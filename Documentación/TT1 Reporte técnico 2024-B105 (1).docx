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5B232" w14:textId="1B58F6DE" w:rsidR="0057285D" w:rsidRDefault="007B4068" w:rsidP="00B64D02">
      <w:pPr>
        <w:spacing w:after="160" w:line="259" w:lineRule="auto"/>
      </w:pPr>
      <w:r w:rsidRPr="00787E0F">
        <w:rPr>
          <w:noProof/>
        </w:rPr>
        <w:drawing>
          <wp:anchor distT="0" distB="0" distL="114300" distR="114300" simplePos="0" relativeHeight="251658243" behindDoc="0" locked="0" layoutInCell="1" allowOverlap="1" wp14:anchorId="56E98DD5" wp14:editId="42DD51EC">
            <wp:simplePos x="0" y="0"/>
            <wp:positionH relativeFrom="column">
              <wp:posOffset>5283708</wp:posOffset>
            </wp:positionH>
            <wp:positionV relativeFrom="page">
              <wp:posOffset>1120521</wp:posOffset>
            </wp:positionV>
            <wp:extent cx="1279525" cy="975995"/>
            <wp:effectExtent l="0" t="0" r="0" b="0"/>
            <wp:wrapSquare wrapText="bothSides"/>
            <wp:docPr id="756116144" name="Imagen 756116144"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ia e Identidad Gráfica - ES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952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4A18E" w14:textId="080D71CB" w:rsidR="00B64D02" w:rsidRPr="00787E0F" w:rsidRDefault="00A136E3" w:rsidP="00B64D02">
      <w:pPr>
        <w:spacing w:after="160" w:line="259" w:lineRule="auto"/>
      </w:pPr>
      <w:r w:rsidRPr="00787E0F">
        <w:rPr>
          <w:noProof/>
        </w:rPr>
        <w:drawing>
          <wp:anchor distT="0" distB="0" distL="114300" distR="114300" simplePos="0" relativeHeight="251658246" behindDoc="0" locked="0" layoutInCell="1" allowOverlap="1" wp14:anchorId="5A5B9F39" wp14:editId="07F82D2B">
            <wp:simplePos x="0" y="0"/>
            <wp:positionH relativeFrom="column">
              <wp:posOffset>2713355</wp:posOffset>
            </wp:positionH>
            <wp:positionV relativeFrom="paragraph">
              <wp:posOffset>-1075055</wp:posOffset>
            </wp:positionV>
            <wp:extent cx="349250" cy="4672965"/>
            <wp:effectExtent l="0" t="9208" r="3493" b="3492"/>
            <wp:wrapSquare wrapText="bothSides"/>
            <wp:docPr id="855768488" name="Imagen 85576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8488"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349250" cy="4672965"/>
                    </a:xfrm>
                    <a:prstGeom prst="rect">
                      <a:avLst/>
                    </a:prstGeom>
                  </pic:spPr>
                </pic:pic>
              </a:graphicData>
            </a:graphic>
            <wp14:sizeRelH relativeFrom="margin">
              <wp14:pctWidth>0</wp14:pctWidth>
            </wp14:sizeRelH>
            <wp14:sizeRelV relativeFrom="margin">
              <wp14:pctHeight>0</wp14:pctHeight>
            </wp14:sizeRelV>
          </wp:anchor>
        </w:drawing>
      </w:r>
    </w:p>
    <w:p w14:paraId="47669A61" w14:textId="77777777" w:rsidR="00B64D02" w:rsidRPr="00787E0F" w:rsidRDefault="00B64D02" w:rsidP="00B64D02">
      <w:r w:rsidRPr="00787E0F">
        <w:rPr>
          <w:noProof/>
        </w:rPr>
        <w:drawing>
          <wp:anchor distT="0" distB="0" distL="114300" distR="114300" simplePos="0" relativeHeight="251658240" behindDoc="0" locked="0" layoutInCell="1" allowOverlap="1" wp14:anchorId="7CAAE08A" wp14:editId="427504AB">
            <wp:simplePos x="0" y="0"/>
            <wp:positionH relativeFrom="column">
              <wp:posOffset>-778832</wp:posOffset>
            </wp:positionH>
            <wp:positionV relativeFrom="paragraph">
              <wp:posOffset>-530254</wp:posOffset>
            </wp:positionV>
            <wp:extent cx="1233377" cy="1233377"/>
            <wp:effectExtent l="0" t="0" r="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233377" cy="1233377"/>
                    </a:xfrm>
                    <a:prstGeom prst="rect">
                      <a:avLst/>
                    </a:prstGeom>
                  </pic:spPr>
                </pic:pic>
              </a:graphicData>
            </a:graphic>
            <wp14:sizeRelH relativeFrom="margin">
              <wp14:pctWidth>0</wp14:pctWidth>
            </wp14:sizeRelH>
            <wp14:sizeRelV relativeFrom="margin">
              <wp14:pctHeight>0</wp14:pctHeight>
            </wp14:sizeRelV>
          </wp:anchor>
        </w:drawing>
      </w:r>
      <w:r w:rsidRPr="00787E0F">
        <w:rPr>
          <w:rFonts w:ascii="Times New Roman" w:hAnsi="Times New Roman" w:cs="Times New Roman"/>
          <w:noProof/>
          <w:sz w:val="32"/>
          <w:szCs w:val="32"/>
        </w:rPr>
        <mc:AlternateContent>
          <mc:Choice Requires="wps">
            <w:drawing>
              <wp:anchor distT="0" distB="0" distL="114300" distR="114300" simplePos="0" relativeHeight="251658242" behindDoc="0" locked="0" layoutInCell="1" allowOverlap="1" wp14:anchorId="1E40FBC0" wp14:editId="3E06B03E">
                <wp:simplePos x="0" y="0"/>
                <wp:positionH relativeFrom="margin">
                  <wp:align>center</wp:align>
                </wp:positionH>
                <wp:positionV relativeFrom="paragraph">
                  <wp:posOffset>-6823</wp:posOffset>
                </wp:positionV>
                <wp:extent cx="4189228" cy="313690"/>
                <wp:effectExtent l="0" t="0" r="0" b="0"/>
                <wp:wrapNone/>
                <wp:docPr id="166807930" name="Cuadro de texto 166807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9228" cy="313690"/>
                        </a:xfrm>
                        <a:prstGeom prst="rect">
                          <a:avLst/>
                        </a:prstGeom>
                        <a:noFill/>
                        <a:ln>
                          <a:noFill/>
                        </a:ln>
                      </wps:spPr>
                      <wps:txbx>
                        <w:txbxContent>
                          <w:p w14:paraId="1BC8A281"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ESCUELA SUPERIOR DE CÓMPUTO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E40FBC0" id="_x0000_t202" coordsize="21600,21600" o:spt="202" path="m,l,21600r21600,l21600,xe">
                <v:stroke joinstyle="miter"/>
                <v:path gradientshapeok="t" o:connecttype="rect"/>
              </v:shapetype>
              <v:shape id="Cuadro de texto 166807930" o:spid="_x0000_s1026" type="#_x0000_t202" style="position:absolute;margin-left:0;margin-top:-.55pt;width:329.85pt;height:24.7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" filled="f" stroked="f">
                <v:textbox>
                  <w:txbxContent>
                    <w:p w14:paraId="1BC8A281"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ESCUELA SUPERIOR DE CÓMPUTO</w:t>
                      </w:r>
                    </w:p>
                  </w:txbxContent>
                </v:textbox>
                <w10:wrap anchorx="margin"/>
              </v:shape>
            </w:pict>
          </mc:Fallback>
        </mc:AlternateContent>
      </w:r>
      <w:r w:rsidRPr="00787E0F">
        <w:rPr>
          <w:rFonts w:ascii="Times New Roman" w:hAnsi="Times New Roman" w:cs="Times New Roman"/>
          <w:noProof/>
          <w:sz w:val="32"/>
          <w:szCs w:val="32"/>
        </w:rPr>
        <mc:AlternateContent>
          <mc:Choice Requires="wps">
            <w:drawing>
              <wp:anchor distT="0" distB="0" distL="114300" distR="114300" simplePos="0" relativeHeight="251658241" behindDoc="0" locked="0" layoutInCell="1" allowOverlap="1" wp14:anchorId="21A41CE8" wp14:editId="2FF5B6B7">
                <wp:simplePos x="0" y="0"/>
                <wp:positionH relativeFrom="margin">
                  <wp:align>center</wp:align>
                </wp:positionH>
                <wp:positionV relativeFrom="paragraph">
                  <wp:posOffset>-420843</wp:posOffset>
                </wp:positionV>
                <wp:extent cx="4486940" cy="313690"/>
                <wp:effectExtent l="0" t="0"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940" cy="313690"/>
                        </a:xfrm>
                        <a:prstGeom prst="rect">
                          <a:avLst/>
                        </a:prstGeom>
                        <a:noFill/>
                        <a:ln>
                          <a:noFill/>
                        </a:ln>
                      </wps:spPr>
                      <wps:txbx>
                        <w:txbxContent>
                          <w:p w14:paraId="09CAFEB5"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INSTITUTO POLITÉCTICO NACIONAL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A41CE8" id="Cuadro de texto 17" o:spid="_x0000_s1027" type="#_x0000_t202" style="position:absolute;margin-left:0;margin-top:-33.15pt;width:353.3pt;height:24.7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" filled="f" stroked="f">
                <v:textbox>
                  <w:txbxContent>
                    <w:p w14:paraId="09CAFEB5"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INSTITUTO POLITÉCTICO NACIONAL</w:t>
                      </w:r>
                    </w:p>
                  </w:txbxContent>
                </v:textbox>
                <w10:wrap anchorx="margin"/>
              </v:shape>
            </w:pict>
          </mc:Fallback>
        </mc:AlternateContent>
      </w:r>
    </w:p>
    <w:p w14:paraId="463D5441" w14:textId="08D93BCD" w:rsidR="00B64D02" w:rsidRPr="00787E0F" w:rsidRDefault="00151FCC" w:rsidP="00B64D02">
      <w:r w:rsidRPr="00787E0F">
        <w:rPr>
          <w:rFonts w:cs="Times New Roman"/>
          <w:noProof/>
          <w14:ligatures w14:val="standardContextual"/>
        </w:rPr>
        <mc:AlternateContent>
          <mc:Choice Requires="wps">
            <w:drawing>
              <wp:anchor distT="0" distB="0" distL="114300" distR="114300" simplePos="0" relativeHeight="251658248" behindDoc="0" locked="0" layoutInCell="1" allowOverlap="1" wp14:anchorId="46AAF326" wp14:editId="164CBE9D">
                <wp:simplePos x="0" y="0"/>
                <wp:positionH relativeFrom="margin">
                  <wp:posOffset>591686</wp:posOffset>
                </wp:positionH>
                <wp:positionV relativeFrom="page">
                  <wp:posOffset>2705735</wp:posOffset>
                </wp:positionV>
                <wp:extent cx="5369560" cy="716470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5369560" cy="7164705"/>
                        </a:xfrm>
                        <a:prstGeom prst="rect">
                          <a:avLst/>
                        </a:prstGeom>
                        <a:noFill/>
                        <a:ln w="6350">
                          <a:noFill/>
                        </a:ln>
                      </wps:spPr>
                      <wps:txbx>
                        <w:txbxContent>
                          <w:p w14:paraId="28AC5E77" w14:textId="77777777" w:rsidR="00151FCC" w:rsidRPr="00787E0F" w:rsidRDefault="00151FCC" w:rsidP="00151FCC">
                            <w:pPr>
                              <w:spacing w:line="360" w:lineRule="auto"/>
                              <w:rPr>
                                <w:rFonts w:ascii="Times New Roman" w:hAnsi="Times New Roman" w:cs="Times New Roman"/>
                                <w:b/>
                                <w:bCs/>
                                <w:sz w:val="32"/>
                                <w:szCs w:val="32"/>
                              </w:rPr>
                            </w:pPr>
                            <w:bookmarkStart w:id="0" w:name="_Hlk131043010"/>
                            <w:bookmarkStart w:id="1" w:name="_Hlk131043011"/>
                            <w:bookmarkStart w:id="2" w:name="_Hlk131043012"/>
                            <w:bookmarkStart w:id="3" w:name="_Hlk131043013"/>
                            <w:bookmarkStart w:id="4" w:name="_Hlk131043014"/>
                            <w:bookmarkStart w:id="5" w:name="_Hlk131043015"/>
                            <w:bookmarkStart w:id="6" w:name="_Hlk131043033"/>
                            <w:bookmarkStart w:id="7" w:name="_Hlk131043034"/>
                            <w:bookmarkStart w:id="8" w:name="_Hlk131043035"/>
                            <w:bookmarkStart w:id="9" w:name="_Hlk131043036"/>
                            <w:bookmarkStart w:id="10" w:name="_Hlk131043037"/>
                            <w:bookmarkStart w:id="11" w:name="_Hlk131043038"/>
                            <w:bookmarkStart w:id="12" w:name="_Hlk131043039"/>
                            <w:bookmarkStart w:id="13" w:name="_Hlk131043040"/>
                            <w:bookmarkStart w:id="14" w:name="_Hlk131043041"/>
                            <w:bookmarkStart w:id="15" w:name="_Hlk131043042"/>
                          </w:p>
                          <w:p w14:paraId="1018DAF8" w14:textId="275123F0" w:rsidR="00B64D02" w:rsidRPr="00787E0F" w:rsidRDefault="00151FCC" w:rsidP="00151FCC">
                            <w:pPr>
                              <w:pStyle w:val="Texto"/>
                              <w:jc w:val="center"/>
                              <w:rPr>
                                <w:b/>
                                <w:bCs/>
                                <w:sz w:val="32"/>
                                <w:szCs w:val="32"/>
                              </w:rPr>
                            </w:pPr>
                            <w:r w:rsidRPr="00787E0F">
                              <w:rPr>
                                <w:b/>
                                <w:bCs/>
                                <w:sz w:val="36"/>
                                <w:szCs w:val="36"/>
                              </w:rPr>
                              <w:t>Reporte Técnico 2024-B105</w:t>
                            </w:r>
                            <w:r w:rsidRPr="00787E0F">
                              <w:rPr>
                                <w:b/>
                                <w:bCs/>
                                <w:sz w:val="36"/>
                                <w:szCs w:val="36"/>
                              </w:rPr>
                              <w:br/>
                            </w:r>
                            <w:r w:rsidRPr="00787E0F">
                              <w:rPr>
                                <w:rFonts w:cs="Times New Roman"/>
                                <w:b/>
                                <w:bCs/>
                                <w:sz w:val="36"/>
                                <w:szCs w:val="36"/>
                              </w:rPr>
                              <w:t>S</w:t>
                            </w:r>
                            <w:r w:rsidRPr="00151FCC">
                              <w:rPr>
                                <w:rFonts w:cs="Times New Roman"/>
                                <w:b/>
                                <w:bCs/>
                                <w:sz w:val="36"/>
                                <w:szCs w:val="36"/>
                              </w:rPr>
                              <w:t xml:space="preserve">istema de monitoreo de parámetros fisicoquímicos de calidad del agua para la conservación ex-situ de especies de género </w:t>
                            </w:r>
                            <w:r w:rsidRPr="00151FCC">
                              <w:rPr>
                                <w:rFonts w:cs="Times New Roman"/>
                                <w:b/>
                                <w:bCs/>
                                <w:i/>
                                <w:iCs/>
                                <w:sz w:val="36"/>
                                <w:szCs w:val="36"/>
                              </w:rPr>
                              <w:t>ambystoma</w:t>
                            </w:r>
                            <w:r w:rsidRPr="00151FCC">
                              <w:rPr>
                                <w:rFonts w:cs="Times New Roman"/>
                                <w:b/>
                                <w:bCs/>
                                <w:sz w:val="36"/>
                                <w:szCs w:val="36"/>
                              </w:rPr>
                              <w:t>.</w:t>
                            </w:r>
                            <w:r w:rsidRPr="00787E0F">
                              <w:rPr>
                                <w:rFonts w:cs="Times New Roman"/>
                                <w:b/>
                                <w:bCs/>
                                <w:sz w:val="32"/>
                                <w:szCs w:val="32"/>
                              </w:rPr>
                              <w:br/>
                            </w:r>
                            <w:r w:rsidRPr="00787E0F">
                              <w:rPr>
                                <w:rFonts w:cs="Times New Roman"/>
                                <w:b/>
                                <w:bCs/>
                                <w:sz w:val="32"/>
                                <w:szCs w:val="32"/>
                              </w:rPr>
                              <w:br/>
                            </w:r>
                            <w:r w:rsidR="00787E0F" w:rsidRPr="00787E0F">
                              <w:rPr>
                                <w:rFonts w:cs="Times New Roman"/>
                                <w:b/>
                                <w:bCs/>
                                <w:sz w:val="28"/>
                                <w:szCs w:val="28"/>
                              </w:rPr>
                              <w:t>Presentan</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14:paraId="4D15EDC5" w14:textId="77777777" w:rsidR="00151FCC" w:rsidRPr="00151FCC"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Bucio Barrera Oscar Daniel</w:t>
                            </w:r>
                          </w:p>
                          <w:p w14:paraId="5D4F70E9" w14:textId="77777777" w:rsidR="00151FCC" w:rsidRPr="00151FCC"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Cazares Cruz Jeremy Sajid</w:t>
                            </w:r>
                          </w:p>
                          <w:p w14:paraId="2BBF487F" w14:textId="6B6196A3" w:rsidR="00B64D02" w:rsidRPr="00787E0F"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Guerrero Pérez Brandon Josué</w:t>
                            </w:r>
                          </w:p>
                          <w:p w14:paraId="76B35077" w14:textId="2B9D9683" w:rsidR="00B64D02" w:rsidRPr="00787E0F" w:rsidRDefault="00151FCC" w:rsidP="00B64D02">
                            <w:pPr>
                              <w:spacing w:line="360" w:lineRule="auto"/>
                              <w:jc w:val="center"/>
                              <w:rPr>
                                <w:rFonts w:ascii="Times New Roman" w:hAnsi="Times New Roman" w:cs="Times New Roman"/>
                                <w:b/>
                                <w:bCs/>
                                <w:sz w:val="28"/>
                                <w:szCs w:val="28"/>
                              </w:rPr>
                            </w:pPr>
                            <w:r w:rsidRPr="00787E0F">
                              <w:rPr>
                                <w:rFonts w:ascii="Times New Roman" w:hAnsi="Times New Roman" w:cs="Times New Roman"/>
                                <w:b/>
                                <w:bCs/>
                                <w:sz w:val="28"/>
                                <w:szCs w:val="28"/>
                              </w:rPr>
                              <w:t>Directores:</w:t>
                            </w:r>
                          </w:p>
                          <w:p w14:paraId="61A9F9B1" w14:textId="322AAF23" w:rsidR="00151FCC" w:rsidRPr="00151FCC" w:rsidRDefault="00151FCC" w:rsidP="00151FCC">
                            <w:pPr>
                              <w:spacing w:line="360" w:lineRule="auto"/>
                              <w:jc w:val="center"/>
                              <w:rPr>
                                <w:rFonts w:ascii="Times New Roman" w:hAnsi="Times New Roman" w:cs="Times New Roman"/>
                                <w:sz w:val="28"/>
                                <w:szCs w:val="28"/>
                              </w:rPr>
                            </w:pPr>
                            <w:r w:rsidRPr="00787E0F">
                              <w:rPr>
                                <w:rFonts w:ascii="Times New Roman" w:hAnsi="Times New Roman" w:cs="Times New Roman"/>
                                <w:sz w:val="28"/>
                                <w:szCs w:val="28"/>
                              </w:rPr>
                              <w:t xml:space="preserve">Dra. </w:t>
                            </w:r>
                            <w:r w:rsidRPr="00151FCC">
                              <w:rPr>
                                <w:rFonts w:ascii="Times New Roman" w:hAnsi="Times New Roman" w:cs="Times New Roman"/>
                                <w:sz w:val="28"/>
                                <w:szCs w:val="28"/>
                              </w:rPr>
                              <w:t>Morales Rodríguez Úrsula Samantha</w:t>
                            </w:r>
                          </w:p>
                          <w:p w14:paraId="50DCE027" w14:textId="2819D390" w:rsidR="00151FCC" w:rsidRPr="00151FCC" w:rsidRDefault="00292800" w:rsidP="00151FC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M en C. </w:t>
                            </w:r>
                            <w:r w:rsidR="00151FCC" w:rsidRPr="00151FCC">
                              <w:rPr>
                                <w:rFonts w:ascii="Times New Roman" w:hAnsi="Times New Roman" w:cs="Times New Roman"/>
                                <w:sz w:val="28"/>
                                <w:szCs w:val="28"/>
                              </w:rPr>
                              <w:t>Rodríguez Jordán Gabriel de Jesús</w:t>
                            </w:r>
                          </w:p>
                          <w:p w14:paraId="44C22F61" w14:textId="77777777" w:rsidR="00151FCC" w:rsidRPr="00787E0F" w:rsidRDefault="00151FCC" w:rsidP="00B64D02">
                            <w:pPr>
                              <w:spacing w:line="360" w:lineRule="auto"/>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AAF326" id="Cuadro de texto 11" o:spid="_x0000_s1028" type="#_x0000_t202" style="position:absolute;margin-left:46.6pt;margin-top:213.05pt;width:422.8pt;height:564.15pt;z-index:25165824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rs1HAIAADQ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" filled="f" stroked="f" strokeweight=".5pt">
                <v:textbox>
                  <w:txbxContent>
                    <w:p w14:paraId="28AC5E77" w14:textId="77777777" w:rsidR="00151FCC" w:rsidRPr="00787E0F" w:rsidRDefault="00151FCC" w:rsidP="00151FCC">
                      <w:pPr>
                        <w:spacing w:line="360" w:lineRule="auto"/>
                        <w:rPr>
                          <w:rFonts w:ascii="Times New Roman" w:hAnsi="Times New Roman" w:cs="Times New Roman"/>
                          <w:b/>
                          <w:bCs/>
                          <w:sz w:val="32"/>
                          <w:szCs w:val="32"/>
                        </w:rPr>
                      </w:pPr>
                      <w:bookmarkStart w:id="16" w:name="_Hlk131043010"/>
                      <w:bookmarkStart w:id="17" w:name="_Hlk131043011"/>
                      <w:bookmarkStart w:id="18" w:name="_Hlk131043012"/>
                      <w:bookmarkStart w:id="19" w:name="_Hlk131043013"/>
                      <w:bookmarkStart w:id="20" w:name="_Hlk131043014"/>
                      <w:bookmarkStart w:id="21" w:name="_Hlk131043015"/>
                      <w:bookmarkStart w:id="22" w:name="_Hlk131043033"/>
                      <w:bookmarkStart w:id="23" w:name="_Hlk131043034"/>
                      <w:bookmarkStart w:id="24" w:name="_Hlk131043035"/>
                      <w:bookmarkStart w:id="25" w:name="_Hlk131043036"/>
                      <w:bookmarkStart w:id="26" w:name="_Hlk131043037"/>
                      <w:bookmarkStart w:id="27" w:name="_Hlk131043038"/>
                      <w:bookmarkStart w:id="28" w:name="_Hlk131043039"/>
                      <w:bookmarkStart w:id="29" w:name="_Hlk131043040"/>
                      <w:bookmarkStart w:id="30" w:name="_Hlk131043041"/>
                      <w:bookmarkStart w:id="31" w:name="_Hlk131043042"/>
                    </w:p>
                    <w:p w14:paraId="1018DAF8" w14:textId="275123F0" w:rsidR="00B64D02" w:rsidRPr="00787E0F" w:rsidRDefault="00151FCC" w:rsidP="00151FCC">
                      <w:pPr>
                        <w:pStyle w:val="Texto"/>
                        <w:jc w:val="center"/>
                        <w:rPr>
                          <w:b/>
                          <w:bCs/>
                          <w:sz w:val="32"/>
                          <w:szCs w:val="32"/>
                        </w:rPr>
                      </w:pPr>
                      <w:r w:rsidRPr="00787E0F">
                        <w:rPr>
                          <w:b/>
                          <w:bCs/>
                          <w:sz w:val="36"/>
                          <w:szCs w:val="36"/>
                        </w:rPr>
                        <w:t>Reporte Técnico 2024-B105</w:t>
                      </w:r>
                      <w:r w:rsidRPr="00787E0F">
                        <w:rPr>
                          <w:b/>
                          <w:bCs/>
                          <w:sz w:val="36"/>
                          <w:szCs w:val="36"/>
                        </w:rPr>
                        <w:br/>
                      </w:r>
                      <w:r w:rsidRPr="00787E0F">
                        <w:rPr>
                          <w:rFonts w:cs="Times New Roman"/>
                          <w:b/>
                          <w:bCs/>
                          <w:sz w:val="36"/>
                          <w:szCs w:val="36"/>
                        </w:rPr>
                        <w:t>S</w:t>
                      </w:r>
                      <w:r w:rsidRPr="00151FCC">
                        <w:rPr>
                          <w:rFonts w:cs="Times New Roman"/>
                          <w:b/>
                          <w:bCs/>
                          <w:sz w:val="36"/>
                          <w:szCs w:val="36"/>
                        </w:rPr>
                        <w:t xml:space="preserve">istema de monitoreo de parámetros fisicoquímicos de calidad del agua para la conservación ex-situ de especies de género </w:t>
                      </w:r>
                      <w:r w:rsidRPr="00151FCC">
                        <w:rPr>
                          <w:rFonts w:cs="Times New Roman"/>
                          <w:b/>
                          <w:bCs/>
                          <w:i/>
                          <w:iCs/>
                          <w:sz w:val="36"/>
                          <w:szCs w:val="36"/>
                        </w:rPr>
                        <w:t>ambystoma</w:t>
                      </w:r>
                      <w:r w:rsidRPr="00151FCC">
                        <w:rPr>
                          <w:rFonts w:cs="Times New Roman"/>
                          <w:b/>
                          <w:bCs/>
                          <w:sz w:val="36"/>
                          <w:szCs w:val="36"/>
                        </w:rPr>
                        <w:t>.</w:t>
                      </w:r>
                      <w:r w:rsidRPr="00787E0F">
                        <w:rPr>
                          <w:rFonts w:cs="Times New Roman"/>
                          <w:b/>
                          <w:bCs/>
                          <w:sz w:val="32"/>
                          <w:szCs w:val="32"/>
                        </w:rPr>
                        <w:br/>
                      </w:r>
                      <w:r w:rsidRPr="00787E0F">
                        <w:rPr>
                          <w:rFonts w:cs="Times New Roman"/>
                          <w:b/>
                          <w:bCs/>
                          <w:sz w:val="32"/>
                          <w:szCs w:val="32"/>
                        </w:rPr>
                        <w:br/>
                      </w:r>
                      <w:r w:rsidR="00787E0F" w:rsidRPr="00787E0F">
                        <w:rPr>
                          <w:rFonts w:cs="Times New Roman"/>
                          <w:b/>
                          <w:bCs/>
                          <w:sz w:val="28"/>
                          <w:szCs w:val="28"/>
                        </w:rPr>
                        <w:t>Presentan</w:t>
                      </w:r>
                    </w:p>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14:paraId="4D15EDC5" w14:textId="77777777" w:rsidR="00151FCC" w:rsidRPr="00151FCC"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Bucio Barrera Oscar Daniel</w:t>
                      </w:r>
                    </w:p>
                    <w:p w14:paraId="5D4F70E9" w14:textId="77777777" w:rsidR="00151FCC" w:rsidRPr="00151FCC"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Cazares Cruz Jeremy Sajid</w:t>
                      </w:r>
                    </w:p>
                    <w:p w14:paraId="2BBF487F" w14:textId="6B6196A3" w:rsidR="00B64D02" w:rsidRPr="00787E0F" w:rsidRDefault="00151FCC" w:rsidP="00151FCC">
                      <w:pPr>
                        <w:spacing w:line="360" w:lineRule="auto"/>
                        <w:jc w:val="center"/>
                        <w:rPr>
                          <w:rFonts w:ascii="Times New Roman" w:hAnsi="Times New Roman" w:cs="Times New Roman"/>
                          <w:sz w:val="28"/>
                          <w:szCs w:val="28"/>
                        </w:rPr>
                      </w:pPr>
                      <w:r w:rsidRPr="00151FCC">
                        <w:rPr>
                          <w:rFonts w:ascii="Times New Roman" w:hAnsi="Times New Roman" w:cs="Times New Roman"/>
                          <w:sz w:val="28"/>
                          <w:szCs w:val="28"/>
                        </w:rPr>
                        <w:t>Guerrero Pérez Brandon Josué</w:t>
                      </w:r>
                    </w:p>
                    <w:p w14:paraId="76B35077" w14:textId="2B9D9683" w:rsidR="00B64D02" w:rsidRPr="00787E0F" w:rsidRDefault="00151FCC" w:rsidP="00B64D02">
                      <w:pPr>
                        <w:spacing w:line="360" w:lineRule="auto"/>
                        <w:jc w:val="center"/>
                        <w:rPr>
                          <w:rFonts w:ascii="Times New Roman" w:hAnsi="Times New Roman" w:cs="Times New Roman"/>
                          <w:b/>
                          <w:bCs/>
                          <w:sz w:val="28"/>
                          <w:szCs w:val="28"/>
                        </w:rPr>
                      </w:pPr>
                      <w:r w:rsidRPr="00787E0F">
                        <w:rPr>
                          <w:rFonts w:ascii="Times New Roman" w:hAnsi="Times New Roman" w:cs="Times New Roman"/>
                          <w:b/>
                          <w:bCs/>
                          <w:sz w:val="28"/>
                          <w:szCs w:val="28"/>
                        </w:rPr>
                        <w:t>Directores:</w:t>
                      </w:r>
                    </w:p>
                    <w:p w14:paraId="61A9F9B1" w14:textId="322AAF23" w:rsidR="00151FCC" w:rsidRPr="00151FCC" w:rsidRDefault="00151FCC" w:rsidP="00151FCC">
                      <w:pPr>
                        <w:spacing w:line="360" w:lineRule="auto"/>
                        <w:jc w:val="center"/>
                        <w:rPr>
                          <w:rFonts w:ascii="Times New Roman" w:hAnsi="Times New Roman" w:cs="Times New Roman"/>
                          <w:sz w:val="28"/>
                          <w:szCs w:val="28"/>
                        </w:rPr>
                      </w:pPr>
                      <w:r w:rsidRPr="00787E0F">
                        <w:rPr>
                          <w:rFonts w:ascii="Times New Roman" w:hAnsi="Times New Roman" w:cs="Times New Roman"/>
                          <w:sz w:val="28"/>
                          <w:szCs w:val="28"/>
                        </w:rPr>
                        <w:t xml:space="preserve">Dra. </w:t>
                      </w:r>
                      <w:r w:rsidRPr="00151FCC">
                        <w:rPr>
                          <w:rFonts w:ascii="Times New Roman" w:hAnsi="Times New Roman" w:cs="Times New Roman"/>
                          <w:sz w:val="28"/>
                          <w:szCs w:val="28"/>
                        </w:rPr>
                        <w:t>Morales Rodríguez Úrsula Samantha</w:t>
                      </w:r>
                    </w:p>
                    <w:p w14:paraId="50DCE027" w14:textId="2819D390" w:rsidR="00151FCC" w:rsidRPr="00151FCC" w:rsidRDefault="00292800" w:rsidP="00151FC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M en C. </w:t>
                      </w:r>
                      <w:r w:rsidR="00151FCC" w:rsidRPr="00151FCC">
                        <w:rPr>
                          <w:rFonts w:ascii="Times New Roman" w:hAnsi="Times New Roman" w:cs="Times New Roman"/>
                          <w:sz w:val="28"/>
                          <w:szCs w:val="28"/>
                        </w:rPr>
                        <w:t>Rodríguez Jordán Gabriel de Jesús</w:t>
                      </w:r>
                    </w:p>
                    <w:p w14:paraId="44C22F61" w14:textId="77777777" w:rsidR="00151FCC" w:rsidRPr="00787E0F" w:rsidRDefault="00151FCC" w:rsidP="00B64D02">
                      <w:pPr>
                        <w:spacing w:line="360" w:lineRule="auto"/>
                        <w:jc w:val="center"/>
                        <w:rPr>
                          <w:rFonts w:ascii="Times New Roman" w:hAnsi="Times New Roman" w:cs="Times New Roman"/>
                          <w:sz w:val="28"/>
                          <w:szCs w:val="28"/>
                        </w:rPr>
                      </w:pPr>
                    </w:p>
                  </w:txbxContent>
                </v:textbox>
                <w10:wrap type="square" anchorx="margin" anchory="page"/>
              </v:shape>
            </w:pict>
          </mc:Fallback>
        </mc:AlternateContent>
      </w:r>
      <w:r w:rsidR="00B320BE" w:rsidRPr="00787E0F">
        <w:rPr>
          <w:noProof/>
        </w:rPr>
        <mc:AlternateContent>
          <mc:Choice Requires="wps">
            <w:drawing>
              <wp:anchor distT="0" distB="0" distL="114300" distR="114300" simplePos="0" relativeHeight="251658247" behindDoc="0" locked="0" layoutInCell="1" allowOverlap="1" wp14:anchorId="006F5A6F" wp14:editId="4AED0088">
                <wp:simplePos x="0" y="0"/>
                <wp:positionH relativeFrom="column">
                  <wp:posOffset>4596583</wp:posOffset>
                </wp:positionH>
                <wp:positionV relativeFrom="paragraph">
                  <wp:posOffset>6930118</wp:posOffset>
                </wp:positionV>
                <wp:extent cx="5172075" cy="3111500"/>
                <wp:effectExtent l="0" t="0" r="28575" b="12700"/>
                <wp:wrapNone/>
                <wp:docPr id="819282063" name="Elipse 819282063"/>
                <wp:cNvGraphicFramePr/>
                <a:graphic xmlns:a="http://schemas.openxmlformats.org/drawingml/2006/main">
                  <a:graphicData uri="http://schemas.microsoft.com/office/word/2010/wordprocessingShape">
                    <wps:wsp>
                      <wps:cNvSpPr/>
                      <wps:spPr>
                        <a:xfrm>
                          <a:off x="0" y="0"/>
                          <a:ext cx="5172075" cy="3111500"/>
                        </a:xfrm>
                        <a:prstGeom prst="ellipse">
                          <a:avLst/>
                        </a:prstGeom>
                        <a:solidFill>
                          <a:srgbClr val="800040"/>
                        </a:solidFill>
                        <a:ln>
                          <a:solidFill>
                            <a:srgbClr val="80004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27C16" id="Elipse 819282063" o:spid="_x0000_s1026" style="position:absolute;margin-left:361.95pt;margin-top:545.7pt;width:407.25pt;height:24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" fillcolor="#800040" strokecolor="#800040" strokeweight="1pt">
                <v:stroke joinstyle="miter"/>
              </v:oval>
            </w:pict>
          </mc:Fallback>
        </mc:AlternateContent>
      </w:r>
      <w:r w:rsidR="00B320BE" w:rsidRPr="00787E0F">
        <w:rPr>
          <w:noProof/>
        </w:rPr>
        <w:drawing>
          <wp:anchor distT="0" distB="0" distL="114300" distR="114300" simplePos="0" relativeHeight="251658245" behindDoc="0" locked="0" layoutInCell="1" allowOverlap="1" wp14:anchorId="013A41B2" wp14:editId="23ACAB84">
            <wp:simplePos x="0" y="0"/>
            <wp:positionH relativeFrom="margin">
              <wp:align>left</wp:align>
            </wp:positionH>
            <wp:positionV relativeFrom="page">
              <wp:posOffset>2370001</wp:posOffset>
            </wp:positionV>
            <wp:extent cx="489585" cy="6527800"/>
            <wp:effectExtent l="0" t="0" r="5715" b="6350"/>
            <wp:wrapSquare wrapText="bothSides"/>
            <wp:docPr id="615673968" name="Imagen 61567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3968" name=""/>
                    <pic:cNvPicPr/>
                  </pic:nvPicPr>
                  <pic:blipFill>
                    <a:blip r:embed="rId12">
                      <a:extLst>
                        <a:ext uri="{28A0092B-C50C-407E-A947-70E740481C1C}">
                          <a14:useLocalDpi xmlns:a14="http://schemas.microsoft.com/office/drawing/2010/main" val="0"/>
                        </a:ext>
                      </a:extLst>
                    </a:blip>
                    <a:stretch>
                      <a:fillRect/>
                    </a:stretch>
                  </pic:blipFill>
                  <pic:spPr>
                    <a:xfrm>
                      <a:off x="0" y="0"/>
                      <a:ext cx="489585" cy="6527800"/>
                    </a:xfrm>
                    <a:prstGeom prst="rect">
                      <a:avLst/>
                    </a:prstGeom>
                  </pic:spPr>
                </pic:pic>
              </a:graphicData>
            </a:graphic>
            <wp14:sizeRelH relativeFrom="margin">
              <wp14:pctWidth>0</wp14:pctWidth>
            </wp14:sizeRelH>
            <wp14:sizeRelV relativeFrom="margin">
              <wp14:pctHeight>0</wp14:pctHeight>
            </wp14:sizeRelV>
          </wp:anchor>
        </w:drawing>
      </w:r>
      <w:r w:rsidR="00B64D02" w:rsidRPr="00787E0F">
        <w:rPr>
          <w:rFonts w:ascii="Times New Roman" w:hAnsi="Times New Roman" w:cs="Times New Roman"/>
          <w:noProof/>
          <w:sz w:val="32"/>
          <w:szCs w:val="32"/>
        </w:rPr>
        <mc:AlternateContent>
          <mc:Choice Requires="wps">
            <w:drawing>
              <wp:anchor distT="0" distB="0" distL="114300" distR="114300" simplePos="0" relativeHeight="251658244" behindDoc="0" locked="0" layoutInCell="1" allowOverlap="1" wp14:anchorId="32728B13" wp14:editId="6F4E31E3">
                <wp:simplePos x="0" y="0"/>
                <wp:positionH relativeFrom="margin">
                  <wp:posOffset>2514599</wp:posOffset>
                </wp:positionH>
                <wp:positionV relativeFrom="paragraph">
                  <wp:posOffset>87721</wp:posOffset>
                </wp:positionV>
                <wp:extent cx="1099457" cy="313690"/>
                <wp:effectExtent l="0" t="0" r="0" b="0"/>
                <wp:wrapNone/>
                <wp:docPr id="1710233491" name="Cuadro de texto 1710233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457" cy="313690"/>
                        </a:xfrm>
                        <a:prstGeom prst="rect">
                          <a:avLst/>
                        </a:prstGeom>
                        <a:noFill/>
                        <a:ln>
                          <a:noFill/>
                        </a:ln>
                      </wps:spPr>
                      <wps:txbx>
                        <w:txbxContent>
                          <w:p w14:paraId="499E34FA"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ESCOM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728B13" id="Cuadro de texto 1710233491" o:spid="_x0000_s1029" type="#_x0000_t202" style="position:absolute;margin-left:198pt;margin-top:6.9pt;width:86.55pt;height:24.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" filled="f" stroked="f">
                <v:textbox>
                  <w:txbxContent>
                    <w:p w14:paraId="499E34FA" w14:textId="77777777" w:rsidR="00B64D02" w:rsidRPr="00787E0F" w:rsidRDefault="00B64D02" w:rsidP="00B64D02">
                      <w:pPr>
                        <w:spacing w:after="0"/>
                        <w:ind w:right="-702"/>
                        <w:rPr>
                          <w:rFonts w:ascii="Times New Roman" w:hAnsi="Times New Roman" w:cs="Times New Roman"/>
                          <w:b/>
                          <w:sz w:val="36"/>
                          <w:szCs w:val="36"/>
                        </w:rPr>
                      </w:pPr>
                      <w:r w:rsidRPr="00787E0F">
                        <w:rPr>
                          <w:rFonts w:ascii="Times New Roman" w:hAnsi="Times New Roman" w:cs="Times New Roman"/>
                          <w:b/>
                          <w:sz w:val="36"/>
                          <w:szCs w:val="36"/>
                        </w:rPr>
                        <w:t>ESCOM</w:t>
                      </w:r>
                    </w:p>
                  </w:txbxContent>
                </v:textbox>
                <w10:wrap anchorx="margin"/>
              </v:shape>
            </w:pict>
          </mc:Fallback>
        </mc:AlternateContent>
      </w:r>
    </w:p>
    <w:p w14:paraId="39D6135C" w14:textId="77777777" w:rsidR="00207391" w:rsidRPr="00787E0F" w:rsidRDefault="005356BE" w:rsidP="00CD16D7">
      <w:pPr>
        <w:pStyle w:val="Texto"/>
        <w:jc w:val="center"/>
        <w:rPr>
          <w:b/>
          <w:sz w:val="32"/>
          <w:szCs w:val="32"/>
        </w:rPr>
      </w:pPr>
      <w:bookmarkStart w:id="32" w:name="_Toc145872327"/>
      <w:r w:rsidRPr="00787E0F">
        <w:rPr>
          <w:b/>
          <w:sz w:val="32"/>
          <w:szCs w:val="32"/>
        </w:rPr>
        <w:lastRenderedPageBreak/>
        <w:t>RESUMEN</w:t>
      </w:r>
      <w:bookmarkEnd w:id="32"/>
    </w:p>
    <w:p w14:paraId="1CCB8CAF" w14:textId="2415CDC3" w:rsidR="00232343" w:rsidRDefault="00232343" w:rsidP="00232343">
      <w:pPr>
        <w:pStyle w:val="Texto"/>
        <w:rPr>
          <w:rStyle w:val="normaltextrun"/>
        </w:rPr>
      </w:pPr>
      <w:r w:rsidRPr="00232343">
        <w:rPr>
          <w:rStyle w:val="normaltextrun"/>
        </w:rPr>
        <w:t xml:space="preserve">Dentro del presente trabajo terminal se presenta la implementación de un sistema de monitoreo para la calidad del agua en </w:t>
      </w:r>
      <w:proofErr w:type="spellStart"/>
      <w:r w:rsidRPr="00232343">
        <w:rPr>
          <w:rStyle w:val="normaltextrun"/>
        </w:rPr>
        <w:t>ajolotarios</w:t>
      </w:r>
      <w:proofErr w:type="spellEnd"/>
      <w:r w:rsidRPr="00232343">
        <w:rPr>
          <w:rStyle w:val="normaltextrun"/>
        </w:rPr>
        <w:t xml:space="preserve"> dedicados a la conservación ex-situ de especies del género Ambystoma, las cuales están en peligro de extinción o bajo protección especial. El monitoreo se lleva a cabo mediante la cuantificación de diversos parámetros, y si alguno de ellos alcanza niveles potencialmente perjudiciales para los ajolotes, se activa un proceso de notificación a los responsables, permitiendo la visualización en dispositivos móviles para asegurar una respuesta inmediata y eficaz en el ajuste de las condiciones del agua. Además, se ha desarrollado un sistema web para el registro de datos en tiempo casi real y el almacenamiento de datos históricos, lo que permite un análisis a largo plazo y facilita el acceso a una plataforma centralizada desde diferentes ubicaciones con fines de comparación e investigación. El objetivo principal es asegurar la conservación y bienestar de la especie, proporcionando un sistema de adquisición y gestión de datos que promueve la mejora continua mediante la investigación y comparación de resultados.</w:t>
      </w:r>
      <w:bookmarkStart w:id="33" w:name="_Toc145872328"/>
    </w:p>
    <w:p w14:paraId="2C5F62F8" w14:textId="37158301" w:rsidR="00787E0F" w:rsidRPr="00232343" w:rsidRDefault="00232343" w:rsidP="00232343">
      <w:pPr>
        <w:spacing w:after="160" w:line="259" w:lineRule="auto"/>
        <w:rPr>
          <w:rFonts w:ascii="Times New Roman" w:hAnsi="Times New Roman"/>
        </w:rPr>
      </w:pPr>
      <w:r>
        <w:br w:type="page"/>
      </w:r>
    </w:p>
    <w:bookmarkEnd w:id="33"/>
    <w:p w14:paraId="264F78A3" w14:textId="734C360B" w:rsidR="000B1DCD" w:rsidRPr="00787E0F" w:rsidRDefault="00CF30C5" w:rsidP="00CF30C5">
      <w:pPr>
        <w:pStyle w:val="Texto"/>
        <w:tabs>
          <w:tab w:val="center" w:pos="5040"/>
          <w:tab w:val="left" w:pos="6189"/>
        </w:tabs>
        <w:jc w:val="left"/>
        <w:rPr>
          <w:b/>
          <w:sz w:val="28"/>
          <w:szCs w:val="28"/>
        </w:rPr>
      </w:pPr>
      <w:r>
        <w:rPr>
          <w:b/>
          <w:bCs/>
          <w:sz w:val="28"/>
          <w:szCs w:val="28"/>
        </w:rPr>
        <w:lastRenderedPageBreak/>
        <w:tab/>
      </w:r>
      <w:r w:rsidR="0070500F" w:rsidRPr="009719BC">
        <w:rPr>
          <w:b/>
          <w:bCs/>
          <w:sz w:val="36"/>
          <w:szCs w:val="36"/>
        </w:rPr>
        <w:t>Índice</w:t>
      </w:r>
    </w:p>
    <w:p w14:paraId="5CCBF66D" w14:textId="195315CA" w:rsidR="00412BA5" w:rsidRDefault="00695776">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r>
        <w:rPr>
          <w:rFonts w:cs="Times New Roman"/>
          <w:b w:val="0"/>
          <w:bCs w:val="0"/>
          <w:i w:val="0"/>
          <w:iCs w:val="0"/>
        </w:rPr>
        <w:fldChar w:fldCharType="begin"/>
      </w:r>
      <w:r>
        <w:rPr>
          <w:rFonts w:cs="Times New Roman"/>
          <w:b w:val="0"/>
          <w:bCs w:val="0"/>
          <w:i w:val="0"/>
          <w:iCs w:val="0"/>
        </w:rPr>
        <w:instrText xml:space="preserve"> TOC \f \h \z \t "Título 1,2,Título 2,3,Título 3,4,Título 4,5,Título 5,6,Título 6,7,Título 7,8,Título 8,9,Inicial,1,Titulo 2,3,Titulo 3,4" </w:instrText>
      </w:r>
      <w:r>
        <w:rPr>
          <w:rFonts w:cs="Times New Roman"/>
          <w:b w:val="0"/>
          <w:bCs w:val="0"/>
          <w:i w:val="0"/>
          <w:iCs w:val="0"/>
        </w:rPr>
        <w:fldChar w:fldCharType="separate"/>
      </w:r>
      <w:hyperlink w:anchor="_Toc167237613" w:history="1">
        <w:r w:rsidR="00412BA5" w:rsidRPr="00A954F5">
          <w:rPr>
            <w:rStyle w:val="Hipervnculo"/>
            <w:noProof/>
          </w:rPr>
          <w:t>1</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_Toc167237613 \h </w:instrText>
        </w:r>
        <w:r w:rsidR="00412BA5">
          <w:rPr>
            <w:noProof/>
            <w:webHidden/>
          </w:rPr>
        </w:r>
        <w:r w:rsidR="00412BA5">
          <w:rPr>
            <w:noProof/>
            <w:webHidden/>
          </w:rPr>
          <w:fldChar w:fldCharType="separate"/>
        </w:r>
        <w:r w:rsidR="009B0259">
          <w:rPr>
            <w:noProof/>
            <w:webHidden/>
          </w:rPr>
          <w:t>1</w:t>
        </w:r>
        <w:r w:rsidR="00412BA5">
          <w:rPr>
            <w:noProof/>
            <w:webHidden/>
          </w:rPr>
          <w:fldChar w:fldCharType="end"/>
        </w:r>
      </w:hyperlink>
    </w:p>
    <w:p w14:paraId="17B9A08C" w14:textId="084543AE"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14" w:history="1">
        <w:r w:rsidR="00412BA5" w:rsidRPr="00A954F5">
          <w:rPr>
            <w:rStyle w:val="Hipervnculo"/>
            <w:noProof/>
          </w:rPr>
          <w:t>1.1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Antecedentes</w:t>
        </w:r>
        <w:r w:rsidR="00412BA5">
          <w:rPr>
            <w:noProof/>
            <w:webHidden/>
          </w:rPr>
          <w:tab/>
        </w:r>
        <w:r w:rsidR="00412BA5">
          <w:rPr>
            <w:noProof/>
            <w:webHidden/>
          </w:rPr>
          <w:fldChar w:fldCharType="begin"/>
        </w:r>
        <w:r w:rsidR="00412BA5">
          <w:rPr>
            <w:noProof/>
            <w:webHidden/>
          </w:rPr>
          <w:instrText xml:space="preserve"> PAGEREF _Toc167237614 \h </w:instrText>
        </w:r>
        <w:r w:rsidR="00412BA5">
          <w:rPr>
            <w:noProof/>
            <w:webHidden/>
          </w:rPr>
        </w:r>
        <w:r w:rsidR="00412BA5">
          <w:rPr>
            <w:noProof/>
            <w:webHidden/>
          </w:rPr>
          <w:fldChar w:fldCharType="separate"/>
        </w:r>
        <w:r w:rsidR="009B0259">
          <w:rPr>
            <w:noProof/>
            <w:webHidden/>
          </w:rPr>
          <w:t>1</w:t>
        </w:r>
        <w:r w:rsidR="00412BA5">
          <w:rPr>
            <w:noProof/>
            <w:webHidden/>
          </w:rPr>
          <w:fldChar w:fldCharType="end"/>
        </w:r>
      </w:hyperlink>
    </w:p>
    <w:p w14:paraId="4750D262" w14:textId="54DBF8BE"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15" w:history="1">
        <w:r w:rsidR="00412BA5" w:rsidRPr="00A954F5">
          <w:rPr>
            <w:rStyle w:val="Hipervnculo"/>
            <w:noProof/>
          </w:rPr>
          <w:t>1.2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Problemática</w:t>
        </w:r>
        <w:r w:rsidR="00412BA5">
          <w:rPr>
            <w:noProof/>
            <w:webHidden/>
          </w:rPr>
          <w:tab/>
        </w:r>
        <w:r w:rsidR="00412BA5">
          <w:rPr>
            <w:noProof/>
            <w:webHidden/>
          </w:rPr>
          <w:fldChar w:fldCharType="begin"/>
        </w:r>
        <w:r w:rsidR="00412BA5">
          <w:rPr>
            <w:noProof/>
            <w:webHidden/>
          </w:rPr>
          <w:instrText xml:space="preserve"> PAGEREF _Toc167237615 \h </w:instrText>
        </w:r>
        <w:r w:rsidR="00412BA5">
          <w:rPr>
            <w:noProof/>
            <w:webHidden/>
          </w:rPr>
        </w:r>
        <w:r w:rsidR="00412BA5">
          <w:rPr>
            <w:noProof/>
            <w:webHidden/>
          </w:rPr>
          <w:fldChar w:fldCharType="separate"/>
        </w:r>
        <w:r w:rsidR="009B0259">
          <w:rPr>
            <w:noProof/>
            <w:webHidden/>
          </w:rPr>
          <w:t>1</w:t>
        </w:r>
        <w:r w:rsidR="00412BA5">
          <w:rPr>
            <w:noProof/>
            <w:webHidden/>
          </w:rPr>
          <w:fldChar w:fldCharType="end"/>
        </w:r>
      </w:hyperlink>
    </w:p>
    <w:p w14:paraId="02A3C3EF" w14:textId="2A4450CB"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16" w:history="1">
        <w:r w:rsidR="00412BA5" w:rsidRPr="00A954F5">
          <w:rPr>
            <w:rStyle w:val="Hipervnculo"/>
            <w:noProof/>
          </w:rPr>
          <w:t>1.3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Justificación</w:t>
        </w:r>
        <w:r w:rsidR="00412BA5">
          <w:rPr>
            <w:noProof/>
            <w:webHidden/>
          </w:rPr>
          <w:tab/>
        </w:r>
        <w:r w:rsidR="00412BA5">
          <w:rPr>
            <w:noProof/>
            <w:webHidden/>
          </w:rPr>
          <w:fldChar w:fldCharType="begin"/>
        </w:r>
        <w:r w:rsidR="00412BA5">
          <w:rPr>
            <w:noProof/>
            <w:webHidden/>
          </w:rPr>
          <w:instrText xml:space="preserve"> PAGEREF _Toc167237616 \h </w:instrText>
        </w:r>
        <w:r w:rsidR="00412BA5">
          <w:rPr>
            <w:noProof/>
            <w:webHidden/>
          </w:rPr>
        </w:r>
        <w:r w:rsidR="00412BA5">
          <w:rPr>
            <w:noProof/>
            <w:webHidden/>
          </w:rPr>
          <w:fldChar w:fldCharType="separate"/>
        </w:r>
        <w:r w:rsidR="009B0259">
          <w:rPr>
            <w:noProof/>
            <w:webHidden/>
          </w:rPr>
          <w:t>3</w:t>
        </w:r>
        <w:r w:rsidR="00412BA5">
          <w:rPr>
            <w:noProof/>
            <w:webHidden/>
          </w:rPr>
          <w:fldChar w:fldCharType="end"/>
        </w:r>
      </w:hyperlink>
    </w:p>
    <w:p w14:paraId="5FA0627E" w14:textId="34EBCBBE"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17" w:history="1">
        <w:r w:rsidR="00412BA5" w:rsidRPr="00A954F5">
          <w:rPr>
            <w:rStyle w:val="Hipervnculo"/>
            <w:noProof/>
          </w:rPr>
          <w:t>1.4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Solución propuesta</w:t>
        </w:r>
        <w:r w:rsidR="00412BA5">
          <w:rPr>
            <w:noProof/>
            <w:webHidden/>
          </w:rPr>
          <w:tab/>
        </w:r>
        <w:r w:rsidR="00412BA5">
          <w:rPr>
            <w:noProof/>
            <w:webHidden/>
          </w:rPr>
          <w:fldChar w:fldCharType="begin"/>
        </w:r>
        <w:r w:rsidR="00412BA5">
          <w:rPr>
            <w:noProof/>
            <w:webHidden/>
          </w:rPr>
          <w:instrText xml:space="preserve"> PAGEREF _Toc167237617 \h </w:instrText>
        </w:r>
        <w:r w:rsidR="00412BA5">
          <w:rPr>
            <w:noProof/>
            <w:webHidden/>
          </w:rPr>
        </w:r>
        <w:r w:rsidR="00412BA5">
          <w:rPr>
            <w:noProof/>
            <w:webHidden/>
          </w:rPr>
          <w:fldChar w:fldCharType="separate"/>
        </w:r>
        <w:r w:rsidR="009B0259">
          <w:rPr>
            <w:noProof/>
            <w:webHidden/>
          </w:rPr>
          <w:t>5</w:t>
        </w:r>
        <w:r w:rsidR="00412BA5">
          <w:rPr>
            <w:noProof/>
            <w:webHidden/>
          </w:rPr>
          <w:fldChar w:fldCharType="end"/>
        </w:r>
      </w:hyperlink>
    </w:p>
    <w:p w14:paraId="26EF5E3C" w14:textId="314189C3"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18" w:history="1">
        <w:r w:rsidR="00412BA5" w:rsidRPr="00A954F5">
          <w:rPr>
            <w:rStyle w:val="Hipervnculo"/>
            <w:noProof/>
          </w:rPr>
          <w:t>1.5</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Objetivos</w:t>
        </w:r>
        <w:r w:rsidR="00412BA5">
          <w:rPr>
            <w:noProof/>
            <w:webHidden/>
          </w:rPr>
          <w:tab/>
        </w:r>
        <w:r w:rsidR="00412BA5">
          <w:rPr>
            <w:noProof/>
            <w:webHidden/>
          </w:rPr>
          <w:fldChar w:fldCharType="begin"/>
        </w:r>
        <w:r w:rsidR="00412BA5">
          <w:rPr>
            <w:noProof/>
            <w:webHidden/>
          </w:rPr>
          <w:instrText xml:space="preserve"> PAGEREF _Toc167237618 \h </w:instrText>
        </w:r>
        <w:r w:rsidR="00412BA5">
          <w:rPr>
            <w:noProof/>
            <w:webHidden/>
          </w:rPr>
        </w:r>
        <w:r w:rsidR="00412BA5">
          <w:rPr>
            <w:noProof/>
            <w:webHidden/>
          </w:rPr>
          <w:fldChar w:fldCharType="separate"/>
        </w:r>
        <w:r w:rsidR="009B0259">
          <w:rPr>
            <w:noProof/>
            <w:webHidden/>
          </w:rPr>
          <w:t>6</w:t>
        </w:r>
        <w:r w:rsidR="00412BA5">
          <w:rPr>
            <w:noProof/>
            <w:webHidden/>
          </w:rPr>
          <w:fldChar w:fldCharType="end"/>
        </w:r>
      </w:hyperlink>
    </w:p>
    <w:p w14:paraId="47FEE1D6" w14:textId="7B8A38D7"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19" w:history="1">
        <w:r w:rsidR="00412BA5" w:rsidRPr="00A954F5">
          <w:rPr>
            <w:rStyle w:val="Hipervnculo"/>
            <w:noProof/>
          </w:rPr>
          <w:t>1.5.1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Objetivo general</w:t>
        </w:r>
        <w:r w:rsidR="00412BA5">
          <w:rPr>
            <w:noProof/>
            <w:webHidden/>
          </w:rPr>
          <w:tab/>
        </w:r>
        <w:r w:rsidR="00412BA5">
          <w:rPr>
            <w:noProof/>
            <w:webHidden/>
          </w:rPr>
          <w:fldChar w:fldCharType="begin"/>
        </w:r>
        <w:r w:rsidR="00412BA5">
          <w:rPr>
            <w:noProof/>
            <w:webHidden/>
          </w:rPr>
          <w:instrText xml:space="preserve"> PAGEREF _Toc167237619 \h </w:instrText>
        </w:r>
        <w:r w:rsidR="00412BA5">
          <w:rPr>
            <w:noProof/>
            <w:webHidden/>
          </w:rPr>
        </w:r>
        <w:r w:rsidR="00412BA5">
          <w:rPr>
            <w:noProof/>
            <w:webHidden/>
          </w:rPr>
          <w:fldChar w:fldCharType="separate"/>
        </w:r>
        <w:r w:rsidR="009B0259">
          <w:rPr>
            <w:noProof/>
            <w:webHidden/>
          </w:rPr>
          <w:t>6</w:t>
        </w:r>
        <w:r w:rsidR="00412BA5">
          <w:rPr>
            <w:noProof/>
            <w:webHidden/>
          </w:rPr>
          <w:fldChar w:fldCharType="end"/>
        </w:r>
      </w:hyperlink>
    </w:p>
    <w:p w14:paraId="182AB7DF" w14:textId="0218EADE"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20" w:history="1">
        <w:r w:rsidR="00412BA5" w:rsidRPr="00A954F5">
          <w:rPr>
            <w:rStyle w:val="Hipervnculo"/>
            <w:noProof/>
          </w:rPr>
          <w:t>1.5.2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Objetivos Específicos</w:t>
        </w:r>
        <w:r w:rsidR="00412BA5">
          <w:rPr>
            <w:noProof/>
            <w:webHidden/>
          </w:rPr>
          <w:tab/>
        </w:r>
        <w:r w:rsidR="00412BA5">
          <w:rPr>
            <w:noProof/>
            <w:webHidden/>
          </w:rPr>
          <w:fldChar w:fldCharType="begin"/>
        </w:r>
        <w:r w:rsidR="00412BA5">
          <w:rPr>
            <w:noProof/>
            <w:webHidden/>
          </w:rPr>
          <w:instrText xml:space="preserve"> PAGEREF _Toc167237620 \h </w:instrText>
        </w:r>
        <w:r w:rsidR="00412BA5">
          <w:rPr>
            <w:noProof/>
            <w:webHidden/>
          </w:rPr>
        </w:r>
        <w:r w:rsidR="00412BA5">
          <w:rPr>
            <w:noProof/>
            <w:webHidden/>
          </w:rPr>
          <w:fldChar w:fldCharType="separate"/>
        </w:r>
        <w:r w:rsidR="009B0259">
          <w:rPr>
            <w:noProof/>
            <w:webHidden/>
          </w:rPr>
          <w:t>6</w:t>
        </w:r>
        <w:r w:rsidR="00412BA5">
          <w:rPr>
            <w:noProof/>
            <w:webHidden/>
          </w:rPr>
          <w:fldChar w:fldCharType="end"/>
        </w:r>
      </w:hyperlink>
    </w:p>
    <w:p w14:paraId="39DC936B" w14:textId="6FE903A5"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21" w:history="1">
        <w:r w:rsidR="00412BA5" w:rsidRPr="00A954F5">
          <w:rPr>
            <w:rStyle w:val="Hipervnculo"/>
            <w:noProof/>
          </w:rPr>
          <w:t>1.6</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Metodología de la investigación</w:t>
        </w:r>
        <w:r w:rsidR="00412BA5">
          <w:rPr>
            <w:noProof/>
            <w:webHidden/>
          </w:rPr>
          <w:tab/>
        </w:r>
        <w:r w:rsidR="00412BA5">
          <w:rPr>
            <w:noProof/>
            <w:webHidden/>
          </w:rPr>
          <w:fldChar w:fldCharType="begin"/>
        </w:r>
        <w:r w:rsidR="00412BA5">
          <w:rPr>
            <w:noProof/>
            <w:webHidden/>
          </w:rPr>
          <w:instrText xml:space="preserve"> PAGEREF _Toc167237621 \h </w:instrText>
        </w:r>
        <w:r w:rsidR="00412BA5">
          <w:rPr>
            <w:noProof/>
            <w:webHidden/>
          </w:rPr>
        </w:r>
        <w:r w:rsidR="00412BA5">
          <w:rPr>
            <w:noProof/>
            <w:webHidden/>
          </w:rPr>
          <w:fldChar w:fldCharType="separate"/>
        </w:r>
        <w:r w:rsidR="009B0259">
          <w:rPr>
            <w:noProof/>
            <w:webHidden/>
          </w:rPr>
          <w:t>7</w:t>
        </w:r>
        <w:r w:rsidR="00412BA5">
          <w:rPr>
            <w:noProof/>
            <w:webHidden/>
          </w:rPr>
          <w:fldChar w:fldCharType="end"/>
        </w:r>
      </w:hyperlink>
    </w:p>
    <w:p w14:paraId="5E104C8E" w14:textId="30EB388E"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22" w:history="1">
        <w:r w:rsidR="00412BA5" w:rsidRPr="00A954F5">
          <w:rPr>
            <w:rStyle w:val="Hipervnculo"/>
            <w:noProof/>
          </w:rPr>
          <w:t>1.6.1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Fase de necesidades del proyecto (Izquierda de la “V”)</w:t>
        </w:r>
        <w:r w:rsidR="00412BA5">
          <w:rPr>
            <w:noProof/>
            <w:webHidden/>
          </w:rPr>
          <w:tab/>
        </w:r>
        <w:r w:rsidR="00412BA5">
          <w:rPr>
            <w:noProof/>
            <w:webHidden/>
          </w:rPr>
          <w:fldChar w:fldCharType="begin"/>
        </w:r>
        <w:r w:rsidR="00412BA5">
          <w:rPr>
            <w:noProof/>
            <w:webHidden/>
          </w:rPr>
          <w:instrText xml:space="preserve"> PAGEREF _Toc167237622 \h </w:instrText>
        </w:r>
        <w:r w:rsidR="00412BA5">
          <w:rPr>
            <w:noProof/>
            <w:webHidden/>
          </w:rPr>
        </w:r>
        <w:r w:rsidR="00412BA5">
          <w:rPr>
            <w:noProof/>
            <w:webHidden/>
          </w:rPr>
          <w:fldChar w:fldCharType="separate"/>
        </w:r>
        <w:r w:rsidR="009B0259">
          <w:rPr>
            <w:noProof/>
            <w:webHidden/>
          </w:rPr>
          <w:t>8</w:t>
        </w:r>
        <w:r w:rsidR="00412BA5">
          <w:rPr>
            <w:noProof/>
            <w:webHidden/>
          </w:rPr>
          <w:fldChar w:fldCharType="end"/>
        </w:r>
      </w:hyperlink>
    </w:p>
    <w:p w14:paraId="3255D7E0" w14:textId="5D48609C"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23" w:history="1">
        <w:r w:rsidR="00412BA5" w:rsidRPr="00A954F5">
          <w:rPr>
            <w:rStyle w:val="Hipervnculo"/>
            <w:noProof/>
          </w:rPr>
          <w:t>1.6.2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Codificación (Parte central de la “V”)</w:t>
        </w:r>
        <w:r w:rsidR="00412BA5">
          <w:rPr>
            <w:noProof/>
            <w:webHidden/>
          </w:rPr>
          <w:tab/>
        </w:r>
        <w:r w:rsidR="00412BA5">
          <w:rPr>
            <w:noProof/>
            <w:webHidden/>
          </w:rPr>
          <w:fldChar w:fldCharType="begin"/>
        </w:r>
        <w:r w:rsidR="00412BA5">
          <w:rPr>
            <w:noProof/>
            <w:webHidden/>
          </w:rPr>
          <w:instrText xml:space="preserve"> PAGEREF _Toc167237623 \h </w:instrText>
        </w:r>
        <w:r w:rsidR="00412BA5">
          <w:rPr>
            <w:noProof/>
            <w:webHidden/>
          </w:rPr>
        </w:r>
        <w:r w:rsidR="00412BA5">
          <w:rPr>
            <w:noProof/>
            <w:webHidden/>
          </w:rPr>
          <w:fldChar w:fldCharType="separate"/>
        </w:r>
        <w:r w:rsidR="009B0259">
          <w:rPr>
            <w:noProof/>
            <w:webHidden/>
          </w:rPr>
          <w:t>9</w:t>
        </w:r>
        <w:r w:rsidR="00412BA5">
          <w:rPr>
            <w:noProof/>
            <w:webHidden/>
          </w:rPr>
          <w:fldChar w:fldCharType="end"/>
        </w:r>
      </w:hyperlink>
    </w:p>
    <w:p w14:paraId="2247829F" w14:textId="2598B9C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24" w:history="1">
        <w:r w:rsidR="00412BA5" w:rsidRPr="00A954F5">
          <w:rPr>
            <w:rStyle w:val="Hipervnculo"/>
            <w:noProof/>
          </w:rPr>
          <w:t>1.6.3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Fases de prueba (Derecha de la “V”)</w:t>
        </w:r>
        <w:r w:rsidR="00412BA5">
          <w:rPr>
            <w:noProof/>
            <w:webHidden/>
          </w:rPr>
          <w:tab/>
        </w:r>
        <w:r w:rsidR="00412BA5">
          <w:rPr>
            <w:noProof/>
            <w:webHidden/>
          </w:rPr>
          <w:fldChar w:fldCharType="begin"/>
        </w:r>
        <w:r w:rsidR="00412BA5">
          <w:rPr>
            <w:noProof/>
            <w:webHidden/>
          </w:rPr>
          <w:instrText xml:space="preserve"> PAGEREF _Toc167237624 \h </w:instrText>
        </w:r>
        <w:r w:rsidR="00412BA5">
          <w:rPr>
            <w:noProof/>
            <w:webHidden/>
          </w:rPr>
        </w:r>
        <w:r w:rsidR="00412BA5">
          <w:rPr>
            <w:noProof/>
            <w:webHidden/>
          </w:rPr>
          <w:fldChar w:fldCharType="separate"/>
        </w:r>
        <w:r w:rsidR="009B0259">
          <w:rPr>
            <w:noProof/>
            <w:webHidden/>
          </w:rPr>
          <w:t>9</w:t>
        </w:r>
        <w:r w:rsidR="00412BA5">
          <w:rPr>
            <w:noProof/>
            <w:webHidden/>
          </w:rPr>
          <w:fldChar w:fldCharType="end"/>
        </w:r>
      </w:hyperlink>
    </w:p>
    <w:p w14:paraId="2C6AC3DD" w14:textId="75CFFA34"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25" w:history="1">
        <w:r w:rsidR="00412BA5" w:rsidRPr="00A954F5">
          <w:rPr>
            <w:rStyle w:val="Hipervnculo"/>
            <w:noProof/>
          </w:rPr>
          <w:t>1.7</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Estructura del documento técnico</w:t>
        </w:r>
        <w:r w:rsidR="00412BA5">
          <w:rPr>
            <w:noProof/>
            <w:webHidden/>
          </w:rPr>
          <w:tab/>
        </w:r>
        <w:r w:rsidR="00412BA5">
          <w:rPr>
            <w:noProof/>
            <w:webHidden/>
          </w:rPr>
          <w:fldChar w:fldCharType="begin"/>
        </w:r>
        <w:r w:rsidR="00412BA5">
          <w:rPr>
            <w:noProof/>
            <w:webHidden/>
          </w:rPr>
          <w:instrText xml:space="preserve"> PAGEREF _Toc167237625 \h </w:instrText>
        </w:r>
        <w:r w:rsidR="00412BA5">
          <w:rPr>
            <w:noProof/>
            <w:webHidden/>
          </w:rPr>
        </w:r>
        <w:r w:rsidR="00412BA5">
          <w:rPr>
            <w:noProof/>
            <w:webHidden/>
          </w:rPr>
          <w:fldChar w:fldCharType="separate"/>
        </w:r>
        <w:r w:rsidR="009B0259">
          <w:rPr>
            <w:noProof/>
            <w:webHidden/>
          </w:rPr>
          <w:t>11</w:t>
        </w:r>
        <w:r w:rsidR="00412BA5">
          <w:rPr>
            <w:noProof/>
            <w:webHidden/>
          </w:rPr>
          <w:fldChar w:fldCharType="end"/>
        </w:r>
      </w:hyperlink>
    </w:p>
    <w:p w14:paraId="16E8AE4F" w14:textId="1689D6E7"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626" w:history="1">
        <w:r w:rsidR="00412BA5" w:rsidRPr="00A954F5">
          <w:rPr>
            <w:rStyle w:val="Hipervnculo"/>
            <w:noProof/>
          </w:rPr>
          <w:t>2</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Estado del arte</w:t>
        </w:r>
        <w:r w:rsidR="00412BA5">
          <w:rPr>
            <w:noProof/>
            <w:webHidden/>
          </w:rPr>
          <w:tab/>
        </w:r>
        <w:r w:rsidR="00412BA5">
          <w:rPr>
            <w:noProof/>
            <w:webHidden/>
          </w:rPr>
          <w:fldChar w:fldCharType="begin"/>
        </w:r>
        <w:r w:rsidR="00412BA5">
          <w:rPr>
            <w:noProof/>
            <w:webHidden/>
          </w:rPr>
          <w:instrText xml:space="preserve"> PAGEREF _Toc167237626 \h </w:instrText>
        </w:r>
        <w:r w:rsidR="00412BA5">
          <w:rPr>
            <w:noProof/>
            <w:webHidden/>
          </w:rPr>
        </w:r>
        <w:r w:rsidR="00412BA5">
          <w:rPr>
            <w:noProof/>
            <w:webHidden/>
          </w:rPr>
          <w:fldChar w:fldCharType="separate"/>
        </w:r>
        <w:r w:rsidR="009B0259">
          <w:rPr>
            <w:noProof/>
            <w:webHidden/>
          </w:rPr>
          <w:t>15</w:t>
        </w:r>
        <w:r w:rsidR="00412BA5">
          <w:rPr>
            <w:noProof/>
            <w:webHidden/>
          </w:rPr>
          <w:fldChar w:fldCharType="end"/>
        </w:r>
      </w:hyperlink>
    </w:p>
    <w:p w14:paraId="7773C8F0" w14:textId="24019F67"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27" w:history="1">
        <w:r w:rsidR="00412BA5" w:rsidRPr="00A954F5">
          <w:rPr>
            <w:rStyle w:val="Hipervnculo"/>
            <w:noProof/>
          </w:rPr>
          <w:t>2.1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_Toc167237627 \h </w:instrText>
        </w:r>
        <w:r w:rsidR="00412BA5">
          <w:rPr>
            <w:noProof/>
            <w:webHidden/>
          </w:rPr>
        </w:r>
        <w:r w:rsidR="00412BA5">
          <w:rPr>
            <w:noProof/>
            <w:webHidden/>
          </w:rPr>
          <w:fldChar w:fldCharType="separate"/>
        </w:r>
        <w:r w:rsidR="009B0259">
          <w:rPr>
            <w:noProof/>
            <w:webHidden/>
          </w:rPr>
          <w:t>15</w:t>
        </w:r>
        <w:r w:rsidR="00412BA5">
          <w:rPr>
            <w:noProof/>
            <w:webHidden/>
          </w:rPr>
          <w:fldChar w:fldCharType="end"/>
        </w:r>
      </w:hyperlink>
    </w:p>
    <w:p w14:paraId="2FF0A0E4" w14:textId="3EAE3F3A"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28" w:history="1">
        <w:r w:rsidR="00412BA5" w:rsidRPr="00A954F5">
          <w:rPr>
            <w:rStyle w:val="Hipervnculo"/>
            <w:noProof/>
          </w:rPr>
          <w:t>2.2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Evaluación de la calidad del agua en ambientes controlados.</w:t>
        </w:r>
        <w:r w:rsidR="00412BA5">
          <w:rPr>
            <w:noProof/>
            <w:webHidden/>
          </w:rPr>
          <w:tab/>
        </w:r>
        <w:r w:rsidR="00412BA5">
          <w:rPr>
            <w:noProof/>
            <w:webHidden/>
          </w:rPr>
          <w:fldChar w:fldCharType="begin"/>
        </w:r>
        <w:r w:rsidR="00412BA5">
          <w:rPr>
            <w:noProof/>
            <w:webHidden/>
          </w:rPr>
          <w:instrText xml:space="preserve"> PAGEREF _Toc167237628 \h </w:instrText>
        </w:r>
        <w:r w:rsidR="00412BA5">
          <w:rPr>
            <w:noProof/>
            <w:webHidden/>
          </w:rPr>
        </w:r>
        <w:r w:rsidR="00412BA5">
          <w:rPr>
            <w:noProof/>
            <w:webHidden/>
          </w:rPr>
          <w:fldChar w:fldCharType="separate"/>
        </w:r>
        <w:r w:rsidR="009B0259">
          <w:rPr>
            <w:noProof/>
            <w:webHidden/>
          </w:rPr>
          <w:t>15</w:t>
        </w:r>
        <w:r w:rsidR="00412BA5">
          <w:rPr>
            <w:noProof/>
            <w:webHidden/>
          </w:rPr>
          <w:fldChar w:fldCharType="end"/>
        </w:r>
      </w:hyperlink>
    </w:p>
    <w:p w14:paraId="3D590E7D" w14:textId="025E0379"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29" w:history="1">
        <w:r w:rsidR="00412BA5" w:rsidRPr="00A954F5">
          <w:rPr>
            <w:rStyle w:val="Hipervnculo"/>
            <w:noProof/>
          </w:rPr>
          <w:t>2.3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Sistemas de monitoreo de parámetros fisicoquímicos de la calidad del agua.</w:t>
        </w:r>
        <w:r w:rsidR="00412BA5">
          <w:rPr>
            <w:noProof/>
            <w:webHidden/>
          </w:rPr>
          <w:tab/>
        </w:r>
        <w:r w:rsidR="00412BA5">
          <w:rPr>
            <w:noProof/>
            <w:webHidden/>
          </w:rPr>
          <w:fldChar w:fldCharType="begin"/>
        </w:r>
        <w:r w:rsidR="00412BA5">
          <w:rPr>
            <w:noProof/>
            <w:webHidden/>
          </w:rPr>
          <w:instrText xml:space="preserve"> PAGEREF _Toc167237629 \h </w:instrText>
        </w:r>
        <w:r w:rsidR="00412BA5">
          <w:rPr>
            <w:noProof/>
            <w:webHidden/>
          </w:rPr>
        </w:r>
        <w:r w:rsidR="00412BA5">
          <w:rPr>
            <w:noProof/>
            <w:webHidden/>
          </w:rPr>
          <w:fldChar w:fldCharType="separate"/>
        </w:r>
        <w:r w:rsidR="009B0259">
          <w:rPr>
            <w:noProof/>
            <w:webHidden/>
          </w:rPr>
          <w:t>17</w:t>
        </w:r>
        <w:r w:rsidR="00412BA5">
          <w:rPr>
            <w:noProof/>
            <w:webHidden/>
          </w:rPr>
          <w:fldChar w:fldCharType="end"/>
        </w:r>
      </w:hyperlink>
    </w:p>
    <w:p w14:paraId="1C8DAC13" w14:textId="0AE7A523"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0" w:history="1">
        <w:r w:rsidR="00412BA5" w:rsidRPr="00A954F5">
          <w:rPr>
            <w:rStyle w:val="Hipervnculo"/>
            <w:noProof/>
          </w:rPr>
          <w:t>2.4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Ajolotarios y calidad del agua.</w:t>
        </w:r>
        <w:r w:rsidR="00412BA5">
          <w:rPr>
            <w:noProof/>
            <w:webHidden/>
          </w:rPr>
          <w:tab/>
        </w:r>
        <w:r w:rsidR="00412BA5">
          <w:rPr>
            <w:noProof/>
            <w:webHidden/>
          </w:rPr>
          <w:fldChar w:fldCharType="begin"/>
        </w:r>
        <w:r w:rsidR="00412BA5">
          <w:rPr>
            <w:noProof/>
            <w:webHidden/>
          </w:rPr>
          <w:instrText xml:space="preserve"> PAGEREF _Toc167237630 \h </w:instrText>
        </w:r>
        <w:r w:rsidR="00412BA5">
          <w:rPr>
            <w:noProof/>
            <w:webHidden/>
          </w:rPr>
        </w:r>
        <w:r w:rsidR="00412BA5">
          <w:rPr>
            <w:noProof/>
            <w:webHidden/>
          </w:rPr>
          <w:fldChar w:fldCharType="separate"/>
        </w:r>
        <w:r w:rsidR="009B0259">
          <w:rPr>
            <w:noProof/>
            <w:webHidden/>
          </w:rPr>
          <w:t>18</w:t>
        </w:r>
        <w:r w:rsidR="00412BA5">
          <w:rPr>
            <w:noProof/>
            <w:webHidden/>
          </w:rPr>
          <w:fldChar w:fldCharType="end"/>
        </w:r>
      </w:hyperlink>
    </w:p>
    <w:p w14:paraId="020F2681" w14:textId="4D783AF8"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631" w:history="1">
        <w:r w:rsidR="00412BA5" w:rsidRPr="00A954F5">
          <w:rPr>
            <w:rStyle w:val="Hipervnculo"/>
            <w:noProof/>
          </w:rPr>
          <w:t>3</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Marco teórico.</w:t>
        </w:r>
        <w:r w:rsidR="00412BA5">
          <w:rPr>
            <w:noProof/>
            <w:webHidden/>
          </w:rPr>
          <w:tab/>
        </w:r>
        <w:r w:rsidR="00412BA5">
          <w:rPr>
            <w:noProof/>
            <w:webHidden/>
          </w:rPr>
          <w:fldChar w:fldCharType="begin"/>
        </w:r>
        <w:r w:rsidR="00412BA5">
          <w:rPr>
            <w:noProof/>
            <w:webHidden/>
          </w:rPr>
          <w:instrText xml:space="preserve"> PAGEREF _Toc167237631 \h </w:instrText>
        </w:r>
        <w:r w:rsidR="00412BA5">
          <w:rPr>
            <w:noProof/>
            <w:webHidden/>
          </w:rPr>
        </w:r>
        <w:r w:rsidR="00412BA5">
          <w:rPr>
            <w:noProof/>
            <w:webHidden/>
          </w:rPr>
          <w:fldChar w:fldCharType="separate"/>
        </w:r>
        <w:r w:rsidR="009B0259">
          <w:rPr>
            <w:noProof/>
            <w:webHidden/>
          </w:rPr>
          <w:t>19</w:t>
        </w:r>
        <w:r w:rsidR="00412BA5">
          <w:rPr>
            <w:noProof/>
            <w:webHidden/>
          </w:rPr>
          <w:fldChar w:fldCharType="end"/>
        </w:r>
      </w:hyperlink>
    </w:p>
    <w:p w14:paraId="1A44CEEC" w14:textId="4413CE5C"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2" w:history="1">
        <w:r w:rsidR="00412BA5" w:rsidRPr="00A954F5">
          <w:rPr>
            <w:rStyle w:val="Hipervnculo"/>
            <w:noProof/>
          </w:rPr>
          <w:t>3.1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_Toc167237632 \h </w:instrText>
        </w:r>
        <w:r w:rsidR="00412BA5">
          <w:rPr>
            <w:noProof/>
            <w:webHidden/>
          </w:rPr>
        </w:r>
        <w:r w:rsidR="00412BA5">
          <w:rPr>
            <w:noProof/>
            <w:webHidden/>
          </w:rPr>
          <w:fldChar w:fldCharType="separate"/>
        </w:r>
        <w:r w:rsidR="009B0259">
          <w:rPr>
            <w:noProof/>
            <w:webHidden/>
          </w:rPr>
          <w:t>19</w:t>
        </w:r>
        <w:r w:rsidR="00412BA5">
          <w:rPr>
            <w:noProof/>
            <w:webHidden/>
          </w:rPr>
          <w:fldChar w:fldCharType="end"/>
        </w:r>
      </w:hyperlink>
    </w:p>
    <w:p w14:paraId="5CC30615" w14:textId="2CAA103D"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3" w:history="1">
        <w:r w:rsidR="00412BA5" w:rsidRPr="00A954F5">
          <w:rPr>
            <w:rStyle w:val="Hipervnculo"/>
            <w:noProof/>
          </w:rPr>
          <w:t>3.2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Especies de género ambystoma en México</w:t>
        </w:r>
        <w:r w:rsidR="00412BA5">
          <w:rPr>
            <w:noProof/>
            <w:webHidden/>
          </w:rPr>
          <w:tab/>
        </w:r>
        <w:r w:rsidR="00412BA5">
          <w:rPr>
            <w:noProof/>
            <w:webHidden/>
          </w:rPr>
          <w:fldChar w:fldCharType="begin"/>
        </w:r>
        <w:r w:rsidR="00412BA5">
          <w:rPr>
            <w:noProof/>
            <w:webHidden/>
          </w:rPr>
          <w:instrText xml:space="preserve"> PAGEREF _Toc167237633 \h </w:instrText>
        </w:r>
        <w:r w:rsidR="00412BA5">
          <w:rPr>
            <w:noProof/>
            <w:webHidden/>
          </w:rPr>
        </w:r>
        <w:r w:rsidR="00412BA5">
          <w:rPr>
            <w:noProof/>
            <w:webHidden/>
          </w:rPr>
          <w:fldChar w:fldCharType="separate"/>
        </w:r>
        <w:r w:rsidR="009B0259">
          <w:rPr>
            <w:noProof/>
            <w:webHidden/>
          </w:rPr>
          <w:t>20</w:t>
        </w:r>
        <w:r w:rsidR="00412BA5">
          <w:rPr>
            <w:noProof/>
            <w:webHidden/>
          </w:rPr>
          <w:fldChar w:fldCharType="end"/>
        </w:r>
      </w:hyperlink>
    </w:p>
    <w:p w14:paraId="40CD3603" w14:textId="414ED320"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4" w:history="1">
        <w:r w:rsidR="00412BA5" w:rsidRPr="00A954F5">
          <w:rPr>
            <w:rStyle w:val="Hipervnculo"/>
            <w:noProof/>
          </w:rPr>
          <w:t>3.3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Conservación in – situ</w:t>
        </w:r>
        <w:r w:rsidR="00412BA5">
          <w:rPr>
            <w:noProof/>
            <w:webHidden/>
          </w:rPr>
          <w:tab/>
        </w:r>
        <w:r w:rsidR="00412BA5">
          <w:rPr>
            <w:noProof/>
            <w:webHidden/>
          </w:rPr>
          <w:fldChar w:fldCharType="begin"/>
        </w:r>
        <w:r w:rsidR="00412BA5">
          <w:rPr>
            <w:noProof/>
            <w:webHidden/>
          </w:rPr>
          <w:instrText xml:space="preserve"> PAGEREF _Toc167237634 \h </w:instrText>
        </w:r>
        <w:r w:rsidR="00412BA5">
          <w:rPr>
            <w:noProof/>
            <w:webHidden/>
          </w:rPr>
        </w:r>
        <w:r w:rsidR="00412BA5">
          <w:rPr>
            <w:noProof/>
            <w:webHidden/>
          </w:rPr>
          <w:fldChar w:fldCharType="separate"/>
        </w:r>
        <w:r w:rsidR="009B0259">
          <w:rPr>
            <w:noProof/>
            <w:webHidden/>
          </w:rPr>
          <w:t>21</w:t>
        </w:r>
        <w:r w:rsidR="00412BA5">
          <w:rPr>
            <w:noProof/>
            <w:webHidden/>
          </w:rPr>
          <w:fldChar w:fldCharType="end"/>
        </w:r>
      </w:hyperlink>
    </w:p>
    <w:p w14:paraId="1B9DD786" w14:textId="7528FD78"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5" w:history="1">
        <w:r w:rsidR="00412BA5" w:rsidRPr="00A954F5">
          <w:rPr>
            <w:rStyle w:val="Hipervnculo"/>
            <w:noProof/>
          </w:rPr>
          <w:t>3.4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Conservación ex – situ</w:t>
        </w:r>
        <w:r w:rsidR="00412BA5">
          <w:rPr>
            <w:noProof/>
            <w:webHidden/>
          </w:rPr>
          <w:tab/>
        </w:r>
        <w:r w:rsidR="00412BA5">
          <w:rPr>
            <w:noProof/>
            <w:webHidden/>
          </w:rPr>
          <w:fldChar w:fldCharType="begin"/>
        </w:r>
        <w:r w:rsidR="00412BA5">
          <w:rPr>
            <w:noProof/>
            <w:webHidden/>
          </w:rPr>
          <w:instrText xml:space="preserve"> PAGEREF _Toc167237635 \h </w:instrText>
        </w:r>
        <w:r w:rsidR="00412BA5">
          <w:rPr>
            <w:noProof/>
            <w:webHidden/>
          </w:rPr>
        </w:r>
        <w:r w:rsidR="00412BA5">
          <w:rPr>
            <w:noProof/>
            <w:webHidden/>
          </w:rPr>
          <w:fldChar w:fldCharType="separate"/>
        </w:r>
        <w:r w:rsidR="009B0259">
          <w:rPr>
            <w:noProof/>
            <w:webHidden/>
          </w:rPr>
          <w:t>22</w:t>
        </w:r>
        <w:r w:rsidR="00412BA5">
          <w:rPr>
            <w:noProof/>
            <w:webHidden/>
          </w:rPr>
          <w:fldChar w:fldCharType="end"/>
        </w:r>
      </w:hyperlink>
    </w:p>
    <w:p w14:paraId="1161FFA2" w14:textId="0EA3DA85"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6" w:history="1">
        <w:r w:rsidR="00412BA5" w:rsidRPr="00A954F5">
          <w:rPr>
            <w:rStyle w:val="Hipervnculo"/>
            <w:noProof/>
          </w:rPr>
          <w:t>3.5</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Ajolotarios en México</w:t>
        </w:r>
        <w:r w:rsidR="00412BA5">
          <w:rPr>
            <w:noProof/>
            <w:webHidden/>
          </w:rPr>
          <w:tab/>
        </w:r>
        <w:r w:rsidR="00412BA5">
          <w:rPr>
            <w:noProof/>
            <w:webHidden/>
          </w:rPr>
          <w:fldChar w:fldCharType="begin"/>
        </w:r>
        <w:r w:rsidR="00412BA5">
          <w:rPr>
            <w:noProof/>
            <w:webHidden/>
          </w:rPr>
          <w:instrText xml:space="preserve"> PAGEREF _Toc167237636 \h </w:instrText>
        </w:r>
        <w:r w:rsidR="00412BA5">
          <w:rPr>
            <w:noProof/>
            <w:webHidden/>
          </w:rPr>
        </w:r>
        <w:r w:rsidR="00412BA5">
          <w:rPr>
            <w:noProof/>
            <w:webHidden/>
          </w:rPr>
          <w:fldChar w:fldCharType="separate"/>
        </w:r>
        <w:r w:rsidR="009B0259">
          <w:rPr>
            <w:noProof/>
            <w:webHidden/>
          </w:rPr>
          <w:t>23</w:t>
        </w:r>
        <w:r w:rsidR="00412BA5">
          <w:rPr>
            <w:noProof/>
            <w:webHidden/>
          </w:rPr>
          <w:fldChar w:fldCharType="end"/>
        </w:r>
      </w:hyperlink>
    </w:p>
    <w:p w14:paraId="7798960E" w14:textId="6A478722"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37" w:history="1">
        <w:r w:rsidR="00412BA5" w:rsidRPr="00A954F5">
          <w:rPr>
            <w:rStyle w:val="Hipervnculo"/>
            <w:noProof/>
          </w:rPr>
          <w:t>3.6</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Parámetros fisicoquímicos para la conservación de ambystomas.</w:t>
        </w:r>
        <w:r w:rsidR="00412BA5">
          <w:rPr>
            <w:noProof/>
            <w:webHidden/>
          </w:rPr>
          <w:tab/>
        </w:r>
        <w:r w:rsidR="00412BA5">
          <w:rPr>
            <w:noProof/>
            <w:webHidden/>
          </w:rPr>
          <w:fldChar w:fldCharType="begin"/>
        </w:r>
        <w:r w:rsidR="00412BA5">
          <w:rPr>
            <w:noProof/>
            <w:webHidden/>
          </w:rPr>
          <w:instrText xml:space="preserve"> PAGEREF _Toc167237637 \h </w:instrText>
        </w:r>
        <w:r w:rsidR="00412BA5">
          <w:rPr>
            <w:noProof/>
            <w:webHidden/>
          </w:rPr>
        </w:r>
        <w:r w:rsidR="00412BA5">
          <w:rPr>
            <w:noProof/>
            <w:webHidden/>
          </w:rPr>
          <w:fldChar w:fldCharType="separate"/>
        </w:r>
        <w:r w:rsidR="009B0259">
          <w:rPr>
            <w:noProof/>
            <w:webHidden/>
          </w:rPr>
          <w:t>24</w:t>
        </w:r>
        <w:r w:rsidR="00412BA5">
          <w:rPr>
            <w:noProof/>
            <w:webHidden/>
          </w:rPr>
          <w:fldChar w:fldCharType="end"/>
        </w:r>
      </w:hyperlink>
    </w:p>
    <w:p w14:paraId="33C19DBC" w14:textId="15C0624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38" w:history="1">
        <w:r w:rsidR="00412BA5" w:rsidRPr="00A954F5">
          <w:rPr>
            <w:rStyle w:val="Hipervnculo"/>
            <w:noProof/>
          </w:rPr>
          <w:t>3.6.1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Temperatura</w:t>
        </w:r>
        <w:r w:rsidR="00412BA5">
          <w:rPr>
            <w:noProof/>
            <w:webHidden/>
          </w:rPr>
          <w:tab/>
        </w:r>
        <w:r w:rsidR="00412BA5">
          <w:rPr>
            <w:noProof/>
            <w:webHidden/>
          </w:rPr>
          <w:fldChar w:fldCharType="begin"/>
        </w:r>
        <w:r w:rsidR="00412BA5">
          <w:rPr>
            <w:noProof/>
            <w:webHidden/>
          </w:rPr>
          <w:instrText xml:space="preserve"> PAGEREF _Toc167237638 \h </w:instrText>
        </w:r>
        <w:r w:rsidR="00412BA5">
          <w:rPr>
            <w:noProof/>
            <w:webHidden/>
          </w:rPr>
        </w:r>
        <w:r w:rsidR="00412BA5">
          <w:rPr>
            <w:noProof/>
            <w:webHidden/>
          </w:rPr>
          <w:fldChar w:fldCharType="separate"/>
        </w:r>
        <w:r w:rsidR="009B0259">
          <w:rPr>
            <w:noProof/>
            <w:webHidden/>
          </w:rPr>
          <w:t>25</w:t>
        </w:r>
        <w:r w:rsidR="00412BA5">
          <w:rPr>
            <w:noProof/>
            <w:webHidden/>
          </w:rPr>
          <w:fldChar w:fldCharType="end"/>
        </w:r>
      </w:hyperlink>
    </w:p>
    <w:p w14:paraId="25CCF882" w14:textId="55199EE7"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39" w:history="1">
        <w:r w:rsidR="00412BA5" w:rsidRPr="00A954F5">
          <w:rPr>
            <w:rStyle w:val="Hipervnculo"/>
            <w:noProof/>
          </w:rPr>
          <w:t>3.6.2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Total de solidos disueltos</w:t>
        </w:r>
        <w:r w:rsidR="00412BA5">
          <w:rPr>
            <w:noProof/>
            <w:webHidden/>
          </w:rPr>
          <w:tab/>
        </w:r>
        <w:r w:rsidR="00412BA5">
          <w:rPr>
            <w:noProof/>
            <w:webHidden/>
          </w:rPr>
          <w:fldChar w:fldCharType="begin"/>
        </w:r>
        <w:r w:rsidR="00412BA5">
          <w:rPr>
            <w:noProof/>
            <w:webHidden/>
          </w:rPr>
          <w:instrText xml:space="preserve"> PAGEREF _Toc167237639 \h </w:instrText>
        </w:r>
        <w:r w:rsidR="00412BA5">
          <w:rPr>
            <w:noProof/>
            <w:webHidden/>
          </w:rPr>
        </w:r>
        <w:r w:rsidR="00412BA5">
          <w:rPr>
            <w:noProof/>
            <w:webHidden/>
          </w:rPr>
          <w:fldChar w:fldCharType="separate"/>
        </w:r>
        <w:r w:rsidR="009B0259">
          <w:rPr>
            <w:noProof/>
            <w:webHidden/>
          </w:rPr>
          <w:t>25</w:t>
        </w:r>
        <w:r w:rsidR="00412BA5">
          <w:rPr>
            <w:noProof/>
            <w:webHidden/>
          </w:rPr>
          <w:fldChar w:fldCharType="end"/>
        </w:r>
      </w:hyperlink>
    </w:p>
    <w:p w14:paraId="43666A71" w14:textId="24BE02AD"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0" w:history="1">
        <w:r w:rsidR="00412BA5" w:rsidRPr="00A954F5">
          <w:rPr>
            <w:rStyle w:val="Hipervnculo"/>
            <w:noProof/>
          </w:rPr>
          <w:t>3.6.3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Total de solidos suspendidos</w:t>
        </w:r>
        <w:r w:rsidR="00412BA5">
          <w:rPr>
            <w:noProof/>
            <w:webHidden/>
          </w:rPr>
          <w:tab/>
        </w:r>
        <w:r w:rsidR="00412BA5">
          <w:rPr>
            <w:noProof/>
            <w:webHidden/>
          </w:rPr>
          <w:fldChar w:fldCharType="begin"/>
        </w:r>
        <w:r w:rsidR="00412BA5">
          <w:rPr>
            <w:noProof/>
            <w:webHidden/>
          </w:rPr>
          <w:instrText xml:space="preserve"> PAGEREF _Toc167237640 \h </w:instrText>
        </w:r>
        <w:r w:rsidR="00412BA5">
          <w:rPr>
            <w:noProof/>
            <w:webHidden/>
          </w:rPr>
        </w:r>
        <w:r w:rsidR="00412BA5">
          <w:rPr>
            <w:noProof/>
            <w:webHidden/>
          </w:rPr>
          <w:fldChar w:fldCharType="separate"/>
        </w:r>
        <w:r w:rsidR="009B0259">
          <w:rPr>
            <w:noProof/>
            <w:webHidden/>
          </w:rPr>
          <w:t>26</w:t>
        </w:r>
        <w:r w:rsidR="00412BA5">
          <w:rPr>
            <w:noProof/>
            <w:webHidden/>
          </w:rPr>
          <w:fldChar w:fldCharType="end"/>
        </w:r>
      </w:hyperlink>
    </w:p>
    <w:p w14:paraId="4B0E5B60" w14:textId="543180D0"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1" w:history="1">
        <w:r w:rsidR="00412BA5" w:rsidRPr="00A954F5">
          <w:rPr>
            <w:rStyle w:val="Hipervnculo"/>
            <w:noProof/>
          </w:rPr>
          <w:t>3.6.4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pH</w:t>
        </w:r>
        <w:r w:rsidR="00412BA5">
          <w:rPr>
            <w:noProof/>
            <w:webHidden/>
          </w:rPr>
          <w:tab/>
        </w:r>
        <w:r w:rsidR="00412BA5">
          <w:rPr>
            <w:noProof/>
            <w:webHidden/>
          </w:rPr>
          <w:fldChar w:fldCharType="begin"/>
        </w:r>
        <w:r w:rsidR="00412BA5">
          <w:rPr>
            <w:noProof/>
            <w:webHidden/>
          </w:rPr>
          <w:instrText xml:space="preserve"> PAGEREF _Toc167237641 \h </w:instrText>
        </w:r>
        <w:r w:rsidR="00412BA5">
          <w:rPr>
            <w:noProof/>
            <w:webHidden/>
          </w:rPr>
        </w:r>
        <w:r w:rsidR="00412BA5">
          <w:rPr>
            <w:noProof/>
            <w:webHidden/>
          </w:rPr>
          <w:fldChar w:fldCharType="separate"/>
        </w:r>
        <w:r w:rsidR="009B0259">
          <w:rPr>
            <w:noProof/>
            <w:webHidden/>
          </w:rPr>
          <w:t>26</w:t>
        </w:r>
        <w:r w:rsidR="00412BA5">
          <w:rPr>
            <w:noProof/>
            <w:webHidden/>
          </w:rPr>
          <w:fldChar w:fldCharType="end"/>
        </w:r>
      </w:hyperlink>
    </w:p>
    <w:p w14:paraId="00D4420D" w14:textId="2A57E508"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2" w:history="1">
        <w:r w:rsidR="00412BA5" w:rsidRPr="00A954F5">
          <w:rPr>
            <w:rStyle w:val="Hipervnculo"/>
            <w:noProof/>
          </w:rPr>
          <w:t>3.6.5</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Oxígeno disuelto</w:t>
        </w:r>
        <w:r w:rsidR="00412BA5">
          <w:rPr>
            <w:noProof/>
            <w:webHidden/>
          </w:rPr>
          <w:tab/>
        </w:r>
        <w:r w:rsidR="00412BA5">
          <w:rPr>
            <w:noProof/>
            <w:webHidden/>
          </w:rPr>
          <w:fldChar w:fldCharType="begin"/>
        </w:r>
        <w:r w:rsidR="00412BA5">
          <w:rPr>
            <w:noProof/>
            <w:webHidden/>
          </w:rPr>
          <w:instrText xml:space="preserve"> PAGEREF _Toc167237642 \h </w:instrText>
        </w:r>
        <w:r w:rsidR="00412BA5">
          <w:rPr>
            <w:noProof/>
            <w:webHidden/>
          </w:rPr>
        </w:r>
        <w:r w:rsidR="00412BA5">
          <w:rPr>
            <w:noProof/>
            <w:webHidden/>
          </w:rPr>
          <w:fldChar w:fldCharType="separate"/>
        </w:r>
        <w:r w:rsidR="009B0259">
          <w:rPr>
            <w:noProof/>
            <w:webHidden/>
          </w:rPr>
          <w:t>26</w:t>
        </w:r>
        <w:r w:rsidR="00412BA5">
          <w:rPr>
            <w:noProof/>
            <w:webHidden/>
          </w:rPr>
          <w:fldChar w:fldCharType="end"/>
        </w:r>
      </w:hyperlink>
    </w:p>
    <w:p w14:paraId="69F6ADD5" w14:textId="7E2BF316"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43" w:history="1">
        <w:r w:rsidR="00412BA5" w:rsidRPr="00A954F5">
          <w:rPr>
            <w:rStyle w:val="Hipervnculo"/>
            <w:noProof/>
          </w:rPr>
          <w:t>3.7</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Sistema de monitoreo en hardware</w:t>
        </w:r>
        <w:r w:rsidR="00412BA5">
          <w:rPr>
            <w:noProof/>
            <w:webHidden/>
          </w:rPr>
          <w:tab/>
        </w:r>
        <w:r w:rsidR="00412BA5">
          <w:rPr>
            <w:noProof/>
            <w:webHidden/>
          </w:rPr>
          <w:fldChar w:fldCharType="begin"/>
        </w:r>
        <w:r w:rsidR="00412BA5">
          <w:rPr>
            <w:noProof/>
            <w:webHidden/>
          </w:rPr>
          <w:instrText xml:space="preserve"> PAGEREF _Toc167237643 \h </w:instrText>
        </w:r>
        <w:r w:rsidR="00412BA5">
          <w:rPr>
            <w:noProof/>
            <w:webHidden/>
          </w:rPr>
        </w:r>
        <w:r w:rsidR="00412BA5">
          <w:rPr>
            <w:noProof/>
            <w:webHidden/>
          </w:rPr>
          <w:fldChar w:fldCharType="separate"/>
        </w:r>
        <w:r w:rsidR="009B0259">
          <w:rPr>
            <w:noProof/>
            <w:webHidden/>
          </w:rPr>
          <w:t>27</w:t>
        </w:r>
        <w:r w:rsidR="00412BA5">
          <w:rPr>
            <w:noProof/>
            <w:webHidden/>
          </w:rPr>
          <w:fldChar w:fldCharType="end"/>
        </w:r>
      </w:hyperlink>
    </w:p>
    <w:p w14:paraId="3777BEAA" w14:textId="2D447EE9"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44" w:history="1">
        <w:r w:rsidR="00412BA5" w:rsidRPr="00A954F5">
          <w:rPr>
            <w:rStyle w:val="Hipervnculo"/>
            <w:noProof/>
          </w:rPr>
          <w:t>3.8</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Internet de las cosas (IoT)</w:t>
        </w:r>
        <w:r w:rsidR="00412BA5">
          <w:rPr>
            <w:noProof/>
            <w:webHidden/>
          </w:rPr>
          <w:tab/>
        </w:r>
        <w:r w:rsidR="00412BA5">
          <w:rPr>
            <w:noProof/>
            <w:webHidden/>
          </w:rPr>
          <w:fldChar w:fldCharType="begin"/>
        </w:r>
        <w:r w:rsidR="00412BA5">
          <w:rPr>
            <w:noProof/>
            <w:webHidden/>
          </w:rPr>
          <w:instrText xml:space="preserve"> PAGEREF _Toc167237644 \h </w:instrText>
        </w:r>
        <w:r w:rsidR="00412BA5">
          <w:rPr>
            <w:noProof/>
            <w:webHidden/>
          </w:rPr>
        </w:r>
        <w:r w:rsidR="00412BA5">
          <w:rPr>
            <w:noProof/>
            <w:webHidden/>
          </w:rPr>
          <w:fldChar w:fldCharType="separate"/>
        </w:r>
        <w:r w:rsidR="009B0259">
          <w:rPr>
            <w:noProof/>
            <w:webHidden/>
          </w:rPr>
          <w:t>27</w:t>
        </w:r>
        <w:r w:rsidR="00412BA5">
          <w:rPr>
            <w:noProof/>
            <w:webHidden/>
          </w:rPr>
          <w:fldChar w:fldCharType="end"/>
        </w:r>
      </w:hyperlink>
    </w:p>
    <w:p w14:paraId="07DA4F7C" w14:textId="310B00F6"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5" w:history="1">
        <w:r w:rsidR="00412BA5" w:rsidRPr="00A954F5">
          <w:rPr>
            <w:rStyle w:val="Hipervnculo"/>
            <w:noProof/>
          </w:rPr>
          <w:t>3.8.1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Arduino mega</w:t>
        </w:r>
        <w:r w:rsidR="00412BA5">
          <w:rPr>
            <w:noProof/>
            <w:webHidden/>
          </w:rPr>
          <w:tab/>
        </w:r>
        <w:r w:rsidR="00412BA5">
          <w:rPr>
            <w:noProof/>
            <w:webHidden/>
          </w:rPr>
          <w:fldChar w:fldCharType="begin"/>
        </w:r>
        <w:r w:rsidR="00412BA5">
          <w:rPr>
            <w:noProof/>
            <w:webHidden/>
          </w:rPr>
          <w:instrText xml:space="preserve"> PAGEREF _Toc167237645 \h </w:instrText>
        </w:r>
        <w:r w:rsidR="00412BA5">
          <w:rPr>
            <w:noProof/>
            <w:webHidden/>
          </w:rPr>
        </w:r>
        <w:r w:rsidR="00412BA5">
          <w:rPr>
            <w:noProof/>
            <w:webHidden/>
          </w:rPr>
          <w:fldChar w:fldCharType="separate"/>
        </w:r>
        <w:r w:rsidR="009B0259">
          <w:rPr>
            <w:noProof/>
            <w:webHidden/>
          </w:rPr>
          <w:t>29</w:t>
        </w:r>
        <w:r w:rsidR="00412BA5">
          <w:rPr>
            <w:noProof/>
            <w:webHidden/>
          </w:rPr>
          <w:fldChar w:fldCharType="end"/>
        </w:r>
      </w:hyperlink>
    </w:p>
    <w:p w14:paraId="5D2805B6" w14:textId="7B509C2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6" w:history="1">
        <w:r w:rsidR="00412BA5" w:rsidRPr="00A954F5">
          <w:rPr>
            <w:rStyle w:val="Hipervnculo"/>
            <w:noProof/>
          </w:rPr>
          <w:t>3.8.2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ESP-01</w:t>
        </w:r>
        <w:r w:rsidR="00412BA5">
          <w:rPr>
            <w:noProof/>
            <w:webHidden/>
          </w:rPr>
          <w:tab/>
        </w:r>
        <w:r w:rsidR="00412BA5">
          <w:rPr>
            <w:noProof/>
            <w:webHidden/>
          </w:rPr>
          <w:fldChar w:fldCharType="begin"/>
        </w:r>
        <w:r w:rsidR="00412BA5">
          <w:rPr>
            <w:noProof/>
            <w:webHidden/>
          </w:rPr>
          <w:instrText xml:space="preserve"> PAGEREF _Toc167237646 \h </w:instrText>
        </w:r>
        <w:r w:rsidR="00412BA5">
          <w:rPr>
            <w:noProof/>
            <w:webHidden/>
          </w:rPr>
        </w:r>
        <w:r w:rsidR="00412BA5">
          <w:rPr>
            <w:noProof/>
            <w:webHidden/>
          </w:rPr>
          <w:fldChar w:fldCharType="separate"/>
        </w:r>
        <w:r w:rsidR="009B0259">
          <w:rPr>
            <w:noProof/>
            <w:webHidden/>
          </w:rPr>
          <w:t>31</w:t>
        </w:r>
        <w:r w:rsidR="00412BA5">
          <w:rPr>
            <w:noProof/>
            <w:webHidden/>
          </w:rPr>
          <w:fldChar w:fldCharType="end"/>
        </w:r>
      </w:hyperlink>
    </w:p>
    <w:p w14:paraId="637003C3" w14:textId="252FE844"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47" w:history="1">
        <w:r w:rsidR="00412BA5" w:rsidRPr="00A954F5">
          <w:rPr>
            <w:rStyle w:val="Hipervnculo"/>
            <w:noProof/>
          </w:rPr>
          <w:t>3.9</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Sensores utilizados</w:t>
        </w:r>
        <w:r w:rsidR="00412BA5">
          <w:rPr>
            <w:noProof/>
            <w:webHidden/>
          </w:rPr>
          <w:tab/>
        </w:r>
        <w:r w:rsidR="00412BA5">
          <w:rPr>
            <w:noProof/>
            <w:webHidden/>
          </w:rPr>
          <w:fldChar w:fldCharType="begin"/>
        </w:r>
        <w:r w:rsidR="00412BA5">
          <w:rPr>
            <w:noProof/>
            <w:webHidden/>
          </w:rPr>
          <w:instrText xml:space="preserve"> PAGEREF _Toc167237647 \h </w:instrText>
        </w:r>
        <w:r w:rsidR="00412BA5">
          <w:rPr>
            <w:noProof/>
            <w:webHidden/>
          </w:rPr>
        </w:r>
        <w:r w:rsidR="00412BA5">
          <w:rPr>
            <w:noProof/>
            <w:webHidden/>
          </w:rPr>
          <w:fldChar w:fldCharType="separate"/>
        </w:r>
        <w:r w:rsidR="009B0259">
          <w:rPr>
            <w:noProof/>
            <w:webHidden/>
          </w:rPr>
          <w:t>33</w:t>
        </w:r>
        <w:r w:rsidR="00412BA5">
          <w:rPr>
            <w:noProof/>
            <w:webHidden/>
          </w:rPr>
          <w:fldChar w:fldCharType="end"/>
        </w:r>
      </w:hyperlink>
    </w:p>
    <w:p w14:paraId="5B4D3837" w14:textId="02D3BEDC"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8" w:history="1">
        <w:r w:rsidR="00412BA5" w:rsidRPr="00A954F5">
          <w:rPr>
            <w:rStyle w:val="Hipervnculo"/>
            <w:noProof/>
          </w:rPr>
          <w:t>3.9.1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Sensor de pH</w:t>
        </w:r>
        <w:r w:rsidR="00412BA5">
          <w:rPr>
            <w:noProof/>
            <w:webHidden/>
          </w:rPr>
          <w:tab/>
        </w:r>
        <w:r w:rsidR="00412BA5">
          <w:rPr>
            <w:noProof/>
            <w:webHidden/>
          </w:rPr>
          <w:fldChar w:fldCharType="begin"/>
        </w:r>
        <w:r w:rsidR="00412BA5">
          <w:rPr>
            <w:noProof/>
            <w:webHidden/>
          </w:rPr>
          <w:instrText xml:space="preserve"> PAGEREF _Toc167237648 \h </w:instrText>
        </w:r>
        <w:r w:rsidR="00412BA5">
          <w:rPr>
            <w:noProof/>
            <w:webHidden/>
          </w:rPr>
        </w:r>
        <w:r w:rsidR="00412BA5">
          <w:rPr>
            <w:noProof/>
            <w:webHidden/>
          </w:rPr>
          <w:fldChar w:fldCharType="separate"/>
        </w:r>
        <w:r w:rsidR="009B0259">
          <w:rPr>
            <w:noProof/>
            <w:webHidden/>
          </w:rPr>
          <w:t>34</w:t>
        </w:r>
        <w:r w:rsidR="00412BA5">
          <w:rPr>
            <w:noProof/>
            <w:webHidden/>
          </w:rPr>
          <w:fldChar w:fldCharType="end"/>
        </w:r>
      </w:hyperlink>
    </w:p>
    <w:p w14:paraId="3C7270CB" w14:textId="0E45571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49" w:history="1">
        <w:r w:rsidR="00412BA5" w:rsidRPr="00A954F5">
          <w:rPr>
            <w:rStyle w:val="Hipervnculo"/>
            <w:noProof/>
          </w:rPr>
          <w:t>3.9.2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Sensor de oxígeno disuelto</w:t>
        </w:r>
        <w:r w:rsidR="00412BA5">
          <w:rPr>
            <w:noProof/>
            <w:webHidden/>
          </w:rPr>
          <w:tab/>
        </w:r>
        <w:r w:rsidR="00412BA5">
          <w:rPr>
            <w:noProof/>
            <w:webHidden/>
          </w:rPr>
          <w:fldChar w:fldCharType="begin"/>
        </w:r>
        <w:r w:rsidR="00412BA5">
          <w:rPr>
            <w:noProof/>
            <w:webHidden/>
          </w:rPr>
          <w:instrText xml:space="preserve"> PAGEREF _Toc167237649 \h </w:instrText>
        </w:r>
        <w:r w:rsidR="00412BA5">
          <w:rPr>
            <w:noProof/>
            <w:webHidden/>
          </w:rPr>
        </w:r>
        <w:r w:rsidR="00412BA5">
          <w:rPr>
            <w:noProof/>
            <w:webHidden/>
          </w:rPr>
          <w:fldChar w:fldCharType="separate"/>
        </w:r>
        <w:r w:rsidR="009B0259">
          <w:rPr>
            <w:noProof/>
            <w:webHidden/>
          </w:rPr>
          <w:t>35</w:t>
        </w:r>
        <w:r w:rsidR="00412BA5">
          <w:rPr>
            <w:noProof/>
            <w:webHidden/>
          </w:rPr>
          <w:fldChar w:fldCharType="end"/>
        </w:r>
      </w:hyperlink>
    </w:p>
    <w:p w14:paraId="0D5DFB48" w14:textId="545492C2"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50" w:history="1">
        <w:r w:rsidR="00412BA5" w:rsidRPr="00A954F5">
          <w:rPr>
            <w:rStyle w:val="Hipervnculo"/>
            <w:noProof/>
          </w:rPr>
          <w:t>3.9.3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Sensor de TDS</w:t>
        </w:r>
        <w:r w:rsidR="00412BA5">
          <w:rPr>
            <w:noProof/>
            <w:webHidden/>
          </w:rPr>
          <w:tab/>
        </w:r>
        <w:r w:rsidR="00412BA5">
          <w:rPr>
            <w:noProof/>
            <w:webHidden/>
          </w:rPr>
          <w:fldChar w:fldCharType="begin"/>
        </w:r>
        <w:r w:rsidR="00412BA5">
          <w:rPr>
            <w:noProof/>
            <w:webHidden/>
          </w:rPr>
          <w:instrText xml:space="preserve"> PAGEREF _Toc167237650 \h </w:instrText>
        </w:r>
        <w:r w:rsidR="00412BA5">
          <w:rPr>
            <w:noProof/>
            <w:webHidden/>
          </w:rPr>
        </w:r>
        <w:r w:rsidR="00412BA5">
          <w:rPr>
            <w:noProof/>
            <w:webHidden/>
          </w:rPr>
          <w:fldChar w:fldCharType="separate"/>
        </w:r>
        <w:r w:rsidR="009B0259">
          <w:rPr>
            <w:noProof/>
            <w:webHidden/>
          </w:rPr>
          <w:t>37</w:t>
        </w:r>
        <w:r w:rsidR="00412BA5">
          <w:rPr>
            <w:noProof/>
            <w:webHidden/>
          </w:rPr>
          <w:fldChar w:fldCharType="end"/>
        </w:r>
      </w:hyperlink>
    </w:p>
    <w:p w14:paraId="697DC355" w14:textId="49DF2CD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51" w:history="1">
        <w:r w:rsidR="00412BA5" w:rsidRPr="00A954F5">
          <w:rPr>
            <w:rStyle w:val="Hipervnculo"/>
            <w:noProof/>
          </w:rPr>
          <w:t>3.9.4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Sensor de TSS</w:t>
        </w:r>
        <w:r w:rsidR="00412BA5">
          <w:rPr>
            <w:noProof/>
            <w:webHidden/>
          </w:rPr>
          <w:tab/>
        </w:r>
        <w:r w:rsidR="00412BA5">
          <w:rPr>
            <w:noProof/>
            <w:webHidden/>
          </w:rPr>
          <w:fldChar w:fldCharType="begin"/>
        </w:r>
        <w:r w:rsidR="00412BA5">
          <w:rPr>
            <w:noProof/>
            <w:webHidden/>
          </w:rPr>
          <w:instrText xml:space="preserve"> PAGEREF _Toc167237651 \h </w:instrText>
        </w:r>
        <w:r w:rsidR="00412BA5">
          <w:rPr>
            <w:noProof/>
            <w:webHidden/>
          </w:rPr>
        </w:r>
        <w:r w:rsidR="00412BA5">
          <w:rPr>
            <w:noProof/>
            <w:webHidden/>
          </w:rPr>
          <w:fldChar w:fldCharType="separate"/>
        </w:r>
        <w:r w:rsidR="009B0259">
          <w:rPr>
            <w:noProof/>
            <w:webHidden/>
          </w:rPr>
          <w:t>38</w:t>
        </w:r>
        <w:r w:rsidR="00412BA5">
          <w:rPr>
            <w:noProof/>
            <w:webHidden/>
          </w:rPr>
          <w:fldChar w:fldCharType="end"/>
        </w:r>
      </w:hyperlink>
    </w:p>
    <w:p w14:paraId="18BB8D57" w14:textId="21670F34"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52" w:history="1">
        <w:r w:rsidR="00412BA5" w:rsidRPr="00A954F5">
          <w:rPr>
            <w:rStyle w:val="Hipervnculo"/>
            <w:noProof/>
          </w:rPr>
          <w:t>3.9.5</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Sensor de temperatura</w:t>
        </w:r>
        <w:r w:rsidR="00412BA5">
          <w:rPr>
            <w:noProof/>
            <w:webHidden/>
          </w:rPr>
          <w:tab/>
        </w:r>
        <w:r w:rsidR="00412BA5">
          <w:rPr>
            <w:noProof/>
            <w:webHidden/>
          </w:rPr>
          <w:fldChar w:fldCharType="begin"/>
        </w:r>
        <w:r w:rsidR="00412BA5">
          <w:rPr>
            <w:noProof/>
            <w:webHidden/>
          </w:rPr>
          <w:instrText xml:space="preserve"> PAGEREF _Toc167237652 \h </w:instrText>
        </w:r>
        <w:r w:rsidR="00412BA5">
          <w:rPr>
            <w:noProof/>
            <w:webHidden/>
          </w:rPr>
        </w:r>
        <w:r w:rsidR="00412BA5">
          <w:rPr>
            <w:noProof/>
            <w:webHidden/>
          </w:rPr>
          <w:fldChar w:fldCharType="separate"/>
        </w:r>
        <w:r w:rsidR="009B0259">
          <w:rPr>
            <w:noProof/>
            <w:webHidden/>
          </w:rPr>
          <w:t>39</w:t>
        </w:r>
        <w:r w:rsidR="00412BA5">
          <w:rPr>
            <w:noProof/>
            <w:webHidden/>
          </w:rPr>
          <w:fldChar w:fldCharType="end"/>
        </w:r>
      </w:hyperlink>
    </w:p>
    <w:p w14:paraId="6E2A06F0" w14:textId="7FE4D64C"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53" w:history="1">
        <w:r w:rsidR="00412BA5" w:rsidRPr="00A954F5">
          <w:rPr>
            <w:rStyle w:val="Hipervnculo"/>
            <w:noProof/>
          </w:rPr>
          <w:t>3.10</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Interfaz gráfica de usuario</w:t>
        </w:r>
        <w:r w:rsidR="00412BA5">
          <w:rPr>
            <w:noProof/>
            <w:webHidden/>
          </w:rPr>
          <w:tab/>
        </w:r>
        <w:r w:rsidR="00412BA5">
          <w:rPr>
            <w:noProof/>
            <w:webHidden/>
          </w:rPr>
          <w:fldChar w:fldCharType="begin"/>
        </w:r>
        <w:r w:rsidR="00412BA5">
          <w:rPr>
            <w:noProof/>
            <w:webHidden/>
          </w:rPr>
          <w:instrText xml:space="preserve"> PAGEREF _Toc167237653 \h </w:instrText>
        </w:r>
        <w:r w:rsidR="00412BA5">
          <w:rPr>
            <w:noProof/>
            <w:webHidden/>
          </w:rPr>
        </w:r>
        <w:r w:rsidR="00412BA5">
          <w:rPr>
            <w:noProof/>
            <w:webHidden/>
          </w:rPr>
          <w:fldChar w:fldCharType="separate"/>
        </w:r>
        <w:r w:rsidR="009B0259">
          <w:rPr>
            <w:noProof/>
            <w:webHidden/>
          </w:rPr>
          <w:t>40</w:t>
        </w:r>
        <w:r w:rsidR="00412BA5">
          <w:rPr>
            <w:noProof/>
            <w:webHidden/>
          </w:rPr>
          <w:fldChar w:fldCharType="end"/>
        </w:r>
      </w:hyperlink>
    </w:p>
    <w:p w14:paraId="5D591833" w14:textId="164D525E"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54" w:history="1">
        <w:r w:rsidR="00412BA5" w:rsidRPr="00A954F5">
          <w:rPr>
            <w:rStyle w:val="Hipervnculo"/>
            <w:noProof/>
          </w:rPr>
          <w:t>3.11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Sistema gestor de base de datos</w:t>
        </w:r>
        <w:r w:rsidR="00412BA5">
          <w:rPr>
            <w:noProof/>
            <w:webHidden/>
          </w:rPr>
          <w:tab/>
        </w:r>
        <w:r w:rsidR="00412BA5">
          <w:rPr>
            <w:noProof/>
            <w:webHidden/>
          </w:rPr>
          <w:fldChar w:fldCharType="begin"/>
        </w:r>
        <w:r w:rsidR="00412BA5">
          <w:rPr>
            <w:noProof/>
            <w:webHidden/>
          </w:rPr>
          <w:instrText xml:space="preserve"> PAGEREF _Toc167237654 \h </w:instrText>
        </w:r>
        <w:r w:rsidR="00412BA5">
          <w:rPr>
            <w:noProof/>
            <w:webHidden/>
          </w:rPr>
        </w:r>
        <w:r w:rsidR="00412BA5">
          <w:rPr>
            <w:noProof/>
            <w:webHidden/>
          </w:rPr>
          <w:fldChar w:fldCharType="separate"/>
        </w:r>
        <w:r w:rsidR="009B0259">
          <w:rPr>
            <w:noProof/>
            <w:webHidden/>
          </w:rPr>
          <w:t>40</w:t>
        </w:r>
        <w:r w:rsidR="00412BA5">
          <w:rPr>
            <w:noProof/>
            <w:webHidden/>
          </w:rPr>
          <w:fldChar w:fldCharType="end"/>
        </w:r>
      </w:hyperlink>
    </w:p>
    <w:p w14:paraId="3E0255D6" w14:textId="34D288D7"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55" w:history="1">
        <w:r w:rsidR="00412BA5" w:rsidRPr="00A954F5">
          <w:rPr>
            <w:rStyle w:val="Hipervnculo"/>
            <w:noProof/>
          </w:rPr>
          <w:t>3.12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Protocolos de comunicación</w:t>
        </w:r>
        <w:r w:rsidR="00412BA5">
          <w:rPr>
            <w:noProof/>
            <w:webHidden/>
          </w:rPr>
          <w:tab/>
        </w:r>
        <w:r w:rsidR="00412BA5">
          <w:rPr>
            <w:noProof/>
            <w:webHidden/>
          </w:rPr>
          <w:fldChar w:fldCharType="begin"/>
        </w:r>
        <w:r w:rsidR="00412BA5">
          <w:rPr>
            <w:noProof/>
            <w:webHidden/>
          </w:rPr>
          <w:instrText xml:space="preserve"> PAGEREF _Toc167237655 \h </w:instrText>
        </w:r>
        <w:r w:rsidR="00412BA5">
          <w:rPr>
            <w:noProof/>
            <w:webHidden/>
          </w:rPr>
        </w:r>
        <w:r w:rsidR="00412BA5">
          <w:rPr>
            <w:noProof/>
            <w:webHidden/>
          </w:rPr>
          <w:fldChar w:fldCharType="separate"/>
        </w:r>
        <w:r w:rsidR="009B0259">
          <w:rPr>
            <w:noProof/>
            <w:webHidden/>
          </w:rPr>
          <w:t>41</w:t>
        </w:r>
        <w:r w:rsidR="00412BA5">
          <w:rPr>
            <w:noProof/>
            <w:webHidden/>
          </w:rPr>
          <w:fldChar w:fldCharType="end"/>
        </w:r>
      </w:hyperlink>
    </w:p>
    <w:p w14:paraId="7AA3CF80" w14:textId="092A3D58"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656" w:history="1">
        <w:r w:rsidR="00412BA5" w:rsidRPr="00A954F5">
          <w:rPr>
            <w:rStyle w:val="Hipervnculo"/>
            <w:noProof/>
          </w:rPr>
          <w:t>3.12.1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Protocolo TCP/IP</w:t>
        </w:r>
        <w:r w:rsidR="00412BA5">
          <w:rPr>
            <w:noProof/>
            <w:webHidden/>
          </w:rPr>
          <w:tab/>
        </w:r>
        <w:r w:rsidR="00412BA5">
          <w:rPr>
            <w:noProof/>
            <w:webHidden/>
          </w:rPr>
          <w:fldChar w:fldCharType="begin"/>
        </w:r>
        <w:r w:rsidR="00412BA5">
          <w:rPr>
            <w:noProof/>
            <w:webHidden/>
          </w:rPr>
          <w:instrText xml:space="preserve"> PAGEREF _Toc167237656 \h </w:instrText>
        </w:r>
        <w:r w:rsidR="00412BA5">
          <w:rPr>
            <w:noProof/>
            <w:webHidden/>
          </w:rPr>
        </w:r>
        <w:r w:rsidR="00412BA5">
          <w:rPr>
            <w:noProof/>
            <w:webHidden/>
          </w:rPr>
          <w:fldChar w:fldCharType="separate"/>
        </w:r>
        <w:r w:rsidR="009B0259">
          <w:rPr>
            <w:noProof/>
            <w:webHidden/>
          </w:rPr>
          <w:t>43</w:t>
        </w:r>
        <w:r w:rsidR="00412BA5">
          <w:rPr>
            <w:noProof/>
            <w:webHidden/>
          </w:rPr>
          <w:fldChar w:fldCharType="end"/>
        </w:r>
      </w:hyperlink>
    </w:p>
    <w:p w14:paraId="795C5CC1" w14:textId="2CE93FED"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657" w:history="1">
        <w:r w:rsidR="00412BA5" w:rsidRPr="00A954F5">
          <w:rPr>
            <w:rStyle w:val="Hipervnculo"/>
            <w:noProof/>
          </w:rPr>
          <w:t>3.12.2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HTTP</w:t>
        </w:r>
        <w:r w:rsidR="00412BA5">
          <w:rPr>
            <w:noProof/>
            <w:webHidden/>
          </w:rPr>
          <w:tab/>
        </w:r>
        <w:r w:rsidR="00412BA5">
          <w:rPr>
            <w:noProof/>
            <w:webHidden/>
          </w:rPr>
          <w:fldChar w:fldCharType="begin"/>
        </w:r>
        <w:r w:rsidR="00412BA5">
          <w:rPr>
            <w:noProof/>
            <w:webHidden/>
          </w:rPr>
          <w:instrText xml:space="preserve"> PAGEREF _Toc167237657 \h </w:instrText>
        </w:r>
        <w:r w:rsidR="00412BA5">
          <w:rPr>
            <w:noProof/>
            <w:webHidden/>
          </w:rPr>
        </w:r>
        <w:r w:rsidR="00412BA5">
          <w:rPr>
            <w:noProof/>
            <w:webHidden/>
          </w:rPr>
          <w:fldChar w:fldCharType="separate"/>
        </w:r>
        <w:r w:rsidR="009B0259">
          <w:rPr>
            <w:noProof/>
            <w:webHidden/>
          </w:rPr>
          <w:t>45</w:t>
        </w:r>
        <w:r w:rsidR="00412BA5">
          <w:rPr>
            <w:noProof/>
            <w:webHidden/>
          </w:rPr>
          <w:fldChar w:fldCharType="end"/>
        </w:r>
      </w:hyperlink>
    </w:p>
    <w:p w14:paraId="675F50AC" w14:textId="20E2AC9D"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658" w:history="1">
        <w:r w:rsidR="00412BA5" w:rsidRPr="00A954F5">
          <w:rPr>
            <w:rStyle w:val="Hipervnculo"/>
            <w:noProof/>
          </w:rPr>
          <w:t>3.12.3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Protocolo WiFi IEEE</w:t>
        </w:r>
        <w:r w:rsidR="00412BA5">
          <w:rPr>
            <w:noProof/>
            <w:webHidden/>
          </w:rPr>
          <w:tab/>
        </w:r>
        <w:r w:rsidR="00412BA5">
          <w:rPr>
            <w:noProof/>
            <w:webHidden/>
          </w:rPr>
          <w:fldChar w:fldCharType="begin"/>
        </w:r>
        <w:r w:rsidR="00412BA5">
          <w:rPr>
            <w:noProof/>
            <w:webHidden/>
          </w:rPr>
          <w:instrText xml:space="preserve"> PAGEREF _Toc167237658 \h </w:instrText>
        </w:r>
        <w:r w:rsidR="00412BA5">
          <w:rPr>
            <w:noProof/>
            <w:webHidden/>
          </w:rPr>
        </w:r>
        <w:r w:rsidR="00412BA5">
          <w:rPr>
            <w:noProof/>
            <w:webHidden/>
          </w:rPr>
          <w:fldChar w:fldCharType="separate"/>
        </w:r>
        <w:r w:rsidR="009B0259">
          <w:rPr>
            <w:noProof/>
            <w:webHidden/>
          </w:rPr>
          <w:t>46</w:t>
        </w:r>
        <w:r w:rsidR="00412BA5">
          <w:rPr>
            <w:noProof/>
            <w:webHidden/>
          </w:rPr>
          <w:fldChar w:fldCharType="end"/>
        </w:r>
      </w:hyperlink>
    </w:p>
    <w:p w14:paraId="4EA6BA5D" w14:textId="5772EA68"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659" w:history="1">
        <w:r w:rsidR="00412BA5" w:rsidRPr="00A954F5">
          <w:rPr>
            <w:rStyle w:val="Hipervnculo"/>
            <w:noProof/>
          </w:rPr>
          <w:t>3.12.4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UART</w:t>
        </w:r>
        <w:r w:rsidR="00412BA5">
          <w:rPr>
            <w:noProof/>
            <w:webHidden/>
          </w:rPr>
          <w:tab/>
        </w:r>
        <w:r w:rsidR="00412BA5">
          <w:rPr>
            <w:noProof/>
            <w:webHidden/>
          </w:rPr>
          <w:fldChar w:fldCharType="begin"/>
        </w:r>
        <w:r w:rsidR="00412BA5">
          <w:rPr>
            <w:noProof/>
            <w:webHidden/>
          </w:rPr>
          <w:instrText xml:space="preserve"> PAGEREF _Toc167237659 \h </w:instrText>
        </w:r>
        <w:r w:rsidR="00412BA5">
          <w:rPr>
            <w:noProof/>
            <w:webHidden/>
          </w:rPr>
        </w:r>
        <w:r w:rsidR="00412BA5">
          <w:rPr>
            <w:noProof/>
            <w:webHidden/>
          </w:rPr>
          <w:fldChar w:fldCharType="separate"/>
        </w:r>
        <w:r w:rsidR="009B0259">
          <w:rPr>
            <w:noProof/>
            <w:webHidden/>
          </w:rPr>
          <w:t>46</w:t>
        </w:r>
        <w:r w:rsidR="00412BA5">
          <w:rPr>
            <w:noProof/>
            <w:webHidden/>
          </w:rPr>
          <w:fldChar w:fldCharType="end"/>
        </w:r>
      </w:hyperlink>
    </w:p>
    <w:p w14:paraId="6D48607E" w14:textId="44A0BEE8"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660" w:history="1">
        <w:r w:rsidR="00412BA5" w:rsidRPr="00A954F5">
          <w:rPr>
            <w:rStyle w:val="Hipervnculo"/>
            <w:noProof/>
          </w:rPr>
          <w:t>3.12.5</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I2C</w:t>
        </w:r>
        <w:r w:rsidR="00412BA5">
          <w:rPr>
            <w:noProof/>
            <w:webHidden/>
          </w:rPr>
          <w:tab/>
        </w:r>
        <w:r w:rsidR="00412BA5">
          <w:rPr>
            <w:noProof/>
            <w:webHidden/>
          </w:rPr>
          <w:fldChar w:fldCharType="begin"/>
        </w:r>
        <w:r w:rsidR="00412BA5">
          <w:rPr>
            <w:noProof/>
            <w:webHidden/>
          </w:rPr>
          <w:instrText xml:space="preserve"> PAGEREF _Toc167237660 \h </w:instrText>
        </w:r>
        <w:r w:rsidR="00412BA5">
          <w:rPr>
            <w:noProof/>
            <w:webHidden/>
          </w:rPr>
        </w:r>
        <w:r w:rsidR="00412BA5">
          <w:rPr>
            <w:noProof/>
            <w:webHidden/>
          </w:rPr>
          <w:fldChar w:fldCharType="separate"/>
        </w:r>
        <w:r w:rsidR="009B0259">
          <w:rPr>
            <w:noProof/>
            <w:webHidden/>
          </w:rPr>
          <w:t>47</w:t>
        </w:r>
        <w:r w:rsidR="00412BA5">
          <w:rPr>
            <w:noProof/>
            <w:webHidden/>
          </w:rPr>
          <w:fldChar w:fldCharType="end"/>
        </w:r>
      </w:hyperlink>
    </w:p>
    <w:p w14:paraId="0CAAB265" w14:textId="5BF9DA31"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1" w:history="1">
        <w:r w:rsidR="00412BA5" w:rsidRPr="00A954F5">
          <w:rPr>
            <w:rStyle w:val="Hipervnculo"/>
            <w:noProof/>
          </w:rPr>
          <w:t>3.13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Cloud computing</w:t>
        </w:r>
        <w:r w:rsidR="00412BA5">
          <w:rPr>
            <w:noProof/>
            <w:webHidden/>
          </w:rPr>
          <w:tab/>
        </w:r>
        <w:r w:rsidR="00412BA5">
          <w:rPr>
            <w:noProof/>
            <w:webHidden/>
          </w:rPr>
          <w:fldChar w:fldCharType="begin"/>
        </w:r>
        <w:r w:rsidR="00412BA5">
          <w:rPr>
            <w:noProof/>
            <w:webHidden/>
          </w:rPr>
          <w:instrText xml:space="preserve"> PAGEREF _Toc167237661 \h </w:instrText>
        </w:r>
        <w:r w:rsidR="00412BA5">
          <w:rPr>
            <w:noProof/>
            <w:webHidden/>
          </w:rPr>
        </w:r>
        <w:r w:rsidR="00412BA5">
          <w:rPr>
            <w:noProof/>
            <w:webHidden/>
          </w:rPr>
          <w:fldChar w:fldCharType="separate"/>
        </w:r>
        <w:r w:rsidR="009B0259">
          <w:rPr>
            <w:noProof/>
            <w:webHidden/>
          </w:rPr>
          <w:t>48</w:t>
        </w:r>
        <w:r w:rsidR="00412BA5">
          <w:rPr>
            <w:noProof/>
            <w:webHidden/>
          </w:rPr>
          <w:fldChar w:fldCharType="end"/>
        </w:r>
      </w:hyperlink>
    </w:p>
    <w:p w14:paraId="0B8A8078" w14:textId="47B0B047"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2" w:history="1">
        <w:r w:rsidR="00412BA5" w:rsidRPr="00A954F5">
          <w:rPr>
            <w:rStyle w:val="Hipervnculo"/>
            <w:noProof/>
          </w:rPr>
          <w:t>3.14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Arquitectura serverless</w:t>
        </w:r>
        <w:r w:rsidR="00412BA5">
          <w:rPr>
            <w:noProof/>
            <w:webHidden/>
          </w:rPr>
          <w:tab/>
        </w:r>
        <w:r w:rsidR="00412BA5">
          <w:rPr>
            <w:noProof/>
            <w:webHidden/>
          </w:rPr>
          <w:fldChar w:fldCharType="begin"/>
        </w:r>
        <w:r w:rsidR="00412BA5">
          <w:rPr>
            <w:noProof/>
            <w:webHidden/>
          </w:rPr>
          <w:instrText xml:space="preserve"> PAGEREF _Toc167237662 \h </w:instrText>
        </w:r>
        <w:r w:rsidR="00412BA5">
          <w:rPr>
            <w:noProof/>
            <w:webHidden/>
          </w:rPr>
        </w:r>
        <w:r w:rsidR="00412BA5">
          <w:rPr>
            <w:noProof/>
            <w:webHidden/>
          </w:rPr>
          <w:fldChar w:fldCharType="separate"/>
        </w:r>
        <w:r w:rsidR="009B0259">
          <w:rPr>
            <w:noProof/>
            <w:webHidden/>
          </w:rPr>
          <w:t>48</w:t>
        </w:r>
        <w:r w:rsidR="00412BA5">
          <w:rPr>
            <w:noProof/>
            <w:webHidden/>
          </w:rPr>
          <w:fldChar w:fldCharType="end"/>
        </w:r>
      </w:hyperlink>
    </w:p>
    <w:p w14:paraId="5B6F42C6" w14:textId="7D91D2BE"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3" w:history="1">
        <w:r w:rsidR="00412BA5" w:rsidRPr="00A954F5">
          <w:rPr>
            <w:rStyle w:val="Hipervnculo"/>
            <w:noProof/>
            <w:lang w:val="en-US"/>
          </w:rPr>
          <w:t>3.15</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lang w:val="en-US"/>
          </w:rPr>
          <w:t>Patrón de diseño: MVC</w:t>
        </w:r>
        <w:r w:rsidR="00412BA5">
          <w:rPr>
            <w:noProof/>
            <w:webHidden/>
          </w:rPr>
          <w:tab/>
        </w:r>
        <w:r w:rsidR="00412BA5">
          <w:rPr>
            <w:noProof/>
            <w:webHidden/>
          </w:rPr>
          <w:fldChar w:fldCharType="begin"/>
        </w:r>
        <w:r w:rsidR="00412BA5">
          <w:rPr>
            <w:noProof/>
            <w:webHidden/>
          </w:rPr>
          <w:instrText xml:space="preserve"> PAGEREF _Toc167237663 \h </w:instrText>
        </w:r>
        <w:r w:rsidR="00412BA5">
          <w:rPr>
            <w:noProof/>
            <w:webHidden/>
          </w:rPr>
        </w:r>
        <w:r w:rsidR="00412BA5">
          <w:rPr>
            <w:noProof/>
            <w:webHidden/>
          </w:rPr>
          <w:fldChar w:fldCharType="separate"/>
        </w:r>
        <w:r w:rsidR="009B0259">
          <w:rPr>
            <w:noProof/>
            <w:webHidden/>
          </w:rPr>
          <w:t>49</w:t>
        </w:r>
        <w:r w:rsidR="00412BA5">
          <w:rPr>
            <w:noProof/>
            <w:webHidden/>
          </w:rPr>
          <w:fldChar w:fldCharType="end"/>
        </w:r>
      </w:hyperlink>
    </w:p>
    <w:p w14:paraId="56619532" w14:textId="0B51801A"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4" w:history="1">
        <w:r w:rsidR="00412BA5" w:rsidRPr="00A954F5">
          <w:rPr>
            <w:rStyle w:val="Hipervnculo"/>
            <w:noProof/>
          </w:rPr>
          <w:t>3.16</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Framework de desarrollo para la aplicación web</w:t>
        </w:r>
        <w:r w:rsidR="00412BA5">
          <w:rPr>
            <w:noProof/>
            <w:webHidden/>
          </w:rPr>
          <w:tab/>
        </w:r>
        <w:r w:rsidR="00412BA5">
          <w:rPr>
            <w:noProof/>
            <w:webHidden/>
          </w:rPr>
          <w:fldChar w:fldCharType="begin"/>
        </w:r>
        <w:r w:rsidR="00412BA5">
          <w:rPr>
            <w:noProof/>
            <w:webHidden/>
          </w:rPr>
          <w:instrText xml:space="preserve"> PAGEREF _Toc167237664 \h </w:instrText>
        </w:r>
        <w:r w:rsidR="00412BA5">
          <w:rPr>
            <w:noProof/>
            <w:webHidden/>
          </w:rPr>
        </w:r>
        <w:r w:rsidR="00412BA5">
          <w:rPr>
            <w:noProof/>
            <w:webHidden/>
          </w:rPr>
          <w:fldChar w:fldCharType="separate"/>
        </w:r>
        <w:r w:rsidR="009B0259">
          <w:rPr>
            <w:noProof/>
            <w:webHidden/>
          </w:rPr>
          <w:t>50</w:t>
        </w:r>
        <w:r w:rsidR="00412BA5">
          <w:rPr>
            <w:noProof/>
            <w:webHidden/>
          </w:rPr>
          <w:fldChar w:fldCharType="end"/>
        </w:r>
      </w:hyperlink>
    </w:p>
    <w:p w14:paraId="78A5953F" w14:textId="7514099A"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5" w:history="1">
        <w:r w:rsidR="00412BA5" w:rsidRPr="00A954F5">
          <w:rPr>
            <w:rStyle w:val="Hipervnculo"/>
            <w:noProof/>
          </w:rPr>
          <w:t>3.17</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Framework de pruebas</w:t>
        </w:r>
        <w:r w:rsidR="00412BA5">
          <w:rPr>
            <w:noProof/>
            <w:webHidden/>
          </w:rPr>
          <w:tab/>
        </w:r>
        <w:r w:rsidR="00412BA5">
          <w:rPr>
            <w:noProof/>
            <w:webHidden/>
          </w:rPr>
          <w:fldChar w:fldCharType="begin"/>
        </w:r>
        <w:r w:rsidR="00412BA5">
          <w:rPr>
            <w:noProof/>
            <w:webHidden/>
          </w:rPr>
          <w:instrText xml:space="preserve"> PAGEREF _Toc167237665 \h </w:instrText>
        </w:r>
        <w:r w:rsidR="00412BA5">
          <w:rPr>
            <w:noProof/>
            <w:webHidden/>
          </w:rPr>
        </w:r>
        <w:r w:rsidR="00412BA5">
          <w:rPr>
            <w:noProof/>
            <w:webHidden/>
          </w:rPr>
          <w:fldChar w:fldCharType="separate"/>
        </w:r>
        <w:r w:rsidR="009B0259">
          <w:rPr>
            <w:noProof/>
            <w:webHidden/>
          </w:rPr>
          <w:t>51</w:t>
        </w:r>
        <w:r w:rsidR="00412BA5">
          <w:rPr>
            <w:noProof/>
            <w:webHidden/>
          </w:rPr>
          <w:fldChar w:fldCharType="end"/>
        </w:r>
      </w:hyperlink>
    </w:p>
    <w:p w14:paraId="035B9C49" w14:textId="3F74C4C3" w:rsidR="00412BA5" w:rsidRDefault="00AF5F5A">
      <w:pPr>
        <w:pStyle w:val="TDC2"/>
        <w:tabs>
          <w:tab w:val="left" w:pos="659"/>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6" w:history="1">
        <w:r w:rsidR="00412BA5" w:rsidRPr="00A954F5">
          <w:rPr>
            <w:rStyle w:val="Hipervnculo"/>
            <w:noProof/>
          </w:rPr>
          <w:t>3.18</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Tabla de tecnologías</w:t>
        </w:r>
        <w:r w:rsidR="00412BA5">
          <w:rPr>
            <w:noProof/>
            <w:webHidden/>
          </w:rPr>
          <w:tab/>
        </w:r>
        <w:r w:rsidR="00412BA5">
          <w:rPr>
            <w:noProof/>
            <w:webHidden/>
          </w:rPr>
          <w:fldChar w:fldCharType="begin"/>
        </w:r>
        <w:r w:rsidR="00412BA5">
          <w:rPr>
            <w:noProof/>
            <w:webHidden/>
          </w:rPr>
          <w:instrText xml:space="preserve"> PAGEREF _Toc167237666 \h </w:instrText>
        </w:r>
        <w:r w:rsidR="00412BA5">
          <w:rPr>
            <w:noProof/>
            <w:webHidden/>
          </w:rPr>
        </w:r>
        <w:r w:rsidR="00412BA5">
          <w:rPr>
            <w:noProof/>
            <w:webHidden/>
          </w:rPr>
          <w:fldChar w:fldCharType="separate"/>
        </w:r>
        <w:r w:rsidR="009B0259">
          <w:rPr>
            <w:noProof/>
            <w:webHidden/>
          </w:rPr>
          <w:t>51</w:t>
        </w:r>
        <w:r w:rsidR="00412BA5">
          <w:rPr>
            <w:noProof/>
            <w:webHidden/>
          </w:rPr>
          <w:fldChar w:fldCharType="end"/>
        </w:r>
      </w:hyperlink>
    </w:p>
    <w:p w14:paraId="6C873C83" w14:textId="7C99E613"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667" w:history="1">
        <w:r w:rsidR="00412BA5" w:rsidRPr="00A954F5">
          <w:rPr>
            <w:rStyle w:val="Hipervnculo"/>
            <w:noProof/>
          </w:rPr>
          <w:t>4</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Análisis y diseño del sistema</w:t>
        </w:r>
        <w:r w:rsidR="00412BA5">
          <w:rPr>
            <w:noProof/>
            <w:webHidden/>
          </w:rPr>
          <w:tab/>
        </w:r>
        <w:r w:rsidR="00412BA5">
          <w:rPr>
            <w:noProof/>
            <w:webHidden/>
          </w:rPr>
          <w:fldChar w:fldCharType="begin"/>
        </w:r>
        <w:r w:rsidR="00412BA5">
          <w:rPr>
            <w:noProof/>
            <w:webHidden/>
          </w:rPr>
          <w:instrText xml:space="preserve"> PAGEREF _Toc167237667 \h </w:instrText>
        </w:r>
        <w:r w:rsidR="00412BA5">
          <w:rPr>
            <w:noProof/>
            <w:webHidden/>
          </w:rPr>
        </w:r>
        <w:r w:rsidR="00412BA5">
          <w:rPr>
            <w:noProof/>
            <w:webHidden/>
          </w:rPr>
          <w:fldChar w:fldCharType="separate"/>
        </w:r>
        <w:r w:rsidR="009B0259">
          <w:rPr>
            <w:noProof/>
            <w:webHidden/>
          </w:rPr>
          <w:t>54</w:t>
        </w:r>
        <w:r w:rsidR="00412BA5">
          <w:rPr>
            <w:noProof/>
            <w:webHidden/>
          </w:rPr>
          <w:fldChar w:fldCharType="end"/>
        </w:r>
      </w:hyperlink>
    </w:p>
    <w:p w14:paraId="1B295CF0" w14:textId="59B77104"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8" w:history="1">
        <w:r w:rsidR="00412BA5" w:rsidRPr="00A954F5">
          <w:rPr>
            <w:rStyle w:val="Hipervnculo"/>
            <w:noProof/>
          </w:rPr>
          <w:t>4.1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_Toc167237668 \h </w:instrText>
        </w:r>
        <w:r w:rsidR="00412BA5">
          <w:rPr>
            <w:noProof/>
            <w:webHidden/>
          </w:rPr>
        </w:r>
        <w:r w:rsidR="00412BA5">
          <w:rPr>
            <w:noProof/>
            <w:webHidden/>
          </w:rPr>
          <w:fldChar w:fldCharType="separate"/>
        </w:r>
        <w:r w:rsidR="009B0259">
          <w:rPr>
            <w:noProof/>
            <w:webHidden/>
          </w:rPr>
          <w:t>54</w:t>
        </w:r>
        <w:r w:rsidR="00412BA5">
          <w:rPr>
            <w:noProof/>
            <w:webHidden/>
          </w:rPr>
          <w:fldChar w:fldCharType="end"/>
        </w:r>
      </w:hyperlink>
    </w:p>
    <w:p w14:paraId="1CDF13AB" w14:textId="2010C5ED"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69" w:history="1">
        <w:r w:rsidR="00412BA5" w:rsidRPr="00A954F5">
          <w:rPr>
            <w:rStyle w:val="Hipervnculo"/>
            <w:noProof/>
          </w:rPr>
          <w:t>4.2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Requerimientos del sistema</w:t>
        </w:r>
        <w:r w:rsidR="00412BA5">
          <w:rPr>
            <w:noProof/>
            <w:webHidden/>
          </w:rPr>
          <w:tab/>
        </w:r>
        <w:r w:rsidR="00412BA5">
          <w:rPr>
            <w:noProof/>
            <w:webHidden/>
          </w:rPr>
          <w:fldChar w:fldCharType="begin"/>
        </w:r>
        <w:r w:rsidR="00412BA5">
          <w:rPr>
            <w:noProof/>
            <w:webHidden/>
          </w:rPr>
          <w:instrText xml:space="preserve"> PAGEREF _Toc167237669 \h </w:instrText>
        </w:r>
        <w:r w:rsidR="00412BA5">
          <w:rPr>
            <w:noProof/>
            <w:webHidden/>
          </w:rPr>
        </w:r>
        <w:r w:rsidR="00412BA5">
          <w:rPr>
            <w:noProof/>
            <w:webHidden/>
          </w:rPr>
          <w:fldChar w:fldCharType="separate"/>
        </w:r>
        <w:r w:rsidR="009B0259">
          <w:rPr>
            <w:noProof/>
            <w:webHidden/>
          </w:rPr>
          <w:t>54</w:t>
        </w:r>
        <w:r w:rsidR="00412BA5">
          <w:rPr>
            <w:noProof/>
            <w:webHidden/>
          </w:rPr>
          <w:fldChar w:fldCharType="end"/>
        </w:r>
      </w:hyperlink>
    </w:p>
    <w:p w14:paraId="35024E9B" w14:textId="2D108537"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0" w:history="1">
        <w:r w:rsidR="00412BA5" w:rsidRPr="00A954F5">
          <w:rPr>
            <w:rStyle w:val="Hipervnculo"/>
            <w:noProof/>
          </w:rPr>
          <w:t>4.2.1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Requerimientos funcionales</w:t>
        </w:r>
        <w:r w:rsidR="00412BA5">
          <w:rPr>
            <w:noProof/>
            <w:webHidden/>
          </w:rPr>
          <w:tab/>
        </w:r>
        <w:r w:rsidR="00412BA5">
          <w:rPr>
            <w:noProof/>
            <w:webHidden/>
          </w:rPr>
          <w:fldChar w:fldCharType="begin"/>
        </w:r>
        <w:r w:rsidR="00412BA5">
          <w:rPr>
            <w:noProof/>
            <w:webHidden/>
          </w:rPr>
          <w:instrText xml:space="preserve"> PAGEREF _Toc167237670 \h </w:instrText>
        </w:r>
        <w:r w:rsidR="00412BA5">
          <w:rPr>
            <w:noProof/>
            <w:webHidden/>
          </w:rPr>
        </w:r>
        <w:r w:rsidR="00412BA5">
          <w:rPr>
            <w:noProof/>
            <w:webHidden/>
          </w:rPr>
          <w:fldChar w:fldCharType="separate"/>
        </w:r>
        <w:r w:rsidR="009B0259">
          <w:rPr>
            <w:noProof/>
            <w:webHidden/>
          </w:rPr>
          <w:t>55</w:t>
        </w:r>
        <w:r w:rsidR="00412BA5">
          <w:rPr>
            <w:noProof/>
            <w:webHidden/>
          </w:rPr>
          <w:fldChar w:fldCharType="end"/>
        </w:r>
      </w:hyperlink>
    </w:p>
    <w:p w14:paraId="348E4EBA" w14:textId="5F1BF7FB"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1" w:history="1">
        <w:r w:rsidR="00412BA5" w:rsidRPr="00A954F5">
          <w:rPr>
            <w:rStyle w:val="Hipervnculo"/>
            <w:noProof/>
          </w:rPr>
          <w:t>4.2.2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Requerimientos no funcionales</w:t>
        </w:r>
        <w:r w:rsidR="00412BA5">
          <w:rPr>
            <w:noProof/>
            <w:webHidden/>
          </w:rPr>
          <w:tab/>
        </w:r>
        <w:r w:rsidR="00412BA5">
          <w:rPr>
            <w:noProof/>
            <w:webHidden/>
          </w:rPr>
          <w:fldChar w:fldCharType="begin"/>
        </w:r>
        <w:r w:rsidR="00412BA5">
          <w:rPr>
            <w:noProof/>
            <w:webHidden/>
          </w:rPr>
          <w:instrText xml:space="preserve"> PAGEREF _Toc167237671 \h </w:instrText>
        </w:r>
        <w:r w:rsidR="00412BA5">
          <w:rPr>
            <w:noProof/>
            <w:webHidden/>
          </w:rPr>
        </w:r>
        <w:r w:rsidR="00412BA5">
          <w:rPr>
            <w:noProof/>
            <w:webHidden/>
          </w:rPr>
          <w:fldChar w:fldCharType="separate"/>
        </w:r>
        <w:r w:rsidR="009B0259">
          <w:rPr>
            <w:noProof/>
            <w:webHidden/>
          </w:rPr>
          <w:t>65</w:t>
        </w:r>
        <w:r w:rsidR="00412BA5">
          <w:rPr>
            <w:noProof/>
            <w:webHidden/>
          </w:rPr>
          <w:fldChar w:fldCharType="end"/>
        </w:r>
      </w:hyperlink>
    </w:p>
    <w:p w14:paraId="526EF4CF" w14:textId="18A43C17"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72" w:history="1">
        <w:r w:rsidR="00412BA5" w:rsidRPr="00A954F5">
          <w:rPr>
            <w:rStyle w:val="Hipervnculo"/>
            <w:noProof/>
          </w:rPr>
          <w:t>4.3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Análisis de riesgos</w:t>
        </w:r>
        <w:r w:rsidR="00412BA5">
          <w:rPr>
            <w:noProof/>
            <w:webHidden/>
          </w:rPr>
          <w:tab/>
        </w:r>
        <w:r w:rsidR="00412BA5">
          <w:rPr>
            <w:noProof/>
            <w:webHidden/>
          </w:rPr>
          <w:fldChar w:fldCharType="begin"/>
        </w:r>
        <w:r w:rsidR="00412BA5">
          <w:rPr>
            <w:noProof/>
            <w:webHidden/>
          </w:rPr>
          <w:instrText xml:space="preserve"> PAGEREF _Toc167237672 \h </w:instrText>
        </w:r>
        <w:r w:rsidR="00412BA5">
          <w:rPr>
            <w:noProof/>
            <w:webHidden/>
          </w:rPr>
        </w:r>
        <w:r w:rsidR="00412BA5">
          <w:rPr>
            <w:noProof/>
            <w:webHidden/>
          </w:rPr>
          <w:fldChar w:fldCharType="separate"/>
        </w:r>
        <w:r w:rsidR="009B0259">
          <w:rPr>
            <w:noProof/>
            <w:webHidden/>
          </w:rPr>
          <w:t>66</w:t>
        </w:r>
        <w:r w:rsidR="00412BA5">
          <w:rPr>
            <w:noProof/>
            <w:webHidden/>
          </w:rPr>
          <w:fldChar w:fldCharType="end"/>
        </w:r>
      </w:hyperlink>
    </w:p>
    <w:p w14:paraId="05B28EBB" w14:textId="365960ED"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3" w:history="1">
        <w:r w:rsidR="00412BA5" w:rsidRPr="00A954F5">
          <w:rPr>
            <w:rStyle w:val="Hipervnculo"/>
            <w:noProof/>
          </w:rPr>
          <w:t>4.3.1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Riesgos en hardware</w:t>
        </w:r>
        <w:r w:rsidR="00412BA5">
          <w:rPr>
            <w:noProof/>
            <w:webHidden/>
          </w:rPr>
          <w:tab/>
        </w:r>
        <w:r w:rsidR="00412BA5">
          <w:rPr>
            <w:noProof/>
            <w:webHidden/>
          </w:rPr>
          <w:fldChar w:fldCharType="begin"/>
        </w:r>
        <w:r w:rsidR="00412BA5">
          <w:rPr>
            <w:noProof/>
            <w:webHidden/>
          </w:rPr>
          <w:instrText xml:space="preserve"> PAGEREF _Toc167237673 \h </w:instrText>
        </w:r>
        <w:r w:rsidR="00412BA5">
          <w:rPr>
            <w:noProof/>
            <w:webHidden/>
          </w:rPr>
        </w:r>
        <w:r w:rsidR="00412BA5">
          <w:rPr>
            <w:noProof/>
            <w:webHidden/>
          </w:rPr>
          <w:fldChar w:fldCharType="separate"/>
        </w:r>
        <w:r w:rsidR="009B0259">
          <w:rPr>
            <w:noProof/>
            <w:webHidden/>
          </w:rPr>
          <w:t>66</w:t>
        </w:r>
        <w:r w:rsidR="00412BA5">
          <w:rPr>
            <w:noProof/>
            <w:webHidden/>
          </w:rPr>
          <w:fldChar w:fldCharType="end"/>
        </w:r>
      </w:hyperlink>
    </w:p>
    <w:p w14:paraId="2E1A5422" w14:textId="709FFD3D"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4" w:history="1">
        <w:r w:rsidR="00412BA5" w:rsidRPr="00A954F5">
          <w:rPr>
            <w:rStyle w:val="Hipervnculo"/>
            <w:noProof/>
          </w:rPr>
          <w:t>4.3.2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Riesgos en software</w:t>
        </w:r>
        <w:r w:rsidR="00412BA5">
          <w:rPr>
            <w:noProof/>
            <w:webHidden/>
          </w:rPr>
          <w:tab/>
        </w:r>
        <w:r w:rsidR="00412BA5">
          <w:rPr>
            <w:noProof/>
            <w:webHidden/>
          </w:rPr>
          <w:fldChar w:fldCharType="begin"/>
        </w:r>
        <w:r w:rsidR="00412BA5">
          <w:rPr>
            <w:noProof/>
            <w:webHidden/>
          </w:rPr>
          <w:instrText xml:space="preserve"> PAGEREF _Toc167237674 \h </w:instrText>
        </w:r>
        <w:r w:rsidR="00412BA5">
          <w:rPr>
            <w:noProof/>
            <w:webHidden/>
          </w:rPr>
        </w:r>
        <w:r w:rsidR="00412BA5">
          <w:rPr>
            <w:noProof/>
            <w:webHidden/>
          </w:rPr>
          <w:fldChar w:fldCharType="separate"/>
        </w:r>
        <w:r w:rsidR="009B0259">
          <w:rPr>
            <w:noProof/>
            <w:webHidden/>
          </w:rPr>
          <w:t>66</w:t>
        </w:r>
        <w:r w:rsidR="00412BA5">
          <w:rPr>
            <w:noProof/>
            <w:webHidden/>
          </w:rPr>
          <w:fldChar w:fldCharType="end"/>
        </w:r>
      </w:hyperlink>
    </w:p>
    <w:p w14:paraId="431A58AB" w14:textId="06AE5F86"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5" w:history="1">
        <w:r w:rsidR="00412BA5" w:rsidRPr="00A954F5">
          <w:rPr>
            <w:rStyle w:val="Hipervnculo"/>
            <w:noProof/>
          </w:rPr>
          <w:t>4.3.3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Matriz de riesgos</w:t>
        </w:r>
        <w:r w:rsidR="00412BA5">
          <w:rPr>
            <w:noProof/>
            <w:webHidden/>
          </w:rPr>
          <w:tab/>
        </w:r>
        <w:r w:rsidR="00412BA5">
          <w:rPr>
            <w:noProof/>
            <w:webHidden/>
          </w:rPr>
          <w:fldChar w:fldCharType="begin"/>
        </w:r>
        <w:r w:rsidR="00412BA5">
          <w:rPr>
            <w:noProof/>
            <w:webHidden/>
          </w:rPr>
          <w:instrText xml:space="preserve"> PAGEREF _Toc167237675 \h </w:instrText>
        </w:r>
        <w:r w:rsidR="00412BA5">
          <w:rPr>
            <w:noProof/>
            <w:webHidden/>
          </w:rPr>
        </w:r>
        <w:r w:rsidR="00412BA5">
          <w:rPr>
            <w:noProof/>
            <w:webHidden/>
          </w:rPr>
          <w:fldChar w:fldCharType="separate"/>
        </w:r>
        <w:r w:rsidR="009B0259">
          <w:rPr>
            <w:noProof/>
            <w:webHidden/>
          </w:rPr>
          <w:t>67</w:t>
        </w:r>
        <w:r w:rsidR="00412BA5">
          <w:rPr>
            <w:noProof/>
            <w:webHidden/>
          </w:rPr>
          <w:fldChar w:fldCharType="end"/>
        </w:r>
      </w:hyperlink>
    </w:p>
    <w:p w14:paraId="64C87A6D" w14:textId="2F18F65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76" w:history="1">
        <w:r w:rsidR="00412BA5" w:rsidRPr="00A954F5">
          <w:rPr>
            <w:rStyle w:val="Hipervnculo"/>
            <w:noProof/>
          </w:rPr>
          <w:t>4.3.4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Tabla de riesgos</w:t>
        </w:r>
        <w:r w:rsidR="00412BA5">
          <w:rPr>
            <w:noProof/>
            <w:webHidden/>
          </w:rPr>
          <w:tab/>
        </w:r>
        <w:r w:rsidR="00412BA5">
          <w:rPr>
            <w:noProof/>
            <w:webHidden/>
          </w:rPr>
          <w:fldChar w:fldCharType="begin"/>
        </w:r>
        <w:r w:rsidR="00412BA5">
          <w:rPr>
            <w:noProof/>
            <w:webHidden/>
          </w:rPr>
          <w:instrText xml:space="preserve"> PAGEREF _Toc167237676 \h </w:instrText>
        </w:r>
        <w:r w:rsidR="00412BA5">
          <w:rPr>
            <w:noProof/>
            <w:webHidden/>
          </w:rPr>
        </w:r>
        <w:r w:rsidR="00412BA5">
          <w:rPr>
            <w:noProof/>
            <w:webHidden/>
          </w:rPr>
          <w:fldChar w:fldCharType="separate"/>
        </w:r>
        <w:r w:rsidR="009B0259">
          <w:rPr>
            <w:noProof/>
            <w:webHidden/>
          </w:rPr>
          <w:t>67</w:t>
        </w:r>
        <w:r w:rsidR="00412BA5">
          <w:rPr>
            <w:noProof/>
            <w:webHidden/>
          </w:rPr>
          <w:fldChar w:fldCharType="end"/>
        </w:r>
      </w:hyperlink>
    </w:p>
    <w:p w14:paraId="7A0D8D6C" w14:textId="1A57B83B"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77" w:history="1">
        <w:r w:rsidR="00412BA5" w:rsidRPr="00A954F5">
          <w:rPr>
            <w:rStyle w:val="Hipervnculo"/>
            <w:noProof/>
          </w:rPr>
          <w:t>4.4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Puntos de función</w:t>
        </w:r>
        <w:r w:rsidR="00412BA5">
          <w:rPr>
            <w:noProof/>
            <w:webHidden/>
          </w:rPr>
          <w:tab/>
        </w:r>
        <w:r w:rsidR="00412BA5">
          <w:rPr>
            <w:noProof/>
            <w:webHidden/>
          </w:rPr>
          <w:fldChar w:fldCharType="begin"/>
        </w:r>
        <w:r w:rsidR="00412BA5">
          <w:rPr>
            <w:noProof/>
            <w:webHidden/>
          </w:rPr>
          <w:instrText xml:space="preserve"> PAGEREF _Toc167237677 \h </w:instrText>
        </w:r>
        <w:r w:rsidR="00412BA5">
          <w:rPr>
            <w:noProof/>
            <w:webHidden/>
          </w:rPr>
        </w:r>
        <w:r w:rsidR="00412BA5">
          <w:rPr>
            <w:noProof/>
            <w:webHidden/>
          </w:rPr>
          <w:fldChar w:fldCharType="separate"/>
        </w:r>
        <w:r w:rsidR="009B0259">
          <w:rPr>
            <w:noProof/>
            <w:webHidden/>
          </w:rPr>
          <w:t>84</w:t>
        </w:r>
        <w:r w:rsidR="00412BA5">
          <w:rPr>
            <w:noProof/>
            <w:webHidden/>
          </w:rPr>
          <w:fldChar w:fldCharType="end"/>
        </w:r>
      </w:hyperlink>
    </w:p>
    <w:p w14:paraId="74F762AA" w14:textId="6224690D"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78" w:history="1">
        <w:r w:rsidR="00412BA5" w:rsidRPr="00A954F5">
          <w:rPr>
            <w:rStyle w:val="Hipervnculo"/>
            <w:noProof/>
          </w:rPr>
          <w:t>4.5</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Arquitectura del sistema</w:t>
        </w:r>
        <w:r w:rsidR="00412BA5">
          <w:rPr>
            <w:noProof/>
            <w:webHidden/>
          </w:rPr>
          <w:tab/>
        </w:r>
        <w:r w:rsidR="00412BA5">
          <w:rPr>
            <w:noProof/>
            <w:webHidden/>
          </w:rPr>
          <w:fldChar w:fldCharType="begin"/>
        </w:r>
        <w:r w:rsidR="00412BA5">
          <w:rPr>
            <w:noProof/>
            <w:webHidden/>
          </w:rPr>
          <w:instrText xml:space="preserve"> PAGEREF _Toc167237678 \h </w:instrText>
        </w:r>
        <w:r w:rsidR="00412BA5">
          <w:rPr>
            <w:noProof/>
            <w:webHidden/>
          </w:rPr>
        </w:r>
        <w:r w:rsidR="00412BA5">
          <w:rPr>
            <w:noProof/>
            <w:webHidden/>
          </w:rPr>
          <w:fldChar w:fldCharType="separate"/>
        </w:r>
        <w:r w:rsidR="009B0259">
          <w:rPr>
            <w:noProof/>
            <w:webHidden/>
          </w:rPr>
          <w:t>89</w:t>
        </w:r>
        <w:r w:rsidR="00412BA5">
          <w:rPr>
            <w:noProof/>
            <w:webHidden/>
          </w:rPr>
          <w:fldChar w:fldCharType="end"/>
        </w:r>
      </w:hyperlink>
    </w:p>
    <w:p w14:paraId="51910C77" w14:textId="6B24D91E"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79" w:history="1">
        <w:r w:rsidR="00412BA5" w:rsidRPr="00A954F5">
          <w:rPr>
            <w:rStyle w:val="Hipervnculo"/>
            <w:noProof/>
          </w:rPr>
          <w:t>4.6</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Diagrama del sistema</w:t>
        </w:r>
        <w:r w:rsidR="00412BA5">
          <w:rPr>
            <w:noProof/>
            <w:webHidden/>
          </w:rPr>
          <w:tab/>
        </w:r>
        <w:r w:rsidR="00412BA5">
          <w:rPr>
            <w:noProof/>
            <w:webHidden/>
          </w:rPr>
          <w:fldChar w:fldCharType="begin"/>
        </w:r>
        <w:r w:rsidR="00412BA5">
          <w:rPr>
            <w:noProof/>
            <w:webHidden/>
          </w:rPr>
          <w:instrText xml:space="preserve"> PAGEREF _Toc167237679 \h </w:instrText>
        </w:r>
        <w:r w:rsidR="00412BA5">
          <w:rPr>
            <w:noProof/>
            <w:webHidden/>
          </w:rPr>
        </w:r>
        <w:r w:rsidR="00412BA5">
          <w:rPr>
            <w:noProof/>
            <w:webHidden/>
          </w:rPr>
          <w:fldChar w:fldCharType="separate"/>
        </w:r>
        <w:r w:rsidR="009B0259">
          <w:rPr>
            <w:noProof/>
            <w:webHidden/>
          </w:rPr>
          <w:t>91</w:t>
        </w:r>
        <w:r w:rsidR="00412BA5">
          <w:rPr>
            <w:noProof/>
            <w:webHidden/>
          </w:rPr>
          <w:fldChar w:fldCharType="end"/>
        </w:r>
      </w:hyperlink>
    </w:p>
    <w:p w14:paraId="4498230C" w14:textId="418F1C0B"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80" w:history="1">
        <w:r w:rsidR="00412BA5" w:rsidRPr="00A954F5">
          <w:rPr>
            <w:rStyle w:val="Hipervnculo"/>
            <w:noProof/>
          </w:rPr>
          <w:t>4.7</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Diseño de hardware</w:t>
        </w:r>
        <w:r w:rsidR="00412BA5">
          <w:rPr>
            <w:noProof/>
            <w:webHidden/>
          </w:rPr>
          <w:tab/>
        </w:r>
        <w:r w:rsidR="00412BA5">
          <w:rPr>
            <w:noProof/>
            <w:webHidden/>
          </w:rPr>
          <w:fldChar w:fldCharType="begin"/>
        </w:r>
        <w:r w:rsidR="00412BA5">
          <w:rPr>
            <w:noProof/>
            <w:webHidden/>
          </w:rPr>
          <w:instrText xml:space="preserve"> PAGEREF _Toc167237680 \h </w:instrText>
        </w:r>
        <w:r w:rsidR="00412BA5">
          <w:rPr>
            <w:noProof/>
            <w:webHidden/>
          </w:rPr>
        </w:r>
        <w:r w:rsidR="00412BA5">
          <w:rPr>
            <w:noProof/>
            <w:webHidden/>
          </w:rPr>
          <w:fldChar w:fldCharType="separate"/>
        </w:r>
        <w:r w:rsidR="009B0259">
          <w:rPr>
            <w:noProof/>
            <w:webHidden/>
          </w:rPr>
          <w:t>93</w:t>
        </w:r>
        <w:r w:rsidR="00412BA5">
          <w:rPr>
            <w:noProof/>
            <w:webHidden/>
          </w:rPr>
          <w:fldChar w:fldCharType="end"/>
        </w:r>
      </w:hyperlink>
    </w:p>
    <w:p w14:paraId="1B8559D4" w14:textId="1834E65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81" w:history="1">
        <w:r w:rsidR="00412BA5" w:rsidRPr="00A954F5">
          <w:rPr>
            <w:rStyle w:val="Hipervnculo"/>
            <w:noProof/>
          </w:rPr>
          <w:t>4.7.1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_Toc167237681 \h </w:instrText>
        </w:r>
        <w:r w:rsidR="00412BA5">
          <w:rPr>
            <w:noProof/>
            <w:webHidden/>
          </w:rPr>
        </w:r>
        <w:r w:rsidR="00412BA5">
          <w:rPr>
            <w:noProof/>
            <w:webHidden/>
          </w:rPr>
          <w:fldChar w:fldCharType="separate"/>
        </w:r>
        <w:r w:rsidR="009B0259">
          <w:rPr>
            <w:noProof/>
            <w:webHidden/>
          </w:rPr>
          <w:t>93</w:t>
        </w:r>
        <w:r w:rsidR="00412BA5">
          <w:rPr>
            <w:noProof/>
            <w:webHidden/>
          </w:rPr>
          <w:fldChar w:fldCharType="end"/>
        </w:r>
      </w:hyperlink>
    </w:p>
    <w:p w14:paraId="65D3E504" w14:textId="1BF1AE6A"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82" w:history="1">
        <w:r w:rsidR="00412BA5" w:rsidRPr="00A954F5">
          <w:rPr>
            <w:rStyle w:val="Hipervnculo"/>
            <w:noProof/>
          </w:rPr>
          <w:t>4.7.2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Obtención de sensores</w:t>
        </w:r>
        <w:r w:rsidR="00412BA5">
          <w:rPr>
            <w:noProof/>
            <w:webHidden/>
          </w:rPr>
          <w:tab/>
        </w:r>
        <w:r w:rsidR="00412BA5">
          <w:rPr>
            <w:noProof/>
            <w:webHidden/>
          </w:rPr>
          <w:fldChar w:fldCharType="begin"/>
        </w:r>
        <w:r w:rsidR="00412BA5">
          <w:rPr>
            <w:noProof/>
            <w:webHidden/>
          </w:rPr>
          <w:instrText xml:space="preserve"> PAGEREF _Toc167237682 \h </w:instrText>
        </w:r>
        <w:r w:rsidR="00412BA5">
          <w:rPr>
            <w:noProof/>
            <w:webHidden/>
          </w:rPr>
        </w:r>
        <w:r w:rsidR="00412BA5">
          <w:rPr>
            <w:noProof/>
            <w:webHidden/>
          </w:rPr>
          <w:fldChar w:fldCharType="separate"/>
        </w:r>
        <w:r w:rsidR="009B0259">
          <w:rPr>
            <w:noProof/>
            <w:webHidden/>
          </w:rPr>
          <w:t>93</w:t>
        </w:r>
        <w:r w:rsidR="00412BA5">
          <w:rPr>
            <w:noProof/>
            <w:webHidden/>
          </w:rPr>
          <w:fldChar w:fldCharType="end"/>
        </w:r>
      </w:hyperlink>
    </w:p>
    <w:p w14:paraId="0D05C3D7" w14:textId="63CA8A21"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3" w:history="1">
        <w:r w:rsidR="00412BA5" w:rsidRPr="00A954F5">
          <w:rPr>
            <w:rStyle w:val="Hipervnculo"/>
            <w:noProof/>
          </w:rPr>
          <w:t>4.7.2.1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oxígeno disuelto</w:t>
        </w:r>
        <w:r w:rsidR="00412BA5">
          <w:rPr>
            <w:noProof/>
            <w:webHidden/>
          </w:rPr>
          <w:tab/>
        </w:r>
        <w:r w:rsidR="00412BA5">
          <w:rPr>
            <w:noProof/>
            <w:webHidden/>
          </w:rPr>
          <w:fldChar w:fldCharType="begin"/>
        </w:r>
        <w:r w:rsidR="00412BA5">
          <w:rPr>
            <w:noProof/>
            <w:webHidden/>
          </w:rPr>
          <w:instrText xml:space="preserve"> PAGEREF _Toc167237683 \h </w:instrText>
        </w:r>
        <w:r w:rsidR="00412BA5">
          <w:rPr>
            <w:noProof/>
            <w:webHidden/>
          </w:rPr>
        </w:r>
        <w:r w:rsidR="00412BA5">
          <w:rPr>
            <w:noProof/>
            <w:webHidden/>
          </w:rPr>
          <w:fldChar w:fldCharType="separate"/>
        </w:r>
        <w:r w:rsidR="009B0259">
          <w:rPr>
            <w:noProof/>
            <w:webHidden/>
          </w:rPr>
          <w:t>93</w:t>
        </w:r>
        <w:r w:rsidR="00412BA5">
          <w:rPr>
            <w:noProof/>
            <w:webHidden/>
          </w:rPr>
          <w:fldChar w:fldCharType="end"/>
        </w:r>
      </w:hyperlink>
    </w:p>
    <w:p w14:paraId="3136CC79" w14:textId="702E8756"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4" w:history="1">
        <w:r w:rsidR="00412BA5" w:rsidRPr="00A954F5">
          <w:rPr>
            <w:rStyle w:val="Hipervnculo"/>
            <w:noProof/>
          </w:rPr>
          <w:t>4.7.2.2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pH</w:t>
        </w:r>
        <w:r w:rsidR="00412BA5">
          <w:rPr>
            <w:noProof/>
            <w:webHidden/>
          </w:rPr>
          <w:tab/>
        </w:r>
        <w:r w:rsidR="00412BA5">
          <w:rPr>
            <w:noProof/>
            <w:webHidden/>
          </w:rPr>
          <w:fldChar w:fldCharType="begin"/>
        </w:r>
        <w:r w:rsidR="00412BA5">
          <w:rPr>
            <w:noProof/>
            <w:webHidden/>
          </w:rPr>
          <w:instrText xml:space="preserve"> PAGEREF _Toc167237684 \h </w:instrText>
        </w:r>
        <w:r w:rsidR="00412BA5">
          <w:rPr>
            <w:noProof/>
            <w:webHidden/>
          </w:rPr>
        </w:r>
        <w:r w:rsidR="00412BA5">
          <w:rPr>
            <w:noProof/>
            <w:webHidden/>
          </w:rPr>
          <w:fldChar w:fldCharType="separate"/>
        </w:r>
        <w:r w:rsidR="009B0259">
          <w:rPr>
            <w:noProof/>
            <w:webHidden/>
          </w:rPr>
          <w:t>97</w:t>
        </w:r>
        <w:r w:rsidR="00412BA5">
          <w:rPr>
            <w:noProof/>
            <w:webHidden/>
          </w:rPr>
          <w:fldChar w:fldCharType="end"/>
        </w:r>
      </w:hyperlink>
    </w:p>
    <w:p w14:paraId="1E4F0EBB" w14:textId="6F67FFD1"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5" w:history="1">
        <w:r w:rsidR="00412BA5" w:rsidRPr="00A954F5">
          <w:rPr>
            <w:rStyle w:val="Hipervnculo"/>
            <w:noProof/>
          </w:rPr>
          <w:t>4.7.2.3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turbidez</w:t>
        </w:r>
        <w:r w:rsidR="00412BA5">
          <w:rPr>
            <w:noProof/>
            <w:webHidden/>
          </w:rPr>
          <w:tab/>
        </w:r>
        <w:r w:rsidR="00412BA5">
          <w:rPr>
            <w:noProof/>
            <w:webHidden/>
          </w:rPr>
          <w:fldChar w:fldCharType="begin"/>
        </w:r>
        <w:r w:rsidR="00412BA5">
          <w:rPr>
            <w:noProof/>
            <w:webHidden/>
          </w:rPr>
          <w:instrText xml:space="preserve"> PAGEREF _Toc167237685 \h </w:instrText>
        </w:r>
        <w:r w:rsidR="00412BA5">
          <w:rPr>
            <w:noProof/>
            <w:webHidden/>
          </w:rPr>
        </w:r>
        <w:r w:rsidR="00412BA5">
          <w:rPr>
            <w:noProof/>
            <w:webHidden/>
          </w:rPr>
          <w:fldChar w:fldCharType="separate"/>
        </w:r>
        <w:r w:rsidR="009B0259">
          <w:rPr>
            <w:noProof/>
            <w:webHidden/>
          </w:rPr>
          <w:t>99</w:t>
        </w:r>
        <w:r w:rsidR="00412BA5">
          <w:rPr>
            <w:noProof/>
            <w:webHidden/>
          </w:rPr>
          <w:fldChar w:fldCharType="end"/>
        </w:r>
      </w:hyperlink>
    </w:p>
    <w:p w14:paraId="59F4EE6E" w14:textId="0F056787"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6" w:history="1">
        <w:r w:rsidR="00412BA5" w:rsidRPr="00A954F5">
          <w:rPr>
            <w:rStyle w:val="Hipervnculo"/>
            <w:noProof/>
          </w:rPr>
          <w:t>4.7.2.4</w:t>
        </w:r>
        <w:r w:rsidR="00412BA5">
          <w:rPr>
            <w:rFonts w:eastAsiaTheme="minorEastAsia" w:cstheme="minorBidi"/>
            <w:noProof/>
            <w:kern w:val="2"/>
            <w:sz w:val="24"/>
            <w:szCs w:val="24"/>
            <w:lang w:eastAsia="es-MX"/>
            <w14:ligatures w14:val="standardContextual"/>
          </w:rPr>
          <w:tab/>
        </w:r>
        <w:r w:rsidR="00412BA5" w:rsidRPr="00A954F5">
          <w:rPr>
            <w:rStyle w:val="Hipervnculo"/>
            <w:noProof/>
          </w:rPr>
          <w:t>Total de solidos disueltos</w:t>
        </w:r>
        <w:r w:rsidR="00412BA5">
          <w:rPr>
            <w:noProof/>
            <w:webHidden/>
          </w:rPr>
          <w:tab/>
        </w:r>
        <w:r w:rsidR="00412BA5">
          <w:rPr>
            <w:noProof/>
            <w:webHidden/>
          </w:rPr>
          <w:fldChar w:fldCharType="begin"/>
        </w:r>
        <w:r w:rsidR="00412BA5">
          <w:rPr>
            <w:noProof/>
            <w:webHidden/>
          </w:rPr>
          <w:instrText xml:space="preserve"> PAGEREF _Toc167237686 \h </w:instrText>
        </w:r>
        <w:r w:rsidR="00412BA5">
          <w:rPr>
            <w:noProof/>
            <w:webHidden/>
          </w:rPr>
        </w:r>
        <w:r w:rsidR="00412BA5">
          <w:rPr>
            <w:noProof/>
            <w:webHidden/>
          </w:rPr>
          <w:fldChar w:fldCharType="separate"/>
        </w:r>
        <w:r w:rsidR="009B0259">
          <w:rPr>
            <w:noProof/>
            <w:webHidden/>
          </w:rPr>
          <w:t>101</w:t>
        </w:r>
        <w:r w:rsidR="00412BA5">
          <w:rPr>
            <w:noProof/>
            <w:webHidden/>
          </w:rPr>
          <w:fldChar w:fldCharType="end"/>
        </w:r>
      </w:hyperlink>
    </w:p>
    <w:p w14:paraId="246BCB47" w14:textId="7E320CC4"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7" w:history="1">
        <w:r w:rsidR="00412BA5" w:rsidRPr="00A954F5">
          <w:rPr>
            <w:rStyle w:val="Hipervnculo"/>
            <w:noProof/>
          </w:rPr>
          <w:t>4.7.2.5</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temperatura</w:t>
        </w:r>
        <w:r w:rsidR="00412BA5">
          <w:rPr>
            <w:noProof/>
            <w:webHidden/>
          </w:rPr>
          <w:tab/>
        </w:r>
        <w:r w:rsidR="00412BA5">
          <w:rPr>
            <w:noProof/>
            <w:webHidden/>
          </w:rPr>
          <w:fldChar w:fldCharType="begin"/>
        </w:r>
        <w:r w:rsidR="00412BA5">
          <w:rPr>
            <w:noProof/>
            <w:webHidden/>
          </w:rPr>
          <w:instrText xml:space="preserve"> PAGEREF _Toc167237687 \h </w:instrText>
        </w:r>
        <w:r w:rsidR="00412BA5">
          <w:rPr>
            <w:noProof/>
            <w:webHidden/>
          </w:rPr>
        </w:r>
        <w:r w:rsidR="00412BA5">
          <w:rPr>
            <w:noProof/>
            <w:webHidden/>
          </w:rPr>
          <w:fldChar w:fldCharType="separate"/>
        </w:r>
        <w:r w:rsidR="009B0259">
          <w:rPr>
            <w:noProof/>
            <w:webHidden/>
          </w:rPr>
          <w:t>102</w:t>
        </w:r>
        <w:r w:rsidR="00412BA5">
          <w:rPr>
            <w:noProof/>
            <w:webHidden/>
          </w:rPr>
          <w:fldChar w:fldCharType="end"/>
        </w:r>
      </w:hyperlink>
    </w:p>
    <w:p w14:paraId="56622A0C" w14:textId="3D585242"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88" w:history="1">
        <w:r w:rsidR="00412BA5" w:rsidRPr="00A954F5">
          <w:rPr>
            <w:rStyle w:val="Hipervnculo"/>
            <w:noProof/>
          </w:rPr>
          <w:t>4.7.3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Características técnicas de los sensores</w:t>
        </w:r>
        <w:r w:rsidR="00412BA5">
          <w:rPr>
            <w:noProof/>
            <w:webHidden/>
          </w:rPr>
          <w:tab/>
        </w:r>
        <w:r w:rsidR="00412BA5">
          <w:rPr>
            <w:noProof/>
            <w:webHidden/>
          </w:rPr>
          <w:fldChar w:fldCharType="begin"/>
        </w:r>
        <w:r w:rsidR="00412BA5">
          <w:rPr>
            <w:noProof/>
            <w:webHidden/>
          </w:rPr>
          <w:instrText xml:space="preserve"> PAGEREF _Toc167237688 \h </w:instrText>
        </w:r>
        <w:r w:rsidR="00412BA5">
          <w:rPr>
            <w:noProof/>
            <w:webHidden/>
          </w:rPr>
        </w:r>
        <w:r w:rsidR="00412BA5">
          <w:rPr>
            <w:noProof/>
            <w:webHidden/>
          </w:rPr>
          <w:fldChar w:fldCharType="separate"/>
        </w:r>
        <w:r w:rsidR="009B0259">
          <w:rPr>
            <w:noProof/>
            <w:webHidden/>
          </w:rPr>
          <w:t>104</w:t>
        </w:r>
        <w:r w:rsidR="00412BA5">
          <w:rPr>
            <w:noProof/>
            <w:webHidden/>
          </w:rPr>
          <w:fldChar w:fldCharType="end"/>
        </w:r>
      </w:hyperlink>
    </w:p>
    <w:p w14:paraId="0EF40499" w14:textId="5FDAC909"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89" w:history="1">
        <w:r w:rsidR="00412BA5" w:rsidRPr="00A954F5">
          <w:rPr>
            <w:rStyle w:val="Hipervnculo"/>
            <w:noProof/>
          </w:rPr>
          <w:t>4.7.3.1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pH</w:t>
        </w:r>
        <w:r w:rsidR="00412BA5">
          <w:rPr>
            <w:noProof/>
            <w:webHidden/>
          </w:rPr>
          <w:tab/>
        </w:r>
        <w:r w:rsidR="00412BA5">
          <w:rPr>
            <w:noProof/>
            <w:webHidden/>
          </w:rPr>
          <w:fldChar w:fldCharType="begin"/>
        </w:r>
        <w:r w:rsidR="00412BA5">
          <w:rPr>
            <w:noProof/>
            <w:webHidden/>
          </w:rPr>
          <w:instrText xml:space="preserve"> PAGEREF _Toc167237689 \h </w:instrText>
        </w:r>
        <w:r w:rsidR="00412BA5">
          <w:rPr>
            <w:noProof/>
            <w:webHidden/>
          </w:rPr>
        </w:r>
        <w:r w:rsidR="00412BA5">
          <w:rPr>
            <w:noProof/>
            <w:webHidden/>
          </w:rPr>
          <w:fldChar w:fldCharType="separate"/>
        </w:r>
        <w:r w:rsidR="009B0259">
          <w:rPr>
            <w:noProof/>
            <w:webHidden/>
          </w:rPr>
          <w:t>104</w:t>
        </w:r>
        <w:r w:rsidR="00412BA5">
          <w:rPr>
            <w:noProof/>
            <w:webHidden/>
          </w:rPr>
          <w:fldChar w:fldCharType="end"/>
        </w:r>
      </w:hyperlink>
    </w:p>
    <w:p w14:paraId="42612D2F" w14:textId="4D17B1C9"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90" w:history="1">
        <w:r w:rsidR="00412BA5" w:rsidRPr="00A954F5">
          <w:rPr>
            <w:rStyle w:val="Hipervnculo"/>
            <w:noProof/>
          </w:rPr>
          <w:t>4.7.3.2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oxígeno disuelto</w:t>
        </w:r>
        <w:r w:rsidR="00412BA5">
          <w:rPr>
            <w:noProof/>
            <w:webHidden/>
          </w:rPr>
          <w:tab/>
        </w:r>
        <w:r w:rsidR="00412BA5">
          <w:rPr>
            <w:noProof/>
            <w:webHidden/>
          </w:rPr>
          <w:fldChar w:fldCharType="begin"/>
        </w:r>
        <w:r w:rsidR="00412BA5">
          <w:rPr>
            <w:noProof/>
            <w:webHidden/>
          </w:rPr>
          <w:instrText xml:space="preserve"> PAGEREF _Toc167237690 \h </w:instrText>
        </w:r>
        <w:r w:rsidR="00412BA5">
          <w:rPr>
            <w:noProof/>
            <w:webHidden/>
          </w:rPr>
        </w:r>
        <w:r w:rsidR="00412BA5">
          <w:rPr>
            <w:noProof/>
            <w:webHidden/>
          </w:rPr>
          <w:fldChar w:fldCharType="separate"/>
        </w:r>
        <w:r w:rsidR="009B0259">
          <w:rPr>
            <w:noProof/>
            <w:webHidden/>
          </w:rPr>
          <w:t>106</w:t>
        </w:r>
        <w:r w:rsidR="00412BA5">
          <w:rPr>
            <w:noProof/>
            <w:webHidden/>
          </w:rPr>
          <w:fldChar w:fldCharType="end"/>
        </w:r>
      </w:hyperlink>
    </w:p>
    <w:p w14:paraId="250F487B" w14:textId="7219D579"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91" w:history="1">
        <w:r w:rsidR="00412BA5" w:rsidRPr="00A954F5">
          <w:rPr>
            <w:rStyle w:val="Hipervnculo"/>
            <w:noProof/>
          </w:rPr>
          <w:t>4.7.3.3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TDS</w:t>
        </w:r>
        <w:r w:rsidR="00412BA5">
          <w:rPr>
            <w:noProof/>
            <w:webHidden/>
          </w:rPr>
          <w:tab/>
        </w:r>
        <w:r w:rsidR="00412BA5">
          <w:rPr>
            <w:noProof/>
            <w:webHidden/>
          </w:rPr>
          <w:fldChar w:fldCharType="begin"/>
        </w:r>
        <w:r w:rsidR="00412BA5">
          <w:rPr>
            <w:noProof/>
            <w:webHidden/>
          </w:rPr>
          <w:instrText xml:space="preserve"> PAGEREF _Toc167237691 \h </w:instrText>
        </w:r>
        <w:r w:rsidR="00412BA5">
          <w:rPr>
            <w:noProof/>
            <w:webHidden/>
          </w:rPr>
        </w:r>
        <w:r w:rsidR="00412BA5">
          <w:rPr>
            <w:noProof/>
            <w:webHidden/>
          </w:rPr>
          <w:fldChar w:fldCharType="separate"/>
        </w:r>
        <w:r w:rsidR="009B0259">
          <w:rPr>
            <w:noProof/>
            <w:webHidden/>
          </w:rPr>
          <w:t>108</w:t>
        </w:r>
        <w:r w:rsidR="00412BA5">
          <w:rPr>
            <w:noProof/>
            <w:webHidden/>
          </w:rPr>
          <w:fldChar w:fldCharType="end"/>
        </w:r>
      </w:hyperlink>
    </w:p>
    <w:p w14:paraId="565C5972" w14:textId="28E06318"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92" w:history="1">
        <w:r w:rsidR="00412BA5" w:rsidRPr="00A954F5">
          <w:rPr>
            <w:rStyle w:val="Hipervnculo"/>
            <w:noProof/>
          </w:rPr>
          <w:t>4.7.3.4</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TSS</w:t>
        </w:r>
        <w:r w:rsidR="00412BA5">
          <w:rPr>
            <w:noProof/>
            <w:webHidden/>
          </w:rPr>
          <w:tab/>
        </w:r>
        <w:r w:rsidR="00412BA5">
          <w:rPr>
            <w:noProof/>
            <w:webHidden/>
          </w:rPr>
          <w:fldChar w:fldCharType="begin"/>
        </w:r>
        <w:r w:rsidR="00412BA5">
          <w:rPr>
            <w:noProof/>
            <w:webHidden/>
          </w:rPr>
          <w:instrText xml:space="preserve"> PAGEREF _Toc167237692 \h </w:instrText>
        </w:r>
        <w:r w:rsidR="00412BA5">
          <w:rPr>
            <w:noProof/>
            <w:webHidden/>
          </w:rPr>
        </w:r>
        <w:r w:rsidR="00412BA5">
          <w:rPr>
            <w:noProof/>
            <w:webHidden/>
          </w:rPr>
          <w:fldChar w:fldCharType="separate"/>
        </w:r>
        <w:r w:rsidR="009B0259">
          <w:rPr>
            <w:noProof/>
            <w:webHidden/>
          </w:rPr>
          <w:t>110</w:t>
        </w:r>
        <w:r w:rsidR="00412BA5">
          <w:rPr>
            <w:noProof/>
            <w:webHidden/>
          </w:rPr>
          <w:fldChar w:fldCharType="end"/>
        </w:r>
      </w:hyperlink>
    </w:p>
    <w:p w14:paraId="2FE03E2F" w14:textId="7B3333D2"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693" w:history="1">
        <w:r w:rsidR="00412BA5" w:rsidRPr="00A954F5">
          <w:rPr>
            <w:rStyle w:val="Hipervnculo"/>
            <w:noProof/>
          </w:rPr>
          <w:t>4.7.3.5</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temperatura</w:t>
        </w:r>
        <w:r w:rsidR="00412BA5">
          <w:rPr>
            <w:noProof/>
            <w:webHidden/>
          </w:rPr>
          <w:tab/>
        </w:r>
        <w:r w:rsidR="00412BA5">
          <w:rPr>
            <w:noProof/>
            <w:webHidden/>
          </w:rPr>
          <w:fldChar w:fldCharType="begin"/>
        </w:r>
        <w:r w:rsidR="00412BA5">
          <w:rPr>
            <w:noProof/>
            <w:webHidden/>
          </w:rPr>
          <w:instrText xml:space="preserve"> PAGEREF _Toc167237693 \h </w:instrText>
        </w:r>
        <w:r w:rsidR="00412BA5">
          <w:rPr>
            <w:noProof/>
            <w:webHidden/>
          </w:rPr>
        </w:r>
        <w:r w:rsidR="00412BA5">
          <w:rPr>
            <w:noProof/>
            <w:webHidden/>
          </w:rPr>
          <w:fldChar w:fldCharType="separate"/>
        </w:r>
        <w:r w:rsidR="009B0259">
          <w:rPr>
            <w:noProof/>
            <w:webHidden/>
          </w:rPr>
          <w:t>114</w:t>
        </w:r>
        <w:r w:rsidR="00412BA5">
          <w:rPr>
            <w:noProof/>
            <w:webHidden/>
          </w:rPr>
          <w:fldChar w:fldCharType="end"/>
        </w:r>
      </w:hyperlink>
    </w:p>
    <w:p w14:paraId="48BE6DC3" w14:textId="2A13A963"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94" w:history="1">
        <w:r w:rsidR="00412BA5" w:rsidRPr="00A954F5">
          <w:rPr>
            <w:rStyle w:val="Hipervnculo"/>
            <w:noProof/>
          </w:rPr>
          <w:t>4.7.4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Comparación de sensores</w:t>
        </w:r>
        <w:r w:rsidR="00412BA5">
          <w:rPr>
            <w:noProof/>
            <w:webHidden/>
          </w:rPr>
          <w:tab/>
        </w:r>
        <w:r w:rsidR="00412BA5">
          <w:rPr>
            <w:noProof/>
            <w:webHidden/>
          </w:rPr>
          <w:fldChar w:fldCharType="begin"/>
        </w:r>
        <w:r w:rsidR="00412BA5">
          <w:rPr>
            <w:noProof/>
            <w:webHidden/>
          </w:rPr>
          <w:instrText xml:space="preserve"> PAGEREF _Toc167237694 \h </w:instrText>
        </w:r>
        <w:r w:rsidR="00412BA5">
          <w:rPr>
            <w:noProof/>
            <w:webHidden/>
          </w:rPr>
        </w:r>
        <w:r w:rsidR="00412BA5">
          <w:rPr>
            <w:noProof/>
            <w:webHidden/>
          </w:rPr>
          <w:fldChar w:fldCharType="separate"/>
        </w:r>
        <w:r w:rsidR="009B0259">
          <w:rPr>
            <w:noProof/>
            <w:webHidden/>
          </w:rPr>
          <w:t>115</w:t>
        </w:r>
        <w:r w:rsidR="00412BA5">
          <w:rPr>
            <w:noProof/>
            <w:webHidden/>
          </w:rPr>
          <w:fldChar w:fldCharType="end"/>
        </w:r>
      </w:hyperlink>
    </w:p>
    <w:p w14:paraId="4C859FC4" w14:textId="2F782D6A"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95" w:history="1">
        <w:r w:rsidR="00412BA5" w:rsidRPr="00A954F5">
          <w:rPr>
            <w:rStyle w:val="Hipervnculo"/>
            <w:noProof/>
          </w:rPr>
          <w:t>4.7.5</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Desarrollo del gabinete</w:t>
        </w:r>
        <w:r w:rsidR="00412BA5">
          <w:rPr>
            <w:noProof/>
            <w:webHidden/>
          </w:rPr>
          <w:tab/>
        </w:r>
        <w:r w:rsidR="00412BA5">
          <w:rPr>
            <w:noProof/>
            <w:webHidden/>
          </w:rPr>
          <w:fldChar w:fldCharType="begin"/>
        </w:r>
        <w:r w:rsidR="00412BA5">
          <w:rPr>
            <w:noProof/>
            <w:webHidden/>
          </w:rPr>
          <w:instrText xml:space="preserve"> PAGEREF _Toc167237695 \h </w:instrText>
        </w:r>
        <w:r w:rsidR="00412BA5">
          <w:rPr>
            <w:noProof/>
            <w:webHidden/>
          </w:rPr>
        </w:r>
        <w:r w:rsidR="00412BA5">
          <w:rPr>
            <w:noProof/>
            <w:webHidden/>
          </w:rPr>
          <w:fldChar w:fldCharType="separate"/>
        </w:r>
        <w:r w:rsidR="009B0259">
          <w:rPr>
            <w:noProof/>
            <w:webHidden/>
          </w:rPr>
          <w:t>116</w:t>
        </w:r>
        <w:r w:rsidR="00412BA5">
          <w:rPr>
            <w:noProof/>
            <w:webHidden/>
          </w:rPr>
          <w:fldChar w:fldCharType="end"/>
        </w:r>
      </w:hyperlink>
    </w:p>
    <w:p w14:paraId="3D4EF872" w14:textId="45BCBA68"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96" w:history="1">
        <w:r w:rsidR="00412BA5" w:rsidRPr="00A954F5">
          <w:rPr>
            <w:rStyle w:val="Hipervnculo"/>
            <w:noProof/>
          </w:rPr>
          <w:t>4.7.6</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Esquemático del circuito físico</w:t>
        </w:r>
        <w:r w:rsidR="00412BA5">
          <w:rPr>
            <w:noProof/>
            <w:webHidden/>
          </w:rPr>
          <w:tab/>
        </w:r>
        <w:r w:rsidR="00412BA5">
          <w:rPr>
            <w:noProof/>
            <w:webHidden/>
          </w:rPr>
          <w:fldChar w:fldCharType="begin"/>
        </w:r>
        <w:r w:rsidR="00412BA5">
          <w:rPr>
            <w:noProof/>
            <w:webHidden/>
          </w:rPr>
          <w:instrText xml:space="preserve"> PAGEREF _Toc167237696 \h </w:instrText>
        </w:r>
        <w:r w:rsidR="00412BA5">
          <w:rPr>
            <w:noProof/>
            <w:webHidden/>
          </w:rPr>
        </w:r>
        <w:r w:rsidR="00412BA5">
          <w:rPr>
            <w:noProof/>
            <w:webHidden/>
          </w:rPr>
          <w:fldChar w:fldCharType="separate"/>
        </w:r>
        <w:r w:rsidR="009B0259">
          <w:rPr>
            <w:noProof/>
            <w:webHidden/>
          </w:rPr>
          <w:t>120</w:t>
        </w:r>
        <w:r w:rsidR="00412BA5">
          <w:rPr>
            <w:noProof/>
            <w:webHidden/>
          </w:rPr>
          <w:fldChar w:fldCharType="end"/>
        </w:r>
      </w:hyperlink>
    </w:p>
    <w:p w14:paraId="199E09E1" w14:textId="099580E3"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97" w:history="1">
        <w:r w:rsidR="00412BA5" w:rsidRPr="00A954F5">
          <w:rPr>
            <w:rStyle w:val="Hipervnculo"/>
            <w:noProof/>
          </w:rPr>
          <w:t>4.7.7</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Desarrollo de la PCB receptora y transmisora de información</w:t>
        </w:r>
        <w:r w:rsidR="00412BA5">
          <w:rPr>
            <w:noProof/>
            <w:webHidden/>
          </w:rPr>
          <w:tab/>
        </w:r>
        <w:r w:rsidR="00412BA5">
          <w:rPr>
            <w:noProof/>
            <w:webHidden/>
          </w:rPr>
          <w:fldChar w:fldCharType="begin"/>
        </w:r>
        <w:r w:rsidR="00412BA5">
          <w:rPr>
            <w:noProof/>
            <w:webHidden/>
          </w:rPr>
          <w:instrText xml:space="preserve"> PAGEREF _Toc167237697 \h </w:instrText>
        </w:r>
        <w:r w:rsidR="00412BA5">
          <w:rPr>
            <w:noProof/>
            <w:webHidden/>
          </w:rPr>
        </w:r>
        <w:r w:rsidR="00412BA5">
          <w:rPr>
            <w:noProof/>
            <w:webHidden/>
          </w:rPr>
          <w:fldChar w:fldCharType="separate"/>
        </w:r>
        <w:r w:rsidR="009B0259">
          <w:rPr>
            <w:noProof/>
            <w:webHidden/>
          </w:rPr>
          <w:t>124</w:t>
        </w:r>
        <w:r w:rsidR="00412BA5">
          <w:rPr>
            <w:noProof/>
            <w:webHidden/>
          </w:rPr>
          <w:fldChar w:fldCharType="end"/>
        </w:r>
      </w:hyperlink>
    </w:p>
    <w:p w14:paraId="5EEDB5C2" w14:textId="4E7FFDE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698" w:history="1">
        <w:r w:rsidR="00412BA5" w:rsidRPr="00A954F5">
          <w:rPr>
            <w:rStyle w:val="Hipervnculo"/>
            <w:noProof/>
          </w:rPr>
          <w:t>4.7.8</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Precios de Hardware.</w:t>
        </w:r>
        <w:r w:rsidR="00412BA5">
          <w:rPr>
            <w:noProof/>
            <w:webHidden/>
          </w:rPr>
          <w:tab/>
        </w:r>
        <w:r w:rsidR="00412BA5">
          <w:rPr>
            <w:noProof/>
            <w:webHidden/>
          </w:rPr>
          <w:fldChar w:fldCharType="begin"/>
        </w:r>
        <w:r w:rsidR="00412BA5">
          <w:rPr>
            <w:noProof/>
            <w:webHidden/>
          </w:rPr>
          <w:instrText xml:space="preserve"> PAGEREF _Toc167237698 \h </w:instrText>
        </w:r>
        <w:r w:rsidR="00412BA5">
          <w:rPr>
            <w:noProof/>
            <w:webHidden/>
          </w:rPr>
        </w:r>
        <w:r w:rsidR="00412BA5">
          <w:rPr>
            <w:noProof/>
            <w:webHidden/>
          </w:rPr>
          <w:fldChar w:fldCharType="separate"/>
        </w:r>
        <w:r w:rsidR="009B0259">
          <w:rPr>
            <w:noProof/>
            <w:webHidden/>
          </w:rPr>
          <w:t>130</w:t>
        </w:r>
        <w:r w:rsidR="00412BA5">
          <w:rPr>
            <w:noProof/>
            <w:webHidden/>
          </w:rPr>
          <w:fldChar w:fldCharType="end"/>
        </w:r>
      </w:hyperlink>
    </w:p>
    <w:p w14:paraId="6062B615" w14:textId="49ABFC7D"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699" w:history="1">
        <w:r w:rsidR="00412BA5" w:rsidRPr="00A954F5">
          <w:rPr>
            <w:rStyle w:val="Hipervnculo"/>
            <w:noProof/>
          </w:rPr>
          <w:t>4.8</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Diseño del Software</w:t>
        </w:r>
        <w:r w:rsidR="00412BA5">
          <w:rPr>
            <w:noProof/>
            <w:webHidden/>
          </w:rPr>
          <w:tab/>
        </w:r>
        <w:r w:rsidR="00412BA5">
          <w:rPr>
            <w:noProof/>
            <w:webHidden/>
          </w:rPr>
          <w:fldChar w:fldCharType="begin"/>
        </w:r>
        <w:r w:rsidR="00412BA5">
          <w:rPr>
            <w:noProof/>
            <w:webHidden/>
          </w:rPr>
          <w:instrText xml:space="preserve"> PAGEREF _Toc167237699 \h </w:instrText>
        </w:r>
        <w:r w:rsidR="00412BA5">
          <w:rPr>
            <w:noProof/>
            <w:webHidden/>
          </w:rPr>
        </w:r>
        <w:r w:rsidR="00412BA5">
          <w:rPr>
            <w:noProof/>
            <w:webHidden/>
          </w:rPr>
          <w:fldChar w:fldCharType="separate"/>
        </w:r>
        <w:r w:rsidR="009B0259">
          <w:rPr>
            <w:noProof/>
            <w:webHidden/>
          </w:rPr>
          <w:t>131</w:t>
        </w:r>
        <w:r w:rsidR="00412BA5">
          <w:rPr>
            <w:noProof/>
            <w:webHidden/>
          </w:rPr>
          <w:fldChar w:fldCharType="end"/>
        </w:r>
      </w:hyperlink>
    </w:p>
    <w:p w14:paraId="45F01EF7" w14:textId="78610156"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0" w:history="1">
        <w:r w:rsidR="00412BA5" w:rsidRPr="00A954F5">
          <w:rPr>
            <w:rStyle w:val="Hipervnculo"/>
            <w:noProof/>
          </w:rPr>
          <w:t>4.8.1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Introducción</w:t>
        </w:r>
        <w:r w:rsidR="00412BA5">
          <w:rPr>
            <w:noProof/>
            <w:webHidden/>
          </w:rPr>
          <w:tab/>
        </w:r>
        <w:r w:rsidR="00412BA5">
          <w:rPr>
            <w:noProof/>
            <w:webHidden/>
          </w:rPr>
          <w:fldChar w:fldCharType="begin"/>
        </w:r>
        <w:r w:rsidR="00412BA5">
          <w:rPr>
            <w:noProof/>
            <w:webHidden/>
          </w:rPr>
          <w:instrText xml:space="preserve"> PAGEREF _Toc167237700 \h </w:instrText>
        </w:r>
        <w:r w:rsidR="00412BA5">
          <w:rPr>
            <w:noProof/>
            <w:webHidden/>
          </w:rPr>
        </w:r>
        <w:r w:rsidR="00412BA5">
          <w:rPr>
            <w:noProof/>
            <w:webHidden/>
          </w:rPr>
          <w:fldChar w:fldCharType="separate"/>
        </w:r>
        <w:r w:rsidR="009B0259">
          <w:rPr>
            <w:noProof/>
            <w:webHidden/>
          </w:rPr>
          <w:t>131</w:t>
        </w:r>
        <w:r w:rsidR="00412BA5">
          <w:rPr>
            <w:noProof/>
            <w:webHidden/>
          </w:rPr>
          <w:fldChar w:fldCharType="end"/>
        </w:r>
      </w:hyperlink>
    </w:p>
    <w:p w14:paraId="27E0D3AE" w14:textId="2ABF76F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1" w:history="1">
        <w:r w:rsidR="00412BA5" w:rsidRPr="00A954F5">
          <w:rPr>
            <w:rStyle w:val="Hipervnculo"/>
            <w:noProof/>
          </w:rPr>
          <w:t>4.8.2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 de la arquitectura</w:t>
        </w:r>
        <w:r w:rsidR="00412BA5">
          <w:rPr>
            <w:noProof/>
            <w:webHidden/>
          </w:rPr>
          <w:tab/>
        </w:r>
        <w:r w:rsidR="00412BA5">
          <w:rPr>
            <w:noProof/>
            <w:webHidden/>
          </w:rPr>
          <w:fldChar w:fldCharType="begin"/>
        </w:r>
        <w:r w:rsidR="00412BA5">
          <w:rPr>
            <w:noProof/>
            <w:webHidden/>
          </w:rPr>
          <w:instrText xml:space="preserve"> PAGEREF _Toc167237701 \h </w:instrText>
        </w:r>
        <w:r w:rsidR="00412BA5">
          <w:rPr>
            <w:noProof/>
            <w:webHidden/>
          </w:rPr>
        </w:r>
        <w:r w:rsidR="00412BA5">
          <w:rPr>
            <w:noProof/>
            <w:webHidden/>
          </w:rPr>
          <w:fldChar w:fldCharType="separate"/>
        </w:r>
        <w:r w:rsidR="009B0259">
          <w:rPr>
            <w:noProof/>
            <w:webHidden/>
          </w:rPr>
          <w:t>131</w:t>
        </w:r>
        <w:r w:rsidR="00412BA5">
          <w:rPr>
            <w:noProof/>
            <w:webHidden/>
          </w:rPr>
          <w:fldChar w:fldCharType="end"/>
        </w:r>
      </w:hyperlink>
    </w:p>
    <w:p w14:paraId="77258DE7" w14:textId="30D6BEFB"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2" w:history="1">
        <w:r w:rsidR="00412BA5" w:rsidRPr="00A954F5">
          <w:rPr>
            <w:rStyle w:val="Hipervnculo"/>
            <w:noProof/>
          </w:rPr>
          <w:t>4.8.3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Base de datos</w:t>
        </w:r>
        <w:r w:rsidR="00412BA5">
          <w:rPr>
            <w:noProof/>
            <w:webHidden/>
          </w:rPr>
          <w:tab/>
        </w:r>
        <w:r w:rsidR="00412BA5">
          <w:rPr>
            <w:noProof/>
            <w:webHidden/>
          </w:rPr>
          <w:fldChar w:fldCharType="begin"/>
        </w:r>
        <w:r w:rsidR="00412BA5">
          <w:rPr>
            <w:noProof/>
            <w:webHidden/>
          </w:rPr>
          <w:instrText xml:space="preserve"> PAGEREF _Toc167237702 \h </w:instrText>
        </w:r>
        <w:r w:rsidR="00412BA5">
          <w:rPr>
            <w:noProof/>
            <w:webHidden/>
          </w:rPr>
        </w:r>
        <w:r w:rsidR="00412BA5">
          <w:rPr>
            <w:noProof/>
            <w:webHidden/>
          </w:rPr>
          <w:fldChar w:fldCharType="separate"/>
        </w:r>
        <w:r w:rsidR="009B0259">
          <w:rPr>
            <w:noProof/>
            <w:webHidden/>
          </w:rPr>
          <w:t>133</w:t>
        </w:r>
        <w:r w:rsidR="00412BA5">
          <w:rPr>
            <w:noProof/>
            <w:webHidden/>
          </w:rPr>
          <w:fldChar w:fldCharType="end"/>
        </w:r>
      </w:hyperlink>
    </w:p>
    <w:p w14:paraId="76C1D2FF" w14:textId="1E054B54"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3" w:history="1">
        <w:r w:rsidR="00412BA5" w:rsidRPr="00A954F5">
          <w:rPr>
            <w:rStyle w:val="Hipervnculo"/>
            <w:noProof/>
          </w:rPr>
          <w:t>4.8.4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Diagramas de entidad relación (ER)</w:t>
        </w:r>
        <w:r w:rsidR="00412BA5">
          <w:rPr>
            <w:noProof/>
            <w:webHidden/>
          </w:rPr>
          <w:tab/>
        </w:r>
        <w:r w:rsidR="00412BA5">
          <w:rPr>
            <w:noProof/>
            <w:webHidden/>
          </w:rPr>
          <w:fldChar w:fldCharType="begin"/>
        </w:r>
        <w:r w:rsidR="00412BA5">
          <w:rPr>
            <w:noProof/>
            <w:webHidden/>
          </w:rPr>
          <w:instrText xml:space="preserve"> PAGEREF _Toc167237703 \h </w:instrText>
        </w:r>
        <w:r w:rsidR="00412BA5">
          <w:rPr>
            <w:noProof/>
            <w:webHidden/>
          </w:rPr>
        </w:r>
        <w:r w:rsidR="00412BA5">
          <w:rPr>
            <w:noProof/>
            <w:webHidden/>
          </w:rPr>
          <w:fldChar w:fldCharType="separate"/>
        </w:r>
        <w:r w:rsidR="009B0259">
          <w:rPr>
            <w:noProof/>
            <w:webHidden/>
          </w:rPr>
          <w:t>133</w:t>
        </w:r>
        <w:r w:rsidR="00412BA5">
          <w:rPr>
            <w:noProof/>
            <w:webHidden/>
          </w:rPr>
          <w:fldChar w:fldCharType="end"/>
        </w:r>
      </w:hyperlink>
    </w:p>
    <w:p w14:paraId="04C8790D" w14:textId="27B5FC4C"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4" w:history="1">
        <w:r w:rsidR="00412BA5" w:rsidRPr="00A954F5">
          <w:rPr>
            <w:rStyle w:val="Hipervnculo"/>
            <w:noProof/>
          </w:rPr>
          <w:t>4.8.5</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Mockups</w:t>
        </w:r>
        <w:r w:rsidR="00412BA5">
          <w:rPr>
            <w:noProof/>
            <w:webHidden/>
          </w:rPr>
          <w:tab/>
        </w:r>
        <w:r w:rsidR="00412BA5">
          <w:rPr>
            <w:noProof/>
            <w:webHidden/>
          </w:rPr>
          <w:fldChar w:fldCharType="begin"/>
        </w:r>
        <w:r w:rsidR="00412BA5">
          <w:rPr>
            <w:noProof/>
            <w:webHidden/>
          </w:rPr>
          <w:instrText xml:space="preserve"> PAGEREF _Toc167237704 \h </w:instrText>
        </w:r>
        <w:r w:rsidR="00412BA5">
          <w:rPr>
            <w:noProof/>
            <w:webHidden/>
          </w:rPr>
        </w:r>
        <w:r w:rsidR="00412BA5">
          <w:rPr>
            <w:noProof/>
            <w:webHidden/>
          </w:rPr>
          <w:fldChar w:fldCharType="separate"/>
        </w:r>
        <w:r w:rsidR="009B0259">
          <w:rPr>
            <w:noProof/>
            <w:webHidden/>
          </w:rPr>
          <w:t>135</w:t>
        </w:r>
        <w:r w:rsidR="00412BA5">
          <w:rPr>
            <w:noProof/>
            <w:webHidden/>
          </w:rPr>
          <w:fldChar w:fldCharType="end"/>
        </w:r>
      </w:hyperlink>
    </w:p>
    <w:p w14:paraId="19D8974E" w14:textId="138DF024"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05" w:history="1">
        <w:r w:rsidR="00412BA5" w:rsidRPr="00A954F5">
          <w:rPr>
            <w:rStyle w:val="Hipervnculo"/>
            <w:noProof/>
          </w:rPr>
          <w:t>4.8.5.1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Mockup de Autenticación de Usuario</w:t>
        </w:r>
        <w:r w:rsidR="00412BA5">
          <w:rPr>
            <w:noProof/>
            <w:webHidden/>
          </w:rPr>
          <w:tab/>
        </w:r>
        <w:r w:rsidR="00412BA5">
          <w:rPr>
            <w:noProof/>
            <w:webHidden/>
          </w:rPr>
          <w:fldChar w:fldCharType="begin"/>
        </w:r>
        <w:r w:rsidR="00412BA5">
          <w:rPr>
            <w:noProof/>
            <w:webHidden/>
          </w:rPr>
          <w:instrText xml:space="preserve"> PAGEREF _Toc167237705 \h </w:instrText>
        </w:r>
        <w:r w:rsidR="00412BA5">
          <w:rPr>
            <w:noProof/>
            <w:webHidden/>
          </w:rPr>
        </w:r>
        <w:r w:rsidR="00412BA5">
          <w:rPr>
            <w:noProof/>
            <w:webHidden/>
          </w:rPr>
          <w:fldChar w:fldCharType="separate"/>
        </w:r>
        <w:r w:rsidR="009B0259">
          <w:rPr>
            <w:noProof/>
            <w:webHidden/>
          </w:rPr>
          <w:t>135</w:t>
        </w:r>
        <w:r w:rsidR="00412BA5">
          <w:rPr>
            <w:noProof/>
            <w:webHidden/>
          </w:rPr>
          <w:fldChar w:fldCharType="end"/>
        </w:r>
      </w:hyperlink>
    </w:p>
    <w:p w14:paraId="25314BED" w14:textId="56369220"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06" w:history="1">
        <w:r w:rsidR="00412BA5" w:rsidRPr="00A954F5">
          <w:rPr>
            <w:rStyle w:val="Hipervnculo"/>
            <w:noProof/>
          </w:rPr>
          <w:t>4.8.5.2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Mockup del dashboard principal</w:t>
        </w:r>
        <w:r w:rsidR="00412BA5">
          <w:rPr>
            <w:noProof/>
            <w:webHidden/>
          </w:rPr>
          <w:tab/>
        </w:r>
        <w:r w:rsidR="00412BA5">
          <w:rPr>
            <w:noProof/>
            <w:webHidden/>
          </w:rPr>
          <w:fldChar w:fldCharType="begin"/>
        </w:r>
        <w:r w:rsidR="00412BA5">
          <w:rPr>
            <w:noProof/>
            <w:webHidden/>
          </w:rPr>
          <w:instrText xml:space="preserve"> PAGEREF _Toc167237706 \h </w:instrText>
        </w:r>
        <w:r w:rsidR="00412BA5">
          <w:rPr>
            <w:noProof/>
            <w:webHidden/>
          </w:rPr>
        </w:r>
        <w:r w:rsidR="00412BA5">
          <w:rPr>
            <w:noProof/>
            <w:webHidden/>
          </w:rPr>
          <w:fldChar w:fldCharType="separate"/>
        </w:r>
        <w:r w:rsidR="009B0259">
          <w:rPr>
            <w:noProof/>
            <w:webHidden/>
          </w:rPr>
          <w:t>136</w:t>
        </w:r>
        <w:r w:rsidR="00412BA5">
          <w:rPr>
            <w:noProof/>
            <w:webHidden/>
          </w:rPr>
          <w:fldChar w:fldCharType="end"/>
        </w:r>
      </w:hyperlink>
    </w:p>
    <w:p w14:paraId="6F3A8C9A" w14:textId="7A123E18"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07" w:history="1">
        <w:r w:rsidR="00412BA5" w:rsidRPr="00A954F5">
          <w:rPr>
            <w:rStyle w:val="Hipervnculo"/>
            <w:noProof/>
          </w:rPr>
          <w:t>4.8.5.3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Mockup de Gestión de Dispositivos</w:t>
        </w:r>
        <w:r w:rsidR="00412BA5">
          <w:rPr>
            <w:noProof/>
            <w:webHidden/>
          </w:rPr>
          <w:tab/>
        </w:r>
        <w:r w:rsidR="00412BA5">
          <w:rPr>
            <w:noProof/>
            <w:webHidden/>
          </w:rPr>
          <w:fldChar w:fldCharType="begin"/>
        </w:r>
        <w:r w:rsidR="00412BA5">
          <w:rPr>
            <w:noProof/>
            <w:webHidden/>
          </w:rPr>
          <w:instrText xml:space="preserve"> PAGEREF _Toc167237707 \h </w:instrText>
        </w:r>
        <w:r w:rsidR="00412BA5">
          <w:rPr>
            <w:noProof/>
            <w:webHidden/>
          </w:rPr>
        </w:r>
        <w:r w:rsidR="00412BA5">
          <w:rPr>
            <w:noProof/>
            <w:webHidden/>
          </w:rPr>
          <w:fldChar w:fldCharType="separate"/>
        </w:r>
        <w:r w:rsidR="009B0259">
          <w:rPr>
            <w:noProof/>
            <w:webHidden/>
          </w:rPr>
          <w:t>137</w:t>
        </w:r>
        <w:r w:rsidR="00412BA5">
          <w:rPr>
            <w:noProof/>
            <w:webHidden/>
          </w:rPr>
          <w:fldChar w:fldCharType="end"/>
        </w:r>
      </w:hyperlink>
    </w:p>
    <w:p w14:paraId="3430D10E" w14:textId="7841FC84"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8" w:history="1">
        <w:r w:rsidR="00412BA5" w:rsidRPr="00A954F5">
          <w:rPr>
            <w:rStyle w:val="Hipervnculo"/>
            <w:noProof/>
          </w:rPr>
          <w:t>4.8.6</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 de casos de uso (UML)</w:t>
        </w:r>
        <w:r w:rsidR="00412BA5">
          <w:rPr>
            <w:noProof/>
            <w:webHidden/>
          </w:rPr>
          <w:tab/>
        </w:r>
        <w:r w:rsidR="00412BA5">
          <w:rPr>
            <w:noProof/>
            <w:webHidden/>
          </w:rPr>
          <w:fldChar w:fldCharType="begin"/>
        </w:r>
        <w:r w:rsidR="00412BA5">
          <w:rPr>
            <w:noProof/>
            <w:webHidden/>
          </w:rPr>
          <w:instrText xml:space="preserve"> PAGEREF _Toc167237708 \h </w:instrText>
        </w:r>
        <w:r w:rsidR="00412BA5">
          <w:rPr>
            <w:noProof/>
            <w:webHidden/>
          </w:rPr>
        </w:r>
        <w:r w:rsidR="00412BA5">
          <w:rPr>
            <w:noProof/>
            <w:webHidden/>
          </w:rPr>
          <w:fldChar w:fldCharType="separate"/>
        </w:r>
        <w:r w:rsidR="009B0259">
          <w:rPr>
            <w:noProof/>
            <w:webHidden/>
          </w:rPr>
          <w:t>138</w:t>
        </w:r>
        <w:r w:rsidR="00412BA5">
          <w:rPr>
            <w:noProof/>
            <w:webHidden/>
          </w:rPr>
          <w:fldChar w:fldCharType="end"/>
        </w:r>
      </w:hyperlink>
    </w:p>
    <w:p w14:paraId="4FD0C925" w14:textId="79EDFB34"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09" w:history="1">
        <w:r w:rsidR="00412BA5" w:rsidRPr="00A954F5">
          <w:rPr>
            <w:rStyle w:val="Hipervnculo"/>
            <w:noProof/>
          </w:rPr>
          <w:t>4.8.7</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Diagramas de clases (UML)</w:t>
        </w:r>
        <w:r w:rsidR="00412BA5">
          <w:rPr>
            <w:noProof/>
            <w:webHidden/>
          </w:rPr>
          <w:tab/>
        </w:r>
        <w:r w:rsidR="00412BA5">
          <w:rPr>
            <w:noProof/>
            <w:webHidden/>
          </w:rPr>
          <w:fldChar w:fldCharType="begin"/>
        </w:r>
        <w:r w:rsidR="00412BA5">
          <w:rPr>
            <w:noProof/>
            <w:webHidden/>
          </w:rPr>
          <w:instrText xml:space="preserve"> PAGEREF _Toc167237709 \h </w:instrText>
        </w:r>
        <w:r w:rsidR="00412BA5">
          <w:rPr>
            <w:noProof/>
            <w:webHidden/>
          </w:rPr>
        </w:r>
        <w:r w:rsidR="00412BA5">
          <w:rPr>
            <w:noProof/>
            <w:webHidden/>
          </w:rPr>
          <w:fldChar w:fldCharType="separate"/>
        </w:r>
        <w:r w:rsidR="009B0259">
          <w:rPr>
            <w:noProof/>
            <w:webHidden/>
          </w:rPr>
          <w:t>139</w:t>
        </w:r>
        <w:r w:rsidR="00412BA5">
          <w:rPr>
            <w:noProof/>
            <w:webHidden/>
          </w:rPr>
          <w:fldChar w:fldCharType="end"/>
        </w:r>
      </w:hyperlink>
    </w:p>
    <w:p w14:paraId="17C18016" w14:textId="3B2B5991"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0" w:history="1">
        <w:r w:rsidR="00412BA5" w:rsidRPr="00A954F5">
          <w:rPr>
            <w:rStyle w:val="Hipervnculo"/>
            <w:noProof/>
          </w:rPr>
          <w:t>4.8.7.1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Clases: Usuarios, Ajolotarios y Peceras</w:t>
        </w:r>
        <w:r w:rsidR="00412BA5">
          <w:rPr>
            <w:noProof/>
            <w:webHidden/>
          </w:rPr>
          <w:tab/>
        </w:r>
        <w:r w:rsidR="00412BA5">
          <w:rPr>
            <w:noProof/>
            <w:webHidden/>
          </w:rPr>
          <w:fldChar w:fldCharType="begin"/>
        </w:r>
        <w:r w:rsidR="00412BA5">
          <w:rPr>
            <w:noProof/>
            <w:webHidden/>
          </w:rPr>
          <w:instrText xml:space="preserve"> PAGEREF _Toc167237710 \h </w:instrText>
        </w:r>
        <w:r w:rsidR="00412BA5">
          <w:rPr>
            <w:noProof/>
            <w:webHidden/>
          </w:rPr>
        </w:r>
        <w:r w:rsidR="00412BA5">
          <w:rPr>
            <w:noProof/>
            <w:webHidden/>
          </w:rPr>
          <w:fldChar w:fldCharType="separate"/>
        </w:r>
        <w:r w:rsidR="009B0259">
          <w:rPr>
            <w:noProof/>
            <w:webHidden/>
          </w:rPr>
          <w:t>139</w:t>
        </w:r>
        <w:r w:rsidR="00412BA5">
          <w:rPr>
            <w:noProof/>
            <w:webHidden/>
          </w:rPr>
          <w:fldChar w:fldCharType="end"/>
        </w:r>
      </w:hyperlink>
    </w:p>
    <w:p w14:paraId="755B9831" w14:textId="74B6E683"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1" w:history="1">
        <w:r w:rsidR="00412BA5" w:rsidRPr="00A954F5">
          <w:rPr>
            <w:rStyle w:val="Hipervnculo"/>
            <w:noProof/>
          </w:rPr>
          <w:t>4.8.7.2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Clases: Dispositivos y Sensores</w:t>
        </w:r>
        <w:r w:rsidR="00412BA5">
          <w:rPr>
            <w:noProof/>
            <w:webHidden/>
          </w:rPr>
          <w:tab/>
        </w:r>
        <w:r w:rsidR="00412BA5">
          <w:rPr>
            <w:noProof/>
            <w:webHidden/>
          </w:rPr>
          <w:fldChar w:fldCharType="begin"/>
        </w:r>
        <w:r w:rsidR="00412BA5">
          <w:rPr>
            <w:noProof/>
            <w:webHidden/>
          </w:rPr>
          <w:instrText xml:space="preserve"> PAGEREF _Toc167237711 \h </w:instrText>
        </w:r>
        <w:r w:rsidR="00412BA5">
          <w:rPr>
            <w:noProof/>
            <w:webHidden/>
          </w:rPr>
        </w:r>
        <w:r w:rsidR="00412BA5">
          <w:rPr>
            <w:noProof/>
            <w:webHidden/>
          </w:rPr>
          <w:fldChar w:fldCharType="separate"/>
        </w:r>
        <w:r w:rsidR="009B0259">
          <w:rPr>
            <w:noProof/>
            <w:webHidden/>
          </w:rPr>
          <w:t>140</w:t>
        </w:r>
        <w:r w:rsidR="00412BA5">
          <w:rPr>
            <w:noProof/>
            <w:webHidden/>
          </w:rPr>
          <w:fldChar w:fldCharType="end"/>
        </w:r>
      </w:hyperlink>
    </w:p>
    <w:p w14:paraId="55EA8596" w14:textId="10B0CED0"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2" w:history="1">
        <w:r w:rsidR="00412BA5" w:rsidRPr="00A954F5">
          <w:rPr>
            <w:rStyle w:val="Hipervnculo"/>
            <w:noProof/>
          </w:rPr>
          <w:t>4.8.7.3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Clases: Ajolotes</w:t>
        </w:r>
        <w:r w:rsidR="00412BA5">
          <w:rPr>
            <w:noProof/>
            <w:webHidden/>
          </w:rPr>
          <w:tab/>
        </w:r>
        <w:r w:rsidR="00412BA5">
          <w:rPr>
            <w:noProof/>
            <w:webHidden/>
          </w:rPr>
          <w:fldChar w:fldCharType="begin"/>
        </w:r>
        <w:r w:rsidR="00412BA5">
          <w:rPr>
            <w:noProof/>
            <w:webHidden/>
          </w:rPr>
          <w:instrText xml:space="preserve"> PAGEREF _Toc167237712 \h </w:instrText>
        </w:r>
        <w:r w:rsidR="00412BA5">
          <w:rPr>
            <w:noProof/>
            <w:webHidden/>
          </w:rPr>
        </w:r>
        <w:r w:rsidR="00412BA5">
          <w:rPr>
            <w:noProof/>
            <w:webHidden/>
          </w:rPr>
          <w:fldChar w:fldCharType="separate"/>
        </w:r>
        <w:r w:rsidR="009B0259">
          <w:rPr>
            <w:noProof/>
            <w:webHidden/>
          </w:rPr>
          <w:t>141</w:t>
        </w:r>
        <w:r w:rsidR="00412BA5">
          <w:rPr>
            <w:noProof/>
            <w:webHidden/>
          </w:rPr>
          <w:fldChar w:fldCharType="end"/>
        </w:r>
      </w:hyperlink>
    </w:p>
    <w:p w14:paraId="2113BA03" w14:textId="535622EA"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3" w:history="1">
        <w:r w:rsidR="00412BA5" w:rsidRPr="00A954F5">
          <w:rPr>
            <w:rStyle w:val="Hipervnculo"/>
            <w:noProof/>
          </w:rPr>
          <w:t>4.8.7.4</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Clases: Mediciones y alertas</w:t>
        </w:r>
        <w:r w:rsidR="00412BA5">
          <w:rPr>
            <w:noProof/>
            <w:webHidden/>
          </w:rPr>
          <w:tab/>
        </w:r>
        <w:r w:rsidR="00412BA5">
          <w:rPr>
            <w:noProof/>
            <w:webHidden/>
          </w:rPr>
          <w:fldChar w:fldCharType="begin"/>
        </w:r>
        <w:r w:rsidR="00412BA5">
          <w:rPr>
            <w:noProof/>
            <w:webHidden/>
          </w:rPr>
          <w:instrText xml:space="preserve"> PAGEREF _Toc167237713 \h </w:instrText>
        </w:r>
        <w:r w:rsidR="00412BA5">
          <w:rPr>
            <w:noProof/>
            <w:webHidden/>
          </w:rPr>
        </w:r>
        <w:r w:rsidR="00412BA5">
          <w:rPr>
            <w:noProof/>
            <w:webHidden/>
          </w:rPr>
          <w:fldChar w:fldCharType="separate"/>
        </w:r>
        <w:r w:rsidR="009B0259">
          <w:rPr>
            <w:noProof/>
            <w:webHidden/>
          </w:rPr>
          <w:t>142</w:t>
        </w:r>
        <w:r w:rsidR="00412BA5">
          <w:rPr>
            <w:noProof/>
            <w:webHidden/>
          </w:rPr>
          <w:fldChar w:fldCharType="end"/>
        </w:r>
      </w:hyperlink>
    </w:p>
    <w:p w14:paraId="0CD3DBDC" w14:textId="7D39DCEC"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4" w:history="1">
        <w:r w:rsidR="00412BA5" w:rsidRPr="00A954F5">
          <w:rPr>
            <w:rStyle w:val="Hipervnculo"/>
            <w:noProof/>
          </w:rPr>
          <w:t>4.8.7.5</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Clases: General</w:t>
        </w:r>
        <w:r w:rsidR="00412BA5">
          <w:rPr>
            <w:noProof/>
            <w:webHidden/>
          </w:rPr>
          <w:tab/>
        </w:r>
        <w:r w:rsidR="00412BA5">
          <w:rPr>
            <w:noProof/>
            <w:webHidden/>
          </w:rPr>
          <w:fldChar w:fldCharType="begin"/>
        </w:r>
        <w:r w:rsidR="00412BA5">
          <w:rPr>
            <w:noProof/>
            <w:webHidden/>
          </w:rPr>
          <w:instrText xml:space="preserve"> PAGEREF _Toc167237714 \h </w:instrText>
        </w:r>
        <w:r w:rsidR="00412BA5">
          <w:rPr>
            <w:noProof/>
            <w:webHidden/>
          </w:rPr>
        </w:r>
        <w:r w:rsidR="00412BA5">
          <w:rPr>
            <w:noProof/>
            <w:webHidden/>
          </w:rPr>
          <w:fldChar w:fldCharType="separate"/>
        </w:r>
        <w:r w:rsidR="009B0259">
          <w:rPr>
            <w:noProof/>
            <w:webHidden/>
          </w:rPr>
          <w:t>143</w:t>
        </w:r>
        <w:r w:rsidR="00412BA5">
          <w:rPr>
            <w:noProof/>
            <w:webHidden/>
          </w:rPr>
          <w:fldChar w:fldCharType="end"/>
        </w:r>
      </w:hyperlink>
    </w:p>
    <w:p w14:paraId="36A64770" w14:textId="55BE0147"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15" w:history="1">
        <w:r w:rsidR="00412BA5" w:rsidRPr="00A954F5">
          <w:rPr>
            <w:rStyle w:val="Hipervnculo"/>
            <w:noProof/>
          </w:rPr>
          <w:t>4.8.8</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Diagramas de secuencia (UML)</w:t>
        </w:r>
        <w:r w:rsidR="00412BA5">
          <w:rPr>
            <w:noProof/>
            <w:webHidden/>
          </w:rPr>
          <w:tab/>
        </w:r>
        <w:r w:rsidR="00412BA5">
          <w:rPr>
            <w:noProof/>
            <w:webHidden/>
          </w:rPr>
          <w:fldChar w:fldCharType="begin"/>
        </w:r>
        <w:r w:rsidR="00412BA5">
          <w:rPr>
            <w:noProof/>
            <w:webHidden/>
          </w:rPr>
          <w:instrText xml:space="preserve"> PAGEREF _Toc167237715 \h </w:instrText>
        </w:r>
        <w:r w:rsidR="00412BA5">
          <w:rPr>
            <w:noProof/>
            <w:webHidden/>
          </w:rPr>
        </w:r>
        <w:r w:rsidR="00412BA5">
          <w:rPr>
            <w:noProof/>
            <w:webHidden/>
          </w:rPr>
          <w:fldChar w:fldCharType="separate"/>
        </w:r>
        <w:r w:rsidR="009B0259">
          <w:rPr>
            <w:noProof/>
            <w:webHidden/>
          </w:rPr>
          <w:t>144</w:t>
        </w:r>
        <w:r w:rsidR="00412BA5">
          <w:rPr>
            <w:noProof/>
            <w:webHidden/>
          </w:rPr>
          <w:fldChar w:fldCharType="end"/>
        </w:r>
      </w:hyperlink>
    </w:p>
    <w:p w14:paraId="240F563A" w14:textId="493552DB"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6" w:history="1">
        <w:r w:rsidR="00412BA5" w:rsidRPr="00A954F5">
          <w:rPr>
            <w:rStyle w:val="Hipervnculo"/>
            <w:noProof/>
          </w:rPr>
          <w:t>4.8.8.1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Autenticación de Usuario</w:t>
        </w:r>
        <w:r w:rsidR="00412BA5">
          <w:rPr>
            <w:noProof/>
            <w:webHidden/>
          </w:rPr>
          <w:tab/>
        </w:r>
        <w:r w:rsidR="00412BA5">
          <w:rPr>
            <w:noProof/>
            <w:webHidden/>
          </w:rPr>
          <w:fldChar w:fldCharType="begin"/>
        </w:r>
        <w:r w:rsidR="00412BA5">
          <w:rPr>
            <w:noProof/>
            <w:webHidden/>
          </w:rPr>
          <w:instrText xml:space="preserve"> PAGEREF _Toc167237716 \h </w:instrText>
        </w:r>
        <w:r w:rsidR="00412BA5">
          <w:rPr>
            <w:noProof/>
            <w:webHidden/>
          </w:rPr>
        </w:r>
        <w:r w:rsidR="00412BA5">
          <w:rPr>
            <w:noProof/>
            <w:webHidden/>
          </w:rPr>
          <w:fldChar w:fldCharType="separate"/>
        </w:r>
        <w:r w:rsidR="009B0259">
          <w:rPr>
            <w:noProof/>
            <w:webHidden/>
          </w:rPr>
          <w:t>144</w:t>
        </w:r>
        <w:r w:rsidR="00412BA5">
          <w:rPr>
            <w:noProof/>
            <w:webHidden/>
          </w:rPr>
          <w:fldChar w:fldCharType="end"/>
        </w:r>
      </w:hyperlink>
    </w:p>
    <w:p w14:paraId="7B6BADEF" w14:textId="4A6545BE"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7" w:history="1">
        <w:r w:rsidR="00412BA5" w:rsidRPr="00A954F5">
          <w:rPr>
            <w:rStyle w:val="Hipervnculo"/>
            <w:noProof/>
          </w:rPr>
          <w:t>4.8.8.2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Registro de Mediciones</w:t>
        </w:r>
        <w:r w:rsidR="00412BA5">
          <w:rPr>
            <w:noProof/>
            <w:webHidden/>
          </w:rPr>
          <w:tab/>
        </w:r>
        <w:r w:rsidR="00412BA5">
          <w:rPr>
            <w:noProof/>
            <w:webHidden/>
          </w:rPr>
          <w:fldChar w:fldCharType="begin"/>
        </w:r>
        <w:r w:rsidR="00412BA5">
          <w:rPr>
            <w:noProof/>
            <w:webHidden/>
          </w:rPr>
          <w:instrText xml:space="preserve"> PAGEREF _Toc167237717 \h </w:instrText>
        </w:r>
        <w:r w:rsidR="00412BA5">
          <w:rPr>
            <w:noProof/>
            <w:webHidden/>
          </w:rPr>
        </w:r>
        <w:r w:rsidR="00412BA5">
          <w:rPr>
            <w:noProof/>
            <w:webHidden/>
          </w:rPr>
          <w:fldChar w:fldCharType="separate"/>
        </w:r>
        <w:r w:rsidR="009B0259">
          <w:rPr>
            <w:noProof/>
            <w:webHidden/>
          </w:rPr>
          <w:t>145</w:t>
        </w:r>
        <w:r w:rsidR="00412BA5">
          <w:rPr>
            <w:noProof/>
            <w:webHidden/>
          </w:rPr>
          <w:fldChar w:fldCharType="end"/>
        </w:r>
      </w:hyperlink>
    </w:p>
    <w:p w14:paraId="6CFC92DF" w14:textId="423E7910"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18" w:history="1">
        <w:r w:rsidR="00412BA5" w:rsidRPr="00A954F5">
          <w:rPr>
            <w:rStyle w:val="Hipervnculo"/>
            <w:noProof/>
          </w:rPr>
          <w:t>4.8.8.3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Generación y Notificación de Alertas</w:t>
        </w:r>
        <w:r w:rsidR="00412BA5">
          <w:rPr>
            <w:noProof/>
            <w:webHidden/>
          </w:rPr>
          <w:tab/>
        </w:r>
        <w:r w:rsidR="00412BA5">
          <w:rPr>
            <w:noProof/>
            <w:webHidden/>
          </w:rPr>
          <w:fldChar w:fldCharType="begin"/>
        </w:r>
        <w:r w:rsidR="00412BA5">
          <w:rPr>
            <w:noProof/>
            <w:webHidden/>
          </w:rPr>
          <w:instrText xml:space="preserve"> PAGEREF _Toc167237718 \h </w:instrText>
        </w:r>
        <w:r w:rsidR="00412BA5">
          <w:rPr>
            <w:noProof/>
            <w:webHidden/>
          </w:rPr>
        </w:r>
        <w:r w:rsidR="00412BA5">
          <w:rPr>
            <w:noProof/>
            <w:webHidden/>
          </w:rPr>
          <w:fldChar w:fldCharType="separate"/>
        </w:r>
        <w:r w:rsidR="009B0259">
          <w:rPr>
            <w:noProof/>
            <w:webHidden/>
          </w:rPr>
          <w:t>146</w:t>
        </w:r>
        <w:r w:rsidR="00412BA5">
          <w:rPr>
            <w:noProof/>
            <w:webHidden/>
          </w:rPr>
          <w:fldChar w:fldCharType="end"/>
        </w:r>
      </w:hyperlink>
    </w:p>
    <w:p w14:paraId="309B6854" w14:textId="1C93FA88"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19" w:history="1">
        <w:r w:rsidR="00412BA5" w:rsidRPr="00A954F5">
          <w:rPr>
            <w:rStyle w:val="Hipervnculo"/>
            <w:noProof/>
          </w:rPr>
          <w:t>4.8.9</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Diagramas de actividades (UML)</w:t>
        </w:r>
        <w:r w:rsidR="00412BA5">
          <w:rPr>
            <w:noProof/>
            <w:webHidden/>
          </w:rPr>
          <w:tab/>
        </w:r>
        <w:r w:rsidR="00412BA5">
          <w:rPr>
            <w:noProof/>
            <w:webHidden/>
          </w:rPr>
          <w:fldChar w:fldCharType="begin"/>
        </w:r>
        <w:r w:rsidR="00412BA5">
          <w:rPr>
            <w:noProof/>
            <w:webHidden/>
          </w:rPr>
          <w:instrText xml:space="preserve"> PAGEREF _Toc167237719 \h </w:instrText>
        </w:r>
        <w:r w:rsidR="00412BA5">
          <w:rPr>
            <w:noProof/>
            <w:webHidden/>
          </w:rPr>
        </w:r>
        <w:r w:rsidR="00412BA5">
          <w:rPr>
            <w:noProof/>
            <w:webHidden/>
          </w:rPr>
          <w:fldChar w:fldCharType="separate"/>
        </w:r>
        <w:r w:rsidR="009B0259">
          <w:rPr>
            <w:noProof/>
            <w:webHidden/>
          </w:rPr>
          <w:t>147</w:t>
        </w:r>
        <w:r w:rsidR="00412BA5">
          <w:rPr>
            <w:noProof/>
            <w:webHidden/>
          </w:rPr>
          <w:fldChar w:fldCharType="end"/>
        </w:r>
      </w:hyperlink>
    </w:p>
    <w:p w14:paraId="54FE26F8" w14:textId="17B51DB4"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20" w:history="1">
        <w:r w:rsidR="00412BA5" w:rsidRPr="00A954F5">
          <w:rPr>
            <w:rStyle w:val="Hipervnculo"/>
            <w:noProof/>
          </w:rPr>
          <w:t>4.8.9.1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Proceso de Autenticación de Usuario</w:t>
        </w:r>
        <w:r w:rsidR="00412BA5">
          <w:rPr>
            <w:noProof/>
            <w:webHidden/>
          </w:rPr>
          <w:tab/>
        </w:r>
        <w:r w:rsidR="00412BA5">
          <w:rPr>
            <w:noProof/>
            <w:webHidden/>
          </w:rPr>
          <w:fldChar w:fldCharType="begin"/>
        </w:r>
        <w:r w:rsidR="00412BA5">
          <w:rPr>
            <w:noProof/>
            <w:webHidden/>
          </w:rPr>
          <w:instrText xml:space="preserve"> PAGEREF _Toc167237720 \h </w:instrText>
        </w:r>
        <w:r w:rsidR="00412BA5">
          <w:rPr>
            <w:noProof/>
            <w:webHidden/>
          </w:rPr>
        </w:r>
        <w:r w:rsidR="00412BA5">
          <w:rPr>
            <w:noProof/>
            <w:webHidden/>
          </w:rPr>
          <w:fldChar w:fldCharType="separate"/>
        </w:r>
        <w:r w:rsidR="009B0259">
          <w:rPr>
            <w:noProof/>
            <w:webHidden/>
          </w:rPr>
          <w:t>147</w:t>
        </w:r>
        <w:r w:rsidR="00412BA5">
          <w:rPr>
            <w:noProof/>
            <w:webHidden/>
          </w:rPr>
          <w:fldChar w:fldCharType="end"/>
        </w:r>
      </w:hyperlink>
    </w:p>
    <w:p w14:paraId="3529EABC" w14:textId="54C1C00A"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21" w:history="1">
        <w:r w:rsidR="00412BA5" w:rsidRPr="00A954F5">
          <w:rPr>
            <w:rStyle w:val="Hipervnculo"/>
            <w:noProof/>
          </w:rPr>
          <w:t>4.8.9.2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Monitoreo y Registro de Condiciones del Agua</w:t>
        </w:r>
        <w:r w:rsidR="00412BA5">
          <w:rPr>
            <w:noProof/>
            <w:webHidden/>
          </w:rPr>
          <w:tab/>
        </w:r>
        <w:r w:rsidR="00412BA5">
          <w:rPr>
            <w:noProof/>
            <w:webHidden/>
          </w:rPr>
          <w:fldChar w:fldCharType="begin"/>
        </w:r>
        <w:r w:rsidR="00412BA5">
          <w:rPr>
            <w:noProof/>
            <w:webHidden/>
          </w:rPr>
          <w:instrText xml:space="preserve"> PAGEREF _Toc167237721 \h </w:instrText>
        </w:r>
        <w:r w:rsidR="00412BA5">
          <w:rPr>
            <w:noProof/>
            <w:webHidden/>
          </w:rPr>
        </w:r>
        <w:r w:rsidR="00412BA5">
          <w:rPr>
            <w:noProof/>
            <w:webHidden/>
          </w:rPr>
          <w:fldChar w:fldCharType="separate"/>
        </w:r>
        <w:r w:rsidR="009B0259">
          <w:rPr>
            <w:noProof/>
            <w:webHidden/>
          </w:rPr>
          <w:t>148</w:t>
        </w:r>
        <w:r w:rsidR="00412BA5">
          <w:rPr>
            <w:noProof/>
            <w:webHidden/>
          </w:rPr>
          <w:fldChar w:fldCharType="end"/>
        </w:r>
      </w:hyperlink>
    </w:p>
    <w:p w14:paraId="241F04B1" w14:textId="6B2B1D6F"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22" w:history="1">
        <w:r w:rsidR="00412BA5" w:rsidRPr="00A954F5">
          <w:rPr>
            <w:rStyle w:val="Hipervnculo"/>
            <w:noProof/>
          </w:rPr>
          <w:t>4.8.9.3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Procesamiento y Notificación de Alertas</w:t>
        </w:r>
        <w:r w:rsidR="00412BA5">
          <w:rPr>
            <w:noProof/>
            <w:webHidden/>
          </w:rPr>
          <w:tab/>
        </w:r>
        <w:r w:rsidR="00412BA5">
          <w:rPr>
            <w:noProof/>
            <w:webHidden/>
          </w:rPr>
          <w:fldChar w:fldCharType="begin"/>
        </w:r>
        <w:r w:rsidR="00412BA5">
          <w:rPr>
            <w:noProof/>
            <w:webHidden/>
          </w:rPr>
          <w:instrText xml:space="preserve"> PAGEREF _Toc167237722 \h </w:instrText>
        </w:r>
        <w:r w:rsidR="00412BA5">
          <w:rPr>
            <w:noProof/>
            <w:webHidden/>
          </w:rPr>
        </w:r>
        <w:r w:rsidR="00412BA5">
          <w:rPr>
            <w:noProof/>
            <w:webHidden/>
          </w:rPr>
          <w:fldChar w:fldCharType="separate"/>
        </w:r>
        <w:r w:rsidR="009B0259">
          <w:rPr>
            <w:noProof/>
            <w:webHidden/>
          </w:rPr>
          <w:t>149</w:t>
        </w:r>
        <w:r w:rsidR="00412BA5">
          <w:rPr>
            <w:noProof/>
            <w:webHidden/>
          </w:rPr>
          <w:fldChar w:fldCharType="end"/>
        </w:r>
      </w:hyperlink>
    </w:p>
    <w:p w14:paraId="5503BE56" w14:textId="7214E6C2" w:rsidR="00412BA5" w:rsidRDefault="00AF5F5A">
      <w:pPr>
        <w:pStyle w:val="TDC3"/>
        <w:tabs>
          <w:tab w:val="left" w:pos="836"/>
          <w:tab w:val="right" w:leader="dot" w:pos="9350"/>
        </w:tabs>
        <w:rPr>
          <w:rFonts w:eastAsiaTheme="minorEastAsia" w:cstheme="minorBidi"/>
          <w:smallCaps w:val="0"/>
          <w:noProof/>
          <w:kern w:val="2"/>
          <w:sz w:val="24"/>
          <w:szCs w:val="24"/>
          <w:lang w:eastAsia="es-MX"/>
          <w14:ligatures w14:val="standardContextual"/>
        </w:rPr>
      </w:pPr>
      <w:hyperlink w:anchor="_Toc167237723" w:history="1">
        <w:r w:rsidR="00412BA5" w:rsidRPr="00A954F5">
          <w:rPr>
            <w:rStyle w:val="Hipervnculo"/>
            <w:noProof/>
          </w:rPr>
          <w:t>4.8.10</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Diagramas de estados (UML)</w:t>
        </w:r>
        <w:r w:rsidR="00412BA5">
          <w:rPr>
            <w:noProof/>
            <w:webHidden/>
          </w:rPr>
          <w:tab/>
        </w:r>
        <w:r w:rsidR="00412BA5">
          <w:rPr>
            <w:noProof/>
            <w:webHidden/>
          </w:rPr>
          <w:fldChar w:fldCharType="begin"/>
        </w:r>
        <w:r w:rsidR="00412BA5">
          <w:rPr>
            <w:noProof/>
            <w:webHidden/>
          </w:rPr>
          <w:instrText xml:space="preserve"> PAGEREF _Toc167237723 \h </w:instrText>
        </w:r>
        <w:r w:rsidR="00412BA5">
          <w:rPr>
            <w:noProof/>
            <w:webHidden/>
          </w:rPr>
        </w:r>
        <w:r w:rsidR="00412BA5">
          <w:rPr>
            <w:noProof/>
            <w:webHidden/>
          </w:rPr>
          <w:fldChar w:fldCharType="separate"/>
        </w:r>
        <w:r w:rsidR="009B0259">
          <w:rPr>
            <w:noProof/>
            <w:webHidden/>
          </w:rPr>
          <w:t>150</w:t>
        </w:r>
        <w:r w:rsidR="00412BA5">
          <w:rPr>
            <w:noProof/>
            <w:webHidden/>
          </w:rPr>
          <w:fldChar w:fldCharType="end"/>
        </w:r>
      </w:hyperlink>
    </w:p>
    <w:p w14:paraId="0BA9C063" w14:textId="5337FA9C" w:rsidR="00412BA5" w:rsidRDefault="00AF5F5A">
      <w:pPr>
        <w:pStyle w:val="TDC4"/>
        <w:tabs>
          <w:tab w:val="left" w:pos="1016"/>
          <w:tab w:val="right" w:leader="dot" w:pos="9350"/>
        </w:tabs>
        <w:rPr>
          <w:rFonts w:eastAsiaTheme="minorEastAsia" w:cstheme="minorBidi"/>
          <w:noProof/>
          <w:kern w:val="2"/>
          <w:sz w:val="24"/>
          <w:szCs w:val="24"/>
          <w:lang w:eastAsia="es-MX"/>
          <w14:ligatures w14:val="standardContextual"/>
        </w:rPr>
      </w:pPr>
      <w:hyperlink w:anchor="_Toc167237724" w:history="1">
        <w:r w:rsidR="00412BA5" w:rsidRPr="00A954F5">
          <w:rPr>
            <w:rStyle w:val="Hipervnculo"/>
            <w:noProof/>
          </w:rPr>
          <w:t>4.8.10.1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Estado de un dispositivo IoT</w:t>
        </w:r>
        <w:r w:rsidR="00412BA5">
          <w:rPr>
            <w:noProof/>
            <w:webHidden/>
          </w:rPr>
          <w:tab/>
        </w:r>
        <w:r w:rsidR="00412BA5">
          <w:rPr>
            <w:noProof/>
            <w:webHidden/>
          </w:rPr>
          <w:fldChar w:fldCharType="begin"/>
        </w:r>
        <w:r w:rsidR="00412BA5">
          <w:rPr>
            <w:noProof/>
            <w:webHidden/>
          </w:rPr>
          <w:instrText xml:space="preserve"> PAGEREF _Toc167237724 \h </w:instrText>
        </w:r>
        <w:r w:rsidR="00412BA5">
          <w:rPr>
            <w:noProof/>
            <w:webHidden/>
          </w:rPr>
        </w:r>
        <w:r w:rsidR="00412BA5">
          <w:rPr>
            <w:noProof/>
            <w:webHidden/>
          </w:rPr>
          <w:fldChar w:fldCharType="separate"/>
        </w:r>
        <w:r w:rsidR="009B0259">
          <w:rPr>
            <w:noProof/>
            <w:webHidden/>
          </w:rPr>
          <w:t>150</w:t>
        </w:r>
        <w:r w:rsidR="00412BA5">
          <w:rPr>
            <w:noProof/>
            <w:webHidden/>
          </w:rPr>
          <w:fldChar w:fldCharType="end"/>
        </w:r>
      </w:hyperlink>
    </w:p>
    <w:p w14:paraId="0A4652F6" w14:textId="0BBAC91D" w:rsidR="00412BA5" w:rsidRDefault="00AF5F5A">
      <w:pPr>
        <w:pStyle w:val="TDC4"/>
        <w:tabs>
          <w:tab w:val="left" w:pos="1016"/>
          <w:tab w:val="right" w:leader="dot" w:pos="9350"/>
        </w:tabs>
        <w:rPr>
          <w:rFonts w:eastAsiaTheme="minorEastAsia" w:cstheme="minorBidi"/>
          <w:noProof/>
          <w:kern w:val="2"/>
          <w:sz w:val="24"/>
          <w:szCs w:val="24"/>
          <w:lang w:eastAsia="es-MX"/>
          <w14:ligatures w14:val="standardContextual"/>
        </w:rPr>
      </w:pPr>
      <w:hyperlink w:anchor="_Toc167237725" w:history="1">
        <w:r w:rsidR="00412BA5" w:rsidRPr="00A954F5">
          <w:rPr>
            <w:rStyle w:val="Hipervnculo"/>
            <w:noProof/>
          </w:rPr>
          <w:t>4.8.10.2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Estado de una Alerta</w:t>
        </w:r>
        <w:r w:rsidR="00412BA5">
          <w:rPr>
            <w:noProof/>
            <w:webHidden/>
          </w:rPr>
          <w:tab/>
        </w:r>
        <w:r w:rsidR="00412BA5">
          <w:rPr>
            <w:noProof/>
            <w:webHidden/>
          </w:rPr>
          <w:fldChar w:fldCharType="begin"/>
        </w:r>
        <w:r w:rsidR="00412BA5">
          <w:rPr>
            <w:noProof/>
            <w:webHidden/>
          </w:rPr>
          <w:instrText xml:space="preserve"> PAGEREF _Toc167237725 \h </w:instrText>
        </w:r>
        <w:r w:rsidR="00412BA5">
          <w:rPr>
            <w:noProof/>
            <w:webHidden/>
          </w:rPr>
        </w:r>
        <w:r w:rsidR="00412BA5">
          <w:rPr>
            <w:noProof/>
            <w:webHidden/>
          </w:rPr>
          <w:fldChar w:fldCharType="separate"/>
        </w:r>
        <w:r w:rsidR="009B0259">
          <w:rPr>
            <w:noProof/>
            <w:webHidden/>
          </w:rPr>
          <w:t>151</w:t>
        </w:r>
        <w:r w:rsidR="00412BA5">
          <w:rPr>
            <w:noProof/>
            <w:webHidden/>
          </w:rPr>
          <w:fldChar w:fldCharType="end"/>
        </w:r>
      </w:hyperlink>
    </w:p>
    <w:p w14:paraId="46E9554C" w14:textId="0CCB3DFA" w:rsidR="00412BA5" w:rsidRDefault="00AF5F5A">
      <w:pPr>
        <w:pStyle w:val="TDC4"/>
        <w:tabs>
          <w:tab w:val="left" w:pos="1016"/>
          <w:tab w:val="right" w:leader="dot" w:pos="9350"/>
        </w:tabs>
        <w:rPr>
          <w:rFonts w:eastAsiaTheme="minorEastAsia" w:cstheme="minorBidi"/>
          <w:noProof/>
          <w:kern w:val="2"/>
          <w:sz w:val="24"/>
          <w:szCs w:val="24"/>
          <w:lang w:eastAsia="es-MX"/>
          <w14:ligatures w14:val="standardContextual"/>
        </w:rPr>
      </w:pPr>
      <w:hyperlink w:anchor="_Toc167237726" w:history="1">
        <w:r w:rsidR="00412BA5" w:rsidRPr="00A954F5">
          <w:rPr>
            <w:rStyle w:val="Hipervnculo"/>
            <w:noProof/>
          </w:rPr>
          <w:t>4.8.10.3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Diagrama de Estado para la Sesión de Usuario</w:t>
        </w:r>
        <w:r w:rsidR="00412BA5">
          <w:rPr>
            <w:noProof/>
            <w:webHidden/>
          </w:rPr>
          <w:tab/>
        </w:r>
        <w:r w:rsidR="00412BA5">
          <w:rPr>
            <w:noProof/>
            <w:webHidden/>
          </w:rPr>
          <w:fldChar w:fldCharType="begin"/>
        </w:r>
        <w:r w:rsidR="00412BA5">
          <w:rPr>
            <w:noProof/>
            <w:webHidden/>
          </w:rPr>
          <w:instrText xml:space="preserve"> PAGEREF _Toc167237726 \h </w:instrText>
        </w:r>
        <w:r w:rsidR="00412BA5">
          <w:rPr>
            <w:noProof/>
            <w:webHidden/>
          </w:rPr>
        </w:r>
        <w:r w:rsidR="00412BA5">
          <w:rPr>
            <w:noProof/>
            <w:webHidden/>
          </w:rPr>
          <w:fldChar w:fldCharType="separate"/>
        </w:r>
        <w:r w:rsidR="009B0259">
          <w:rPr>
            <w:noProof/>
            <w:webHidden/>
          </w:rPr>
          <w:t>152</w:t>
        </w:r>
        <w:r w:rsidR="00412BA5">
          <w:rPr>
            <w:noProof/>
            <w:webHidden/>
          </w:rPr>
          <w:fldChar w:fldCharType="end"/>
        </w:r>
      </w:hyperlink>
    </w:p>
    <w:p w14:paraId="007A2BB7" w14:textId="0C56D7AF"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727" w:history="1">
        <w:r w:rsidR="00412BA5" w:rsidRPr="00A954F5">
          <w:rPr>
            <w:rStyle w:val="Hipervnculo"/>
            <w:noProof/>
          </w:rPr>
          <w:t>5</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Implementación</w:t>
        </w:r>
        <w:r w:rsidR="00412BA5">
          <w:rPr>
            <w:noProof/>
            <w:webHidden/>
          </w:rPr>
          <w:tab/>
        </w:r>
        <w:r w:rsidR="00412BA5">
          <w:rPr>
            <w:noProof/>
            <w:webHidden/>
          </w:rPr>
          <w:fldChar w:fldCharType="begin"/>
        </w:r>
        <w:r w:rsidR="00412BA5">
          <w:rPr>
            <w:noProof/>
            <w:webHidden/>
          </w:rPr>
          <w:instrText xml:space="preserve"> PAGEREF _Toc167237727 \h </w:instrText>
        </w:r>
        <w:r w:rsidR="00412BA5">
          <w:rPr>
            <w:noProof/>
            <w:webHidden/>
          </w:rPr>
        </w:r>
        <w:r w:rsidR="00412BA5">
          <w:rPr>
            <w:noProof/>
            <w:webHidden/>
          </w:rPr>
          <w:fldChar w:fldCharType="separate"/>
        </w:r>
        <w:r w:rsidR="009B0259">
          <w:rPr>
            <w:noProof/>
            <w:webHidden/>
          </w:rPr>
          <w:t>153</w:t>
        </w:r>
        <w:r w:rsidR="00412BA5">
          <w:rPr>
            <w:noProof/>
            <w:webHidden/>
          </w:rPr>
          <w:fldChar w:fldCharType="end"/>
        </w:r>
      </w:hyperlink>
    </w:p>
    <w:p w14:paraId="69EBBC8E" w14:textId="78AEC556"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28" w:history="1">
        <w:r w:rsidR="00412BA5" w:rsidRPr="00A954F5">
          <w:rPr>
            <w:rStyle w:val="Hipervnculo"/>
            <w:noProof/>
          </w:rPr>
          <w:t>5.1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Caso de estudio</w:t>
        </w:r>
        <w:r w:rsidR="00412BA5">
          <w:rPr>
            <w:noProof/>
            <w:webHidden/>
          </w:rPr>
          <w:tab/>
        </w:r>
        <w:r w:rsidR="00412BA5">
          <w:rPr>
            <w:noProof/>
            <w:webHidden/>
          </w:rPr>
          <w:fldChar w:fldCharType="begin"/>
        </w:r>
        <w:r w:rsidR="00412BA5">
          <w:rPr>
            <w:noProof/>
            <w:webHidden/>
          </w:rPr>
          <w:instrText xml:space="preserve"> PAGEREF _Toc167237728 \h </w:instrText>
        </w:r>
        <w:r w:rsidR="00412BA5">
          <w:rPr>
            <w:noProof/>
            <w:webHidden/>
          </w:rPr>
        </w:r>
        <w:r w:rsidR="00412BA5">
          <w:rPr>
            <w:noProof/>
            <w:webHidden/>
          </w:rPr>
          <w:fldChar w:fldCharType="separate"/>
        </w:r>
        <w:r w:rsidR="009B0259">
          <w:rPr>
            <w:noProof/>
            <w:webHidden/>
          </w:rPr>
          <w:t>153</w:t>
        </w:r>
        <w:r w:rsidR="00412BA5">
          <w:rPr>
            <w:noProof/>
            <w:webHidden/>
          </w:rPr>
          <w:fldChar w:fldCharType="end"/>
        </w:r>
      </w:hyperlink>
    </w:p>
    <w:p w14:paraId="13AD92D2" w14:textId="0C46292B"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29" w:history="1">
        <w:r w:rsidR="00412BA5" w:rsidRPr="00A954F5">
          <w:rPr>
            <w:rStyle w:val="Hipervnculo"/>
            <w:noProof/>
          </w:rPr>
          <w:t>5.2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Desarrollo del hardware</w:t>
        </w:r>
        <w:r w:rsidR="00412BA5">
          <w:rPr>
            <w:noProof/>
            <w:webHidden/>
          </w:rPr>
          <w:tab/>
        </w:r>
        <w:r w:rsidR="00412BA5">
          <w:rPr>
            <w:noProof/>
            <w:webHidden/>
          </w:rPr>
          <w:fldChar w:fldCharType="begin"/>
        </w:r>
        <w:r w:rsidR="00412BA5">
          <w:rPr>
            <w:noProof/>
            <w:webHidden/>
          </w:rPr>
          <w:instrText xml:space="preserve"> PAGEREF _Toc167237729 \h </w:instrText>
        </w:r>
        <w:r w:rsidR="00412BA5">
          <w:rPr>
            <w:noProof/>
            <w:webHidden/>
          </w:rPr>
        </w:r>
        <w:r w:rsidR="00412BA5">
          <w:rPr>
            <w:noProof/>
            <w:webHidden/>
          </w:rPr>
          <w:fldChar w:fldCharType="separate"/>
        </w:r>
        <w:r w:rsidR="009B0259">
          <w:rPr>
            <w:noProof/>
            <w:webHidden/>
          </w:rPr>
          <w:t>155</w:t>
        </w:r>
        <w:r w:rsidR="00412BA5">
          <w:rPr>
            <w:noProof/>
            <w:webHidden/>
          </w:rPr>
          <w:fldChar w:fldCharType="end"/>
        </w:r>
      </w:hyperlink>
    </w:p>
    <w:p w14:paraId="04E62B34" w14:textId="4F654CAD"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30" w:history="1">
        <w:r w:rsidR="00412BA5" w:rsidRPr="00A954F5">
          <w:rPr>
            <w:rStyle w:val="Hipervnculo"/>
            <w:noProof/>
          </w:rPr>
          <w:t>5.2.1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Pruebas unitarias</w:t>
        </w:r>
        <w:r w:rsidR="00412BA5">
          <w:rPr>
            <w:noProof/>
            <w:webHidden/>
          </w:rPr>
          <w:tab/>
        </w:r>
        <w:r w:rsidR="00412BA5">
          <w:rPr>
            <w:noProof/>
            <w:webHidden/>
          </w:rPr>
          <w:fldChar w:fldCharType="begin"/>
        </w:r>
        <w:r w:rsidR="00412BA5">
          <w:rPr>
            <w:noProof/>
            <w:webHidden/>
          </w:rPr>
          <w:instrText xml:space="preserve"> PAGEREF _Toc167237730 \h </w:instrText>
        </w:r>
        <w:r w:rsidR="00412BA5">
          <w:rPr>
            <w:noProof/>
            <w:webHidden/>
          </w:rPr>
        </w:r>
        <w:r w:rsidR="00412BA5">
          <w:rPr>
            <w:noProof/>
            <w:webHidden/>
          </w:rPr>
          <w:fldChar w:fldCharType="separate"/>
        </w:r>
        <w:r w:rsidR="009B0259">
          <w:rPr>
            <w:noProof/>
            <w:webHidden/>
          </w:rPr>
          <w:t>155</w:t>
        </w:r>
        <w:r w:rsidR="00412BA5">
          <w:rPr>
            <w:noProof/>
            <w:webHidden/>
          </w:rPr>
          <w:fldChar w:fldCharType="end"/>
        </w:r>
      </w:hyperlink>
    </w:p>
    <w:p w14:paraId="0D14241D" w14:textId="0CEF8F7E"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1" w:history="1">
        <w:r w:rsidR="00412BA5" w:rsidRPr="00A954F5">
          <w:rPr>
            <w:rStyle w:val="Hipervnculo"/>
            <w:noProof/>
          </w:rPr>
          <w:t>5.2.1.1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Arduino Mega</w:t>
        </w:r>
        <w:r w:rsidR="00412BA5">
          <w:rPr>
            <w:noProof/>
            <w:webHidden/>
          </w:rPr>
          <w:tab/>
        </w:r>
        <w:r w:rsidR="00412BA5">
          <w:rPr>
            <w:noProof/>
            <w:webHidden/>
          </w:rPr>
          <w:fldChar w:fldCharType="begin"/>
        </w:r>
        <w:r w:rsidR="00412BA5">
          <w:rPr>
            <w:noProof/>
            <w:webHidden/>
          </w:rPr>
          <w:instrText xml:space="preserve"> PAGEREF _Toc167237731 \h </w:instrText>
        </w:r>
        <w:r w:rsidR="00412BA5">
          <w:rPr>
            <w:noProof/>
            <w:webHidden/>
          </w:rPr>
        </w:r>
        <w:r w:rsidR="00412BA5">
          <w:rPr>
            <w:noProof/>
            <w:webHidden/>
          </w:rPr>
          <w:fldChar w:fldCharType="separate"/>
        </w:r>
        <w:r w:rsidR="009B0259">
          <w:rPr>
            <w:noProof/>
            <w:webHidden/>
          </w:rPr>
          <w:t>155</w:t>
        </w:r>
        <w:r w:rsidR="00412BA5">
          <w:rPr>
            <w:noProof/>
            <w:webHidden/>
          </w:rPr>
          <w:fldChar w:fldCharType="end"/>
        </w:r>
      </w:hyperlink>
    </w:p>
    <w:p w14:paraId="58BA252E" w14:textId="5C8E42F4"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2" w:history="1">
        <w:r w:rsidR="00412BA5" w:rsidRPr="00A954F5">
          <w:rPr>
            <w:rStyle w:val="Hipervnculo"/>
            <w:noProof/>
          </w:rPr>
          <w:t>5.2.1.2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pH</w:t>
        </w:r>
        <w:r w:rsidR="00412BA5">
          <w:rPr>
            <w:noProof/>
            <w:webHidden/>
          </w:rPr>
          <w:tab/>
        </w:r>
        <w:r w:rsidR="00412BA5">
          <w:rPr>
            <w:noProof/>
            <w:webHidden/>
          </w:rPr>
          <w:fldChar w:fldCharType="begin"/>
        </w:r>
        <w:r w:rsidR="00412BA5">
          <w:rPr>
            <w:noProof/>
            <w:webHidden/>
          </w:rPr>
          <w:instrText xml:space="preserve"> PAGEREF _Toc167237732 \h </w:instrText>
        </w:r>
        <w:r w:rsidR="00412BA5">
          <w:rPr>
            <w:noProof/>
            <w:webHidden/>
          </w:rPr>
        </w:r>
        <w:r w:rsidR="00412BA5">
          <w:rPr>
            <w:noProof/>
            <w:webHidden/>
          </w:rPr>
          <w:fldChar w:fldCharType="separate"/>
        </w:r>
        <w:r w:rsidR="009B0259">
          <w:rPr>
            <w:noProof/>
            <w:webHidden/>
          </w:rPr>
          <w:t>160</w:t>
        </w:r>
        <w:r w:rsidR="00412BA5">
          <w:rPr>
            <w:noProof/>
            <w:webHidden/>
          </w:rPr>
          <w:fldChar w:fldCharType="end"/>
        </w:r>
      </w:hyperlink>
    </w:p>
    <w:p w14:paraId="78313BD6" w14:textId="4473BAC0"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3" w:history="1">
        <w:r w:rsidR="00412BA5" w:rsidRPr="00A954F5">
          <w:rPr>
            <w:rStyle w:val="Hipervnculo"/>
            <w:noProof/>
          </w:rPr>
          <w:t>5.2.1.3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Oxígeno disuelto</w:t>
        </w:r>
        <w:r w:rsidR="00412BA5">
          <w:rPr>
            <w:noProof/>
            <w:webHidden/>
          </w:rPr>
          <w:tab/>
        </w:r>
        <w:r w:rsidR="00412BA5">
          <w:rPr>
            <w:noProof/>
            <w:webHidden/>
          </w:rPr>
          <w:fldChar w:fldCharType="begin"/>
        </w:r>
        <w:r w:rsidR="00412BA5">
          <w:rPr>
            <w:noProof/>
            <w:webHidden/>
          </w:rPr>
          <w:instrText xml:space="preserve"> PAGEREF _Toc167237733 \h </w:instrText>
        </w:r>
        <w:r w:rsidR="00412BA5">
          <w:rPr>
            <w:noProof/>
            <w:webHidden/>
          </w:rPr>
        </w:r>
        <w:r w:rsidR="00412BA5">
          <w:rPr>
            <w:noProof/>
            <w:webHidden/>
          </w:rPr>
          <w:fldChar w:fldCharType="separate"/>
        </w:r>
        <w:r w:rsidR="009B0259">
          <w:rPr>
            <w:noProof/>
            <w:webHidden/>
          </w:rPr>
          <w:t>167</w:t>
        </w:r>
        <w:r w:rsidR="00412BA5">
          <w:rPr>
            <w:noProof/>
            <w:webHidden/>
          </w:rPr>
          <w:fldChar w:fldCharType="end"/>
        </w:r>
      </w:hyperlink>
    </w:p>
    <w:p w14:paraId="13D170B0" w14:textId="1A6D5227"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4" w:history="1">
        <w:r w:rsidR="00412BA5" w:rsidRPr="00A954F5">
          <w:rPr>
            <w:rStyle w:val="Hipervnculo"/>
            <w:noProof/>
          </w:rPr>
          <w:t>5.2.1.4</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total de solidos disueltos (TDS)</w:t>
        </w:r>
        <w:r w:rsidR="00412BA5">
          <w:rPr>
            <w:noProof/>
            <w:webHidden/>
          </w:rPr>
          <w:tab/>
        </w:r>
        <w:r w:rsidR="00412BA5">
          <w:rPr>
            <w:noProof/>
            <w:webHidden/>
          </w:rPr>
          <w:fldChar w:fldCharType="begin"/>
        </w:r>
        <w:r w:rsidR="00412BA5">
          <w:rPr>
            <w:noProof/>
            <w:webHidden/>
          </w:rPr>
          <w:instrText xml:space="preserve"> PAGEREF _Toc167237734 \h </w:instrText>
        </w:r>
        <w:r w:rsidR="00412BA5">
          <w:rPr>
            <w:noProof/>
            <w:webHidden/>
          </w:rPr>
        </w:r>
        <w:r w:rsidR="00412BA5">
          <w:rPr>
            <w:noProof/>
            <w:webHidden/>
          </w:rPr>
          <w:fldChar w:fldCharType="separate"/>
        </w:r>
        <w:r w:rsidR="009B0259">
          <w:rPr>
            <w:noProof/>
            <w:webHidden/>
          </w:rPr>
          <w:t>169</w:t>
        </w:r>
        <w:r w:rsidR="00412BA5">
          <w:rPr>
            <w:noProof/>
            <w:webHidden/>
          </w:rPr>
          <w:fldChar w:fldCharType="end"/>
        </w:r>
      </w:hyperlink>
    </w:p>
    <w:p w14:paraId="64DCD1CC" w14:textId="57840E5A"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5" w:history="1">
        <w:r w:rsidR="00412BA5" w:rsidRPr="00A954F5">
          <w:rPr>
            <w:rStyle w:val="Hipervnculo"/>
            <w:noProof/>
          </w:rPr>
          <w:t>5.2.1.5</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total de solidos suspendidos (TSS)</w:t>
        </w:r>
        <w:r w:rsidR="00412BA5">
          <w:rPr>
            <w:noProof/>
            <w:webHidden/>
          </w:rPr>
          <w:tab/>
        </w:r>
        <w:r w:rsidR="00412BA5">
          <w:rPr>
            <w:noProof/>
            <w:webHidden/>
          </w:rPr>
          <w:fldChar w:fldCharType="begin"/>
        </w:r>
        <w:r w:rsidR="00412BA5">
          <w:rPr>
            <w:noProof/>
            <w:webHidden/>
          </w:rPr>
          <w:instrText xml:space="preserve"> PAGEREF _Toc167237735 \h </w:instrText>
        </w:r>
        <w:r w:rsidR="00412BA5">
          <w:rPr>
            <w:noProof/>
            <w:webHidden/>
          </w:rPr>
        </w:r>
        <w:r w:rsidR="00412BA5">
          <w:rPr>
            <w:noProof/>
            <w:webHidden/>
          </w:rPr>
          <w:fldChar w:fldCharType="separate"/>
        </w:r>
        <w:r w:rsidR="009B0259">
          <w:rPr>
            <w:noProof/>
            <w:webHidden/>
          </w:rPr>
          <w:t>172</w:t>
        </w:r>
        <w:r w:rsidR="00412BA5">
          <w:rPr>
            <w:noProof/>
            <w:webHidden/>
          </w:rPr>
          <w:fldChar w:fldCharType="end"/>
        </w:r>
      </w:hyperlink>
    </w:p>
    <w:p w14:paraId="0669725A" w14:textId="02A11F46"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6" w:history="1">
        <w:r w:rsidR="00412BA5" w:rsidRPr="00A954F5">
          <w:rPr>
            <w:rStyle w:val="Hipervnculo"/>
            <w:noProof/>
          </w:rPr>
          <w:t>5.2.1.6</w:t>
        </w:r>
        <w:r w:rsidR="00412BA5">
          <w:rPr>
            <w:rFonts w:eastAsiaTheme="minorEastAsia" w:cstheme="minorBidi"/>
            <w:noProof/>
            <w:kern w:val="2"/>
            <w:sz w:val="24"/>
            <w:szCs w:val="24"/>
            <w:lang w:eastAsia="es-MX"/>
            <w14:ligatures w14:val="standardContextual"/>
          </w:rPr>
          <w:tab/>
        </w:r>
        <w:r w:rsidR="00412BA5" w:rsidRPr="00A954F5">
          <w:rPr>
            <w:rStyle w:val="Hipervnculo"/>
            <w:noProof/>
          </w:rPr>
          <w:t>Sensor de temperatura</w:t>
        </w:r>
        <w:r w:rsidR="00412BA5">
          <w:rPr>
            <w:noProof/>
            <w:webHidden/>
          </w:rPr>
          <w:tab/>
        </w:r>
        <w:r w:rsidR="00412BA5">
          <w:rPr>
            <w:noProof/>
            <w:webHidden/>
          </w:rPr>
          <w:fldChar w:fldCharType="begin"/>
        </w:r>
        <w:r w:rsidR="00412BA5">
          <w:rPr>
            <w:noProof/>
            <w:webHidden/>
          </w:rPr>
          <w:instrText xml:space="preserve"> PAGEREF _Toc167237736 \h </w:instrText>
        </w:r>
        <w:r w:rsidR="00412BA5">
          <w:rPr>
            <w:noProof/>
            <w:webHidden/>
          </w:rPr>
        </w:r>
        <w:r w:rsidR="00412BA5">
          <w:rPr>
            <w:noProof/>
            <w:webHidden/>
          </w:rPr>
          <w:fldChar w:fldCharType="separate"/>
        </w:r>
        <w:r w:rsidR="009B0259">
          <w:rPr>
            <w:noProof/>
            <w:webHidden/>
          </w:rPr>
          <w:t>177</w:t>
        </w:r>
        <w:r w:rsidR="00412BA5">
          <w:rPr>
            <w:noProof/>
            <w:webHidden/>
          </w:rPr>
          <w:fldChar w:fldCharType="end"/>
        </w:r>
      </w:hyperlink>
    </w:p>
    <w:p w14:paraId="1654A81C" w14:textId="0A00A13E"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37" w:history="1">
        <w:r w:rsidR="00412BA5" w:rsidRPr="00A954F5">
          <w:rPr>
            <w:rStyle w:val="Hipervnculo"/>
            <w:noProof/>
          </w:rPr>
          <w:t>5.2.2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Pruebas de componente</w:t>
        </w:r>
        <w:r w:rsidR="00412BA5">
          <w:rPr>
            <w:noProof/>
            <w:webHidden/>
          </w:rPr>
          <w:tab/>
        </w:r>
        <w:r w:rsidR="00412BA5">
          <w:rPr>
            <w:noProof/>
            <w:webHidden/>
          </w:rPr>
          <w:fldChar w:fldCharType="begin"/>
        </w:r>
        <w:r w:rsidR="00412BA5">
          <w:rPr>
            <w:noProof/>
            <w:webHidden/>
          </w:rPr>
          <w:instrText xml:space="preserve"> PAGEREF _Toc167237737 \h </w:instrText>
        </w:r>
        <w:r w:rsidR="00412BA5">
          <w:rPr>
            <w:noProof/>
            <w:webHidden/>
          </w:rPr>
        </w:r>
        <w:r w:rsidR="00412BA5">
          <w:rPr>
            <w:noProof/>
            <w:webHidden/>
          </w:rPr>
          <w:fldChar w:fldCharType="separate"/>
        </w:r>
        <w:r w:rsidR="009B0259">
          <w:rPr>
            <w:noProof/>
            <w:webHidden/>
          </w:rPr>
          <w:t>179</w:t>
        </w:r>
        <w:r w:rsidR="00412BA5">
          <w:rPr>
            <w:noProof/>
            <w:webHidden/>
          </w:rPr>
          <w:fldChar w:fldCharType="end"/>
        </w:r>
      </w:hyperlink>
    </w:p>
    <w:p w14:paraId="48C2039A" w14:textId="28E82058"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38" w:history="1">
        <w:r w:rsidR="00412BA5" w:rsidRPr="00A954F5">
          <w:rPr>
            <w:rStyle w:val="Hipervnculo"/>
            <w:noProof/>
          </w:rPr>
          <w:t>5.2.2.1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 de Durabilidad de los Sensores en el Agua</w:t>
        </w:r>
        <w:r w:rsidR="00412BA5">
          <w:rPr>
            <w:noProof/>
            <w:webHidden/>
          </w:rPr>
          <w:tab/>
        </w:r>
        <w:r w:rsidR="00412BA5">
          <w:rPr>
            <w:noProof/>
            <w:webHidden/>
          </w:rPr>
          <w:fldChar w:fldCharType="begin"/>
        </w:r>
        <w:r w:rsidR="00412BA5">
          <w:rPr>
            <w:noProof/>
            <w:webHidden/>
          </w:rPr>
          <w:instrText xml:space="preserve"> PAGEREF _Toc167237738 \h </w:instrText>
        </w:r>
        <w:r w:rsidR="00412BA5">
          <w:rPr>
            <w:noProof/>
            <w:webHidden/>
          </w:rPr>
        </w:r>
        <w:r w:rsidR="00412BA5">
          <w:rPr>
            <w:noProof/>
            <w:webHidden/>
          </w:rPr>
          <w:fldChar w:fldCharType="separate"/>
        </w:r>
        <w:r w:rsidR="009B0259">
          <w:rPr>
            <w:noProof/>
            <w:webHidden/>
          </w:rPr>
          <w:t>179</w:t>
        </w:r>
        <w:r w:rsidR="00412BA5">
          <w:rPr>
            <w:noProof/>
            <w:webHidden/>
          </w:rPr>
          <w:fldChar w:fldCharType="end"/>
        </w:r>
      </w:hyperlink>
    </w:p>
    <w:p w14:paraId="56110515" w14:textId="29DBF54B"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39" w:history="1">
        <w:r w:rsidR="00412BA5" w:rsidRPr="00A954F5">
          <w:rPr>
            <w:rStyle w:val="Hipervnculo"/>
            <w:noProof/>
          </w:rPr>
          <w:t>5.2.2.1.1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_Toc167237739 \h </w:instrText>
        </w:r>
        <w:r w:rsidR="00412BA5">
          <w:rPr>
            <w:noProof/>
            <w:webHidden/>
          </w:rPr>
        </w:r>
        <w:r w:rsidR="00412BA5">
          <w:rPr>
            <w:noProof/>
            <w:webHidden/>
          </w:rPr>
          <w:fldChar w:fldCharType="separate"/>
        </w:r>
        <w:r w:rsidR="009B0259">
          <w:rPr>
            <w:noProof/>
            <w:webHidden/>
          </w:rPr>
          <w:t>179</w:t>
        </w:r>
        <w:r w:rsidR="00412BA5">
          <w:rPr>
            <w:noProof/>
            <w:webHidden/>
          </w:rPr>
          <w:fldChar w:fldCharType="end"/>
        </w:r>
      </w:hyperlink>
    </w:p>
    <w:p w14:paraId="65FCE42C" w14:textId="1102EA5C"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0" w:history="1">
        <w:r w:rsidR="00412BA5" w:rsidRPr="00A954F5">
          <w:rPr>
            <w:rStyle w:val="Hipervnculo"/>
            <w:noProof/>
          </w:rPr>
          <w:t>5.2.2.1.2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_Toc167237740 \h </w:instrText>
        </w:r>
        <w:r w:rsidR="00412BA5">
          <w:rPr>
            <w:noProof/>
            <w:webHidden/>
          </w:rPr>
        </w:r>
        <w:r w:rsidR="00412BA5">
          <w:rPr>
            <w:noProof/>
            <w:webHidden/>
          </w:rPr>
          <w:fldChar w:fldCharType="separate"/>
        </w:r>
        <w:r w:rsidR="009B0259">
          <w:rPr>
            <w:noProof/>
            <w:webHidden/>
          </w:rPr>
          <w:t>179</w:t>
        </w:r>
        <w:r w:rsidR="00412BA5">
          <w:rPr>
            <w:noProof/>
            <w:webHidden/>
          </w:rPr>
          <w:fldChar w:fldCharType="end"/>
        </w:r>
      </w:hyperlink>
    </w:p>
    <w:p w14:paraId="31CA5B41" w14:textId="7B4A8353"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41" w:history="1">
        <w:r w:rsidR="00412BA5" w:rsidRPr="00A954F5">
          <w:rPr>
            <w:rStyle w:val="Hipervnculo"/>
            <w:noProof/>
          </w:rPr>
          <w:t>5.2.2.2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 de conexión con todos los sensores con Arduino</w:t>
        </w:r>
        <w:r w:rsidR="00412BA5">
          <w:rPr>
            <w:noProof/>
            <w:webHidden/>
          </w:rPr>
          <w:tab/>
        </w:r>
        <w:r w:rsidR="00412BA5">
          <w:rPr>
            <w:noProof/>
            <w:webHidden/>
          </w:rPr>
          <w:fldChar w:fldCharType="begin"/>
        </w:r>
        <w:r w:rsidR="00412BA5">
          <w:rPr>
            <w:noProof/>
            <w:webHidden/>
          </w:rPr>
          <w:instrText xml:space="preserve"> PAGEREF _Toc167237741 \h </w:instrText>
        </w:r>
        <w:r w:rsidR="00412BA5">
          <w:rPr>
            <w:noProof/>
            <w:webHidden/>
          </w:rPr>
        </w:r>
        <w:r w:rsidR="00412BA5">
          <w:rPr>
            <w:noProof/>
            <w:webHidden/>
          </w:rPr>
          <w:fldChar w:fldCharType="separate"/>
        </w:r>
        <w:r w:rsidR="009B0259">
          <w:rPr>
            <w:noProof/>
            <w:webHidden/>
          </w:rPr>
          <w:t>180</w:t>
        </w:r>
        <w:r w:rsidR="00412BA5">
          <w:rPr>
            <w:noProof/>
            <w:webHidden/>
          </w:rPr>
          <w:fldChar w:fldCharType="end"/>
        </w:r>
      </w:hyperlink>
    </w:p>
    <w:p w14:paraId="3B1B9C56" w14:textId="47CB38D2"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2" w:history="1">
        <w:r w:rsidR="00412BA5" w:rsidRPr="00A954F5">
          <w:rPr>
            <w:rStyle w:val="Hipervnculo"/>
            <w:noProof/>
          </w:rPr>
          <w:t>5.2.2.2.1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_Toc167237742 \h </w:instrText>
        </w:r>
        <w:r w:rsidR="00412BA5">
          <w:rPr>
            <w:noProof/>
            <w:webHidden/>
          </w:rPr>
        </w:r>
        <w:r w:rsidR="00412BA5">
          <w:rPr>
            <w:noProof/>
            <w:webHidden/>
          </w:rPr>
          <w:fldChar w:fldCharType="separate"/>
        </w:r>
        <w:r w:rsidR="009B0259">
          <w:rPr>
            <w:noProof/>
            <w:webHidden/>
          </w:rPr>
          <w:t>180</w:t>
        </w:r>
        <w:r w:rsidR="00412BA5">
          <w:rPr>
            <w:noProof/>
            <w:webHidden/>
          </w:rPr>
          <w:fldChar w:fldCharType="end"/>
        </w:r>
      </w:hyperlink>
    </w:p>
    <w:p w14:paraId="2D497346" w14:textId="3F60AD17"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3" w:history="1">
        <w:r w:rsidR="00412BA5" w:rsidRPr="00A954F5">
          <w:rPr>
            <w:rStyle w:val="Hipervnculo"/>
            <w:noProof/>
          </w:rPr>
          <w:t>5.2.2.2.2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_Toc167237743 \h </w:instrText>
        </w:r>
        <w:r w:rsidR="00412BA5">
          <w:rPr>
            <w:noProof/>
            <w:webHidden/>
          </w:rPr>
        </w:r>
        <w:r w:rsidR="00412BA5">
          <w:rPr>
            <w:noProof/>
            <w:webHidden/>
          </w:rPr>
          <w:fldChar w:fldCharType="separate"/>
        </w:r>
        <w:r w:rsidR="009B0259">
          <w:rPr>
            <w:noProof/>
            <w:webHidden/>
          </w:rPr>
          <w:t>180</w:t>
        </w:r>
        <w:r w:rsidR="00412BA5">
          <w:rPr>
            <w:noProof/>
            <w:webHidden/>
          </w:rPr>
          <w:fldChar w:fldCharType="end"/>
        </w:r>
      </w:hyperlink>
    </w:p>
    <w:p w14:paraId="75D80AB6" w14:textId="0E7BDCC6"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44" w:history="1">
        <w:r w:rsidR="00412BA5" w:rsidRPr="00A954F5">
          <w:rPr>
            <w:rStyle w:val="Hipervnculo"/>
            <w:noProof/>
          </w:rPr>
          <w:t>5.2.2.3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 de Calibración de Sensores</w:t>
        </w:r>
        <w:r w:rsidR="00412BA5">
          <w:rPr>
            <w:noProof/>
            <w:webHidden/>
          </w:rPr>
          <w:tab/>
        </w:r>
        <w:r w:rsidR="00412BA5">
          <w:rPr>
            <w:noProof/>
            <w:webHidden/>
          </w:rPr>
          <w:fldChar w:fldCharType="begin"/>
        </w:r>
        <w:r w:rsidR="00412BA5">
          <w:rPr>
            <w:noProof/>
            <w:webHidden/>
          </w:rPr>
          <w:instrText xml:space="preserve"> PAGEREF _Toc167237744 \h </w:instrText>
        </w:r>
        <w:r w:rsidR="00412BA5">
          <w:rPr>
            <w:noProof/>
            <w:webHidden/>
          </w:rPr>
        </w:r>
        <w:r w:rsidR="00412BA5">
          <w:rPr>
            <w:noProof/>
            <w:webHidden/>
          </w:rPr>
          <w:fldChar w:fldCharType="separate"/>
        </w:r>
        <w:r w:rsidR="009B0259">
          <w:rPr>
            <w:noProof/>
            <w:webHidden/>
          </w:rPr>
          <w:t>181</w:t>
        </w:r>
        <w:r w:rsidR="00412BA5">
          <w:rPr>
            <w:noProof/>
            <w:webHidden/>
          </w:rPr>
          <w:fldChar w:fldCharType="end"/>
        </w:r>
      </w:hyperlink>
    </w:p>
    <w:p w14:paraId="7C1FD07D" w14:textId="39661985"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5" w:history="1">
        <w:r w:rsidR="00412BA5" w:rsidRPr="00A954F5">
          <w:rPr>
            <w:rStyle w:val="Hipervnculo"/>
            <w:noProof/>
          </w:rPr>
          <w:t>5.2.2.3.1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_Toc167237745 \h </w:instrText>
        </w:r>
        <w:r w:rsidR="00412BA5">
          <w:rPr>
            <w:noProof/>
            <w:webHidden/>
          </w:rPr>
        </w:r>
        <w:r w:rsidR="00412BA5">
          <w:rPr>
            <w:noProof/>
            <w:webHidden/>
          </w:rPr>
          <w:fldChar w:fldCharType="separate"/>
        </w:r>
        <w:r w:rsidR="009B0259">
          <w:rPr>
            <w:noProof/>
            <w:webHidden/>
          </w:rPr>
          <w:t>181</w:t>
        </w:r>
        <w:r w:rsidR="00412BA5">
          <w:rPr>
            <w:noProof/>
            <w:webHidden/>
          </w:rPr>
          <w:fldChar w:fldCharType="end"/>
        </w:r>
      </w:hyperlink>
    </w:p>
    <w:p w14:paraId="6B8E4CA9" w14:textId="6DB448E8"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6" w:history="1">
        <w:r w:rsidR="00412BA5" w:rsidRPr="00A954F5">
          <w:rPr>
            <w:rStyle w:val="Hipervnculo"/>
            <w:noProof/>
          </w:rPr>
          <w:t>5.2.2.3.2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_Toc167237746 \h </w:instrText>
        </w:r>
        <w:r w:rsidR="00412BA5">
          <w:rPr>
            <w:noProof/>
            <w:webHidden/>
          </w:rPr>
        </w:r>
        <w:r w:rsidR="00412BA5">
          <w:rPr>
            <w:noProof/>
            <w:webHidden/>
          </w:rPr>
          <w:fldChar w:fldCharType="separate"/>
        </w:r>
        <w:r w:rsidR="009B0259">
          <w:rPr>
            <w:noProof/>
            <w:webHidden/>
          </w:rPr>
          <w:t>181</w:t>
        </w:r>
        <w:r w:rsidR="00412BA5">
          <w:rPr>
            <w:noProof/>
            <w:webHidden/>
          </w:rPr>
          <w:fldChar w:fldCharType="end"/>
        </w:r>
      </w:hyperlink>
    </w:p>
    <w:p w14:paraId="4D1FD5F9" w14:textId="03214702"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47" w:history="1">
        <w:r w:rsidR="00412BA5" w:rsidRPr="00A954F5">
          <w:rPr>
            <w:rStyle w:val="Hipervnculo"/>
            <w:noProof/>
          </w:rPr>
          <w:t>5.2.2.4</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Pruebas del sistema de alertamiento</w:t>
        </w:r>
        <w:r w:rsidR="00412BA5">
          <w:rPr>
            <w:noProof/>
            <w:webHidden/>
          </w:rPr>
          <w:tab/>
        </w:r>
        <w:r w:rsidR="00412BA5">
          <w:rPr>
            <w:noProof/>
            <w:webHidden/>
          </w:rPr>
          <w:fldChar w:fldCharType="begin"/>
        </w:r>
        <w:r w:rsidR="00412BA5">
          <w:rPr>
            <w:noProof/>
            <w:webHidden/>
          </w:rPr>
          <w:instrText xml:space="preserve"> PAGEREF _Toc167237747 \h </w:instrText>
        </w:r>
        <w:r w:rsidR="00412BA5">
          <w:rPr>
            <w:noProof/>
            <w:webHidden/>
          </w:rPr>
        </w:r>
        <w:r w:rsidR="00412BA5">
          <w:rPr>
            <w:noProof/>
            <w:webHidden/>
          </w:rPr>
          <w:fldChar w:fldCharType="separate"/>
        </w:r>
        <w:r w:rsidR="009B0259">
          <w:rPr>
            <w:noProof/>
            <w:webHidden/>
          </w:rPr>
          <w:t>182</w:t>
        </w:r>
        <w:r w:rsidR="00412BA5">
          <w:rPr>
            <w:noProof/>
            <w:webHidden/>
          </w:rPr>
          <w:fldChar w:fldCharType="end"/>
        </w:r>
      </w:hyperlink>
    </w:p>
    <w:p w14:paraId="59607E8F" w14:textId="5DC66B24"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8" w:history="1">
        <w:r w:rsidR="00412BA5" w:rsidRPr="00A954F5">
          <w:rPr>
            <w:rStyle w:val="Hipervnculo"/>
            <w:noProof/>
          </w:rPr>
          <w:t>5.2.2.4.1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_Toc167237748 \h </w:instrText>
        </w:r>
        <w:r w:rsidR="00412BA5">
          <w:rPr>
            <w:noProof/>
            <w:webHidden/>
          </w:rPr>
        </w:r>
        <w:r w:rsidR="00412BA5">
          <w:rPr>
            <w:noProof/>
            <w:webHidden/>
          </w:rPr>
          <w:fldChar w:fldCharType="separate"/>
        </w:r>
        <w:r w:rsidR="009B0259">
          <w:rPr>
            <w:noProof/>
            <w:webHidden/>
          </w:rPr>
          <w:t>182</w:t>
        </w:r>
        <w:r w:rsidR="00412BA5">
          <w:rPr>
            <w:noProof/>
            <w:webHidden/>
          </w:rPr>
          <w:fldChar w:fldCharType="end"/>
        </w:r>
      </w:hyperlink>
    </w:p>
    <w:p w14:paraId="65E40A44" w14:textId="187D15AB"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49" w:history="1">
        <w:r w:rsidR="00412BA5" w:rsidRPr="00A954F5">
          <w:rPr>
            <w:rStyle w:val="Hipervnculo"/>
            <w:noProof/>
          </w:rPr>
          <w:t>5.2.2.4.2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_Toc167237749 \h </w:instrText>
        </w:r>
        <w:r w:rsidR="00412BA5">
          <w:rPr>
            <w:noProof/>
            <w:webHidden/>
          </w:rPr>
        </w:r>
        <w:r w:rsidR="00412BA5">
          <w:rPr>
            <w:noProof/>
            <w:webHidden/>
          </w:rPr>
          <w:fldChar w:fldCharType="separate"/>
        </w:r>
        <w:r w:rsidR="009B0259">
          <w:rPr>
            <w:noProof/>
            <w:webHidden/>
          </w:rPr>
          <w:t>182</w:t>
        </w:r>
        <w:r w:rsidR="00412BA5">
          <w:rPr>
            <w:noProof/>
            <w:webHidden/>
          </w:rPr>
          <w:fldChar w:fldCharType="end"/>
        </w:r>
      </w:hyperlink>
    </w:p>
    <w:p w14:paraId="786AB621" w14:textId="6612A383"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50" w:history="1">
        <w:r w:rsidR="00412BA5" w:rsidRPr="00A954F5">
          <w:rPr>
            <w:rStyle w:val="Hipervnculo"/>
            <w:noProof/>
          </w:rPr>
          <w:t>5.2.2.5</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 de Módulo Central de Procesamiento-Plataforma de Monitoreo</w:t>
        </w:r>
        <w:r w:rsidR="00412BA5">
          <w:rPr>
            <w:noProof/>
            <w:webHidden/>
          </w:rPr>
          <w:tab/>
        </w:r>
        <w:r w:rsidR="00412BA5">
          <w:rPr>
            <w:noProof/>
            <w:webHidden/>
          </w:rPr>
          <w:fldChar w:fldCharType="begin"/>
        </w:r>
        <w:r w:rsidR="00412BA5">
          <w:rPr>
            <w:noProof/>
            <w:webHidden/>
          </w:rPr>
          <w:instrText xml:space="preserve"> PAGEREF _Toc167237750 \h </w:instrText>
        </w:r>
        <w:r w:rsidR="00412BA5">
          <w:rPr>
            <w:noProof/>
            <w:webHidden/>
          </w:rPr>
        </w:r>
        <w:r w:rsidR="00412BA5">
          <w:rPr>
            <w:noProof/>
            <w:webHidden/>
          </w:rPr>
          <w:fldChar w:fldCharType="separate"/>
        </w:r>
        <w:r w:rsidR="009B0259">
          <w:rPr>
            <w:noProof/>
            <w:webHidden/>
          </w:rPr>
          <w:t>184</w:t>
        </w:r>
        <w:r w:rsidR="00412BA5">
          <w:rPr>
            <w:noProof/>
            <w:webHidden/>
          </w:rPr>
          <w:fldChar w:fldCharType="end"/>
        </w:r>
      </w:hyperlink>
    </w:p>
    <w:p w14:paraId="30DA119E" w14:textId="4D4FEA2F"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51" w:history="1">
        <w:r w:rsidR="00412BA5" w:rsidRPr="00A954F5">
          <w:rPr>
            <w:rStyle w:val="Hipervnculo"/>
            <w:noProof/>
          </w:rPr>
          <w:t>5.2.2.5.1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_Toc167237751 \h </w:instrText>
        </w:r>
        <w:r w:rsidR="00412BA5">
          <w:rPr>
            <w:noProof/>
            <w:webHidden/>
          </w:rPr>
        </w:r>
        <w:r w:rsidR="00412BA5">
          <w:rPr>
            <w:noProof/>
            <w:webHidden/>
          </w:rPr>
          <w:fldChar w:fldCharType="separate"/>
        </w:r>
        <w:r w:rsidR="009B0259">
          <w:rPr>
            <w:noProof/>
            <w:webHidden/>
          </w:rPr>
          <w:t>184</w:t>
        </w:r>
        <w:r w:rsidR="00412BA5">
          <w:rPr>
            <w:noProof/>
            <w:webHidden/>
          </w:rPr>
          <w:fldChar w:fldCharType="end"/>
        </w:r>
      </w:hyperlink>
    </w:p>
    <w:p w14:paraId="38E2972B" w14:textId="2DB9FC94" w:rsidR="00412BA5" w:rsidRDefault="00AF5F5A">
      <w:pPr>
        <w:pStyle w:val="TDC5"/>
        <w:tabs>
          <w:tab w:val="left" w:pos="1079"/>
          <w:tab w:val="right" w:leader="dot" w:pos="9350"/>
        </w:tabs>
        <w:rPr>
          <w:rFonts w:eastAsiaTheme="minorEastAsia" w:cstheme="minorBidi"/>
          <w:noProof/>
          <w:kern w:val="2"/>
          <w:sz w:val="24"/>
          <w:szCs w:val="24"/>
          <w:lang w:eastAsia="es-MX"/>
          <w14:ligatures w14:val="standardContextual"/>
        </w:rPr>
      </w:pPr>
      <w:hyperlink w:anchor="_Toc167237752" w:history="1">
        <w:r w:rsidR="00412BA5" w:rsidRPr="00A954F5">
          <w:rPr>
            <w:rStyle w:val="Hipervnculo"/>
            <w:noProof/>
          </w:rPr>
          <w:t>5.2.2.5.2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_Toc167237752 \h </w:instrText>
        </w:r>
        <w:r w:rsidR="00412BA5">
          <w:rPr>
            <w:noProof/>
            <w:webHidden/>
          </w:rPr>
        </w:r>
        <w:r w:rsidR="00412BA5">
          <w:rPr>
            <w:noProof/>
            <w:webHidden/>
          </w:rPr>
          <w:fldChar w:fldCharType="separate"/>
        </w:r>
        <w:r w:rsidR="009B0259">
          <w:rPr>
            <w:noProof/>
            <w:webHidden/>
          </w:rPr>
          <w:t>184</w:t>
        </w:r>
        <w:r w:rsidR="00412BA5">
          <w:rPr>
            <w:noProof/>
            <w:webHidden/>
          </w:rPr>
          <w:fldChar w:fldCharType="end"/>
        </w:r>
      </w:hyperlink>
    </w:p>
    <w:p w14:paraId="67CE0C02" w14:textId="633CBB84"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53" w:history="1">
        <w:r w:rsidR="00412BA5" w:rsidRPr="00A954F5">
          <w:rPr>
            <w:rStyle w:val="Hipervnculo"/>
            <w:noProof/>
          </w:rPr>
          <w:t>5.3</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Desarrollo del software</w:t>
        </w:r>
        <w:r w:rsidR="00412BA5">
          <w:rPr>
            <w:noProof/>
            <w:webHidden/>
          </w:rPr>
          <w:tab/>
        </w:r>
        <w:r w:rsidR="00412BA5">
          <w:rPr>
            <w:noProof/>
            <w:webHidden/>
          </w:rPr>
          <w:fldChar w:fldCharType="begin"/>
        </w:r>
        <w:r w:rsidR="00412BA5">
          <w:rPr>
            <w:noProof/>
            <w:webHidden/>
          </w:rPr>
          <w:instrText xml:space="preserve"> PAGEREF _Toc167237753 \h </w:instrText>
        </w:r>
        <w:r w:rsidR="00412BA5">
          <w:rPr>
            <w:noProof/>
            <w:webHidden/>
          </w:rPr>
        </w:r>
        <w:r w:rsidR="00412BA5">
          <w:rPr>
            <w:noProof/>
            <w:webHidden/>
          </w:rPr>
          <w:fldChar w:fldCharType="separate"/>
        </w:r>
        <w:r w:rsidR="009B0259">
          <w:rPr>
            <w:noProof/>
            <w:webHidden/>
          </w:rPr>
          <w:t>186</w:t>
        </w:r>
        <w:r w:rsidR="00412BA5">
          <w:rPr>
            <w:noProof/>
            <w:webHidden/>
          </w:rPr>
          <w:fldChar w:fldCharType="end"/>
        </w:r>
      </w:hyperlink>
    </w:p>
    <w:p w14:paraId="66AF9C30" w14:textId="141C883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54" w:history="1">
        <w:r w:rsidR="00412BA5" w:rsidRPr="00A954F5">
          <w:rPr>
            <w:rStyle w:val="Hipervnculo"/>
            <w:noProof/>
          </w:rPr>
          <w:t>5.3.1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Pruebas de campo</w:t>
        </w:r>
        <w:r w:rsidR="00412BA5">
          <w:rPr>
            <w:noProof/>
            <w:webHidden/>
          </w:rPr>
          <w:tab/>
        </w:r>
        <w:r w:rsidR="00412BA5">
          <w:rPr>
            <w:noProof/>
            <w:webHidden/>
          </w:rPr>
          <w:fldChar w:fldCharType="begin"/>
        </w:r>
        <w:r w:rsidR="00412BA5">
          <w:rPr>
            <w:noProof/>
            <w:webHidden/>
          </w:rPr>
          <w:instrText xml:space="preserve"> PAGEREF _Toc167237754 \h </w:instrText>
        </w:r>
        <w:r w:rsidR="00412BA5">
          <w:rPr>
            <w:noProof/>
            <w:webHidden/>
          </w:rPr>
        </w:r>
        <w:r w:rsidR="00412BA5">
          <w:rPr>
            <w:noProof/>
            <w:webHidden/>
          </w:rPr>
          <w:fldChar w:fldCharType="separate"/>
        </w:r>
        <w:r w:rsidR="009B0259">
          <w:rPr>
            <w:noProof/>
            <w:webHidden/>
          </w:rPr>
          <w:t>186</w:t>
        </w:r>
        <w:r w:rsidR="00412BA5">
          <w:rPr>
            <w:noProof/>
            <w:webHidden/>
          </w:rPr>
          <w:fldChar w:fldCharType="end"/>
        </w:r>
      </w:hyperlink>
    </w:p>
    <w:p w14:paraId="7A07DA1D" w14:textId="12462FAE"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55" w:history="1">
        <w:r w:rsidR="00412BA5" w:rsidRPr="00A954F5">
          <w:rPr>
            <w:rStyle w:val="Hipervnculo"/>
            <w:noProof/>
          </w:rPr>
          <w:t>5.3.2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Pruebas de integración</w:t>
        </w:r>
        <w:r w:rsidR="00412BA5">
          <w:rPr>
            <w:noProof/>
            <w:webHidden/>
          </w:rPr>
          <w:tab/>
        </w:r>
        <w:r w:rsidR="00412BA5">
          <w:rPr>
            <w:noProof/>
            <w:webHidden/>
          </w:rPr>
          <w:fldChar w:fldCharType="begin"/>
        </w:r>
        <w:r w:rsidR="00412BA5">
          <w:rPr>
            <w:noProof/>
            <w:webHidden/>
          </w:rPr>
          <w:instrText xml:space="preserve"> PAGEREF _Toc167237755 \h </w:instrText>
        </w:r>
        <w:r w:rsidR="00412BA5">
          <w:rPr>
            <w:noProof/>
            <w:webHidden/>
          </w:rPr>
        </w:r>
        <w:r w:rsidR="00412BA5">
          <w:rPr>
            <w:noProof/>
            <w:webHidden/>
          </w:rPr>
          <w:fldChar w:fldCharType="separate"/>
        </w:r>
        <w:r w:rsidR="009B0259">
          <w:rPr>
            <w:noProof/>
            <w:webHidden/>
          </w:rPr>
          <w:t>187</w:t>
        </w:r>
        <w:r w:rsidR="00412BA5">
          <w:rPr>
            <w:noProof/>
            <w:webHidden/>
          </w:rPr>
          <w:fldChar w:fldCharType="end"/>
        </w:r>
      </w:hyperlink>
    </w:p>
    <w:p w14:paraId="1A479455" w14:textId="74358931"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56" w:history="1">
        <w:r w:rsidR="00412BA5" w:rsidRPr="00A954F5">
          <w:rPr>
            <w:rStyle w:val="Hipervnculo"/>
            <w:noProof/>
          </w:rPr>
          <w:t>5.3.2.1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 de la Prueba</w:t>
        </w:r>
        <w:r w:rsidR="00412BA5">
          <w:rPr>
            <w:noProof/>
            <w:webHidden/>
          </w:rPr>
          <w:tab/>
        </w:r>
        <w:r w:rsidR="00412BA5">
          <w:rPr>
            <w:noProof/>
            <w:webHidden/>
          </w:rPr>
          <w:fldChar w:fldCharType="begin"/>
        </w:r>
        <w:r w:rsidR="00412BA5">
          <w:rPr>
            <w:noProof/>
            <w:webHidden/>
          </w:rPr>
          <w:instrText xml:space="preserve"> PAGEREF _Toc167237756 \h </w:instrText>
        </w:r>
        <w:r w:rsidR="00412BA5">
          <w:rPr>
            <w:noProof/>
            <w:webHidden/>
          </w:rPr>
        </w:r>
        <w:r w:rsidR="00412BA5">
          <w:rPr>
            <w:noProof/>
            <w:webHidden/>
          </w:rPr>
          <w:fldChar w:fldCharType="separate"/>
        </w:r>
        <w:r w:rsidR="009B0259">
          <w:rPr>
            <w:noProof/>
            <w:webHidden/>
          </w:rPr>
          <w:t>187</w:t>
        </w:r>
        <w:r w:rsidR="00412BA5">
          <w:rPr>
            <w:noProof/>
            <w:webHidden/>
          </w:rPr>
          <w:fldChar w:fldCharType="end"/>
        </w:r>
      </w:hyperlink>
    </w:p>
    <w:p w14:paraId="471235DA" w14:textId="7277B80E"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57" w:history="1">
        <w:r w:rsidR="00412BA5" w:rsidRPr="00A954F5">
          <w:rPr>
            <w:rStyle w:val="Hipervnculo"/>
            <w:noProof/>
          </w:rPr>
          <w:t>5.3.3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 del componente LoginPage usando Jest y React Testing Library</w:t>
        </w:r>
        <w:r w:rsidR="00412BA5">
          <w:rPr>
            <w:noProof/>
            <w:webHidden/>
          </w:rPr>
          <w:tab/>
        </w:r>
        <w:r w:rsidR="00412BA5">
          <w:rPr>
            <w:noProof/>
            <w:webHidden/>
          </w:rPr>
          <w:fldChar w:fldCharType="begin"/>
        </w:r>
        <w:r w:rsidR="00412BA5">
          <w:rPr>
            <w:noProof/>
            <w:webHidden/>
          </w:rPr>
          <w:instrText xml:space="preserve"> PAGEREF _Toc167237757 \h </w:instrText>
        </w:r>
        <w:r w:rsidR="00412BA5">
          <w:rPr>
            <w:noProof/>
            <w:webHidden/>
          </w:rPr>
        </w:r>
        <w:r w:rsidR="00412BA5">
          <w:rPr>
            <w:noProof/>
            <w:webHidden/>
          </w:rPr>
          <w:fldChar w:fldCharType="separate"/>
        </w:r>
        <w:r w:rsidR="009B0259">
          <w:rPr>
            <w:noProof/>
            <w:webHidden/>
          </w:rPr>
          <w:t>188</w:t>
        </w:r>
        <w:r w:rsidR="00412BA5">
          <w:rPr>
            <w:noProof/>
            <w:webHidden/>
          </w:rPr>
          <w:fldChar w:fldCharType="end"/>
        </w:r>
      </w:hyperlink>
    </w:p>
    <w:p w14:paraId="20A8D625" w14:textId="361EECB4"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58" w:history="1">
        <w:r w:rsidR="00412BA5" w:rsidRPr="00A954F5">
          <w:rPr>
            <w:rStyle w:val="Hipervnculo"/>
            <w:noProof/>
          </w:rPr>
          <w:t>5.3.3.1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 de la Prueba</w:t>
        </w:r>
        <w:r w:rsidR="00412BA5">
          <w:rPr>
            <w:noProof/>
            <w:webHidden/>
          </w:rPr>
          <w:tab/>
        </w:r>
        <w:r w:rsidR="00412BA5">
          <w:rPr>
            <w:noProof/>
            <w:webHidden/>
          </w:rPr>
          <w:fldChar w:fldCharType="begin"/>
        </w:r>
        <w:r w:rsidR="00412BA5">
          <w:rPr>
            <w:noProof/>
            <w:webHidden/>
          </w:rPr>
          <w:instrText xml:space="preserve"> PAGEREF _Toc167237758 \h </w:instrText>
        </w:r>
        <w:r w:rsidR="00412BA5">
          <w:rPr>
            <w:noProof/>
            <w:webHidden/>
          </w:rPr>
        </w:r>
        <w:r w:rsidR="00412BA5">
          <w:rPr>
            <w:noProof/>
            <w:webHidden/>
          </w:rPr>
          <w:fldChar w:fldCharType="separate"/>
        </w:r>
        <w:r w:rsidR="009B0259">
          <w:rPr>
            <w:noProof/>
            <w:webHidden/>
          </w:rPr>
          <w:t>188</w:t>
        </w:r>
        <w:r w:rsidR="00412BA5">
          <w:rPr>
            <w:noProof/>
            <w:webHidden/>
          </w:rPr>
          <w:fldChar w:fldCharType="end"/>
        </w:r>
      </w:hyperlink>
    </w:p>
    <w:p w14:paraId="082C1D24" w14:textId="49A48D9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59" w:history="1">
        <w:r w:rsidR="00412BA5" w:rsidRPr="00A954F5">
          <w:rPr>
            <w:rStyle w:val="Hipervnculo"/>
            <w:noProof/>
          </w:rPr>
          <w:t>5.3.4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Prueba del registro</w:t>
        </w:r>
        <w:r w:rsidR="00412BA5">
          <w:rPr>
            <w:noProof/>
            <w:webHidden/>
          </w:rPr>
          <w:tab/>
        </w:r>
        <w:r w:rsidR="00412BA5">
          <w:rPr>
            <w:noProof/>
            <w:webHidden/>
          </w:rPr>
          <w:fldChar w:fldCharType="begin"/>
        </w:r>
        <w:r w:rsidR="00412BA5">
          <w:rPr>
            <w:noProof/>
            <w:webHidden/>
          </w:rPr>
          <w:instrText xml:space="preserve"> PAGEREF _Toc167237759 \h </w:instrText>
        </w:r>
        <w:r w:rsidR="00412BA5">
          <w:rPr>
            <w:noProof/>
            <w:webHidden/>
          </w:rPr>
        </w:r>
        <w:r w:rsidR="00412BA5">
          <w:rPr>
            <w:noProof/>
            <w:webHidden/>
          </w:rPr>
          <w:fldChar w:fldCharType="separate"/>
        </w:r>
        <w:r w:rsidR="009B0259">
          <w:rPr>
            <w:noProof/>
            <w:webHidden/>
          </w:rPr>
          <w:t>190</w:t>
        </w:r>
        <w:r w:rsidR="00412BA5">
          <w:rPr>
            <w:noProof/>
            <w:webHidden/>
          </w:rPr>
          <w:fldChar w:fldCharType="end"/>
        </w:r>
      </w:hyperlink>
    </w:p>
    <w:p w14:paraId="1F669D6F" w14:textId="6A313676"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0" w:history="1">
        <w:r w:rsidR="00412BA5" w:rsidRPr="00A954F5">
          <w:rPr>
            <w:rStyle w:val="Hipervnculo"/>
            <w:noProof/>
          </w:rPr>
          <w:t>5.3.4.1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 de la Prueba</w:t>
        </w:r>
        <w:r w:rsidR="00412BA5">
          <w:rPr>
            <w:noProof/>
            <w:webHidden/>
          </w:rPr>
          <w:tab/>
        </w:r>
        <w:r w:rsidR="00412BA5">
          <w:rPr>
            <w:noProof/>
            <w:webHidden/>
          </w:rPr>
          <w:fldChar w:fldCharType="begin"/>
        </w:r>
        <w:r w:rsidR="00412BA5">
          <w:rPr>
            <w:noProof/>
            <w:webHidden/>
          </w:rPr>
          <w:instrText xml:space="preserve"> PAGEREF _Toc167237760 \h </w:instrText>
        </w:r>
        <w:r w:rsidR="00412BA5">
          <w:rPr>
            <w:noProof/>
            <w:webHidden/>
          </w:rPr>
        </w:r>
        <w:r w:rsidR="00412BA5">
          <w:rPr>
            <w:noProof/>
            <w:webHidden/>
          </w:rPr>
          <w:fldChar w:fldCharType="separate"/>
        </w:r>
        <w:r w:rsidR="009B0259">
          <w:rPr>
            <w:noProof/>
            <w:webHidden/>
          </w:rPr>
          <w:t>190</w:t>
        </w:r>
        <w:r w:rsidR="00412BA5">
          <w:rPr>
            <w:noProof/>
            <w:webHidden/>
          </w:rPr>
          <w:fldChar w:fldCharType="end"/>
        </w:r>
      </w:hyperlink>
    </w:p>
    <w:p w14:paraId="3EB27D5F" w14:textId="7EF62825"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1" w:history="1">
        <w:r w:rsidR="00412BA5" w:rsidRPr="00A954F5">
          <w:rPr>
            <w:rStyle w:val="Hipervnculo"/>
            <w:noProof/>
          </w:rPr>
          <w:t>5.3.4.2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Prueba del componente RegisterPage usando Jest y React Testing Library</w:t>
        </w:r>
        <w:r w:rsidR="00412BA5">
          <w:rPr>
            <w:noProof/>
            <w:webHidden/>
          </w:rPr>
          <w:tab/>
        </w:r>
        <w:r w:rsidR="00412BA5">
          <w:rPr>
            <w:noProof/>
            <w:webHidden/>
          </w:rPr>
          <w:fldChar w:fldCharType="begin"/>
        </w:r>
        <w:r w:rsidR="00412BA5">
          <w:rPr>
            <w:noProof/>
            <w:webHidden/>
          </w:rPr>
          <w:instrText xml:space="preserve"> PAGEREF _Toc167237761 \h </w:instrText>
        </w:r>
        <w:r w:rsidR="00412BA5">
          <w:rPr>
            <w:noProof/>
            <w:webHidden/>
          </w:rPr>
        </w:r>
        <w:r w:rsidR="00412BA5">
          <w:rPr>
            <w:noProof/>
            <w:webHidden/>
          </w:rPr>
          <w:fldChar w:fldCharType="separate"/>
        </w:r>
        <w:r w:rsidR="009B0259">
          <w:rPr>
            <w:noProof/>
            <w:webHidden/>
          </w:rPr>
          <w:t>192</w:t>
        </w:r>
        <w:r w:rsidR="00412BA5">
          <w:rPr>
            <w:noProof/>
            <w:webHidden/>
          </w:rPr>
          <w:fldChar w:fldCharType="end"/>
        </w:r>
      </w:hyperlink>
    </w:p>
    <w:p w14:paraId="60807B61" w14:textId="72578972"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2" w:history="1">
        <w:r w:rsidR="00412BA5" w:rsidRPr="00A954F5">
          <w:rPr>
            <w:rStyle w:val="Hipervnculo"/>
            <w:noProof/>
            <w:lang w:eastAsia="es-MX"/>
          </w:rPr>
          <w:t>5.3.4.3</w:t>
        </w:r>
        <w:r w:rsidR="00412BA5">
          <w:rPr>
            <w:rFonts w:eastAsiaTheme="minorEastAsia" w:cstheme="minorBidi"/>
            <w:noProof/>
            <w:kern w:val="2"/>
            <w:sz w:val="24"/>
            <w:szCs w:val="24"/>
            <w:lang w:eastAsia="es-MX"/>
            <w14:ligatures w14:val="standardContextual"/>
          </w:rPr>
          <w:tab/>
        </w:r>
        <w:r w:rsidR="00412BA5" w:rsidRPr="00A954F5">
          <w:rPr>
            <w:rStyle w:val="Hipervnculo"/>
            <w:noProof/>
          </w:rPr>
          <w:t>Resultados de la prueba</w:t>
        </w:r>
        <w:r w:rsidR="00412BA5">
          <w:rPr>
            <w:noProof/>
            <w:webHidden/>
          </w:rPr>
          <w:tab/>
        </w:r>
        <w:r w:rsidR="00412BA5">
          <w:rPr>
            <w:noProof/>
            <w:webHidden/>
          </w:rPr>
          <w:fldChar w:fldCharType="begin"/>
        </w:r>
        <w:r w:rsidR="00412BA5">
          <w:rPr>
            <w:noProof/>
            <w:webHidden/>
          </w:rPr>
          <w:instrText xml:space="preserve"> PAGEREF _Toc167237762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3C0A1839" w14:textId="0A7FCC2E"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63" w:history="1">
        <w:r w:rsidR="00412BA5" w:rsidRPr="00A954F5">
          <w:rPr>
            <w:rStyle w:val="Hipervnculo"/>
            <w:noProof/>
          </w:rPr>
          <w:t>5.4</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Pruebas del sistema</w:t>
        </w:r>
        <w:r w:rsidR="00412BA5">
          <w:rPr>
            <w:noProof/>
            <w:webHidden/>
          </w:rPr>
          <w:tab/>
        </w:r>
        <w:r w:rsidR="00412BA5">
          <w:rPr>
            <w:noProof/>
            <w:webHidden/>
          </w:rPr>
          <w:fldChar w:fldCharType="begin"/>
        </w:r>
        <w:r w:rsidR="00412BA5">
          <w:rPr>
            <w:noProof/>
            <w:webHidden/>
          </w:rPr>
          <w:instrText xml:space="preserve"> PAGEREF _Toc167237763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6A501055" w14:textId="26A3FC61"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64" w:history="1">
        <w:r w:rsidR="00412BA5" w:rsidRPr="00A954F5">
          <w:rPr>
            <w:rStyle w:val="Hipervnculo"/>
            <w:noProof/>
          </w:rPr>
          <w:t>5.4.1</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rPr>
          <w:t>Simulación de Entorno Real</w:t>
        </w:r>
        <w:r w:rsidR="00412BA5">
          <w:rPr>
            <w:noProof/>
            <w:webHidden/>
          </w:rPr>
          <w:tab/>
        </w:r>
        <w:r w:rsidR="00412BA5">
          <w:rPr>
            <w:noProof/>
            <w:webHidden/>
          </w:rPr>
          <w:fldChar w:fldCharType="begin"/>
        </w:r>
        <w:r w:rsidR="00412BA5">
          <w:rPr>
            <w:noProof/>
            <w:webHidden/>
          </w:rPr>
          <w:instrText xml:space="preserve"> PAGEREF _Toc167237764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1C8F6D9D" w14:textId="6B2C415D"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5" w:history="1">
        <w:r w:rsidR="00412BA5" w:rsidRPr="00A954F5">
          <w:rPr>
            <w:rStyle w:val="Hipervnculo"/>
            <w:noProof/>
            <w:lang w:eastAsia="es-MX"/>
          </w:rPr>
          <w:t>5.4.1.1</w:t>
        </w:r>
        <w:r w:rsidR="00412BA5">
          <w:rPr>
            <w:rFonts w:eastAsiaTheme="minorEastAsia" w:cstheme="minorBidi"/>
            <w:noProof/>
            <w:kern w:val="2"/>
            <w:sz w:val="24"/>
            <w:szCs w:val="24"/>
            <w:lang w:eastAsia="es-MX"/>
            <w14:ligatures w14:val="standardContextual"/>
          </w:rPr>
          <w:tab/>
        </w:r>
        <w:r w:rsidR="00412BA5" w:rsidRPr="00A954F5">
          <w:rPr>
            <w:rStyle w:val="Hipervnculo"/>
            <w:noProof/>
            <w:lang w:eastAsia="es-MX"/>
          </w:rPr>
          <w:t>  </w:t>
        </w:r>
        <w:r w:rsidR="00412BA5" w:rsidRPr="00A954F5">
          <w:rPr>
            <w:rStyle w:val="Hipervnculo"/>
            <w:noProof/>
          </w:rPr>
          <w:t xml:space="preserve"> </w:t>
        </w:r>
        <w:r w:rsidR="00412BA5" w:rsidRPr="00A954F5">
          <w:rPr>
            <w:rStyle w:val="Hipervnculo"/>
            <w:noProof/>
            <w:lang w:eastAsia="es-MX"/>
          </w:rPr>
          <w:t>Objetivo</w:t>
        </w:r>
        <w:r w:rsidR="00412BA5">
          <w:rPr>
            <w:noProof/>
            <w:webHidden/>
          </w:rPr>
          <w:tab/>
        </w:r>
        <w:r w:rsidR="00412BA5">
          <w:rPr>
            <w:noProof/>
            <w:webHidden/>
          </w:rPr>
          <w:fldChar w:fldCharType="begin"/>
        </w:r>
        <w:r w:rsidR="00412BA5">
          <w:rPr>
            <w:noProof/>
            <w:webHidden/>
          </w:rPr>
          <w:instrText xml:space="preserve"> PAGEREF _Toc167237765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456CE69E" w14:textId="4448969F"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6" w:history="1">
        <w:r w:rsidR="00412BA5" w:rsidRPr="00A954F5">
          <w:rPr>
            <w:rStyle w:val="Hipervnculo"/>
            <w:noProof/>
            <w:lang w:eastAsia="es-MX"/>
          </w:rPr>
          <w:t>5.4.1.2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_Toc167237766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7DD81948" w14:textId="08A9900F"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67" w:history="1">
        <w:r w:rsidR="00412BA5" w:rsidRPr="00A954F5">
          <w:rPr>
            <w:rStyle w:val="Hipervnculo"/>
            <w:noProof/>
            <w:lang w:eastAsia="es-MX"/>
          </w:rPr>
          <w:t>5.4.2</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lang w:eastAsia="es-MX"/>
          </w:rPr>
          <w:t>Prueba de Funcionalidad</w:t>
        </w:r>
        <w:r w:rsidR="00412BA5">
          <w:rPr>
            <w:noProof/>
            <w:webHidden/>
          </w:rPr>
          <w:tab/>
        </w:r>
        <w:r w:rsidR="00412BA5">
          <w:rPr>
            <w:noProof/>
            <w:webHidden/>
          </w:rPr>
          <w:fldChar w:fldCharType="begin"/>
        </w:r>
        <w:r w:rsidR="00412BA5">
          <w:rPr>
            <w:noProof/>
            <w:webHidden/>
          </w:rPr>
          <w:instrText xml:space="preserve"> PAGEREF _Toc167237767 \h </w:instrText>
        </w:r>
        <w:r w:rsidR="00412BA5">
          <w:rPr>
            <w:noProof/>
            <w:webHidden/>
          </w:rPr>
        </w:r>
        <w:r w:rsidR="00412BA5">
          <w:rPr>
            <w:noProof/>
            <w:webHidden/>
          </w:rPr>
          <w:fldChar w:fldCharType="separate"/>
        </w:r>
        <w:r w:rsidR="009B0259">
          <w:rPr>
            <w:noProof/>
            <w:webHidden/>
          </w:rPr>
          <w:t>194</w:t>
        </w:r>
        <w:r w:rsidR="00412BA5">
          <w:rPr>
            <w:noProof/>
            <w:webHidden/>
          </w:rPr>
          <w:fldChar w:fldCharType="end"/>
        </w:r>
      </w:hyperlink>
    </w:p>
    <w:p w14:paraId="664ECFD9" w14:textId="137535DA"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8" w:history="1">
        <w:r w:rsidR="00412BA5" w:rsidRPr="00A954F5">
          <w:rPr>
            <w:rStyle w:val="Hipervnculo"/>
            <w:noProof/>
          </w:rPr>
          <w:t>5.4.2.1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_Toc167237768 \h </w:instrText>
        </w:r>
        <w:r w:rsidR="00412BA5">
          <w:rPr>
            <w:noProof/>
            <w:webHidden/>
          </w:rPr>
        </w:r>
        <w:r w:rsidR="00412BA5">
          <w:rPr>
            <w:noProof/>
            <w:webHidden/>
          </w:rPr>
          <w:fldChar w:fldCharType="separate"/>
        </w:r>
        <w:r w:rsidR="009B0259">
          <w:rPr>
            <w:noProof/>
            <w:webHidden/>
          </w:rPr>
          <w:t>194</w:t>
        </w:r>
        <w:r w:rsidR="00412BA5">
          <w:rPr>
            <w:noProof/>
            <w:webHidden/>
          </w:rPr>
          <w:fldChar w:fldCharType="end"/>
        </w:r>
      </w:hyperlink>
    </w:p>
    <w:p w14:paraId="788898DC" w14:textId="10F6D893"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69" w:history="1">
        <w:r w:rsidR="00412BA5" w:rsidRPr="00A954F5">
          <w:rPr>
            <w:rStyle w:val="Hipervnculo"/>
            <w:noProof/>
          </w:rPr>
          <w:t>5.4.2.2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_Toc167237769 \h </w:instrText>
        </w:r>
        <w:r w:rsidR="00412BA5">
          <w:rPr>
            <w:noProof/>
            <w:webHidden/>
          </w:rPr>
        </w:r>
        <w:r w:rsidR="00412BA5">
          <w:rPr>
            <w:noProof/>
            <w:webHidden/>
          </w:rPr>
          <w:fldChar w:fldCharType="separate"/>
        </w:r>
        <w:r w:rsidR="009B0259">
          <w:rPr>
            <w:noProof/>
            <w:webHidden/>
          </w:rPr>
          <w:t>194</w:t>
        </w:r>
        <w:r w:rsidR="00412BA5">
          <w:rPr>
            <w:noProof/>
            <w:webHidden/>
          </w:rPr>
          <w:fldChar w:fldCharType="end"/>
        </w:r>
      </w:hyperlink>
    </w:p>
    <w:p w14:paraId="2B5D38BE" w14:textId="54C3FE04"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70" w:history="1">
        <w:r w:rsidR="00412BA5" w:rsidRPr="00A954F5">
          <w:rPr>
            <w:rStyle w:val="Hipervnculo"/>
            <w:noProof/>
            <w:lang w:eastAsia="es-MX"/>
          </w:rPr>
          <w:t>5.4.3</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lang w:eastAsia="es-MX"/>
          </w:rPr>
          <w:t>Prueba de Interfaz</w:t>
        </w:r>
        <w:r w:rsidR="00412BA5">
          <w:rPr>
            <w:noProof/>
            <w:webHidden/>
          </w:rPr>
          <w:tab/>
        </w:r>
        <w:r w:rsidR="00412BA5">
          <w:rPr>
            <w:noProof/>
            <w:webHidden/>
          </w:rPr>
          <w:fldChar w:fldCharType="begin"/>
        </w:r>
        <w:r w:rsidR="00412BA5">
          <w:rPr>
            <w:noProof/>
            <w:webHidden/>
          </w:rPr>
          <w:instrText xml:space="preserve"> PAGEREF _Toc167237770 \h </w:instrText>
        </w:r>
        <w:r w:rsidR="00412BA5">
          <w:rPr>
            <w:noProof/>
            <w:webHidden/>
          </w:rPr>
        </w:r>
        <w:r w:rsidR="00412BA5">
          <w:rPr>
            <w:noProof/>
            <w:webHidden/>
          </w:rPr>
          <w:fldChar w:fldCharType="separate"/>
        </w:r>
        <w:r w:rsidR="009B0259">
          <w:rPr>
            <w:noProof/>
            <w:webHidden/>
          </w:rPr>
          <w:t>195</w:t>
        </w:r>
        <w:r w:rsidR="00412BA5">
          <w:rPr>
            <w:noProof/>
            <w:webHidden/>
          </w:rPr>
          <w:fldChar w:fldCharType="end"/>
        </w:r>
      </w:hyperlink>
    </w:p>
    <w:p w14:paraId="32569E93" w14:textId="2F4A515F"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71" w:history="1">
        <w:r w:rsidR="00412BA5" w:rsidRPr="00A954F5">
          <w:rPr>
            <w:rStyle w:val="Hipervnculo"/>
            <w:noProof/>
            <w:lang w:eastAsia="es-MX"/>
          </w:rPr>
          <w:t>5.4.3.1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_Toc167237771 \h </w:instrText>
        </w:r>
        <w:r w:rsidR="00412BA5">
          <w:rPr>
            <w:noProof/>
            <w:webHidden/>
          </w:rPr>
        </w:r>
        <w:r w:rsidR="00412BA5">
          <w:rPr>
            <w:noProof/>
            <w:webHidden/>
          </w:rPr>
          <w:fldChar w:fldCharType="separate"/>
        </w:r>
        <w:r w:rsidR="009B0259">
          <w:rPr>
            <w:noProof/>
            <w:webHidden/>
          </w:rPr>
          <w:t>195</w:t>
        </w:r>
        <w:r w:rsidR="00412BA5">
          <w:rPr>
            <w:noProof/>
            <w:webHidden/>
          </w:rPr>
          <w:fldChar w:fldCharType="end"/>
        </w:r>
      </w:hyperlink>
    </w:p>
    <w:p w14:paraId="400E472B" w14:textId="628D9CB8"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72" w:history="1">
        <w:r w:rsidR="00412BA5" w:rsidRPr="00A954F5">
          <w:rPr>
            <w:rStyle w:val="Hipervnculo"/>
            <w:noProof/>
            <w:lang w:eastAsia="es-MX"/>
          </w:rPr>
          <w:t>5.4.3.2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_Toc167237772 \h </w:instrText>
        </w:r>
        <w:r w:rsidR="00412BA5">
          <w:rPr>
            <w:noProof/>
            <w:webHidden/>
          </w:rPr>
        </w:r>
        <w:r w:rsidR="00412BA5">
          <w:rPr>
            <w:noProof/>
            <w:webHidden/>
          </w:rPr>
          <w:fldChar w:fldCharType="separate"/>
        </w:r>
        <w:r w:rsidR="009B0259">
          <w:rPr>
            <w:noProof/>
            <w:webHidden/>
          </w:rPr>
          <w:t>195</w:t>
        </w:r>
        <w:r w:rsidR="00412BA5">
          <w:rPr>
            <w:noProof/>
            <w:webHidden/>
          </w:rPr>
          <w:fldChar w:fldCharType="end"/>
        </w:r>
      </w:hyperlink>
    </w:p>
    <w:p w14:paraId="7ECD0752" w14:textId="4A060593" w:rsidR="00412BA5" w:rsidRDefault="00AF5F5A">
      <w:pPr>
        <w:pStyle w:val="TDC3"/>
        <w:tabs>
          <w:tab w:val="left" w:pos="718"/>
          <w:tab w:val="right" w:leader="dot" w:pos="9350"/>
        </w:tabs>
        <w:rPr>
          <w:rFonts w:eastAsiaTheme="minorEastAsia" w:cstheme="minorBidi"/>
          <w:smallCaps w:val="0"/>
          <w:noProof/>
          <w:kern w:val="2"/>
          <w:sz w:val="24"/>
          <w:szCs w:val="24"/>
          <w:lang w:eastAsia="es-MX"/>
          <w14:ligatures w14:val="standardContextual"/>
        </w:rPr>
      </w:pPr>
      <w:hyperlink w:anchor="_Toc167237773" w:history="1">
        <w:r w:rsidR="00412BA5" w:rsidRPr="00A954F5">
          <w:rPr>
            <w:rStyle w:val="Hipervnculo"/>
            <w:noProof/>
            <w:lang w:eastAsia="es-MX"/>
          </w:rPr>
          <w:t>5.4.4</w:t>
        </w:r>
        <w:r w:rsidR="00412BA5">
          <w:rPr>
            <w:rFonts w:eastAsiaTheme="minorEastAsia" w:cstheme="minorBidi"/>
            <w:smallCaps w:val="0"/>
            <w:noProof/>
            <w:kern w:val="2"/>
            <w:sz w:val="24"/>
            <w:szCs w:val="24"/>
            <w:lang w:eastAsia="es-MX"/>
            <w14:ligatures w14:val="standardContextual"/>
          </w:rPr>
          <w:tab/>
        </w:r>
        <w:r w:rsidR="00412BA5" w:rsidRPr="00A954F5">
          <w:rPr>
            <w:rStyle w:val="Hipervnculo"/>
            <w:noProof/>
            <w:lang w:eastAsia="es-MX"/>
          </w:rPr>
          <w:t>Pruebas con Usuarios</w:t>
        </w:r>
        <w:r w:rsidR="00412BA5">
          <w:rPr>
            <w:noProof/>
            <w:webHidden/>
          </w:rPr>
          <w:tab/>
        </w:r>
        <w:r w:rsidR="00412BA5">
          <w:rPr>
            <w:noProof/>
            <w:webHidden/>
          </w:rPr>
          <w:fldChar w:fldCharType="begin"/>
        </w:r>
        <w:r w:rsidR="00412BA5">
          <w:rPr>
            <w:noProof/>
            <w:webHidden/>
          </w:rPr>
          <w:instrText xml:space="preserve"> PAGEREF _Toc167237773 \h </w:instrText>
        </w:r>
        <w:r w:rsidR="00412BA5">
          <w:rPr>
            <w:noProof/>
            <w:webHidden/>
          </w:rPr>
        </w:r>
        <w:r w:rsidR="00412BA5">
          <w:rPr>
            <w:noProof/>
            <w:webHidden/>
          </w:rPr>
          <w:fldChar w:fldCharType="separate"/>
        </w:r>
        <w:r w:rsidR="009B0259">
          <w:rPr>
            <w:noProof/>
            <w:webHidden/>
          </w:rPr>
          <w:t>196</w:t>
        </w:r>
        <w:r w:rsidR="00412BA5">
          <w:rPr>
            <w:noProof/>
            <w:webHidden/>
          </w:rPr>
          <w:fldChar w:fldCharType="end"/>
        </w:r>
      </w:hyperlink>
    </w:p>
    <w:p w14:paraId="1A9ED8AA" w14:textId="6F1FCB5E"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74" w:history="1">
        <w:r w:rsidR="00412BA5" w:rsidRPr="00A954F5">
          <w:rPr>
            <w:rStyle w:val="Hipervnculo"/>
            <w:noProof/>
          </w:rPr>
          <w:t>5.4.4.1</w:t>
        </w:r>
        <w:r w:rsidR="00412BA5">
          <w:rPr>
            <w:rFonts w:eastAsiaTheme="minorEastAsia" w:cstheme="minorBidi"/>
            <w:noProof/>
            <w:kern w:val="2"/>
            <w:sz w:val="24"/>
            <w:szCs w:val="24"/>
            <w:lang w:eastAsia="es-MX"/>
            <w14:ligatures w14:val="standardContextual"/>
          </w:rPr>
          <w:tab/>
        </w:r>
        <w:r w:rsidR="00412BA5" w:rsidRPr="00A954F5">
          <w:rPr>
            <w:rStyle w:val="Hipervnculo"/>
            <w:noProof/>
          </w:rPr>
          <w:t>Objetivo</w:t>
        </w:r>
        <w:r w:rsidR="00412BA5">
          <w:rPr>
            <w:noProof/>
            <w:webHidden/>
          </w:rPr>
          <w:tab/>
        </w:r>
        <w:r w:rsidR="00412BA5">
          <w:rPr>
            <w:noProof/>
            <w:webHidden/>
          </w:rPr>
          <w:fldChar w:fldCharType="begin"/>
        </w:r>
        <w:r w:rsidR="00412BA5">
          <w:rPr>
            <w:noProof/>
            <w:webHidden/>
          </w:rPr>
          <w:instrText xml:space="preserve"> PAGEREF _Toc167237774 \h </w:instrText>
        </w:r>
        <w:r w:rsidR="00412BA5">
          <w:rPr>
            <w:noProof/>
            <w:webHidden/>
          </w:rPr>
        </w:r>
        <w:r w:rsidR="00412BA5">
          <w:rPr>
            <w:noProof/>
            <w:webHidden/>
          </w:rPr>
          <w:fldChar w:fldCharType="separate"/>
        </w:r>
        <w:r w:rsidR="009B0259">
          <w:rPr>
            <w:noProof/>
            <w:webHidden/>
          </w:rPr>
          <w:t>196</w:t>
        </w:r>
        <w:r w:rsidR="00412BA5">
          <w:rPr>
            <w:noProof/>
            <w:webHidden/>
          </w:rPr>
          <w:fldChar w:fldCharType="end"/>
        </w:r>
      </w:hyperlink>
    </w:p>
    <w:p w14:paraId="5AEABF9B" w14:textId="22EE9EC7" w:rsidR="00412BA5" w:rsidRDefault="00AF5F5A">
      <w:pPr>
        <w:pStyle w:val="TDC4"/>
        <w:tabs>
          <w:tab w:val="left" w:pos="899"/>
          <w:tab w:val="right" w:leader="dot" w:pos="9350"/>
        </w:tabs>
        <w:rPr>
          <w:rFonts w:eastAsiaTheme="minorEastAsia" w:cstheme="minorBidi"/>
          <w:noProof/>
          <w:kern w:val="2"/>
          <w:sz w:val="24"/>
          <w:szCs w:val="24"/>
          <w:lang w:eastAsia="es-MX"/>
          <w14:ligatures w14:val="standardContextual"/>
        </w:rPr>
      </w:pPr>
      <w:hyperlink w:anchor="_Toc167237775" w:history="1">
        <w:r w:rsidR="00412BA5" w:rsidRPr="00A954F5">
          <w:rPr>
            <w:rStyle w:val="Hipervnculo"/>
            <w:noProof/>
          </w:rPr>
          <w:t>5.4.4.2</w:t>
        </w:r>
        <w:r w:rsidR="00412BA5">
          <w:rPr>
            <w:rFonts w:eastAsiaTheme="minorEastAsia" w:cstheme="minorBidi"/>
            <w:noProof/>
            <w:kern w:val="2"/>
            <w:sz w:val="24"/>
            <w:szCs w:val="24"/>
            <w:lang w:eastAsia="es-MX"/>
            <w14:ligatures w14:val="standardContextual"/>
          </w:rPr>
          <w:tab/>
        </w:r>
        <w:r w:rsidR="00412BA5" w:rsidRPr="00A954F5">
          <w:rPr>
            <w:rStyle w:val="Hipervnculo"/>
            <w:noProof/>
          </w:rPr>
          <w:t>Procedimiento</w:t>
        </w:r>
        <w:r w:rsidR="00412BA5">
          <w:rPr>
            <w:noProof/>
            <w:webHidden/>
          </w:rPr>
          <w:tab/>
        </w:r>
        <w:r w:rsidR="00412BA5">
          <w:rPr>
            <w:noProof/>
            <w:webHidden/>
          </w:rPr>
          <w:fldChar w:fldCharType="begin"/>
        </w:r>
        <w:r w:rsidR="00412BA5">
          <w:rPr>
            <w:noProof/>
            <w:webHidden/>
          </w:rPr>
          <w:instrText xml:space="preserve"> PAGEREF _Toc167237775 \h </w:instrText>
        </w:r>
        <w:r w:rsidR="00412BA5">
          <w:rPr>
            <w:noProof/>
            <w:webHidden/>
          </w:rPr>
        </w:r>
        <w:r w:rsidR="00412BA5">
          <w:rPr>
            <w:noProof/>
            <w:webHidden/>
          </w:rPr>
          <w:fldChar w:fldCharType="separate"/>
        </w:r>
        <w:r w:rsidR="009B0259">
          <w:rPr>
            <w:noProof/>
            <w:webHidden/>
          </w:rPr>
          <w:t>196</w:t>
        </w:r>
        <w:r w:rsidR="00412BA5">
          <w:rPr>
            <w:noProof/>
            <w:webHidden/>
          </w:rPr>
          <w:fldChar w:fldCharType="end"/>
        </w:r>
      </w:hyperlink>
    </w:p>
    <w:p w14:paraId="7AC592F1" w14:textId="46267609"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776" w:history="1">
        <w:r w:rsidR="00412BA5" w:rsidRPr="00A954F5">
          <w:rPr>
            <w:rStyle w:val="Hipervnculo"/>
            <w:noProof/>
          </w:rPr>
          <w:t>6</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Validación</w:t>
        </w:r>
        <w:r w:rsidR="00412BA5">
          <w:rPr>
            <w:noProof/>
            <w:webHidden/>
          </w:rPr>
          <w:tab/>
        </w:r>
        <w:r w:rsidR="00412BA5">
          <w:rPr>
            <w:noProof/>
            <w:webHidden/>
          </w:rPr>
          <w:fldChar w:fldCharType="begin"/>
        </w:r>
        <w:r w:rsidR="00412BA5">
          <w:rPr>
            <w:noProof/>
            <w:webHidden/>
          </w:rPr>
          <w:instrText xml:space="preserve"> PAGEREF _Toc167237776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08A32E80" w14:textId="0F7DC0F1"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777" w:history="1">
        <w:r w:rsidR="00412BA5" w:rsidRPr="00A954F5">
          <w:rPr>
            <w:rStyle w:val="Hipervnculo"/>
            <w:noProof/>
          </w:rPr>
          <w:t>7</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Resultados</w:t>
        </w:r>
        <w:r w:rsidR="00412BA5">
          <w:rPr>
            <w:noProof/>
            <w:webHidden/>
          </w:rPr>
          <w:tab/>
        </w:r>
        <w:r w:rsidR="00412BA5">
          <w:rPr>
            <w:noProof/>
            <w:webHidden/>
          </w:rPr>
          <w:fldChar w:fldCharType="begin"/>
        </w:r>
        <w:r w:rsidR="00412BA5">
          <w:rPr>
            <w:noProof/>
            <w:webHidden/>
          </w:rPr>
          <w:instrText xml:space="preserve"> PAGEREF _Toc167237777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773B9D38" w14:textId="7A00FA16"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78" w:history="1">
        <w:r w:rsidR="00412BA5" w:rsidRPr="00A954F5">
          <w:rPr>
            <w:rStyle w:val="Hipervnculo"/>
            <w:noProof/>
          </w:rPr>
          <w:t>7.1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Análisis de resultados</w:t>
        </w:r>
        <w:r w:rsidR="00412BA5">
          <w:rPr>
            <w:noProof/>
            <w:webHidden/>
          </w:rPr>
          <w:tab/>
        </w:r>
        <w:r w:rsidR="00412BA5">
          <w:rPr>
            <w:noProof/>
            <w:webHidden/>
          </w:rPr>
          <w:fldChar w:fldCharType="begin"/>
        </w:r>
        <w:r w:rsidR="00412BA5">
          <w:rPr>
            <w:noProof/>
            <w:webHidden/>
          </w:rPr>
          <w:instrText xml:space="preserve"> PAGEREF _Toc167237778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450B5A70" w14:textId="60D58191"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779" w:history="1">
        <w:r w:rsidR="00412BA5" w:rsidRPr="00A954F5">
          <w:rPr>
            <w:rStyle w:val="Hipervnculo"/>
            <w:noProof/>
          </w:rPr>
          <w:t>8</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Conclusiones</w:t>
        </w:r>
        <w:r w:rsidR="00412BA5">
          <w:rPr>
            <w:noProof/>
            <w:webHidden/>
          </w:rPr>
          <w:tab/>
        </w:r>
        <w:r w:rsidR="00412BA5">
          <w:rPr>
            <w:noProof/>
            <w:webHidden/>
          </w:rPr>
          <w:fldChar w:fldCharType="begin"/>
        </w:r>
        <w:r w:rsidR="00412BA5">
          <w:rPr>
            <w:noProof/>
            <w:webHidden/>
          </w:rPr>
          <w:instrText xml:space="preserve"> PAGEREF _Toc167237779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5F996682" w14:textId="02B52208"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80" w:history="1">
        <w:r w:rsidR="00412BA5" w:rsidRPr="00A954F5">
          <w:rPr>
            <w:rStyle w:val="Hipervnculo"/>
            <w:noProof/>
          </w:rPr>
          <w:t>8.1</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Cumplimento de objetivos</w:t>
        </w:r>
        <w:r w:rsidR="00412BA5">
          <w:rPr>
            <w:noProof/>
            <w:webHidden/>
          </w:rPr>
          <w:tab/>
        </w:r>
        <w:r w:rsidR="00412BA5">
          <w:rPr>
            <w:noProof/>
            <w:webHidden/>
          </w:rPr>
          <w:fldChar w:fldCharType="begin"/>
        </w:r>
        <w:r w:rsidR="00412BA5">
          <w:rPr>
            <w:noProof/>
            <w:webHidden/>
          </w:rPr>
          <w:instrText xml:space="preserve"> PAGEREF _Toc167237780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1AFE71AE" w14:textId="35421C6F" w:rsidR="00412BA5" w:rsidRDefault="00AF5F5A">
      <w:pPr>
        <w:pStyle w:val="TDC2"/>
        <w:tabs>
          <w:tab w:val="left" w:pos="541"/>
          <w:tab w:val="right" w:leader="dot" w:pos="9350"/>
        </w:tabs>
        <w:rPr>
          <w:rFonts w:eastAsiaTheme="minorEastAsia" w:cstheme="minorBidi"/>
          <w:b w:val="0"/>
          <w:bCs w:val="0"/>
          <w:smallCaps w:val="0"/>
          <w:noProof/>
          <w:kern w:val="2"/>
          <w:sz w:val="24"/>
          <w:szCs w:val="24"/>
          <w:lang w:eastAsia="es-MX"/>
          <w14:ligatures w14:val="standardContextual"/>
        </w:rPr>
      </w:pPr>
      <w:hyperlink w:anchor="_Toc167237781" w:history="1">
        <w:r w:rsidR="00412BA5" w:rsidRPr="00A954F5">
          <w:rPr>
            <w:rStyle w:val="Hipervnculo"/>
            <w:noProof/>
          </w:rPr>
          <w:t>8.2</w:t>
        </w:r>
        <w:r w:rsidR="00412BA5">
          <w:rPr>
            <w:rFonts w:eastAsiaTheme="minorEastAsia" w:cstheme="minorBidi"/>
            <w:b w:val="0"/>
            <w:bCs w:val="0"/>
            <w:smallCaps w:val="0"/>
            <w:noProof/>
            <w:kern w:val="2"/>
            <w:sz w:val="24"/>
            <w:szCs w:val="24"/>
            <w:lang w:eastAsia="es-MX"/>
            <w14:ligatures w14:val="standardContextual"/>
          </w:rPr>
          <w:tab/>
        </w:r>
        <w:r w:rsidR="00412BA5" w:rsidRPr="00A954F5">
          <w:rPr>
            <w:rStyle w:val="Hipervnculo"/>
            <w:noProof/>
          </w:rPr>
          <w:t>Recomendaciones</w:t>
        </w:r>
        <w:r w:rsidR="00412BA5">
          <w:rPr>
            <w:noProof/>
            <w:webHidden/>
          </w:rPr>
          <w:tab/>
        </w:r>
        <w:r w:rsidR="00412BA5">
          <w:rPr>
            <w:noProof/>
            <w:webHidden/>
          </w:rPr>
          <w:fldChar w:fldCharType="begin"/>
        </w:r>
        <w:r w:rsidR="00412BA5">
          <w:rPr>
            <w:noProof/>
            <w:webHidden/>
          </w:rPr>
          <w:instrText xml:space="preserve"> PAGEREF _Toc167237781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2E5BDBA1" w14:textId="599F9B1A" w:rsidR="00412BA5" w:rsidRDefault="00AF5F5A">
      <w:pPr>
        <w:pStyle w:val="TDC1"/>
        <w:tabs>
          <w:tab w:val="left" w:pos="368"/>
          <w:tab w:val="right" w:leader="dot" w:pos="9350"/>
        </w:tabs>
        <w:rPr>
          <w:rFonts w:eastAsiaTheme="minorEastAsia" w:cstheme="minorBidi"/>
          <w:b w:val="0"/>
          <w:bCs w:val="0"/>
          <w:i w:val="0"/>
          <w:iCs w:val="0"/>
          <w:noProof/>
          <w:kern w:val="2"/>
          <w:lang w:eastAsia="es-MX"/>
          <w14:ligatures w14:val="standardContextual"/>
        </w:rPr>
      </w:pPr>
      <w:hyperlink w:anchor="_Toc167237782" w:history="1">
        <w:r w:rsidR="00412BA5" w:rsidRPr="00A954F5">
          <w:rPr>
            <w:rStyle w:val="Hipervnculo"/>
            <w:noProof/>
          </w:rPr>
          <w:t>9</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Trabajo a futuro</w:t>
        </w:r>
        <w:r w:rsidR="00412BA5">
          <w:rPr>
            <w:noProof/>
            <w:webHidden/>
          </w:rPr>
          <w:tab/>
        </w:r>
        <w:r w:rsidR="00412BA5">
          <w:rPr>
            <w:noProof/>
            <w:webHidden/>
          </w:rPr>
          <w:fldChar w:fldCharType="begin"/>
        </w:r>
        <w:r w:rsidR="00412BA5">
          <w:rPr>
            <w:noProof/>
            <w:webHidden/>
          </w:rPr>
          <w:instrText xml:space="preserve"> PAGEREF _Toc167237782 \h </w:instrText>
        </w:r>
        <w:r w:rsidR="00412BA5">
          <w:rPr>
            <w:noProof/>
            <w:webHidden/>
          </w:rPr>
        </w:r>
        <w:r w:rsidR="00412BA5">
          <w:rPr>
            <w:noProof/>
            <w:webHidden/>
          </w:rPr>
          <w:fldChar w:fldCharType="separate"/>
        </w:r>
        <w:r w:rsidR="009B0259">
          <w:rPr>
            <w:noProof/>
            <w:webHidden/>
          </w:rPr>
          <w:t>197</w:t>
        </w:r>
        <w:r w:rsidR="00412BA5">
          <w:rPr>
            <w:noProof/>
            <w:webHidden/>
          </w:rPr>
          <w:fldChar w:fldCharType="end"/>
        </w:r>
      </w:hyperlink>
    </w:p>
    <w:p w14:paraId="15058AE7" w14:textId="444423D5" w:rsidR="00412BA5" w:rsidRDefault="00AF5F5A">
      <w:pPr>
        <w:pStyle w:val="TDC1"/>
        <w:tabs>
          <w:tab w:val="left" w:pos="496"/>
          <w:tab w:val="right" w:leader="dot" w:pos="9350"/>
        </w:tabs>
        <w:rPr>
          <w:rFonts w:eastAsiaTheme="minorEastAsia" w:cstheme="minorBidi"/>
          <w:b w:val="0"/>
          <w:bCs w:val="0"/>
          <w:i w:val="0"/>
          <w:iCs w:val="0"/>
          <w:noProof/>
          <w:kern w:val="2"/>
          <w:lang w:eastAsia="es-MX"/>
          <w14:ligatures w14:val="standardContextual"/>
        </w:rPr>
      </w:pPr>
      <w:hyperlink w:anchor="_Toc167237783" w:history="1">
        <w:r w:rsidR="00412BA5" w:rsidRPr="00A954F5">
          <w:rPr>
            <w:rStyle w:val="Hipervnculo"/>
            <w:noProof/>
          </w:rPr>
          <w:t>10</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Contribuciones</w:t>
        </w:r>
        <w:r w:rsidR="00412BA5">
          <w:rPr>
            <w:noProof/>
            <w:webHidden/>
          </w:rPr>
          <w:tab/>
        </w:r>
        <w:r w:rsidR="00412BA5">
          <w:rPr>
            <w:noProof/>
            <w:webHidden/>
          </w:rPr>
          <w:fldChar w:fldCharType="begin"/>
        </w:r>
        <w:r w:rsidR="00412BA5">
          <w:rPr>
            <w:noProof/>
            <w:webHidden/>
          </w:rPr>
          <w:instrText xml:space="preserve"> PAGEREF _Toc167237783 \h </w:instrText>
        </w:r>
        <w:r w:rsidR="00412BA5">
          <w:rPr>
            <w:noProof/>
            <w:webHidden/>
          </w:rPr>
        </w:r>
        <w:r w:rsidR="00412BA5">
          <w:rPr>
            <w:noProof/>
            <w:webHidden/>
          </w:rPr>
          <w:fldChar w:fldCharType="separate"/>
        </w:r>
        <w:r w:rsidR="009B0259">
          <w:rPr>
            <w:noProof/>
            <w:webHidden/>
          </w:rPr>
          <w:t>198</w:t>
        </w:r>
        <w:r w:rsidR="00412BA5">
          <w:rPr>
            <w:noProof/>
            <w:webHidden/>
          </w:rPr>
          <w:fldChar w:fldCharType="end"/>
        </w:r>
      </w:hyperlink>
    </w:p>
    <w:p w14:paraId="10AE8A7A" w14:textId="21F358C7" w:rsidR="00412BA5" w:rsidRDefault="00AF5F5A">
      <w:pPr>
        <w:pStyle w:val="TDC1"/>
        <w:tabs>
          <w:tab w:val="left" w:pos="496"/>
          <w:tab w:val="right" w:leader="dot" w:pos="9350"/>
        </w:tabs>
        <w:rPr>
          <w:rFonts w:eastAsiaTheme="minorEastAsia" w:cstheme="minorBidi"/>
          <w:b w:val="0"/>
          <w:bCs w:val="0"/>
          <w:i w:val="0"/>
          <w:iCs w:val="0"/>
          <w:noProof/>
          <w:kern w:val="2"/>
          <w:lang w:eastAsia="es-MX"/>
          <w14:ligatures w14:val="standardContextual"/>
        </w:rPr>
      </w:pPr>
      <w:hyperlink w:anchor="_Toc167237784" w:history="1">
        <w:r w:rsidR="00412BA5" w:rsidRPr="00A954F5">
          <w:rPr>
            <w:rStyle w:val="Hipervnculo"/>
            <w:noProof/>
          </w:rPr>
          <w:t>11</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Glosario</w:t>
        </w:r>
        <w:r w:rsidR="00412BA5">
          <w:rPr>
            <w:noProof/>
            <w:webHidden/>
          </w:rPr>
          <w:tab/>
        </w:r>
        <w:r w:rsidR="00412BA5">
          <w:rPr>
            <w:noProof/>
            <w:webHidden/>
          </w:rPr>
          <w:fldChar w:fldCharType="begin"/>
        </w:r>
        <w:r w:rsidR="00412BA5">
          <w:rPr>
            <w:noProof/>
            <w:webHidden/>
          </w:rPr>
          <w:instrText xml:space="preserve"> PAGEREF _Toc167237784 \h </w:instrText>
        </w:r>
        <w:r w:rsidR="00412BA5">
          <w:rPr>
            <w:noProof/>
            <w:webHidden/>
          </w:rPr>
        </w:r>
        <w:r w:rsidR="00412BA5">
          <w:rPr>
            <w:noProof/>
            <w:webHidden/>
          </w:rPr>
          <w:fldChar w:fldCharType="separate"/>
        </w:r>
        <w:r w:rsidR="009B0259">
          <w:rPr>
            <w:noProof/>
            <w:webHidden/>
          </w:rPr>
          <w:t>198</w:t>
        </w:r>
        <w:r w:rsidR="00412BA5">
          <w:rPr>
            <w:noProof/>
            <w:webHidden/>
          </w:rPr>
          <w:fldChar w:fldCharType="end"/>
        </w:r>
      </w:hyperlink>
    </w:p>
    <w:p w14:paraId="13031389" w14:textId="46874502" w:rsidR="00412BA5" w:rsidRDefault="00AF5F5A">
      <w:pPr>
        <w:pStyle w:val="TDC1"/>
        <w:tabs>
          <w:tab w:val="left" w:pos="496"/>
          <w:tab w:val="right" w:leader="dot" w:pos="9350"/>
        </w:tabs>
        <w:rPr>
          <w:rFonts w:eastAsiaTheme="minorEastAsia" w:cstheme="minorBidi"/>
          <w:b w:val="0"/>
          <w:bCs w:val="0"/>
          <w:i w:val="0"/>
          <w:iCs w:val="0"/>
          <w:noProof/>
          <w:kern w:val="2"/>
          <w:lang w:eastAsia="es-MX"/>
          <w14:ligatures w14:val="standardContextual"/>
        </w:rPr>
      </w:pPr>
      <w:hyperlink w:anchor="_Toc167237785" w:history="1">
        <w:r w:rsidR="00412BA5" w:rsidRPr="00A954F5">
          <w:rPr>
            <w:rStyle w:val="Hipervnculo"/>
            <w:noProof/>
          </w:rPr>
          <w:t>12</w:t>
        </w:r>
        <w:r w:rsidR="00412BA5">
          <w:rPr>
            <w:rFonts w:eastAsiaTheme="minorEastAsia" w:cstheme="minorBidi"/>
            <w:b w:val="0"/>
            <w:bCs w:val="0"/>
            <w:i w:val="0"/>
            <w:iCs w:val="0"/>
            <w:noProof/>
            <w:kern w:val="2"/>
            <w:lang w:eastAsia="es-MX"/>
            <w14:ligatures w14:val="standardContextual"/>
          </w:rPr>
          <w:tab/>
        </w:r>
        <w:r w:rsidR="00412BA5" w:rsidRPr="00A954F5">
          <w:rPr>
            <w:rStyle w:val="Hipervnculo"/>
            <w:noProof/>
          </w:rPr>
          <w:t>Referencias</w:t>
        </w:r>
        <w:r w:rsidR="00412BA5">
          <w:rPr>
            <w:noProof/>
            <w:webHidden/>
          </w:rPr>
          <w:tab/>
        </w:r>
        <w:r w:rsidR="00412BA5">
          <w:rPr>
            <w:noProof/>
            <w:webHidden/>
          </w:rPr>
          <w:fldChar w:fldCharType="begin"/>
        </w:r>
        <w:r w:rsidR="00412BA5">
          <w:rPr>
            <w:noProof/>
            <w:webHidden/>
          </w:rPr>
          <w:instrText xml:space="preserve"> PAGEREF _Toc167237785 \h </w:instrText>
        </w:r>
        <w:r w:rsidR="00412BA5">
          <w:rPr>
            <w:noProof/>
            <w:webHidden/>
          </w:rPr>
        </w:r>
        <w:r w:rsidR="00412BA5">
          <w:rPr>
            <w:noProof/>
            <w:webHidden/>
          </w:rPr>
          <w:fldChar w:fldCharType="separate"/>
        </w:r>
        <w:r w:rsidR="009B0259">
          <w:rPr>
            <w:noProof/>
            <w:webHidden/>
          </w:rPr>
          <w:t>200</w:t>
        </w:r>
        <w:r w:rsidR="00412BA5">
          <w:rPr>
            <w:noProof/>
            <w:webHidden/>
          </w:rPr>
          <w:fldChar w:fldCharType="end"/>
        </w:r>
      </w:hyperlink>
    </w:p>
    <w:p w14:paraId="1EE54689" w14:textId="78111E7F" w:rsidR="00575615" w:rsidRDefault="00695776" w:rsidP="00A05F76">
      <w:pPr>
        <w:pStyle w:val="Texto"/>
      </w:pPr>
      <w:r>
        <w:rPr>
          <w:rFonts w:asciiTheme="minorHAnsi" w:hAnsiTheme="minorHAnsi" w:cs="Times New Roman"/>
          <w:b/>
          <w:bCs/>
          <w:i/>
          <w:iCs/>
          <w:sz w:val="24"/>
          <w:szCs w:val="24"/>
        </w:rPr>
        <w:fldChar w:fldCharType="end"/>
      </w:r>
    </w:p>
    <w:p w14:paraId="3956D135" w14:textId="77777777" w:rsidR="00A05F76" w:rsidRDefault="00A05F76">
      <w:pPr>
        <w:spacing w:after="160" w:line="259" w:lineRule="auto"/>
        <w:rPr>
          <w:rFonts w:ascii="Times New Roman" w:hAnsi="Times New Roman"/>
          <w:b/>
          <w:bCs/>
          <w:sz w:val="28"/>
          <w:szCs w:val="28"/>
        </w:rPr>
      </w:pPr>
      <w:r>
        <w:rPr>
          <w:b/>
          <w:bCs/>
          <w:sz w:val="28"/>
          <w:szCs w:val="28"/>
        </w:rPr>
        <w:br w:type="page"/>
      </w:r>
    </w:p>
    <w:p w14:paraId="201E9882" w14:textId="21A45B7F" w:rsidR="00924D8F" w:rsidRPr="009719BC" w:rsidRDefault="00924D8F" w:rsidP="00575615">
      <w:pPr>
        <w:pStyle w:val="Texto"/>
        <w:jc w:val="center"/>
        <w:rPr>
          <w:sz w:val="32"/>
          <w:szCs w:val="32"/>
        </w:rPr>
      </w:pPr>
      <w:r w:rsidRPr="009719BC">
        <w:rPr>
          <w:b/>
          <w:bCs/>
          <w:sz w:val="40"/>
          <w:szCs w:val="40"/>
        </w:rPr>
        <w:lastRenderedPageBreak/>
        <w:t>Índice de figuras</w:t>
      </w:r>
    </w:p>
    <w:p w14:paraId="68D3BF95" w14:textId="2F6C14AC" w:rsidR="00412BA5" w:rsidRDefault="00036C07">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r>
        <w:rPr>
          <w:i w:val="0"/>
          <w:iCs w:val="0"/>
        </w:rPr>
        <w:fldChar w:fldCharType="begin"/>
      </w:r>
      <w:r>
        <w:rPr>
          <w:i w:val="0"/>
          <w:iCs w:val="0"/>
        </w:rPr>
        <w:instrText xml:space="preserve"> TOC \h \z \c "Figura" </w:instrText>
      </w:r>
      <w:r>
        <w:rPr>
          <w:i w:val="0"/>
          <w:iCs w:val="0"/>
        </w:rPr>
        <w:fldChar w:fldCharType="separate"/>
      </w:r>
      <w:hyperlink w:anchor="_Toc167237786" w:history="1">
        <w:r w:rsidR="00412BA5" w:rsidRPr="00E50AF4">
          <w:rPr>
            <w:rStyle w:val="Hipervnculo"/>
            <w:noProof/>
          </w:rPr>
          <w:t>Figura 1. Logo Fuente: Elaboración propia</w:t>
        </w:r>
        <w:r w:rsidR="00412BA5">
          <w:rPr>
            <w:noProof/>
            <w:webHidden/>
          </w:rPr>
          <w:tab/>
        </w:r>
        <w:r w:rsidR="00412BA5">
          <w:rPr>
            <w:noProof/>
            <w:webHidden/>
          </w:rPr>
          <w:fldChar w:fldCharType="begin"/>
        </w:r>
        <w:r w:rsidR="00412BA5">
          <w:rPr>
            <w:noProof/>
            <w:webHidden/>
          </w:rPr>
          <w:instrText xml:space="preserve"> PAGEREF _Toc167237786 \h </w:instrText>
        </w:r>
        <w:r w:rsidR="00412BA5">
          <w:rPr>
            <w:noProof/>
            <w:webHidden/>
          </w:rPr>
        </w:r>
        <w:r w:rsidR="00412BA5">
          <w:rPr>
            <w:noProof/>
            <w:webHidden/>
          </w:rPr>
          <w:fldChar w:fldCharType="separate"/>
        </w:r>
        <w:r w:rsidR="009B0259">
          <w:rPr>
            <w:noProof/>
            <w:webHidden/>
          </w:rPr>
          <w:t>4</w:t>
        </w:r>
        <w:r w:rsidR="00412BA5">
          <w:rPr>
            <w:noProof/>
            <w:webHidden/>
          </w:rPr>
          <w:fldChar w:fldCharType="end"/>
        </w:r>
      </w:hyperlink>
    </w:p>
    <w:p w14:paraId="1E69A3DA" w14:textId="23A9D68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87" w:history="1">
        <w:r w:rsidR="00412BA5" w:rsidRPr="00E50AF4">
          <w:rPr>
            <w:rStyle w:val="Hipervnculo"/>
            <w:noProof/>
          </w:rPr>
          <w:t>Figura 2. Diagrama de metodología V Fuente: Elaboración propia</w:t>
        </w:r>
        <w:r w:rsidR="00412BA5">
          <w:rPr>
            <w:noProof/>
            <w:webHidden/>
          </w:rPr>
          <w:tab/>
        </w:r>
        <w:r w:rsidR="00412BA5">
          <w:rPr>
            <w:noProof/>
            <w:webHidden/>
          </w:rPr>
          <w:fldChar w:fldCharType="begin"/>
        </w:r>
        <w:r w:rsidR="00412BA5">
          <w:rPr>
            <w:noProof/>
            <w:webHidden/>
          </w:rPr>
          <w:instrText xml:space="preserve"> PAGEREF _Toc167237787 \h </w:instrText>
        </w:r>
        <w:r w:rsidR="00412BA5">
          <w:rPr>
            <w:noProof/>
            <w:webHidden/>
          </w:rPr>
        </w:r>
        <w:r w:rsidR="00412BA5">
          <w:rPr>
            <w:noProof/>
            <w:webHidden/>
          </w:rPr>
          <w:fldChar w:fldCharType="separate"/>
        </w:r>
        <w:r w:rsidR="009B0259">
          <w:rPr>
            <w:noProof/>
            <w:webHidden/>
          </w:rPr>
          <w:t>7</w:t>
        </w:r>
        <w:r w:rsidR="00412BA5">
          <w:rPr>
            <w:noProof/>
            <w:webHidden/>
          </w:rPr>
          <w:fldChar w:fldCharType="end"/>
        </w:r>
      </w:hyperlink>
    </w:p>
    <w:p w14:paraId="55BFAB2D" w14:textId="047545E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88" w:history="1">
        <w:r w:rsidR="00412BA5" w:rsidRPr="00E50AF4">
          <w:rPr>
            <w:rStyle w:val="Hipervnculo"/>
            <w:noProof/>
          </w:rPr>
          <w:t xml:space="preserve">Figura 3. Foto de Ambystoma Mexicanum </w:t>
        </w:r>
        <w:r w:rsidR="00412BA5" w:rsidRPr="00E50AF4">
          <w:rPr>
            <w:rStyle w:val="Hipervnculo"/>
            <w:noProof/>
            <w:lang w:eastAsia="es-MX"/>
          </w:rPr>
          <w:t>Fuente: Elaboración propia.</w:t>
        </w:r>
        <w:r w:rsidR="00412BA5">
          <w:rPr>
            <w:noProof/>
            <w:webHidden/>
          </w:rPr>
          <w:tab/>
        </w:r>
        <w:r w:rsidR="00412BA5">
          <w:rPr>
            <w:noProof/>
            <w:webHidden/>
          </w:rPr>
          <w:fldChar w:fldCharType="begin"/>
        </w:r>
        <w:r w:rsidR="00412BA5">
          <w:rPr>
            <w:noProof/>
            <w:webHidden/>
          </w:rPr>
          <w:instrText xml:space="preserve"> PAGEREF _Toc167237788 \h </w:instrText>
        </w:r>
        <w:r w:rsidR="00412BA5">
          <w:rPr>
            <w:noProof/>
            <w:webHidden/>
          </w:rPr>
        </w:r>
        <w:r w:rsidR="00412BA5">
          <w:rPr>
            <w:noProof/>
            <w:webHidden/>
          </w:rPr>
          <w:fldChar w:fldCharType="separate"/>
        </w:r>
        <w:r w:rsidR="009B0259">
          <w:rPr>
            <w:noProof/>
            <w:webHidden/>
          </w:rPr>
          <w:t>20</w:t>
        </w:r>
        <w:r w:rsidR="00412BA5">
          <w:rPr>
            <w:noProof/>
            <w:webHidden/>
          </w:rPr>
          <w:fldChar w:fldCharType="end"/>
        </w:r>
      </w:hyperlink>
    </w:p>
    <w:p w14:paraId="3516B40A" w14:textId="32032A8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89" w:history="1">
        <w:r w:rsidR="00412BA5" w:rsidRPr="00E50AF4">
          <w:rPr>
            <w:rStyle w:val="Hipervnculo"/>
            <w:noProof/>
          </w:rPr>
          <w:t>Figura 4. Ejemplo de ajolotario en México Fuente: [22]</w:t>
        </w:r>
        <w:r w:rsidR="00412BA5">
          <w:rPr>
            <w:noProof/>
            <w:webHidden/>
          </w:rPr>
          <w:tab/>
        </w:r>
        <w:r w:rsidR="00412BA5">
          <w:rPr>
            <w:noProof/>
            <w:webHidden/>
          </w:rPr>
          <w:fldChar w:fldCharType="begin"/>
        </w:r>
        <w:r w:rsidR="00412BA5">
          <w:rPr>
            <w:noProof/>
            <w:webHidden/>
          </w:rPr>
          <w:instrText xml:space="preserve"> PAGEREF _Toc167237789 \h </w:instrText>
        </w:r>
        <w:r w:rsidR="00412BA5">
          <w:rPr>
            <w:noProof/>
            <w:webHidden/>
          </w:rPr>
        </w:r>
        <w:r w:rsidR="00412BA5">
          <w:rPr>
            <w:noProof/>
            <w:webHidden/>
          </w:rPr>
          <w:fldChar w:fldCharType="separate"/>
        </w:r>
        <w:r w:rsidR="009B0259">
          <w:rPr>
            <w:noProof/>
            <w:webHidden/>
          </w:rPr>
          <w:t>23</w:t>
        </w:r>
        <w:r w:rsidR="00412BA5">
          <w:rPr>
            <w:noProof/>
            <w:webHidden/>
          </w:rPr>
          <w:fldChar w:fldCharType="end"/>
        </w:r>
      </w:hyperlink>
    </w:p>
    <w:p w14:paraId="4305C38B" w14:textId="3D6F9FAB"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0" w:history="1">
        <w:r w:rsidR="00412BA5" w:rsidRPr="00E50AF4">
          <w:rPr>
            <w:rStyle w:val="Hipervnculo"/>
            <w:noProof/>
          </w:rPr>
          <w:t>Figura 5. Arquitectura básica del IoT Fuente: Elaboración propia.</w:t>
        </w:r>
        <w:r w:rsidR="00412BA5">
          <w:rPr>
            <w:noProof/>
            <w:webHidden/>
          </w:rPr>
          <w:tab/>
        </w:r>
        <w:r w:rsidR="00412BA5">
          <w:rPr>
            <w:noProof/>
            <w:webHidden/>
          </w:rPr>
          <w:fldChar w:fldCharType="begin"/>
        </w:r>
        <w:r w:rsidR="00412BA5">
          <w:rPr>
            <w:noProof/>
            <w:webHidden/>
          </w:rPr>
          <w:instrText xml:space="preserve"> PAGEREF _Toc167237790 \h </w:instrText>
        </w:r>
        <w:r w:rsidR="00412BA5">
          <w:rPr>
            <w:noProof/>
            <w:webHidden/>
          </w:rPr>
        </w:r>
        <w:r w:rsidR="00412BA5">
          <w:rPr>
            <w:noProof/>
            <w:webHidden/>
          </w:rPr>
          <w:fldChar w:fldCharType="separate"/>
        </w:r>
        <w:r w:rsidR="009B0259">
          <w:rPr>
            <w:noProof/>
            <w:webHidden/>
          </w:rPr>
          <w:t>28</w:t>
        </w:r>
        <w:r w:rsidR="00412BA5">
          <w:rPr>
            <w:noProof/>
            <w:webHidden/>
          </w:rPr>
          <w:fldChar w:fldCharType="end"/>
        </w:r>
      </w:hyperlink>
    </w:p>
    <w:p w14:paraId="4F2B7227" w14:textId="761404E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1" w:history="1">
        <w:r w:rsidR="00412BA5" w:rsidRPr="00E50AF4">
          <w:rPr>
            <w:rStyle w:val="Hipervnculo"/>
            <w:noProof/>
          </w:rPr>
          <w:t>Figura 6. Especificación de pines del Arduino Mega Fuente: [41].</w:t>
        </w:r>
        <w:r w:rsidR="00412BA5">
          <w:rPr>
            <w:noProof/>
            <w:webHidden/>
          </w:rPr>
          <w:tab/>
        </w:r>
        <w:r w:rsidR="00412BA5">
          <w:rPr>
            <w:noProof/>
            <w:webHidden/>
          </w:rPr>
          <w:fldChar w:fldCharType="begin"/>
        </w:r>
        <w:r w:rsidR="00412BA5">
          <w:rPr>
            <w:noProof/>
            <w:webHidden/>
          </w:rPr>
          <w:instrText xml:space="preserve"> PAGEREF _Toc167237791 \h </w:instrText>
        </w:r>
        <w:r w:rsidR="00412BA5">
          <w:rPr>
            <w:noProof/>
            <w:webHidden/>
          </w:rPr>
        </w:r>
        <w:r w:rsidR="00412BA5">
          <w:rPr>
            <w:noProof/>
            <w:webHidden/>
          </w:rPr>
          <w:fldChar w:fldCharType="separate"/>
        </w:r>
        <w:r w:rsidR="009B0259">
          <w:rPr>
            <w:noProof/>
            <w:webHidden/>
          </w:rPr>
          <w:t>30</w:t>
        </w:r>
        <w:r w:rsidR="00412BA5">
          <w:rPr>
            <w:noProof/>
            <w:webHidden/>
          </w:rPr>
          <w:fldChar w:fldCharType="end"/>
        </w:r>
      </w:hyperlink>
    </w:p>
    <w:p w14:paraId="50C72705" w14:textId="200E0F0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2" w:history="1">
        <w:r w:rsidR="00412BA5" w:rsidRPr="00E50AF4">
          <w:rPr>
            <w:rStyle w:val="Hipervnculo"/>
            <w:noProof/>
          </w:rPr>
          <w:t>Figura 7. Especificación del ESP01 Fuente: [42].</w:t>
        </w:r>
        <w:r w:rsidR="00412BA5">
          <w:rPr>
            <w:noProof/>
            <w:webHidden/>
          </w:rPr>
          <w:tab/>
        </w:r>
        <w:r w:rsidR="00412BA5">
          <w:rPr>
            <w:noProof/>
            <w:webHidden/>
          </w:rPr>
          <w:fldChar w:fldCharType="begin"/>
        </w:r>
        <w:r w:rsidR="00412BA5">
          <w:rPr>
            <w:noProof/>
            <w:webHidden/>
          </w:rPr>
          <w:instrText xml:space="preserve"> PAGEREF _Toc167237792 \h </w:instrText>
        </w:r>
        <w:r w:rsidR="00412BA5">
          <w:rPr>
            <w:noProof/>
            <w:webHidden/>
          </w:rPr>
        </w:r>
        <w:r w:rsidR="00412BA5">
          <w:rPr>
            <w:noProof/>
            <w:webHidden/>
          </w:rPr>
          <w:fldChar w:fldCharType="separate"/>
        </w:r>
        <w:r w:rsidR="009B0259">
          <w:rPr>
            <w:noProof/>
            <w:webHidden/>
          </w:rPr>
          <w:t>32</w:t>
        </w:r>
        <w:r w:rsidR="00412BA5">
          <w:rPr>
            <w:noProof/>
            <w:webHidden/>
          </w:rPr>
          <w:fldChar w:fldCharType="end"/>
        </w:r>
      </w:hyperlink>
    </w:p>
    <w:p w14:paraId="0330D764" w14:textId="36BA57B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3" w:history="1">
        <w:r w:rsidR="00412BA5" w:rsidRPr="00E50AF4">
          <w:rPr>
            <w:rStyle w:val="Hipervnculo"/>
            <w:noProof/>
          </w:rPr>
          <w:t>Figura 8. Distribución de pines del ESP01 Fuente: [42].</w:t>
        </w:r>
        <w:r w:rsidR="00412BA5">
          <w:rPr>
            <w:noProof/>
            <w:webHidden/>
          </w:rPr>
          <w:tab/>
        </w:r>
        <w:r w:rsidR="00412BA5">
          <w:rPr>
            <w:noProof/>
            <w:webHidden/>
          </w:rPr>
          <w:fldChar w:fldCharType="begin"/>
        </w:r>
        <w:r w:rsidR="00412BA5">
          <w:rPr>
            <w:noProof/>
            <w:webHidden/>
          </w:rPr>
          <w:instrText xml:space="preserve"> PAGEREF _Toc167237793 \h </w:instrText>
        </w:r>
        <w:r w:rsidR="00412BA5">
          <w:rPr>
            <w:noProof/>
            <w:webHidden/>
          </w:rPr>
        </w:r>
        <w:r w:rsidR="00412BA5">
          <w:rPr>
            <w:noProof/>
            <w:webHidden/>
          </w:rPr>
          <w:fldChar w:fldCharType="separate"/>
        </w:r>
        <w:r w:rsidR="009B0259">
          <w:rPr>
            <w:noProof/>
            <w:webHidden/>
          </w:rPr>
          <w:t>33</w:t>
        </w:r>
        <w:r w:rsidR="00412BA5">
          <w:rPr>
            <w:noProof/>
            <w:webHidden/>
          </w:rPr>
          <w:fldChar w:fldCharType="end"/>
        </w:r>
      </w:hyperlink>
    </w:p>
    <w:p w14:paraId="03C3D260" w14:textId="62E203E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4" w:history="1">
        <w:r w:rsidR="00412BA5" w:rsidRPr="00E50AF4">
          <w:rPr>
            <w:rStyle w:val="Hipervnculo"/>
            <w:noProof/>
          </w:rPr>
          <w:t>Figura 9. Sensor de pH Fuente: [45].</w:t>
        </w:r>
        <w:r w:rsidR="00412BA5">
          <w:rPr>
            <w:noProof/>
            <w:webHidden/>
          </w:rPr>
          <w:tab/>
        </w:r>
        <w:r w:rsidR="00412BA5">
          <w:rPr>
            <w:noProof/>
            <w:webHidden/>
          </w:rPr>
          <w:fldChar w:fldCharType="begin"/>
        </w:r>
        <w:r w:rsidR="00412BA5">
          <w:rPr>
            <w:noProof/>
            <w:webHidden/>
          </w:rPr>
          <w:instrText xml:space="preserve"> PAGEREF _Toc167237794 \h </w:instrText>
        </w:r>
        <w:r w:rsidR="00412BA5">
          <w:rPr>
            <w:noProof/>
            <w:webHidden/>
          </w:rPr>
        </w:r>
        <w:r w:rsidR="00412BA5">
          <w:rPr>
            <w:noProof/>
            <w:webHidden/>
          </w:rPr>
          <w:fldChar w:fldCharType="separate"/>
        </w:r>
        <w:r w:rsidR="009B0259">
          <w:rPr>
            <w:noProof/>
            <w:webHidden/>
          </w:rPr>
          <w:t>34</w:t>
        </w:r>
        <w:r w:rsidR="00412BA5">
          <w:rPr>
            <w:noProof/>
            <w:webHidden/>
          </w:rPr>
          <w:fldChar w:fldCharType="end"/>
        </w:r>
      </w:hyperlink>
    </w:p>
    <w:p w14:paraId="0A6A6574" w14:textId="55756E1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5" w:history="1">
        <w:r w:rsidR="00412BA5" w:rsidRPr="00E50AF4">
          <w:rPr>
            <w:rStyle w:val="Hipervnculo"/>
            <w:noProof/>
          </w:rPr>
          <w:t>Figura 10. Ejemplo de sensor de Oxígeno disuelto Fuente: [47].</w:t>
        </w:r>
        <w:r w:rsidR="00412BA5">
          <w:rPr>
            <w:noProof/>
            <w:webHidden/>
          </w:rPr>
          <w:tab/>
        </w:r>
        <w:r w:rsidR="00412BA5">
          <w:rPr>
            <w:noProof/>
            <w:webHidden/>
          </w:rPr>
          <w:fldChar w:fldCharType="begin"/>
        </w:r>
        <w:r w:rsidR="00412BA5">
          <w:rPr>
            <w:noProof/>
            <w:webHidden/>
          </w:rPr>
          <w:instrText xml:space="preserve"> PAGEREF _Toc167237795 \h </w:instrText>
        </w:r>
        <w:r w:rsidR="00412BA5">
          <w:rPr>
            <w:noProof/>
            <w:webHidden/>
          </w:rPr>
        </w:r>
        <w:r w:rsidR="00412BA5">
          <w:rPr>
            <w:noProof/>
            <w:webHidden/>
          </w:rPr>
          <w:fldChar w:fldCharType="separate"/>
        </w:r>
        <w:r w:rsidR="009B0259">
          <w:rPr>
            <w:noProof/>
            <w:webHidden/>
          </w:rPr>
          <w:t>36</w:t>
        </w:r>
        <w:r w:rsidR="00412BA5">
          <w:rPr>
            <w:noProof/>
            <w:webHidden/>
          </w:rPr>
          <w:fldChar w:fldCharType="end"/>
        </w:r>
      </w:hyperlink>
    </w:p>
    <w:p w14:paraId="2EC2BC91" w14:textId="1EAFF55B"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6" w:history="1">
        <w:r w:rsidR="00412BA5" w:rsidRPr="00E50AF4">
          <w:rPr>
            <w:rStyle w:val="Hipervnculo"/>
            <w:noProof/>
          </w:rPr>
          <w:t>Figura 11. Ejemplo de sensor de TDS Fuente: [48].</w:t>
        </w:r>
        <w:r w:rsidR="00412BA5">
          <w:rPr>
            <w:noProof/>
            <w:webHidden/>
          </w:rPr>
          <w:tab/>
        </w:r>
        <w:r w:rsidR="00412BA5">
          <w:rPr>
            <w:noProof/>
            <w:webHidden/>
          </w:rPr>
          <w:fldChar w:fldCharType="begin"/>
        </w:r>
        <w:r w:rsidR="00412BA5">
          <w:rPr>
            <w:noProof/>
            <w:webHidden/>
          </w:rPr>
          <w:instrText xml:space="preserve"> PAGEREF _Toc167237796 \h </w:instrText>
        </w:r>
        <w:r w:rsidR="00412BA5">
          <w:rPr>
            <w:noProof/>
            <w:webHidden/>
          </w:rPr>
        </w:r>
        <w:r w:rsidR="00412BA5">
          <w:rPr>
            <w:noProof/>
            <w:webHidden/>
          </w:rPr>
          <w:fldChar w:fldCharType="separate"/>
        </w:r>
        <w:r w:rsidR="009B0259">
          <w:rPr>
            <w:noProof/>
            <w:webHidden/>
          </w:rPr>
          <w:t>37</w:t>
        </w:r>
        <w:r w:rsidR="00412BA5">
          <w:rPr>
            <w:noProof/>
            <w:webHidden/>
          </w:rPr>
          <w:fldChar w:fldCharType="end"/>
        </w:r>
      </w:hyperlink>
    </w:p>
    <w:p w14:paraId="7FC8E26A" w14:textId="2BF700F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7" w:history="1">
        <w:r w:rsidR="00412BA5" w:rsidRPr="00E50AF4">
          <w:rPr>
            <w:rStyle w:val="Hipervnculo"/>
            <w:noProof/>
          </w:rPr>
          <w:t>Figura 12. Sensor TDS en físico Fuente: Elaboración propia</w:t>
        </w:r>
        <w:r w:rsidR="00412BA5">
          <w:rPr>
            <w:noProof/>
            <w:webHidden/>
          </w:rPr>
          <w:tab/>
        </w:r>
        <w:r w:rsidR="00412BA5">
          <w:rPr>
            <w:noProof/>
            <w:webHidden/>
          </w:rPr>
          <w:fldChar w:fldCharType="begin"/>
        </w:r>
        <w:r w:rsidR="00412BA5">
          <w:rPr>
            <w:noProof/>
            <w:webHidden/>
          </w:rPr>
          <w:instrText xml:space="preserve"> PAGEREF _Toc167237797 \h </w:instrText>
        </w:r>
        <w:r w:rsidR="00412BA5">
          <w:rPr>
            <w:noProof/>
            <w:webHidden/>
          </w:rPr>
        </w:r>
        <w:r w:rsidR="00412BA5">
          <w:rPr>
            <w:noProof/>
            <w:webHidden/>
          </w:rPr>
          <w:fldChar w:fldCharType="separate"/>
        </w:r>
        <w:r w:rsidR="009B0259">
          <w:rPr>
            <w:noProof/>
            <w:webHidden/>
          </w:rPr>
          <w:t>37</w:t>
        </w:r>
        <w:r w:rsidR="00412BA5">
          <w:rPr>
            <w:noProof/>
            <w:webHidden/>
          </w:rPr>
          <w:fldChar w:fldCharType="end"/>
        </w:r>
      </w:hyperlink>
    </w:p>
    <w:p w14:paraId="58A2EA5A" w14:textId="4A15A9F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8" w:history="1">
        <w:r w:rsidR="00412BA5" w:rsidRPr="00E50AF4">
          <w:rPr>
            <w:rStyle w:val="Hipervnculo"/>
            <w:noProof/>
          </w:rPr>
          <w:t>Figura 13. Ejemplo de sensor de TSS Fuente: [49].</w:t>
        </w:r>
        <w:r w:rsidR="00412BA5">
          <w:rPr>
            <w:noProof/>
            <w:webHidden/>
          </w:rPr>
          <w:tab/>
        </w:r>
        <w:r w:rsidR="00412BA5">
          <w:rPr>
            <w:noProof/>
            <w:webHidden/>
          </w:rPr>
          <w:fldChar w:fldCharType="begin"/>
        </w:r>
        <w:r w:rsidR="00412BA5">
          <w:rPr>
            <w:noProof/>
            <w:webHidden/>
          </w:rPr>
          <w:instrText xml:space="preserve"> PAGEREF _Toc167237798 \h </w:instrText>
        </w:r>
        <w:r w:rsidR="00412BA5">
          <w:rPr>
            <w:noProof/>
            <w:webHidden/>
          </w:rPr>
        </w:r>
        <w:r w:rsidR="00412BA5">
          <w:rPr>
            <w:noProof/>
            <w:webHidden/>
          </w:rPr>
          <w:fldChar w:fldCharType="separate"/>
        </w:r>
        <w:r w:rsidR="009B0259">
          <w:rPr>
            <w:noProof/>
            <w:webHidden/>
          </w:rPr>
          <w:t>38</w:t>
        </w:r>
        <w:r w:rsidR="00412BA5">
          <w:rPr>
            <w:noProof/>
            <w:webHidden/>
          </w:rPr>
          <w:fldChar w:fldCharType="end"/>
        </w:r>
      </w:hyperlink>
    </w:p>
    <w:p w14:paraId="7D05639F" w14:textId="34A39F9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799" w:history="1">
        <w:r w:rsidR="00412BA5" w:rsidRPr="00E50AF4">
          <w:rPr>
            <w:rStyle w:val="Hipervnculo"/>
            <w:noProof/>
          </w:rPr>
          <w:t>Figura 14. Ejemplo de sensor de temperatura Fuente: [51].</w:t>
        </w:r>
        <w:r w:rsidR="00412BA5">
          <w:rPr>
            <w:noProof/>
            <w:webHidden/>
          </w:rPr>
          <w:tab/>
        </w:r>
        <w:r w:rsidR="00412BA5">
          <w:rPr>
            <w:noProof/>
            <w:webHidden/>
          </w:rPr>
          <w:fldChar w:fldCharType="begin"/>
        </w:r>
        <w:r w:rsidR="00412BA5">
          <w:rPr>
            <w:noProof/>
            <w:webHidden/>
          </w:rPr>
          <w:instrText xml:space="preserve"> PAGEREF _Toc167237799 \h </w:instrText>
        </w:r>
        <w:r w:rsidR="00412BA5">
          <w:rPr>
            <w:noProof/>
            <w:webHidden/>
          </w:rPr>
        </w:r>
        <w:r w:rsidR="00412BA5">
          <w:rPr>
            <w:noProof/>
            <w:webHidden/>
          </w:rPr>
          <w:fldChar w:fldCharType="separate"/>
        </w:r>
        <w:r w:rsidR="009B0259">
          <w:rPr>
            <w:noProof/>
            <w:webHidden/>
          </w:rPr>
          <w:t>39</w:t>
        </w:r>
        <w:r w:rsidR="00412BA5">
          <w:rPr>
            <w:noProof/>
            <w:webHidden/>
          </w:rPr>
          <w:fldChar w:fldCharType="end"/>
        </w:r>
      </w:hyperlink>
    </w:p>
    <w:p w14:paraId="52CBBE4D" w14:textId="0C0D7A0B"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0" w:history="1">
        <w:r w:rsidR="00412BA5" w:rsidRPr="00E50AF4">
          <w:rPr>
            <w:rStyle w:val="Hipervnculo"/>
            <w:noProof/>
          </w:rPr>
          <w:t>Figura 15. Conjunto de protocolos TCP/IP Fuente: [55]</w:t>
        </w:r>
        <w:r w:rsidR="00412BA5">
          <w:rPr>
            <w:noProof/>
            <w:webHidden/>
          </w:rPr>
          <w:tab/>
        </w:r>
        <w:r w:rsidR="00412BA5">
          <w:rPr>
            <w:noProof/>
            <w:webHidden/>
          </w:rPr>
          <w:fldChar w:fldCharType="begin"/>
        </w:r>
        <w:r w:rsidR="00412BA5">
          <w:rPr>
            <w:noProof/>
            <w:webHidden/>
          </w:rPr>
          <w:instrText xml:space="preserve"> PAGEREF _Toc167237800 \h </w:instrText>
        </w:r>
        <w:r w:rsidR="00412BA5">
          <w:rPr>
            <w:noProof/>
            <w:webHidden/>
          </w:rPr>
        </w:r>
        <w:r w:rsidR="00412BA5">
          <w:rPr>
            <w:noProof/>
            <w:webHidden/>
          </w:rPr>
          <w:fldChar w:fldCharType="separate"/>
        </w:r>
        <w:r w:rsidR="009B0259">
          <w:rPr>
            <w:noProof/>
            <w:webHidden/>
          </w:rPr>
          <w:t>43</w:t>
        </w:r>
        <w:r w:rsidR="00412BA5">
          <w:rPr>
            <w:noProof/>
            <w:webHidden/>
          </w:rPr>
          <w:fldChar w:fldCharType="end"/>
        </w:r>
      </w:hyperlink>
    </w:p>
    <w:p w14:paraId="6D506D68" w14:textId="00714FC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1" w:history="1">
        <w:r w:rsidR="00412BA5" w:rsidRPr="00E50AF4">
          <w:rPr>
            <w:rStyle w:val="Hipervnculo"/>
            <w:noProof/>
          </w:rPr>
          <w:t>Figura 16. Envió de información desde la aplicación remitente hasta el sistema destinatario  Fuente: [55].</w:t>
        </w:r>
        <w:r w:rsidR="00412BA5">
          <w:rPr>
            <w:noProof/>
            <w:webHidden/>
          </w:rPr>
          <w:tab/>
        </w:r>
        <w:r w:rsidR="00412BA5">
          <w:rPr>
            <w:noProof/>
            <w:webHidden/>
          </w:rPr>
          <w:fldChar w:fldCharType="begin"/>
        </w:r>
        <w:r w:rsidR="00412BA5">
          <w:rPr>
            <w:noProof/>
            <w:webHidden/>
          </w:rPr>
          <w:instrText xml:space="preserve"> PAGEREF _Toc167237801 \h </w:instrText>
        </w:r>
        <w:r w:rsidR="00412BA5">
          <w:rPr>
            <w:noProof/>
            <w:webHidden/>
          </w:rPr>
        </w:r>
        <w:r w:rsidR="00412BA5">
          <w:rPr>
            <w:noProof/>
            <w:webHidden/>
          </w:rPr>
          <w:fldChar w:fldCharType="separate"/>
        </w:r>
        <w:r w:rsidR="009B0259">
          <w:rPr>
            <w:noProof/>
            <w:webHidden/>
          </w:rPr>
          <w:t>44</w:t>
        </w:r>
        <w:r w:rsidR="00412BA5">
          <w:rPr>
            <w:noProof/>
            <w:webHidden/>
          </w:rPr>
          <w:fldChar w:fldCharType="end"/>
        </w:r>
      </w:hyperlink>
    </w:p>
    <w:p w14:paraId="41821C07" w14:textId="49BC016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2" w:history="1">
        <w:r w:rsidR="00412BA5" w:rsidRPr="00E50AF4">
          <w:rPr>
            <w:rStyle w:val="Hipervnculo"/>
            <w:noProof/>
          </w:rPr>
          <w:t>Figura 17. Envió de información desde el sistema principal hasta la aplicación Fuente: [55].</w:t>
        </w:r>
        <w:r w:rsidR="00412BA5">
          <w:rPr>
            <w:noProof/>
            <w:webHidden/>
          </w:rPr>
          <w:tab/>
        </w:r>
        <w:r w:rsidR="00412BA5">
          <w:rPr>
            <w:noProof/>
            <w:webHidden/>
          </w:rPr>
          <w:fldChar w:fldCharType="begin"/>
        </w:r>
        <w:r w:rsidR="00412BA5">
          <w:rPr>
            <w:noProof/>
            <w:webHidden/>
          </w:rPr>
          <w:instrText xml:space="preserve"> PAGEREF _Toc167237802 \h </w:instrText>
        </w:r>
        <w:r w:rsidR="00412BA5">
          <w:rPr>
            <w:noProof/>
            <w:webHidden/>
          </w:rPr>
        </w:r>
        <w:r w:rsidR="00412BA5">
          <w:rPr>
            <w:noProof/>
            <w:webHidden/>
          </w:rPr>
          <w:fldChar w:fldCharType="separate"/>
        </w:r>
        <w:r w:rsidR="009B0259">
          <w:rPr>
            <w:noProof/>
            <w:webHidden/>
          </w:rPr>
          <w:t>45</w:t>
        </w:r>
        <w:r w:rsidR="00412BA5">
          <w:rPr>
            <w:noProof/>
            <w:webHidden/>
          </w:rPr>
          <w:fldChar w:fldCharType="end"/>
        </w:r>
      </w:hyperlink>
    </w:p>
    <w:p w14:paraId="377A0C17" w14:textId="398B8C2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3" w:history="1">
        <w:r w:rsidR="00412BA5" w:rsidRPr="00E50AF4">
          <w:rPr>
            <w:rStyle w:val="Hipervnculo"/>
            <w:noProof/>
          </w:rPr>
          <w:t>Figura 18. Recepción y transmisión de datos de un sistema principal Fuente: [55].</w:t>
        </w:r>
        <w:r w:rsidR="00412BA5">
          <w:rPr>
            <w:noProof/>
            <w:webHidden/>
          </w:rPr>
          <w:tab/>
        </w:r>
        <w:r w:rsidR="00412BA5">
          <w:rPr>
            <w:noProof/>
            <w:webHidden/>
          </w:rPr>
          <w:fldChar w:fldCharType="begin"/>
        </w:r>
        <w:r w:rsidR="00412BA5">
          <w:rPr>
            <w:noProof/>
            <w:webHidden/>
          </w:rPr>
          <w:instrText xml:space="preserve"> PAGEREF _Toc167237803 \h </w:instrText>
        </w:r>
        <w:r w:rsidR="00412BA5">
          <w:rPr>
            <w:noProof/>
            <w:webHidden/>
          </w:rPr>
        </w:r>
        <w:r w:rsidR="00412BA5">
          <w:rPr>
            <w:noProof/>
            <w:webHidden/>
          </w:rPr>
          <w:fldChar w:fldCharType="separate"/>
        </w:r>
        <w:r w:rsidR="009B0259">
          <w:rPr>
            <w:noProof/>
            <w:webHidden/>
          </w:rPr>
          <w:t>45</w:t>
        </w:r>
        <w:r w:rsidR="00412BA5">
          <w:rPr>
            <w:noProof/>
            <w:webHidden/>
          </w:rPr>
          <w:fldChar w:fldCharType="end"/>
        </w:r>
      </w:hyperlink>
    </w:p>
    <w:p w14:paraId="602E9623" w14:textId="5F61BDB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4" w:history="1">
        <w:r w:rsidR="00412BA5" w:rsidRPr="00E50AF4">
          <w:rPr>
            <w:rStyle w:val="Hipervnculo"/>
            <w:noProof/>
          </w:rPr>
          <w:t>Figura 19. Matriz de riesgos Fuente: Elaboración propia</w:t>
        </w:r>
        <w:r w:rsidR="00412BA5">
          <w:rPr>
            <w:noProof/>
            <w:webHidden/>
          </w:rPr>
          <w:tab/>
        </w:r>
        <w:r w:rsidR="00412BA5">
          <w:rPr>
            <w:noProof/>
            <w:webHidden/>
          </w:rPr>
          <w:fldChar w:fldCharType="begin"/>
        </w:r>
        <w:r w:rsidR="00412BA5">
          <w:rPr>
            <w:noProof/>
            <w:webHidden/>
          </w:rPr>
          <w:instrText xml:space="preserve"> PAGEREF _Toc167237804 \h </w:instrText>
        </w:r>
        <w:r w:rsidR="00412BA5">
          <w:rPr>
            <w:noProof/>
            <w:webHidden/>
          </w:rPr>
        </w:r>
        <w:r w:rsidR="00412BA5">
          <w:rPr>
            <w:noProof/>
            <w:webHidden/>
          </w:rPr>
          <w:fldChar w:fldCharType="separate"/>
        </w:r>
        <w:r w:rsidR="009B0259">
          <w:rPr>
            <w:noProof/>
            <w:webHidden/>
          </w:rPr>
          <w:t>67</w:t>
        </w:r>
        <w:r w:rsidR="00412BA5">
          <w:rPr>
            <w:noProof/>
            <w:webHidden/>
          </w:rPr>
          <w:fldChar w:fldCharType="end"/>
        </w:r>
      </w:hyperlink>
    </w:p>
    <w:p w14:paraId="76429700" w14:textId="7B0D030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5" w:history="1">
        <w:r w:rsidR="00412BA5" w:rsidRPr="00E50AF4">
          <w:rPr>
            <w:rStyle w:val="Hipervnculo"/>
            <w:noProof/>
            <w:lang w:eastAsia="es-MX"/>
          </w:rPr>
          <w:t>Figura 20</w:t>
        </w:r>
        <w:r w:rsidR="00412BA5" w:rsidRPr="00E50AF4">
          <w:rPr>
            <w:rStyle w:val="Hipervnculo"/>
            <w:noProof/>
          </w:rPr>
          <w:t>.</w:t>
        </w:r>
        <w:r w:rsidR="00412BA5" w:rsidRPr="00E50AF4">
          <w:rPr>
            <w:rStyle w:val="Hipervnculo"/>
            <w:noProof/>
            <w:lang w:eastAsia="es-MX"/>
          </w:rPr>
          <w:t xml:space="preserve"> </w:t>
        </w:r>
        <w:r w:rsidR="00412BA5" w:rsidRPr="00E50AF4">
          <w:rPr>
            <w:rStyle w:val="Hipervnculo"/>
            <w:noProof/>
          </w:rPr>
          <w:t>Diagrama del sistema a</w:t>
        </w:r>
        <w:r w:rsidR="00412BA5" w:rsidRPr="00E50AF4">
          <w:rPr>
            <w:rStyle w:val="Hipervnculo"/>
            <w:noProof/>
            <w:lang w:eastAsia="es-MX"/>
          </w:rPr>
          <w:t xml:space="preserve"> alto </w:t>
        </w:r>
        <w:r w:rsidR="00412BA5" w:rsidRPr="00E50AF4">
          <w:rPr>
            <w:rStyle w:val="Hipervnculo"/>
            <w:noProof/>
          </w:rPr>
          <w:t>nivel</w:t>
        </w:r>
        <w:r w:rsidR="00412BA5" w:rsidRPr="00E50AF4">
          <w:rPr>
            <w:rStyle w:val="Hipervnculo"/>
            <w:noProof/>
            <w:lang w:eastAsia="es-MX"/>
          </w:rPr>
          <w:t xml:space="preserve"> Fuente: Elaboración propia</w:t>
        </w:r>
        <w:r w:rsidR="00412BA5">
          <w:rPr>
            <w:noProof/>
            <w:webHidden/>
          </w:rPr>
          <w:tab/>
        </w:r>
        <w:r w:rsidR="00412BA5">
          <w:rPr>
            <w:noProof/>
            <w:webHidden/>
          </w:rPr>
          <w:fldChar w:fldCharType="begin"/>
        </w:r>
        <w:r w:rsidR="00412BA5">
          <w:rPr>
            <w:noProof/>
            <w:webHidden/>
          </w:rPr>
          <w:instrText xml:space="preserve"> PAGEREF _Toc167237805 \h </w:instrText>
        </w:r>
        <w:r w:rsidR="00412BA5">
          <w:rPr>
            <w:noProof/>
            <w:webHidden/>
          </w:rPr>
        </w:r>
        <w:r w:rsidR="00412BA5">
          <w:rPr>
            <w:noProof/>
            <w:webHidden/>
          </w:rPr>
          <w:fldChar w:fldCharType="separate"/>
        </w:r>
        <w:r w:rsidR="009B0259">
          <w:rPr>
            <w:noProof/>
            <w:webHidden/>
          </w:rPr>
          <w:t>90</w:t>
        </w:r>
        <w:r w:rsidR="00412BA5">
          <w:rPr>
            <w:noProof/>
            <w:webHidden/>
          </w:rPr>
          <w:fldChar w:fldCharType="end"/>
        </w:r>
      </w:hyperlink>
    </w:p>
    <w:p w14:paraId="73A7D67B" w14:textId="075E13A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6" w:history="1">
        <w:r w:rsidR="00412BA5" w:rsidRPr="00E50AF4">
          <w:rPr>
            <w:rStyle w:val="Hipervnculo"/>
            <w:noProof/>
          </w:rPr>
          <w:t>Figura 21. Diagrama a bloques del sistema Fuente: Elaboración propia</w:t>
        </w:r>
        <w:r w:rsidR="00412BA5">
          <w:rPr>
            <w:noProof/>
            <w:webHidden/>
          </w:rPr>
          <w:tab/>
        </w:r>
        <w:r w:rsidR="00412BA5">
          <w:rPr>
            <w:noProof/>
            <w:webHidden/>
          </w:rPr>
          <w:fldChar w:fldCharType="begin"/>
        </w:r>
        <w:r w:rsidR="00412BA5">
          <w:rPr>
            <w:noProof/>
            <w:webHidden/>
          </w:rPr>
          <w:instrText xml:space="preserve"> PAGEREF _Toc167237806 \h </w:instrText>
        </w:r>
        <w:r w:rsidR="00412BA5">
          <w:rPr>
            <w:noProof/>
            <w:webHidden/>
          </w:rPr>
        </w:r>
        <w:r w:rsidR="00412BA5">
          <w:rPr>
            <w:noProof/>
            <w:webHidden/>
          </w:rPr>
          <w:fldChar w:fldCharType="separate"/>
        </w:r>
        <w:r w:rsidR="009B0259">
          <w:rPr>
            <w:noProof/>
            <w:webHidden/>
          </w:rPr>
          <w:t>91</w:t>
        </w:r>
        <w:r w:rsidR="00412BA5">
          <w:rPr>
            <w:noProof/>
            <w:webHidden/>
          </w:rPr>
          <w:fldChar w:fldCharType="end"/>
        </w:r>
      </w:hyperlink>
    </w:p>
    <w:p w14:paraId="08DC13B7" w14:textId="17283900"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7" w:history="1">
        <w:r w:rsidR="00412BA5" w:rsidRPr="00E50AF4">
          <w:rPr>
            <w:rStyle w:val="Hipervnculo"/>
            <w:noProof/>
          </w:rPr>
          <w:t>Figura 22. Arquitectura del sistema Fuente: Elaboración propia</w:t>
        </w:r>
        <w:r w:rsidR="00412BA5">
          <w:rPr>
            <w:noProof/>
            <w:webHidden/>
          </w:rPr>
          <w:tab/>
        </w:r>
        <w:r w:rsidR="00412BA5">
          <w:rPr>
            <w:noProof/>
            <w:webHidden/>
          </w:rPr>
          <w:fldChar w:fldCharType="begin"/>
        </w:r>
        <w:r w:rsidR="00412BA5">
          <w:rPr>
            <w:noProof/>
            <w:webHidden/>
          </w:rPr>
          <w:instrText xml:space="preserve"> PAGEREF _Toc167237807 \h </w:instrText>
        </w:r>
        <w:r w:rsidR="00412BA5">
          <w:rPr>
            <w:noProof/>
            <w:webHidden/>
          </w:rPr>
        </w:r>
        <w:r w:rsidR="00412BA5">
          <w:rPr>
            <w:noProof/>
            <w:webHidden/>
          </w:rPr>
          <w:fldChar w:fldCharType="separate"/>
        </w:r>
        <w:r w:rsidR="009B0259">
          <w:rPr>
            <w:noProof/>
            <w:webHidden/>
          </w:rPr>
          <w:t>92</w:t>
        </w:r>
        <w:r w:rsidR="00412BA5">
          <w:rPr>
            <w:noProof/>
            <w:webHidden/>
          </w:rPr>
          <w:fldChar w:fldCharType="end"/>
        </w:r>
      </w:hyperlink>
    </w:p>
    <w:p w14:paraId="7DECFDA9" w14:textId="3A7630CB"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8" w:history="1">
        <w:r w:rsidR="00412BA5" w:rsidRPr="00E50AF4">
          <w:rPr>
            <w:rStyle w:val="Hipervnculo"/>
            <w:noProof/>
          </w:rPr>
          <w:t>Figura 23. Sensor de oxígeno disuelto Fuente: [68]</w:t>
        </w:r>
        <w:r w:rsidR="00412BA5">
          <w:rPr>
            <w:noProof/>
            <w:webHidden/>
          </w:rPr>
          <w:tab/>
        </w:r>
        <w:r w:rsidR="00412BA5">
          <w:rPr>
            <w:noProof/>
            <w:webHidden/>
          </w:rPr>
          <w:fldChar w:fldCharType="begin"/>
        </w:r>
        <w:r w:rsidR="00412BA5">
          <w:rPr>
            <w:noProof/>
            <w:webHidden/>
          </w:rPr>
          <w:instrText xml:space="preserve"> PAGEREF _Toc167237808 \h </w:instrText>
        </w:r>
        <w:r w:rsidR="00412BA5">
          <w:rPr>
            <w:noProof/>
            <w:webHidden/>
          </w:rPr>
        </w:r>
        <w:r w:rsidR="00412BA5">
          <w:rPr>
            <w:noProof/>
            <w:webHidden/>
          </w:rPr>
          <w:fldChar w:fldCharType="separate"/>
        </w:r>
        <w:r w:rsidR="009B0259">
          <w:rPr>
            <w:noProof/>
            <w:webHidden/>
          </w:rPr>
          <w:t>94</w:t>
        </w:r>
        <w:r w:rsidR="00412BA5">
          <w:rPr>
            <w:noProof/>
            <w:webHidden/>
          </w:rPr>
          <w:fldChar w:fldCharType="end"/>
        </w:r>
      </w:hyperlink>
    </w:p>
    <w:p w14:paraId="07CC46B7" w14:textId="5CA020D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09" w:history="1">
        <w:r w:rsidR="00412BA5" w:rsidRPr="00E50AF4">
          <w:rPr>
            <w:rStyle w:val="Hipervnculo"/>
            <w:noProof/>
          </w:rPr>
          <w:t>Figura 24. Membrana del sensor de oxígeno disuelto Fuente: [68]</w:t>
        </w:r>
        <w:r w:rsidR="00412BA5">
          <w:rPr>
            <w:noProof/>
            <w:webHidden/>
          </w:rPr>
          <w:tab/>
        </w:r>
        <w:r w:rsidR="00412BA5">
          <w:rPr>
            <w:noProof/>
            <w:webHidden/>
          </w:rPr>
          <w:fldChar w:fldCharType="begin"/>
        </w:r>
        <w:r w:rsidR="00412BA5">
          <w:rPr>
            <w:noProof/>
            <w:webHidden/>
          </w:rPr>
          <w:instrText xml:space="preserve"> PAGEREF _Toc167237809 \h </w:instrText>
        </w:r>
        <w:r w:rsidR="00412BA5">
          <w:rPr>
            <w:noProof/>
            <w:webHidden/>
          </w:rPr>
        </w:r>
        <w:r w:rsidR="00412BA5">
          <w:rPr>
            <w:noProof/>
            <w:webHidden/>
          </w:rPr>
          <w:fldChar w:fldCharType="separate"/>
        </w:r>
        <w:r w:rsidR="009B0259">
          <w:rPr>
            <w:noProof/>
            <w:webHidden/>
          </w:rPr>
          <w:t>95</w:t>
        </w:r>
        <w:r w:rsidR="00412BA5">
          <w:rPr>
            <w:noProof/>
            <w:webHidden/>
          </w:rPr>
          <w:fldChar w:fldCharType="end"/>
        </w:r>
      </w:hyperlink>
    </w:p>
    <w:p w14:paraId="42C199F2" w14:textId="618258B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0" w:history="1">
        <w:r w:rsidR="00412BA5" w:rsidRPr="00E50AF4">
          <w:rPr>
            <w:rStyle w:val="Hipervnculo"/>
            <w:noProof/>
          </w:rPr>
          <w:t>Figura 25. Solución para mantenimiento y almacenaje de la sonda de OD Fuente: [68].</w:t>
        </w:r>
        <w:r w:rsidR="00412BA5">
          <w:rPr>
            <w:noProof/>
            <w:webHidden/>
          </w:rPr>
          <w:tab/>
        </w:r>
        <w:r w:rsidR="00412BA5">
          <w:rPr>
            <w:noProof/>
            <w:webHidden/>
          </w:rPr>
          <w:fldChar w:fldCharType="begin"/>
        </w:r>
        <w:r w:rsidR="00412BA5">
          <w:rPr>
            <w:noProof/>
            <w:webHidden/>
          </w:rPr>
          <w:instrText xml:space="preserve"> PAGEREF _Toc167237810 \h </w:instrText>
        </w:r>
        <w:r w:rsidR="00412BA5">
          <w:rPr>
            <w:noProof/>
            <w:webHidden/>
          </w:rPr>
        </w:r>
        <w:r w:rsidR="00412BA5">
          <w:rPr>
            <w:noProof/>
            <w:webHidden/>
          </w:rPr>
          <w:fldChar w:fldCharType="separate"/>
        </w:r>
        <w:r w:rsidR="009B0259">
          <w:rPr>
            <w:noProof/>
            <w:webHidden/>
          </w:rPr>
          <w:t>96</w:t>
        </w:r>
        <w:r w:rsidR="00412BA5">
          <w:rPr>
            <w:noProof/>
            <w:webHidden/>
          </w:rPr>
          <w:fldChar w:fldCharType="end"/>
        </w:r>
      </w:hyperlink>
    </w:p>
    <w:p w14:paraId="183BACFD" w14:textId="5D4C7F1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1" w:history="1">
        <w:r w:rsidR="00412BA5" w:rsidRPr="00E50AF4">
          <w:rPr>
            <w:rStyle w:val="Hipervnculo"/>
            <w:noProof/>
          </w:rPr>
          <w:t>Figura 26. Membranas para la sonda de OD Fuente: [68]</w:t>
        </w:r>
        <w:r w:rsidR="00412BA5">
          <w:rPr>
            <w:noProof/>
            <w:webHidden/>
          </w:rPr>
          <w:tab/>
        </w:r>
        <w:r w:rsidR="00412BA5">
          <w:rPr>
            <w:noProof/>
            <w:webHidden/>
          </w:rPr>
          <w:fldChar w:fldCharType="begin"/>
        </w:r>
        <w:r w:rsidR="00412BA5">
          <w:rPr>
            <w:noProof/>
            <w:webHidden/>
          </w:rPr>
          <w:instrText xml:space="preserve"> PAGEREF _Toc167237811 \h </w:instrText>
        </w:r>
        <w:r w:rsidR="00412BA5">
          <w:rPr>
            <w:noProof/>
            <w:webHidden/>
          </w:rPr>
        </w:r>
        <w:r w:rsidR="00412BA5">
          <w:rPr>
            <w:noProof/>
            <w:webHidden/>
          </w:rPr>
          <w:fldChar w:fldCharType="separate"/>
        </w:r>
        <w:r w:rsidR="009B0259">
          <w:rPr>
            <w:noProof/>
            <w:webHidden/>
          </w:rPr>
          <w:t>96</w:t>
        </w:r>
        <w:r w:rsidR="00412BA5">
          <w:rPr>
            <w:noProof/>
            <w:webHidden/>
          </w:rPr>
          <w:fldChar w:fldCharType="end"/>
        </w:r>
      </w:hyperlink>
    </w:p>
    <w:p w14:paraId="446811BE" w14:textId="5B7BB066"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2" w:history="1">
        <w:r w:rsidR="00412BA5" w:rsidRPr="00E50AF4">
          <w:rPr>
            <w:rStyle w:val="Hipervnculo"/>
            <w:noProof/>
          </w:rPr>
          <w:t>Figura 27. PCB para el sensor de OD Fuente: [68]</w:t>
        </w:r>
        <w:r w:rsidR="00412BA5">
          <w:rPr>
            <w:noProof/>
            <w:webHidden/>
          </w:rPr>
          <w:tab/>
        </w:r>
        <w:r w:rsidR="00412BA5">
          <w:rPr>
            <w:noProof/>
            <w:webHidden/>
          </w:rPr>
          <w:fldChar w:fldCharType="begin"/>
        </w:r>
        <w:r w:rsidR="00412BA5">
          <w:rPr>
            <w:noProof/>
            <w:webHidden/>
          </w:rPr>
          <w:instrText xml:space="preserve"> PAGEREF _Toc167237812 \h </w:instrText>
        </w:r>
        <w:r w:rsidR="00412BA5">
          <w:rPr>
            <w:noProof/>
            <w:webHidden/>
          </w:rPr>
        </w:r>
        <w:r w:rsidR="00412BA5">
          <w:rPr>
            <w:noProof/>
            <w:webHidden/>
          </w:rPr>
          <w:fldChar w:fldCharType="separate"/>
        </w:r>
        <w:r w:rsidR="009B0259">
          <w:rPr>
            <w:noProof/>
            <w:webHidden/>
          </w:rPr>
          <w:t>97</w:t>
        </w:r>
        <w:r w:rsidR="00412BA5">
          <w:rPr>
            <w:noProof/>
            <w:webHidden/>
          </w:rPr>
          <w:fldChar w:fldCharType="end"/>
        </w:r>
      </w:hyperlink>
    </w:p>
    <w:p w14:paraId="677D89D3" w14:textId="170AA6A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3" w:history="1">
        <w:r w:rsidR="00412BA5" w:rsidRPr="00E50AF4">
          <w:rPr>
            <w:rStyle w:val="Hipervnculo"/>
            <w:noProof/>
          </w:rPr>
          <w:t>Figura 28. Sensor de pH en Amazon Fuente: [69]</w:t>
        </w:r>
        <w:r w:rsidR="00412BA5">
          <w:rPr>
            <w:noProof/>
            <w:webHidden/>
          </w:rPr>
          <w:tab/>
        </w:r>
        <w:r w:rsidR="00412BA5">
          <w:rPr>
            <w:noProof/>
            <w:webHidden/>
          </w:rPr>
          <w:fldChar w:fldCharType="begin"/>
        </w:r>
        <w:r w:rsidR="00412BA5">
          <w:rPr>
            <w:noProof/>
            <w:webHidden/>
          </w:rPr>
          <w:instrText xml:space="preserve"> PAGEREF _Toc167237813 \h </w:instrText>
        </w:r>
        <w:r w:rsidR="00412BA5">
          <w:rPr>
            <w:noProof/>
            <w:webHidden/>
          </w:rPr>
        </w:r>
        <w:r w:rsidR="00412BA5">
          <w:rPr>
            <w:noProof/>
            <w:webHidden/>
          </w:rPr>
          <w:fldChar w:fldCharType="separate"/>
        </w:r>
        <w:r w:rsidR="009B0259">
          <w:rPr>
            <w:noProof/>
            <w:webHidden/>
          </w:rPr>
          <w:t>97</w:t>
        </w:r>
        <w:r w:rsidR="00412BA5">
          <w:rPr>
            <w:noProof/>
            <w:webHidden/>
          </w:rPr>
          <w:fldChar w:fldCharType="end"/>
        </w:r>
      </w:hyperlink>
    </w:p>
    <w:p w14:paraId="561D61C1" w14:textId="69D58BCE"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4" w:history="1">
        <w:r w:rsidR="00412BA5" w:rsidRPr="00E50AF4">
          <w:rPr>
            <w:rStyle w:val="Hipervnculo"/>
            <w:noProof/>
          </w:rPr>
          <w:t>Figura 29. Sensor de pH en Aliexpress Fuente: [70]</w:t>
        </w:r>
        <w:r w:rsidR="00412BA5">
          <w:rPr>
            <w:noProof/>
            <w:webHidden/>
          </w:rPr>
          <w:tab/>
        </w:r>
        <w:r w:rsidR="00412BA5">
          <w:rPr>
            <w:noProof/>
            <w:webHidden/>
          </w:rPr>
          <w:fldChar w:fldCharType="begin"/>
        </w:r>
        <w:r w:rsidR="00412BA5">
          <w:rPr>
            <w:noProof/>
            <w:webHidden/>
          </w:rPr>
          <w:instrText xml:space="preserve"> PAGEREF _Toc167237814 \h </w:instrText>
        </w:r>
        <w:r w:rsidR="00412BA5">
          <w:rPr>
            <w:noProof/>
            <w:webHidden/>
          </w:rPr>
        </w:r>
        <w:r w:rsidR="00412BA5">
          <w:rPr>
            <w:noProof/>
            <w:webHidden/>
          </w:rPr>
          <w:fldChar w:fldCharType="separate"/>
        </w:r>
        <w:r w:rsidR="009B0259">
          <w:rPr>
            <w:noProof/>
            <w:webHidden/>
          </w:rPr>
          <w:t>98</w:t>
        </w:r>
        <w:r w:rsidR="00412BA5">
          <w:rPr>
            <w:noProof/>
            <w:webHidden/>
          </w:rPr>
          <w:fldChar w:fldCharType="end"/>
        </w:r>
      </w:hyperlink>
    </w:p>
    <w:p w14:paraId="403C1DDA" w14:textId="6DEF2A8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5" w:history="1">
        <w:r w:rsidR="00412BA5" w:rsidRPr="00E50AF4">
          <w:rPr>
            <w:rStyle w:val="Hipervnculo"/>
            <w:noProof/>
          </w:rPr>
          <w:t>Figura 30. Sensor TSS en Amazon Fuente: [71]</w:t>
        </w:r>
        <w:r w:rsidR="00412BA5">
          <w:rPr>
            <w:noProof/>
            <w:webHidden/>
          </w:rPr>
          <w:tab/>
        </w:r>
        <w:r w:rsidR="00412BA5">
          <w:rPr>
            <w:noProof/>
            <w:webHidden/>
          </w:rPr>
          <w:fldChar w:fldCharType="begin"/>
        </w:r>
        <w:r w:rsidR="00412BA5">
          <w:rPr>
            <w:noProof/>
            <w:webHidden/>
          </w:rPr>
          <w:instrText xml:space="preserve"> PAGEREF _Toc167237815 \h </w:instrText>
        </w:r>
        <w:r w:rsidR="00412BA5">
          <w:rPr>
            <w:noProof/>
            <w:webHidden/>
          </w:rPr>
        </w:r>
        <w:r w:rsidR="00412BA5">
          <w:rPr>
            <w:noProof/>
            <w:webHidden/>
          </w:rPr>
          <w:fldChar w:fldCharType="separate"/>
        </w:r>
        <w:r w:rsidR="009B0259">
          <w:rPr>
            <w:noProof/>
            <w:webHidden/>
          </w:rPr>
          <w:t>99</w:t>
        </w:r>
        <w:r w:rsidR="00412BA5">
          <w:rPr>
            <w:noProof/>
            <w:webHidden/>
          </w:rPr>
          <w:fldChar w:fldCharType="end"/>
        </w:r>
      </w:hyperlink>
    </w:p>
    <w:p w14:paraId="5D520DE2" w14:textId="09BDD19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6" w:history="1">
        <w:r w:rsidR="00412BA5" w:rsidRPr="00E50AF4">
          <w:rPr>
            <w:rStyle w:val="Hipervnculo"/>
            <w:noProof/>
          </w:rPr>
          <w:t>Figura 31. Sensor TSS en Aliexpress Fuente: [72]</w:t>
        </w:r>
        <w:r w:rsidR="00412BA5">
          <w:rPr>
            <w:noProof/>
            <w:webHidden/>
          </w:rPr>
          <w:tab/>
        </w:r>
        <w:r w:rsidR="00412BA5">
          <w:rPr>
            <w:noProof/>
            <w:webHidden/>
          </w:rPr>
          <w:fldChar w:fldCharType="begin"/>
        </w:r>
        <w:r w:rsidR="00412BA5">
          <w:rPr>
            <w:noProof/>
            <w:webHidden/>
          </w:rPr>
          <w:instrText xml:space="preserve"> PAGEREF _Toc167237816 \h </w:instrText>
        </w:r>
        <w:r w:rsidR="00412BA5">
          <w:rPr>
            <w:noProof/>
            <w:webHidden/>
          </w:rPr>
        </w:r>
        <w:r w:rsidR="00412BA5">
          <w:rPr>
            <w:noProof/>
            <w:webHidden/>
          </w:rPr>
          <w:fldChar w:fldCharType="separate"/>
        </w:r>
        <w:r w:rsidR="009B0259">
          <w:rPr>
            <w:noProof/>
            <w:webHidden/>
          </w:rPr>
          <w:t>100</w:t>
        </w:r>
        <w:r w:rsidR="00412BA5">
          <w:rPr>
            <w:noProof/>
            <w:webHidden/>
          </w:rPr>
          <w:fldChar w:fldCharType="end"/>
        </w:r>
      </w:hyperlink>
    </w:p>
    <w:p w14:paraId="2FEB8134" w14:textId="5D72473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7" w:history="1">
        <w:r w:rsidR="00412BA5" w:rsidRPr="00E50AF4">
          <w:rPr>
            <w:rStyle w:val="Hipervnculo"/>
            <w:noProof/>
          </w:rPr>
          <w:t>Figura 32. Sensor de TDS en Amazon Fuente: [73]</w:t>
        </w:r>
        <w:r w:rsidR="00412BA5">
          <w:rPr>
            <w:noProof/>
            <w:webHidden/>
          </w:rPr>
          <w:tab/>
        </w:r>
        <w:r w:rsidR="00412BA5">
          <w:rPr>
            <w:noProof/>
            <w:webHidden/>
          </w:rPr>
          <w:fldChar w:fldCharType="begin"/>
        </w:r>
        <w:r w:rsidR="00412BA5">
          <w:rPr>
            <w:noProof/>
            <w:webHidden/>
          </w:rPr>
          <w:instrText xml:space="preserve"> PAGEREF _Toc167237817 \h </w:instrText>
        </w:r>
        <w:r w:rsidR="00412BA5">
          <w:rPr>
            <w:noProof/>
            <w:webHidden/>
          </w:rPr>
        </w:r>
        <w:r w:rsidR="00412BA5">
          <w:rPr>
            <w:noProof/>
            <w:webHidden/>
          </w:rPr>
          <w:fldChar w:fldCharType="separate"/>
        </w:r>
        <w:r w:rsidR="009B0259">
          <w:rPr>
            <w:noProof/>
            <w:webHidden/>
          </w:rPr>
          <w:t>101</w:t>
        </w:r>
        <w:r w:rsidR="00412BA5">
          <w:rPr>
            <w:noProof/>
            <w:webHidden/>
          </w:rPr>
          <w:fldChar w:fldCharType="end"/>
        </w:r>
      </w:hyperlink>
    </w:p>
    <w:p w14:paraId="78C86328" w14:textId="3753540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8" w:history="1">
        <w:r w:rsidR="00412BA5" w:rsidRPr="00E50AF4">
          <w:rPr>
            <w:rStyle w:val="Hipervnculo"/>
            <w:rFonts w:cs="Times New Roman"/>
            <w:noProof/>
          </w:rPr>
          <w:t>Figura 33. Sensor TDS en Aliexpress Fuente: [7</w:t>
        </w:r>
        <w:r w:rsidR="00412BA5" w:rsidRPr="00E50AF4">
          <w:rPr>
            <w:rStyle w:val="Hipervnculo"/>
            <w:noProof/>
          </w:rPr>
          <w:t>4</w:t>
        </w:r>
        <w:r w:rsidR="00412BA5" w:rsidRPr="00E50AF4">
          <w:rPr>
            <w:rStyle w:val="Hipervnculo"/>
            <w:rFonts w:cs="Times New Roman"/>
            <w:noProof/>
          </w:rPr>
          <w:t>]</w:t>
        </w:r>
        <w:r w:rsidR="00412BA5">
          <w:rPr>
            <w:noProof/>
            <w:webHidden/>
          </w:rPr>
          <w:tab/>
        </w:r>
        <w:r w:rsidR="00412BA5">
          <w:rPr>
            <w:noProof/>
            <w:webHidden/>
          </w:rPr>
          <w:fldChar w:fldCharType="begin"/>
        </w:r>
        <w:r w:rsidR="00412BA5">
          <w:rPr>
            <w:noProof/>
            <w:webHidden/>
          </w:rPr>
          <w:instrText xml:space="preserve"> PAGEREF _Toc167237818 \h </w:instrText>
        </w:r>
        <w:r w:rsidR="00412BA5">
          <w:rPr>
            <w:noProof/>
            <w:webHidden/>
          </w:rPr>
        </w:r>
        <w:r w:rsidR="00412BA5">
          <w:rPr>
            <w:noProof/>
            <w:webHidden/>
          </w:rPr>
          <w:fldChar w:fldCharType="separate"/>
        </w:r>
        <w:r w:rsidR="009B0259">
          <w:rPr>
            <w:noProof/>
            <w:webHidden/>
          </w:rPr>
          <w:t>101</w:t>
        </w:r>
        <w:r w:rsidR="00412BA5">
          <w:rPr>
            <w:noProof/>
            <w:webHidden/>
          </w:rPr>
          <w:fldChar w:fldCharType="end"/>
        </w:r>
      </w:hyperlink>
    </w:p>
    <w:p w14:paraId="3A90E95F" w14:textId="3C81A37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19" w:history="1">
        <w:r w:rsidR="00412BA5" w:rsidRPr="00E50AF4">
          <w:rPr>
            <w:rStyle w:val="Hipervnculo"/>
            <w:noProof/>
          </w:rPr>
          <w:t>Figura 34. Sensor de temperatura DS18B20 en Amazon Fuente: [49]</w:t>
        </w:r>
        <w:r w:rsidR="00412BA5">
          <w:rPr>
            <w:noProof/>
            <w:webHidden/>
          </w:rPr>
          <w:tab/>
        </w:r>
        <w:r w:rsidR="00412BA5">
          <w:rPr>
            <w:noProof/>
            <w:webHidden/>
          </w:rPr>
          <w:fldChar w:fldCharType="begin"/>
        </w:r>
        <w:r w:rsidR="00412BA5">
          <w:rPr>
            <w:noProof/>
            <w:webHidden/>
          </w:rPr>
          <w:instrText xml:space="preserve"> PAGEREF _Toc167237819 \h </w:instrText>
        </w:r>
        <w:r w:rsidR="00412BA5">
          <w:rPr>
            <w:noProof/>
            <w:webHidden/>
          </w:rPr>
        </w:r>
        <w:r w:rsidR="00412BA5">
          <w:rPr>
            <w:noProof/>
            <w:webHidden/>
          </w:rPr>
          <w:fldChar w:fldCharType="separate"/>
        </w:r>
        <w:r w:rsidR="009B0259">
          <w:rPr>
            <w:noProof/>
            <w:webHidden/>
          </w:rPr>
          <w:t>102</w:t>
        </w:r>
        <w:r w:rsidR="00412BA5">
          <w:rPr>
            <w:noProof/>
            <w:webHidden/>
          </w:rPr>
          <w:fldChar w:fldCharType="end"/>
        </w:r>
      </w:hyperlink>
    </w:p>
    <w:p w14:paraId="6455B475" w14:textId="423BA4F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0" w:history="1">
        <w:r w:rsidR="00412BA5" w:rsidRPr="00E50AF4">
          <w:rPr>
            <w:rStyle w:val="Hipervnculo"/>
            <w:noProof/>
          </w:rPr>
          <w:t>Figura 35. Sensor de temperatura DS18B20 en AliExpress Fuente: [73]</w:t>
        </w:r>
        <w:r w:rsidR="00412BA5">
          <w:rPr>
            <w:noProof/>
            <w:webHidden/>
          </w:rPr>
          <w:tab/>
        </w:r>
        <w:r w:rsidR="00412BA5">
          <w:rPr>
            <w:noProof/>
            <w:webHidden/>
          </w:rPr>
          <w:fldChar w:fldCharType="begin"/>
        </w:r>
        <w:r w:rsidR="00412BA5">
          <w:rPr>
            <w:noProof/>
            <w:webHidden/>
          </w:rPr>
          <w:instrText xml:space="preserve"> PAGEREF _Toc167237820 \h </w:instrText>
        </w:r>
        <w:r w:rsidR="00412BA5">
          <w:rPr>
            <w:noProof/>
            <w:webHidden/>
          </w:rPr>
        </w:r>
        <w:r w:rsidR="00412BA5">
          <w:rPr>
            <w:noProof/>
            <w:webHidden/>
          </w:rPr>
          <w:fldChar w:fldCharType="separate"/>
        </w:r>
        <w:r w:rsidR="009B0259">
          <w:rPr>
            <w:noProof/>
            <w:webHidden/>
          </w:rPr>
          <w:t>103</w:t>
        </w:r>
        <w:r w:rsidR="00412BA5">
          <w:rPr>
            <w:noProof/>
            <w:webHidden/>
          </w:rPr>
          <w:fldChar w:fldCharType="end"/>
        </w:r>
      </w:hyperlink>
    </w:p>
    <w:p w14:paraId="46F8C944" w14:textId="3A45BD5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1" w:history="1">
        <w:r w:rsidR="00412BA5" w:rsidRPr="00E50AF4">
          <w:rPr>
            <w:rStyle w:val="Hipervnculo"/>
            <w:noProof/>
          </w:rPr>
          <w:t>Figura 36. Sensor de pH Fuente: [44].</w:t>
        </w:r>
        <w:r w:rsidR="00412BA5">
          <w:rPr>
            <w:noProof/>
            <w:webHidden/>
          </w:rPr>
          <w:tab/>
        </w:r>
        <w:r w:rsidR="00412BA5">
          <w:rPr>
            <w:noProof/>
            <w:webHidden/>
          </w:rPr>
          <w:fldChar w:fldCharType="begin"/>
        </w:r>
        <w:r w:rsidR="00412BA5">
          <w:rPr>
            <w:noProof/>
            <w:webHidden/>
          </w:rPr>
          <w:instrText xml:space="preserve"> PAGEREF _Toc167237821 \h </w:instrText>
        </w:r>
        <w:r w:rsidR="00412BA5">
          <w:rPr>
            <w:noProof/>
            <w:webHidden/>
          </w:rPr>
        </w:r>
        <w:r w:rsidR="00412BA5">
          <w:rPr>
            <w:noProof/>
            <w:webHidden/>
          </w:rPr>
          <w:fldChar w:fldCharType="separate"/>
        </w:r>
        <w:r w:rsidR="009B0259">
          <w:rPr>
            <w:noProof/>
            <w:webHidden/>
          </w:rPr>
          <w:t>104</w:t>
        </w:r>
        <w:r w:rsidR="00412BA5">
          <w:rPr>
            <w:noProof/>
            <w:webHidden/>
          </w:rPr>
          <w:fldChar w:fldCharType="end"/>
        </w:r>
      </w:hyperlink>
    </w:p>
    <w:p w14:paraId="514E0A99" w14:textId="27E19C4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2" w:history="1">
        <w:r w:rsidR="00412BA5" w:rsidRPr="00E50AF4">
          <w:rPr>
            <w:rStyle w:val="Hipervnculo"/>
            <w:noProof/>
          </w:rPr>
          <w:t>Figura 37. Pines del sensor de pH Fuente: [44].</w:t>
        </w:r>
        <w:r w:rsidR="00412BA5">
          <w:rPr>
            <w:noProof/>
            <w:webHidden/>
          </w:rPr>
          <w:tab/>
        </w:r>
        <w:r w:rsidR="00412BA5">
          <w:rPr>
            <w:noProof/>
            <w:webHidden/>
          </w:rPr>
          <w:fldChar w:fldCharType="begin"/>
        </w:r>
        <w:r w:rsidR="00412BA5">
          <w:rPr>
            <w:noProof/>
            <w:webHidden/>
          </w:rPr>
          <w:instrText xml:space="preserve"> PAGEREF _Toc167237822 \h </w:instrText>
        </w:r>
        <w:r w:rsidR="00412BA5">
          <w:rPr>
            <w:noProof/>
            <w:webHidden/>
          </w:rPr>
        </w:r>
        <w:r w:rsidR="00412BA5">
          <w:rPr>
            <w:noProof/>
            <w:webHidden/>
          </w:rPr>
          <w:fldChar w:fldCharType="separate"/>
        </w:r>
        <w:r w:rsidR="009B0259">
          <w:rPr>
            <w:noProof/>
            <w:webHidden/>
          </w:rPr>
          <w:t>105</w:t>
        </w:r>
        <w:r w:rsidR="00412BA5">
          <w:rPr>
            <w:noProof/>
            <w:webHidden/>
          </w:rPr>
          <w:fldChar w:fldCharType="end"/>
        </w:r>
      </w:hyperlink>
    </w:p>
    <w:p w14:paraId="39F961B4" w14:textId="369BBA3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3" w:history="1">
        <w:r w:rsidR="00412BA5" w:rsidRPr="00E50AF4">
          <w:rPr>
            <w:rStyle w:val="Hipervnculo"/>
            <w:noProof/>
          </w:rPr>
          <w:t>Figura 38. Sensor de Oxígeno disuelto Fuente: [45].</w:t>
        </w:r>
        <w:r w:rsidR="00412BA5">
          <w:rPr>
            <w:noProof/>
            <w:webHidden/>
          </w:rPr>
          <w:tab/>
        </w:r>
        <w:r w:rsidR="00412BA5">
          <w:rPr>
            <w:noProof/>
            <w:webHidden/>
          </w:rPr>
          <w:fldChar w:fldCharType="begin"/>
        </w:r>
        <w:r w:rsidR="00412BA5">
          <w:rPr>
            <w:noProof/>
            <w:webHidden/>
          </w:rPr>
          <w:instrText xml:space="preserve"> PAGEREF _Toc167237823 \h </w:instrText>
        </w:r>
        <w:r w:rsidR="00412BA5">
          <w:rPr>
            <w:noProof/>
            <w:webHidden/>
          </w:rPr>
        </w:r>
        <w:r w:rsidR="00412BA5">
          <w:rPr>
            <w:noProof/>
            <w:webHidden/>
          </w:rPr>
          <w:fldChar w:fldCharType="separate"/>
        </w:r>
        <w:r w:rsidR="009B0259">
          <w:rPr>
            <w:noProof/>
            <w:webHidden/>
          </w:rPr>
          <w:t>106</w:t>
        </w:r>
        <w:r w:rsidR="00412BA5">
          <w:rPr>
            <w:noProof/>
            <w:webHidden/>
          </w:rPr>
          <w:fldChar w:fldCharType="end"/>
        </w:r>
      </w:hyperlink>
    </w:p>
    <w:p w14:paraId="2F26133A" w14:textId="35A5231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4" w:history="1">
        <w:r w:rsidR="00412BA5" w:rsidRPr="00E50AF4">
          <w:rPr>
            <w:rStyle w:val="Hipervnculo"/>
            <w:noProof/>
          </w:rPr>
          <w:t>Figura 39. Definición del sensor de OD Fuente: [46].</w:t>
        </w:r>
        <w:r w:rsidR="00412BA5">
          <w:rPr>
            <w:noProof/>
            <w:webHidden/>
          </w:rPr>
          <w:tab/>
        </w:r>
        <w:r w:rsidR="00412BA5">
          <w:rPr>
            <w:noProof/>
            <w:webHidden/>
          </w:rPr>
          <w:fldChar w:fldCharType="begin"/>
        </w:r>
        <w:r w:rsidR="00412BA5">
          <w:rPr>
            <w:noProof/>
            <w:webHidden/>
          </w:rPr>
          <w:instrText xml:space="preserve"> PAGEREF _Toc167237824 \h </w:instrText>
        </w:r>
        <w:r w:rsidR="00412BA5">
          <w:rPr>
            <w:noProof/>
            <w:webHidden/>
          </w:rPr>
        </w:r>
        <w:r w:rsidR="00412BA5">
          <w:rPr>
            <w:noProof/>
            <w:webHidden/>
          </w:rPr>
          <w:fldChar w:fldCharType="separate"/>
        </w:r>
        <w:r w:rsidR="009B0259">
          <w:rPr>
            <w:noProof/>
            <w:webHidden/>
          </w:rPr>
          <w:t>108</w:t>
        </w:r>
        <w:r w:rsidR="00412BA5">
          <w:rPr>
            <w:noProof/>
            <w:webHidden/>
          </w:rPr>
          <w:fldChar w:fldCharType="end"/>
        </w:r>
      </w:hyperlink>
    </w:p>
    <w:p w14:paraId="62BC73EE" w14:textId="2D4FD171"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5" w:history="1">
        <w:r w:rsidR="00412BA5" w:rsidRPr="00E50AF4">
          <w:rPr>
            <w:rStyle w:val="Hipervnculo"/>
            <w:noProof/>
          </w:rPr>
          <w:t>Figura 40. Sensor de TDS Fuente: [47].</w:t>
        </w:r>
        <w:r w:rsidR="00412BA5">
          <w:rPr>
            <w:noProof/>
            <w:webHidden/>
          </w:rPr>
          <w:tab/>
        </w:r>
        <w:r w:rsidR="00412BA5">
          <w:rPr>
            <w:noProof/>
            <w:webHidden/>
          </w:rPr>
          <w:fldChar w:fldCharType="begin"/>
        </w:r>
        <w:r w:rsidR="00412BA5">
          <w:rPr>
            <w:noProof/>
            <w:webHidden/>
          </w:rPr>
          <w:instrText xml:space="preserve"> PAGEREF _Toc167237825 \h </w:instrText>
        </w:r>
        <w:r w:rsidR="00412BA5">
          <w:rPr>
            <w:noProof/>
            <w:webHidden/>
          </w:rPr>
        </w:r>
        <w:r w:rsidR="00412BA5">
          <w:rPr>
            <w:noProof/>
            <w:webHidden/>
          </w:rPr>
          <w:fldChar w:fldCharType="separate"/>
        </w:r>
        <w:r w:rsidR="009B0259">
          <w:rPr>
            <w:noProof/>
            <w:webHidden/>
          </w:rPr>
          <w:t>109</w:t>
        </w:r>
        <w:r w:rsidR="00412BA5">
          <w:rPr>
            <w:noProof/>
            <w:webHidden/>
          </w:rPr>
          <w:fldChar w:fldCharType="end"/>
        </w:r>
      </w:hyperlink>
    </w:p>
    <w:p w14:paraId="72B865D2" w14:textId="4DDCFDB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6" w:history="1">
        <w:r w:rsidR="00412BA5" w:rsidRPr="00E50AF4">
          <w:rPr>
            <w:rStyle w:val="Hipervnculo"/>
            <w:noProof/>
          </w:rPr>
          <w:t>Figura 41. Sensor de TSS Fuente: [48].</w:t>
        </w:r>
        <w:r w:rsidR="00412BA5">
          <w:rPr>
            <w:noProof/>
            <w:webHidden/>
          </w:rPr>
          <w:tab/>
        </w:r>
        <w:r w:rsidR="00412BA5">
          <w:rPr>
            <w:noProof/>
            <w:webHidden/>
          </w:rPr>
          <w:fldChar w:fldCharType="begin"/>
        </w:r>
        <w:r w:rsidR="00412BA5">
          <w:rPr>
            <w:noProof/>
            <w:webHidden/>
          </w:rPr>
          <w:instrText xml:space="preserve"> PAGEREF _Toc167237826 \h </w:instrText>
        </w:r>
        <w:r w:rsidR="00412BA5">
          <w:rPr>
            <w:noProof/>
            <w:webHidden/>
          </w:rPr>
        </w:r>
        <w:r w:rsidR="00412BA5">
          <w:rPr>
            <w:noProof/>
            <w:webHidden/>
          </w:rPr>
          <w:fldChar w:fldCharType="separate"/>
        </w:r>
        <w:r w:rsidR="009B0259">
          <w:rPr>
            <w:noProof/>
            <w:webHidden/>
          </w:rPr>
          <w:t>110</w:t>
        </w:r>
        <w:r w:rsidR="00412BA5">
          <w:rPr>
            <w:noProof/>
            <w:webHidden/>
          </w:rPr>
          <w:fldChar w:fldCharType="end"/>
        </w:r>
      </w:hyperlink>
    </w:p>
    <w:p w14:paraId="27272CDD" w14:textId="6CA6E690"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7" w:history="1">
        <w:r w:rsidR="00412BA5" w:rsidRPr="00E50AF4">
          <w:rPr>
            <w:rStyle w:val="Hipervnculo"/>
            <w:noProof/>
          </w:rPr>
          <w:t>Figura 42. Sensor de temperatura Fuente: [49].</w:t>
        </w:r>
        <w:r w:rsidR="00412BA5">
          <w:rPr>
            <w:noProof/>
            <w:webHidden/>
          </w:rPr>
          <w:tab/>
        </w:r>
        <w:r w:rsidR="00412BA5">
          <w:rPr>
            <w:noProof/>
            <w:webHidden/>
          </w:rPr>
          <w:fldChar w:fldCharType="begin"/>
        </w:r>
        <w:r w:rsidR="00412BA5">
          <w:rPr>
            <w:noProof/>
            <w:webHidden/>
          </w:rPr>
          <w:instrText xml:space="preserve"> PAGEREF _Toc167237827 \h </w:instrText>
        </w:r>
        <w:r w:rsidR="00412BA5">
          <w:rPr>
            <w:noProof/>
            <w:webHidden/>
          </w:rPr>
        </w:r>
        <w:r w:rsidR="00412BA5">
          <w:rPr>
            <w:noProof/>
            <w:webHidden/>
          </w:rPr>
          <w:fldChar w:fldCharType="separate"/>
        </w:r>
        <w:r w:rsidR="009B0259">
          <w:rPr>
            <w:noProof/>
            <w:webHidden/>
          </w:rPr>
          <w:t>114</w:t>
        </w:r>
        <w:r w:rsidR="00412BA5">
          <w:rPr>
            <w:noProof/>
            <w:webHidden/>
          </w:rPr>
          <w:fldChar w:fldCharType="end"/>
        </w:r>
      </w:hyperlink>
    </w:p>
    <w:p w14:paraId="24F0F2A1" w14:textId="3692B58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8" w:history="1">
        <w:r w:rsidR="00412BA5" w:rsidRPr="00E50AF4">
          <w:rPr>
            <w:rStyle w:val="Hipervnculo"/>
            <w:noProof/>
          </w:rPr>
          <w:t>Figura 43. Gabinete para los sensores Fuente: Elaboración propia</w:t>
        </w:r>
        <w:r w:rsidR="00412BA5">
          <w:rPr>
            <w:noProof/>
            <w:webHidden/>
          </w:rPr>
          <w:tab/>
        </w:r>
        <w:r w:rsidR="00412BA5">
          <w:rPr>
            <w:noProof/>
            <w:webHidden/>
          </w:rPr>
          <w:fldChar w:fldCharType="begin"/>
        </w:r>
        <w:r w:rsidR="00412BA5">
          <w:rPr>
            <w:noProof/>
            <w:webHidden/>
          </w:rPr>
          <w:instrText xml:space="preserve"> PAGEREF _Toc167237828 \h </w:instrText>
        </w:r>
        <w:r w:rsidR="00412BA5">
          <w:rPr>
            <w:noProof/>
            <w:webHidden/>
          </w:rPr>
        </w:r>
        <w:r w:rsidR="00412BA5">
          <w:rPr>
            <w:noProof/>
            <w:webHidden/>
          </w:rPr>
          <w:fldChar w:fldCharType="separate"/>
        </w:r>
        <w:r w:rsidR="009B0259">
          <w:rPr>
            <w:noProof/>
            <w:webHidden/>
          </w:rPr>
          <w:t>116</w:t>
        </w:r>
        <w:r w:rsidR="00412BA5">
          <w:rPr>
            <w:noProof/>
            <w:webHidden/>
          </w:rPr>
          <w:fldChar w:fldCharType="end"/>
        </w:r>
      </w:hyperlink>
    </w:p>
    <w:p w14:paraId="4A98C3E2" w14:textId="1538170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29" w:history="1">
        <w:r w:rsidR="00412BA5" w:rsidRPr="00E50AF4">
          <w:rPr>
            <w:rStyle w:val="Hipervnculo"/>
            <w:noProof/>
          </w:rPr>
          <w:t>Figura 44. Ajuste especial para sensor de OD Fuente: Elaboración propia</w:t>
        </w:r>
        <w:r w:rsidR="00412BA5">
          <w:rPr>
            <w:noProof/>
            <w:webHidden/>
          </w:rPr>
          <w:tab/>
        </w:r>
        <w:r w:rsidR="00412BA5">
          <w:rPr>
            <w:noProof/>
            <w:webHidden/>
          </w:rPr>
          <w:fldChar w:fldCharType="begin"/>
        </w:r>
        <w:r w:rsidR="00412BA5">
          <w:rPr>
            <w:noProof/>
            <w:webHidden/>
          </w:rPr>
          <w:instrText xml:space="preserve"> PAGEREF _Toc167237829 \h </w:instrText>
        </w:r>
        <w:r w:rsidR="00412BA5">
          <w:rPr>
            <w:noProof/>
            <w:webHidden/>
          </w:rPr>
        </w:r>
        <w:r w:rsidR="00412BA5">
          <w:rPr>
            <w:noProof/>
            <w:webHidden/>
          </w:rPr>
          <w:fldChar w:fldCharType="separate"/>
        </w:r>
        <w:r w:rsidR="009B0259">
          <w:rPr>
            <w:noProof/>
            <w:webHidden/>
          </w:rPr>
          <w:t>117</w:t>
        </w:r>
        <w:r w:rsidR="00412BA5">
          <w:rPr>
            <w:noProof/>
            <w:webHidden/>
          </w:rPr>
          <w:fldChar w:fldCharType="end"/>
        </w:r>
      </w:hyperlink>
    </w:p>
    <w:p w14:paraId="619F942F" w14:textId="4954515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0" w:history="1">
        <w:r w:rsidR="00412BA5" w:rsidRPr="00E50AF4">
          <w:rPr>
            <w:rStyle w:val="Hipervnculo"/>
            <w:noProof/>
          </w:rPr>
          <w:t>Figura 45. Adaptador de sensor Fuente: Elaboración propia</w:t>
        </w:r>
        <w:r w:rsidR="00412BA5">
          <w:rPr>
            <w:noProof/>
            <w:webHidden/>
          </w:rPr>
          <w:tab/>
        </w:r>
        <w:r w:rsidR="00412BA5">
          <w:rPr>
            <w:noProof/>
            <w:webHidden/>
          </w:rPr>
          <w:fldChar w:fldCharType="begin"/>
        </w:r>
        <w:r w:rsidR="00412BA5">
          <w:rPr>
            <w:noProof/>
            <w:webHidden/>
          </w:rPr>
          <w:instrText xml:space="preserve"> PAGEREF _Toc167237830 \h </w:instrText>
        </w:r>
        <w:r w:rsidR="00412BA5">
          <w:rPr>
            <w:noProof/>
            <w:webHidden/>
          </w:rPr>
        </w:r>
        <w:r w:rsidR="00412BA5">
          <w:rPr>
            <w:noProof/>
            <w:webHidden/>
          </w:rPr>
          <w:fldChar w:fldCharType="separate"/>
        </w:r>
        <w:r w:rsidR="009B0259">
          <w:rPr>
            <w:noProof/>
            <w:webHidden/>
          </w:rPr>
          <w:t>117</w:t>
        </w:r>
        <w:r w:rsidR="00412BA5">
          <w:rPr>
            <w:noProof/>
            <w:webHidden/>
          </w:rPr>
          <w:fldChar w:fldCharType="end"/>
        </w:r>
      </w:hyperlink>
    </w:p>
    <w:p w14:paraId="4204BC2C" w14:textId="31CFF19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1" w:history="1">
        <w:r w:rsidR="00412BA5" w:rsidRPr="00E50AF4">
          <w:rPr>
            <w:rStyle w:val="Hipervnculo"/>
            <w:noProof/>
          </w:rPr>
          <w:t>Figura 46. Adaptador de CPVC Fuente: Elaboración Propia</w:t>
        </w:r>
        <w:r w:rsidR="00412BA5">
          <w:rPr>
            <w:noProof/>
            <w:webHidden/>
          </w:rPr>
          <w:tab/>
        </w:r>
        <w:r w:rsidR="00412BA5">
          <w:rPr>
            <w:noProof/>
            <w:webHidden/>
          </w:rPr>
          <w:fldChar w:fldCharType="begin"/>
        </w:r>
        <w:r w:rsidR="00412BA5">
          <w:rPr>
            <w:noProof/>
            <w:webHidden/>
          </w:rPr>
          <w:instrText xml:space="preserve"> PAGEREF _Toc167237831 \h </w:instrText>
        </w:r>
        <w:r w:rsidR="00412BA5">
          <w:rPr>
            <w:noProof/>
            <w:webHidden/>
          </w:rPr>
        </w:r>
        <w:r w:rsidR="00412BA5">
          <w:rPr>
            <w:noProof/>
            <w:webHidden/>
          </w:rPr>
          <w:fldChar w:fldCharType="separate"/>
        </w:r>
        <w:r w:rsidR="009B0259">
          <w:rPr>
            <w:noProof/>
            <w:webHidden/>
          </w:rPr>
          <w:t>118</w:t>
        </w:r>
        <w:r w:rsidR="00412BA5">
          <w:rPr>
            <w:noProof/>
            <w:webHidden/>
          </w:rPr>
          <w:fldChar w:fldCharType="end"/>
        </w:r>
      </w:hyperlink>
    </w:p>
    <w:p w14:paraId="4AB3A971" w14:textId="4D43E2A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2" w:history="1">
        <w:r w:rsidR="00412BA5" w:rsidRPr="00E50AF4">
          <w:rPr>
            <w:rStyle w:val="Hipervnculo"/>
            <w:noProof/>
          </w:rPr>
          <w:t>Figura 47. Largo del gabinete de sensores Fuente: Elaboración propia</w:t>
        </w:r>
        <w:r w:rsidR="00412BA5">
          <w:rPr>
            <w:noProof/>
            <w:webHidden/>
          </w:rPr>
          <w:tab/>
        </w:r>
        <w:r w:rsidR="00412BA5">
          <w:rPr>
            <w:noProof/>
            <w:webHidden/>
          </w:rPr>
          <w:fldChar w:fldCharType="begin"/>
        </w:r>
        <w:r w:rsidR="00412BA5">
          <w:rPr>
            <w:noProof/>
            <w:webHidden/>
          </w:rPr>
          <w:instrText xml:space="preserve"> PAGEREF _Toc167237832 \h </w:instrText>
        </w:r>
        <w:r w:rsidR="00412BA5">
          <w:rPr>
            <w:noProof/>
            <w:webHidden/>
          </w:rPr>
        </w:r>
        <w:r w:rsidR="00412BA5">
          <w:rPr>
            <w:noProof/>
            <w:webHidden/>
          </w:rPr>
          <w:fldChar w:fldCharType="separate"/>
        </w:r>
        <w:r w:rsidR="009B0259">
          <w:rPr>
            <w:noProof/>
            <w:webHidden/>
          </w:rPr>
          <w:t>118</w:t>
        </w:r>
        <w:r w:rsidR="00412BA5">
          <w:rPr>
            <w:noProof/>
            <w:webHidden/>
          </w:rPr>
          <w:fldChar w:fldCharType="end"/>
        </w:r>
      </w:hyperlink>
    </w:p>
    <w:p w14:paraId="69783C80" w14:textId="6EB8E6A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3" w:history="1">
        <w:r w:rsidR="00412BA5" w:rsidRPr="00E50AF4">
          <w:rPr>
            <w:rStyle w:val="Hipervnculo"/>
            <w:noProof/>
          </w:rPr>
          <w:t>Figura 48. Ancho del gabinete de sensores Fuente: Elaboración propia</w:t>
        </w:r>
        <w:r w:rsidR="00412BA5">
          <w:rPr>
            <w:noProof/>
            <w:webHidden/>
          </w:rPr>
          <w:tab/>
        </w:r>
        <w:r w:rsidR="00412BA5">
          <w:rPr>
            <w:noProof/>
            <w:webHidden/>
          </w:rPr>
          <w:fldChar w:fldCharType="begin"/>
        </w:r>
        <w:r w:rsidR="00412BA5">
          <w:rPr>
            <w:noProof/>
            <w:webHidden/>
          </w:rPr>
          <w:instrText xml:space="preserve"> PAGEREF _Toc167237833 \h </w:instrText>
        </w:r>
        <w:r w:rsidR="00412BA5">
          <w:rPr>
            <w:noProof/>
            <w:webHidden/>
          </w:rPr>
        </w:r>
        <w:r w:rsidR="00412BA5">
          <w:rPr>
            <w:noProof/>
            <w:webHidden/>
          </w:rPr>
          <w:fldChar w:fldCharType="separate"/>
        </w:r>
        <w:r w:rsidR="009B0259">
          <w:rPr>
            <w:noProof/>
            <w:webHidden/>
          </w:rPr>
          <w:t>119</w:t>
        </w:r>
        <w:r w:rsidR="00412BA5">
          <w:rPr>
            <w:noProof/>
            <w:webHidden/>
          </w:rPr>
          <w:fldChar w:fldCharType="end"/>
        </w:r>
      </w:hyperlink>
    </w:p>
    <w:p w14:paraId="44B5DC48" w14:textId="072D592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4" w:history="1">
        <w:r w:rsidR="00412BA5" w:rsidRPr="00E50AF4">
          <w:rPr>
            <w:rStyle w:val="Hipervnculo"/>
            <w:noProof/>
          </w:rPr>
          <w:t>Figura 49. Alto del gabinete de sensores Fuente: Elaboración propia</w:t>
        </w:r>
        <w:r w:rsidR="00412BA5">
          <w:rPr>
            <w:noProof/>
            <w:webHidden/>
          </w:rPr>
          <w:tab/>
        </w:r>
        <w:r w:rsidR="00412BA5">
          <w:rPr>
            <w:noProof/>
            <w:webHidden/>
          </w:rPr>
          <w:fldChar w:fldCharType="begin"/>
        </w:r>
        <w:r w:rsidR="00412BA5">
          <w:rPr>
            <w:noProof/>
            <w:webHidden/>
          </w:rPr>
          <w:instrText xml:space="preserve"> PAGEREF _Toc167237834 \h </w:instrText>
        </w:r>
        <w:r w:rsidR="00412BA5">
          <w:rPr>
            <w:noProof/>
            <w:webHidden/>
          </w:rPr>
        </w:r>
        <w:r w:rsidR="00412BA5">
          <w:rPr>
            <w:noProof/>
            <w:webHidden/>
          </w:rPr>
          <w:fldChar w:fldCharType="separate"/>
        </w:r>
        <w:r w:rsidR="009B0259">
          <w:rPr>
            <w:noProof/>
            <w:webHidden/>
          </w:rPr>
          <w:t>119</w:t>
        </w:r>
        <w:r w:rsidR="00412BA5">
          <w:rPr>
            <w:noProof/>
            <w:webHidden/>
          </w:rPr>
          <w:fldChar w:fldCharType="end"/>
        </w:r>
      </w:hyperlink>
    </w:p>
    <w:p w14:paraId="0FD09192" w14:textId="39D05DB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5" w:history="1">
        <w:r w:rsidR="00412BA5" w:rsidRPr="00E50AF4">
          <w:rPr>
            <w:rStyle w:val="Hipervnculo"/>
            <w:noProof/>
          </w:rPr>
          <w:t>Figura 50. Diagrama esquemático en fritzing Fuente: Elaboración propia</w:t>
        </w:r>
        <w:r w:rsidR="00412BA5">
          <w:rPr>
            <w:noProof/>
            <w:webHidden/>
          </w:rPr>
          <w:tab/>
        </w:r>
        <w:r w:rsidR="00412BA5">
          <w:rPr>
            <w:noProof/>
            <w:webHidden/>
          </w:rPr>
          <w:fldChar w:fldCharType="begin"/>
        </w:r>
        <w:r w:rsidR="00412BA5">
          <w:rPr>
            <w:noProof/>
            <w:webHidden/>
          </w:rPr>
          <w:instrText xml:space="preserve"> PAGEREF _Toc167237835 \h </w:instrText>
        </w:r>
        <w:r w:rsidR="00412BA5">
          <w:rPr>
            <w:noProof/>
            <w:webHidden/>
          </w:rPr>
        </w:r>
        <w:r w:rsidR="00412BA5">
          <w:rPr>
            <w:noProof/>
            <w:webHidden/>
          </w:rPr>
          <w:fldChar w:fldCharType="separate"/>
        </w:r>
        <w:r w:rsidR="009B0259">
          <w:rPr>
            <w:noProof/>
            <w:webHidden/>
          </w:rPr>
          <w:t>121</w:t>
        </w:r>
        <w:r w:rsidR="00412BA5">
          <w:rPr>
            <w:noProof/>
            <w:webHidden/>
          </w:rPr>
          <w:fldChar w:fldCharType="end"/>
        </w:r>
      </w:hyperlink>
    </w:p>
    <w:p w14:paraId="4F6D5898" w14:textId="7D4C9EA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6" w:history="1">
        <w:r w:rsidR="00412BA5" w:rsidRPr="00E50AF4">
          <w:rPr>
            <w:rStyle w:val="Hipervnculo"/>
            <w:noProof/>
          </w:rPr>
          <w:t>Figura 51. Esquemático en proteus Fuente: Elaboración propia</w:t>
        </w:r>
        <w:r w:rsidR="00412BA5">
          <w:rPr>
            <w:noProof/>
            <w:webHidden/>
          </w:rPr>
          <w:tab/>
        </w:r>
        <w:r w:rsidR="00412BA5">
          <w:rPr>
            <w:noProof/>
            <w:webHidden/>
          </w:rPr>
          <w:fldChar w:fldCharType="begin"/>
        </w:r>
        <w:r w:rsidR="00412BA5">
          <w:rPr>
            <w:noProof/>
            <w:webHidden/>
          </w:rPr>
          <w:instrText xml:space="preserve"> PAGEREF _Toc167237836 \h </w:instrText>
        </w:r>
        <w:r w:rsidR="00412BA5">
          <w:rPr>
            <w:noProof/>
            <w:webHidden/>
          </w:rPr>
        </w:r>
        <w:r w:rsidR="00412BA5">
          <w:rPr>
            <w:noProof/>
            <w:webHidden/>
          </w:rPr>
          <w:fldChar w:fldCharType="separate"/>
        </w:r>
        <w:r w:rsidR="009B0259">
          <w:rPr>
            <w:noProof/>
            <w:webHidden/>
          </w:rPr>
          <w:t>122</w:t>
        </w:r>
        <w:r w:rsidR="00412BA5">
          <w:rPr>
            <w:noProof/>
            <w:webHidden/>
          </w:rPr>
          <w:fldChar w:fldCharType="end"/>
        </w:r>
      </w:hyperlink>
    </w:p>
    <w:p w14:paraId="30EC8ECB" w14:textId="0D1331D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7" w:history="1">
        <w:r w:rsidR="00412BA5" w:rsidRPr="00E50AF4">
          <w:rPr>
            <w:rStyle w:val="Hipervnculo"/>
            <w:noProof/>
          </w:rPr>
          <w:t>Figura 52. Esquemático en proteus Fuente: Elaboración propia</w:t>
        </w:r>
        <w:r w:rsidR="00412BA5">
          <w:rPr>
            <w:noProof/>
            <w:webHidden/>
          </w:rPr>
          <w:tab/>
        </w:r>
        <w:r w:rsidR="00412BA5">
          <w:rPr>
            <w:noProof/>
            <w:webHidden/>
          </w:rPr>
          <w:fldChar w:fldCharType="begin"/>
        </w:r>
        <w:r w:rsidR="00412BA5">
          <w:rPr>
            <w:noProof/>
            <w:webHidden/>
          </w:rPr>
          <w:instrText xml:space="preserve"> PAGEREF _Toc167237837 \h </w:instrText>
        </w:r>
        <w:r w:rsidR="00412BA5">
          <w:rPr>
            <w:noProof/>
            <w:webHidden/>
          </w:rPr>
        </w:r>
        <w:r w:rsidR="00412BA5">
          <w:rPr>
            <w:noProof/>
            <w:webHidden/>
          </w:rPr>
          <w:fldChar w:fldCharType="separate"/>
        </w:r>
        <w:r w:rsidR="009B0259">
          <w:rPr>
            <w:noProof/>
            <w:webHidden/>
          </w:rPr>
          <w:t>123</w:t>
        </w:r>
        <w:r w:rsidR="00412BA5">
          <w:rPr>
            <w:noProof/>
            <w:webHidden/>
          </w:rPr>
          <w:fldChar w:fldCharType="end"/>
        </w:r>
      </w:hyperlink>
    </w:p>
    <w:p w14:paraId="7E2ED7D6" w14:textId="1016DE50"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8" w:history="1">
        <w:r w:rsidR="00412BA5" w:rsidRPr="00E50AF4">
          <w:rPr>
            <w:rStyle w:val="Hipervnculo"/>
            <w:noProof/>
          </w:rPr>
          <w:t>Figura 53. Esquemático en proteus Fuente: Elaboración propia</w:t>
        </w:r>
        <w:r w:rsidR="00412BA5">
          <w:rPr>
            <w:noProof/>
            <w:webHidden/>
          </w:rPr>
          <w:tab/>
        </w:r>
        <w:r w:rsidR="00412BA5">
          <w:rPr>
            <w:noProof/>
            <w:webHidden/>
          </w:rPr>
          <w:fldChar w:fldCharType="begin"/>
        </w:r>
        <w:r w:rsidR="00412BA5">
          <w:rPr>
            <w:noProof/>
            <w:webHidden/>
          </w:rPr>
          <w:instrText xml:space="preserve"> PAGEREF _Toc167237838 \h </w:instrText>
        </w:r>
        <w:r w:rsidR="00412BA5">
          <w:rPr>
            <w:noProof/>
            <w:webHidden/>
          </w:rPr>
        </w:r>
        <w:r w:rsidR="00412BA5">
          <w:rPr>
            <w:noProof/>
            <w:webHidden/>
          </w:rPr>
          <w:fldChar w:fldCharType="separate"/>
        </w:r>
        <w:r w:rsidR="009B0259">
          <w:rPr>
            <w:noProof/>
            <w:webHidden/>
          </w:rPr>
          <w:t>123</w:t>
        </w:r>
        <w:r w:rsidR="00412BA5">
          <w:rPr>
            <w:noProof/>
            <w:webHidden/>
          </w:rPr>
          <w:fldChar w:fldCharType="end"/>
        </w:r>
      </w:hyperlink>
    </w:p>
    <w:p w14:paraId="661B21A1" w14:textId="45CB5E8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39" w:history="1">
        <w:r w:rsidR="00412BA5" w:rsidRPr="00E50AF4">
          <w:rPr>
            <w:rStyle w:val="Hipervnculo"/>
            <w:noProof/>
          </w:rPr>
          <w:t>Figura 54. Primera versión del PCB Fuente: Elaboración propia</w:t>
        </w:r>
        <w:r w:rsidR="00412BA5">
          <w:rPr>
            <w:noProof/>
            <w:webHidden/>
          </w:rPr>
          <w:tab/>
        </w:r>
        <w:r w:rsidR="00412BA5">
          <w:rPr>
            <w:noProof/>
            <w:webHidden/>
          </w:rPr>
          <w:fldChar w:fldCharType="begin"/>
        </w:r>
        <w:r w:rsidR="00412BA5">
          <w:rPr>
            <w:noProof/>
            <w:webHidden/>
          </w:rPr>
          <w:instrText xml:space="preserve"> PAGEREF _Toc167237839 \h </w:instrText>
        </w:r>
        <w:r w:rsidR="00412BA5">
          <w:rPr>
            <w:noProof/>
            <w:webHidden/>
          </w:rPr>
        </w:r>
        <w:r w:rsidR="00412BA5">
          <w:rPr>
            <w:noProof/>
            <w:webHidden/>
          </w:rPr>
          <w:fldChar w:fldCharType="separate"/>
        </w:r>
        <w:r w:rsidR="009B0259">
          <w:rPr>
            <w:noProof/>
            <w:webHidden/>
          </w:rPr>
          <w:t>124</w:t>
        </w:r>
        <w:r w:rsidR="00412BA5">
          <w:rPr>
            <w:noProof/>
            <w:webHidden/>
          </w:rPr>
          <w:fldChar w:fldCharType="end"/>
        </w:r>
      </w:hyperlink>
    </w:p>
    <w:p w14:paraId="39E6051D" w14:textId="55738D5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0" w:history="1">
        <w:r w:rsidR="00412BA5" w:rsidRPr="00E50AF4">
          <w:rPr>
            <w:rStyle w:val="Hipervnculo"/>
            <w:noProof/>
          </w:rPr>
          <w:t>Figura 55. Simulación de los componentes Fuente elaboración propia</w:t>
        </w:r>
        <w:r w:rsidR="00412BA5">
          <w:rPr>
            <w:noProof/>
            <w:webHidden/>
          </w:rPr>
          <w:tab/>
        </w:r>
        <w:r w:rsidR="00412BA5">
          <w:rPr>
            <w:noProof/>
            <w:webHidden/>
          </w:rPr>
          <w:fldChar w:fldCharType="begin"/>
        </w:r>
        <w:r w:rsidR="00412BA5">
          <w:rPr>
            <w:noProof/>
            <w:webHidden/>
          </w:rPr>
          <w:instrText xml:space="preserve"> PAGEREF _Toc167237840 \h </w:instrText>
        </w:r>
        <w:r w:rsidR="00412BA5">
          <w:rPr>
            <w:noProof/>
            <w:webHidden/>
          </w:rPr>
        </w:r>
        <w:r w:rsidR="00412BA5">
          <w:rPr>
            <w:noProof/>
            <w:webHidden/>
          </w:rPr>
          <w:fldChar w:fldCharType="separate"/>
        </w:r>
        <w:r w:rsidR="009B0259">
          <w:rPr>
            <w:noProof/>
            <w:webHidden/>
          </w:rPr>
          <w:t>125</w:t>
        </w:r>
        <w:r w:rsidR="00412BA5">
          <w:rPr>
            <w:noProof/>
            <w:webHidden/>
          </w:rPr>
          <w:fldChar w:fldCharType="end"/>
        </w:r>
      </w:hyperlink>
    </w:p>
    <w:p w14:paraId="485F0B64" w14:textId="09EFAA20"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1" w:history="1">
        <w:r w:rsidR="00412BA5" w:rsidRPr="00E50AF4">
          <w:rPr>
            <w:rStyle w:val="Hipervnculo"/>
            <w:noProof/>
          </w:rPr>
          <w:t>Figura 56. PCB versión 1 Cara Frontal Fuente: Elaboración propia</w:t>
        </w:r>
        <w:r w:rsidR="00412BA5">
          <w:rPr>
            <w:noProof/>
            <w:webHidden/>
          </w:rPr>
          <w:tab/>
        </w:r>
        <w:r w:rsidR="00412BA5">
          <w:rPr>
            <w:noProof/>
            <w:webHidden/>
          </w:rPr>
          <w:fldChar w:fldCharType="begin"/>
        </w:r>
        <w:r w:rsidR="00412BA5">
          <w:rPr>
            <w:noProof/>
            <w:webHidden/>
          </w:rPr>
          <w:instrText xml:space="preserve"> PAGEREF _Toc167237841 \h </w:instrText>
        </w:r>
        <w:r w:rsidR="00412BA5">
          <w:rPr>
            <w:noProof/>
            <w:webHidden/>
          </w:rPr>
        </w:r>
        <w:r w:rsidR="00412BA5">
          <w:rPr>
            <w:noProof/>
            <w:webHidden/>
          </w:rPr>
          <w:fldChar w:fldCharType="separate"/>
        </w:r>
        <w:r w:rsidR="009B0259">
          <w:rPr>
            <w:noProof/>
            <w:webHidden/>
          </w:rPr>
          <w:t>126</w:t>
        </w:r>
        <w:r w:rsidR="00412BA5">
          <w:rPr>
            <w:noProof/>
            <w:webHidden/>
          </w:rPr>
          <w:fldChar w:fldCharType="end"/>
        </w:r>
      </w:hyperlink>
    </w:p>
    <w:p w14:paraId="0144DDB7" w14:textId="1CF4541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2" w:history="1">
        <w:r w:rsidR="00412BA5" w:rsidRPr="00E50AF4">
          <w:rPr>
            <w:rStyle w:val="Hipervnculo"/>
            <w:noProof/>
          </w:rPr>
          <w:t>Figura 57. PCB versión 1 Cara trasera Fuente: Elaboración propia</w:t>
        </w:r>
        <w:r w:rsidR="00412BA5">
          <w:rPr>
            <w:noProof/>
            <w:webHidden/>
          </w:rPr>
          <w:tab/>
        </w:r>
        <w:r w:rsidR="00412BA5">
          <w:rPr>
            <w:noProof/>
            <w:webHidden/>
          </w:rPr>
          <w:fldChar w:fldCharType="begin"/>
        </w:r>
        <w:r w:rsidR="00412BA5">
          <w:rPr>
            <w:noProof/>
            <w:webHidden/>
          </w:rPr>
          <w:instrText xml:space="preserve"> PAGEREF _Toc167237842 \h </w:instrText>
        </w:r>
        <w:r w:rsidR="00412BA5">
          <w:rPr>
            <w:noProof/>
            <w:webHidden/>
          </w:rPr>
        </w:r>
        <w:r w:rsidR="00412BA5">
          <w:rPr>
            <w:noProof/>
            <w:webHidden/>
          </w:rPr>
          <w:fldChar w:fldCharType="separate"/>
        </w:r>
        <w:r w:rsidR="009B0259">
          <w:rPr>
            <w:noProof/>
            <w:webHidden/>
          </w:rPr>
          <w:t>126</w:t>
        </w:r>
        <w:r w:rsidR="00412BA5">
          <w:rPr>
            <w:noProof/>
            <w:webHidden/>
          </w:rPr>
          <w:fldChar w:fldCharType="end"/>
        </w:r>
      </w:hyperlink>
    </w:p>
    <w:p w14:paraId="49FA558D" w14:textId="4D4ED11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3" w:history="1">
        <w:r w:rsidR="00412BA5" w:rsidRPr="00E50AF4">
          <w:rPr>
            <w:rStyle w:val="Hipervnculo"/>
            <w:noProof/>
          </w:rPr>
          <w:t>Figura 58. Esquemática versión 2 Fuentes: Elaboración propia</w:t>
        </w:r>
        <w:r w:rsidR="00412BA5">
          <w:rPr>
            <w:noProof/>
            <w:webHidden/>
          </w:rPr>
          <w:tab/>
        </w:r>
        <w:r w:rsidR="00412BA5">
          <w:rPr>
            <w:noProof/>
            <w:webHidden/>
          </w:rPr>
          <w:fldChar w:fldCharType="begin"/>
        </w:r>
        <w:r w:rsidR="00412BA5">
          <w:rPr>
            <w:noProof/>
            <w:webHidden/>
          </w:rPr>
          <w:instrText xml:space="preserve"> PAGEREF _Toc167237843 \h </w:instrText>
        </w:r>
        <w:r w:rsidR="00412BA5">
          <w:rPr>
            <w:noProof/>
            <w:webHidden/>
          </w:rPr>
        </w:r>
        <w:r w:rsidR="00412BA5">
          <w:rPr>
            <w:noProof/>
            <w:webHidden/>
          </w:rPr>
          <w:fldChar w:fldCharType="separate"/>
        </w:r>
        <w:r w:rsidR="009B0259">
          <w:rPr>
            <w:noProof/>
            <w:webHidden/>
          </w:rPr>
          <w:t>127</w:t>
        </w:r>
        <w:r w:rsidR="00412BA5">
          <w:rPr>
            <w:noProof/>
            <w:webHidden/>
          </w:rPr>
          <w:fldChar w:fldCharType="end"/>
        </w:r>
      </w:hyperlink>
    </w:p>
    <w:p w14:paraId="23B0D22D" w14:textId="4819521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4" w:history="1">
        <w:r w:rsidR="00412BA5" w:rsidRPr="00E50AF4">
          <w:rPr>
            <w:rStyle w:val="Hipervnculo"/>
            <w:noProof/>
          </w:rPr>
          <w:t>Figura 59. PCB versión 2 parte trasera Fuente: elaboración propia</w:t>
        </w:r>
        <w:r w:rsidR="00412BA5">
          <w:rPr>
            <w:noProof/>
            <w:webHidden/>
          </w:rPr>
          <w:tab/>
        </w:r>
        <w:r w:rsidR="00412BA5">
          <w:rPr>
            <w:noProof/>
            <w:webHidden/>
          </w:rPr>
          <w:fldChar w:fldCharType="begin"/>
        </w:r>
        <w:r w:rsidR="00412BA5">
          <w:rPr>
            <w:noProof/>
            <w:webHidden/>
          </w:rPr>
          <w:instrText xml:space="preserve"> PAGEREF _Toc167237844 \h </w:instrText>
        </w:r>
        <w:r w:rsidR="00412BA5">
          <w:rPr>
            <w:noProof/>
            <w:webHidden/>
          </w:rPr>
        </w:r>
        <w:r w:rsidR="00412BA5">
          <w:rPr>
            <w:noProof/>
            <w:webHidden/>
          </w:rPr>
          <w:fldChar w:fldCharType="separate"/>
        </w:r>
        <w:r w:rsidR="009B0259">
          <w:rPr>
            <w:noProof/>
            <w:webHidden/>
          </w:rPr>
          <w:t>128</w:t>
        </w:r>
        <w:r w:rsidR="00412BA5">
          <w:rPr>
            <w:noProof/>
            <w:webHidden/>
          </w:rPr>
          <w:fldChar w:fldCharType="end"/>
        </w:r>
      </w:hyperlink>
    </w:p>
    <w:p w14:paraId="517BC005" w14:textId="40C28A8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5" w:history="1">
        <w:r w:rsidR="00412BA5" w:rsidRPr="00E50AF4">
          <w:rPr>
            <w:rStyle w:val="Hipervnculo"/>
            <w:noProof/>
          </w:rPr>
          <w:t>Figura 60. Simulación de componentes Fuente: Elaboración propia</w:t>
        </w:r>
        <w:r w:rsidR="00412BA5">
          <w:rPr>
            <w:noProof/>
            <w:webHidden/>
          </w:rPr>
          <w:tab/>
        </w:r>
        <w:r w:rsidR="00412BA5">
          <w:rPr>
            <w:noProof/>
            <w:webHidden/>
          </w:rPr>
          <w:fldChar w:fldCharType="begin"/>
        </w:r>
        <w:r w:rsidR="00412BA5">
          <w:rPr>
            <w:noProof/>
            <w:webHidden/>
          </w:rPr>
          <w:instrText xml:space="preserve"> PAGEREF _Toc167237845 \h </w:instrText>
        </w:r>
        <w:r w:rsidR="00412BA5">
          <w:rPr>
            <w:noProof/>
            <w:webHidden/>
          </w:rPr>
        </w:r>
        <w:r w:rsidR="00412BA5">
          <w:rPr>
            <w:noProof/>
            <w:webHidden/>
          </w:rPr>
          <w:fldChar w:fldCharType="separate"/>
        </w:r>
        <w:r w:rsidR="009B0259">
          <w:rPr>
            <w:noProof/>
            <w:webHidden/>
          </w:rPr>
          <w:t>128</w:t>
        </w:r>
        <w:r w:rsidR="00412BA5">
          <w:rPr>
            <w:noProof/>
            <w:webHidden/>
          </w:rPr>
          <w:fldChar w:fldCharType="end"/>
        </w:r>
      </w:hyperlink>
    </w:p>
    <w:p w14:paraId="13825816" w14:textId="5E698E5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6" w:history="1">
        <w:r w:rsidR="00412BA5" w:rsidRPr="00E50AF4">
          <w:rPr>
            <w:rStyle w:val="Hipervnculo"/>
            <w:noProof/>
          </w:rPr>
          <w:t>Figura 61. Parte frontal del PCB Fuente: Elaboración propia</w:t>
        </w:r>
        <w:r w:rsidR="00412BA5">
          <w:rPr>
            <w:noProof/>
            <w:webHidden/>
          </w:rPr>
          <w:tab/>
        </w:r>
        <w:r w:rsidR="00412BA5">
          <w:rPr>
            <w:noProof/>
            <w:webHidden/>
          </w:rPr>
          <w:fldChar w:fldCharType="begin"/>
        </w:r>
        <w:r w:rsidR="00412BA5">
          <w:rPr>
            <w:noProof/>
            <w:webHidden/>
          </w:rPr>
          <w:instrText xml:space="preserve"> PAGEREF _Toc167237846 \h </w:instrText>
        </w:r>
        <w:r w:rsidR="00412BA5">
          <w:rPr>
            <w:noProof/>
            <w:webHidden/>
          </w:rPr>
        </w:r>
        <w:r w:rsidR="00412BA5">
          <w:rPr>
            <w:noProof/>
            <w:webHidden/>
          </w:rPr>
          <w:fldChar w:fldCharType="separate"/>
        </w:r>
        <w:r w:rsidR="009B0259">
          <w:rPr>
            <w:noProof/>
            <w:webHidden/>
          </w:rPr>
          <w:t>129</w:t>
        </w:r>
        <w:r w:rsidR="00412BA5">
          <w:rPr>
            <w:noProof/>
            <w:webHidden/>
          </w:rPr>
          <w:fldChar w:fldCharType="end"/>
        </w:r>
      </w:hyperlink>
    </w:p>
    <w:p w14:paraId="0A79F66C" w14:textId="79F1A11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7" w:history="1">
        <w:r w:rsidR="00412BA5" w:rsidRPr="00E50AF4">
          <w:rPr>
            <w:rStyle w:val="Hipervnculo"/>
            <w:noProof/>
          </w:rPr>
          <w:t>Figura 62. Parte trasera del PCB y símbolo Fuente: Elaboración propia</w:t>
        </w:r>
        <w:r w:rsidR="00412BA5">
          <w:rPr>
            <w:noProof/>
            <w:webHidden/>
          </w:rPr>
          <w:tab/>
        </w:r>
        <w:r w:rsidR="00412BA5">
          <w:rPr>
            <w:noProof/>
            <w:webHidden/>
          </w:rPr>
          <w:fldChar w:fldCharType="begin"/>
        </w:r>
        <w:r w:rsidR="00412BA5">
          <w:rPr>
            <w:noProof/>
            <w:webHidden/>
          </w:rPr>
          <w:instrText xml:space="preserve"> PAGEREF _Toc167237847 \h </w:instrText>
        </w:r>
        <w:r w:rsidR="00412BA5">
          <w:rPr>
            <w:noProof/>
            <w:webHidden/>
          </w:rPr>
        </w:r>
        <w:r w:rsidR="00412BA5">
          <w:rPr>
            <w:noProof/>
            <w:webHidden/>
          </w:rPr>
          <w:fldChar w:fldCharType="separate"/>
        </w:r>
        <w:r w:rsidR="009B0259">
          <w:rPr>
            <w:noProof/>
            <w:webHidden/>
          </w:rPr>
          <w:t>129</w:t>
        </w:r>
        <w:r w:rsidR="00412BA5">
          <w:rPr>
            <w:noProof/>
            <w:webHidden/>
          </w:rPr>
          <w:fldChar w:fldCharType="end"/>
        </w:r>
      </w:hyperlink>
    </w:p>
    <w:p w14:paraId="03EF4A15" w14:textId="3CB1865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8" w:history="1">
        <w:r w:rsidR="00412BA5" w:rsidRPr="00E50AF4">
          <w:rPr>
            <w:rStyle w:val="Hipervnculo"/>
            <w:noProof/>
          </w:rPr>
          <w:t>Figura 63. Diseño de la base de datos Fuente: Elaboración propia</w:t>
        </w:r>
        <w:r w:rsidR="00412BA5">
          <w:rPr>
            <w:noProof/>
            <w:webHidden/>
          </w:rPr>
          <w:tab/>
        </w:r>
        <w:r w:rsidR="00412BA5">
          <w:rPr>
            <w:noProof/>
            <w:webHidden/>
          </w:rPr>
          <w:fldChar w:fldCharType="begin"/>
        </w:r>
        <w:r w:rsidR="00412BA5">
          <w:rPr>
            <w:noProof/>
            <w:webHidden/>
          </w:rPr>
          <w:instrText xml:space="preserve"> PAGEREF _Toc167237848 \h </w:instrText>
        </w:r>
        <w:r w:rsidR="00412BA5">
          <w:rPr>
            <w:noProof/>
            <w:webHidden/>
          </w:rPr>
        </w:r>
        <w:r w:rsidR="00412BA5">
          <w:rPr>
            <w:noProof/>
            <w:webHidden/>
          </w:rPr>
          <w:fldChar w:fldCharType="separate"/>
        </w:r>
        <w:r w:rsidR="009B0259">
          <w:rPr>
            <w:noProof/>
            <w:webHidden/>
          </w:rPr>
          <w:t>132</w:t>
        </w:r>
        <w:r w:rsidR="00412BA5">
          <w:rPr>
            <w:noProof/>
            <w:webHidden/>
          </w:rPr>
          <w:fldChar w:fldCharType="end"/>
        </w:r>
      </w:hyperlink>
    </w:p>
    <w:p w14:paraId="0DF9A7A0" w14:textId="06F03C3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49" w:history="1">
        <w:r w:rsidR="00412BA5" w:rsidRPr="00E50AF4">
          <w:rPr>
            <w:rStyle w:val="Hipervnculo"/>
            <w:noProof/>
          </w:rPr>
          <w:t>Figura 64. Diseño de la base de datos Fuente: Elaboración propia</w:t>
        </w:r>
        <w:r w:rsidR="00412BA5">
          <w:rPr>
            <w:noProof/>
            <w:webHidden/>
          </w:rPr>
          <w:tab/>
        </w:r>
        <w:r w:rsidR="00412BA5">
          <w:rPr>
            <w:noProof/>
            <w:webHidden/>
          </w:rPr>
          <w:fldChar w:fldCharType="begin"/>
        </w:r>
        <w:r w:rsidR="00412BA5">
          <w:rPr>
            <w:noProof/>
            <w:webHidden/>
          </w:rPr>
          <w:instrText xml:space="preserve"> PAGEREF _Toc167237849 \h </w:instrText>
        </w:r>
        <w:r w:rsidR="00412BA5">
          <w:rPr>
            <w:noProof/>
            <w:webHidden/>
          </w:rPr>
        </w:r>
        <w:r w:rsidR="00412BA5">
          <w:rPr>
            <w:noProof/>
            <w:webHidden/>
          </w:rPr>
          <w:fldChar w:fldCharType="separate"/>
        </w:r>
        <w:r w:rsidR="009B0259">
          <w:rPr>
            <w:noProof/>
            <w:webHidden/>
          </w:rPr>
          <w:t>134</w:t>
        </w:r>
        <w:r w:rsidR="00412BA5">
          <w:rPr>
            <w:noProof/>
            <w:webHidden/>
          </w:rPr>
          <w:fldChar w:fldCharType="end"/>
        </w:r>
      </w:hyperlink>
    </w:p>
    <w:p w14:paraId="3DA06E1B" w14:textId="11849A4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0" w:history="1">
        <w:r w:rsidR="00412BA5" w:rsidRPr="00E50AF4">
          <w:rPr>
            <w:rStyle w:val="Hipervnculo"/>
            <w:noProof/>
          </w:rPr>
          <w:t>Figura 65. Mockup de autenticación de usuario Fuente: Elaboración propia</w:t>
        </w:r>
        <w:r w:rsidR="00412BA5">
          <w:rPr>
            <w:noProof/>
            <w:webHidden/>
          </w:rPr>
          <w:tab/>
        </w:r>
        <w:r w:rsidR="00412BA5">
          <w:rPr>
            <w:noProof/>
            <w:webHidden/>
          </w:rPr>
          <w:fldChar w:fldCharType="begin"/>
        </w:r>
        <w:r w:rsidR="00412BA5">
          <w:rPr>
            <w:noProof/>
            <w:webHidden/>
          </w:rPr>
          <w:instrText xml:space="preserve"> PAGEREF _Toc167237850 \h </w:instrText>
        </w:r>
        <w:r w:rsidR="00412BA5">
          <w:rPr>
            <w:noProof/>
            <w:webHidden/>
          </w:rPr>
        </w:r>
        <w:r w:rsidR="00412BA5">
          <w:rPr>
            <w:noProof/>
            <w:webHidden/>
          </w:rPr>
          <w:fldChar w:fldCharType="separate"/>
        </w:r>
        <w:r w:rsidR="009B0259">
          <w:rPr>
            <w:noProof/>
            <w:webHidden/>
          </w:rPr>
          <w:t>135</w:t>
        </w:r>
        <w:r w:rsidR="00412BA5">
          <w:rPr>
            <w:noProof/>
            <w:webHidden/>
          </w:rPr>
          <w:fldChar w:fldCharType="end"/>
        </w:r>
      </w:hyperlink>
    </w:p>
    <w:p w14:paraId="4EACD880" w14:textId="129387F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1" w:history="1">
        <w:r w:rsidR="00412BA5" w:rsidRPr="00E50AF4">
          <w:rPr>
            <w:rStyle w:val="Hipervnculo"/>
            <w:noProof/>
          </w:rPr>
          <w:t>Figura 66. Mockup del dashboard principal Fuente: Elaboración propia</w:t>
        </w:r>
        <w:r w:rsidR="00412BA5">
          <w:rPr>
            <w:noProof/>
            <w:webHidden/>
          </w:rPr>
          <w:tab/>
        </w:r>
        <w:r w:rsidR="00412BA5">
          <w:rPr>
            <w:noProof/>
            <w:webHidden/>
          </w:rPr>
          <w:fldChar w:fldCharType="begin"/>
        </w:r>
        <w:r w:rsidR="00412BA5">
          <w:rPr>
            <w:noProof/>
            <w:webHidden/>
          </w:rPr>
          <w:instrText xml:space="preserve"> PAGEREF _Toc167237851 \h </w:instrText>
        </w:r>
        <w:r w:rsidR="00412BA5">
          <w:rPr>
            <w:noProof/>
            <w:webHidden/>
          </w:rPr>
        </w:r>
        <w:r w:rsidR="00412BA5">
          <w:rPr>
            <w:noProof/>
            <w:webHidden/>
          </w:rPr>
          <w:fldChar w:fldCharType="separate"/>
        </w:r>
        <w:r w:rsidR="009B0259">
          <w:rPr>
            <w:noProof/>
            <w:webHidden/>
          </w:rPr>
          <w:t>136</w:t>
        </w:r>
        <w:r w:rsidR="00412BA5">
          <w:rPr>
            <w:noProof/>
            <w:webHidden/>
          </w:rPr>
          <w:fldChar w:fldCharType="end"/>
        </w:r>
      </w:hyperlink>
    </w:p>
    <w:p w14:paraId="57FA8668" w14:textId="1ECFC0B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2" w:history="1">
        <w:r w:rsidR="00412BA5" w:rsidRPr="00E50AF4">
          <w:rPr>
            <w:rStyle w:val="Hipervnculo"/>
            <w:noProof/>
          </w:rPr>
          <w:t>Figura 67. Mockup de gestión de dispositivos Fuente: Elaboración propia</w:t>
        </w:r>
        <w:r w:rsidR="00412BA5">
          <w:rPr>
            <w:noProof/>
            <w:webHidden/>
          </w:rPr>
          <w:tab/>
        </w:r>
        <w:r w:rsidR="00412BA5">
          <w:rPr>
            <w:noProof/>
            <w:webHidden/>
          </w:rPr>
          <w:fldChar w:fldCharType="begin"/>
        </w:r>
        <w:r w:rsidR="00412BA5">
          <w:rPr>
            <w:noProof/>
            <w:webHidden/>
          </w:rPr>
          <w:instrText xml:space="preserve"> PAGEREF _Toc167237852 \h </w:instrText>
        </w:r>
        <w:r w:rsidR="00412BA5">
          <w:rPr>
            <w:noProof/>
            <w:webHidden/>
          </w:rPr>
        </w:r>
        <w:r w:rsidR="00412BA5">
          <w:rPr>
            <w:noProof/>
            <w:webHidden/>
          </w:rPr>
          <w:fldChar w:fldCharType="separate"/>
        </w:r>
        <w:r w:rsidR="009B0259">
          <w:rPr>
            <w:noProof/>
            <w:webHidden/>
          </w:rPr>
          <w:t>137</w:t>
        </w:r>
        <w:r w:rsidR="00412BA5">
          <w:rPr>
            <w:noProof/>
            <w:webHidden/>
          </w:rPr>
          <w:fldChar w:fldCharType="end"/>
        </w:r>
      </w:hyperlink>
    </w:p>
    <w:p w14:paraId="410330CD" w14:textId="4743CF3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3" w:history="1">
        <w:r w:rsidR="00412BA5" w:rsidRPr="00E50AF4">
          <w:rPr>
            <w:rStyle w:val="Hipervnculo"/>
            <w:noProof/>
          </w:rPr>
          <w:t>Figura 68. Diagrama de casos de uso UML Fuente: Elaboración propia</w:t>
        </w:r>
        <w:r w:rsidR="00412BA5">
          <w:rPr>
            <w:noProof/>
            <w:webHidden/>
          </w:rPr>
          <w:tab/>
        </w:r>
        <w:r w:rsidR="00412BA5">
          <w:rPr>
            <w:noProof/>
            <w:webHidden/>
          </w:rPr>
          <w:fldChar w:fldCharType="begin"/>
        </w:r>
        <w:r w:rsidR="00412BA5">
          <w:rPr>
            <w:noProof/>
            <w:webHidden/>
          </w:rPr>
          <w:instrText xml:space="preserve"> PAGEREF _Toc167237853 \h </w:instrText>
        </w:r>
        <w:r w:rsidR="00412BA5">
          <w:rPr>
            <w:noProof/>
            <w:webHidden/>
          </w:rPr>
        </w:r>
        <w:r w:rsidR="00412BA5">
          <w:rPr>
            <w:noProof/>
            <w:webHidden/>
          </w:rPr>
          <w:fldChar w:fldCharType="separate"/>
        </w:r>
        <w:r w:rsidR="009B0259">
          <w:rPr>
            <w:noProof/>
            <w:webHidden/>
          </w:rPr>
          <w:t>138</w:t>
        </w:r>
        <w:r w:rsidR="00412BA5">
          <w:rPr>
            <w:noProof/>
            <w:webHidden/>
          </w:rPr>
          <w:fldChar w:fldCharType="end"/>
        </w:r>
      </w:hyperlink>
    </w:p>
    <w:p w14:paraId="32740D54" w14:textId="7DDC045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4" w:history="1">
        <w:r w:rsidR="00412BA5" w:rsidRPr="00E50AF4">
          <w:rPr>
            <w:rStyle w:val="Hipervnculo"/>
            <w:noProof/>
          </w:rPr>
          <w:t>Figura 69. Diagrama de clases: Usuario, ajolotarios y peceras Fuente: Elaboración propia</w:t>
        </w:r>
        <w:r w:rsidR="00412BA5">
          <w:rPr>
            <w:noProof/>
            <w:webHidden/>
          </w:rPr>
          <w:tab/>
        </w:r>
        <w:r w:rsidR="00412BA5">
          <w:rPr>
            <w:noProof/>
            <w:webHidden/>
          </w:rPr>
          <w:fldChar w:fldCharType="begin"/>
        </w:r>
        <w:r w:rsidR="00412BA5">
          <w:rPr>
            <w:noProof/>
            <w:webHidden/>
          </w:rPr>
          <w:instrText xml:space="preserve"> PAGEREF _Toc167237854 \h </w:instrText>
        </w:r>
        <w:r w:rsidR="00412BA5">
          <w:rPr>
            <w:noProof/>
            <w:webHidden/>
          </w:rPr>
        </w:r>
        <w:r w:rsidR="00412BA5">
          <w:rPr>
            <w:noProof/>
            <w:webHidden/>
          </w:rPr>
          <w:fldChar w:fldCharType="separate"/>
        </w:r>
        <w:r w:rsidR="009B0259">
          <w:rPr>
            <w:noProof/>
            <w:webHidden/>
          </w:rPr>
          <w:t>139</w:t>
        </w:r>
        <w:r w:rsidR="00412BA5">
          <w:rPr>
            <w:noProof/>
            <w:webHidden/>
          </w:rPr>
          <w:fldChar w:fldCharType="end"/>
        </w:r>
      </w:hyperlink>
    </w:p>
    <w:p w14:paraId="293015BA" w14:textId="2A66151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5" w:history="1">
        <w:r w:rsidR="00412BA5" w:rsidRPr="00E50AF4">
          <w:rPr>
            <w:rStyle w:val="Hipervnculo"/>
            <w:noProof/>
          </w:rPr>
          <w:t>Figura 70. Diagrama de clases: dispositivos y sensores Fuente: Elaboración propia</w:t>
        </w:r>
        <w:r w:rsidR="00412BA5">
          <w:rPr>
            <w:noProof/>
            <w:webHidden/>
          </w:rPr>
          <w:tab/>
        </w:r>
        <w:r w:rsidR="00412BA5">
          <w:rPr>
            <w:noProof/>
            <w:webHidden/>
          </w:rPr>
          <w:fldChar w:fldCharType="begin"/>
        </w:r>
        <w:r w:rsidR="00412BA5">
          <w:rPr>
            <w:noProof/>
            <w:webHidden/>
          </w:rPr>
          <w:instrText xml:space="preserve"> PAGEREF _Toc167237855 \h </w:instrText>
        </w:r>
        <w:r w:rsidR="00412BA5">
          <w:rPr>
            <w:noProof/>
            <w:webHidden/>
          </w:rPr>
        </w:r>
        <w:r w:rsidR="00412BA5">
          <w:rPr>
            <w:noProof/>
            <w:webHidden/>
          </w:rPr>
          <w:fldChar w:fldCharType="separate"/>
        </w:r>
        <w:r w:rsidR="009B0259">
          <w:rPr>
            <w:noProof/>
            <w:webHidden/>
          </w:rPr>
          <w:t>140</w:t>
        </w:r>
        <w:r w:rsidR="00412BA5">
          <w:rPr>
            <w:noProof/>
            <w:webHidden/>
          </w:rPr>
          <w:fldChar w:fldCharType="end"/>
        </w:r>
      </w:hyperlink>
    </w:p>
    <w:p w14:paraId="34BE3B9D" w14:textId="1996D32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6" w:history="1">
        <w:r w:rsidR="00412BA5" w:rsidRPr="00E50AF4">
          <w:rPr>
            <w:rStyle w:val="Hipervnculo"/>
            <w:noProof/>
          </w:rPr>
          <w:t>Figura 71. Diagrama de clases: Ajolotes Fuente: Elaboración propia</w:t>
        </w:r>
        <w:r w:rsidR="00412BA5">
          <w:rPr>
            <w:noProof/>
            <w:webHidden/>
          </w:rPr>
          <w:tab/>
        </w:r>
        <w:r w:rsidR="00412BA5">
          <w:rPr>
            <w:noProof/>
            <w:webHidden/>
          </w:rPr>
          <w:fldChar w:fldCharType="begin"/>
        </w:r>
        <w:r w:rsidR="00412BA5">
          <w:rPr>
            <w:noProof/>
            <w:webHidden/>
          </w:rPr>
          <w:instrText xml:space="preserve"> PAGEREF _Toc167237856 \h </w:instrText>
        </w:r>
        <w:r w:rsidR="00412BA5">
          <w:rPr>
            <w:noProof/>
            <w:webHidden/>
          </w:rPr>
        </w:r>
        <w:r w:rsidR="00412BA5">
          <w:rPr>
            <w:noProof/>
            <w:webHidden/>
          </w:rPr>
          <w:fldChar w:fldCharType="separate"/>
        </w:r>
        <w:r w:rsidR="009B0259">
          <w:rPr>
            <w:noProof/>
            <w:webHidden/>
          </w:rPr>
          <w:t>141</w:t>
        </w:r>
        <w:r w:rsidR="00412BA5">
          <w:rPr>
            <w:noProof/>
            <w:webHidden/>
          </w:rPr>
          <w:fldChar w:fldCharType="end"/>
        </w:r>
      </w:hyperlink>
    </w:p>
    <w:p w14:paraId="0101D4F9" w14:textId="35DE3E2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7" w:history="1">
        <w:r w:rsidR="00412BA5" w:rsidRPr="00E50AF4">
          <w:rPr>
            <w:rStyle w:val="Hipervnculo"/>
            <w:noProof/>
          </w:rPr>
          <w:t>Figura 72. Diagrama de clases: Mediciones y alertas Fuente: Elaboración propia</w:t>
        </w:r>
        <w:r w:rsidR="00412BA5">
          <w:rPr>
            <w:noProof/>
            <w:webHidden/>
          </w:rPr>
          <w:tab/>
        </w:r>
        <w:r w:rsidR="00412BA5">
          <w:rPr>
            <w:noProof/>
            <w:webHidden/>
          </w:rPr>
          <w:fldChar w:fldCharType="begin"/>
        </w:r>
        <w:r w:rsidR="00412BA5">
          <w:rPr>
            <w:noProof/>
            <w:webHidden/>
          </w:rPr>
          <w:instrText xml:space="preserve"> PAGEREF _Toc167237857 \h </w:instrText>
        </w:r>
        <w:r w:rsidR="00412BA5">
          <w:rPr>
            <w:noProof/>
            <w:webHidden/>
          </w:rPr>
        </w:r>
        <w:r w:rsidR="00412BA5">
          <w:rPr>
            <w:noProof/>
            <w:webHidden/>
          </w:rPr>
          <w:fldChar w:fldCharType="separate"/>
        </w:r>
        <w:r w:rsidR="009B0259">
          <w:rPr>
            <w:noProof/>
            <w:webHidden/>
          </w:rPr>
          <w:t>142</w:t>
        </w:r>
        <w:r w:rsidR="00412BA5">
          <w:rPr>
            <w:noProof/>
            <w:webHidden/>
          </w:rPr>
          <w:fldChar w:fldCharType="end"/>
        </w:r>
      </w:hyperlink>
    </w:p>
    <w:p w14:paraId="3E540D41" w14:textId="6999B1D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8" w:history="1">
        <w:r w:rsidR="00412BA5" w:rsidRPr="00E50AF4">
          <w:rPr>
            <w:rStyle w:val="Hipervnculo"/>
            <w:noProof/>
          </w:rPr>
          <w:t>Figura 73. Diagrama de clases: General Fuente: Elaboración propia</w:t>
        </w:r>
        <w:r w:rsidR="00412BA5">
          <w:rPr>
            <w:noProof/>
            <w:webHidden/>
          </w:rPr>
          <w:tab/>
        </w:r>
        <w:r w:rsidR="00412BA5">
          <w:rPr>
            <w:noProof/>
            <w:webHidden/>
          </w:rPr>
          <w:fldChar w:fldCharType="begin"/>
        </w:r>
        <w:r w:rsidR="00412BA5">
          <w:rPr>
            <w:noProof/>
            <w:webHidden/>
          </w:rPr>
          <w:instrText xml:space="preserve"> PAGEREF _Toc167237858 \h </w:instrText>
        </w:r>
        <w:r w:rsidR="00412BA5">
          <w:rPr>
            <w:noProof/>
            <w:webHidden/>
          </w:rPr>
        </w:r>
        <w:r w:rsidR="00412BA5">
          <w:rPr>
            <w:noProof/>
            <w:webHidden/>
          </w:rPr>
          <w:fldChar w:fldCharType="separate"/>
        </w:r>
        <w:r w:rsidR="009B0259">
          <w:rPr>
            <w:noProof/>
            <w:webHidden/>
          </w:rPr>
          <w:t>143</w:t>
        </w:r>
        <w:r w:rsidR="00412BA5">
          <w:rPr>
            <w:noProof/>
            <w:webHidden/>
          </w:rPr>
          <w:fldChar w:fldCharType="end"/>
        </w:r>
      </w:hyperlink>
    </w:p>
    <w:p w14:paraId="398D4451" w14:textId="02C117D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59" w:history="1">
        <w:r w:rsidR="00412BA5" w:rsidRPr="00E50AF4">
          <w:rPr>
            <w:rStyle w:val="Hipervnculo"/>
            <w:noProof/>
          </w:rPr>
          <w:t>Figura 74. Autenticación de usuario Fuente: Elaboración propia</w:t>
        </w:r>
        <w:r w:rsidR="00412BA5">
          <w:rPr>
            <w:noProof/>
            <w:webHidden/>
          </w:rPr>
          <w:tab/>
        </w:r>
        <w:r w:rsidR="00412BA5">
          <w:rPr>
            <w:noProof/>
            <w:webHidden/>
          </w:rPr>
          <w:fldChar w:fldCharType="begin"/>
        </w:r>
        <w:r w:rsidR="00412BA5">
          <w:rPr>
            <w:noProof/>
            <w:webHidden/>
          </w:rPr>
          <w:instrText xml:space="preserve"> PAGEREF _Toc167237859 \h </w:instrText>
        </w:r>
        <w:r w:rsidR="00412BA5">
          <w:rPr>
            <w:noProof/>
            <w:webHidden/>
          </w:rPr>
        </w:r>
        <w:r w:rsidR="00412BA5">
          <w:rPr>
            <w:noProof/>
            <w:webHidden/>
          </w:rPr>
          <w:fldChar w:fldCharType="separate"/>
        </w:r>
        <w:r w:rsidR="009B0259">
          <w:rPr>
            <w:noProof/>
            <w:webHidden/>
          </w:rPr>
          <w:t>144</w:t>
        </w:r>
        <w:r w:rsidR="00412BA5">
          <w:rPr>
            <w:noProof/>
            <w:webHidden/>
          </w:rPr>
          <w:fldChar w:fldCharType="end"/>
        </w:r>
      </w:hyperlink>
    </w:p>
    <w:p w14:paraId="7B82A439" w14:textId="120188A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0" w:history="1">
        <w:r w:rsidR="00412BA5" w:rsidRPr="00E50AF4">
          <w:rPr>
            <w:rStyle w:val="Hipervnculo"/>
            <w:noProof/>
          </w:rPr>
          <w:t>Figura 75. Registro de mediciones Fuente: Elaboración propia</w:t>
        </w:r>
        <w:r w:rsidR="00412BA5">
          <w:rPr>
            <w:noProof/>
            <w:webHidden/>
          </w:rPr>
          <w:tab/>
        </w:r>
        <w:r w:rsidR="00412BA5">
          <w:rPr>
            <w:noProof/>
            <w:webHidden/>
          </w:rPr>
          <w:fldChar w:fldCharType="begin"/>
        </w:r>
        <w:r w:rsidR="00412BA5">
          <w:rPr>
            <w:noProof/>
            <w:webHidden/>
          </w:rPr>
          <w:instrText xml:space="preserve"> PAGEREF _Toc167237860 \h </w:instrText>
        </w:r>
        <w:r w:rsidR="00412BA5">
          <w:rPr>
            <w:noProof/>
            <w:webHidden/>
          </w:rPr>
        </w:r>
        <w:r w:rsidR="00412BA5">
          <w:rPr>
            <w:noProof/>
            <w:webHidden/>
          </w:rPr>
          <w:fldChar w:fldCharType="separate"/>
        </w:r>
        <w:r w:rsidR="009B0259">
          <w:rPr>
            <w:noProof/>
            <w:webHidden/>
          </w:rPr>
          <w:t>145</w:t>
        </w:r>
        <w:r w:rsidR="00412BA5">
          <w:rPr>
            <w:noProof/>
            <w:webHidden/>
          </w:rPr>
          <w:fldChar w:fldCharType="end"/>
        </w:r>
      </w:hyperlink>
    </w:p>
    <w:p w14:paraId="5DE325E0" w14:textId="4E0196F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1" w:history="1">
        <w:r w:rsidR="00412BA5" w:rsidRPr="00E50AF4">
          <w:rPr>
            <w:rStyle w:val="Hipervnculo"/>
            <w:noProof/>
          </w:rPr>
          <w:t>Figura 76. Generación y notificación de alertas Fuente: Elaboración propia</w:t>
        </w:r>
        <w:r w:rsidR="00412BA5">
          <w:rPr>
            <w:noProof/>
            <w:webHidden/>
          </w:rPr>
          <w:tab/>
        </w:r>
        <w:r w:rsidR="00412BA5">
          <w:rPr>
            <w:noProof/>
            <w:webHidden/>
          </w:rPr>
          <w:fldChar w:fldCharType="begin"/>
        </w:r>
        <w:r w:rsidR="00412BA5">
          <w:rPr>
            <w:noProof/>
            <w:webHidden/>
          </w:rPr>
          <w:instrText xml:space="preserve"> PAGEREF _Toc167237861 \h </w:instrText>
        </w:r>
        <w:r w:rsidR="00412BA5">
          <w:rPr>
            <w:noProof/>
            <w:webHidden/>
          </w:rPr>
        </w:r>
        <w:r w:rsidR="00412BA5">
          <w:rPr>
            <w:noProof/>
            <w:webHidden/>
          </w:rPr>
          <w:fldChar w:fldCharType="separate"/>
        </w:r>
        <w:r w:rsidR="009B0259">
          <w:rPr>
            <w:noProof/>
            <w:webHidden/>
          </w:rPr>
          <w:t>146</w:t>
        </w:r>
        <w:r w:rsidR="00412BA5">
          <w:rPr>
            <w:noProof/>
            <w:webHidden/>
          </w:rPr>
          <w:fldChar w:fldCharType="end"/>
        </w:r>
      </w:hyperlink>
    </w:p>
    <w:p w14:paraId="6E30F649" w14:textId="541A1E86"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2" w:history="1">
        <w:r w:rsidR="00412BA5" w:rsidRPr="00E50AF4">
          <w:rPr>
            <w:rStyle w:val="Hipervnculo"/>
            <w:noProof/>
          </w:rPr>
          <w:t>Figura 77. Proceso de Autenticación de usuario Fuente: Elaboración propia</w:t>
        </w:r>
        <w:r w:rsidR="00412BA5">
          <w:rPr>
            <w:noProof/>
            <w:webHidden/>
          </w:rPr>
          <w:tab/>
        </w:r>
        <w:r w:rsidR="00412BA5">
          <w:rPr>
            <w:noProof/>
            <w:webHidden/>
          </w:rPr>
          <w:fldChar w:fldCharType="begin"/>
        </w:r>
        <w:r w:rsidR="00412BA5">
          <w:rPr>
            <w:noProof/>
            <w:webHidden/>
          </w:rPr>
          <w:instrText xml:space="preserve"> PAGEREF _Toc167237862 \h </w:instrText>
        </w:r>
        <w:r w:rsidR="00412BA5">
          <w:rPr>
            <w:noProof/>
            <w:webHidden/>
          </w:rPr>
        </w:r>
        <w:r w:rsidR="00412BA5">
          <w:rPr>
            <w:noProof/>
            <w:webHidden/>
          </w:rPr>
          <w:fldChar w:fldCharType="separate"/>
        </w:r>
        <w:r w:rsidR="009B0259">
          <w:rPr>
            <w:noProof/>
            <w:webHidden/>
          </w:rPr>
          <w:t>147</w:t>
        </w:r>
        <w:r w:rsidR="00412BA5">
          <w:rPr>
            <w:noProof/>
            <w:webHidden/>
          </w:rPr>
          <w:fldChar w:fldCharType="end"/>
        </w:r>
      </w:hyperlink>
    </w:p>
    <w:p w14:paraId="67654EA5" w14:textId="0F2F002B"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3" w:history="1">
        <w:r w:rsidR="00412BA5" w:rsidRPr="00E50AF4">
          <w:rPr>
            <w:rStyle w:val="Hipervnculo"/>
            <w:noProof/>
          </w:rPr>
          <w:t>Figura 78.Monitoreo y registro de condiciones del agua Fuente: Elaboración propia</w:t>
        </w:r>
        <w:r w:rsidR="00412BA5">
          <w:rPr>
            <w:noProof/>
            <w:webHidden/>
          </w:rPr>
          <w:tab/>
        </w:r>
        <w:r w:rsidR="00412BA5">
          <w:rPr>
            <w:noProof/>
            <w:webHidden/>
          </w:rPr>
          <w:fldChar w:fldCharType="begin"/>
        </w:r>
        <w:r w:rsidR="00412BA5">
          <w:rPr>
            <w:noProof/>
            <w:webHidden/>
          </w:rPr>
          <w:instrText xml:space="preserve"> PAGEREF _Toc167237863 \h </w:instrText>
        </w:r>
        <w:r w:rsidR="00412BA5">
          <w:rPr>
            <w:noProof/>
            <w:webHidden/>
          </w:rPr>
        </w:r>
        <w:r w:rsidR="00412BA5">
          <w:rPr>
            <w:noProof/>
            <w:webHidden/>
          </w:rPr>
          <w:fldChar w:fldCharType="separate"/>
        </w:r>
        <w:r w:rsidR="009B0259">
          <w:rPr>
            <w:noProof/>
            <w:webHidden/>
          </w:rPr>
          <w:t>148</w:t>
        </w:r>
        <w:r w:rsidR="00412BA5">
          <w:rPr>
            <w:noProof/>
            <w:webHidden/>
          </w:rPr>
          <w:fldChar w:fldCharType="end"/>
        </w:r>
      </w:hyperlink>
    </w:p>
    <w:p w14:paraId="34870129" w14:textId="68C0125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4" w:history="1">
        <w:r w:rsidR="00412BA5" w:rsidRPr="00E50AF4">
          <w:rPr>
            <w:rStyle w:val="Hipervnculo"/>
            <w:noProof/>
          </w:rPr>
          <w:t>Figura 79. Procesamiento y notificación de tareas Fuente: Elaboración propia</w:t>
        </w:r>
        <w:r w:rsidR="00412BA5">
          <w:rPr>
            <w:noProof/>
            <w:webHidden/>
          </w:rPr>
          <w:tab/>
        </w:r>
        <w:r w:rsidR="00412BA5">
          <w:rPr>
            <w:noProof/>
            <w:webHidden/>
          </w:rPr>
          <w:fldChar w:fldCharType="begin"/>
        </w:r>
        <w:r w:rsidR="00412BA5">
          <w:rPr>
            <w:noProof/>
            <w:webHidden/>
          </w:rPr>
          <w:instrText xml:space="preserve"> PAGEREF _Toc167237864 \h </w:instrText>
        </w:r>
        <w:r w:rsidR="00412BA5">
          <w:rPr>
            <w:noProof/>
            <w:webHidden/>
          </w:rPr>
        </w:r>
        <w:r w:rsidR="00412BA5">
          <w:rPr>
            <w:noProof/>
            <w:webHidden/>
          </w:rPr>
          <w:fldChar w:fldCharType="separate"/>
        </w:r>
        <w:r w:rsidR="009B0259">
          <w:rPr>
            <w:noProof/>
            <w:webHidden/>
          </w:rPr>
          <w:t>149</w:t>
        </w:r>
        <w:r w:rsidR="00412BA5">
          <w:rPr>
            <w:noProof/>
            <w:webHidden/>
          </w:rPr>
          <w:fldChar w:fldCharType="end"/>
        </w:r>
      </w:hyperlink>
    </w:p>
    <w:p w14:paraId="3A4446FB" w14:textId="68FBC53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5" w:history="1">
        <w:r w:rsidR="00412BA5" w:rsidRPr="00E50AF4">
          <w:rPr>
            <w:rStyle w:val="Hipervnculo"/>
            <w:noProof/>
          </w:rPr>
          <w:t>Figura 80. Estado de un dispositivo de IoT Fuente: Elaboración propia</w:t>
        </w:r>
        <w:r w:rsidR="00412BA5">
          <w:rPr>
            <w:noProof/>
            <w:webHidden/>
          </w:rPr>
          <w:tab/>
        </w:r>
        <w:r w:rsidR="00412BA5">
          <w:rPr>
            <w:noProof/>
            <w:webHidden/>
          </w:rPr>
          <w:fldChar w:fldCharType="begin"/>
        </w:r>
        <w:r w:rsidR="00412BA5">
          <w:rPr>
            <w:noProof/>
            <w:webHidden/>
          </w:rPr>
          <w:instrText xml:space="preserve"> PAGEREF _Toc167237865 \h </w:instrText>
        </w:r>
        <w:r w:rsidR="00412BA5">
          <w:rPr>
            <w:noProof/>
            <w:webHidden/>
          </w:rPr>
        </w:r>
        <w:r w:rsidR="00412BA5">
          <w:rPr>
            <w:noProof/>
            <w:webHidden/>
          </w:rPr>
          <w:fldChar w:fldCharType="separate"/>
        </w:r>
        <w:r w:rsidR="009B0259">
          <w:rPr>
            <w:noProof/>
            <w:webHidden/>
          </w:rPr>
          <w:t>150</w:t>
        </w:r>
        <w:r w:rsidR="00412BA5">
          <w:rPr>
            <w:noProof/>
            <w:webHidden/>
          </w:rPr>
          <w:fldChar w:fldCharType="end"/>
        </w:r>
      </w:hyperlink>
    </w:p>
    <w:p w14:paraId="6863D0CA" w14:textId="6071C304"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6" w:history="1">
        <w:r w:rsidR="00412BA5" w:rsidRPr="00E50AF4">
          <w:rPr>
            <w:rStyle w:val="Hipervnculo"/>
            <w:noProof/>
          </w:rPr>
          <w:t>Figura 81. Estado de una alerta Fuente: Elaboración propia</w:t>
        </w:r>
        <w:r w:rsidR="00412BA5">
          <w:rPr>
            <w:noProof/>
            <w:webHidden/>
          </w:rPr>
          <w:tab/>
        </w:r>
        <w:r w:rsidR="00412BA5">
          <w:rPr>
            <w:noProof/>
            <w:webHidden/>
          </w:rPr>
          <w:fldChar w:fldCharType="begin"/>
        </w:r>
        <w:r w:rsidR="00412BA5">
          <w:rPr>
            <w:noProof/>
            <w:webHidden/>
          </w:rPr>
          <w:instrText xml:space="preserve"> PAGEREF _Toc167237866 \h </w:instrText>
        </w:r>
        <w:r w:rsidR="00412BA5">
          <w:rPr>
            <w:noProof/>
            <w:webHidden/>
          </w:rPr>
        </w:r>
        <w:r w:rsidR="00412BA5">
          <w:rPr>
            <w:noProof/>
            <w:webHidden/>
          </w:rPr>
          <w:fldChar w:fldCharType="separate"/>
        </w:r>
        <w:r w:rsidR="009B0259">
          <w:rPr>
            <w:noProof/>
            <w:webHidden/>
          </w:rPr>
          <w:t>151</w:t>
        </w:r>
        <w:r w:rsidR="00412BA5">
          <w:rPr>
            <w:noProof/>
            <w:webHidden/>
          </w:rPr>
          <w:fldChar w:fldCharType="end"/>
        </w:r>
      </w:hyperlink>
    </w:p>
    <w:p w14:paraId="584DCBC5" w14:textId="214D514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7" w:history="1">
        <w:r w:rsidR="00412BA5" w:rsidRPr="00E50AF4">
          <w:rPr>
            <w:rStyle w:val="Hipervnculo"/>
            <w:noProof/>
          </w:rPr>
          <w:t>Figura 82. Diagrama de estado para la sesión de usuario Fuente: Elaboración propia</w:t>
        </w:r>
        <w:r w:rsidR="00412BA5">
          <w:rPr>
            <w:noProof/>
            <w:webHidden/>
          </w:rPr>
          <w:tab/>
        </w:r>
        <w:r w:rsidR="00412BA5">
          <w:rPr>
            <w:noProof/>
            <w:webHidden/>
          </w:rPr>
          <w:fldChar w:fldCharType="begin"/>
        </w:r>
        <w:r w:rsidR="00412BA5">
          <w:rPr>
            <w:noProof/>
            <w:webHidden/>
          </w:rPr>
          <w:instrText xml:space="preserve"> PAGEREF _Toc167237867 \h </w:instrText>
        </w:r>
        <w:r w:rsidR="00412BA5">
          <w:rPr>
            <w:noProof/>
            <w:webHidden/>
          </w:rPr>
        </w:r>
        <w:r w:rsidR="00412BA5">
          <w:rPr>
            <w:noProof/>
            <w:webHidden/>
          </w:rPr>
          <w:fldChar w:fldCharType="separate"/>
        </w:r>
        <w:r w:rsidR="009B0259">
          <w:rPr>
            <w:noProof/>
            <w:webHidden/>
          </w:rPr>
          <w:t>152</w:t>
        </w:r>
        <w:r w:rsidR="00412BA5">
          <w:rPr>
            <w:noProof/>
            <w:webHidden/>
          </w:rPr>
          <w:fldChar w:fldCharType="end"/>
        </w:r>
      </w:hyperlink>
    </w:p>
    <w:p w14:paraId="3B8F1E1B" w14:textId="42C4567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8" w:history="1">
        <w:r w:rsidR="00412BA5" w:rsidRPr="00E50AF4">
          <w:rPr>
            <w:rStyle w:val="Hipervnculo"/>
            <w:noProof/>
          </w:rPr>
          <w:t>Figura 83. Ajolote en el ajolotario de Santo Domingo Ajolopan Fuente: Elaboración propia</w:t>
        </w:r>
        <w:r w:rsidR="00412BA5">
          <w:rPr>
            <w:noProof/>
            <w:webHidden/>
          </w:rPr>
          <w:tab/>
        </w:r>
        <w:r w:rsidR="00412BA5">
          <w:rPr>
            <w:noProof/>
            <w:webHidden/>
          </w:rPr>
          <w:fldChar w:fldCharType="begin"/>
        </w:r>
        <w:r w:rsidR="00412BA5">
          <w:rPr>
            <w:noProof/>
            <w:webHidden/>
          </w:rPr>
          <w:instrText xml:space="preserve"> PAGEREF _Toc167237868 \h </w:instrText>
        </w:r>
        <w:r w:rsidR="00412BA5">
          <w:rPr>
            <w:noProof/>
            <w:webHidden/>
          </w:rPr>
        </w:r>
        <w:r w:rsidR="00412BA5">
          <w:rPr>
            <w:noProof/>
            <w:webHidden/>
          </w:rPr>
          <w:fldChar w:fldCharType="separate"/>
        </w:r>
        <w:r w:rsidR="009B0259">
          <w:rPr>
            <w:noProof/>
            <w:webHidden/>
          </w:rPr>
          <w:t>153</w:t>
        </w:r>
        <w:r w:rsidR="00412BA5">
          <w:rPr>
            <w:noProof/>
            <w:webHidden/>
          </w:rPr>
          <w:fldChar w:fldCharType="end"/>
        </w:r>
      </w:hyperlink>
    </w:p>
    <w:p w14:paraId="7C82CDF8" w14:textId="00CE07B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69" w:history="1">
        <w:r w:rsidR="00412BA5" w:rsidRPr="00E50AF4">
          <w:rPr>
            <w:rStyle w:val="Hipervnculo"/>
            <w:noProof/>
          </w:rPr>
          <w:t>Figura 84. Ajolotes en Santo Domingo Ajolopan Fuente: Elaboración propiax</w:t>
        </w:r>
        <w:r w:rsidR="00412BA5">
          <w:rPr>
            <w:noProof/>
            <w:webHidden/>
          </w:rPr>
          <w:tab/>
        </w:r>
        <w:r w:rsidR="00412BA5">
          <w:rPr>
            <w:noProof/>
            <w:webHidden/>
          </w:rPr>
          <w:fldChar w:fldCharType="begin"/>
        </w:r>
        <w:r w:rsidR="00412BA5">
          <w:rPr>
            <w:noProof/>
            <w:webHidden/>
          </w:rPr>
          <w:instrText xml:space="preserve"> PAGEREF _Toc167237869 \h </w:instrText>
        </w:r>
        <w:r w:rsidR="00412BA5">
          <w:rPr>
            <w:noProof/>
            <w:webHidden/>
          </w:rPr>
        </w:r>
        <w:r w:rsidR="00412BA5">
          <w:rPr>
            <w:noProof/>
            <w:webHidden/>
          </w:rPr>
          <w:fldChar w:fldCharType="separate"/>
        </w:r>
        <w:r w:rsidR="009B0259">
          <w:rPr>
            <w:noProof/>
            <w:webHidden/>
          </w:rPr>
          <w:t>154</w:t>
        </w:r>
        <w:r w:rsidR="00412BA5">
          <w:rPr>
            <w:noProof/>
            <w:webHidden/>
          </w:rPr>
          <w:fldChar w:fldCharType="end"/>
        </w:r>
      </w:hyperlink>
    </w:p>
    <w:p w14:paraId="41248CF8" w14:textId="6F036F4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0" w:history="1">
        <w:r w:rsidR="00412BA5" w:rsidRPr="00E50AF4">
          <w:rPr>
            <w:rStyle w:val="Hipervnculo"/>
            <w:noProof/>
          </w:rPr>
          <w:t>Figura 85. Esquemático prueba unitaria Arduino mega Fuente: Elaboración propia.</w:t>
        </w:r>
        <w:r w:rsidR="00412BA5">
          <w:rPr>
            <w:noProof/>
            <w:webHidden/>
          </w:rPr>
          <w:tab/>
        </w:r>
        <w:r w:rsidR="00412BA5">
          <w:rPr>
            <w:noProof/>
            <w:webHidden/>
          </w:rPr>
          <w:fldChar w:fldCharType="begin"/>
        </w:r>
        <w:r w:rsidR="00412BA5">
          <w:rPr>
            <w:noProof/>
            <w:webHidden/>
          </w:rPr>
          <w:instrText xml:space="preserve"> PAGEREF _Toc167237870 \h </w:instrText>
        </w:r>
        <w:r w:rsidR="00412BA5">
          <w:rPr>
            <w:noProof/>
            <w:webHidden/>
          </w:rPr>
        </w:r>
        <w:r w:rsidR="00412BA5">
          <w:rPr>
            <w:noProof/>
            <w:webHidden/>
          </w:rPr>
          <w:fldChar w:fldCharType="separate"/>
        </w:r>
        <w:r w:rsidR="009B0259">
          <w:rPr>
            <w:noProof/>
            <w:webHidden/>
          </w:rPr>
          <w:t>156</w:t>
        </w:r>
        <w:r w:rsidR="00412BA5">
          <w:rPr>
            <w:noProof/>
            <w:webHidden/>
          </w:rPr>
          <w:fldChar w:fldCharType="end"/>
        </w:r>
      </w:hyperlink>
    </w:p>
    <w:p w14:paraId="3240D2E5" w14:textId="029333CE"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1" w:history="1">
        <w:r w:rsidR="00412BA5" w:rsidRPr="00E50AF4">
          <w:rPr>
            <w:rStyle w:val="Hipervnculo"/>
            <w:noProof/>
          </w:rPr>
          <w:t>Figura 86. Monitor serial Arduino IDE Fuente: Elaboración propia</w:t>
        </w:r>
        <w:r w:rsidR="00412BA5">
          <w:rPr>
            <w:noProof/>
            <w:webHidden/>
          </w:rPr>
          <w:tab/>
        </w:r>
        <w:r w:rsidR="00412BA5">
          <w:rPr>
            <w:noProof/>
            <w:webHidden/>
          </w:rPr>
          <w:fldChar w:fldCharType="begin"/>
        </w:r>
        <w:r w:rsidR="00412BA5">
          <w:rPr>
            <w:noProof/>
            <w:webHidden/>
          </w:rPr>
          <w:instrText xml:space="preserve"> PAGEREF _Toc167237871 \h </w:instrText>
        </w:r>
        <w:r w:rsidR="00412BA5">
          <w:rPr>
            <w:noProof/>
            <w:webHidden/>
          </w:rPr>
        </w:r>
        <w:r w:rsidR="00412BA5">
          <w:rPr>
            <w:noProof/>
            <w:webHidden/>
          </w:rPr>
          <w:fldChar w:fldCharType="separate"/>
        </w:r>
        <w:r w:rsidR="009B0259">
          <w:rPr>
            <w:noProof/>
            <w:webHidden/>
          </w:rPr>
          <w:t>157</w:t>
        </w:r>
        <w:r w:rsidR="00412BA5">
          <w:rPr>
            <w:noProof/>
            <w:webHidden/>
          </w:rPr>
          <w:fldChar w:fldCharType="end"/>
        </w:r>
      </w:hyperlink>
    </w:p>
    <w:p w14:paraId="7BE77BFF" w14:textId="30CD23F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2" w:history="1">
        <w:r w:rsidR="00412BA5" w:rsidRPr="00E50AF4">
          <w:rPr>
            <w:rStyle w:val="Hipervnculo"/>
            <w:noProof/>
          </w:rPr>
          <w:t>Figura 87. Conexión física del Arduino mega Fuente: Elaboración propia.</w:t>
        </w:r>
        <w:r w:rsidR="00412BA5">
          <w:rPr>
            <w:noProof/>
            <w:webHidden/>
          </w:rPr>
          <w:tab/>
        </w:r>
        <w:r w:rsidR="00412BA5">
          <w:rPr>
            <w:noProof/>
            <w:webHidden/>
          </w:rPr>
          <w:fldChar w:fldCharType="begin"/>
        </w:r>
        <w:r w:rsidR="00412BA5">
          <w:rPr>
            <w:noProof/>
            <w:webHidden/>
          </w:rPr>
          <w:instrText xml:space="preserve"> PAGEREF _Toc167237872 \h </w:instrText>
        </w:r>
        <w:r w:rsidR="00412BA5">
          <w:rPr>
            <w:noProof/>
            <w:webHidden/>
          </w:rPr>
        </w:r>
        <w:r w:rsidR="00412BA5">
          <w:rPr>
            <w:noProof/>
            <w:webHidden/>
          </w:rPr>
          <w:fldChar w:fldCharType="separate"/>
        </w:r>
        <w:r w:rsidR="009B0259">
          <w:rPr>
            <w:noProof/>
            <w:webHidden/>
          </w:rPr>
          <w:t>158</w:t>
        </w:r>
        <w:r w:rsidR="00412BA5">
          <w:rPr>
            <w:noProof/>
            <w:webHidden/>
          </w:rPr>
          <w:fldChar w:fldCharType="end"/>
        </w:r>
      </w:hyperlink>
    </w:p>
    <w:p w14:paraId="7A8CD98C" w14:textId="70D1120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3" w:history="1">
        <w:r w:rsidR="00412BA5" w:rsidRPr="00E50AF4">
          <w:rPr>
            <w:rStyle w:val="Hipervnculo"/>
            <w:noProof/>
          </w:rPr>
          <w:t>Figura 88. Funcionamiento del Arduino mega en físico Fuente: Elaboración propia</w:t>
        </w:r>
        <w:r w:rsidR="00412BA5">
          <w:rPr>
            <w:noProof/>
            <w:webHidden/>
          </w:rPr>
          <w:tab/>
        </w:r>
        <w:r w:rsidR="00412BA5">
          <w:rPr>
            <w:noProof/>
            <w:webHidden/>
          </w:rPr>
          <w:fldChar w:fldCharType="begin"/>
        </w:r>
        <w:r w:rsidR="00412BA5">
          <w:rPr>
            <w:noProof/>
            <w:webHidden/>
          </w:rPr>
          <w:instrText xml:space="preserve"> PAGEREF _Toc167237873 \h </w:instrText>
        </w:r>
        <w:r w:rsidR="00412BA5">
          <w:rPr>
            <w:noProof/>
            <w:webHidden/>
          </w:rPr>
        </w:r>
        <w:r w:rsidR="00412BA5">
          <w:rPr>
            <w:noProof/>
            <w:webHidden/>
          </w:rPr>
          <w:fldChar w:fldCharType="separate"/>
        </w:r>
        <w:r w:rsidR="009B0259">
          <w:rPr>
            <w:noProof/>
            <w:webHidden/>
          </w:rPr>
          <w:t>159</w:t>
        </w:r>
        <w:r w:rsidR="00412BA5">
          <w:rPr>
            <w:noProof/>
            <w:webHidden/>
          </w:rPr>
          <w:fldChar w:fldCharType="end"/>
        </w:r>
      </w:hyperlink>
    </w:p>
    <w:p w14:paraId="0882D011" w14:textId="030CCC82"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4" w:history="1">
        <w:r w:rsidR="00412BA5" w:rsidRPr="00E50AF4">
          <w:rPr>
            <w:rStyle w:val="Hipervnculo"/>
            <w:noProof/>
          </w:rPr>
          <w:t>Figura 89. Comparación de sensores de pH obtenidos Fuente: Elaboración propia</w:t>
        </w:r>
        <w:r w:rsidR="00412BA5">
          <w:rPr>
            <w:noProof/>
            <w:webHidden/>
          </w:rPr>
          <w:tab/>
        </w:r>
        <w:r w:rsidR="00412BA5">
          <w:rPr>
            <w:noProof/>
            <w:webHidden/>
          </w:rPr>
          <w:fldChar w:fldCharType="begin"/>
        </w:r>
        <w:r w:rsidR="00412BA5">
          <w:rPr>
            <w:noProof/>
            <w:webHidden/>
          </w:rPr>
          <w:instrText xml:space="preserve"> PAGEREF _Toc167237874 \h </w:instrText>
        </w:r>
        <w:r w:rsidR="00412BA5">
          <w:rPr>
            <w:noProof/>
            <w:webHidden/>
          </w:rPr>
        </w:r>
        <w:r w:rsidR="00412BA5">
          <w:rPr>
            <w:noProof/>
            <w:webHidden/>
          </w:rPr>
          <w:fldChar w:fldCharType="separate"/>
        </w:r>
        <w:r w:rsidR="009B0259">
          <w:rPr>
            <w:noProof/>
            <w:webHidden/>
          </w:rPr>
          <w:t>160</w:t>
        </w:r>
        <w:r w:rsidR="00412BA5">
          <w:rPr>
            <w:noProof/>
            <w:webHidden/>
          </w:rPr>
          <w:fldChar w:fldCharType="end"/>
        </w:r>
      </w:hyperlink>
    </w:p>
    <w:p w14:paraId="1D74C790" w14:textId="47C7D36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5" w:history="1">
        <w:r w:rsidR="00412BA5" w:rsidRPr="00E50AF4">
          <w:rPr>
            <w:rStyle w:val="Hipervnculo"/>
            <w:noProof/>
          </w:rPr>
          <w:t>Figura 90. Esquemático proteus Fuente: Elaboración propia</w:t>
        </w:r>
        <w:r w:rsidR="00412BA5">
          <w:rPr>
            <w:noProof/>
            <w:webHidden/>
          </w:rPr>
          <w:tab/>
        </w:r>
        <w:r w:rsidR="00412BA5">
          <w:rPr>
            <w:noProof/>
            <w:webHidden/>
          </w:rPr>
          <w:fldChar w:fldCharType="begin"/>
        </w:r>
        <w:r w:rsidR="00412BA5">
          <w:rPr>
            <w:noProof/>
            <w:webHidden/>
          </w:rPr>
          <w:instrText xml:space="preserve"> PAGEREF _Toc167237875 \h </w:instrText>
        </w:r>
        <w:r w:rsidR="00412BA5">
          <w:rPr>
            <w:noProof/>
            <w:webHidden/>
          </w:rPr>
        </w:r>
        <w:r w:rsidR="00412BA5">
          <w:rPr>
            <w:noProof/>
            <w:webHidden/>
          </w:rPr>
          <w:fldChar w:fldCharType="separate"/>
        </w:r>
        <w:r w:rsidR="009B0259">
          <w:rPr>
            <w:noProof/>
            <w:webHidden/>
          </w:rPr>
          <w:t>161</w:t>
        </w:r>
        <w:r w:rsidR="00412BA5">
          <w:rPr>
            <w:noProof/>
            <w:webHidden/>
          </w:rPr>
          <w:fldChar w:fldCharType="end"/>
        </w:r>
      </w:hyperlink>
    </w:p>
    <w:p w14:paraId="2418994F" w14:textId="76046F7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6" w:history="1">
        <w:r w:rsidR="00412BA5" w:rsidRPr="00E50AF4">
          <w:rPr>
            <w:rStyle w:val="Hipervnculo"/>
            <w:noProof/>
          </w:rPr>
          <w:t>Figura 91. Esquemático en Fritzing Fuente: Elaboración propia</w:t>
        </w:r>
        <w:r w:rsidR="00412BA5">
          <w:rPr>
            <w:noProof/>
            <w:webHidden/>
          </w:rPr>
          <w:tab/>
        </w:r>
        <w:r w:rsidR="00412BA5">
          <w:rPr>
            <w:noProof/>
            <w:webHidden/>
          </w:rPr>
          <w:fldChar w:fldCharType="begin"/>
        </w:r>
        <w:r w:rsidR="00412BA5">
          <w:rPr>
            <w:noProof/>
            <w:webHidden/>
          </w:rPr>
          <w:instrText xml:space="preserve"> PAGEREF _Toc167237876 \h </w:instrText>
        </w:r>
        <w:r w:rsidR="00412BA5">
          <w:rPr>
            <w:noProof/>
            <w:webHidden/>
          </w:rPr>
        </w:r>
        <w:r w:rsidR="00412BA5">
          <w:rPr>
            <w:noProof/>
            <w:webHidden/>
          </w:rPr>
          <w:fldChar w:fldCharType="separate"/>
        </w:r>
        <w:r w:rsidR="009B0259">
          <w:rPr>
            <w:noProof/>
            <w:webHidden/>
          </w:rPr>
          <w:t>161</w:t>
        </w:r>
        <w:r w:rsidR="00412BA5">
          <w:rPr>
            <w:noProof/>
            <w:webHidden/>
          </w:rPr>
          <w:fldChar w:fldCharType="end"/>
        </w:r>
      </w:hyperlink>
    </w:p>
    <w:p w14:paraId="5EBE35CD" w14:textId="55BCAD8E"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7" w:history="1">
        <w:r w:rsidR="00412BA5" w:rsidRPr="00E50AF4">
          <w:rPr>
            <w:rStyle w:val="Hipervnculo"/>
            <w:noProof/>
          </w:rPr>
          <w:t>Figura 92. Vista detallada del dispositivo Fuente: Elaboración propia</w:t>
        </w:r>
        <w:r w:rsidR="00412BA5">
          <w:rPr>
            <w:noProof/>
            <w:webHidden/>
          </w:rPr>
          <w:tab/>
        </w:r>
        <w:r w:rsidR="00412BA5">
          <w:rPr>
            <w:noProof/>
            <w:webHidden/>
          </w:rPr>
          <w:fldChar w:fldCharType="begin"/>
        </w:r>
        <w:r w:rsidR="00412BA5">
          <w:rPr>
            <w:noProof/>
            <w:webHidden/>
          </w:rPr>
          <w:instrText xml:space="preserve"> PAGEREF _Toc167237877 \h </w:instrText>
        </w:r>
        <w:r w:rsidR="00412BA5">
          <w:rPr>
            <w:noProof/>
            <w:webHidden/>
          </w:rPr>
        </w:r>
        <w:r w:rsidR="00412BA5">
          <w:rPr>
            <w:noProof/>
            <w:webHidden/>
          </w:rPr>
          <w:fldChar w:fldCharType="separate"/>
        </w:r>
        <w:r w:rsidR="009B0259">
          <w:rPr>
            <w:noProof/>
            <w:webHidden/>
          </w:rPr>
          <w:t>162</w:t>
        </w:r>
        <w:r w:rsidR="00412BA5">
          <w:rPr>
            <w:noProof/>
            <w:webHidden/>
          </w:rPr>
          <w:fldChar w:fldCharType="end"/>
        </w:r>
      </w:hyperlink>
    </w:p>
    <w:p w14:paraId="4222EBF7" w14:textId="3612671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8" w:history="1">
        <w:r w:rsidR="00412BA5" w:rsidRPr="00E50AF4">
          <w:rPr>
            <w:rStyle w:val="Hipervnculo"/>
            <w:noProof/>
          </w:rPr>
          <w:t>Figura 93. Conexión del sensor Fuente: Elaboración propia</w:t>
        </w:r>
        <w:r w:rsidR="00412BA5">
          <w:rPr>
            <w:noProof/>
            <w:webHidden/>
          </w:rPr>
          <w:tab/>
        </w:r>
        <w:r w:rsidR="00412BA5">
          <w:rPr>
            <w:noProof/>
            <w:webHidden/>
          </w:rPr>
          <w:fldChar w:fldCharType="begin"/>
        </w:r>
        <w:r w:rsidR="00412BA5">
          <w:rPr>
            <w:noProof/>
            <w:webHidden/>
          </w:rPr>
          <w:instrText xml:space="preserve"> PAGEREF _Toc167237878 \h </w:instrText>
        </w:r>
        <w:r w:rsidR="00412BA5">
          <w:rPr>
            <w:noProof/>
            <w:webHidden/>
          </w:rPr>
        </w:r>
        <w:r w:rsidR="00412BA5">
          <w:rPr>
            <w:noProof/>
            <w:webHidden/>
          </w:rPr>
          <w:fldChar w:fldCharType="separate"/>
        </w:r>
        <w:r w:rsidR="009B0259">
          <w:rPr>
            <w:noProof/>
            <w:webHidden/>
          </w:rPr>
          <w:t>162</w:t>
        </w:r>
        <w:r w:rsidR="00412BA5">
          <w:rPr>
            <w:noProof/>
            <w:webHidden/>
          </w:rPr>
          <w:fldChar w:fldCharType="end"/>
        </w:r>
      </w:hyperlink>
    </w:p>
    <w:p w14:paraId="50C32B2F" w14:textId="588AC20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79" w:history="1">
        <w:r w:rsidR="00412BA5" w:rsidRPr="00E50AF4">
          <w:rPr>
            <w:rStyle w:val="Hipervnculo"/>
            <w:noProof/>
          </w:rPr>
          <w:t>Figura 94. Conexión del sensor con el Arduino Fuente: Elaboración propia</w:t>
        </w:r>
        <w:r w:rsidR="00412BA5">
          <w:rPr>
            <w:noProof/>
            <w:webHidden/>
          </w:rPr>
          <w:tab/>
        </w:r>
        <w:r w:rsidR="00412BA5">
          <w:rPr>
            <w:noProof/>
            <w:webHidden/>
          </w:rPr>
          <w:fldChar w:fldCharType="begin"/>
        </w:r>
        <w:r w:rsidR="00412BA5">
          <w:rPr>
            <w:noProof/>
            <w:webHidden/>
          </w:rPr>
          <w:instrText xml:space="preserve"> PAGEREF _Toc167237879 \h </w:instrText>
        </w:r>
        <w:r w:rsidR="00412BA5">
          <w:rPr>
            <w:noProof/>
            <w:webHidden/>
          </w:rPr>
        </w:r>
        <w:r w:rsidR="00412BA5">
          <w:rPr>
            <w:noProof/>
            <w:webHidden/>
          </w:rPr>
          <w:fldChar w:fldCharType="separate"/>
        </w:r>
        <w:r w:rsidR="009B0259">
          <w:rPr>
            <w:noProof/>
            <w:webHidden/>
          </w:rPr>
          <w:t>163</w:t>
        </w:r>
        <w:r w:rsidR="00412BA5">
          <w:rPr>
            <w:noProof/>
            <w:webHidden/>
          </w:rPr>
          <w:fldChar w:fldCharType="end"/>
        </w:r>
      </w:hyperlink>
    </w:p>
    <w:p w14:paraId="6A5C9CB6" w14:textId="3BD8C0C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0" w:history="1">
        <w:r w:rsidR="00412BA5" w:rsidRPr="00E50AF4">
          <w:rPr>
            <w:rStyle w:val="Hipervnculo"/>
            <w:noProof/>
          </w:rPr>
          <w:t>Figura 95. Soluciones de pH Fuente: Elaboración propia</w:t>
        </w:r>
        <w:r w:rsidR="00412BA5">
          <w:rPr>
            <w:noProof/>
            <w:webHidden/>
          </w:rPr>
          <w:tab/>
        </w:r>
        <w:r w:rsidR="00412BA5">
          <w:rPr>
            <w:noProof/>
            <w:webHidden/>
          </w:rPr>
          <w:fldChar w:fldCharType="begin"/>
        </w:r>
        <w:r w:rsidR="00412BA5">
          <w:rPr>
            <w:noProof/>
            <w:webHidden/>
          </w:rPr>
          <w:instrText xml:space="preserve"> PAGEREF _Toc167237880 \h </w:instrText>
        </w:r>
        <w:r w:rsidR="00412BA5">
          <w:rPr>
            <w:noProof/>
            <w:webHidden/>
          </w:rPr>
        </w:r>
        <w:r w:rsidR="00412BA5">
          <w:rPr>
            <w:noProof/>
            <w:webHidden/>
          </w:rPr>
          <w:fldChar w:fldCharType="separate"/>
        </w:r>
        <w:r w:rsidR="009B0259">
          <w:rPr>
            <w:noProof/>
            <w:webHidden/>
          </w:rPr>
          <w:t>164</w:t>
        </w:r>
        <w:r w:rsidR="00412BA5">
          <w:rPr>
            <w:noProof/>
            <w:webHidden/>
          </w:rPr>
          <w:fldChar w:fldCharType="end"/>
        </w:r>
      </w:hyperlink>
    </w:p>
    <w:p w14:paraId="7DF4EEDF" w14:textId="2DED64C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1" w:history="1">
        <w:r w:rsidR="00412BA5" w:rsidRPr="00E50AF4">
          <w:rPr>
            <w:rStyle w:val="Hipervnculo"/>
            <w:noProof/>
          </w:rPr>
          <w:t>Figura 96. Calibración y medición con solución 4.00pH Fuente: Elaboración propia.</w:t>
        </w:r>
        <w:r w:rsidR="00412BA5">
          <w:rPr>
            <w:noProof/>
            <w:webHidden/>
          </w:rPr>
          <w:tab/>
        </w:r>
        <w:r w:rsidR="00412BA5">
          <w:rPr>
            <w:noProof/>
            <w:webHidden/>
          </w:rPr>
          <w:fldChar w:fldCharType="begin"/>
        </w:r>
        <w:r w:rsidR="00412BA5">
          <w:rPr>
            <w:noProof/>
            <w:webHidden/>
          </w:rPr>
          <w:instrText xml:space="preserve"> PAGEREF _Toc167237881 \h </w:instrText>
        </w:r>
        <w:r w:rsidR="00412BA5">
          <w:rPr>
            <w:noProof/>
            <w:webHidden/>
          </w:rPr>
        </w:r>
        <w:r w:rsidR="00412BA5">
          <w:rPr>
            <w:noProof/>
            <w:webHidden/>
          </w:rPr>
          <w:fldChar w:fldCharType="separate"/>
        </w:r>
        <w:r w:rsidR="009B0259">
          <w:rPr>
            <w:noProof/>
            <w:webHidden/>
          </w:rPr>
          <w:t>165</w:t>
        </w:r>
        <w:r w:rsidR="00412BA5">
          <w:rPr>
            <w:noProof/>
            <w:webHidden/>
          </w:rPr>
          <w:fldChar w:fldCharType="end"/>
        </w:r>
      </w:hyperlink>
    </w:p>
    <w:p w14:paraId="387CCB69" w14:textId="3E321FF0"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2" w:history="1">
        <w:r w:rsidR="00412BA5" w:rsidRPr="00E50AF4">
          <w:rPr>
            <w:rStyle w:val="Hipervnculo"/>
            <w:noProof/>
          </w:rPr>
          <w:t>Figura 97. Medición y calibración en el monitor serial. Fuente: Elaboración propia</w:t>
        </w:r>
        <w:r w:rsidR="00412BA5">
          <w:rPr>
            <w:noProof/>
            <w:webHidden/>
          </w:rPr>
          <w:tab/>
        </w:r>
        <w:r w:rsidR="00412BA5">
          <w:rPr>
            <w:noProof/>
            <w:webHidden/>
          </w:rPr>
          <w:fldChar w:fldCharType="begin"/>
        </w:r>
        <w:r w:rsidR="00412BA5">
          <w:rPr>
            <w:noProof/>
            <w:webHidden/>
          </w:rPr>
          <w:instrText xml:space="preserve"> PAGEREF _Toc167237882 \h </w:instrText>
        </w:r>
        <w:r w:rsidR="00412BA5">
          <w:rPr>
            <w:noProof/>
            <w:webHidden/>
          </w:rPr>
        </w:r>
        <w:r w:rsidR="00412BA5">
          <w:rPr>
            <w:noProof/>
            <w:webHidden/>
          </w:rPr>
          <w:fldChar w:fldCharType="separate"/>
        </w:r>
        <w:r w:rsidR="009B0259">
          <w:rPr>
            <w:noProof/>
            <w:webHidden/>
          </w:rPr>
          <w:t>165</w:t>
        </w:r>
        <w:r w:rsidR="00412BA5">
          <w:rPr>
            <w:noProof/>
            <w:webHidden/>
          </w:rPr>
          <w:fldChar w:fldCharType="end"/>
        </w:r>
      </w:hyperlink>
    </w:p>
    <w:p w14:paraId="2694524A" w14:textId="2FCE3C1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3" w:history="1">
        <w:r w:rsidR="00412BA5" w:rsidRPr="00E50AF4">
          <w:rPr>
            <w:rStyle w:val="Hipervnculo"/>
            <w:noProof/>
          </w:rPr>
          <w:t>Figura 98. Cambio de solución Fuente: Elaboración propia</w:t>
        </w:r>
        <w:r w:rsidR="00412BA5">
          <w:rPr>
            <w:noProof/>
            <w:webHidden/>
          </w:rPr>
          <w:tab/>
        </w:r>
        <w:r w:rsidR="00412BA5">
          <w:rPr>
            <w:noProof/>
            <w:webHidden/>
          </w:rPr>
          <w:fldChar w:fldCharType="begin"/>
        </w:r>
        <w:r w:rsidR="00412BA5">
          <w:rPr>
            <w:noProof/>
            <w:webHidden/>
          </w:rPr>
          <w:instrText xml:space="preserve"> PAGEREF _Toc167237883 \h </w:instrText>
        </w:r>
        <w:r w:rsidR="00412BA5">
          <w:rPr>
            <w:noProof/>
            <w:webHidden/>
          </w:rPr>
        </w:r>
        <w:r w:rsidR="00412BA5">
          <w:rPr>
            <w:noProof/>
            <w:webHidden/>
          </w:rPr>
          <w:fldChar w:fldCharType="separate"/>
        </w:r>
        <w:r w:rsidR="009B0259">
          <w:rPr>
            <w:noProof/>
            <w:webHidden/>
          </w:rPr>
          <w:t>166</w:t>
        </w:r>
        <w:r w:rsidR="00412BA5">
          <w:rPr>
            <w:noProof/>
            <w:webHidden/>
          </w:rPr>
          <w:fldChar w:fldCharType="end"/>
        </w:r>
      </w:hyperlink>
    </w:p>
    <w:p w14:paraId="23259DE0" w14:textId="5BF96F2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4" w:history="1">
        <w:r w:rsidR="00412BA5" w:rsidRPr="00E50AF4">
          <w:rPr>
            <w:rStyle w:val="Hipervnculo"/>
            <w:noProof/>
          </w:rPr>
          <w:t>Figura 99. Medición con la segunda solución Fuente: Elaboración propia</w:t>
        </w:r>
        <w:r w:rsidR="00412BA5">
          <w:rPr>
            <w:noProof/>
            <w:webHidden/>
          </w:rPr>
          <w:tab/>
        </w:r>
        <w:r w:rsidR="00412BA5">
          <w:rPr>
            <w:noProof/>
            <w:webHidden/>
          </w:rPr>
          <w:fldChar w:fldCharType="begin"/>
        </w:r>
        <w:r w:rsidR="00412BA5">
          <w:rPr>
            <w:noProof/>
            <w:webHidden/>
          </w:rPr>
          <w:instrText xml:space="preserve"> PAGEREF _Toc167237884 \h </w:instrText>
        </w:r>
        <w:r w:rsidR="00412BA5">
          <w:rPr>
            <w:noProof/>
            <w:webHidden/>
          </w:rPr>
        </w:r>
        <w:r w:rsidR="00412BA5">
          <w:rPr>
            <w:noProof/>
            <w:webHidden/>
          </w:rPr>
          <w:fldChar w:fldCharType="separate"/>
        </w:r>
        <w:r w:rsidR="009B0259">
          <w:rPr>
            <w:noProof/>
            <w:webHidden/>
          </w:rPr>
          <w:t>166</w:t>
        </w:r>
        <w:r w:rsidR="00412BA5">
          <w:rPr>
            <w:noProof/>
            <w:webHidden/>
          </w:rPr>
          <w:fldChar w:fldCharType="end"/>
        </w:r>
      </w:hyperlink>
    </w:p>
    <w:p w14:paraId="75266EAB" w14:textId="14015E3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5" w:history="1">
        <w:r w:rsidR="00412BA5" w:rsidRPr="00E50AF4">
          <w:rPr>
            <w:rStyle w:val="Hipervnculo"/>
            <w:noProof/>
          </w:rPr>
          <w:t>Figura 100. Esquemático de sensor de oxígeno disuelto Fuente: Elaboración propia</w:t>
        </w:r>
        <w:r w:rsidR="00412BA5">
          <w:rPr>
            <w:noProof/>
            <w:webHidden/>
          </w:rPr>
          <w:tab/>
        </w:r>
        <w:r w:rsidR="00412BA5">
          <w:rPr>
            <w:noProof/>
            <w:webHidden/>
          </w:rPr>
          <w:fldChar w:fldCharType="begin"/>
        </w:r>
        <w:r w:rsidR="00412BA5">
          <w:rPr>
            <w:noProof/>
            <w:webHidden/>
          </w:rPr>
          <w:instrText xml:space="preserve"> PAGEREF _Toc167237885 \h </w:instrText>
        </w:r>
        <w:r w:rsidR="00412BA5">
          <w:rPr>
            <w:noProof/>
            <w:webHidden/>
          </w:rPr>
        </w:r>
        <w:r w:rsidR="00412BA5">
          <w:rPr>
            <w:noProof/>
            <w:webHidden/>
          </w:rPr>
          <w:fldChar w:fldCharType="separate"/>
        </w:r>
        <w:r w:rsidR="009B0259">
          <w:rPr>
            <w:noProof/>
            <w:webHidden/>
          </w:rPr>
          <w:t>167</w:t>
        </w:r>
        <w:r w:rsidR="00412BA5">
          <w:rPr>
            <w:noProof/>
            <w:webHidden/>
          </w:rPr>
          <w:fldChar w:fldCharType="end"/>
        </w:r>
      </w:hyperlink>
    </w:p>
    <w:p w14:paraId="5E707D39" w14:textId="5260E25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6" w:history="1">
        <w:r w:rsidR="00412BA5" w:rsidRPr="00E50AF4">
          <w:rPr>
            <w:rStyle w:val="Hipervnculo"/>
            <w:noProof/>
          </w:rPr>
          <w:t>Figura 101. Circuito físico del sensor de OD Fuente: elaboración propia</w:t>
        </w:r>
        <w:r w:rsidR="00412BA5">
          <w:rPr>
            <w:noProof/>
            <w:webHidden/>
          </w:rPr>
          <w:tab/>
        </w:r>
        <w:r w:rsidR="00412BA5">
          <w:rPr>
            <w:noProof/>
            <w:webHidden/>
          </w:rPr>
          <w:fldChar w:fldCharType="begin"/>
        </w:r>
        <w:r w:rsidR="00412BA5">
          <w:rPr>
            <w:noProof/>
            <w:webHidden/>
          </w:rPr>
          <w:instrText xml:space="preserve"> PAGEREF _Toc167237886 \h </w:instrText>
        </w:r>
        <w:r w:rsidR="00412BA5">
          <w:rPr>
            <w:noProof/>
            <w:webHidden/>
          </w:rPr>
        </w:r>
        <w:r w:rsidR="00412BA5">
          <w:rPr>
            <w:noProof/>
            <w:webHidden/>
          </w:rPr>
          <w:fldChar w:fldCharType="separate"/>
        </w:r>
        <w:r w:rsidR="009B0259">
          <w:rPr>
            <w:noProof/>
            <w:webHidden/>
          </w:rPr>
          <w:t>168</w:t>
        </w:r>
        <w:r w:rsidR="00412BA5">
          <w:rPr>
            <w:noProof/>
            <w:webHidden/>
          </w:rPr>
          <w:fldChar w:fldCharType="end"/>
        </w:r>
      </w:hyperlink>
    </w:p>
    <w:p w14:paraId="1C80CB27" w14:textId="3AE1850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7" w:history="1">
        <w:r w:rsidR="00412BA5" w:rsidRPr="00E50AF4">
          <w:rPr>
            <w:rStyle w:val="Hipervnculo"/>
            <w:noProof/>
          </w:rPr>
          <w:t>Figura 102. Serial monitor con el sensor de OD Fuente: Elaboración propia</w:t>
        </w:r>
        <w:r w:rsidR="00412BA5">
          <w:rPr>
            <w:noProof/>
            <w:webHidden/>
          </w:rPr>
          <w:tab/>
        </w:r>
        <w:r w:rsidR="00412BA5">
          <w:rPr>
            <w:noProof/>
            <w:webHidden/>
          </w:rPr>
          <w:fldChar w:fldCharType="begin"/>
        </w:r>
        <w:r w:rsidR="00412BA5">
          <w:rPr>
            <w:noProof/>
            <w:webHidden/>
          </w:rPr>
          <w:instrText xml:space="preserve"> PAGEREF _Toc167237887 \h </w:instrText>
        </w:r>
        <w:r w:rsidR="00412BA5">
          <w:rPr>
            <w:noProof/>
            <w:webHidden/>
          </w:rPr>
        </w:r>
        <w:r w:rsidR="00412BA5">
          <w:rPr>
            <w:noProof/>
            <w:webHidden/>
          </w:rPr>
          <w:fldChar w:fldCharType="separate"/>
        </w:r>
        <w:r w:rsidR="009B0259">
          <w:rPr>
            <w:noProof/>
            <w:webHidden/>
          </w:rPr>
          <w:t>168</w:t>
        </w:r>
        <w:r w:rsidR="00412BA5">
          <w:rPr>
            <w:noProof/>
            <w:webHidden/>
          </w:rPr>
          <w:fldChar w:fldCharType="end"/>
        </w:r>
      </w:hyperlink>
    </w:p>
    <w:p w14:paraId="13FE49AC" w14:textId="5D7E45E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8" w:history="1">
        <w:r w:rsidR="00412BA5" w:rsidRPr="00E50AF4">
          <w:rPr>
            <w:rStyle w:val="Hipervnculo"/>
            <w:noProof/>
          </w:rPr>
          <w:t>Figura 103. Esquemático TSS Fuente: Elaboración propia</w:t>
        </w:r>
        <w:r w:rsidR="00412BA5">
          <w:rPr>
            <w:noProof/>
            <w:webHidden/>
          </w:rPr>
          <w:tab/>
        </w:r>
        <w:r w:rsidR="00412BA5">
          <w:rPr>
            <w:noProof/>
            <w:webHidden/>
          </w:rPr>
          <w:fldChar w:fldCharType="begin"/>
        </w:r>
        <w:r w:rsidR="00412BA5">
          <w:rPr>
            <w:noProof/>
            <w:webHidden/>
          </w:rPr>
          <w:instrText xml:space="preserve"> PAGEREF _Toc167237888 \h </w:instrText>
        </w:r>
        <w:r w:rsidR="00412BA5">
          <w:rPr>
            <w:noProof/>
            <w:webHidden/>
          </w:rPr>
        </w:r>
        <w:r w:rsidR="00412BA5">
          <w:rPr>
            <w:noProof/>
            <w:webHidden/>
          </w:rPr>
          <w:fldChar w:fldCharType="separate"/>
        </w:r>
        <w:r w:rsidR="009B0259">
          <w:rPr>
            <w:noProof/>
            <w:webHidden/>
          </w:rPr>
          <w:t>169</w:t>
        </w:r>
        <w:r w:rsidR="00412BA5">
          <w:rPr>
            <w:noProof/>
            <w:webHidden/>
          </w:rPr>
          <w:fldChar w:fldCharType="end"/>
        </w:r>
      </w:hyperlink>
    </w:p>
    <w:p w14:paraId="1D5D0F4C" w14:textId="2C8A600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89" w:history="1">
        <w:r w:rsidR="00412BA5" w:rsidRPr="00E50AF4">
          <w:rPr>
            <w:rStyle w:val="Hipervnculo"/>
            <w:noProof/>
          </w:rPr>
          <w:t>Figura 104. Conexión física Fuente: Elaboración propia</w:t>
        </w:r>
        <w:r w:rsidR="00412BA5">
          <w:rPr>
            <w:noProof/>
            <w:webHidden/>
          </w:rPr>
          <w:tab/>
        </w:r>
        <w:r w:rsidR="00412BA5">
          <w:rPr>
            <w:noProof/>
            <w:webHidden/>
          </w:rPr>
          <w:fldChar w:fldCharType="begin"/>
        </w:r>
        <w:r w:rsidR="00412BA5">
          <w:rPr>
            <w:noProof/>
            <w:webHidden/>
          </w:rPr>
          <w:instrText xml:space="preserve"> PAGEREF _Toc167237889 \h </w:instrText>
        </w:r>
        <w:r w:rsidR="00412BA5">
          <w:rPr>
            <w:noProof/>
            <w:webHidden/>
          </w:rPr>
        </w:r>
        <w:r w:rsidR="00412BA5">
          <w:rPr>
            <w:noProof/>
            <w:webHidden/>
          </w:rPr>
          <w:fldChar w:fldCharType="separate"/>
        </w:r>
        <w:r w:rsidR="009B0259">
          <w:rPr>
            <w:noProof/>
            <w:webHidden/>
          </w:rPr>
          <w:t>170</w:t>
        </w:r>
        <w:r w:rsidR="00412BA5">
          <w:rPr>
            <w:noProof/>
            <w:webHidden/>
          </w:rPr>
          <w:fldChar w:fldCharType="end"/>
        </w:r>
      </w:hyperlink>
    </w:p>
    <w:p w14:paraId="162098D9" w14:textId="479F60E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0" w:history="1">
        <w:r w:rsidR="00412BA5" w:rsidRPr="00E50AF4">
          <w:rPr>
            <w:rStyle w:val="Hipervnculo"/>
            <w:noProof/>
          </w:rPr>
          <w:t>Figura 105. Sensor en agua límpia Fuente: Elaboración propia</w:t>
        </w:r>
        <w:r w:rsidR="00412BA5">
          <w:rPr>
            <w:noProof/>
            <w:webHidden/>
          </w:rPr>
          <w:tab/>
        </w:r>
        <w:r w:rsidR="00412BA5">
          <w:rPr>
            <w:noProof/>
            <w:webHidden/>
          </w:rPr>
          <w:fldChar w:fldCharType="begin"/>
        </w:r>
        <w:r w:rsidR="00412BA5">
          <w:rPr>
            <w:noProof/>
            <w:webHidden/>
          </w:rPr>
          <w:instrText xml:space="preserve"> PAGEREF _Toc167237890 \h </w:instrText>
        </w:r>
        <w:r w:rsidR="00412BA5">
          <w:rPr>
            <w:noProof/>
            <w:webHidden/>
          </w:rPr>
        </w:r>
        <w:r w:rsidR="00412BA5">
          <w:rPr>
            <w:noProof/>
            <w:webHidden/>
          </w:rPr>
          <w:fldChar w:fldCharType="separate"/>
        </w:r>
        <w:r w:rsidR="009B0259">
          <w:rPr>
            <w:noProof/>
            <w:webHidden/>
          </w:rPr>
          <w:t>171</w:t>
        </w:r>
        <w:r w:rsidR="00412BA5">
          <w:rPr>
            <w:noProof/>
            <w:webHidden/>
          </w:rPr>
          <w:fldChar w:fldCharType="end"/>
        </w:r>
      </w:hyperlink>
    </w:p>
    <w:p w14:paraId="7B94862F" w14:textId="0C73866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1" w:history="1">
        <w:r w:rsidR="00412BA5" w:rsidRPr="00E50AF4">
          <w:rPr>
            <w:rStyle w:val="Hipervnculo"/>
            <w:noProof/>
          </w:rPr>
          <w:t>Figura 106. Cuerpo de agua sucio Fuente elaboración propia</w:t>
        </w:r>
        <w:r w:rsidR="00412BA5">
          <w:rPr>
            <w:noProof/>
            <w:webHidden/>
          </w:rPr>
          <w:tab/>
        </w:r>
        <w:r w:rsidR="00412BA5">
          <w:rPr>
            <w:noProof/>
            <w:webHidden/>
          </w:rPr>
          <w:fldChar w:fldCharType="begin"/>
        </w:r>
        <w:r w:rsidR="00412BA5">
          <w:rPr>
            <w:noProof/>
            <w:webHidden/>
          </w:rPr>
          <w:instrText xml:space="preserve"> PAGEREF _Toc167237891 \h </w:instrText>
        </w:r>
        <w:r w:rsidR="00412BA5">
          <w:rPr>
            <w:noProof/>
            <w:webHidden/>
          </w:rPr>
        </w:r>
        <w:r w:rsidR="00412BA5">
          <w:rPr>
            <w:noProof/>
            <w:webHidden/>
          </w:rPr>
          <w:fldChar w:fldCharType="separate"/>
        </w:r>
        <w:r w:rsidR="009B0259">
          <w:rPr>
            <w:noProof/>
            <w:webHidden/>
          </w:rPr>
          <w:t>171</w:t>
        </w:r>
        <w:r w:rsidR="00412BA5">
          <w:rPr>
            <w:noProof/>
            <w:webHidden/>
          </w:rPr>
          <w:fldChar w:fldCharType="end"/>
        </w:r>
      </w:hyperlink>
    </w:p>
    <w:p w14:paraId="0BECB29D" w14:textId="209BF70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2" w:history="1">
        <w:r w:rsidR="00412BA5" w:rsidRPr="00E50AF4">
          <w:rPr>
            <w:rStyle w:val="Hipervnculo"/>
            <w:noProof/>
          </w:rPr>
          <w:t>Figura 107. Sensor en agua sucia Fuente: Elaboración propia</w:t>
        </w:r>
        <w:r w:rsidR="00412BA5">
          <w:rPr>
            <w:noProof/>
            <w:webHidden/>
          </w:rPr>
          <w:tab/>
        </w:r>
        <w:r w:rsidR="00412BA5">
          <w:rPr>
            <w:noProof/>
            <w:webHidden/>
          </w:rPr>
          <w:fldChar w:fldCharType="begin"/>
        </w:r>
        <w:r w:rsidR="00412BA5">
          <w:rPr>
            <w:noProof/>
            <w:webHidden/>
          </w:rPr>
          <w:instrText xml:space="preserve"> PAGEREF _Toc167237892 \h </w:instrText>
        </w:r>
        <w:r w:rsidR="00412BA5">
          <w:rPr>
            <w:noProof/>
            <w:webHidden/>
          </w:rPr>
        </w:r>
        <w:r w:rsidR="00412BA5">
          <w:rPr>
            <w:noProof/>
            <w:webHidden/>
          </w:rPr>
          <w:fldChar w:fldCharType="separate"/>
        </w:r>
        <w:r w:rsidR="009B0259">
          <w:rPr>
            <w:noProof/>
            <w:webHidden/>
          </w:rPr>
          <w:t>172</w:t>
        </w:r>
        <w:r w:rsidR="00412BA5">
          <w:rPr>
            <w:noProof/>
            <w:webHidden/>
          </w:rPr>
          <w:fldChar w:fldCharType="end"/>
        </w:r>
      </w:hyperlink>
    </w:p>
    <w:p w14:paraId="128CD621" w14:textId="124E08D9"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3" w:history="1">
        <w:r w:rsidR="00412BA5" w:rsidRPr="00E50AF4">
          <w:rPr>
            <w:rStyle w:val="Hipervnculo"/>
            <w:noProof/>
          </w:rPr>
          <w:t>Figura 108. Esquemático TDS Fuente: Elaboración propia</w:t>
        </w:r>
        <w:r w:rsidR="00412BA5">
          <w:rPr>
            <w:noProof/>
            <w:webHidden/>
          </w:rPr>
          <w:tab/>
        </w:r>
        <w:r w:rsidR="00412BA5">
          <w:rPr>
            <w:noProof/>
            <w:webHidden/>
          </w:rPr>
          <w:fldChar w:fldCharType="begin"/>
        </w:r>
        <w:r w:rsidR="00412BA5">
          <w:rPr>
            <w:noProof/>
            <w:webHidden/>
          </w:rPr>
          <w:instrText xml:space="preserve"> PAGEREF _Toc167237893 \h </w:instrText>
        </w:r>
        <w:r w:rsidR="00412BA5">
          <w:rPr>
            <w:noProof/>
            <w:webHidden/>
          </w:rPr>
        </w:r>
        <w:r w:rsidR="00412BA5">
          <w:rPr>
            <w:noProof/>
            <w:webHidden/>
          </w:rPr>
          <w:fldChar w:fldCharType="separate"/>
        </w:r>
        <w:r w:rsidR="009B0259">
          <w:rPr>
            <w:noProof/>
            <w:webHidden/>
          </w:rPr>
          <w:t>172</w:t>
        </w:r>
        <w:r w:rsidR="00412BA5">
          <w:rPr>
            <w:noProof/>
            <w:webHidden/>
          </w:rPr>
          <w:fldChar w:fldCharType="end"/>
        </w:r>
      </w:hyperlink>
    </w:p>
    <w:p w14:paraId="3FFF6018" w14:textId="26976AA1"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4" w:history="1">
        <w:r w:rsidR="00412BA5" w:rsidRPr="00E50AF4">
          <w:rPr>
            <w:rStyle w:val="Hipervnculo"/>
            <w:noProof/>
          </w:rPr>
          <w:t>Figura 109. Conexión en físico de sensor TDS. Fuente: Elaboración propia</w:t>
        </w:r>
        <w:r w:rsidR="00412BA5">
          <w:rPr>
            <w:noProof/>
            <w:webHidden/>
          </w:rPr>
          <w:tab/>
        </w:r>
        <w:r w:rsidR="00412BA5">
          <w:rPr>
            <w:noProof/>
            <w:webHidden/>
          </w:rPr>
          <w:fldChar w:fldCharType="begin"/>
        </w:r>
        <w:r w:rsidR="00412BA5">
          <w:rPr>
            <w:noProof/>
            <w:webHidden/>
          </w:rPr>
          <w:instrText xml:space="preserve"> PAGEREF _Toc167237894 \h </w:instrText>
        </w:r>
        <w:r w:rsidR="00412BA5">
          <w:rPr>
            <w:noProof/>
            <w:webHidden/>
          </w:rPr>
        </w:r>
        <w:r w:rsidR="00412BA5">
          <w:rPr>
            <w:noProof/>
            <w:webHidden/>
          </w:rPr>
          <w:fldChar w:fldCharType="separate"/>
        </w:r>
        <w:r w:rsidR="009B0259">
          <w:rPr>
            <w:noProof/>
            <w:webHidden/>
          </w:rPr>
          <w:t>173</w:t>
        </w:r>
        <w:r w:rsidR="00412BA5">
          <w:rPr>
            <w:noProof/>
            <w:webHidden/>
          </w:rPr>
          <w:fldChar w:fldCharType="end"/>
        </w:r>
      </w:hyperlink>
    </w:p>
    <w:p w14:paraId="431643B9" w14:textId="1CA6A3C8"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5" w:history="1">
        <w:r w:rsidR="00412BA5" w:rsidRPr="00E50AF4">
          <w:rPr>
            <w:rStyle w:val="Hipervnculo"/>
            <w:noProof/>
          </w:rPr>
          <w:t>Figura 110. Serial monitor al estar la sonda al aire Fuente: elaboración propia</w:t>
        </w:r>
        <w:r w:rsidR="00412BA5">
          <w:rPr>
            <w:noProof/>
            <w:webHidden/>
          </w:rPr>
          <w:tab/>
        </w:r>
        <w:r w:rsidR="00412BA5">
          <w:rPr>
            <w:noProof/>
            <w:webHidden/>
          </w:rPr>
          <w:fldChar w:fldCharType="begin"/>
        </w:r>
        <w:r w:rsidR="00412BA5">
          <w:rPr>
            <w:noProof/>
            <w:webHidden/>
          </w:rPr>
          <w:instrText xml:space="preserve"> PAGEREF _Toc167237895 \h </w:instrText>
        </w:r>
        <w:r w:rsidR="00412BA5">
          <w:rPr>
            <w:noProof/>
            <w:webHidden/>
          </w:rPr>
        </w:r>
        <w:r w:rsidR="00412BA5">
          <w:rPr>
            <w:noProof/>
            <w:webHidden/>
          </w:rPr>
          <w:fldChar w:fldCharType="separate"/>
        </w:r>
        <w:r w:rsidR="009B0259">
          <w:rPr>
            <w:noProof/>
            <w:webHidden/>
          </w:rPr>
          <w:t>174</w:t>
        </w:r>
        <w:r w:rsidR="00412BA5">
          <w:rPr>
            <w:noProof/>
            <w:webHidden/>
          </w:rPr>
          <w:fldChar w:fldCharType="end"/>
        </w:r>
      </w:hyperlink>
    </w:p>
    <w:p w14:paraId="4830E33A" w14:textId="7443FE9F"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6" w:history="1">
        <w:r w:rsidR="00412BA5" w:rsidRPr="00E50AF4">
          <w:rPr>
            <w:rStyle w:val="Hipervnculo"/>
            <w:noProof/>
          </w:rPr>
          <w:t>Figura 111. Conexión física sensor TDS Fuente: Elaboración propia</w:t>
        </w:r>
        <w:r w:rsidR="00412BA5">
          <w:rPr>
            <w:noProof/>
            <w:webHidden/>
          </w:rPr>
          <w:tab/>
        </w:r>
        <w:r w:rsidR="00412BA5">
          <w:rPr>
            <w:noProof/>
            <w:webHidden/>
          </w:rPr>
          <w:fldChar w:fldCharType="begin"/>
        </w:r>
        <w:r w:rsidR="00412BA5">
          <w:rPr>
            <w:noProof/>
            <w:webHidden/>
          </w:rPr>
          <w:instrText xml:space="preserve"> PAGEREF _Toc167237896 \h </w:instrText>
        </w:r>
        <w:r w:rsidR="00412BA5">
          <w:rPr>
            <w:noProof/>
            <w:webHidden/>
          </w:rPr>
        </w:r>
        <w:r w:rsidR="00412BA5">
          <w:rPr>
            <w:noProof/>
            <w:webHidden/>
          </w:rPr>
          <w:fldChar w:fldCharType="separate"/>
        </w:r>
        <w:r w:rsidR="009B0259">
          <w:rPr>
            <w:noProof/>
            <w:webHidden/>
          </w:rPr>
          <w:t>174</w:t>
        </w:r>
        <w:r w:rsidR="00412BA5">
          <w:rPr>
            <w:noProof/>
            <w:webHidden/>
          </w:rPr>
          <w:fldChar w:fldCharType="end"/>
        </w:r>
      </w:hyperlink>
    </w:p>
    <w:p w14:paraId="168A0BCD" w14:textId="696E9146"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7" w:history="1">
        <w:r w:rsidR="00412BA5" w:rsidRPr="00E50AF4">
          <w:rPr>
            <w:rStyle w:val="Hipervnculo"/>
            <w:noProof/>
          </w:rPr>
          <w:t>Figura 112. Solución a 500ppm Fuente: Elaboración propia</w:t>
        </w:r>
        <w:r w:rsidR="00412BA5">
          <w:rPr>
            <w:noProof/>
            <w:webHidden/>
          </w:rPr>
          <w:tab/>
        </w:r>
        <w:r w:rsidR="00412BA5">
          <w:rPr>
            <w:noProof/>
            <w:webHidden/>
          </w:rPr>
          <w:fldChar w:fldCharType="begin"/>
        </w:r>
        <w:r w:rsidR="00412BA5">
          <w:rPr>
            <w:noProof/>
            <w:webHidden/>
          </w:rPr>
          <w:instrText xml:space="preserve"> PAGEREF _Toc167237897 \h </w:instrText>
        </w:r>
        <w:r w:rsidR="00412BA5">
          <w:rPr>
            <w:noProof/>
            <w:webHidden/>
          </w:rPr>
        </w:r>
        <w:r w:rsidR="00412BA5">
          <w:rPr>
            <w:noProof/>
            <w:webHidden/>
          </w:rPr>
          <w:fldChar w:fldCharType="separate"/>
        </w:r>
        <w:r w:rsidR="009B0259">
          <w:rPr>
            <w:noProof/>
            <w:webHidden/>
          </w:rPr>
          <w:t>175</w:t>
        </w:r>
        <w:r w:rsidR="00412BA5">
          <w:rPr>
            <w:noProof/>
            <w:webHidden/>
          </w:rPr>
          <w:fldChar w:fldCharType="end"/>
        </w:r>
      </w:hyperlink>
    </w:p>
    <w:p w14:paraId="48F3883F" w14:textId="03A3025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8" w:history="1">
        <w:r w:rsidR="00412BA5" w:rsidRPr="00E50AF4">
          <w:rPr>
            <w:rStyle w:val="Hipervnculo"/>
            <w:noProof/>
          </w:rPr>
          <w:t>Figura 113. Monitor serial en solución Fuente: Elaboración propia</w:t>
        </w:r>
        <w:r w:rsidR="00412BA5">
          <w:rPr>
            <w:noProof/>
            <w:webHidden/>
          </w:rPr>
          <w:tab/>
        </w:r>
        <w:r w:rsidR="00412BA5">
          <w:rPr>
            <w:noProof/>
            <w:webHidden/>
          </w:rPr>
          <w:fldChar w:fldCharType="begin"/>
        </w:r>
        <w:r w:rsidR="00412BA5">
          <w:rPr>
            <w:noProof/>
            <w:webHidden/>
          </w:rPr>
          <w:instrText xml:space="preserve"> PAGEREF _Toc167237898 \h </w:instrText>
        </w:r>
        <w:r w:rsidR="00412BA5">
          <w:rPr>
            <w:noProof/>
            <w:webHidden/>
          </w:rPr>
        </w:r>
        <w:r w:rsidR="00412BA5">
          <w:rPr>
            <w:noProof/>
            <w:webHidden/>
          </w:rPr>
          <w:fldChar w:fldCharType="separate"/>
        </w:r>
        <w:r w:rsidR="009B0259">
          <w:rPr>
            <w:noProof/>
            <w:webHidden/>
          </w:rPr>
          <w:t>176</w:t>
        </w:r>
        <w:r w:rsidR="00412BA5">
          <w:rPr>
            <w:noProof/>
            <w:webHidden/>
          </w:rPr>
          <w:fldChar w:fldCharType="end"/>
        </w:r>
      </w:hyperlink>
    </w:p>
    <w:p w14:paraId="41BEAB62" w14:textId="141A2251"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899" w:history="1">
        <w:r w:rsidR="00412BA5" w:rsidRPr="00E50AF4">
          <w:rPr>
            <w:rStyle w:val="Hipervnculo"/>
            <w:noProof/>
          </w:rPr>
          <w:t>Figura 114. Diagrama esquemático del Fritzing. Fuente: Elaboración propia</w:t>
        </w:r>
        <w:r w:rsidR="00412BA5">
          <w:rPr>
            <w:noProof/>
            <w:webHidden/>
          </w:rPr>
          <w:tab/>
        </w:r>
        <w:r w:rsidR="00412BA5">
          <w:rPr>
            <w:noProof/>
            <w:webHidden/>
          </w:rPr>
          <w:fldChar w:fldCharType="begin"/>
        </w:r>
        <w:r w:rsidR="00412BA5">
          <w:rPr>
            <w:noProof/>
            <w:webHidden/>
          </w:rPr>
          <w:instrText xml:space="preserve"> PAGEREF _Toc167237899 \h </w:instrText>
        </w:r>
        <w:r w:rsidR="00412BA5">
          <w:rPr>
            <w:noProof/>
            <w:webHidden/>
          </w:rPr>
        </w:r>
        <w:r w:rsidR="00412BA5">
          <w:rPr>
            <w:noProof/>
            <w:webHidden/>
          </w:rPr>
          <w:fldChar w:fldCharType="separate"/>
        </w:r>
        <w:r w:rsidR="009B0259">
          <w:rPr>
            <w:noProof/>
            <w:webHidden/>
          </w:rPr>
          <w:t>177</w:t>
        </w:r>
        <w:r w:rsidR="00412BA5">
          <w:rPr>
            <w:noProof/>
            <w:webHidden/>
          </w:rPr>
          <w:fldChar w:fldCharType="end"/>
        </w:r>
      </w:hyperlink>
    </w:p>
    <w:p w14:paraId="4AC1A7EA" w14:textId="140DE5CD"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0" w:history="1">
        <w:r w:rsidR="00412BA5" w:rsidRPr="00E50AF4">
          <w:rPr>
            <w:rStyle w:val="Hipervnculo"/>
            <w:noProof/>
          </w:rPr>
          <w:t>Figura 115. Implementación del sensor de temperatura. Fuente: Elaboración propia.</w:t>
        </w:r>
        <w:r w:rsidR="00412BA5">
          <w:rPr>
            <w:noProof/>
            <w:webHidden/>
          </w:rPr>
          <w:tab/>
        </w:r>
        <w:r w:rsidR="00412BA5">
          <w:rPr>
            <w:noProof/>
            <w:webHidden/>
          </w:rPr>
          <w:fldChar w:fldCharType="begin"/>
        </w:r>
        <w:r w:rsidR="00412BA5">
          <w:rPr>
            <w:noProof/>
            <w:webHidden/>
          </w:rPr>
          <w:instrText xml:space="preserve"> PAGEREF _Toc167237900 \h </w:instrText>
        </w:r>
        <w:r w:rsidR="00412BA5">
          <w:rPr>
            <w:noProof/>
            <w:webHidden/>
          </w:rPr>
        </w:r>
        <w:r w:rsidR="00412BA5">
          <w:rPr>
            <w:noProof/>
            <w:webHidden/>
          </w:rPr>
          <w:fldChar w:fldCharType="separate"/>
        </w:r>
        <w:r w:rsidR="009B0259">
          <w:rPr>
            <w:noProof/>
            <w:webHidden/>
          </w:rPr>
          <w:t>178</w:t>
        </w:r>
        <w:r w:rsidR="00412BA5">
          <w:rPr>
            <w:noProof/>
            <w:webHidden/>
          </w:rPr>
          <w:fldChar w:fldCharType="end"/>
        </w:r>
      </w:hyperlink>
    </w:p>
    <w:p w14:paraId="0253A9A2" w14:textId="48A79E61"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1" w:history="1">
        <w:r w:rsidR="00412BA5" w:rsidRPr="00E50AF4">
          <w:rPr>
            <w:rStyle w:val="Hipervnculo"/>
            <w:noProof/>
          </w:rPr>
          <w:t xml:space="preserve">Figura 116. Mediciones del sensor de temperatura en el monitor serial </w:t>
        </w:r>
        <w:r w:rsidR="00412BA5" w:rsidRPr="00E50AF4">
          <w:rPr>
            <w:rStyle w:val="Hipervnculo"/>
            <w:rFonts w:cs="Times New Roman"/>
            <w:noProof/>
          </w:rPr>
          <w:t>Fuente: Elaboración propia</w:t>
        </w:r>
        <w:r w:rsidR="00412BA5">
          <w:rPr>
            <w:noProof/>
            <w:webHidden/>
          </w:rPr>
          <w:tab/>
        </w:r>
        <w:r w:rsidR="00412BA5">
          <w:rPr>
            <w:noProof/>
            <w:webHidden/>
          </w:rPr>
          <w:fldChar w:fldCharType="begin"/>
        </w:r>
        <w:r w:rsidR="00412BA5">
          <w:rPr>
            <w:noProof/>
            <w:webHidden/>
          </w:rPr>
          <w:instrText xml:space="preserve"> PAGEREF _Toc167237901 \h </w:instrText>
        </w:r>
        <w:r w:rsidR="00412BA5">
          <w:rPr>
            <w:noProof/>
            <w:webHidden/>
          </w:rPr>
        </w:r>
        <w:r w:rsidR="00412BA5">
          <w:rPr>
            <w:noProof/>
            <w:webHidden/>
          </w:rPr>
          <w:fldChar w:fldCharType="separate"/>
        </w:r>
        <w:r w:rsidR="009B0259">
          <w:rPr>
            <w:noProof/>
            <w:webHidden/>
          </w:rPr>
          <w:t>178</w:t>
        </w:r>
        <w:r w:rsidR="00412BA5">
          <w:rPr>
            <w:noProof/>
            <w:webHidden/>
          </w:rPr>
          <w:fldChar w:fldCharType="end"/>
        </w:r>
      </w:hyperlink>
    </w:p>
    <w:p w14:paraId="5E9F555C" w14:textId="322F535A"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2" w:history="1">
        <w:r w:rsidR="00412BA5" w:rsidRPr="00E50AF4">
          <w:rPr>
            <w:rStyle w:val="Hipervnculo"/>
            <w:noProof/>
          </w:rPr>
          <w:t>Figura 117, Login Fuente: Elaboración propia</w:t>
        </w:r>
        <w:r w:rsidR="00412BA5">
          <w:rPr>
            <w:noProof/>
            <w:webHidden/>
          </w:rPr>
          <w:tab/>
        </w:r>
        <w:r w:rsidR="00412BA5">
          <w:rPr>
            <w:noProof/>
            <w:webHidden/>
          </w:rPr>
          <w:fldChar w:fldCharType="begin"/>
        </w:r>
        <w:r w:rsidR="00412BA5">
          <w:rPr>
            <w:noProof/>
            <w:webHidden/>
          </w:rPr>
          <w:instrText xml:space="preserve"> PAGEREF _Toc167237902 \h </w:instrText>
        </w:r>
        <w:r w:rsidR="00412BA5">
          <w:rPr>
            <w:noProof/>
            <w:webHidden/>
          </w:rPr>
        </w:r>
        <w:r w:rsidR="00412BA5">
          <w:rPr>
            <w:noProof/>
            <w:webHidden/>
          </w:rPr>
          <w:fldChar w:fldCharType="separate"/>
        </w:r>
        <w:r w:rsidR="009B0259">
          <w:rPr>
            <w:noProof/>
            <w:webHidden/>
          </w:rPr>
          <w:t>187</w:t>
        </w:r>
        <w:r w:rsidR="00412BA5">
          <w:rPr>
            <w:noProof/>
            <w:webHidden/>
          </w:rPr>
          <w:fldChar w:fldCharType="end"/>
        </w:r>
      </w:hyperlink>
    </w:p>
    <w:p w14:paraId="219A9C64" w14:textId="1FFA0D0C"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3" w:history="1">
        <w:r w:rsidR="00412BA5" w:rsidRPr="00E50AF4">
          <w:rPr>
            <w:rStyle w:val="Hipervnculo"/>
            <w:noProof/>
          </w:rPr>
          <w:t>Figura 118. Prueba de LoginPage Fuente: Elaboración propia</w:t>
        </w:r>
        <w:r w:rsidR="00412BA5">
          <w:rPr>
            <w:noProof/>
            <w:webHidden/>
          </w:rPr>
          <w:tab/>
        </w:r>
        <w:r w:rsidR="00412BA5">
          <w:rPr>
            <w:noProof/>
            <w:webHidden/>
          </w:rPr>
          <w:fldChar w:fldCharType="begin"/>
        </w:r>
        <w:r w:rsidR="00412BA5">
          <w:rPr>
            <w:noProof/>
            <w:webHidden/>
          </w:rPr>
          <w:instrText xml:space="preserve"> PAGEREF _Toc167237903 \h </w:instrText>
        </w:r>
        <w:r w:rsidR="00412BA5">
          <w:rPr>
            <w:noProof/>
            <w:webHidden/>
          </w:rPr>
        </w:r>
        <w:r w:rsidR="00412BA5">
          <w:rPr>
            <w:noProof/>
            <w:webHidden/>
          </w:rPr>
          <w:fldChar w:fldCharType="separate"/>
        </w:r>
        <w:r w:rsidR="009B0259">
          <w:rPr>
            <w:noProof/>
            <w:webHidden/>
          </w:rPr>
          <w:t>189</w:t>
        </w:r>
        <w:r w:rsidR="00412BA5">
          <w:rPr>
            <w:noProof/>
            <w:webHidden/>
          </w:rPr>
          <w:fldChar w:fldCharType="end"/>
        </w:r>
      </w:hyperlink>
    </w:p>
    <w:p w14:paraId="436E7D5F" w14:textId="04CD06A7"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4" w:history="1">
        <w:r w:rsidR="00412BA5" w:rsidRPr="00E50AF4">
          <w:rPr>
            <w:rStyle w:val="Hipervnculo"/>
            <w:noProof/>
          </w:rPr>
          <w:t>Figura 119.  Elaboración propia</w:t>
        </w:r>
        <w:r w:rsidR="00412BA5">
          <w:rPr>
            <w:noProof/>
            <w:webHidden/>
          </w:rPr>
          <w:tab/>
        </w:r>
        <w:r w:rsidR="00412BA5">
          <w:rPr>
            <w:noProof/>
            <w:webHidden/>
          </w:rPr>
          <w:fldChar w:fldCharType="begin"/>
        </w:r>
        <w:r w:rsidR="00412BA5">
          <w:rPr>
            <w:noProof/>
            <w:webHidden/>
          </w:rPr>
          <w:instrText xml:space="preserve"> PAGEREF _Toc167237904 \h </w:instrText>
        </w:r>
        <w:r w:rsidR="00412BA5">
          <w:rPr>
            <w:noProof/>
            <w:webHidden/>
          </w:rPr>
        </w:r>
        <w:r w:rsidR="00412BA5">
          <w:rPr>
            <w:noProof/>
            <w:webHidden/>
          </w:rPr>
          <w:fldChar w:fldCharType="separate"/>
        </w:r>
        <w:r w:rsidR="009B0259">
          <w:rPr>
            <w:noProof/>
            <w:webHidden/>
          </w:rPr>
          <w:t>190</w:t>
        </w:r>
        <w:r w:rsidR="00412BA5">
          <w:rPr>
            <w:noProof/>
            <w:webHidden/>
          </w:rPr>
          <w:fldChar w:fldCharType="end"/>
        </w:r>
      </w:hyperlink>
    </w:p>
    <w:p w14:paraId="00CC8593" w14:textId="2EB65A8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5" w:history="1">
        <w:r w:rsidR="00412BA5" w:rsidRPr="00E50AF4">
          <w:rPr>
            <w:rStyle w:val="Hipervnculo"/>
            <w:noProof/>
          </w:rPr>
          <w:t>Figura 120. Prueba del registro Fuente: Elaboración propia</w:t>
        </w:r>
        <w:r w:rsidR="00412BA5">
          <w:rPr>
            <w:noProof/>
            <w:webHidden/>
          </w:rPr>
          <w:tab/>
        </w:r>
        <w:r w:rsidR="00412BA5">
          <w:rPr>
            <w:noProof/>
            <w:webHidden/>
          </w:rPr>
          <w:fldChar w:fldCharType="begin"/>
        </w:r>
        <w:r w:rsidR="00412BA5">
          <w:rPr>
            <w:noProof/>
            <w:webHidden/>
          </w:rPr>
          <w:instrText xml:space="preserve"> PAGEREF _Toc167237905 \h </w:instrText>
        </w:r>
        <w:r w:rsidR="00412BA5">
          <w:rPr>
            <w:noProof/>
            <w:webHidden/>
          </w:rPr>
        </w:r>
        <w:r w:rsidR="00412BA5">
          <w:rPr>
            <w:noProof/>
            <w:webHidden/>
          </w:rPr>
          <w:fldChar w:fldCharType="separate"/>
        </w:r>
        <w:r w:rsidR="009B0259">
          <w:rPr>
            <w:noProof/>
            <w:webHidden/>
          </w:rPr>
          <w:t>191</w:t>
        </w:r>
        <w:r w:rsidR="00412BA5">
          <w:rPr>
            <w:noProof/>
            <w:webHidden/>
          </w:rPr>
          <w:fldChar w:fldCharType="end"/>
        </w:r>
      </w:hyperlink>
    </w:p>
    <w:p w14:paraId="412D06A2" w14:textId="37135CF3"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6" w:history="1">
        <w:r w:rsidR="00412BA5" w:rsidRPr="00E50AF4">
          <w:rPr>
            <w:rStyle w:val="Hipervnculo"/>
            <w:noProof/>
          </w:rPr>
          <w:t>Figura 121. Fuente: Elaboración propia</w:t>
        </w:r>
        <w:r w:rsidR="00412BA5">
          <w:rPr>
            <w:noProof/>
            <w:webHidden/>
          </w:rPr>
          <w:tab/>
        </w:r>
        <w:r w:rsidR="00412BA5">
          <w:rPr>
            <w:noProof/>
            <w:webHidden/>
          </w:rPr>
          <w:fldChar w:fldCharType="begin"/>
        </w:r>
        <w:r w:rsidR="00412BA5">
          <w:rPr>
            <w:noProof/>
            <w:webHidden/>
          </w:rPr>
          <w:instrText xml:space="preserve"> PAGEREF _Toc167237906 \h </w:instrText>
        </w:r>
        <w:r w:rsidR="00412BA5">
          <w:rPr>
            <w:noProof/>
            <w:webHidden/>
          </w:rPr>
        </w:r>
        <w:r w:rsidR="00412BA5">
          <w:rPr>
            <w:noProof/>
            <w:webHidden/>
          </w:rPr>
          <w:fldChar w:fldCharType="separate"/>
        </w:r>
        <w:r w:rsidR="009B0259">
          <w:rPr>
            <w:noProof/>
            <w:webHidden/>
          </w:rPr>
          <w:t>192</w:t>
        </w:r>
        <w:r w:rsidR="00412BA5">
          <w:rPr>
            <w:noProof/>
            <w:webHidden/>
          </w:rPr>
          <w:fldChar w:fldCharType="end"/>
        </w:r>
      </w:hyperlink>
    </w:p>
    <w:p w14:paraId="77645176" w14:textId="79C97995" w:rsidR="00412BA5" w:rsidRDefault="00AF5F5A">
      <w:pPr>
        <w:pStyle w:val="Tabladeilustraciones"/>
        <w:tabs>
          <w:tab w:val="right" w:leader="underscore" w:pos="9350"/>
        </w:tabs>
        <w:rPr>
          <w:rFonts w:eastAsiaTheme="minorEastAsia" w:cstheme="minorBidi"/>
          <w:i w:val="0"/>
          <w:iCs w:val="0"/>
          <w:noProof/>
          <w:kern w:val="2"/>
          <w:sz w:val="24"/>
          <w:szCs w:val="24"/>
          <w:lang w:eastAsia="es-MX"/>
          <w14:ligatures w14:val="standardContextual"/>
        </w:rPr>
      </w:pPr>
      <w:hyperlink w:anchor="_Toc167237907" w:history="1">
        <w:r w:rsidR="00412BA5" w:rsidRPr="00E50AF4">
          <w:rPr>
            <w:rStyle w:val="Hipervnculo"/>
            <w:noProof/>
          </w:rPr>
          <w:t>Figura 122. Resultados de la prueba</w:t>
        </w:r>
        <w:r w:rsidR="00412BA5">
          <w:rPr>
            <w:noProof/>
            <w:webHidden/>
          </w:rPr>
          <w:tab/>
        </w:r>
        <w:r w:rsidR="00412BA5">
          <w:rPr>
            <w:noProof/>
            <w:webHidden/>
          </w:rPr>
          <w:fldChar w:fldCharType="begin"/>
        </w:r>
        <w:r w:rsidR="00412BA5">
          <w:rPr>
            <w:noProof/>
            <w:webHidden/>
          </w:rPr>
          <w:instrText xml:space="preserve"> PAGEREF _Toc167237907 \h </w:instrText>
        </w:r>
        <w:r w:rsidR="00412BA5">
          <w:rPr>
            <w:noProof/>
            <w:webHidden/>
          </w:rPr>
        </w:r>
        <w:r w:rsidR="00412BA5">
          <w:rPr>
            <w:noProof/>
            <w:webHidden/>
          </w:rPr>
          <w:fldChar w:fldCharType="separate"/>
        </w:r>
        <w:r w:rsidR="009B0259">
          <w:rPr>
            <w:noProof/>
            <w:webHidden/>
          </w:rPr>
          <w:t>193</w:t>
        </w:r>
        <w:r w:rsidR="00412BA5">
          <w:rPr>
            <w:noProof/>
            <w:webHidden/>
          </w:rPr>
          <w:fldChar w:fldCharType="end"/>
        </w:r>
      </w:hyperlink>
    </w:p>
    <w:p w14:paraId="76FB8D35" w14:textId="5E9614A6" w:rsidR="00036C07" w:rsidRDefault="00036C07" w:rsidP="00036C07">
      <w:pPr>
        <w:pStyle w:val="Texto"/>
        <w:ind w:firstLine="0"/>
      </w:pPr>
      <w:r>
        <w:rPr>
          <w:rFonts w:asciiTheme="minorHAnsi" w:hAnsiTheme="minorHAnsi" w:cstheme="minorHAnsi"/>
          <w:i/>
          <w:iCs/>
          <w:szCs w:val="20"/>
        </w:rPr>
        <w:fldChar w:fldCharType="end"/>
      </w:r>
    </w:p>
    <w:p w14:paraId="703D2B58" w14:textId="77777777" w:rsidR="009719BC" w:rsidRDefault="00036C07" w:rsidP="009719BC">
      <w:pPr>
        <w:spacing w:after="160" w:line="259" w:lineRule="auto"/>
      </w:pPr>
      <w:r>
        <w:br w:type="page"/>
      </w:r>
    </w:p>
    <w:p w14:paraId="429B7F3D" w14:textId="77777777" w:rsidR="00412BA5" w:rsidRDefault="009719BC" w:rsidP="009719BC">
      <w:pPr>
        <w:pStyle w:val="Texto"/>
        <w:ind w:firstLine="0"/>
        <w:jc w:val="center"/>
        <w:rPr>
          <w:noProof/>
        </w:rPr>
      </w:pPr>
      <w:r w:rsidRPr="009719BC">
        <w:rPr>
          <w:b/>
          <w:bCs/>
          <w:sz w:val="40"/>
          <w:szCs w:val="40"/>
        </w:rPr>
        <w:lastRenderedPageBreak/>
        <w:t>Índice de tablas</w:t>
      </w:r>
      <w:r w:rsidR="00036C07">
        <w:fldChar w:fldCharType="begin"/>
      </w:r>
      <w:r w:rsidR="00036C07">
        <w:instrText xml:space="preserve"> TOC \h \z \c "Tabla" </w:instrText>
      </w:r>
      <w:r w:rsidR="00036C07">
        <w:fldChar w:fldCharType="separate"/>
      </w:r>
    </w:p>
    <w:p w14:paraId="626D1934" w14:textId="5B000736"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08" w:history="1">
        <w:r w:rsidR="00412BA5" w:rsidRPr="00587AD8">
          <w:rPr>
            <w:rStyle w:val="Hipervnculo"/>
            <w:noProof/>
          </w:rPr>
          <w:t>Tabla 1. Tabla de tecnologías</w:t>
        </w:r>
        <w:r w:rsidR="00412BA5">
          <w:rPr>
            <w:noProof/>
            <w:webHidden/>
          </w:rPr>
          <w:tab/>
        </w:r>
        <w:r w:rsidR="00412BA5">
          <w:rPr>
            <w:noProof/>
            <w:webHidden/>
          </w:rPr>
          <w:fldChar w:fldCharType="begin"/>
        </w:r>
        <w:r w:rsidR="00412BA5">
          <w:rPr>
            <w:noProof/>
            <w:webHidden/>
          </w:rPr>
          <w:instrText xml:space="preserve"> PAGEREF _Toc167237908 \h </w:instrText>
        </w:r>
        <w:r w:rsidR="00412BA5">
          <w:rPr>
            <w:noProof/>
            <w:webHidden/>
          </w:rPr>
        </w:r>
        <w:r w:rsidR="00412BA5">
          <w:rPr>
            <w:noProof/>
            <w:webHidden/>
          </w:rPr>
          <w:fldChar w:fldCharType="separate"/>
        </w:r>
        <w:r w:rsidR="009B0259">
          <w:rPr>
            <w:noProof/>
            <w:webHidden/>
          </w:rPr>
          <w:t>52</w:t>
        </w:r>
        <w:r w:rsidR="00412BA5">
          <w:rPr>
            <w:noProof/>
            <w:webHidden/>
          </w:rPr>
          <w:fldChar w:fldCharType="end"/>
        </w:r>
      </w:hyperlink>
    </w:p>
    <w:p w14:paraId="0E6CDC20" w14:textId="3DDE8F9E"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09" w:history="1">
        <w:r w:rsidR="00412BA5" w:rsidRPr="00587AD8">
          <w:rPr>
            <w:rStyle w:val="Hipervnculo"/>
            <w:noProof/>
          </w:rPr>
          <w:t>Tabla 2. Requerimiento funcional 1</w:t>
        </w:r>
        <w:r w:rsidR="00412BA5">
          <w:rPr>
            <w:noProof/>
            <w:webHidden/>
          </w:rPr>
          <w:tab/>
        </w:r>
        <w:r w:rsidR="00412BA5">
          <w:rPr>
            <w:noProof/>
            <w:webHidden/>
          </w:rPr>
          <w:fldChar w:fldCharType="begin"/>
        </w:r>
        <w:r w:rsidR="00412BA5">
          <w:rPr>
            <w:noProof/>
            <w:webHidden/>
          </w:rPr>
          <w:instrText xml:space="preserve"> PAGEREF _Toc167237909 \h </w:instrText>
        </w:r>
        <w:r w:rsidR="00412BA5">
          <w:rPr>
            <w:noProof/>
            <w:webHidden/>
          </w:rPr>
        </w:r>
        <w:r w:rsidR="00412BA5">
          <w:rPr>
            <w:noProof/>
            <w:webHidden/>
          </w:rPr>
          <w:fldChar w:fldCharType="separate"/>
        </w:r>
        <w:r w:rsidR="009B0259">
          <w:rPr>
            <w:noProof/>
            <w:webHidden/>
          </w:rPr>
          <w:t>55</w:t>
        </w:r>
        <w:r w:rsidR="00412BA5">
          <w:rPr>
            <w:noProof/>
            <w:webHidden/>
          </w:rPr>
          <w:fldChar w:fldCharType="end"/>
        </w:r>
      </w:hyperlink>
    </w:p>
    <w:p w14:paraId="01457140" w14:textId="76BC3315"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0" w:history="1">
        <w:r w:rsidR="00412BA5" w:rsidRPr="00587AD8">
          <w:rPr>
            <w:rStyle w:val="Hipervnculo"/>
            <w:noProof/>
          </w:rPr>
          <w:t>Tabla 3. Requerimiento funcional 2</w:t>
        </w:r>
        <w:r w:rsidR="00412BA5">
          <w:rPr>
            <w:noProof/>
            <w:webHidden/>
          </w:rPr>
          <w:tab/>
        </w:r>
        <w:r w:rsidR="00412BA5">
          <w:rPr>
            <w:noProof/>
            <w:webHidden/>
          </w:rPr>
          <w:fldChar w:fldCharType="begin"/>
        </w:r>
        <w:r w:rsidR="00412BA5">
          <w:rPr>
            <w:noProof/>
            <w:webHidden/>
          </w:rPr>
          <w:instrText xml:space="preserve"> PAGEREF _Toc167237910 \h </w:instrText>
        </w:r>
        <w:r w:rsidR="00412BA5">
          <w:rPr>
            <w:noProof/>
            <w:webHidden/>
          </w:rPr>
        </w:r>
        <w:r w:rsidR="00412BA5">
          <w:rPr>
            <w:noProof/>
            <w:webHidden/>
          </w:rPr>
          <w:fldChar w:fldCharType="separate"/>
        </w:r>
        <w:r w:rsidR="009B0259">
          <w:rPr>
            <w:noProof/>
            <w:webHidden/>
          </w:rPr>
          <w:t>56</w:t>
        </w:r>
        <w:r w:rsidR="00412BA5">
          <w:rPr>
            <w:noProof/>
            <w:webHidden/>
          </w:rPr>
          <w:fldChar w:fldCharType="end"/>
        </w:r>
      </w:hyperlink>
    </w:p>
    <w:p w14:paraId="60164B83" w14:textId="0A1F054E"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1" w:history="1">
        <w:r w:rsidR="00412BA5" w:rsidRPr="00587AD8">
          <w:rPr>
            <w:rStyle w:val="Hipervnculo"/>
            <w:noProof/>
          </w:rPr>
          <w:t>Tabla 4. Requerimiento funcional 3</w:t>
        </w:r>
        <w:r w:rsidR="00412BA5">
          <w:rPr>
            <w:noProof/>
            <w:webHidden/>
          </w:rPr>
          <w:tab/>
        </w:r>
        <w:r w:rsidR="00412BA5">
          <w:rPr>
            <w:noProof/>
            <w:webHidden/>
          </w:rPr>
          <w:fldChar w:fldCharType="begin"/>
        </w:r>
        <w:r w:rsidR="00412BA5">
          <w:rPr>
            <w:noProof/>
            <w:webHidden/>
          </w:rPr>
          <w:instrText xml:space="preserve"> PAGEREF _Toc167237911 \h </w:instrText>
        </w:r>
        <w:r w:rsidR="00412BA5">
          <w:rPr>
            <w:noProof/>
            <w:webHidden/>
          </w:rPr>
        </w:r>
        <w:r w:rsidR="00412BA5">
          <w:rPr>
            <w:noProof/>
            <w:webHidden/>
          </w:rPr>
          <w:fldChar w:fldCharType="separate"/>
        </w:r>
        <w:r w:rsidR="009B0259">
          <w:rPr>
            <w:noProof/>
            <w:webHidden/>
          </w:rPr>
          <w:t>56</w:t>
        </w:r>
        <w:r w:rsidR="00412BA5">
          <w:rPr>
            <w:noProof/>
            <w:webHidden/>
          </w:rPr>
          <w:fldChar w:fldCharType="end"/>
        </w:r>
      </w:hyperlink>
    </w:p>
    <w:p w14:paraId="525BC153" w14:textId="25AC0266"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2" w:history="1">
        <w:r w:rsidR="00412BA5" w:rsidRPr="00587AD8">
          <w:rPr>
            <w:rStyle w:val="Hipervnculo"/>
            <w:noProof/>
          </w:rPr>
          <w:t>Tabla 5. Requerimiento funcional 4</w:t>
        </w:r>
        <w:r w:rsidR="00412BA5">
          <w:rPr>
            <w:noProof/>
            <w:webHidden/>
          </w:rPr>
          <w:tab/>
        </w:r>
        <w:r w:rsidR="00412BA5">
          <w:rPr>
            <w:noProof/>
            <w:webHidden/>
          </w:rPr>
          <w:fldChar w:fldCharType="begin"/>
        </w:r>
        <w:r w:rsidR="00412BA5">
          <w:rPr>
            <w:noProof/>
            <w:webHidden/>
          </w:rPr>
          <w:instrText xml:space="preserve"> PAGEREF _Toc167237912 \h </w:instrText>
        </w:r>
        <w:r w:rsidR="00412BA5">
          <w:rPr>
            <w:noProof/>
            <w:webHidden/>
          </w:rPr>
        </w:r>
        <w:r w:rsidR="00412BA5">
          <w:rPr>
            <w:noProof/>
            <w:webHidden/>
          </w:rPr>
          <w:fldChar w:fldCharType="separate"/>
        </w:r>
        <w:r w:rsidR="009B0259">
          <w:rPr>
            <w:noProof/>
            <w:webHidden/>
          </w:rPr>
          <w:t>57</w:t>
        </w:r>
        <w:r w:rsidR="00412BA5">
          <w:rPr>
            <w:noProof/>
            <w:webHidden/>
          </w:rPr>
          <w:fldChar w:fldCharType="end"/>
        </w:r>
      </w:hyperlink>
    </w:p>
    <w:p w14:paraId="25145F33" w14:textId="30B8F1D7"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3" w:history="1">
        <w:r w:rsidR="00412BA5" w:rsidRPr="00587AD8">
          <w:rPr>
            <w:rStyle w:val="Hipervnculo"/>
            <w:noProof/>
          </w:rPr>
          <w:t>Tabla 6. Requerimiento funcional 5</w:t>
        </w:r>
        <w:r w:rsidR="00412BA5">
          <w:rPr>
            <w:noProof/>
            <w:webHidden/>
          </w:rPr>
          <w:tab/>
        </w:r>
        <w:r w:rsidR="00412BA5">
          <w:rPr>
            <w:noProof/>
            <w:webHidden/>
          </w:rPr>
          <w:fldChar w:fldCharType="begin"/>
        </w:r>
        <w:r w:rsidR="00412BA5">
          <w:rPr>
            <w:noProof/>
            <w:webHidden/>
          </w:rPr>
          <w:instrText xml:space="preserve"> PAGEREF _Toc167237913 \h </w:instrText>
        </w:r>
        <w:r w:rsidR="00412BA5">
          <w:rPr>
            <w:noProof/>
            <w:webHidden/>
          </w:rPr>
        </w:r>
        <w:r w:rsidR="00412BA5">
          <w:rPr>
            <w:noProof/>
            <w:webHidden/>
          </w:rPr>
          <w:fldChar w:fldCharType="separate"/>
        </w:r>
        <w:r w:rsidR="009B0259">
          <w:rPr>
            <w:noProof/>
            <w:webHidden/>
          </w:rPr>
          <w:t>57</w:t>
        </w:r>
        <w:r w:rsidR="00412BA5">
          <w:rPr>
            <w:noProof/>
            <w:webHidden/>
          </w:rPr>
          <w:fldChar w:fldCharType="end"/>
        </w:r>
      </w:hyperlink>
    </w:p>
    <w:p w14:paraId="1994FD66" w14:textId="421C3F6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4" w:history="1">
        <w:r w:rsidR="00412BA5" w:rsidRPr="00587AD8">
          <w:rPr>
            <w:rStyle w:val="Hipervnculo"/>
            <w:noProof/>
          </w:rPr>
          <w:t>Tabla 7. Requerimiento funcional 6</w:t>
        </w:r>
        <w:r w:rsidR="00412BA5">
          <w:rPr>
            <w:noProof/>
            <w:webHidden/>
          </w:rPr>
          <w:tab/>
        </w:r>
        <w:r w:rsidR="00412BA5">
          <w:rPr>
            <w:noProof/>
            <w:webHidden/>
          </w:rPr>
          <w:fldChar w:fldCharType="begin"/>
        </w:r>
        <w:r w:rsidR="00412BA5">
          <w:rPr>
            <w:noProof/>
            <w:webHidden/>
          </w:rPr>
          <w:instrText xml:space="preserve"> PAGEREF _Toc167237914 \h </w:instrText>
        </w:r>
        <w:r w:rsidR="00412BA5">
          <w:rPr>
            <w:noProof/>
            <w:webHidden/>
          </w:rPr>
        </w:r>
        <w:r w:rsidR="00412BA5">
          <w:rPr>
            <w:noProof/>
            <w:webHidden/>
          </w:rPr>
          <w:fldChar w:fldCharType="separate"/>
        </w:r>
        <w:r w:rsidR="009B0259">
          <w:rPr>
            <w:noProof/>
            <w:webHidden/>
          </w:rPr>
          <w:t>58</w:t>
        </w:r>
        <w:r w:rsidR="00412BA5">
          <w:rPr>
            <w:noProof/>
            <w:webHidden/>
          </w:rPr>
          <w:fldChar w:fldCharType="end"/>
        </w:r>
      </w:hyperlink>
    </w:p>
    <w:p w14:paraId="03C9EBAE" w14:textId="74EA9E28"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5" w:history="1">
        <w:r w:rsidR="00412BA5" w:rsidRPr="00587AD8">
          <w:rPr>
            <w:rStyle w:val="Hipervnculo"/>
            <w:noProof/>
          </w:rPr>
          <w:t>Tabla 8. Requerimiento funcional 7</w:t>
        </w:r>
        <w:r w:rsidR="00412BA5">
          <w:rPr>
            <w:noProof/>
            <w:webHidden/>
          </w:rPr>
          <w:tab/>
        </w:r>
        <w:r w:rsidR="00412BA5">
          <w:rPr>
            <w:noProof/>
            <w:webHidden/>
          </w:rPr>
          <w:fldChar w:fldCharType="begin"/>
        </w:r>
        <w:r w:rsidR="00412BA5">
          <w:rPr>
            <w:noProof/>
            <w:webHidden/>
          </w:rPr>
          <w:instrText xml:space="preserve"> PAGEREF _Toc167237915 \h </w:instrText>
        </w:r>
        <w:r w:rsidR="00412BA5">
          <w:rPr>
            <w:noProof/>
            <w:webHidden/>
          </w:rPr>
        </w:r>
        <w:r w:rsidR="00412BA5">
          <w:rPr>
            <w:noProof/>
            <w:webHidden/>
          </w:rPr>
          <w:fldChar w:fldCharType="separate"/>
        </w:r>
        <w:r w:rsidR="009B0259">
          <w:rPr>
            <w:noProof/>
            <w:webHidden/>
          </w:rPr>
          <w:t>58</w:t>
        </w:r>
        <w:r w:rsidR="00412BA5">
          <w:rPr>
            <w:noProof/>
            <w:webHidden/>
          </w:rPr>
          <w:fldChar w:fldCharType="end"/>
        </w:r>
      </w:hyperlink>
    </w:p>
    <w:p w14:paraId="74631978" w14:textId="27F86E1C"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6" w:history="1">
        <w:r w:rsidR="00412BA5" w:rsidRPr="00587AD8">
          <w:rPr>
            <w:rStyle w:val="Hipervnculo"/>
            <w:noProof/>
          </w:rPr>
          <w:t>Tabla 9. Requerimiento funcional 8</w:t>
        </w:r>
        <w:r w:rsidR="00412BA5">
          <w:rPr>
            <w:noProof/>
            <w:webHidden/>
          </w:rPr>
          <w:tab/>
        </w:r>
        <w:r w:rsidR="00412BA5">
          <w:rPr>
            <w:noProof/>
            <w:webHidden/>
          </w:rPr>
          <w:fldChar w:fldCharType="begin"/>
        </w:r>
        <w:r w:rsidR="00412BA5">
          <w:rPr>
            <w:noProof/>
            <w:webHidden/>
          </w:rPr>
          <w:instrText xml:space="preserve"> PAGEREF _Toc167237916 \h </w:instrText>
        </w:r>
        <w:r w:rsidR="00412BA5">
          <w:rPr>
            <w:noProof/>
            <w:webHidden/>
          </w:rPr>
        </w:r>
        <w:r w:rsidR="00412BA5">
          <w:rPr>
            <w:noProof/>
            <w:webHidden/>
          </w:rPr>
          <w:fldChar w:fldCharType="separate"/>
        </w:r>
        <w:r w:rsidR="009B0259">
          <w:rPr>
            <w:noProof/>
            <w:webHidden/>
          </w:rPr>
          <w:t>59</w:t>
        </w:r>
        <w:r w:rsidR="00412BA5">
          <w:rPr>
            <w:noProof/>
            <w:webHidden/>
          </w:rPr>
          <w:fldChar w:fldCharType="end"/>
        </w:r>
      </w:hyperlink>
    </w:p>
    <w:p w14:paraId="18D517B1" w14:textId="556A9D57"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7" w:history="1">
        <w:r w:rsidR="00412BA5" w:rsidRPr="00587AD8">
          <w:rPr>
            <w:rStyle w:val="Hipervnculo"/>
            <w:noProof/>
          </w:rPr>
          <w:t>Tabla 10. Requerimiento funcional 9</w:t>
        </w:r>
        <w:r w:rsidR="00412BA5">
          <w:rPr>
            <w:noProof/>
            <w:webHidden/>
          </w:rPr>
          <w:tab/>
        </w:r>
        <w:r w:rsidR="00412BA5">
          <w:rPr>
            <w:noProof/>
            <w:webHidden/>
          </w:rPr>
          <w:fldChar w:fldCharType="begin"/>
        </w:r>
        <w:r w:rsidR="00412BA5">
          <w:rPr>
            <w:noProof/>
            <w:webHidden/>
          </w:rPr>
          <w:instrText xml:space="preserve"> PAGEREF _Toc167237917 \h </w:instrText>
        </w:r>
        <w:r w:rsidR="00412BA5">
          <w:rPr>
            <w:noProof/>
            <w:webHidden/>
          </w:rPr>
        </w:r>
        <w:r w:rsidR="00412BA5">
          <w:rPr>
            <w:noProof/>
            <w:webHidden/>
          </w:rPr>
          <w:fldChar w:fldCharType="separate"/>
        </w:r>
        <w:r w:rsidR="009B0259">
          <w:rPr>
            <w:noProof/>
            <w:webHidden/>
          </w:rPr>
          <w:t>59</w:t>
        </w:r>
        <w:r w:rsidR="00412BA5">
          <w:rPr>
            <w:noProof/>
            <w:webHidden/>
          </w:rPr>
          <w:fldChar w:fldCharType="end"/>
        </w:r>
      </w:hyperlink>
    </w:p>
    <w:p w14:paraId="41FAA7F5" w14:textId="33B91B5B"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8" w:history="1">
        <w:r w:rsidR="00412BA5" w:rsidRPr="00587AD8">
          <w:rPr>
            <w:rStyle w:val="Hipervnculo"/>
            <w:noProof/>
          </w:rPr>
          <w:t>Tabla 11. Requerimiento funcional 10</w:t>
        </w:r>
        <w:r w:rsidR="00412BA5">
          <w:rPr>
            <w:noProof/>
            <w:webHidden/>
          </w:rPr>
          <w:tab/>
        </w:r>
        <w:r w:rsidR="00412BA5">
          <w:rPr>
            <w:noProof/>
            <w:webHidden/>
          </w:rPr>
          <w:fldChar w:fldCharType="begin"/>
        </w:r>
        <w:r w:rsidR="00412BA5">
          <w:rPr>
            <w:noProof/>
            <w:webHidden/>
          </w:rPr>
          <w:instrText xml:space="preserve"> PAGEREF _Toc167237918 \h </w:instrText>
        </w:r>
        <w:r w:rsidR="00412BA5">
          <w:rPr>
            <w:noProof/>
            <w:webHidden/>
          </w:rPr>
        </w:r>
        <w:r w:rsidR="00412BA5">
          <w:rPr>
            <w:noProof/>
            <w:webHidden/>
          </w:rPr>
          <w:fldChar w:fldCharType="separate"/>
        </w:r>
        <w:r w:rsidR="009B0259">
          <w:rPr>
            <w:noProof/>
            <w:webHidden/>
          </w:rPr>
          <w:t>60</w:t>
        </w:r>
        <w:r w:rsidR="00412BA5">
          <w:rPr>
            <w:noProof/>
            <w:webHidden/>
          </w:rPr>
          <w:fldChar w:fldCharType="end"/>
        </w:r>
      </w:hyperlink>
    </w:p>
    <w:p w14:paraId="480A46DB" w14:textId="491D2F06"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19" w:history="1">
        <w:r w:rsidR="00412BA5" w:rsidRPr="00587AD8">
          <w:rPr>
            <w:rStyle w:val="Hipervnculo"/>
            <w:noProof/>
          </w:rPr>
          <w:t>Tabla 12. Requerimiento funcional 11</w:t>
        </w:r>
        <w:r w:rsidR="00412BA5">
          <w:rPr>
            <w:noProof/>
            <w:webHidden/>
          </w:rPr>
          <w:tab/>
        </w:r>
        <w:r w:rsidR="00412BA5">
          <w:rPr>
            <w:noProof/>
            <w:webHidden/>
          </w:rPr>
          <w:fldChar w:fldCharType="begin"/>
        </w:r>
        <w:r w:rsidR="00412BA5">
          <w:rPr>
            <w:noProof/>
            <w:webHidden/>
          </w:rPr>
          <w:instrText xml:space="preserve"> PAGEREF _Toc167237919 \h </w:instrText>
        </w:r>
        <w:r w:rsidR="00412BA5">
          <w:rPr>
            <w:noProof/>
            <w:webHidden/>
          </w:rPr>
        </w:r>
        <w:r w:rsidR="00412BA5">
          <w:rPr>
            <w:noProof/>
            <w:webHidden/>
          </w:rPr>
          <w:fldChar w:fldCharType="separate"/>
        </w:r>
        <w:r w:rsidR="009B0259">
          <w:rPr>
            <w:noProof/>
            <w:webHidden/>
          </w:rPr>
          <w:t>60</w:t>
        </w:r>
        <w:r w:rsidR="00412BA5">
          <w:rPr>
            <w:noProof/>
            <w:webHidden/>
          </w:rPr>
          <w:fldChar w:fldCharType="end"/>
        </w:r>
      </w:hyperlink>
    </w:p>
    <w:p w14:paraId="4D4D2C21" w14:textId="7F656A42"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0" w:history="1">
        <w:r w:rsidR="00412BA5" w:rsidRPr="00587AD8">
          <w:rPr>
            <w:rStyle w:val="Hipervnculo"/>
            <w:noProof/>
          </w:rPr>
          <w:t>Tabla 13. Requerimiento funcional 12</w:t>
        </w:r>
        <w:r w:rsidR="00412BA5">
          <w:rPr>
            <w:noProof/>
            <w:webHidden/>
          </w:rPr>
          <w:tab/>
        </w:r>
        <w:r w:rsidR="00412BA5">
          <w:rPr>
            <w:noProof/>
            <w:webHidden/>
          </w:rPr>
          <w:fldChar w:fldCharType="begin"/>
        </w:r>
        <w:r w:rsidR="00412BA5">
          <w:rPr>
            <w:noProof/>
            <w:webHidden/>
          </w:rPr>
          <w:instrText xml:space="preserve"> PAGEREF _Toc167237920 \h </w:instrText>
        </w:r>
        <w:r w:rsidR="00412BA5">
          <w:rPr>
            <w:noProof/>
            <w:webHidden/>
          </w:rPr>
        </w:r>
        <w:r w:rsidR="00412BA5">
          <w:rPr>
            <w:noProof/>
            <w:webHidden/>
          </w:rPr>
          <w:fldChar w:fldCharType="separate"/>
        </w:r>
        <w:r w:rsidR="009B0259">
          <w:rPr>
            <w:noProof/>
            <w:webHidden/>
          </w:rPr>
          <w:t>61</w:t>
        </w:r>
        <w:r w:rsidR="00412BA5">
          <w:rPr>
            <w:noProof/>
            <w:webHidden/>
          </w:rPr>
          <w:fldChar w:fldCharType="end"/>
        </w:r>
      </w:hyperlink>
    </w:p>
    <w:p w14:paraId="24A2CF66" w14:textId="551BB913"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1" w:history="1">
        <w:r w:rsidR="00412BA5" w:rsidRPr="00587AD8">
          <w:rPr>
            <w:rStyle w:val="Hipervnculo"/>
            <w:noProof/>
          </w:rPr>
          <w:t>Tabla 14. Requerimiento funcional 13</w:t>
        </w:r>
        <w:r w:rsidR="00412BA5">
          <w:rPr>
            <w:noProof/>
            <w:webHidden/>
          </w:rPr>
          <w:tab/>
        </w:r>
        <w:r w:rsidR="00412BA5">
          <w:rPr>
            <w:noProof/>
            <w:webHidden/>
          </w:rPr>
          <w:fldChar w:fldCharType="begin"/>
        </w:r>
        <w:r w:rsidR="00412BA5">
          <w:rPr>
            <w:noProof/>
            <w:webHidden/>
          </w:rPr>
          <w:instrText xml:space="preserve"> PAGEREF _Toc167237921 \h </w:instrText>
        </w:r>
        <w:r w:rsidR="00412BA5">
          <w:rPr>
            <w:noProof/>
            <w:webHidden/>
          </w:rPr>
        </w:r>
        <w:r w:rsidR="00412BA5">
          <w:rPr>
            <w:noProof/>
            <w:webHidden/>
          </w:rPr>
          <w:fldChar w:fldCharType="separate"/>
        </w:r>
        <w:r w:rsidR="009B0259">
          <w:rPr>
            <w:noProof/>
            <w:webHidden/>
          </w:rPr>
          <w:t>61</w:t>
        </w:r>
        <w:r w:rsidR="00412BA5">
          <w:rPr>
            <w:noProof/>
            <w:webHidden/>
          </w:rPr>
          <w:fldChar w:fldCharType="end"/>
        </w:r>
      </w:hyperlink>
    </w:p>
    <w:p w14:paraId="14FB34A1" w14:textId="19C4061B"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2" w:history="1">
        <w:r w:rsidR="00412BA5" w:rsidRPr="00587AD8">
          <w:rPr>
            <w:rStyle w:val="Hipervnculo"/>
            <w:noProof/>
          </w:rPr>
          <w:t>Tabla 15. Requerimiento funcional 14</w:t>
        </w:r>
        <w:r w:rsidR="00412BA5">
          <w:rPr>
            <w:noProof/>
            <w:webHidden/>
          </w:rPr>
          <w:tab/>
        </w:r>
        <w:r w:rsidR="00412BA5">
          <w:rPr>
            <w:noProof/>
            <w:webHidden/>
          </w:rPr>
          <w:fldChar w:fldCharType="begin"/>
        </w:r>
        <w:r w:rsidR="00412BA5">
          <w:rPr>
            <w:noProof/>
            <w:webHidden/>
          </w:rPr>
          <w:instrText xml:space="preserve"> PAGEREF _Toc167237922 \h </w:instrText>
        </w:r>
        <w:r w:rsidR="00412BA5">
          <w:rPr>
            <w:noProof/>
            <w:webHidden/>
          </w:rPr>
        </w:r>
        <w:r w:rsidR="00412BA5">
          <w:rPr>
            <w:noProof/>
            <w:webHidden/>
          </w:rPr>
          <w:fldChar w:fldCharType="separate"/>
        </w:r>
        <w:r w:rsidR="009B0259">
          <w:rPr>
            <w:noProof/>
            <w:webHidden/>
          </w:rPr>
          <w:t>62</w:t>
        </w:r>
        <w:r w:rsidR="00412BA5">
          <w:rPr>
            <w:noProof/>
            <w:webHidden/>
          </w:rPr>
          <w:fldChar w:fldCharType="end"/>
        </w:r>
      </w:hyperlink>
    </w:p>
    <w:p w14:paraId="041EBD4A" w14:textId="5C7E7CED"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3" w:history="1">
        <w:r w:rsidR="00412BA5" w:rsidRPr="00587AD8">
          <w:rPr>
            <w:rStyle w:val="Hipervnculo"/>
            <w:noProof/>
          </w:rPr>
          <w:t>Tabla 16. Requerimiento funcional 15</w:t>
        </w:r>
        <w:r w:rsidR="00412BA5">
          <w:rPr>
            <w:noProof/>
            <w:webHidden/>
          </w:rPr>
          <w:tab/>
        </w:r>
        <w:r w:rsidR="00412BA5">
          <w:rPr>
            <w:noProof/>
            <w:webHidden/>
          </w:rPr>
          <w:fldChar w:fldCharType="begin"/>
        </w:r>
        <w:r w:rsidR="00412BA5">
          <w:rPr>
            <w:noProof/>
            <w:webHidden/>
          </w:rPr>
          <w:instrText xml:space="preserve"> PAGEREF _Toc167237923 \h </w:instrText>
        </w:r>
        <w:r w:rsidR="00412BA5">
          <w:rPr>
            <w:noProof/>
            <w:webHidden/>
          </w:rPr>
        </w:r>
        <w:r w:rsidR="00412BA5">
          <w:rPr>
            <w:noProof/>
            <w:webHidden/>
          </w:rPr>
          <w:fldChar w:fldCharType="separate"/>
        </w:r>
        <w:r w:rsidR="009B0259">
          <w:rPr>
            <w:noProof/>
            <w:webHidden/>
          </w:rPr>
          <w:t>62</w:t>
        </w:r>
        <w:r w:rsidR="00412BA5">
          <w:rPr>
            <w:noProof/>
            <w:webHidden/>
          </w:rPr>
          <w:fldChar w:fldCharType="end"/>
        </w:r>
      </w:hyperlink>
    </w:p>
    <w:p w14:paraId="2A506739" w14:textId="3351357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4" w:history="1">
        <w:r w:rsidR="00412BA5" w:rsidRPr="00587AD8">
          <w:rPr>
            <w:rStyle w:val="Hipervnculo"/>
            <w:noProof/>
          </w:rPr>
          <w:t>Tabla 17. Requerimiento funcional 16</w:t>
        </w:r>
        <w:r w:rsidR="00412BA5">
          <w:rPr>
            <w:noProof/>
            <w:webHidden/>
          </w:rPr>
          <w:tab/>
        </w:r>
        <w:r w:rsidR="00412BA5">
          <w:rPr>
            <w:noProof/>
            <w:webHidden/>
          </w:rPr>
          <w:fldChar w:fldCharType="begin"/>
        </w:r>
        <w:r w:rsidR="00412BA5">
          <w:rPr>
            <w:noProof/>
            <w:webHidden/>
          </w:rPr>
          <w:instrText xml:space="preserve"> PAGEREF _Toc167237924 \h </w:instrText>
        </w:r>
        <w:r w:rsidR="00412BA5">
          <w:rPr>
            <w:noProof/>
            <w:webHidden/>
          </w:rPr>
        </w:r>
        <w:r w:rsidR="00412BA5">
          <w:rPr>
            <w:noProof/>
            <w:webHidden/>
          </w:rPr>
          <w:fldChar w:fldCharType="separate"/>
        </w:r>
        <w:r w:rsidR="009B0259">
          <w:rPr>
            <w:noProof/>
            <w:webHidden/>
          </w:rPr>
          <w:t>63</w:t>
        </w:r>
        <w:r w:rsidR="00412BA5">
          <w:rPr>
            <w:noProof/>
            <w:webHidden/>
          </w:rPr>
          <w:fldChar w:fldCharType="end"/>
        </w:r>
      </w:hyperlink>
    </w:p>
    <w:p w14:paraId="6994B70B" w14:textId="5978256F"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5" w:history="1">
        <w:r w:rsidR="00412BA5" w:rsidRPr="00587AD8">
          <w:rPr>
            <w:rStyle w:val="Hipervnculo"/>
            <w:noProof/>
          </w:rPr>
          <w:t>Tabla 18. Requerimiento funcional 17</w:t>
        </w:r>
        <w:r w:rsidR="00412BA5">
          <w:rPr>
            <w:noProof/>
            <w:webHidden/>
          </w:rPr>
          <w:tab/>
        </w:r>
        <w:r w:rsidR="00412BA5">
          <w:rPr>
            <w:noProof/>
            <w:webHidden/>
          </w:rPr>
          <w:fldChar w:fldCharType="begin"/>
        </w:r>
        <w:r w:rsidR="00412BA5">
          <w:rPr>
            <w:noProof/>
            <w:webHidden/>
          </w:rPr>
          <w:instrText xml:space="preserve"> PAGEREF _Toc167237925 \h </w:instrText>
        </w:r>
        <w:r w:rsidR="00412BA5">
          <w:rPr>
            <w:noProof/>
            <w:webHidden/>
          </w:rPr>
        </w:r>
        <w:r w:rsidR="00412BA5">
          <w:rPr>
            <w:noProof/>
            <w:webHidden/>
          </w:rPr>
          <w:fldChar w:fldCharType="separate"/>
        </w:r>
        <w:r w:rsidR="009B0259">
          <w:rPr>
            <w:noProof/>
            <w:webHidden/>
          </w:rPr>
          <w:t>63</w:t>
        </w:r>
        <w:r w:rsidR="00412BA5">
          <w:rPr>
            <w:noProof/>
            <w:webHidden/>
          </w:rPr>
          <w:fldChar w:fldCharType="end"/>
        </w:r>
      </w:hyperlink>
    </w:p>
    <w:p w14:paraId="093F09D3" w14:textId="651BDBCE"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6" w:history="1">
        <w:r w:rsidR="00412BA5" w:rsidRPr="00587AD8">
          <w:rPr>
            <w:rStyle w:val="Hipervnculo"/>
            <w:noProof/>
          </w:rPr>
          <w:t>Tabla 19. Requerimiento funcional 18</w:t>
        </w:r>
        <w:r w:rsidR="00412BA5">
          <w:rPr>
            <w:noProof/>
            <w:webHidden/>
          </w:rPr>
          <w:tab/>
        </w:r>
        <w:r w:rsidR="00412BA5">
          <w:rPr>
            <w:noProof/>
            <w:webHidden/>
          </w:rPr>
          <w:fldChar w:fldCharType="begin"/>
        </w:r>
        <w:r w:rsidR="00412BA5">
          <w:rPr>
            <w:noProof/>
            <w:webHidden/>
          </w:rPr>
          <w:instrText xml:space="preserve"> PAGEREF _Toc167237926 \h </w:instrText>
        </w:r>
        <w:r w:rsidR="00412BA5">
          <w:rPr>
            <w:noProof/>
            <w:webHidden/>
          </w:rPr>
        </w:r>
        <w:r w:rsidR="00412BA5">
          <w:rPr>
            <w:noProof/>
            <w:webHidden/>
          </w:rPr>
          <w:fldChar w:fldCharType="separate"/>
        </w:r>
        <w:r w:rsidR="009B0259">
          <w:rPr>
            <w:noProof/>
            <w:webHidden/>
          </w:rPr>
          <w:t>64</w:t>
        </w:r>
        <w:r w:rsidR="00412BA5">
          <w:rPr>
            <w:noProof/>
            <w:webHidden/>
          </w:rPr>
          <w:fldChar w:fldCharType="end"/>
        </w:r>
      </w:hyperlink>
    </w:p>
    <w:p w14:paraId="52689B8C" w14:textId="518FF661"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7" w:history="1">
        <w:r w:rsidR="00412BA5" w:rsidRPr="00587AD8">
          <w:rPr>
            <w:rStyle w:val="Hipervnculo"/>
            <w:noProof/>
          </w:rPr>
          <w:t>Tabla 20. Requerimientos no funcionales</w:t>
        </w:r>
        <w:r w:rsidR="00412BA5">
          <w:rPr>
            <w:noProof/>
            <w:webHidden/>
          </w:rPr>
          <w:tab/>
        </w:r>
        <w:r w:rsidR="00412BA5">
          <w:rPr>
            <w:noProof/>
            <w:webHidden/>
          </w:rPr>
          <w:fldChar w:fldCharType="begin"/>
        </w:r>
        <w:r w:rsidR="00412BA5">
          <w:rPr>
            <w:noProof/>
            <w:webHidden/>
          </w:rPr>
          <w:instrText xml:space="preserve"> PAGEREF _Toc167237927 \h </w:instrText>
        </w:r>
        <w:r w:rsidR="00412BA5">
          <w:rPr>
            <w:noProof/>
            <w:webHidden/>
          </w:rPr>
        </w:r>
        <w:r w:rsidR="00412BA5">
          <w:rPr>
            <w:noProof/>
            <w:webHidden/>
          </w:rPr>
          <w:fldChar w:fldCharType="separate"/>
        </w:r>
        <w:r w:rsidR="009B0259">
          <w:rPr>
            <w:noProof/>
            <w:webHidden/>
          </w:rPr>
          <w:t>65</w:t>
        </w:r>
        <w:r w:rsidR="00412BA5">
          <w:rPr>
            <w:noProof/>
            <w:webHidden/>
          </w:rPr>
          <w:fldChar w:fldCharType="end"/>
        </w:r>
      </w:hyperlink>
    </w:p>
    <w:p w14:paraId="12243708" w14:textId="61E4E7BA"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8" w:history="1">
        <w:r w:rsidR="00412BA5" w:rsidRPr="00587AD8">
          <w:rPr>
            <w:rStyle w:val="Hipervnculo"/>
            <w:noProof/>
          </w:rPr>
          <w:t>Tabla 21. Análisis riesgos</w:t>
        </w:r>
        <w:r w:rsidR="00412BA5">
          <w:rPr>
            <w:noProof/>
            <w:webHidden/>
          </w:rPr>
          <w:tab/>
        </w:r>
        <w:r w:rsidR="00412BA5">
          <w:rPr>
            <w:noProof/>
            <w:webHidden/>
          </w:rPr>
          <w:fldChar w:fldCharType="begin"/>
        </w:r>
        <w:r w:rsidR="00412BA5">
          <w:rPr>
            <w:noProof/>
            <w:webHidden/>
          </w:rPr>
          <w:instrText xml:space="preserve"> PAGEREF _Toc167237928 \h </w:instrText>
        </w:r>
        <w:r w:rsidR="00412BA5">
          <w:rPr>
            <w:noProof/>
            <w:webHidden/>
          </w:rPr>
        </w:r>
        <w:r w:rsidR="00412BA5">
          <w:rPr>
            <w:noProof/>
            <w:webHidden/>
          </w:rPr>
          <w:fldChar w:fldCharType="separate"/>
        </w:r>
        <w:r w:rsidR="009B0259">
          <w:rPr>
            <w:noProof/>
            <w:webHidden/>
          </w:rPr>
          <w:t>68</w:t>
        </w:r>
        <w:r w:rsidR="00412BA5">
          <w:rPr>
            <w:noProof/>
            <w:webHidden/>
          </w:rPr>
          <w:fldChar w:fldCharType="end"/>
        </w:r>
      </w:hyperlink>
    </w:p>
    <w:p w14:paraId="125FFA56" w14:textId="3D6AAAB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29" w:history="1">
        <w:r w:rsidR="00412BA5" w:rsidRPr="00587AD8">
          <w:rPr>
            <w:rStyle w:val="Hipervnculo"/>
            <w:noProof/>
          </w:rPr>
          <w:t>Tabla 22. Hoja de información de riesgo 1</w:t>
        </w:r>
        <w:r w:rsidR="00412BA5">
          <w:rPr>
            <w:noProof/>
            <w:webHidden/>
          </w:rPr>
          <w:tab/>
        </w:r>
        <w:r w:rsidR="00412BA5">
          <w:rPr>
            <w:noProof/>
            <w:webHidden/>
          </w:rPr>
          <w:fldChar w:fldCharType="begin"/>
        </w:r>
        <w:r w:rsidR="00412BA5">
          <w:rPr>
            <w:noProof/>
            <w:webHidden/>
          </w:rPr>
          <w:instrText xml:space="preserve"> PAGEREF _Toc167237929 \h </w:instrText>
        </w:r>
        <w:r w:rsidR="00412BA5">
          <w:rPr>
            <w:noProof/>
            <w:webHidden/>
          </w:rPr>
        </w:r>
        <w:r w:rsidR="00412BA5">
          <w:rPr>
            <w:noProof/>
            <w:webHidden/>
          </w:rPr>
          <w:fldChar w:fldCharType="separate"/>
        </w:r>
        <w:r w:rsidR="009B0259">
          <w:rPr>
            <w:noProof/>
            <w:webHidden/>
          </w:rPr>
          <w:t>69</w:t>
        </w:r>
        <w:r w:rsidR="00412BA5">
          <w:rPr>
            <w:noProof/>
            <w:webHidden/>
          </w:rPr>
          <w:fldChar w:fldCharType="end"/>
        </w:r>
      </w:hyperlink>
    </w:p>
    <w:p w14:paraId="07137336" w14:textId="4E2CF007"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0" w:history="1">
        <w:r w:rsidR="00412BA5" w:rsidRPr="00587AD8">
          <w:rPr>
            <w:rStyle w:val="Hipervnculo"/>
            <w:noProof/>
          </w:rPr>
          <w:t>Tabla 23. Hoja de información de riesgo 2</w:t>
        </w:r>
        <w:r w:rsidR="00412BA5">
          <w:rPr>
            <w:noProof/>
            <w:webHidden/>
          </w:rPr>
          <w:tab/>
        </w:r>
        <w:r w:rsidR="00412BA5">
          <w:rPr>
            <w:noProof/>
            <w:webHidden/>
          </w:rPr>
          <w:fldChar w:fldCharType="begin"/>
        </w:r>
        <w:r w:rsidR="00412BA5">
          <w:rPr>
            <w:noProof/>
            <w:webHidden/>
          </w:rPr>
          <w:instrText xml:space="preserve"> PAGEREF _Toc167237930 \h </w:instrText>
        </w:r>
        <w:r w:rsidR="00412BA5">
          <w:rPr>
            <w:noProof/>
            <w:webHidden/>
          </w:rPr>
        </w:r>
        <w:r w:rsidR="00412BA5">
          <w:rPr>
            <w:noProof/>
            <w:webHidden/>
          </w:rPr>
          <w:fldChar w:fldCharType="separate"/>
        </w:r>
        <w:r w:rsidR="009B0259">
          <w:rPr>
            <w:noProof/>
            <w:webHidden/>
          </w:rPr>
          <w:t>70</w:t>
        </w:r>
        <w:r w:rsidR="00412BA5">
          <w:rPr>
            <w:noProof/>
            <w:webHidden/>
          </w:rPr>
          <w:fldChar w:fldCharType="end"/>
        </w:r>
      </w:hyperlink>
    </w:p>
    <w:p w14:paraId="10379A6A" w14:textId="20CC9C5C"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1" w:history="1">
        <w:r w:rsidR="00412BA5" w:rsidRPr="00587AD8">
          <w:rPr>
            <w:rStyle w:val="Hipervnculo"/>
            <w:noProof/>
          </w:rPr>
          <w:t>Tabla 24. Hoja de información de riesgo 3</w:t>
        </w:r>
        <w:r w:rsidR="00412BA5">
          <w:rPr>
            <w:noProof/>
            <w:webHidden/>
          </w:rPr>
          <w:tab/>
        </w:r>
        <w:r w:rsidR="00412BA5">
          <w:rPr>
            <w:noProof/>
            <w:webHidden/>
          </w:rPr>
          <w:fldChar w:fldCharType="begin"/>
        </w:r>
        <w:r w:rsidR="00412BA5">
          <w:rPr>
            <w:noProof/>
            <w:webHidden/>
          </w:rPr>
          <w:instrText xml:space="preserve"> PAGEREF _Toc167237931 \h </w:instrText>
        </w:r>
        <w:r w:rsidR="00412BA5">
          <w:rPr>
            <w:noProof/>
            <w:webHidden/>
          </w:rPr>
        </w:r>
        <w:r w:rsidR="00412BA5">
          <w:rPr>
            <w:noProof/>
            <w:webHidden/>
          </w:rPr>
          <w:fldChar w:fldCharType="separate"/>
        </w:r>
        <w:r w:rsidR="009B0259">
          <w:rPr>
            <w:noProof/>
            <w:webHidden/>
          </w:rPr>
          <w:t>71</w:t>
        </w:r>
        <w:r w:rsidR="00412BA5">
          <w:rPr>
            <w:noProof/>
            <w:webHidden/>
          </w:rPr>
          <w:fldChar w:fldCharType="end"/>
        </w:r>
      </w:hyperlink>
    </w:p>
    <w:p w14:paraId="402B8609" w14:textId="15F1D244"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2" w:history="1">
        <w:r w:rsidR="00412BA5" w:rsidRPr="00587AD8">
          <w:rPr>
            <w:rStyle w:val="Hipervnculo"/>
            <w:noProof/>
          </w:rPr>
          <w:t>Tabla 25. Hoja de información de riesgo 4</w:t>
        </w:r>
        <w:r w:rsidR="00412BA5">
          <w:rPr>
            <w:noProof/>
            <w:webHidden/>
          </w:rPr>
          <w:tab/>
        </w:r>
        <w:r w:rsidR="00412BA5">
          <w:rPr>
            <w:noProof/>
            <w:webHidden/>
          </w:rPr>
          <w:fldChar w:fldCharType="begin"/>
        </w:r>
        <w:r w:rsidR="00412BA5">
          <w:rPr>
            <w:noProof/>
            <w:webHidden/>
          </w:rPr>
          <w:instrText xml:space="preserve"> PAGEREF _Toc167237932 \h </w:instrText>
        </w:r>
        <w:r w:rsidR="00412BA5">
          <w:rPr>
            <w:noProof/>
            <w:webHidden/>
          </w:rPr>
        </w:r>
        <w:r w:rsidR="00412BA5">
          <w:rPr>
            <w:noProof/>
            <w:webHidden/>
          </w:rPr>
          <w:fldChar w:fldCharType="separate"/>
        </w:r>
        <w:r w:rsidR="009B0259">
          <w:rPr>
            <w:noProof/>
            <w:webHidden/>
          </w:rPr>
          <w:t>72</w:t>
        </w:r>
        <w:r w:rsidR="00412BA5">
          <w:rPr>
            <w:noProof/>
            <w:webHidden/>
          </w:rPr>
          <w:fldChar w:fldCharType="end"/>
        </w:r>
      </w:hyperlink>
    </w:p>
    <w:p w14:paraId="60C1E394" w14:textId="48443678"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3" w:history="1">
        <w:r w:rsidR="00412BA5" w:rsidRPr="00587AD8">
          <w:rPr>
            <w:rStyle w:val="Hipervnculo"/>
            <w:noProof/>
          </w:rPr>
          <w:t>Tabla 26. Hoja de información de riesgo 5</w:t>
        </w:r>
        <w:r w:rsidR="00412BA5">
          <w:rPr>
            <w:noProof/>
            <w:webHidden/>
          </w:rPr>
          <w:tab/>
        </w:r>
        <w:r w:rsidR="00412BA5">
          <w:rPr>
            <w:noProof/>
            <w:webHidden/>
          </w:rPr>
          <w:fldChar w:fldCharType="begin"/>
        </w:r>
        <w:r w:rsidR="00412BA5">
          <w:rPr>
            <w:noProof/>
            <w:webHidden/>
          </w:rPr>
          <w:instrText xml:space="preserve"> PAGEREF _Toc167237933 \h </w:instrText>
        </w:r>
        <w:r w:rsidR="00412BA5">
          <w:rPr>
            <w:noProof/>
            <w:webHidden/>
          </w:rPr>
        </w:r>
        <w:r w:rsidR="00412BA5">
          <w:rPr>
            <w:noProof/>
            <w:webHidden/>
          </w:rPr>
          <w:fldChar w:fldCharType="separate"/>
        </w:r>
        <w:r w:rsidR="009B0259">
          <w:rPr>
            <w:noProof/>
            <w:webHidden/>
          </w:rPr>
          <w:t>73</w:t>
        </w:r>
        <w:r w:rsidR="00412BA5">
          <w:rPr>
            <w:noProof/>
            <w:webHidden/>
          </w:rPr>
          <w:fldChar w:fldCharType="end"/>
        </w:r>
      </w:hyperlink>
    </w:p>
    <w:p w14:paraId="09449C94" w14:textId="6E77A2AE"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4" w:history="1">
        <w:r w:rsidR="00412BA5" w:rsidRPr="00587AD8">
          <w:rPr>
            <w:rStyle w:val="Hipervnculo"/>
            <w:noProof/>
          </w:rPr>
          <w:t>Tabla 27. Hoja de información de riesgo 6</w:t>
        </w:r>
        <w:r w:rsidR="00412BA5">
          <w:rPr>
            <w:noProof/>
            <w:webHidden/>
          </w:rPr>
          <w:tab/>
        </w:r>
        <w:r w:rsidR="00412BA5">
          <w:rPr>
            <w:noProof/>
            <w:webHidden/>
          </w:rPr>
          <w:fldChar w:fldCharType="begin"/>
        </w:r>
        <w:r w:rsidR="00412BA5">
          <w:rPr>
            <w:noProof/>
            <w:webHidden/>
          </w:rPr>
          <w:instrText xml:space="preserve"> PAGEREF _Toc167237934 \h </w:instrText>
        </w:r>
        <w:r w:rsidR="00412BA5">
          <w:rPr>
            <w:noProof/>
            <w:webHidden/>
          </w:rPr>
        </w:r>
        <w:r w:rsidR="00412BA5">
          <w:rPr>
            <w:noProof/>
            <w:webHidden/>
          </w:rPr>
          <w:fldChar w:fldCharType="separate"/>
        </w:r>
        <w:r w:rsidR="009B0259">
          <w:rPr>
            <w:noProof/>
            <w:webHidden/>
          </w:rPr>
          <w:t>74</w:t>
        </w:r>
        <w:r w:rsidR="00412BA5">
          <w:rPr>
            <w:noProof/>
            <w:webHidden/>
          </w:rPr>
          <w:fldChar w:fldCharType="end"/>
        </w:r>
      </w:hyperlink>
    </w:p>
    <w:p w14:paraId="28379E40" w14:textId="307DDAB5"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5" w:history="1">
        <w:r w:rsidR="00412BA5" w:rsidRPr="00587AD8">
          <w:rPr>
            <w:rStyle w:val="Hipervnculo"/>
            <w:noProof/>
          </w:rPr>
          <w:t>Tabla 28. Hoja de información de riesgo 7</w:t>
        </w:r>
        <w:r w:rsidR="00412BA5">
          <w:rPr>
            <w:noProof/>
            <w:webHidden/>
          </w:rPr>
          <w:tab/>
        </w:r>
        <w:r w:rsidR="00412BA5">
          <w:rPr>
            <w:noProof/>
            <w:webHidden/>
          </w:rPr>
          <w:fldChar w:fldCharType="begin"/>
        </w:r>
        <w:r w:rsidR="00412BA5">
          <w:rPr>
            <w:noProof/>
            <w:webHidden/>
          </w:rPr>
          <w:instrText xml:space="preserve"> PAGEREF _Toc167237935 \h </w:instrText>
        </w:r>
        <w:r w:rsidR="00412BA5">
          <w:rPr>
            <w:noProof/>
            <w:webHidden/>
          </w:rPr>
        </w:r>
        <w:r w:rsidR="00412BA5">
          <w:rPr>
            <w:noProof/>
            <w:webHidden/>
          </w:rPr>
          <w:fldChar w:fldCharType="separate"/>
        </w:r>
        <w:r w:rsidR="009B0259">
          <w:rPr>
            <w:noProof/>
            <w:webHidden/>
          </w:rPr>
          <w:t>75</w:t>
        </w:r>
        <w:r w:rsidR="00412BA5">
          <w:rPr>
            <w:noProof/>
            <w:webHidden/>
          </w:rPr>
          <w:fldChar w:fldCharType="end"/>
        </w:r>
      </w:hyperlink>
    </w:p>
    <w:p w14:paraId="78BED7D6" w14:textId="069B635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6" w:history="1">
        <w:r w:rsidR="00412BA5" w:rsidRPr="00587AD8">
          <w:rPr>
            <w:rStyle w:val="Hipervnculo"/>
            <w:noProof/>
          </w:rPr>
          <w:t>Tabla 29. Hoja de información de riesgo 8</w:t>
        </w:r>
        <w:r w:rsidR="00412BA5">
          <w:rPr>
            <w:noProof/>
            <w:webHidden/>
          </w:rPr>
          <w:tab/>
        </w:r>
        <w:r w:rsidR="00412BA5">
          <w:rPr>
            <w:noProof/>
            <w:webHidden/>
          </w:rPr>
          <w:fldChar w:fldCharType="begin"/>
        </w:r>
        <w:r w:rsidR="00412BA5">
          <w:rPr>
            <w:noProof/>
            <w:webHidden/>
          </w:rPr>
          <w:instrText xml:space="preserve"> PAGEREF _Toc167237936 \h </w:instrText>
        </w:r>
        <w:r w:rsidR="00412BA5">
          <w:rPr>
            <w:noProof/>
            <w:webHidden/>
          </w:rPr>
        </w:r>
        <w:r w:rsidR="00412BA5">
          <w:rPr>
            <w:noProof/>
            <w:webHidden/>
          </w:rPr>
          <w:fldChar w:fldCharType="separate"/>
        </w:r>
        <w:r w:rsidR="009B0259">
          <w:rPr>
            <w:noProof/>
            <w:webHidden/>
          </w:rPr>
          <w:t>76</w:t>
        </w:r>
        <w:r w:rsidR="00412BA5">
          <w:rPr>
            <w:noProof/>
            <w:webHidden/>
          </w:rPr>
          <w:fldChar w:fldCharType="end"/>
        </w:r>
      </w:hyperlink>
    </w:p>
    <w:p w14:paraId="4C6B1DBC" w14:textId="16879171"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7" w:history="1">
        <w:r w:rsidR="00412BA5" w:rsidRPr="00587AD8">
          <w:rPr>
            <w:rStyle w:val="Hipervnculo"/>
            <w:noProof/>
          </w:rPr>
          <w:t>Tabla 30. Hoja de información de riesgo 9</w:t>
        </w:r>
        <w:r w:rsidR="00412BA5">
          <w:rPr>
            <w:noProof/>
            <w:webHidden/>
          </w:rPr>
          <w:tab/>
        </w:r>
        <w:r w:rsidR="00412BA5">
          <w:rPr>
            <w:noProof/>
            <w:webHidden/>
          </w:rPr>
          <w:fldChar w:fldCharType="begin"/>
        </w:r>
        <w:r w:rsidR="00412BA5">
          <w:rPr>
            <w:noProof/>
            <w:webHidden/>
          </w:rPr>
          <w:instrText xml:space="preserve"> PAGEREF _Toc167237937 \h </w:instrText>
        </w:r>
        <w:r w:rsidR="00412BA5">
          <w:rPr>
            <w:noProof/>
            <w:webHidden/>
          </w:rPr>
        </w:r>
        <w:r w:rsidR="00412BA5">
          <w:rPr>
            <w:noProof/>
            <w:webHidden/>
          </w:rPr>
          <w:fldChar w:fldCharType="separate"/>
        </w:r>
        <w:r w:rsidR="009B0259">
          <w:rPr>
            <w:noProof/>
            <w:webHidden/>
          </w:rPr>
          <w:t>77</w:t>
        </w:r>
        <w:r w:rsidR="00412BA5">
          <w:rPr>
            <w:noProof/>
            <w:webHidden/>
          </w:rPr>
          <w:fldChar w:fldCharType="end"/>
        </w:r>
      </w:hyperlink>
    </w:p>
    <w:p w14:paraId="44608BD7" w14:textId="532C202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8" w:history="1">
        <w:r w:rsidR="00412BA5" w:rsidRPr="00587AD8">
          <w:rPr>
            <w:rStyle w:val="Hipervnculo"/>
            <w:noProof/>
          </w:rPr>
          <w:t>Tabla 31. Hoja de información de riesgo 10</w:t>
        </w:r>
        <w:r w:rsidR="00412BA5">
          <w:rPr>
            <w:noProof/>
            <w:webHidden/>
          </w:rPr>
          <w:tab/>
        </w:r>
        <w:r w:rsidR="00412BA5">
          <w:rPr>
            <w:noProof/>
            <w:webHidden/>
          </w:rPr>
          <w:fldChar w:fldCharType="begin"/>
        </w:r>
        <w:r w:rsidR="00412BA5">
          <w:rPr>
            <w:noProof/>
            <w:webHidden/>
          </w:rPr>
          <w:instrText xml:space="preserve"> PAGEREF _Toc167237938 \h </w:instrText>
        </w:r>
        <w:r w:rsidR="00412BA5">
          <w:rPr>
            <w:noProof/>
            <w:webHidden/>
          </w:rPr>
        </w:r>
        <w:r w:rsidR="00412BA5">
          <w:rPr>
            <w:noProof/>
            <w:webHidden/>
          </w:rPr>
          <w:fldChar w:fldCharType="separate"/>
        </w:r>
        <w:r w:rsidR="009B0259">
          <w:rPr>
            <w:noProof/>
            <w:webHidden/>
          </w:rPr>
          <w:t>78</w:t>
        </w:r>
        <w:r w:rsidR="00412BA5">
          <w:rPr>
            <w:noProof/>
            <w:webHidden/>
          </w:rPr>
          <w:fldChar w:fldCharType="end"/>
        </w:r>
      </w:hyperlink>
    </w:p>
    <w:p w14:paraId="46E18914" w14:textId="02C0B2B7"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39" w:history="1">
        <w:r w:rsidR="00412BA5" w:rsidRPr="00587AD8">
          <w:rPr>
            <w:rStyle w:val="Hipervnculo"/>
            <w:noProof/>
          </w:rPr>
          <w:t>Tabla 32. Hoja de información de riesgo 11</w:t>
        </w:r>
        <w:r w:rsidR="00412BA5">
          <w:rPr>
            <w:noProof/>
            <w:webHidden/>
          </w:rPr>
          <w:tab/>
        </w:r>
        <w:r w:rsidR="00412BA5">
          <w:rPr>
            <w:noProof/>
            <w:webHidden/>
          </w:rPr>
          <w:fldChar w:fldCharType="begin"/>
        </w:r>
        <w:r w:rsidR="00412BA5">
          <w:rPr>
            <w:noProof/>
            <w:webHidden/>
          </w:rPr>
          <w:instrText xml:space="preserve"> PAGEREF _Toc167237939 \h </w:instrText>
        </w:r>
        <w:r w:rsidR="00412BA5">
          <w:rPr>
            <w:noProof/>
            <w:webHidden/>
          </w:rPr>
        </w:r>
        <w:r w:rsidR="00412BA5">
          <w:rPr>
            <w:noProof/>
            <w:webHidden/>
          </w:rPr>
          <w:fldChar w:fldCharType="separate"/>
        </w:r>
        <w:r w:rsidR="009B0259">
          <w:rPr>
            <w:noProof/>
            <w:webHidden/>
          </w:rPr>
          <w:t>79</w:t>
        </w:r>
        <w:r w:rsidR="00412BA5">
          <w:rPr>
            <w:noProof/>
            <w:webHidden/>
          </w:rPr>
          <w:fldChar w:fldCharType="end"/>
        </w:r>
      </w:hyperlink>
    </w:p>
    <w:p w14:paraId="5554932A" w14:textId="296D7E2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0" w:history="1">
        <w:r w:rsidR="00412BA5" w:rsidRPr="00587AD8">
          <w:rPr>
            <w:rStyle w:val="Hipervnculo"/>
            <w:noProof/>
          </w:rPr>
          <w:t>Tabla 33. Hoja de información de riesgo 12</w:t>
        </w:r>
        <w:r w:rsidR="00412BA5">
          <w:rPr>
            <w:noProof/>
            <w:webHidden/>
          </w:rPr>
          <w:tab/>
        </w:r>
        <w:r w:rsidR="00412BA5">
          <w:rPr>
            <w:noProof/>
            <w:webHidden/>
          </w:rPr>
          <w:fldChar w:fldCharType="begin"/>
        </w:r>
        <w:r w:rsidR="00412BA5">
          <w:rPr>
            <w:noProof/>
            <w:webHidden/>
          </w:rPr>
          <w:instrText xml:space="preserve"> PAGEREF _Toc167237940 \h </w:instrText>
        </w:r>
        <w:r w:rsidR="00412BA5">
          <w:rPr>
            <w:noProof/>
            <w:webHidden/>
          </w:rPr>
        </w:r>
        <w:r w:rsidR="00412BA5">
          <w:rPr>
            <w:noProof/>
            <w:webHidden/>
          </w:rPr>
          <w:fldChar w:fldCharType="separate"/>
        </w:r>
        <w:r w:rsidR="009B0259">
          <w:rPr>
            <w:noProof/>
            <w:webHidden/>
          </w:rPr>
          <w:t>80</w:t>
        </w:r>
        <w:r w:rsidR="00412BA5">
          <w:rPr>
            <w:noProof/>
            <w:webHidden/>
          </w:rPr>
          <w:fldChar w:fldCharType="end"/>
        </w:r>
      </w:hyperlink>
    </w:p>
    <w:p w14:paraId="289E965D" w14:textId="2003A604"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1" w:history="1">
        <w:r w:rsidR="00412BA5" w:rsidRPr="00587AD8">
          <w:rPr>
            <w:rStyle w:val="Hipervnculo"/>
            <w:noProof/>
          </w:rPr>
          <w:t>Tabla 34. Hoja de información de riesgo 13</w:t>
        </w:r>
        <w:r w:rsidR="00412BA5">
          <w:rPr>
            <w:noProof/>
            <w:webHidden/>
          </w:rPr>
          <w:tab/>
        </w:r>
        <w:r w:rsidR="00412BA5">
          <w:rPr>
            <w:noProof/>
            <w:webHidden/>
          </w:rPr>
          <w:fldChar w:fldCharType="begin"/>
        </w:r>
        <w:r w:rsidR="00412BA5">
          <w:rPr>
            <w:noProof/>
            <w:webHidden/>
          </w:rPr>
          <w:instrText xml:space="preserve"> PAGEREF _Toc167237941 \h </w:instrText>
        </w:r>
        <w:r w:rsidR="00412BA5">
          <w:rPr>
            <w:noProof/>
            <w:webHidden/>
          </w:rPr>
        </w:r>
        <w:r w:rsidR="00412BA5">
          <w:rPr>
            <w:noProof/>
            <w:webHidden/>
          </w:rPr>
          <w:fldChar w:fldCharType="separate"/>
        </w:r>
        <w:r w:rsidR="009B0259">
          <w:rPr>
            <w:noProof/>
            <w:webHidden/>
          </w:rPr>
          <w:t>81</w:t>
        </w:r>
        <w:r w:rsidR="00412BA5">
          <w:rPr>
            <w:noProof/>
            <w:webHidden/>
          </w:rPr>
          <w:fldChar w:fldCharType="end"/>
        </w:r>
      </w:hyperlink>
    </w:p>
    <w:p w14:paraId="66FB3B09" w14:textId="1A6463D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2" w:history="1">
        <w:r w:rsidR="00412BA5" w:rsidRPr="00587AD8">
          <w:rPr>
            <w:rStyle w:val="Hipervnculo"/>
            <w:noProof/>
          </w:rPr>
          <w:t>Tabla 35. Hoja de información de riesgo 14</w:t>
        </w:r>
        <w:r w:rsidR="00412BA5">
          <w:rPr>
            <w:noProof/>
            <w:webHidden/>
          </w:rPr>
          <w:tab/>
        </w:r>
        <w:r w:rsidR="00412BA5">
          <w:rPr>
            <w:noProof/>
            <w:webHidden/>
          </w:rPr>
          <w:fldChar w:fldCharType="begin"/>
        </w:r>
        <w:r w:rsidR="00412BA5">
          <w:rPr>
            <w:noProof/>
            <w:webHidden/>
          </w:rPr>
          <w:instrText xml:space="preserve"> PAGEREF _Toc167237942 \h </w:instrText>
        </w:r>
        <w:r w:rsidR="00412BA5">
          <w:rPr>
            <w:noProof/>
            <w:webHidden/>
          </w:rPr>
        </w:r>
        <w:r w:rsidR="00412BA5">
          <w:rPr>
            <w:noProof/>
            <w:webHidden/>
          </w:rPr>
          <w:fldChar w:fldCharType="separate"/>
        </w:r>
        <w:r w:rsidR="009B0259">
          <w:rPr>
            <w:noProof/>
            <w:webHidden/>
          </w:rPr>
          <w:t>82</w:t>
        </w:r>
        <w:r w:rsidR="00412BA5">
          <w:rPr>
            <w:noProof/>
            <w:webHidden/>
          </w:rPr>
          <w:fldChar w:fldCharType="end"/>
        </w:r>
      </w:hyperlink>
    </w:p>
    <w:p w14:paraId="4F14AC86" w14:textId="62F2A48D"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3" w:history="1">
        <w:r w:rsidR="00412BA5" w:rsidRPr="00587AD8">
          <w:rPr>
            <w:rStyle w:val="Hipervnculo"/>
            <w:noProof/>
          </w:rPr>
          <w:t>Tabla 36. Hoja de información de riesgo 15</w:t>
        </w:r>
        <w:r w:rsidR="00412BA5">
          <w:rPr>
            <w:noProof/>
            <w:webHidden/>
          </w:rPr>
          <w:tab/>
        </w:r>
        <w:r w:rsidR="00412BA5">
          <w:rPr>
            <w:noProof/>
            <w:webHidden/>
          </w:rPr>
          <w:fldChar w:fldCharType="begin"/>
        </w:r>
        <w:r w:rsidR="00412BA5">
          <w:rPr>
            <w:noProof/>
            <w:webHidden/>
          </w:rPr>
          <w:instrText xml:space="preserve"> PAGEREF _Toc167237943 \h </w:instrText>
        </w:r>
        <w:r w:rsidR="00412BA5">
          <w:rPr>
            <w:noProof/>
            <w:webHidden/>
          </w:rPr>
        </w:r>
        <w:r w:rsidR="00412BA5">
          <w:rPr>
            <w:noProof/>
            <w:webHidden/>
          </w:rPr>
          <w:fldChar w:fldCharType="separate"/>
        </w:r>
        <w:r w:rsidR="009B0259">
          <w:rPr>
            <w:noProof/>
            <w:webHidden/>
          </w:rPr>
          <w:t>83</w:t>
        </w:r>
        <w:r w:rsidR="00412BA5">
          <w:rPr>
            <w:noProof/>
            <w:webHidden/>
          </w:rPr>
          <w:fldChar w:fldCharType="end"/>
        </w:r>
      </w:hyperlink>
    </w:p>
    <w:p w14:paraId="672B6BDE" w14:textId="34C9A1BF"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4" w:history="1">
        <w:r w:rsidR="00412BA5" w:rsidRPr="00587AD8">
          <w:rPr>
            <w:rStyle w:val="Hipervnculo"/>
            <w:noProof/>
          </w:rPr>
          <w:t>Tabla 37. Valores estándar (IFPUG) International Function Point User Group</w:t>
        </w:r>
        <w:r w:rsidR="00412BA5">
          <w:rPr>
            <w:noProof/>
            <w:webHidden/>
          </w:rPr>
          <w:tab/>
        </w:r>
        <w:r w:rsidR="00412BA5">
          <w:rPr>
            <w:noProof/>
            <w:webHidden/>
          </w:rPr>
          <w:fldChar w:fldCharType="begin"/>
        </w:r>
        <w:r w:rsidR="00412BA5">
          <w:rPr>
            <w:noProof/>
            <w:webHidden/>
          </w:rPr>
          <w:instrText xml:space="preserve"> PAGEREF _Toc167237944 \h </w:instrText>
        </w:r>
        <w:r w:rsidR="00412BA5">
          <w:rPr>
            <w:noProof/>
            <w:webHidden/>
          </w:rPr>
        </w:r>
        <w:r w:rsidR="00412BA5">
          <w:rPr>
            <w:noProof/>
            <w:webHidden/>
          </w:rPr>
          <w:fldChar w:fldCharType="separate"/>
        </w:r>
        <w:r w:rsidR="009B0259">
          <w:rPr>
            <w:noProof/>
            <w:webHidden/>
          </w:rPr>
          <w:t>84</w:t>
        </w:r>
        <w:r w:rsidR="00412BA5">
          <w:rPr>
            <w:noProof/>
            <w:webHidden/>
          </w:rPr>
          <w:fldChar w:fldCharType="end"/>
        </w:r>
      </w:hyperlink>
    </w:p>
    <w:p w14:paraId="07D5FFAA" w14:textId="0F2636CA"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5" w:history="1">
        <w:r w:rsidR="00412BA5" w:rsidRPr="00587AD8">
          <w:rPr>
            <w:rStyle w:val="Hipervnculo"/>
            <w:noProof/>
          </w:rPr>
          <w:t>Tabla 38. Factor de Ajuste</w:t>
        </w:r>
        <w:r w:rsidR="00412BA5">
          <w:rPr>
            <w:noProof/>
            <w:webHidden/>
          </w:rPr>
          <w:tab/>
        </w:r>
        <w:r w:rsidR="00412BA5">
          <w:rPr>
            <w:noProof/>
            <w:webHidden/>
          </w:rPr>
          <w:fldChar w:fldCharType="begin"/>
        </w:r>
        <w:r w:rsidR="00412BA5">
          <w:rPr>
            <w:noProof/>
            <w:webHidden/>
          </w:rPr>
          <w:instrText xml:space="preserve"> PAGEREF _Toc167237945 \h </w:instrText>
        </w:r>
        <w:r w:rsidR="00412BA5">
          <w:rPr>
            <w:noProof/>
            <w:webHidden/>
          </w:rPr>
        </w:r>
        <w:r w:rsidR="00412BA5">
          <w:rPr>
            <w:noProof/>
            <w:webHidden/>
          </w:rPr>
          <w:fldChar w:fldCharType="separate"/>
        </w:r>
        <w:r w:rsidR="009B0259">
          <w:rPr>
            <w:noProof/>
            <w:webHidden/>
          </w:rPr>
          <w:t>86</w:t>
        </w:r>
        <w:r w:rsidR="00412BA5">
          <w:rPr>
            <w:noProof/>
            <w:webHidden/>
          </w:rPr>
          <w:fldChar w:fldCharType="end"/>
        </w:r>
      </w:hyperlink>
    </w:p>
    <w:p w14:paraId="37BDD255" w14:textId="3DD77A59"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6" w:history="1">
        <w:r w:rsidR="00412BA5" w:rsidRPr="00587AD8">
          <w:rPr>
            <w:rStyle w:val="Hipervnculo"/>
            <w:noProof/>
          </w:rPr>
          <w:t>Tabla 39. Comparación técnica de sensores</w:t>
        </w:r>
        <w:r w:rsidR="00412BA5">
          <w:rPr>
            <w:noProof/>
            <w:webHidden/>
          </w:rPr>
          <w:tab/>
        </w:r>
        <w:r w:rsidR="00412BA5">
          <w:rPr>
            <w:noProof/>
            <w:webHidden/>
          </w:rPr>
          <w:fldChar w:fldCharType="begin"/>
        </w:r>
        <w:r w:rsidR="00412BA5">
          <w:rPr>
            <w:noProof/>
            <w:webHidden/>
          </w:rPr>
          <w:instrText xml:space="preserve"> PAGEREF _Toc167237946 \h </w:instrText>
        </w:r>
        <w:r w:rsidR="00412BA5">
          <w:rPr>
            <w:noProof/>
            <w:webHidden/>
          </w:rPr>
        </w:r>
        <w:r w:rsidR="00412BA5">
          <w:rPr>
            <w:noProof/>
            <w:webHidden/>
          </w:rPr>
          <w:fldChar w:fldCharType="separate"/>
        </w:r>
        <w:r w:rsidR="009B0259">
          <w:rPr>
            <w:noProof/>
            <w:webHidden/>
          </w:rPr>
          <w:t>115</w:t>
        </w:r>
        <w:r w:rsidR="00412BA5">
          <w:rPr>
            <w:noProof/>
            <w:webHidden/>
          </w:rPr>
          <w:fldChar w:fldCharType="end"/>
        </w:r>
      </w:hyperlink>
    </w:p>
    <w:p w14:paraId="083ADBDA" w14:textId="7D76A07E" w:rsidR="00412BA5" w:rsidRDefault="00AF5F5A">
      <w:pPr>
        <w:pStyle w:val="Tabladeilustraciones"/>
        <w:tabs>
          <w:tab w:val="right" w:leader="dot" w:pos="9350"/>
        </w:tabs>
        <w:rPr>
          <w:rFonts w:eastAsiaTheme="minorEastAsia" w:cstheme="minorBidi"/>
          <w:i w:val="0"/>
          <w:iCs w:val="0"/>
          <w:noProof/>
          <w:kern w:val="2"/>
          <w:sz w:val="24"/>
          <w:szCs w:val="24"/>
          <w:lang w:eastAsia="es-MX"/>
          <w14:ligatures w14:val="standardContextual"/>
        </w:rPr>
      </w:pPr>
      <w:hyperlink w:anchor="_Toc167237947" w:history="1">
        <w:r w:rsidR="00412BA5" w:rsidRPr="00587AD8">
          <w:rPr>
            <w:rStyle w:val="Hipervnculo"/>
            <w:noProof/>
          </w:rPr>
          <w:t>Tabla 40. Precios de Hardware</w:t>
        </w:r>
        <w:r w:rsidR="00412BA5">
          <w:rPr>
            <w:noProof/>
            <w:webHidden/>
          </w:rPr>
          <w:tab/>
        </w:r>
        <w:r w:rsidR="00412BA5">
          <w:rPr>
            <w:noProof/>
            <w:webHidden/>
          </w:rPr>
          <w:fldChar w:fldCharType="begin"/>
        </w:r>
        <w:r w:rsidR="00412BA5">
          <w:rPr>
            <w:noProof/>
            <w:webHidden/>
          </w:rPr>
          <w:instrText xml:space="preserve"> PAGEREF _Toc167237947 \h </w:instrText>
        </w:r>
        <w:r w:rsidR="00412BA5">
          <w:rPr>
            <w:noProof/>
            <w:webHidden/>
          </w:rPr>
        </w:r>
        <w:r w:rsidR="00412BA5">
          <w:rPr>
            <w:noProof/>
            <w:webHidden/>
          </w:rPr>
          <w:fldChar w:fldCharType="separate"/>
        </w:r>
        <w:r w:rsidR="009B0259">
          <w:rPr>
            <w:noProof/>
            <w:webHidden/>
          </w:rPr>
          <w:t>130</w:t>
        </w:r>
        <w:r w:rsidR="00412BA5">
          <w:rPr>
            <w:noProof/>
            <w:webHidden/>
          </w:rPr>
          <w:fldChar w:fldCharType="end"/>
        </w:r>
      </w:hyperlink>
    </w:p>
    <w:p w14:paraId="11C50E5C" w14:textId="7C26B3BD" w:rsidR="00036C07" w:rsidRDefault="00036C07" w:rsidP="00036C07">
      <w:pPr>
        <w:pStyle w:val="Texto"/>
        <w:ind w:firstLine="0"/>
      </w:pPr>
      <w:r>
        <w:fldChar w:fldCharType="end"/>
      </w:r>
    </w:p>
    <w:p w14:paraId="47C0B76E" w14:textId="77777777" w:rsidR="007A6807" w:rsidRPr="00787E0F" w:rsidRDefault="007A6807" w:rsidP="00E9661A">
      <w:pPr>
        <w:pStyle w:val="Texto"/>
        <w:ind w:firstLine="0"/>
        <w:sectPr w:rsidR="007A6807" w:rsidRPr="00787E0F" w:rsidSect="003C4F2A">
          <w:headerReference w:type="default" r:id="rId14"/>
          <w:type w:val="continuous"/>
          <w:pgSz w:w="12240" w:h="15840" w:code="1"/>
          <w:pgMar w:top="1440" w:right="1440" w:bottom="1440" w:left="1440" w:header="709" w:footer="709" w:gutter="0"/>
          <w:cols w:space="708"/>
          <w:titlePg/>
          <w:docGrid w:linePitch="360"/>
        </w:sectPr>
      </w:pPr>
    </w:p>
    <w:p w14:paraId="10AAD565" w14:textId="7414739D" w:rsidR="00D2015A" w:rsidRPr="00C655F9" w:rsidRDefault="00D2015A" w:rsidP="00D2015A">
      <w:pPr>
        <w:spacing w:after="160" w:line="259" w:lineRule="auto"/>
        <w:jc w:val="right"/>
        <w:rPr>
          <w:rFonts w:ascii="Times New Roman" w:eastAsia="Aptos" w:hAnsi="Times New Roman" w:cs="Times New Roman"/>
          <w:b/>
          <w:bCs/>
          <w:kern w:val="2"/>
          <w:sz w:val="40"/>
          <w:szCs w:val="40"/>
          <w14:ligatures w14:val="standardContextual"/>
        </w:rPr>
      </w:pPr>
      <w:bookmarkStart w:id="34" w:name="_Toc145873051"/>
      <w:r w:rsidRPr="00C655F9">
        <w:rPr>
          <w:rFonts w:ascii="Times New Roman" w:eastAsia="Aptos" w:hAnsi="Times New Roman" w:cs="Times New Roman"/>
          <w:b/>
          <w:bCs/>
          <w:kern w:val="2"/>
          <w:sz w:val="40"/>
          <w:szCs w:val="40"/>
          <w14:ligatures w14:val="standardContextual"/>
        </w:rPr>
        <w:lastRenderedPageBreak/>
        <w:t xml:space="preserve">CAPÍTULO </w:t>
      </w:r>
      <w:r>
        <w:rPr>
          <w:rFonts w:ascii="Times New Roman" w:eastAsia="Aptos" w:hAnsi="Times New Roman" w:cs="Times New Roman"/>
          <w:b/>
          <w:bCs/>
          <w:kern w:val="2"/>
          <w:sz w:val="40"/>
          <w:szCs w:val="40"/>
          <w14:ligatures w14:val="standardContextual"/>
        </w:rPr>
        <w:t>1</w:t>
      </w:r>
    </w:p>
    <w:p w14:paraId="77948194" w14:textId="56570FFA" w:rsidR="00DA5FD5" w:rsidRDefault="00D2015A" w:rsidP="00D2015A">
      <w:pPr>
        <w:spacing w:after="160" w:line="259" w:lineRule="auto"/>
        <w:jc w:val="right"/>
        <w:rPr>
          <w:rFonts w:ascii="Times New Roman" w:eastAsia="Aptos" w:hAnsi="Times New Roman" w:cs="Times New Roman"/>
          <w:b/>
          <w:bCs/>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INTRODUCCIÓN</w:t>
      </w:r>
    </w:p>
    <w:p w14:paraId="535C6F3C" w14:textId="6D97FD64" w:rsidR="00B97C7D" w:rsidRPr="003739DE" w:rsidRDefault="00B97C7D" w:rsidP="00412BA5">
      <w:pPr>
        <w:pStyle w:val="Inicial"/>
        <w:numPr>
          <w:ilvl w:val="0"/>
          <w:numId w:val="27"/>
        </w:numPr>
      </w:pPr>
      <w:bookmarkStart w:id="35" w:name="_Toc167237613"/>
      <w:r w:rsidRPr="003739DE">
        <w:t>Introducción</w:t>
      </w:r>
      <w:bookmarkEnd w:id="35"/>
    </w:p>
    <w:p w14:paraId="0E37F924" w14:textId="640FBE4A" w:rsidR="001C609D" w:rsidRPr="003739DE" w:rsidRDefault="001C609D" w:rsidP="00FF2884">
      <w:pPr>
        <w:pStyle w:val="Ttulo1"/>
      </w:pPr>
      <w:bookmarkStart w:id="36" w:name="_Toc167237614"/>
      <w:bookmarkEnd w:id="34"/>
      <w:r w:rsidRPr="003739DE">
        <w:t>Antecedentes</w:t>
      </w:r>
      <w:bookmarkEnd w:id="36"/>
    </w:p>
    <w:p w14:paraId="181BA394" w14:textId="0083CDF0" w:rsidR="001C609D" w:rsidRDefault="001C609D" w:rsidP="001C609D">
      <w:pPr>
        <w:pStyle w:val="Texto"/>
      </w:pPr>
      <w:r w:rsidRPr="006233BC">
        <w:t xml:space="preserve">La calidad del agua es fundamental para el bienestar de los </w:t>
      </w:r>
      <w:r w:rsidR="007D28FF">
        <w:t>ajolotes</w:t>
      </w:r>
      <w:r w:rsidRPr="006233BC">
        <w:t xml:space="preserve">, </w:t>
      </w:r>
      <w:r w:rsidR="00FB0AC5" w:rsidRPr="006233BC">
        <w:t>los cuales son</w:t>
      </w:r>
      <w:r w:rsidRPr="006233BC">
        <w:t xml:space="preserve"> reconocidos como especies de género ambystoma</w:t>
      </w:r>
      <w:r w:rsidR="00DA7649" w:rsidRPr="006233BC">
        <w:t xml:space="preserve"> </w:t>
      </w:r>
      <w:proofErr w:type="spellStart"/>
      <w:r w:rsidR="00DA7649" w:rsidRPr="006233BC">
        <w:t>mexica</w:t>
      </w:r>
      <w:r w:rsidR="00752B0A" w:rsidRPr="006233BC">
        <w:t>num</w:t>
      </w:r>
      <w:proofErr w:type="spellEnd"/>
      <w:r w:rsidR="00FB0AC5" w:rsidRPr="006233BC">
        <w:t xml:space="preserve"> de manera científica</w:t>
      </w:r>
      <w:r w:rsidRPr="006233BC">
        <w:t xml:space="preserve">, </w:t>
      </w:r>
      <w:r w:rsidR="0021447F" w:rsidRPr="006233BC">
        <w:t>siendo una especie endémica en México</w:t>
      </w:r>
      <w:r w:rsidR="00752B0A" w:rsidRPr="006233BC">
        <w:t xml:space="preserve"> esto dicho por la </w:t>
      </w:r>
      <w:r w:rsidR="00A314DE" w:rsidRPr="006233BC">
        <w:t xml:space="preserve">NOM-059 - SEMARNAT- 2010 [1], la cual tiene como objetivo principal </w:t>
      </w:r>
      <w:r w:rsidR="00B050D8" w:rsidRPr="006233BC">
        <w:t>el identificar las especies o poblaciones de flora y fauna silvestres en</w:t>
      </w:r>
      <w:r w:rsidR="00080D43" w:rsidRPr="006233BC">
        <w:t xml:space="preserve"> riesgo dentro de </w:t>
      </w:r>
      <w:r w:rsidR="1051F3B0" w:rsidRPr="4D5643DA">
        <w:t>nuestro país</w:t>
      </w:r>
      <w:r w:rsidR="00080D43" w:rsidRPr="006233BC">
        <w:t xml:space="preserve"> para la atención y protección correspondiente</w:t>
      </w:r>
      <w:r w:rsidR="00155D32" w:rsidRPr="006233BC">
        <w:t xml:space="preserve">, se encuentra catalogado como </w:t>
      </w:r>
      <w:r w:rsidR="000F38D1" w:rsidRPr="006233BC">
        <w:t>“especie en peligro de extinción (P)”</w:t>
      </w:r>
      <w:r w:rsidR="00080D43" w:rsidRPr="006233BC">
        <w:t xml:space="preserve"> </w:t>
      </w:r>
      <w:r w:rsidR="009F200A" w:rsidRPr="006233BC">
        <w:t>actualmente 11 de las 16 especies que habitan en México están sujetas a protección especial [2]</w:t>
      </w:r>
      <w:r w:rsidRPr="006233BC">
        <w:t xml:space="preserve">. </w:t>
      </w:r>
      <w:r w:rsidR="006233BC" w:rsidRPr="006233BC">
        <w:t xml:space="preserve">Los </w:t>
      </w:r>
      <w:r w:rsidR="007D28FF">
        <w:t>ajolotes</w:t>
      </w:r>
      <w:r w:rsidR="006233BC" w:rsidRPr="006233BC">
        <w:t>,</w:t>
      </w:r>
      <w:r w:rsidR="00081436">
        <w:t xml:space="preserve"> son extremadamente</w:t>
      </w:r>
      <w:r w:rsidR="006233BC" w:rsidRPr="006233BC">
        <w:t xml:space="preserve"> sensibles a toxinas y cambios en su entorno acuático,</w:t>
      </w:r>
      <w:r w:rsidR="00081436">
        <w:t xml:space="preserve"> inclusive</w:t>
      </w:r>
      <w:r w:rsidR="006233BC" w:rsidRPr="006233BC">
        <w:t xml:space="preserve"> son bioindicadores de la calidad del agua. </w:t>
      </w:r>
      <w:r w:rsidR="00081436">
        <w:t>Por lo que e</w:t>
      </w:r>
      <w:r w:rsidR="006233BC" w:rsidRPr="006233BC">
        <w:t xml:space="preserve">s fundamental mantener condiciones fisicoquímicas adecuadas para su conservación ex situ y desarrollo correcto </w:t>
      </w:r>
      <w:r w:rsidR="00357C25" w:rsidRPr="006233BC">
        <w:t>[1].</w:t>
      </w:r>
    </w:p>
    <w:p w14:paraId="16239C00" w14:textId="63B8E87A" w:rsidR="00CF119D" w:rsidRPr="00B6419F" w:rsidRDefault="00CF119D" w:rsidP="00FF2884">
      <w:pPr>
        <w:pStyle w:val="Ttulo1"/>
      </w:pPr>
      <w:bookmarkStart w:id="37" w:name="_Toc167237615"/>
      <w:r w:rsidRPr="00B6419F">
        <w:t>Problemática</w:t>
      </w:r>
      <w:bookmarkEnd w:id="37"/>
      <w:r w:rsidRPr="00B6419F">
        <w:t xml:space="preserve"> </w:t>
      </w:r>
    </w:p>
    <w:p w14:paraId="033C9D06" w14:textId="3B609840" w:rsidR="00EB226B" w:rsidRDefault="00CF119D" w:rsidP="00EB226B">
      <w:pPr>
        <w:pStyle w:val="Texto"/>
        <w:rPr>
          <w:lang w:eastAsia="es-MX"/>
        </w:rPr>
      </w:pPr>
      <w:r w:rsidRPr="00CF119D">
        <w:rPr>
          <w:lang w:eastAsia="es-MX"/>
        </w:rPr>
        <w:t xml:space="preserve">Un error muy común, y que suele derivar en la muerte temprana de los ajolotes, es la creencia de que no necesitan demasiados cuidados. </w:t>
      </w:r>
      <w:r w:rsidR="004C6BB4">
        <w:rPr>
          <w:lang w:eastAsia="es-MX"/>
        </w:rPr>
        <w:t>A pesar de ser</w:t>
      </w:r>
      <w:r w:rsidRPr="00CF119D">
        <w:rPr>
          <w:lang w:eastAsia="es-MX"/>
        </w:rPr>
        <w:t xml:space="preserve"> resistente</w:t>
      </w:r>
      <w:r w:rsidR="004C6BB4">
        <w:rPr>
          <w:lang w:eastAsia="es-MX"/>
        </w:rPr>
        <w:t>s</w:t>
      </w:r>
      <w:r w:rsidRPr="00CF119D">
        <w:rPr>
          <w:lang w:eastAsia="es-MX"/>
        </w:rPr>
        <w:t xml:space="preserve"> y poco propenso</w:t>
      </w:r>
      <w:r w:rsidR="004C6BB4">
        <w:rPr>
          <w:lang w:eastAsia="es-MX"/>
        </w:rPr>
        <w:t>s</w:t>
      </w:r>
      <w:r w:rsidRPr="00CF119D">
        <w:rPr>
          <w:lang w:eastAsia="es-MX"/>
        </w:rPr>
        <w:t xml:space="preserve"> a enfermar</w:t>
      </w:r>
      <w:r w:rsidR="004C6BB4">
        <w:rPr>
          <w:lang w:eastAsia="es-MX"/>
        </w:rPr>
        <w:t>se</w:t>
      </w:r>
      <w:r w:rsidRPr="00CF119D">
        <w:rPr>
          <w:lang w:eastAsia="es-MX"/>
        </w:rPr>
        <w:t xml:space="preserve">, es </w:t>
      </w:r>
      <w:r w:rsidR="005E7E67">
        <w:rPr>
          <w:lang w:eastAsia="es-MX"/>
        </w:rPr>
        <w:t>crucial el</w:t>
      </w:r>
      <w:r w:rsidRPr="00CF119D">
        <w:rPr>
          <w:lang w:eastAsia="es-MX"/>
        </w:rPr>
        <w:t xml:space="preserve"> disponer de un acuario </w:t>
      </w:r>
      <w:r w:rsidR="005E7E67">
        <w:rPr>
          <w:lang w:eastAsia="es-MX"/>
        </w:rPr>
        <w:t xml:space="preserve">el cuál este equipado </w:t>
      </w:r>
      <w:r w:rsidR="00D26ACC">
        <w:rPr>
          <w:lang w:eastAsia="es-MX"/>
        </w:rPr>
        <w:t>adecuadamente con filtros (mecánicos, químicos e incluso biológicos), aireador y refrigerador [3]</w:t>
      </w:r>
      <w:r w:rsidRPr="00CF119D">
        <w:rPr>
          <w:lang w:eastAsia="es-MX"/>
        </w:rPr>
        <w:t xml:space="preserve">. Al tratarse de una especie 100% acuática la calidad del agua es </w:t>
      </w:r>
      <w:r w:rsidR="00D26ACC">
        <w:rPr>
          <w:lang w:eastAsia="es-MX"/>
        </w:rPr>
        <w:t>primordial para la especie</w:t>
      </w:r>
      <w:r w:rsidRPr="00CF119D">
        <w:rPr>
          <w:lang w:eastAsia="es-MX"/>
        </w:rPr>
        <w:t xml:space="preserve">, </w:t>
      </w:r>
      <w:r w:rsidR="00D26ACC">
        <w:rPr>
          <w:lang w:eastAsia="es-MX"/>
        </w:rPr>
        <w:t xml:space="preserve">por lo que es esencial medir con regularidad </w:t>
      </w:r>
      <w:r w:rsidR="00C84350">
        <w:rPr>
          <w:lang w:eastAsia="es-MX"/>
        </w:rPr>
        <w:t>parámetros como son</w:t>
      </w:r>
      <w:r w:rsidRPr="00CF119D">
        <w:rPr>
          <w:lang w:eastAsia="es-MX"/>
        </w:rPr>
        <w:t xml:space="preserve"> </w:t>
      </w:r>
      <w:r w:rsidR="00C40E7F" w:rsidRPr="003C39AC">
        <w:t>pH, dureza, nitritos, nitratos, amonio, CO2, oxígeno y cloro</w:t>
      </w:r>
      <w:r w:rsidR="00C40E7F">
        <w:rPr>
          <w:lang w:eastAsia="es-MX"/>
        </w:rPr>
        <w:t>.</w:t>
      </w:r>
      <w:r w:rsidR="37486309" w:rsidRPr="003C64E0">
        <w:rPr>
          <w:lang w:eastAsia="es-MX"/>
        </w:rPr>
        <w:t> </w:t>
      </w:r>
      <w:r w:rsidR="67207E56" w:rsidRPr="003C64E0">
        <w:rPr>
          <w:lang w:eastAsia="es-MX"/>
        </w:rPr>
        <w:t>Además</w:t>
      </w:r>
      <w:r w:rsidR="00013885">
        <w:rPr>
          <w:lang w:eastAsia="es-MX"/>
        </w:rPr>
        <w:t xml:space="preserve">, </w:t>
      </w:r>
      <w:r w:rsidRPr="00CF119D">
        <w:rPr>
          <w:lang w:eastAsia="es-MX"/>
        </w:rPr>
        <w:t xml:space="preserve">en </w:t>
      </w:r>
      <w:r w:rsidR="00013885">
        <w:rPr>
          <w:lang w:eastAsia="es-MX"/>
        </w:rPr>
        <w:t>acuarios con</w:t>
      </w:r>
      <w:r w:rsidRPr="00CF119D">
        <w:rPr>
          <w:lang w:eastAsia="es-MX"/>
        </w:rPr>
        <w:t xml:space="preserve"> un filtro tipo cascada</w:t>
      </w:r>
      <w:r w:rsidR="00013885">
        <w:rPr>
          <w:lang w:eastAsia="es-MX"/>
        </w:rPr>
        <w:t xml:space="preserve">, donde </w:t>
      </w:r>
      <w:r w:rsidR="00F71F81">
        <w:rPr>
          <w:lang w:eastAsia="es-MX"/>
        </w:rPr>
        <w:t>la evaporación del agua es significativa</w:t>
      </w:r>
      <w:r w:rsidR="00497112">
        <w:rPr>
          <w:lang w:eastAsia="es-MX"/>
        </w:rPr>
        <w:t xml:space="preserve">, es necesario reponer el agua de manera frecuente </w:t>
      </w:r>
      <w:r w:rsidRPr="00CF119D">
        <w:rPr>
          <w:lang w:eastAsia="es-MX"/>
        </w:rPr>
        <w:t xml:space="preserve">[4]. Se sabe, que, en algunos </w:t>
      </w:r>
      <w:proofErr w:type="spellStart"/>
      <w:r w:rsidRPr="00CF119D">
        <w:rPr>
          <w:lang w:eastAsia="es-MX"/>
        </w:rPr>
        <w:t>ajolotarios</w:t>
      </w:r>
      <w:proofErr w:type="spellEnd"/>
      <w:r w:rsidRPr="00CF119D">
        <w:rPr>
          <w:lang w:eastAsia="es-MX"/>
        </w:rPr>
        <w:t xml:space="preserve"> de la Ciudad de México, se han documentado muertes de ejemplares, sin conocer la causa especifica de muerte [5], </w:t>
      </w:r>
      <w:r w:rsidR="00604B2E" w:rsidRPr="003C39AC">
        <w:t>un monitoreo efectivo de los parámetros del agua</w:t>
      </w:r>
      <w:r w:rsidRPr="00CF119D">
        <w:rPr>
          <w:lang w:eastAsia="es-MX"/>
        </w:rPr>
        <w:t xml:space="preserve"> podría descartar o conocer las causas exactas de la muerte de los ejemplares. </w:t>
      </w:r>
    </w:p>
    <w:p w14:paraId="36982D47" w14:textId="0C877A74" w:rsidR="00000402" w:rsidRPr="00335B0D" w:rsidRDefault="00EB226B" w:rsidP="00335B0D">
      <w:pPr>
        <w:pStyle w:val="Texto"/>
        <w:rPr>
          <w:lang w:eastAsia="es-MX"/>
        </w:rPr>
      </w:pPr>
      <w:r w:rsidRPr="00EB226B">
        <w:rPr>
          <w:lang w:eastAsia="es-MX"/>
        </w:rPr>
        <w:t xml:space="preserve">En el Parque Ecoturístico </w:t>
      </w:r>
      <w:proofErr w:type="spellStart"/>
      <w:r w:rsidRPr="00EB226B">
        <w:rPr>
          <w:lang w:eastAsia="es-MX"/>
        </w:rPr>
        <w:t>Michmani</w:t>
      </w:r>
      <w:proofErr w:type="spellEnd"/>
      <w:r w:rsidRPr="00EB226B">
        <w:rPr>
          <w:lang w:eastAsia="es-MX"/>
        </w:rPr>
        <w:t xml:space="preserve">, a pesar de los esfuerzos significativos para proteger al ajolote, una especie valiosa </w:t>
      </w:r>
      <w:r w:rsidR="00C0652F">
        <w:rPr>
          <w:lang w:eastAsia="es-MX"/>
        </w:rPr>
        <w:t xml:space="preserve">persiste un problema el cuál es </w:t>
      </w:r>
      <w:r w:rsidRPr="00EB226B">
        <w:rPr>
          <w:lang w:eastAsia="es-MX"/>
        </w:rPr>
        <w:t xml:space="preserve">la falta de un sistema de monitoreo continuo de la calidad del agua en los 70 </w:t>
      </w:r>
      <w:proofErr w:type="spellStart"/>
      <w:r w:rsidRPr="00EB226B">
        <w:rPr>
          <w:lang w:eastAsia="es-MX"/>
        </w:rPr>
        <w:t>ajolotarios</w:t>
      </w:r>
      <w:proofErr w:type="spellEnd"/>
      <w:r w:rsidRPr="00EB226B">
        <w:rPr>
          <w:lang w:eastAsia="es-MX"/>
        </w:rPr>
        <w:t xml:space="preserve"> de la zona. El alcalde de Xochimilco, José Carlos Acosta, destacó que estos centros de conservación, que han involucrado a investigadores de instituciones prestigiosas como la UNAM, UAM y la Universidad de Kent de Inglaterra, así como expertos de Cuba y Japón, carecen del </w:t>
      </w:r>
      <w:r w:rsidRPr="00EB226B">
        <w:rPr>
          <w:lang w:eastAsia="es-MX"/>
        </w:rPr>
        <w:lastRenderedPageBreak/>
        <w:t>equipamiento necesario para asegurar la supervivencia de la especie. Esta omisión complica la lucha contra siglos de deterioro ambiental y pone en riesgo los avances logrados hasta ahora</w:t>
      </w:r>
      <w:r>
        <w:rPr>
          <w:lang w:eastAsia="es-MX"/>
        </w:rPr>
        <w:t xml:space="preserve"> [6].</w:t>
      </w:r>
    </w:p>
    <w:p w14:paraId="5A821A7A" w14:textId="69597219" w:rsidR="00CF119D" w:rsidRDefault="00CF119D" w:rsidP="00612F68">
      <w:pPr>
        <w:pStyle w:val="Texto"/>
        <w:rPr>
          <w:lang w:eastAsia="es-MX"/>
        </w:rPr>
      </w:pPr>
      <w:r w:rsidRPr="00CF119D">
        <w:rPr>
          <w:lang w:eastAsia="es-MX"/>
        </w:rPr>
        <w:t xml:space="preserve">Existen criaderos establecidos y especializados en la reproducción en cautiverio de esta especie. Estos son conocidos como </w:t>
      </w:r>
      <w:proofErr w:type="spellStart"/>
      <w:r w:rsidRPr="00CF119D">
        <w:rPr>
          <w:lang w:eastAsia="es-MX"/>
        </w:rPr>
        <w:t>UMAs</w:t>
      </w:r>
      <w:proofErr w:type="spellEnd"/>
      <w:r w:rsidRPr="00CF119D">
        <w:rPr>
          <w:lang w:eastAsia="es-MX"/>
        </w:rPr>
        <w:t xml:space="preserve"> (Unidades de Manejo para la Conservación y Aprovechamiento Sustentable de la Vida Silvestre) [7]. Hay 2 tipos de </w:t>
      </w:r>
      <w:proofErr w:type="spellStart"/>
      <w:r w:rsidRPr="00CF119D">
        <w:rPr>
          <w:lang w:eastAsia="es-MX"/>
        </w:rPr>
        <w:t>UMAs</w:t>
      </w:r>
      <w:proofErr w:type="spellEnd"/>
      <w:r w:rsidRPr="00CF119D">
        <w:rPr>
          <w:lang w:eastAsia="es-MX"/>
        </w:rPr>
        <w:t xml:space="preserve"> que son la extensiva (en vida libre o silvestre) y la intensiva (en cautiverio o confinamiento). Las </w:t>
      </w:r>
      <w:proofErr w:type="spellStart"/>
      <w:r w:rsidRPr="00CF119D">
        <w:rPr>
          <w:lang w:eastAsia="es-MX"/>
        </w:rPr>
        <w:t>UMAs</w:t>
      </w:r>
      <w:proofErr w:type="spellEnd"/>
      <w:r w:rsidRPr="00CF119D">
        <w:rPr>
          <w:lang w:eastAsia="es-MX"/>
        </w:rPr>
        <w:t xml:space="preserve"> intensivas encargadas del cuidado y la conservación de los ajolotes tienen la capacidad de tener reproducción controlada, manejo sanitario y la posibilidad de repoblación en su hábitat natural, esto a través de todos los cuidados necesarios para el mantenimiento en cautiverio de estas especies [8].</w:t>
      </w:r>
      <w:r w:rsidR="37486309" w:rsidRPr="003C64E0">
        <w:rPr>
          <w:lang w:eastAsia="es-MX"/>
        </w:rPr>
        <w:t> </w:t>
      </w:r>
    </w:p>
    <w:p w14:paraId="466D4B64" w14:textId="74D42186" w:rsidR="00612F68" w:rsidRPr="00612F68" w:rsidRDefault="00612F68" w:rsidP="00612F68">
      <w:pPr>
        <w:pStyle w:val="Texto"/>
      </w:pPr>
      <w:r w:rsidRPr="00612F68">
        <w:t xml:space="preserve">Muchas de estas </w:t>
      </w:r>
      <w:proofErr w:type="spellStart"/>
      <w:r w:rsidRPr="00612F68">
        <w:t>UMAs</w:t>
      </w:r>
      <w:proofErr w:type="spellEnd"/>
      <w:r w:rsidRPr="00612F68">
        <w:t xml:space="preserve"> y </w:t>
      </w:r>
      <w:proofErr w:type="spellStart"/>
      <w:r w:rsidRPr="00612F68">
        <w:t>ajolotarios</w:t>
      </w:r>
      <w:proofErr w:type="spellEnd"/>
      <w:r w:rsidRPr="00612F68">
        <w:t xml:space="preserve"> no cuentan con sistemas automáticos de alertamiento, solo algunos de ellos cuentan con sistemas de automatización de procesos para el mantenimiento del agua como lo son equipos de aire acondicionado, filtros y bombas de aire de uso comercial. Además de realización de actividades manuales como el cambio total del agua al menos una vez al mes y la limpieza y desinfección de los hábitats, un ejemplo de estos criaderos es el Parque zoológico Benito Juárez, en el cual miden los parámetros fisicoquímicos del agua de manera rutinaria usando kits específicos para mantener la misma en óptimas condiciones para los ajolotes, es decir mediciones de manera manual [9]. Pero dado el caso de que estos sistemas lleguen a fallar o un parámetro improvisto se llegue a presentar los ajolotes quedarían expuestos a un peligro. </w:t>
      </w:r>
    </w:p>
    <w:p w14:paraId="3698B296" w14:textId="603F9A70" w:rsidR="00000402" w:rsidRDefault="00612F68" w:rsidP="00000402">
      <w:pPr>
        <w:pStyle w:val="Texto"/>
      </w:pPr>
      <w:r w:rsidRPr="00612F68">
        <w:t xml:space="preserve">Actualmente no hay registro de sistemas que permitan el monitoreo y alertamiento de parámetros fisicoquímicos diseñados específicamente para ajolotes, pero si hay sistemas ya </w:t>
      </w:r>
      <w:r w:rsidR="00586108">
        <w:t>realizados</w:t>
      </w:r>
      <w:r w:rsidRPr="00612F68">
        <w:t xml:space="preserve"> que con algunos cambios podrían ser optimizados para el uso exclusivo de ajolotes como es el caso del “prototipo para el monitoreo automatizado de parámetros de calidad del agua en una granja de camarón”, este prototipo usa sensores de oxígeno disuelto, pH, conductividad eléctrica y temperatura, de la información tomada de la calidad del agua de los sensores se transmite inalámbricamente y descarga los datos en una computadora personal [10].</w:t>
      </w:r>
    </w:p>
    <w:p w14:paraId="7610093F" w14:textId="1BFAD5A8" w:rsidR="00210FC1" w:rsidRPr="00000402" w:rsidRDefault="00000402" w:rsidP="00000402">
      <w:pPr>
        <w:spacing w:after="160" w:line="259" w:lineRule="auto"/>
        <w:rPr>
          <w:rFonts w:ascii="Times New Roman" w:hAnsi="Times New Roman"/>
          <w:sz w:val="20"/>
        </w:rPr>
      </w:pPr>
      <w:r>
        <w:br w:type="page"/>
      </w:r>
    </w:p>
    <w:p w14:paraId="67667067" w14:textId="360023A7" w:rsidR="002C23F2" w:rsidRPr="002C23F2" w:rsidRDefault="00612F68" w:rsidP="002C23F2">
      <w:pPr>
        <w:pStyle w:val="Ttulo1"/>
      </w:pPr>
      <w:bookmarkStart w:id="38" w:name="_Toc167237616"/>
      <w:r w:rsidRPr="00354B80">
        <w:lastRenderedPageBreak/>
        <w:t>Justificación</w:t>
      </w:r>
      <w:bookmarkEnd w:id="38"/>
    </w:p>
    <w:p w14:paraId="0825E115" w14:textId="57A1EC1C" w:rsidR="002C23F2" w:rsidRPr="002C23F2" w:rsidRDefault="002C23F2" w:rsidP="002C23F2">
      <w:pPr>
        <w:pStyle w:val="Texto"/>
      </w:pPr>
      <w:r w:rsidRPr="002C23F2">
        <w:t xml:space="preserve">El proyecto de desarrollar un sistema automatizado de monitoreo de parámetros fisicoquímicos para el agua en un ambiente controlado de ajolotes es de suma importancia. Considerando que los ajolotes (Ambystoma </w:t>
      </w:r>
      <w:proofErr w:type="spellStart"/>
      <w:r w:rsidRPr="002C23F2">
        <w:t>mexicanum</w:t>
      </w:r>
      <w:proofErr w:type="spellEnd"/>
      <w:r w:rsidRPr="002C23F2">
        <w:t xml:space="preserve">) son anfibios en peligro de extinción, la conservación de su bienestar es crucial para su supervivencia. La monitorización constante y precisa de los parámetros fisicoquímicos del agua es esencial para garantizar el bienestar de los ajolotes en cautiverio, ya que la calidad del agua es </w:t>
      </w:r>
      <w:r w:rsidR="001D16FB" w:rsidRPr="002C23F2">
        <w:t>el factor más importante que considerar</w:t>
      </w:r>
      <w:r w:rsidRPr="002C23F2">
        <w:t>. Si esta presenta variaciones fuera de los parámetros óptimos, puede causar estrés, enfermedades e incluso la muerte de estos animales. La intervención manual y frecuente, que ha sido la práctica tradicional, es tediosa y puede llevar a periodos sin supervisión, lo que aumenta el riesgo para los ajolotes.</w:t>
      </w:r>
    </w:p>
    <w:p w14:paraId="061CD8E6" w14:textId="6699EEBD" w:rsidR="002C23F2" w:rsidRPr="002C23F2" w:rsidRDefault="002C23F2" w:rsidP="002C23F2">
      <w:pPr>
        <w:pStyle w:val="Texto"/>
      </w:pPr>
      <w:r w:rsidRPr="002C23F2">
        <w:t>La incorporación de la tecnología de Internet de las Cosas (</w:t>
      </w:r>
      <w:proofErr w:type="spellStart"/>
      <w:r w:rsidRPr="002C23F2">
        <w:t>IoT</w:t>
      </w:r>
      <w:proofErr w:type="spellEnd"/>
      <w:r w:rsidRPr="002C23F2">
        <w:t>) en este proyecto es fundamental. Al utilizar sensores conectados a plataformas digitales, se asegura un monitoreo continuo y se reciben alertas inmediatas en caso de problemas en las condiciones del agua. Esto no solo mejora el cuidado de los ajolotes, sino que también facilita la labor de los cuidadores y reduce el riesgo de errores humanos.</w:t>
      </w:r>
    </w:p>
    <w:p w14:paraId="3AC4862F" w14:textId="4D09CB0B" w:rsidR="002C23F2" w:rsidRPr="002C23F2" w:rsidRDefault="002C23F2" w:rsidP="002C23F2">
      <w:pPr>
        <w:pStyle w:val="Texto"/>
      </w:pPr>
      <w:r w:rsidRPr="002C23F2">
        <w:t>Al proporcionar datos en una plataforma digital, se puede crear una cultura sobre la conservación de la especie, destacando la importancia crítica de mantener los parámetros fisicoquímicos adecuados para los ajolotes. Compartir esta información no solo fomenta el cuidado de los ajolotes, sino que también proporciona herramientas para la comparación de la información recabada, lo cual ayuda de manera constante a la mejora continua para el cuidado y evita situaciones catastróficas.</w:t>
      </w:r>
    </w:p>
    <w:p w14:paraId="205C8B1F" w14:textId="77777777" w:rsidR="002C23F2" w:rsidRPr="002C23F2" w:rsidRDefault="002C23F2" w:rsidP="002C23F2">
      <w:pPr>
        <w:pStyle w:val="Texto"/>
      </w:pPr>
      <w:r w:rsidRPr="002C23F2">
        <w:t>El proyecto se realiza en el contexto del desarrollo de soluciones medioambientales dentro de la Escuela Superior de Cómputo (ESCOM). Este grupo de desarrollo se dedica a implementar proyectos que combinan la tecnología y la conservación del medio ambiente. En la imagen proporcionada, se observa un logo que incluye pistas de PCB, haciendo referencia a la electrónica; una nube, indicando el uso de sistemas en la nube como Azure o Amazon AWS como parte del hardware; y un ajolote, que complementa la identidad del grupo. El ajolote, siendo un bioindicador de la calidad del agua, no solo representa el foco del proyecto, sino también la identidad del grupo de trabajo. Este simbolismo resalta el compromiso del grupo, de origen mexicano, con la conservación y la innovación tecnológica en el ámbito ambiental.</w:t>
      </w:r>
    </w:p>
    <w:p w14:paraId="1951FA22" w14:textId="77777777" w:rsidR="002C23F2" w:rsidRPr="002C23F2" w:rsidRDefault="002C23F2" w:rsidP="002C23F2">
      <w:pPr>
        <w:pStyle w:val="Texto"/>
      </w:pPr>
    </w:p>
    <w:p w14:paraId="51E6DEAF" w14:textId="64865362" w:rsidR="002C23F2" w:rsidRDefault="002C23F2" w:rsidP="002C23F2">
      <w:pPr>
        <w:pStyle w:val="Texto"/>
      </w:pPr>
      <w:r w:rsidRPr="002C23F2">
        <w:lastRenderedPageBreak/>
        <w:t>La inclusión del logo</w:t>
      </w:r>
      <w:r>
        <w:t xml:space="preserve">, </w:t>
      </w:r>
      <w:proofErr w:type="spellStart"/>
      <w:r>
        <w:t>vease</w:t>
      </w:r>
      <w:proofErr w:type="spellEnd"/>
      <w:r>
        <w:t xml:space="preserve"> la figura </w:t>
      </w:r>
      <w:r>
        <w:fldChar w:fldCharType="begin"/>
      </w:r>
      <w:r>
        <w:instrText xml:space="preserve"> SEQ vease_la_figura \* ARABIC </w:instrText>
      </w:r>
      <w:r>
        <w:fldChar w:fldCharType="separate"/>
      </w:r>
      <w:r w:rsidR="009B0259">
        <w:rPr>
          <w:noProof/>
        </w:rPr>
        <w:t>1</w:t>
      </w:r>
      <w:r>
        <w:fldChar w:fldCharType="end"/>
      </w:r>
      <w:r>
        <w:t>,</w:t>
      </w:r>
      <w:r w:rsidRPr="002C23F2">
        <w:t xml:space="preserve"> refuerza la misión del grupo de desarrollo de ESCOM de integrar tecnología avanzada en la conservación medioambiental, subrayando el papel del ajolote como símbolo de las iniciativas de monitoreo ambiental y protección de especies en peligro de extinción.</w:t>
      </w:r>
    </w:p>
    <w:p w14:paraId="706B3DE0" w14:textId="303E1232" w:rsidR="002C23F2" w:rsidRDefault="001D16FB" w:rsidP="002C23F2">
      <w:pPr>
        <w:pStyle w:val="Texto"/>
      </w:pPr>
      <w:r w:rsidRPr="001D16FB">
        <w:rPr>
          <w:noProof/>
        </w:rPr>
        <w:drawing>
          <wp:inline distT="0" distB="0" distL="0" distR="0" wp14:anchorId="0DB21BBD" wp14:editId="36AB21CE">
            <wp:extent cx="5064625" cy="5445303"/>
            <wp:effectExtent l="0" t="0" r="3175" b="3175"/>
            <wp:docPr id="542332306" name="Imagen 1" descr="Un 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2306" name="Imagen 1" descr="Un dibujo en blanco y negro&#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1847" cy="5453068"/>
                    </a:xfrm>
                    <a:prstGeom prst="rect">
                      <a:avLst/>
                    </a:prstGeom>
                    <a:noFill/>
                    <a:ln>
                      <a:noFill/>
                    </a:ln>
                  </pic:spPr>
                </pic:pic>
              </a:graphicData>
            </a:graphic>
          </wp:inline>
        </w:drawing>
      </w:r>
    </w:p>
    <w:p w14:paraId="2E2856A5" w14:textId="05476675" w:rsidR="001D16FB" w:rsidRPr="001D16FB" w:rsidRDefault="001D16FB" w:rsidP="001D16FB">
      <w:pPr>
        <w:pStyle w:val="Descripcin"/>
      </w:pPr>
      <w:bookmarkStart w:id="39" w:name="_Toc167237786"/>
      <w:r>
        <w:t xml:space="preserve">Figura </w:t>
      </w:r>
      <w:r>
        <w:fldChar w:fldCharType="begin"/>
      </w:r>
      <w:r>
        <w:instrText xml:space="preserve"> SEQ Figura \* ARABIC </w:instrText>
      </w:r>
      <w:r>
        <w:fldChar w:fldCharType="separate"/>
      </w:r>
      <w:r w:rsidR="009B0259">
        <w:rPr>
          <w:noProof/>
        </w:rPr>
        <w:t>1</w:t>
      </w:r>
      <w:r>
        <w:fldChar w:fldCharType="end"/>
      </w:r>
      <w:r>
        <w:t>. Logo</w:t>
      </w:r>
      <w:r>
        <w:br/>
        <w:t>Fuente: Elaboración propia</w:t>
      </w:r>
      <w:bookmarkEnd w:id="39"/>
    </w:p>
    <w:p w14:paraId="5023D962" w14:textId="77777777" w:rsidR="001D16FB" w:rsidRDefault="001D16FB">
      <w:pPr>
        <w:spacing w:after="160" w:line="259" w:lineRule="auto"/>
        <w:rPr>
          <w:rFonts w:ascii="Times New Roman" w:eastAsiaTheme="majorEastAsia" w:hAnsi="Times New Roman" w:cs="Times New Roman"/>
          <w:sz w:val="28"/>
        </w:rPr>
      </w:pPr>
      <w:r>
        <w:br w:type="page"/>
      </w:r>
    </w:p>
    <w:p w14:paraId="50E65AFD" w14:textId="41C571A9" w:rsidR="00D2169C" w:rsidRPr="00B6419F" w:rsidRDefault="00D2169C" w:rsidP="00FF2884">
      <w:pPr>
        <w:pStyle w:val="Ttulo1"/>
      </w:pPr>
      <w:bookmarkStart w:id="40" w:name="_Toc167237617"/>
      <w:r w:rsidRPr="00B6419F">
        <w:lastRenderedPageBreak/>
        <w:t>Solución propuesta</w:t>
      </w:r>
      <w:bookmarkEnd w:id="40"/>
    </w:p>
    <w:p w14:paraId="359998CE" w14:textId="05F81ACA" w:rsidR="00D2169C" w:rsidRPr="00D2169C" w:rsidRDefault="00D2169C" w:rsidP="00D2169C">
      <w:pPr>
        <w:pStyle w:val="Texto"/>
      </w:pPr>
      <w:r w:rsidRPr="00D2169C">
        <w:t>Para abordar este desafío, la tecnología moderna, como el Internet de las Cosas (</w:t>
      </w:r>
      <w:proofErr w:type="spellStart"/>
      <w:r w:rsidRPr="00D2169C">
        <w:t>IoT</w:t>
      </w:r>
      <w:proofErr w:type="spellEnd"/>
      <w:r w:rsidRPr="00D2169C">
        <w:t xml:space="preserve">), se ha convertido en una herramienta que </w:t>
      </w:r>
      <w:r w:rsidR="00922CA7" w:rsidRPr="006621C8">
        <w:t>es</w:t>
      </w:r>
      <w:r w:rsidRPr="00D2169C">
        <w:t xml:space="preserve"> de utilidad para la conservación ex-situ de los ajolotes. Dispositivos electrónicos interconectados a través del </w:t>
      </w:r>
      <w:proofErr w:type="spellStart"/>
      <w:r w:rsidRPr="00D2169C">
        <w:t>IoT</w:t>
      </w:r>
      <w:proofErr w:type="spellEnd"/>
      <w:r w:rsidRPr="00D2169C">
        <w:t xml:space="preserve"> monitorean constantemente parámetros críticos como el pH, la temperatura</w:t>
      </w:r>
      <w:r w:rsidR="00811D48" w:rsidRPr="006621C8">
        <w:t>, total de solidos disueltos, total de solidos suspendidos</w:t>
      </w:r>
      <w:r w:rsidRPr="00D2169C">
        <w:t xml:space="preserve"> y los niveles de oxígeno disuelto del </w:t>
      </w:r>
      <w:r w:rsidRPr="006621C8">
        <w:t>agua</w:t>
      </w:r>
      <w:r w:rsidR="009D4AF8">
        <w:t xml:space="preserve"> </w:t>
      </w:r>
      <w:r w:rsidRPr="006621C8">
        <w:t>en</w:t>
      </w:r>
      <w:r w:rsidRPr="00D2169C">
        <w:t xml:space="preserve"> los ecosistemas artificiales de los ajolotes. La implementación de esta tecnología permite alertar a los cuidadores sobre cualquier desviación de los niveles óptimos y, en algunos casos, es posible considerar ajustar automáticamente las condiciones para mantener un ambiente saludable.</w:t>
      </w:r>
      <w:r w:rsidR="4CE1EF77" w:rsidRPr="003C64E0">
        <w:t> </w:t>
      </w:r>
    </w:p>
    <w:p w14:paraId="1B828A9B" w14:textId="1032D50D" w:rsidR="00D2169C" w:rsidRPr="00D2169C" w:rsidRDefault="00D2169C" w:rsidP="00D2169C">
      <w:pPr>
        <w:pStyle w:val="Texto"/>
      </w:pPr>
      <w:r w:rsidRPr="00D2169C">
        <w:t xml:space="preserve">Por ejemplo, sensores instalados en laboratorios de investigación o en hogares de entusiastas pueden enviar datos a aplicaciones móviles o plataformas en línea. Esto asegura un monitoreo constante y permite una respuesta inmediata ante cualquier problema, garantizando así la salud de los ajolotes. La aplicación de la </w:t>
      </w:r>
      <w:proofErr w:type="spellStart"/>
      <w:r w:rsidRPr="00D2169C">
        <w:t>IoT</w:t>
      </w:r>
      <w:proofErr w:type="spellEnd"/>
      <w:r w:rsidRPr="00D2169C">
        <w:t xml:space="preserve"> en la conservación de ajolotes es un ejemplo de cómo la tecnología puede ser utilizada para proteger la biodiversidad y preservar especies en peligro de extinción. Esta combinación de prácticas tradicionales de cuidado con innovaciones </w:t>
      </w:r>
      <w:r w:rsidR="00CE75F4">
        <w:t>tecnológicas actuales</w:t>
      </w:r>
      <w:r w:rsidRPr="00D2169C">
        <w:t xml:space="preserve"> demuestra cómo podemos aprovechar </w:t>
      </w:r>
      <w:r w:rsidR="00AD6E32">
        <w:t>los nuevos avances</w:t>
      </w:r>
      <w:r w:rsidRPr="00D2169C">
        <w:t xml:space="preserve"> para proteger a estas fascinantes criaturas.</w:t>
      </w:r>
      <w:r w:rsidR="4CE1EF77" w:rsidRPr="003C64E0">
        <w:t> </w:t>
      </w:r>
      <w:r w:rsidRPr="00D2169C">
        <w:t xml:space="preserve"> </w:t>
      </w:r>
    </w:p>
    <w:p w14:paraId="13B58F11" w14:textId="6739EBE6" w:rsidR="00D2169C" w:rsidRPr="00D2169C" w:rsidRDefault="00D2169C" w:rsidP="00D2169C">
      <w:pPr>
        <w:pStyle w:val="Texto"/>
      </w:pPr>
      <w:r w:rsidRPr="00D2169C">
        <w:t xml:space="preserve">A pesar de contar con el internet de las cosas, en el ámbito del cuidado de los animales acuáticos no siempre se visualiza el panorama completo, es decir que no se toman en cuenta todos los factores que favorecen a la supervivencia de los animales acuáticos, un ejemplo de esto es que </w:t>
      </w:r>
      <w:r w:rsidR="00A53918" w:rsidRPr="006621C8">
        <w:t xml:space="preserve">no existen </w:t>
      </w:r>
      <w:r w:rsidR="00190105" w:rsidRPr="006621C8">
        <w:t xml:space="preserve">una </w:t>
      </w:r>
      <w:r w:rsidR="00516AB5" w:rsidRPr="006621C8">
        <w:t>amplia</w:t>
      </w:r>
      <w:r w:rsidR="00190105" w:rsidRPr="006621C8">
        <w:t xml:space="preserve"> variedad de dispositivos</w:t>
      </w:r>
      <w:r w:rsidRPr="00D2169C">
        <w:t xml:space="preserve"> que </w:t>
      </w:r>
      <w:r w:rsidR="00190105" w:rsidRPr="006621C8">
        <w:t>sean capaces de medir de manera confiable</w:t>
      </w:r>
      <w:r w:rsidRPr="00D2169C">
        <w:t xml:space="preserve"> el oxígeno disuelto en el agua.</w:t>
      </w:r>
    </w:p>
    <w:p w14:paraId="5E861A26" w14:textId="77777777" w:rsidR="00A46032" w:rsidRDefault="00A46032">
      <w:pPr>
        <w:spacing w:after="160" w:line="259" w:lineRule="auto"/>
        <w:rPr>
          <w:rFonts w:ascii="Times New Roman" w:hAnsi="Times New Roman"/>
          <w:sz w:val="26"/>
          <w:szCs w:val="32"/>
          <w:lang w:eastAsia="es-MX"/>
        </w:rPr>
      </w:pPr>
      <w:r>
        <w:br w:type="page"/>
      </w:r>
    </w:p>
    <w:p w14:paraId="1C0776F1" w14:textId="59098D7F" w:rsidR="00E83EAF" w:rsidRPr="00B6419F" w:rsidRDefault="00787E0F" w:rsidP="00FF2884">
      <w:pPr>
        <w:pStyle w:val="Ttulo1"/>
      </w:pPr>
      <w:bookmarkStart w:id="41" w:name="_Toc167237618"/>
      <w:r w:rsidRPr="00B6419F">
        <w:lastRenderedPageBreak/>
        <w:t>Objetiv</w:t>
      </w:r>
      <w:r w:rsidR="00E83EAF" w:rsidRPr="00B6419F">
        <w:t>os</w:t>
      </w:r>
      <w:bookmarkEnd w:id="41"/>
    </w:p>
    <w:p w14:paraId="64066EE0" w14:textId="16ADA29E" w:rsidR="00E83EAF" w:rsidRPr="00E83EAF" w:rsidRDefault="00E83EAF" w:rsidP="00D901FE">
      <w:pPr>
        <w:pStyle w:val="Ttulo2"/>
      </w:pPr>
      <w:bookmarkStart w:id="42" w:name="_Toc167237619"/>
      <w:r w:rsidRPr="00E83EAF">
        <w:t>Objetivo general</w:t>
      </w:r>
      <w:bookmarkEnd w:id="42"/>
    </w:p>
    <w:p w14:paraId="1EDC410F" w14:textId="44426E67" w:rsidR="009648C8" w:rsidRPr="006621C8" w:rsidRDefault="009648C8" w:rsidP="006621C8">
      <w:pPr>
        <w:pStyle w:val="Texto"/>
      </w:pPr>
      <w:r w:rsidRPr="006621C8">
        <w:t xml:space="preserve">Implementar un sistema automatizado de vigilancia remota basado en tecnologías </w:t>
      </w:r>
      <w:proofErr w:type="spellStart"/>
      <w:r w:rsidRPr="006621C8">
        <w:t>IoT</w:t>
      </w:r>
      <w:proofErr w:type="spellEnd"/>
      <w:r w:rsidRPr="006621C8">
        <w:t xml:space="preserve"> para monitorear la calidad del agua y los parámetros fisicoquímicos en ambientes controlados destinados a la conservación ex-situ de especies del género ambystoma. El sistema incluirá una aplicación web para el alertamiento de valores no ideales y el almacenamiento de datos históricos, asegurando un ambiente óptimo y saludable</w:t>
      </w:r>
      <w:r w:rsidR="00402CF2">
        <w:t>.</w:t>
      </w:r>
    </w:p>
    <w:p w14:paraId="2BCB7F6C" w14:textId="615BA31C" w:rsidR="00787E0F" w:rsidRDefault="00787E0F" w:rsidP="00556373">
      <w:pPr>
        <w:pStyle w:val="Ttulo2"/>
      </w:pPr>
      <w:bookmarkStart w:id="43" w:name="_Toc167237620"/>
      <w:r w:rsidRPr="00CE23E7">
        <w:t>Objetivos Específicos</w:t>
      </w:r>
      <w:bookmarkEnd w:id="43"/>
      <w:r w:rsidRPr="00CE23E7">
        <w:t xml:space="preserve"> </w:t>
      </w:r>
    </w:p>
    <w:p w14:paraId="08EBF478" w14:textId="77777777" w:rsidR="0095445E" w:rsidRDefault="0095445E" w:rsidP="00BF3B04">
      <w:pPr>
        <w:pStyle w:val="Texto"/>
        <w:numPr>
          <w:ilvl w:val="0"/>
          <w:numId w:val="3"/>
        </w:numPr>
        <w:rPr>
          <w:lang w:eastAsia="es-MX"/>
        </w:rPr>
      </w:pPr>
      <w:r w:rsidRPr="0095445E">
        <w:rPr>
          <w:lang w:eastAsia="es-MX"/>
        </w:rPr>
        <w:t>Diseñar un circuito con sensores integrados para medir parámetros fisicoquímicos como pH, oxígeno disuelto, temperatura, total de sólidos suspendidos y disueltos, garantizando la detección precisa y el registro continuo de cambios en el agua.</w:t>
      </w:r>
    </w:p>
    <w:p w14:paraId="6E7991E9" w14:textId="77777777" w:rsidR="008C7DA7" w:rsidRDefault="008C7DA7" w:rsidP="00BF3B04">
      <w:pPr>
        <w:pStyle w:val="Texto"/>
        <w:numPr>
          <w:ilvl w:val="0"/>
          <w:numId w:val="3"/>
        </w:numPr>
        <w:rPr>
          <w:lang w:eastAsia="es-MX"/>
        </w:rPr>
      </w:pPr>
      <w:r w:rsidRPr="008C7DA7">
        <w:rPr>
          <w:lang w:eastAsia="es-MX"/>
        </w:rPr>
        <w:t>Construir un recinto impermeable para proteger el circuito, asegurando que sea seguro para los ajolotes y resistente a condiciones acuáticas, evitando cualquier riesgo para la integridad de los dispositivos electrónicos.</w:t>
      </w:r>
    </w:p>
    <w:p w14:paraId="3ABF73E7" w14:textId="4E2957DB" w:rsidR="009D0E13" w:rsidRDefault="009D0E13" w:rsidP="00BF3B04">
      <w:pPr>
        <w:pStyle w:val="Texto"/>
        <w:numPr>
          <w:ilvl w:val="0"/>
          <w:numId w:val="3"/>
        </w:numPr>
        <w:rPr>
          <w:lang w:eastAsia="es-MX"/>
        </w:rPr>
      </w:pPr>
      <w:r w:rsidRPr="009D0E13">
        <w:rPr>
          <w:lang w:eastAsia="es-MX"/>
        </w:rPr>
        <w:t xml:space="preserve">Programar </w:t>
      </w:r>
      <w:r w:rsidR="00747D98">
        <w:rPr>
          <w:lang w:eastAsia="es-MX"/>
        </w:rPr>
        <w:t>un microcontrolador para la obtención</w:t>
      </w:r>
      <w:r w:rsidRPr="009D0E13">
        <w:rPr>
          <w:lang w:eastAsia="es-MX"/>
        </w:rPr>
        <w:t xml:space="preserve"> de datos </w:t>
      </w:r>
      <w:r w:rsidR="00747D98">
        <w:rPr>
          <w:lang w:eastAsia="es-MX"/>
        </w:rPr>
        <w:t>y</w:t>
      </w:r>
      <w:r w:rsidRPr="009D0E13">
        <w:rPr>
          <w:lang w:eastAsia="es-MX"/>
        </w:rPr>
        <w:t xml:space="preserve"> capturar las lecturas de los sensores y facilitar la transmisión de estos datos a una plataforma de </w:t>
      </w:r>
      <w:proofErr w:type="spellStart"/>
      <w:r w:rsidRPr="009D0E13">
        <w:rPr>
          <w:lang w:eastAsia="es-MX"/>
        </w:rPr>
        <w:t>IoT</w:t>
      </w:r>
      <w:proofErr w:type="spellEnd"/>
      <w:r w:rsidRPr="009D0E13">
        <w:rPr>
          <w:lang w:eastAsia="es-MX"/>
        </w:rPr>
        <w:t>, permitiendo una gestión eficiente y remota.</w:t>
      </w:r>
    </w:p>
    <w:p w14:paraId="7711AEDD" w14:textId="18F224F7" w:rsidR="009D0E13" w:rsidRDefault="009D0E13" w:rsidP="00BF3B04">
      <w:pPr>
        <w:pStyle w:val="Texto"/>
        <w:numPr>
          <w:ilvl w:val="0"/>
          <w:numId w:val="3"/>
        </w:numPr>
        <w:rPr>
          <w:lang w:eastAsia="es-MX"/>
        </w:rPr>
      </w:pPr>
      <w:r w:rsidRPr="009D0E13">
        <w:rPr>
          <w:lang w:eastAsia="es-MX"/>
        </w:rPr>
        <w:t xml:space="preserve">Desarrollar una aplicación </w:t>
      </w:r>
      <w:r w:rsidR="00E64C2D">
        <w:rPr>
          <w:lang w:eastAsia="es-MX"/>
        </w:rPr>
        <w:t>web</w:t>
      </w:r>
      <w:r w:rsidR="001C500A">
        <w:rPr>
          <w:lang w:eastAsia="es-MX"/>
        </w:rPr>
        <w:t xml:space="preserve"> responsiva</w:t>
      </w:r>
      <w:r w:rsidRPr="009D0E13">
        <w:rPr>
          <w:lang w:eastAsia="es-MX"/>
        </w:rPr>
        <w:t xml:space="preserve"> que permita la visualización en tiempo </w:t>
      </w:r>
      <w:r w:rsidR="00D83A61">
        <w:rPr>
          <w:lang w:eastAsia="es-MX"/>
        </w:rPr>
        <w:t xml:space="preserve">casi </w:t>
      </w:r>
      <w:r w:rsidRPr="009D0E13">
        <w:rPr>
          <w:lang w:eastAsia="es-MX"/>
        </w:rPr>
        <w:t>real de los datos recopilados, ofreciendo una interfaz amigable para el usuario y opciones de personalización según las necesidades específicas de monitoreo.</w:t>
      </w:r>
    </w:p>
    <w:p w14:paraId="51D15B0F" w14:textId="7220E12A" w:rsidR="001C500A" w:rsidRDefault="00424C98" w:rsidP="00742784">
      <w:pPr>
        <w:pStyle w:val="Texto"/>
        <w:numPr>
          <w:ilvl w:val="0"/>
          <w:numId w:val="3"/>
        </w:numPr>
        <w:rPr>
          <w:lang w:eastAsia="es-MX"/>
        </w:rPr>
      </w:pPr>
      <w:r w:rsidRPr="00424C98">
        <w:rPr>
          <w:lang w:eastAsia="es-MX"/>
        </w:rPr>
        <w:t xml:space="preserve">Implementar un sistema de notificaciones dentro de la aplicación </w:t>
      </w:r>
      <w:r w:rsidR="001C500A">
        <w:rPr>
          <w:lang w:eastAsia="es-MX"/>
        </w:rPr>
        <w:t>web</w:t>
      </w:r>
      <w:r w:rsidRPr="00424C98">
        <w:rPr>
          <w:lang w:eastAsia="es-MX"/>
        </w:rPr>
        <w:t xml:space="preserve"> que alerte a los usuarios cuando los valores de los parámetros fisicoquímicos excedan los rangos establecidos, asegurando una respuesta rápida a condiciones potencialmente peligrosas.</w:t>
      </w:r>
    </w:p>
    <w:p w14:paraId="5489C05D" w14:textId="77777777" w:rsidR="00A46032" w:rsidRDefault="00A46032">
      <w:pPr>
        <w:spacing w:after="160" w:line="259" w:lineRule="auto"/>
        <w:rPr>
          <w:rFonts w:ascii="Times New Roman" w:hAnsi="Times New Roman"/>
          <w:sz w:val="26"/>
          <w:szCs w:val="32"/>
          <w:lang w:eastAsia="es-MX"/>
        </w:rPr>
      </w:pPr>
      <w:r>
        <w:br w:type="page"/>
      </w:r>
    </w:p>
    <w:p w14:paraId="5C7DE207" w14:textId="59A61BEA" w:rsidR="00D432F0" w:rsidRPr="00B6419F" w:rsidRDefault="00D432F0" w:rsidP="00FF2884">
      <w:pPr>
        <w:pStyle w:val="Ttulo1"/>
      </w:pPr>
      <w:bookmarkStart w:id="44" w:name="_Toc167237621"/>
      <w:r w:rsidRPr="00B6419F">
        <w:lastRenderedPageBreak/>
        <w:t>Metodología de la investigación</w:t>
      </w:r>
      <w:bookmarkEnd w:id="44"/>
      <w:r w:rsidRPr="00B6419F">
        <w:t xml:space="preserve"> </w:t>
      </w:r>
    </w:p>
    <w:p w14:paraId="6A4D992D" w14:textId="33969CD3" w:rsidR="00A56690" w:rsidRPr="00B916E9" w:rsidRDefault="00F2232A" w:rsidP="00710E8C">
      <w:pPr>
        <w:pStyle w:val="Texto"/>
      </w:pPr>
      <w:r w:rsidRPr="00B916E9">
        <w:t xml:space="preserve">Para el desarrollo de nuestro sistema de monitoreo, emplearemos la metodología en V </w:t>
      </w:r>
      <w:r w:rsidR="008D70A2" w:rsidRPr="00B916E9">
        <w:t>esta</w:t>
      </w:r>
      <w:r w:rsidR="006621C8" w:rsidRPr="00B916E9">
        <w:t xml:space="preserve"> metodología, </w:t>
      </w:r>
      <w:r w:rsidR="00082C7E" w:rsidRPr="00B916E9">
        <w:t xml:space="preserve">fue </w:t>
      </w:r>
      <w:r w:rsidR="006621C8" w:rsidRPr="00B916E9">
        <w:t xml:space="preserve">concebida en los años 70 </w:t>
      </w:r>
      <w:r w:rsidR="00082C7E" w:rsidRPr="00B916E9">
        <w:t>para ser</w:t>
      </w:r>
      <w:r w:rsidR="006621C8" w:rsidRPr="00B916E9">
        <w:t xml:space="preserve"> una evolución de</w:t>
      </w:r>
      <w:r w:rsidR="00082C7E" w:rsidRPr="00B916E9">
        <w:t xml:space="preserve"> lo que es</w:t>
      </w:r>
      <w:r w:rsidR="006621C8" w:rsidRPr="00B916E9">
        <w:t xml:space="preserve"> modelo de cascada,</w:t>
      </w:r>
      <w:r w:rsidR="00082C7E" w:rsidRPr="00B916E9">
        <w:t xml:space="preserve"> </w:t>
      </w:r>
      <w:r w:rsidR="00FE5B8C" w:rsidRPr="00B916E9">
        <w:t>de esta manera</w:t>
      </w:r>
      <w:r w:rsidR="006621C8" w:rsidRPr="00B916E9">
        <w:t xml:space="preserve"> estructura el proceso de desarrollo en fases que se corresponden entre sí, asemejándose a la letra 'V'. Esto nos permite definir claramente los procedimientos de gestión de calidad desde las etapas tempranas del diseño hasta las pruebas de validación, facilitando la detección temprana de errores y asegurando un desarrollo coherente y sistemático</w:t>
      </w:r>
      <w:r w:rsidR="008D70A2" w:rsidRPr="00B916E9">
        <w:t xml:space="preserve"> [</w:t>
      </w:r>
      <w:r w:rsidR="008D70A2">
        <w:t>1</w:t>
      </w:r>
      <w:r w:rsidR="00595969">
        <w:t>1</w:t>
      </w:r>
      <w:r w:rsidR="00710E8C">
        <w:t xml:space="preserve">], véase la figura </w:t>
      </w:r>
      <w:r w:rsidR="00710E8C">
        <w:fldChar w:fldCharType="begin"/>
      </w:r>
      <w:r w:rsidR="00710E8C">
        <w:instrText xml:space="preserve"> SEQ vease_la_figura \* ARABIC </w:instrText>
      </w:r>
      <w:r w:rsidR="00710E8C">
        <w:fldChar w:fldCharType="separate"/>
      </w:r>
      <w:r w:rsidR="009B0259">
        <w:rPr>
          <w:noProof/>
        </w:rPr>
        <w:t>2</w:t>
      </w:r>
      <w:r w:rsidR="00710E8C">
        <w:fldChar w:fldCharType="end"/>
      </w:r>
      <w:r w:rsidR="00710E8C">
        <w:t>.</w:t>
      </w:r>
    </w:p>
    <w:p w14:paraId="0861EC14" w14:textId="2FAA6201" w:rsidR="00C5500A" w:rsidRDefault="00C5500A" w:rsidP="00C5500A">
      <w:pPr>
        <w:pStyle w:val="Texto"/>
        <w:jc w:val="center"/>
      </w:pPr>
      <w:r w:rsidRPr="00AE0A71">
        <w:rPr>
          <w:noProof/>
        </w:rPr>
        <w:drawing>
          <wp:inline distT="0" distB="0" distL="0" distR="0" wp14:anchorId="367E96AE" wp14:editId="316774A4">
            <wp:extent cx="3838575" cy="2586527"/>
            <wp:effectExtent l="0" t="0" r="0" b="4445"/>
            <wp:docPr id="64376399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9547" name="Imagen 1" descr="Escala de tiempo&#10;&#10;Descripción generada automáticamente"/>
                    <pic:cNvPicPr/>
                  </pic:nvPicPr>
                  <pic:blipFill>
                    <a:blip r:embed="rId16"/>
                    <a:stretch>
                      <a:fillRect/>
                    </a:stretch>
                  </pic:blipFill>
                  <pic:spPr>
                    <a:xfrm>
                      <a:off x="0" y="0"/>
                      <a:ext cx="3840936" cy="2588118"/>
                    </a:xfrm>
                    <a:prstGeom prst="rect">
                      <a:avLst/>
                    </a:prstGeom>
                  </pic:spPr>
                </pic:pic>
              </a:graphicData>
            </a:graphic>
          </wp:inline>
        </w:drawing>
      </w:r>
    </w:p>
    <w:p w14:paraId="36B6EEF4" w14:textId="6EA97160" w:rsidR="00C5500A" w:rsidRPr="00CA414C" w:rsidRDefault="00C5500A" w:rsidP="00CA414C">
      <w:pPr>
        <w:pStyle w:val="Cita"/>
      </w:pPr>
      <w:bookmarkStart w:id="45" w:name="_Toc166841575"/>
      <w:bookmarkStart w:id="46" w:name="_Toc167237787"/>
      <w:r w:rsidRPr="00CA414C">
        <w:t xml:space="preserve">Figura </w:t>
      </w:r>
      <w:r w:rsidR="00011A16">
        <w:fldChar w:fldCharType="begin"/>
      </w:r>
      <w:r w:rsidR="00011A16">
        <w:instrText xml:space="preserve"> SEQ figura \* ARABIC </w:instrText>
      </w:r>
      <w:r w:rsidR="00011A16">
        <w:fldChar w:fldCharType="separate"/>
      </w:r>
      <w:r w:rsidR="009B0259">
        <w:rPr>
          <w:noProof/>
        </w:rPr>
        <w:t>2</w:t>
      </w:r>
      <w:r w:rsidR="00011A16">
        <w:fldChar w:fldCharType="end"/>
      </w:r>
      <w:r w:rsidRPr="00CA414C">
        <w:t>. Diagrama de metodología V</w:t>
      </w:r>
      <w:r w:rsidRPr="00CA414C">
        <w:br/>
        <w:t>Fuente: Elaboración propia</w:t>
      </w:r>
      <w:bookmarkEnd w:id="45"/>
      <w:bookmarkEnd w:id="46"/>
      <w:r w:rsidRPr="00CA414C">
        <w:t xml:space="preserve"> </w:t>
      </w:r>
    </w:p>
    <w:p w14:paraId="29455773" w14:textId="0DED980F" w:rsidR="00000402" w:rsidRDefault="00FE5B8C" w:rsidP="00710E8C">
      <w:pPr>
        <w:pStyle w:val="Texto"/>
      </w:pPr>
      <w:r w:rsidRPr="00B916E9">
        <w:t xml:space="preserve">Como se mencionó </w:t>
      </w:r>
      <w:r w:rsidR="00DF525E" w:rsidRPr="00B916E9">
        <w:t>con anterioridad al</w:t>
      </w:r>
      <w:r w:rsidRPr="00B916E9">
        <w:t xml:space="preserve"> tener</w:t>
      </w:r>
      <w:r w:rsidR="005A1599" w:rsidRPr="00B916E9">
        <w:t xml:space="preserve"> el proceso de desarrollo</w:t>
      </w:r>
      <w:r w:rsidR="00F631B4" w:rsidRPr="00B916E9">
        <w:t xml:space="preserve"> con pruebas de validación en cada fase nos permite minimizar</w:t>
      </w:r>
      <w:r w:rsidR="00A56690" w:rsidRPr="00B916E9">
        <w:t xml:space="preserve"> los riesgos</w:t>
      </w:r>
      <w:r w:rsidR="00070F9C">
        <w:t>,</w:t>
      </w:r>
      <w:r w:rsidR="00A56690" w:rsidRPr="00B916E9">
        <w:t xml:space="preserve"> mejora</w:t>
      </w:r>
      <w:r w:rsidR="00F631B4" w:rsidRPr="00B916E9">
        <w:t>r</w:t>
      </w:r>
      <w:r w:rsidR="00A56690" w:rsidRPr="00B916E9">
        <w:t xml:space="preserve"> la planificación del desarrollo del </w:t>
      </w:r>
      <w:r w:rsidR="003F5537" w:rsidRPr="00B916E9">
        <w:t>sistema,</w:t>
      </w:r>
      <w:r w:rsidR="00A56690" w:rsidRPr="00B916E9">
        <w:t xml:space="preserve"> </w:t>
      </w:r>
      <w:r w:rsidR="004E058C" w:rsidRPr="00B916E9">
        <w:t xml:space="preserve">así </w:t>
      </w:r>
      <w:r w:rsidR="00070F9C">
        <w:t xml:space="preserve">como </w:t>
      </w:r>
      <w:r w:rsidR="004E058C" w:rsidRPr="00B916E9">
        <w:t>obtenemos</w:t>
      </w:r>
      <w:r w:rsidR="00A56690" w:rsidRPr="00B916E9">
        <w:t xml:space="preserve"> un control en el estado</w:t>
      </w:r>
      <w:r w:rsidR="00070F9C">
        <w:t xml:space="preserve"> del desarrollo</w:t>
      </w:r>
      <w:r w:rsidR="00A56690" w:rsidRPr="00B916E9">
        <w:t xml:space="preserve"> de nuestro sistema de monitoreo </w:t>
      </w:r>
      <w:r w:rsidR="003F5537">
        <w:t>lo cual nos permite</w:t>
      </w:r>
      <w:r w:rsidR="00A56690" w:rsidRPr="00B916E9">
        <w:t xml:space="preserve"> evitar errores fatales en entregas. Esto es un factor muy importante ya que errores en nuestro sistema podría poner en riesgo la vida de los ambystomas</w:t>
      </w:r>
      <w:r w:rsidR="00710E8C">
        <w:t>.</w:t>
      </w:r>
    </w:p>
    <w:p w14:paraId="1A17037C" w14:textId="77777777" w:rsidR="00000402" w:rsidRDefault="00000402">
      <w:pPr>
        <w:spacing w:after="160" w:line="259" w:lineRule="auto"/>
        <w:rPr>
          <w:rFonts w:ascii="Times New Roman" w:hAnsi="Times New Roman"/>
          <w:sz w:val="20"/>
        </w:rPr>
      </w:pPr>
      <w:r>
        <w:br w:type="page"/>
      </w:r>
    </w:p>
    <w:p w14:paraId="4F378D10" w14:textId="77777777" w:rsidR="00AA6C07" w:rsidRPr="00B916E9" w:rsidRDefault="00AA6C07" w:rsidP="00710E8C">
      <w:pPr>
        <w:pStyle w:val="Texto"/>
      </w:pPr>
    </w:p>
    <w:p w14:paraId="29CF1940" w14:textId="459CBE5D" w:rsidR="00B959AA" w:rsidRPr="003739DE" w:rsidRDefault="00A56690" w:rsidP="00D901FE">
      <w:pPr>
        <w:pStyle w:val="Ttulo2"/>
      </w:pPr>
      <w:bookmarkStart w:id="47" w:name="_Toc167237622"/>
      <w:r w:rsidRPr="003739DE">
        <w:t xml:space="preserve">Fase de </w:t>
      </w:r>
      <w:r w:rsidR="00037B7B" w:rsidRPr="003739DE">
        <w:t>necesidades del proyecto</w:t>
      </w:r>
      <w:r w:rsidRPr="003739DE">
        <w:t xml:space="preserve"> (Izquierda de la “V”)</w:t>
      </w:r>
      <w:bookmarkEnd w:id="47"/>
    </w:p>
    <w:p w14:paraId="190E9397" w14:textId="7DE2F77C" w:rsidR="009F5156" w:rsidRPr="00B916E9" w:rsidRDefault="00037B7B" w:rsidP="00B916E9">
      <w:pPr>
        <w:pStyle w:val="Texto"/>
      </w:pPr>
      <w:r>
        <w:t xml:space="preserve">También llamada como fase descendente de </w:t>
      </w:r>
      <w:r w:rsidR="00B959AA" w:rsidRPr="00B916E9">
        <w:t xml:space="preserve">la metodología en V </w:t>
      </w:r>
      <w:r w:rsidR="00356C30" w:rsidRPr="00B916E9">
        <w:t xml:space="preserve">tenemos como primeros pasos todo lo que se integra en el lado izquierdo de </w:t>
      </w:r>
      <w:r w:rsidR="00096CAB" w:rsidRPr="00B916E9">
        <w:t>la V</w:t>
      </w:r>
      <w:r w:rsidR="00710E8C">
        <w:t xml:space="preserve"> </w:t>
      </w:r>
      <w:r w:rsidR="00394F70" w:rsidRPr="00B916E9">
        <w:t xml:space="preserve">donde podemos observar </w:t>
      </w:r>
      <w:r w:rsidR="00C61144" w:rsidRPr="00B916E9">
        <w:t>que los</w:t>
      </w:r>
      <w:r w:rsidR="00394F70" w:rsidRPr="00B916E9">
        <w:t xml:space="preserve"> primeros pasos</w:t>
      </w:r>
      <w:r w:rsidR="00C61144" w:rsidRPr="00B916E9">
        <w:t xml:space="preserve"> </w:t>
      </w:r>
      <w:r w:rsidR="005E3819">
        <w:t xml:space="preserve">para señalar las necesidades del proyecto </w:t>
      </w:r>
      <w:r w:rsidR="00C61144" w:rsidRPr="00B916E9">
        <w:t>se centran</w:t>
      </w:r>
      <w:r w:rsidR="00403E50" w:rsidRPr="00B916E9">
        <w:t xml:space="preserve"> </w:t>
      </w:r>
      <w:r w:rsidR="00C61144" w:rsidRPr="00B916E9">
        <w:t>en la</w:t>
      </w:r>
      <w:r w:rsidR="00403E50" w:rsidRPr="00B916E9">
        <w:t xml:space="preserve"> </w:t>
      </w:r>
      <w:r w:rsidR="00C61144" w:rsidRPr="00B916E9">
        <w:t>definición</w:t>
      </w:r>
      <w:r w:rsidR="00403E50" w:rsidRPr="00B916E9">
        <w:t xml:space="preserve"> los requerimientos de nuestro proyecto tanto funcionales como no funcionales, la definición de los requerimiento es una parte fundamental de nuestro proyecto ya que nos permite </w:t>
      </w:r>
      <w:r w:rsidR="00FE2F12" w:rsidRPr="00B916E9">
        <w:t xml:space="preserve">tener una comprensión más clara de los </w:t>
      </w:r>
      <w:r w:rsidR="006C30B1" w:rsidRPr="00B916E9">
        <w:t>pasos a seguir para cumplir con los objetivos del proyecto</w:t>
      </w:r>
      <w:r w:rsidR="00FE2F12" w:rsidRPr="00B916E9">
        <w:t xml:space="preserve"> así como</w:t>
      </w:r>
      <w:r w:rsidR="00403E50" w:rsidRPr="00B916E9">
        <w:t xml:space="preserve"> </w:t>
      </w:r>
      <w:r w:rsidR="00A13111" w:rsidRPr="00B916E9">
        <w:t>orientarnos a las áreas prioritarias</w:t>
      </w:r>
      <w:r w:rsidR="00403E50" w:rsidRPr="00B916E9">
        <w:t xml:space="preserve"> </w:t>
      </w:r>
      <w:r w:rsidR="00A13111" w:rsidRPr="00B916E9">
        <w:t xml:space="preserve">de </w:t>
      </w:r>
      <w:r w:rsidR="00403E50" w:rsidRPr="00B916E9">
        <w:t xml:space="preserve">atención </w:t>
      </w:r>
      <w:r w:rsidR="004E791D" w:rsidRPr="00B916E9">
        <w:t>así como también darnos la oportunidad de organizar nuestros esfuerzos para la obtención de resultados óptimos en base a los objetivos ya establecidos</w:t>
      </w:r>
      <w:r w:rsidR="009F5156" w:rsidRPr="00B916E9">
        <w:t xml:space="preserve">. Por lo </w:t>
      </w:r>
      <w:r w:rsidR="00DD7FB0" w:rsidRPr="00B916E9">
        <w:t>tanto,</w:t>
      </w:r>
      <w:r w:rsidR="009F5156" w:rsidRPr="00B916E9">
        <w:t xml:space="preserve"> el establecimiento de los requerimientos funcionales y no funcionales nos permite el tener de manera precisa y completa </w:t>
      </w:r>
      <w:r w:rsidR="00A31CFA" w:rsidRPr="00B916E9">
        <w:t xml:space="preserve">las áreas donde debemos centrarnos para </w:t>
      </w:r>
      <w:r w:rsidR="0092291D" w:rsidRPr="00B916E9">
        <w:t xml:space="preserve">el cumplimiento de los objetivos del </w:t>
      </w:r>
      <w:r w:rsidR="00DD7FB0" w:rsidRPr="00B916E9">
        <w:t>proyecto,</w:t>
      </w:r>
      <w:r w:rsidR="0092291D" w:rsidRPr="00B916E9">
        <w:t xml:space="preserve"> así como el cuantificar si nuestros resultados son</w:t>
      </w:r>
      <w:r w:rsidR="00DD7FB0" w:rsidRPr="00B916E9">
        <w:t xml:space="preserve"> esperados y necesarios para completar el proyecto</w:t>
      </w:r>
      <w:r w:rsidR="00B916E9" w:rsidRPr="00B916E9">
        <w:t xml:space="preserve"> [1</w:t>
      </w:r>
      <w:r w:rsidR="00595969">
        <w:t>2</w:t>
      </w:r>
      <w:r w:rsidR="00B916E9" w:rsidRPr="00B916E9">
        <w:t>]</w:t>
      </w:r>
      <w:r w:rsidR="00DD7FB0" w:rsidRPr="00B916E9">
        <w:t>.</w:t>
      </w:r>
    </w:p>
    <w:p w14:paraId="06E8BBB9" w14:textId="2EAF8EBD" w:rsidR="00DD7FB0" w:rsidRPr="00B916E9" w:rsidRDefault="00F62839" w:rsidP="00B916E9">
      <w:pPr>
        <w:pStyle w:val="Texto"/>
      </w:pPr>
      <w:r w:rsidRPr="00B916E9">
        <w:t xml:space="preserve">Como siguiente paso dentro de la metodología </w:t>
      </w:r>
      <w:r w:rsidR="00002DFD" w:rsidRPr="00B916E9">
        <w:t xml:space="preserve">y </w:t>
      </w:r>
      <w:r w:rsidR="009776DD" w:rsidRPr="00B916E9">
        <w:t>en</w:t>
      </w:r>
      <w:r w:rsidR="00207398" w:rsidRPr="00B916E9">
        <w:t xml:space="preserve"> base a los requerimientos previamente establecidos</w:t>
      </w:r>
      <w:r w:rsidR="00EE203B" w:rsidRPr="00B916E9">
        <w:t xml:space="preserve"> comenzamos </w:t>
      </w:r>
      <w:r w:rsidR="00693693" w:rsidRPr="00B916E9">
        <w:t>con</w:t>
      </w:r>
      <w:r w:rsidRPr="00B916E9">
        <w:t xml:space="preserve"> el planteamiento </w:t>
      </w:r>
      <w:r w:rsidR="00002DFD" w:rsidRPr="00B916E9">
        <w:t>de la</w:t>
      </w:r>
      <w:r w:rsidRPr="00B916E9">
        <w:t xml:space="preserve"> implementación del proyecto </w:t>
      </w:r>
      <w:r w:rsidR="00693693" w:rsidRPr="00B916E9">
        <w:t xml:space="preserve">mediante el diseño funcional del sistema, </w:t>
      </w:r>
      <w:r w:rsidR="00FE4055" w:rsidRPr="00B916E9">
        <w:t xml:space="preserve">por lo que </w:t>
      </w:r>
      <w:r w:rsidR="00693693" w:rsidRPr="00B916E9">
        <w:t xml:space="preserve">en este apartado podremos ver </w:t>
      </w:r>
      <w:r w:rsidR="00FE4055" w:rsidRPr="00B916E9">
        <w:t>la forma</w:t>
      </w:r>
      <w:r w:rsidR="0008766E" w:rsidRPr="00B916E9">
        <w:t xml:space="preserve"> </w:t>
      </w:r>
      <w:r w:rsidR="00950241" w:rsidRPr="00B916E9">
        <w:t>en la que operará</w:t>
      </w:r>
      <w:r w:rsidR="0008766E" w:rsidRPr="00B916E9">
        <w:t xml:space="preserve"> nuestro sistema,</w:t>
      </w:r>
      <w:r w:rsidR="006B6C79" w:rsidRPr="00B916E9">
        <w:t xml:space="preserve"> siendo este paso </w:t>
      </w:r>
      <w:r w:rsidR="00627FBD" w:rsidRPr="00B916E9">
        <w:t xml:space="preserve">fundamental para </w:t>
      </w:r>
      <w:r w:rsidR="00C11703" w:rsidRPr="00B916E9">
        <w:t>conocer la conexión</w:t>
      </w:r>
      <w:r w:rsidR="00627FBD" w:rsidRPr="00B916E9">
        <w:t xml:space="preserve"> entre la implementación </w:t>
      </w:r>
      <w:r w:rsidR="00C11703" w:rsidRPr="00B916E9">
        <w:t xml:space="preserve">planteada </w:t>
      </w:r>
      <w:r w:rsidR="00627FBD" w:rsidRPr="00B916E9">
        <w:t xml:space="preserve">de nuestro </w:t>
      </w:r>
      <w:r w:rsidR="0048447B" w:rsidRPr="00B916E9">
        <w:t xml:space="preserve">proyecto </w:t>
      </w:r>
      <w:r w:rsidR="00627FBD" w:rsidRPr="00B916E9">
        <w:t xml:space="preserve">y </w:t>
      </w:r>
      <w:r w:rsidR="00C11703" w:rsidRPr="00B916E9">
        <w:t xml:space="preserve">el cumplimiento de los objetivos para </w:t>
      </w:r>
      <w:r w:rsidR="007F0CAD" w:rsidRPr="00B916E9">
        <w:t>satisfacer las necesidades de la problemática</w:t>
      </w:r>
      <w:r w:rsidR="00854E4B" w:rsidRPr="00B916E9">
        <w:t xml:space="preserve">. Este </w:t>
      </w:r>
      <w:r w:rsidR="00A01DE4" w:rsidRPr="00B916E9">
        <w:t>proceso nos permite</w:t>
      </w:r>
      <w:r w:rsidR="00667012" w:rsidRPr="00B916E9">
        <w:t xml:space="preserve"> conocer </w:t>
      </w:r>
      <w:r w:rsidR="00F0735C" w:rsidRPr="00B916E9">
        <w:t>de</w:t>
      </w:r>
      <w:r w:rsidR="00667012" w:rsidRPr="00B916E9">
        <w:t xml:space="preserve"> forma </w:t>
      </w:r>
      <w:r w:rsidR="00F0735C" w:rsidRPr="00B916E9">
        <w:t xml:space="preserve">clara como operará </w:t>
      </w:r>
      <w:r w:rsidR="00667012" w:rsidRPr="00B916E9">
        <w:t xml:space="preserve">el sistema </w:t>
      </w:r>
      <w:r w:rsidR="00321AAA" w:rsidRPr="00B916E9">
        <w:t>mediante una representación</w:t>
      </w:r>
      <w:r w:rsidR="00D30438" w:rsidRPr="00B916E9">
        <w:t xml:space="preserve"> visual </w:t>
      </w:r>
      <w:r w:rsidR="00023125" w:rsidRPr="00B916E9">
        <w:t xml:space="preserve">lo </w:t>
      </w:r>
      <w:r w:rsidR="00EE203B" w:rsidRPr="00B916E9">
        <w:t>cual</w:t>
      </w:r>
      <w:r w:rsidR="00D30438" w:rsidRPr="00B916E9">
        <w:t xml:space="preserve"> nos </w:t>
      </w:r>
      <w:r w:rsidR="00321AAA" w:rsidRPr="00B916E9">
        <w:t>permite</w:t>
      </w:r>
      <w:r w:rsidR="00D30438" w:rsidRPr="00B916E9">
        <w:t xml:space="preserve"> comprender tanto al </w:t>
      </w:r>
      <w:proofErr w:type="spellStart"/>
      <w:r w:rsidR="00D30438" w:rsidRPr="00B916E9">
        <w:t>skateholder</w:t>
      </w:r>
      <w:proofErr w:type="spellEnd"/>
      <w:r w:rsidR="00D30438" w:rsidRPr="00B916E9">
        <w:t xml:space="preserve"> </w:t>
      </w:r>
      <w:r w:rsidR="001E18FD" w:rsidRPr="00B916E9">
        <w:t>y al equipo de trabajo l</w:t>
      </w:r>
      <w:r w:rsidR="004B651A" w:rsidRPr="00B916E9">
        <w:t xml:space="preserve">a forma en la que se desarrollará el sistema, los puntos clave </w:t>
      </w:r>
      <w:r w:rsidR="00E63E97" w:rsidRPr="00B916E9">
        <w:t xml:space="preserve">a trabajar y </w:t>
      </w:r>
      <w:r w:rsidR="00023125" w:rsidRPr="00B916E9">
        <w:t>la alineación del desarrollo con los objetivos del proyecto</w:t>
      </w:r>
      <w:r w:rsidR="00B916E9" w:rsidRPr="00B916E9">
        <w:t xml:space="preserve"> [1</w:t>
      </w:r>
      <w:r w:rsidR="00595969">
        <w:t>2</w:t>
      </w:r>
      <w:r w:rsidR="00B916E9" w:rsidRPr="00B916E9">
        <w:t>]</w:t>
      </w:r>
      <w:r w:rsidR="0077361F" w:rsidRPr="00B916E9">
        <w:t>.</w:t>
      </w:r>
    </w:p>
    <w:p w14:paraId="26751164" w14:textId="2D95DC0D" w:rsidR="00BA4656" w:rsidRPr="00B916E9" w:rsidRDefault="00BA4656" w:rsidP="00B916E9">
      <w:pPr>
        <w:pStyle w:val="Texto"/>
      </w:pPr>
      <w:r w:rsidRPr="00B916E9">
        <w:t>Con las necesidades y el método de trabajo ya claramente definidos para todos los participantes del proyecto, avanzaremos hacia el desarrollo de una arquitectura detallada y específica</w:t>
      </w:r>
      <w:r w:rsidR="0065418B" w:rsidRPr="00B916E9">
        <w:t xml:space="preserve"> como es el diseño técnico del sistema</w:t>
      </w:r>
      <w:r w:rsidRPr="00B916E9">
        <w:t>. Esta arquitectura actuará como la hoja de ruta principal para la implementación del sistema, asegurando que se alinee completamente con nuestros objetivos. En esta fase, detallaremos las tecnologías y herramientas que emplearemos, destacando cómo cada elemento técnico se integra y contribuye al diseño funcional basado en los requerimientos establecidos</w:t>
      </w:r>
      <w:r w:rsidR="00B916E9" w:rsidRPr="00B916E9">
        <w:t xml:space="preserve"> [1</w:t>
      </w:r>
      <w:r w:rsidR="00595969">
        <w:t>2</w:t>
      </w:r>
      <w:r w:rsidR="00B916E9" w:rsidRPr="00B916E9">
        <w:t>]</w:t>
      </w:r>
      <w:r w:rsidRPr="00B916E9">
        <w:t>.</w:t>
      </w:r>
    </w:p>
    <w:p w14:paraId="4401A9BE" w14:textId="3B3F76AD" w:rsidR="00A46032" w:rsidRPr="00335B0D" w:rsidRDefault="00AD756C" w:rsidP="00335B0D">
      <w:pPr>
        <w:pStyle w:val="Texto"/>
      </w:pPr>
      <w:r w:rsidRPr="00B916E9">
        <w:t xml:space="preserve">Finalmente, como parte de los pasos </w:t>
      </w:r>
      <w:r w:rsidR="00F9659B" w:rsidRPr="00B916E9">
        <w:t xml:space="preserve">necesarios </w:t>
      </w:r>
      <w:r w:rsidR="002436A7" w:rsidRPr="00B916E9">
        <w:t xml:space="preserve">para el establecimiento del </w:t>
      </w:r>
      <w:r w:rsidR="007E23A5" w:rsidRPr="00B916E9">
        <w:t xml:space="preserve">método de trabajo y planeación del proyecto </w:t>
      </w:r>
      <w:r w:rsidR="00AA7AED" w:rsidRPr="00B916E9">
        <w:t xml:space="preserve">hacemos la especificación de los componentes que estaremos utilizando para la realización efectiva del proyecto, dentro de este apartado no solo definiremos componentes como pueden </w:t>
      </w:r>
      <w:r w:rsidR="00AA7AED" w:rsidRPr="00B916E9">
        <w:lastRenderedPageBreak/>
        <w:t>ser sensores y</w:t>
      </w:r>
      <w:r w:rsidR="009C2BBC" w:rsidRPr="00B916E9">
        <w:t xml:space="preserve"> microcontroladores, ya</w:t>
      </w:r>
      <w:r w:rsidR="008C01AC" w:rsidRPr="00B916E9">
        <w:t xml:space="preserve"> que se hablará de las tecnologías y herramientas que utilizaremos para la adquisición de la información recibida por </w:t>
      </w:r>
      <w:r w:rsidR="00932BD6" w:rsidRPr="00B916E9">
        <w:t>los sensores, la transmisión, procesado, almacenamiento y visualización de los datos que obtengamos</w:t>
      </w:r>
      <w:r w:rsidR="00B916E9" w:rsidRPr="00B916E9">
        <w:t xml:space="preserve"> [1</w:t>
      </w:r>
      <w:r w:rsidR="00595969">
        <w:t>2</w:t>
      </w:r>
      <w:r w:rsidR="00B916E9" w:rsidRPr="00B916E9">
        <w:t>]</w:t>
      </w:r>
      <w:r w:rsidR="00932BD6" w:rsidRPr="00B916E9">
        <w:t>.</w:t>
      </w:r>
    </w:p>
    <w:p w14:paraId="361DBE39" w14:textId="43A5A041" w:rsidR="00DA64D2" w:rsidRDefault="00DB3C3B" w:rsidP="00D901FE">
      <w:pPr>
        <w:pStyle w:val="Ttulo2"/>
      </w:pPr>
      <w:bookmarkStart w:id="48" w:name="_Toc167237623"/>
      <w:r>
        <w:t>Codificación (Parte central de la “V”)</w:t>
      </w:r>
      <w:bookmarkEnd w:id="48"/>
    </w:p>
    <w:p w14:paraId="07C10BEB" w14:textId="7BB8052A" w:rsidR="00DB3C3B" w:rsidRPr="00DB3C3B" w:rsidRDefault="00DB3C3B" w:rsidP="00DB3C3B">
      <w:pPr>
        <w:pStyle w:val="Texto"/>
      </w:pPr>
      <w:r>
        <w:t>Dentro de esta parte tenemos lo que sería la codificación</w:t>
      </w:r>
      <w:r w:rsidR="00B916E9">
        <w:t xml:space="preserve"> o también llamado implementación</w:t>
      </w:r>
      <w:r>
        <w:t xml:space="preserve"> del sistema </w:t>
      </w:r>
      <w:r w:rsidR="00F77C6F">
        <w:t>donde a</w:t>
      </w:r>
      <w:r>
        <w:t xml:space="preserve"> base del análisis previamente realizado</w:t>
      </w:r>
      <w:r w:rsidR="00F77C6F">
        <w:t xml:space="preserve"> para la definición de los requerimientos y objetivos del sistema</w:t>
      </w:r>
      <w:r w:rsidR="00B2399A">
        <w:t xml:space="preserve"> </w:t>
      </w:r>
      <w:r w:rsidR="00F77C6F">
        <w:t>tenemos una mejor comprensión</w:t>
      </w:r>
      <w:r w:rsidR="00B2399A">
        <w:t xml:space="preserve"> de </w:t>
      </w:r>
      <w:r w:rsidR="00F77C6F">
        <w:t xml:space="preserve">lo necesario en </w:t>
      </w:r>
      <w:r w:rsidR="008A6EFD">
        <w:t>la solución a la problemát</w:t>
      </w:r>
      <w:r w:rsidR="0043013B">
        <w:t>ica de manera funcional</w:t>
      </w:r>
      <w:r w:rsidR="00D12227">
        <w:t xml:space="preserve">, </w:t>
      </w:r>
      <w:r w:rsidR="00BB54CD">
        <w:t>gracias a esto somos capaces de elaborar a mayor detalle</w:t>
      </w:r>
      <w:r w:rsidR="00257755">
        <w:t xml:space="preserve"> la arquitectura del software que realizaremos. Así mismo esta implementación estará sujeta a </w:t>
      </w:r>
      <w:r w:rsidR="00762579">
        <w:t>los objetivos que se</w:t>
      </w:r>
      <w:r w:rsidR="00A96666">
        <w:t xml:space="preserve"> definieron en la parte izquierda de la “V” y como control de calidad, así como validación de lo obtenido tenemos las fases de prueba que sería la parte de la derecha de la “V”</w:t>
      </w:r>
      <w:r w:rsidR="0090400F">
        <w:t xml:space="preserve"> donde se comparan los resultados y las validaciones con todo lo establecido en las fases anteriores a la codificación</w:t>
      </w:r>
      <w:r w:rsidR="00E33798">
        <w:t xml:space="preserve"> </w:t>
      </w:r>
      <w:r w:rsidR="002439EE">
        <w:t>[12]</w:t>
      </w:r>
      <w:r w:rsidR="00A96666">
        <w:t>.</w:t>
      </w:r>
    </w:p>
    <w:p w14:paraId="64B0AC16" w14:textId="7DB8D058" w:rsidR="00A30A97" w:rsidRDefault="00A30A97" w:rsidP="00D901FE">
      <w:pPr>
        <w:pStyle w:val="Ttulo2"/>
      </w:pPr>
      <w:bookmarkStart w:id="49" w:name="_Toc167237624"/>
      <w:r w:rsidRPr="00A771F3">
        <w:t>Fases de prueba (Derecha de la “V”)</w:t>
      </w:r>
      <w:bookmarkEnd w:id="49"/>
    </w:p>
    <w:p w14:paraId="6C885BF4" w14:textId="0F3AB46A" w:rsidR="00DA64D2" w:rsidRDefault="00747D98" w:rsidP="00DA64D2">
      <w:pPr>
        <w:pStyle w:val="Texto"/>
      </w:pPr>
      <w:r>
        <w:t xml:space="preserve">Dentro de este apartado de la metodología tenemos lo que son </w:t>
      </w:r>
      <w:r w:rsidR="009473F5">
        <w:t>diversas</w:t>
      </w:r>
      <w:r>
        <w:t xml:space="preserve"> pruebas para la validación </w:t>
      </w:r>
      <w:r w:rsidR="00DA64D2">
        <w:t>de la</w:t>
      </w:r>
      <w:r w:rsidR="00A96666">
        <w:t xml:space="preserve"> implementación realizada</w:t>
      </w:r>
      <w:r w:rsidR="00BC12D1">
        <w:t xml:space="preserve"> para dar solución a la problemática planteada</w:t>
      </w:r>
      <w:r w:rsidR="00D74980">
        <w:t xml:space="preserve">, estas pruebas sirven para cuantificar nuestros resultados y conocer de manera adecuada si los resultados que entrega nuestro sistema son de calidad </w:t>
      </w:r>
      <w:r w:rsidR="000637DD">
        <w:t xml:space="preserve">y </w:t>
      </w:r>
      <w:r w:rsidR="007D6E0E">
        <w:t xml:space="preserve">cumplen los objetivos establecidos durante la </w:t>
      </w:r>
      <w:r w:rsidR="00587C16">
        <w:t>fase de identificació</w:t>
      </w:r>
      <w:r w:rsidR="00A23F45">
        <w:t>n de las necesidades del software</w:t>
      </w:r>
      <w:r w:rsidR="009473F5">
        <w:t xml:space="preserve"> así como </w:t>
      </w:r>
      <w:r w:rsidR="00A368DA">
        <w:t>son válidos en respuesta a otros sistemas a los que tengamos acceso</w:t>
      </w:r>
      <w:r w:rsidR="002439EE">
        <w:t xml:space="preserve"> </w:t>
      </w:r>
      <w:r w:rsidR="00023C9D">
        <w:t>[</w:t>
      </w:r>
      <w:r w:rsidR="00475A38">
        <w:t>12]</w:t>
      </w:r>
      <w:r w:rsidR="00A23F45">
        <w:t>.</w:t>
      </w:r>
    </w:p>
    <w:p w14:paraId="0E9FEF39" w14:textId="110E5253" w:rsidR="00D346CF" w:rsidRDefault="00D346CF" w:rsidP="00DA64D2">
      <w:pPr>
        <w:pStyle w:val="Texto"/>
      </w:pPr>
      <w:r>
        <w:t xml:space="preserve">Las primeras pruebas que tenemos que realizar a lo que dice la metodología son las </w:t>
      </w:r>
      <w:r w:rsidR="00496D56">
        <w:t>pruebas unitarias</w:t>
      </w:r>
      <w:r w:rsidR="00305D72">
        <w:t xml:space="preserve"> que como indica su nombre es revisar cada componente para que funcione de manera adecuada</w:t>
      </w:r>
      <w:r w:rsidR="000C5D51">
        <w:t xml:space="preserve"> </w:t>
      </w:r>
      <w:r w:rsidR="00EC592A">
        <w:t>por lo que se deben generar</w:t>
      </w:r>
      <w:r w:rsidR="00E43AD1">
        <w:t xml:space="preserve"> componentes funcionales </w:t>
      </w:r>
      <w:r w:rsidR="00C127AA">
        <w:t>para probar la función de cada un</w:t>
      </w:r>
      <w:r w:rsidR="00FB4E50">
        <w:t xml:space="preserve">o, </w:t>
      </w:r>
      <w:r w:rsidR="00691F11">
        <w:t>esto en nuestro proyecto se puede ver reflejado como es el probar cada sensor de manera indi</w:t>
      </w:r>
      <w:r w:rsidR="00DB43FE">
        <w:t xml:space="preserve">vidual </w:t>
      </w:r>
      <w:r w:rsidR="00A00D2A">
        <w:t xml:space="preserve">con su respectivo código para su funcionamiento </w:t>
      </w:r>
      <w:r w:rsidR="00632C2F">
        <w:t>esto sería para la obtención de la información</w:t>
      </w:r>
      <w:r w:rsidR="00A00D2A">
        <w:t xml:space="preserve">, por parte del software </w:t>
      </w:r>
      <w:r w:rsidR="00266F4E">
        <w:t>se tendrá</w:t>
      </w:r>
      <w:r w:rsidR="00A00D2A">
        <w:t xml:space="preserve"> como pruebas unitarias</w:t>
      </w:r>
      <w:r w:rsidR="00CD19AB">
        <w:t xml:space="preserve"> el probar </w:t>
      </w:r>
      <w:r w:rsidR="00BB69B9">
        <w:t xml:space="preserve">el flujo </w:t>
      </w:r>
      <w:r w:rsidR="00BB69B9">
        <w:rPr>
          <w:lang w:val="es-ES_tradnl"/>
        </w:rPr>
        <w:t>de usuarios como el registro y autenticación</w:t>
      </w:r>
      <w:r w:rsidR="00676436">
        <w:rPr>
          <w:lang w:val="es-ES_tradnl"/>
        </w:rPr>
        <w:t xml:space="preserve"> </w:t>
      </w:r>
      <w:r w:rsidR="00332D8D">
        <w:rPr>
          <w:lang w:val="es-ES_tradnl"/>
        </w:rPr>
        <w:t>así como su interacción con la base de datos</w:t>
      </w:r>
      <w:r w:rsidR="00E50053">
        <w:rPr>
          <w:lang w:val="es-ES_tradnl"/>
        </w:rPr>
        <w:t>, la recepción de</w:t>
      </w:r>
      <w:r w:rsidR="00D37ED3">
        <w:rPr>
          <w:lang w:val="es-ES_tradnl"/>
        </w:rPr>
        <w:t xml:space="preserve"> la</w:t>
      </w:r>
      <w:r w:rsidR="00E50053">
        <w:rPr>
          <w:lang w:val="es-ES_tradnl"/>
        </w:rPr>
        <w:t xml:space="preserve"> información proveniente de los sensores</w:t>
      </w:r>
      <w:r w:rsidR="00080989">
        <w:rPr>
          <w:lang w:val="es-ES_tradnl"/>
        </w:rPr>
        <w:t>, procesamiento de alertas</w:t>
      </w:r>
      <w:r w:rsidR="00513228">
        <w:t xml:space="preserve"> [12]</w:t>
      </w:r>
      <w:r w:rsidR="00F65949">
        <w:t>. L</w:t>
      </w:r>
      <w:r w:rsidR="00DC10C6">
        <w:t>a forma de hacer la validación de cada componente de manera unitaria es comparando los resu</w:t>
      </w:r>
      <w:r w:rsidR="00F65949">
        <w:t xml:space="preserve">ltados de nuestros sensores con dispositivos que </w:t>
      </w:r>
      <w:r w:rsidR="001C3651">
        <w:t>puedan cuantificar los mismos valores de los que nosotros hacemos uso para el proyecto, además de claro esta</w:t>
      </w:r>
      <w:r w:rsidR="00513228">
        <w:t>s</w:t>
      </w:r>
      <w:r w:rsidR="001C3651">
        <w:t xml:space="preserve"> pruebas en el software de que se reciben las peticiones y se puede consultar la base de datos.</w:t>
      </w:r>
    </w:p>
    <w:p w14:paraId="11BECADD" w14:textId="524050C2" w:rsidR="007C3783" w:rsidRDefault="007544B5" w:rsidP="001C3D1B">
      <w:pPr>
        <w:pStyle w:val="Texto"/>
      </w:pPr>
      <w:r>
        <w:lastRenderedPageBreak/>
        <w:t xml:space="preserve">Una vez </w:t>
      </w:r>
      <w:r w:rsidR="001A7A8B">
        <w:t>que nuestr</w:t>
      </w:r>
      <w:r w:rsidR="00EE33B5">
        <w:t xml:space="preserve">os componentes unitarios funcionan y cumplen con </w:t>
      </w:r>
      <w:r w:rsidR="00210264">
        <w:t xml:space="preserve">su validación correspondiente debemos iniciar con las pruebas de componentes, esto aunque pueda sonar redundante </w:t>
      </w:r>
      <w:r w:rsidR="00705F93">
        <w:t>tiene significado a modo que en lugar de probar de manera individual partes de nuestro si</w:t>
      </w:r>
      <w:r w:rsidR="00400556">
        <w:t xml:space="preserve">stema ahora hacemos pequeñas integraciones de esto, un ejemplo de prueba de componente en la obtención de los datos </w:t>
      </w:r>
      <w:r w:rsidR="00D80DC7">
        <w:t xml:space="preserve">esta </w:t>
      </w:r>
      <w:r w:rsidR="00400556">
        <w:t xml:space="preserve">manera que todos los sensores funcionen en conjunto y se puedan visualizar los datos que envían </w:t>
      </w:r>
      <w:r w:rsidR="0089322F">
        <w:t>en conjunto en un solo lugar</w:t>
      </w:r>
      <w:r w:rsidR="00853F66">
        <w:t>, teniendo instrumentos de medición especializados en los parámetros que buscamos cuantificar con nuestro proyecto haremos la validación de que los componentes funcionen de manera correct</w:t>
      </w:r>
      <w:r w:rsidR="00470236">
        <w:t xml:space="preserve">a, de igual manera para las pruebas de componente de nuestra aplicación </w:t>
      </w:r>
      <w:r w:rsidR="00274B4C">
        <w:t>se tendrá</w:t>
      </w:r>
      <w:r w:rsidR="00D740EC">
        <w:t xml:space="preserve"> el flujo de usuarios</w:t>
      </w:r>
      <w:r w:rsidR="00541B0B">
        <w:t xml:space="preserve"> donde</w:t>
      </w:r>
      <w:r w:rsidR="00702B35">
        <w:t xml:space="preserve"> </w:t>
      </w:r>
      <w:r w:rsidR="00541B0B">
        <w:t>s</w:t>
      </w:r>
      <w:r w:rsidR="009D413D">
        <w:t>e pueden simular</w:t>
      </w:r>
      <w:r w:rsidR="00230E8D">
        <w:t xml:space="preserve"> </w:t>
      </w:r>
      <w:r w:rsidR="00E1651A">
        <w:t xml:space="preserve">entradas tanto correctas como incorrectas para </w:t>
      </w:r>
      <w:r w:rsidR="00B15355">
        <w:t>probar</w:t>
      </w:r>
      <w:r w:rsidR="007E583F">
        <w:t xml:space="preserve"> el flujo de verificación que realiza el sistema</w:t>
      </w:r>
      <w:r w:rsidR="00A84034">
        <w:t xml:space="preserve"> al introducir datos de ingreso</w:t>
      </w:r>
      <w:r w:rsidR="007E583F">
        <w:t>,</w:t>
      </w:r>
      <w:r w:rsidR="00E1651A">
        <w:t xml:space="preserve"> </w:t>
      </w:r>
      <w:r w:rsidR="001674A1">
        <w:t xml:space="preserve">de esta forma </w:t>
      </w:r>
      <w:r w:rsidR="00A84034">
        <w:t xml:space="preserve">se </w:t>
      </w:r>
      <w:r w:rsidR="00AB074A">
        <w:t>valida</w:t>
      </w:r>
      <w:r w:rsidR="001674A1">
        <w:t xml:space="preserve"> </w:t>
      </w:r>
      <w:r w:rsidR="0063253A">
        <w:t xml:space="preserve">que el sistema gestione correctamente los registros nuevos, </w:t>
      </w:r>
      <w:r w:rsidR="00370C08">
        <w:t>y rechace los registros duplicados</w:t>
      </w:r>
      <w:r w:rsidR="009354E9">
        <w:t>, esto</w:t>
      </w:r>
      <w:r w:rsidR="00B55F33">
        <w:t xml:space="preserve"> también </w:t>
      </w:r>
      <w:r w:rsidR="009354E9">
        <w:t xml:space="preserve">involucra </w:t>
      </w:r>
      <w:r w:rsidR="00B55F33">
        <w:t xml:space="preserve">a la base de datos ya que </w:t>
      </w:r>
      <w:r w:rsidR="009354E9">
        <w:t>al registrar usuarios se siguen reglas previamente establecidas</w:t>
      </w:r>
      <w:r w:rsidR="004542CD">
        <w:t>.</w:t>
      </w:r>
    </w:p>
    <w:p w14:paraId="272AB1C0" w14:textId="2E178DB5" w:rsidR="0089322F" w:rsidRDefault="006471C5" w:rsidP="00DA64D2">
      <w:pPr>
        <w:pStyle w:val="Texto"/>
      </w:pPr>
      <w:r>
        <w:t>Las p</w:t>
      </w:r>
      <w:r w:rsidR="0089322F">
        <w:t>ruebas de sistema hace referencia a una implementación completa de cada componente que</w:t>
      </w:r>
      <w:r>
        <w:t xml:space="preserve"> forma parte de nuestro sistema, las pruebas que se realizan aquí ya deben tener un mayor alcance así como parte de la </w:t>
      </w:r>
      <w:proofErr w:type="spellStart"/>
      <w:r>
        <w:t>IoT</w:t>
      </w:r>
      <w:proofErr w:type="spellEnd"/>
      <w:r>
        <w:t xml:space="preserve"> </w:t>
      </w:r>
      <w:r w:rsidR="00237993">
        <w:t>donde</w:t>
      </w:r>
      <w:r>
        <w:t xml:space="preserve"> son pruebas </w:t>
      </w:r>
      <w:r w:rsidR="00B843AA">
        <w:t>que</w:t>
      </w:r>
      <w:r>
        <w:t xml:space="preserve"> considerando la información recibida </w:t>
      </w:r>
      <w:r w:rsidR="00CE3C69">
        <w:t xml:space="preserve">debe ser visualizada por un usuario final sin necesitar de un gran dominio técnico en cuanto a lo que sería la manera en la que trabaja el sistema, ya que debe conocer </w:t>
      </w:r>
      <w:r w:rsidR="00661DEC">
        <w:t>el significado de cada valor que entregamos y como esto puede ser perjudicial o beneficioso para los ajolotes</w:t>
      </w:r>
      <w:r w:rsidR="004E6F40">
        <w:t xml:space="preserve"> [12]. El método por el cual </w:t>
      </w:r>
      <w:r w:rsidR="00687BA4">
        <w:t>se hará</w:t>
      </w:r>
      <w:r w:rsidR="004E6F40">
        <w:t xml:space="preserve"> la </w:t>
      </w:r>
      <w:r w:rsidR="00661DEC">
        <w:t>validación de</w:t>
      </w:r>
      <w:r w:rsidR="004E6F40">
        <w:t xml:space="preserve">l </w:t>
      </w:r>
      <w:r w:rsidR="00661DEC">
        <w:t xml:space="preserve">sistema no solo se basa en </w:t>
      </w:r>
      <w:r w:rsidR="004E6F40">
        <w:t xml:space="preserve">que la información pueda ser vista ya que </w:t>
      </w:r>
      <w:r w:rsidR="00643AAF">
        <w:t>para este</w:t>
      </w:r>
      <w:r w:rsidR="004E6F40">
        <w:t xml:space="preserve"> proyecto </w:t>
      </w:r>
      <w:r w:rsidR="00643AAF">
        <w:t>se propone</w:t>
      </w:r>
      <w:r w:rsidR="004E6F40">
        <w:t xml:space="preserve"> tener un historial </w:t>
      </w:r>
      <w:r w:rsidR="00853F66">
        <w:t>de los valores medidos por lo que para este punto debe ser funcional el sistema y con pocos errores.</w:t>
      </w:r>
    </w:p>
    <w:p w14:paraId="5E20F73B" w14:textId="74CE98AB" w:rsidR="0092412D" w:rsidRDefault="00853F66" w:rsidP="0062063E">
      <w:pPr>
        <w:pStyle w:val="Texto"/>
      </w:pPr>
      <w:r>
        <w:t xml:space="preserve">Finalmente, </w:t>
      </w:r>
      <w:r w:rsidR="009C0D27">
        <w:t>se obtendrán</w:t>
      </w:r>
      <w:r>
        <w:t xml:space="preserve"> las pruebas de aceptación,</w:t>
      </w:r>
      <w:r w:rsidR="007D5918">
        <w:t xml:space="preserve"> donde no solo </w:t>
      </w:r>
      <w:r w:rsidR="007D5918" w:rsidRPr="2B38ABA5">
        <w:t>debe</w:t>
      </w:r>
      <w:r w:rsidR="0019670B">
        <w:t>n</w:t>
      </w:r>
      <w:r w:rsidR="007D5918">
        <w:t xml:space="preserve"> ser </w:t>
      </w:r>
      <w:r w:rsidR="007D5918" w:rsidRPr="2B38ABA5">
        <w:t>funcional</w:t>
      </w:r>
      <w:r w:rsidR="0019670B">
        <w:t>es</w:t>
      </w:r>
      <w:r w:rsidR="007D5918">
        <w:t xml:space="preserve"> y </w:t>
      </w:r>
      <w:r w:rsidR="007D5918" w:rsidRPr="2B38ABA5">
        <w:t>utilizable</w:t>
      </w:r>
      <w:r w:rsidR="002B77EF">
        <w:t>s las</w:t>
      </w:r>
      <w:r w:rsidR="007D5918">
        <w:t xml:space="preserve"> implementaciones realizadas ya que con ayuda de personas especializadas en el tema como sería la Doctora </w:t>
      </w:r>
      <w:proofErr w:type="spellStart"/>
      <w:r w:rsidR="007D5918">
        <w:t>Ursula</w:t>
      </w:r>
      <w:proofErr w:type="spellEnd"/>
      <w:r w:rsidR="008B2CB2">
        <w:t xml:space="preserve"> Samantha </w:t>
      </w:r>
      <w:r w:rsidR="00077179">
        <w:t xml:space="preserve">Morales </w:t>
      </w:r>
      <w:proofErr w:type="spellStart"/>
      <w:r w:rsidR="00077179">
        <w:t>Rodriguez</w:t>
      </w:r>
      <w:proofErr w:type="spellEnd"/>
      <w:r w:rsidR="00077179">
        <w:t xml:space="preserve"> y con instrumentos especializados en la cuantificación de la calidad del agua </w:t>
      </w:r>
      <w:r w:rsidR="00A31297">
        <w:t>se realizara una comparación con</w:t>
      </w:r>
      <w:r w:rsidR="003B0FD9" w:rsidRPr="2B38ABA5">
        <w:t xml:space="preserve"> </w:t>
      </w:r>
      <w:r w:rsidR="003B0FD9">
        <w:t xml:space="preserve">lo obtenido </w:t>
      </w:r>
      <w:r w:rsidR="00762E96">
        <w:t xml:space="preserve">con </w:t>
      </w:r>
      <w:r w:rsidR="00A31297">
        <w:t xml:space="preserve">el </w:t>
      </w:r>
      <w:r w:rsidR="00762E96">
        <w:t>sistema</w:t>
      </w:r>
      <w:r w:rsidR="00826F1C">
        <w:t xml:space="preserve"> </w:t>
      </w:r>
      <w:r w:rsidR="00962087">
        <w:t>presentado</w:t>
      </w:r>
      <w:r w:rsidR="00762E96">
        <w:t xml:space="preserve">, de tal manera </w:t>
      </w:r>
      <w:r w:rsidR="005D2AA5">
        <w:t xml:space="preserve">que </w:t>
      </w:r>
      <w:r w:rsidR="00F71F36">
        <w:t>se obtendrá</w:t>
      </w:r>
      <w:r w:rsidR="005D2AA5">
        <w:t xml:space="preserve"> una retroalimentación directa para </w:t>
      </w:r>
      <w:r w:rsidR="00441891">
        <w:t>realizar</w:t>
      </w:r>
      <w:r w:rsidR="005D2AA5">
        <w:t xml:space="preserve"> ajustes finales para </w:t>
      </w:r>
      <w:r w:rsidR="009D2738">
        <w:t xml:space="preserve">la satisfacción </w:t>
      </w:r>
      <w:r w:rsidR="000C3586">
        <w:t xml:space="preserve">completa de </w:t>
      </w:r>
      <w:r w:rsidR="000D605F">
        <w:t>la</w:t>
      </w:r>
      <w:r w:rsidR="000C3586">
        <w:t xml:space="preserve"> solución</w:t>
      </w:r>
      <w:r w:rsidR="000C3586" w:rsidRPr="2B38ABA5">
        <w:t xml:space="preserve"> </w:t>
      </w:r>
      <w:r w:rsidR="000D605F">
        <w:t>propuesta</w:t>
      </w:r>
      <w:r w:rsidR="00AE3AA7">
        <w:t>,</w:t>
      </w:r>
      <w:r w:rsidR="000C3586">
        <w:t xml:space="preserve"> </w:t>
      </w:r>
      <w:r w:rsidR="0051505C">
        <w:t xml:space="preserve">de igual manera si se requiere de hacer ajustes desde alguna fase de </w:t>
      </w:r>
      <w:r w:rsidR="00EB76B6">
        <w:t>las necesidades del proyecto se hará el ajuste correspondiente</w:t>
      </w:r>
      <w:bookmarkStart w:id="50" w:name="_Toc145873074"/>
      <w:r w:rsidR="000D605F">
        <w:t>.</w:t>
      </w:r>
    </w:p>
    <w:p w14:paraId="5EB24932" w14:textId="77777777" w:rsidR="001B7953" w:rsidRDefault="001B7953">
      <w:pPr>
        <w:spacing w:after="160" w:line="259" w:lineRule="auto"/>
        <w:rPr>
          <w:rFonts w:ascii="Times New Roman" w:hAnsi="Times New Roman"/>
          <w:sz w:val="26"/>
          <w:szCs w:val="32"/>
          <w:lang w:eastAsia="es-MX"/>
        </w:rPr>
      </w:pPr>
      <w:r>
        <w:br w:type="page"/>
      </w:r>
    </w:p>
    <w:p w14:paraId="168FC210" w14:textId="4421C5E9" w:rsidR="0062063E" w:rsidRDefault="0062063E" w:rsidP="00FF2884">
      <w:pPr>
        <w:pStyle w:val="Ttulo1"/>
      </w:pPr>
      <w:bookmarkStart w:id="51" w:name="_Toc167237625"/>
      <w:r>
        <w:lastRenderedPageBreak/>
        <w:t>Estructura del documento técnico</w:t>
      </w:r>
      <w:bookmarkEnd w:id="51"/>
      <w:r>
        <w:t xml:space="preserve"> </w:t>
      </w:r>
    </w:p>
    <w:p w14:paraId="7C94104B" w14:textId="20EBA7F5" w:rsidR="006154B9" w:rsidRPr="006154B9" w:rsidRDefault="006154B9" w:rsidP="006154B9">
      <w:pPr>
        <w:pStyle w:val="Texto"/>
      </w:pPr>
      <w:r w:rsidRPr="006154B9">
        <w:t xml:space="preserve">El presente documento y la inclusión de todos los elementos necesarios para la ejecución del proyecto de monitoreo </w:t>
      </w:r>
      <w:r w:rsidR="002F7560">
        <w:t xml:space="preserve">calidad del agua para la conservación </w:t>
      </w:r>
      <w:r w:rsidR="00753E7F">
        <w:t>ex – situ de especies de género</w:t>
      </w:r>
      <w:r w:rsidRPr="006154B9">
        <w:t xml:space="preserve"> Ambystoma. Se compone de </w:t>
      </w:r>
      <w:r w:rsidR="00753E7F">
        <w:t>dieciséis</w:t>
      </w:r>
      <w:r w:rsidRPr="006154B9">
        <w:t xml:space="preserve"> capítulos que abordan de manera amplia y precisa distintos temas relevantes.</w:t>
      </w:r>
    </w:p>
    <w:p w14:paraId="5C531151" w14:textId="130EBE8F" w:rsidR="00B73E16" w:rsidRPr="006154B9" w:rsidRDefault="006154B9" w:rsidP="006154B9">
      <w:pPr>
        <w:pStyle w:val="Texto"/>
      </w:pPr>
      <w:r w:rsidRPr="006154B9">
        <w:t xml:space="preserve">El capítulo uno sirve como introducción, donde se exponen los antecedentes relacionados con la </w:t>
      </w:r>
      <w:r w:rsidR="0009697E">
        <w:t>problemática que aborda</w:t>
      </w:r>
      <w:r w:rsidRPr="006154B9">
        <w:t xml:space="preserve"> el proyecto. Se describe de manera general lo que ha ocurrido antes de la problemática que se presentará, estableciendo un contexto </w:t>
      </w:r>
      <w:r w:rsidR="000D554D">
        <w:t xml:space="preserve">necesario y útil para que comprendamos el estado por el cual han pasado diversos </w:t>
      </w:r>
      <w:proofErr w:type="spellStart"/>
      <w:r w:rsidR="002536A8">
        <w:t>ajolota</w:t>
      </w:r>
      <w:r w:rsidR="005D66EF">
        <w:t>rios</w:t>
      </w:r>
      <w:proofErr w:type="spellEnd"/>
      <w:r w:rsidR="005D66EF">
        <w:t xml:space="preserve"> al tratar de tener un ambiente adecuado para esta </w:t>
      </w:r>
      <w:r w:rsidR="009028DD">
        <w:t>especie,</w:t>
      </w:r>
      <w:r w:rsidR="00126C53">
        <w:t xml:space="preserve"> así como sus avances o logros al mantener en conservación de manera </w:t>
      </w:r>
      <w:proofErr w:type="spellStart"/>
      <w:r w:rsidR="00126C53">
        <w:t>exsitu</w:t>
      </w:r>
      <w:proofErr w:type="spellEnd"/>
      <w:r w:rsidRPr="006154B9">
        <w:t>. A continuación, se detalla la problemática actual: qué está sucediendo, quiénes están siendo afectados y quiénes están involucrados de manera general.</w:t>
      </w:r>
    </w:p>
    <w:p w14:paraId="4C79BA71" w14:textId="27FCC4A5" w:rsidR="006154B9" w:rsidRPr="006154B9" w:rsidRDefault="006154B9" w:rsidP="006154B9">
      <w:pPr>
        <w:pStyle w:val="Texto"/>
      </w:pPr>
      <w:r w:rsidRPr="006154B9">
        <w:t>Posteriormente, se expone la justificación del proyecto, respondiendo a preguntas clave como: “¿Por qué se está realizando este proyecto?”, “¿Por qué es relevante el desarrollo de este?”</w:t>
      </w:r>
      <w:r w:rsidR="00264390">
        <w:t xml:space="preserve"> y</w:t>
      </w:r>
      <w:r w:rsidRPr="006154B9">
        <w:t xml:space="preserve"> “¿Qué objetivos busca alcanzar este proyecto?”</w:t>
      </w:r>
      <w:r w:rsidR="00264390">
        <w:t xml:space="preserve">. </w:t>
      </w:r>
      <w:r w:rsidRPr="006154B9">
        <w:t>Estas interrogantes permiten clarificar la importancia y la necesidad del proyecto frente a la problemática descrita.</w:t>
      </w:r>
    </w:p>
    <w:p w14:paraId="0F119FF6" w14:textId="3B39C012" w:rsidR="006154B9" w:rsidRPr="006154B9" w:rsidRDefault="006154B9" w:rsidP="006154B9">
      <w:pPr>
        <w:pStyle w:val="Texto"/>
      </w:pPr>
      <w:r w:rsidRPr="006154B9">
        <w:t>En seguimiento, se presenta la propuesta de solución, describiendo a grandes rasgos las acciones que se llevarán a cabo dentro del proyecto y las tecnologías que se implementarán para asegurar que el sistema funcione adecuadamente según lo requerido por la situación planteada.</w:t>
      </w:r>
    </w:p>
    <w:p w14:paraId="529BB68D" w14:textId="159CDB7C" w:rsidR="006154B9" w:rsidRPr="006154B9" w:rsidRDefault="00807CDF" w:rsidP="006154B9">
      <w:pPr>
        <w:pStyle w:val="Texto"/>
      </w:pPr>
      <w:r>
        <w:t xml:space="preserve">Posteriormente, Establecemos </w:t>
      </w:r>
      <w:r w:rsidR="006154B9" w:rsidRPr="006154B9">
        <w:t>un objetivo general y varios objetivos específicos que</w:t>
      </w:r>
      <w:r w:rsidR="0025784E">
        <w:t xml:space="preserve"> deben ser por primeramente alcanzable</w:t>
      </w:r>
      <w:r w:rsidR="00D84006">
        <w:t xml:space="preserve">s </w:t>
      </w:r>
      <w:r w:rsidR="00C92F36">
        <w:t>y son lo mínimo necesario para que proporcionemos</w:t>
      </w:r>
      <w:r w:rsidR="006154B9" w:rsidRPr="006154B9">
        <w:t xml:space="preserve"> una solución óptima al monitoreo de los Ambystoma y serán de gran utilidad para los cuidadores.</w:t>
      </w:r>
    </w:p>
    <w:p w14:paraId="3286DF13" w14:textId="30FB8FBD" w:rsidR="0092412D" w:rsidRDefault="00C92F36" w:rsidP="006154B9">
      <w:pPr>
        <w:pStyle w:val="Texto"/>
      </w:pPr>
      <w:r>
        <w:t>Para concluir con este capítulo</w:t>
      </w:r>
      <w:r w:rsidR="006154B9" w:rsidRPr="006154B9">
        <w:t xml:space="preserve">, </w:t>
      </w:r>
      <w:r>
        <w:t xml:space="preserve">describiremos </w:t>
      </w:r>
      <w:r w:rsidR="006154B9" w:rsidRPr="006154B9">
        <w:t>la metodología de la investigación, justificando la elección de este enfoque y explicando detalladamente cómo funcionará dentro del sistema propuesto, así como los pasos que se seguirán de acuerdo con lo que dicta la metodología para su correcta ejecución.</w:t>
      </w:r>
    </w:p>
    <w:p w14:paraId="63CE2BD3" w14:textId="106B897E" w:rsidR="0092412D" w:rsidRPr="0092412D" w:rsidRDefault="006554C8" w:rsidP="006554C8">
      <w:pPr>
        <w:pStyle w:val="Texto"/>
      </w:pPr>
      <w:r>
        <w:t xml:space="preserve">Iniciando el capítulo dos, tenemos el estado del arte el </w:t>
      </w:r>
      <w:r w:rsidR="00863BE3">
        <w:t>cual</w:t>
      </w:r>
      <w:r>
        <w:t xml:space="preserve"> </w:t>
      </w:r>
      <w:r w:rsidR="00B278A9">
        <w:t xml:space="preserve">nos permite conocer de manera amplía y extensa los antecedentes que existen para nuestro proyecto, </w:t>
      </w:r>
      <w:r w:rsidR="005E2E53">
        <w:t>como sería el estado del arte de la evaluación de la calidad del agua en ambientes controlados,</w:t>
      </w:r>
      <w:r w:rsidR="00701D40">
        <w:t xml:space="preserve"> lo que quiere decir que realizamos una investigación de otros sistemas </w:t>
      </w:r>
      <w:r w:rsidR="003F6F95">
        <w:t>que puedan cuantificar de manera precisa la calidad del agua que existe en diferentes ambientes controlados, ya que es el factor más importante que debemos realizar en nuestro sistema</w:t>
      </w:r>
      <w:r w:rsidR="00554D16">
        <w:t>,</w:t>
      </w:r>
      <w:r w:rsidR="0065076D">
        <w:t xml:space="preserve"> dando </w:t>
      </w:r>
      <w:r w:rsidR="0065076D">
        <w:lastRenderedPageBreak/>
        <w:t>a conocer casos más específicos donde se realiza este tipo de monitoreos</w:t>
      </w:r>
      <w:r w:rsidR="00034021">
        <w:t xml:space="preserve">, dentro de la investigación realizada también obtuvimos de manera </w:t>
      </w:r>
      <w:r w:rsidR="00345A7B">
        <w:t>específica</w:t>
      </w:r>
      <w:r w:rsidR="00034021">
        <w:t xml:space="preserve"> los parámetros evaluados necesarios para cuantificar </w:t>
      </w:r>
      <w:r w:rsidR="00F27F47">
        <w:t>la calidad del agua en un ambiente controlado.</w:t>
      </w:r>
    </w:p>
    <w:p w14:paraId="09AE91CE" w14:textId="078A1170" w:rsidR="00F27F47" w:rsidRDefault="00F27F47" w:rsidP="006554C8">
      <w:pPr>
        <w:pStyle w:val="Texto"/>
      </w:pPr>
      <w:r>
        <w:t xml:space="preserve">Así mismo se </w:t>
      </w:r>
      <w:r w:rsidR="00863BE3">
        <w:t>realizó</w:t>
      </w:r>
      <w:r>
        <w:t xml:space="preserve"> la investigación para conocer </w:t>
      </w:r>
      <w:r w:rsidR="00345A7B">
        <w:t>otros sistemas de monitoreo de la calidad del agua</w:t>
      </w:r>
      <w:r w:rsidR="00D21174">
        <w:t xml:space="preserve"> para conocer otros sistemas de monitoreo de diversos parámetros fisicoquímicos, </w:t>
      </w:r>
      <w:r w:rsidR="00E16FCA">
        <w:t xml:space="preserve">conociendo como otros proyectos han realizados e implementado este tipo de sistemas de monitoreo, su arquitectura necesaria </w:t>
      </w:r>
      <w:r w:rsidR="001435E4">
        <w:t xml:space="preserve">para el funcionamiento adecuado </w:t>
      </w:r>
      <w:r w:rsidR="0045453E">
        <w:t xml:space="preserve">conociendo los nodos que se utilizan </w:t>
      </w:r>
      <w:r w:rsidR="00093325">
        <w:t>para la transmisión, obtención y visualización de los datos que se obtienen para el monitoreo.</w:t>
      </w:r>
    </w:p>
    <w:p w14:paraId="3B7DC4BF" w14:textId="19242B3A" w:rsidR="00093325" w:rsidRDefault="007C466A" w:rsidP="006554C8">
      <w:pPr>
        <w:pStyle w:val="Texto"/>
      </w:pPr>
      <w:r>
        <w:t>Para finalizar</w:t>
      </w:r>
      <w:r w:rsidR="00C009FD">
        <w:t xml:space="preserve"> </w:t>
      </w:r>
      <w:r w:rsidR="001425EB">
        <w:t xml:space="preserve">se </w:t>
      </w:r>
      <w:r w:rsidR="009B0C31">
        <w:t>cuenta con</w:t>
      </w:r>
      <w:r>
        <w:t xml:space="preserve"> u</w:t>
      </w:r>
      <w:r w:rsidR="00781CE9">
        <w:t xml:space="preserve">n punto importante que </w:t>
      </w:r>
      <w:r w:rsidR="003B16CD">
        <w:t xml:space="preserve">se debe tener en cuenta </w:t>
      </w:r>
      <w:r w:rsidR="00B80948">
        <w:t>el</w:t>
      </w:r>
      <w:r w:rsidR="00781CE9" w:rsidRPr="2B38ABA5">
        <w:t xml:space="preserve"> </w:t>
      </w:r>
      <w:r w:rsidR="00781CE9">
        <w:t xml:space="preserve">conocer es los </w:t>
      </w:r>
      <w:proofErr w:type="spellStart"/>
      <w:r w:rsidR="00781CE9">
        <w:t>ajolotarios</w:t>
      </w:r>
      <w:proofErr w:type="spellEnd"/>
      <w:r w:rsidR="00781CE9">
        <w:t xml:space="preserve"> y la calidad del agua, siendo que el estado del arte </w:t>
      </w:r>
      <w:r w:rsidR="004D01DA">
        <w:t xml:space="preserve">profundiza en los tipos de </w:t>
      </w:r>
      <w:proofErr w:type="spellStart"/>
      <w:r w:rsidR="004D01DA">
        <w:t>ajolotarios</w:t>
      </w:r>
      <w:proofErr w:type="spellEnd"/>
      <w:r w:rsidR="004D01DA">
        <w:t xml:space="preserve"> que existen </w:t>
      </w:r>
      <w:r w:rsidR="0091511F">
        <w:t>conociendo las actividades que realizan para la preservación de la especie</w:t>
      </w:r>
      <w:r w:rsidR="00552127">
        <w:t>.</w:t>
      </w:r>
    </w:p>
    <w:p w14:paraId="17003BAB" w14:textId="3C13C46B" w:rsidR="00552127" w:rsidRDefault="00552127" w:rsidP="006554C8">
      <w:pPr>
        <w:pStyle w:val="Texto"/>
      </w:pPr>
      <w:r>
        <w:t xml:space="preserve">Siguiendo con los capítulos que conforman el presente documento tenemos lo que sería el marco teórico </w:t>
      </w:r>
      <w:r w:rsidR="00DF7A17">
        <w:t xml:space="preserve">donde </w:t>
      </w:r>
      <w:r w:rsidR="004F7456">
        <w:t>se presenta</w:t>
      </w:r>
      <w:r w:rsidR="00DF7A17">
        <w:t xml:space="preserve"> la información necesaria</w:t>
      </w:r>
      <w:r w:rsidR="00E152CB">
        <w:t xml:space="preserve"> de las herramientas y tecnologías que usaremos para la </w:t>
      </w:r>
      <w:r w:rsidR="00824BE0">
        <w:t>elaboración de</w:t>
      </w:r>
      <w:r w:rsidR="00E152CB">
        <w:t xml:space="preserve"> nuestro proyecto, así como ciertos conceptos que </w:t>
      </w:r>
      <w:r w:rsidR="00701811">
        <w:t xml:space="preserve">se usan de manera continua durante </w:t>
      </w:r>
      <w:r w:rsidR="00824BE0">
        <w:t>el proyecto, siendo que se debe tener en cuenta lo que significa cada uno.</w:t>
      </w:r>
    </w:p>
    <w:p w14:paraId="36B661C2" w14:textId="5B09CDFC" w:rsidR="00824BE0" w:rsidRDefault="006F5D9D" w:rsidP="006554C8">
      <w:pPr>
        <w:pStyle w:val="Texto"/>
      </w:pPr>
      <w:r>
        <w:t>Primeramente,</w:t>
      </w:r>
      <w:r w:rsidR="00824BE0">
        <w:t xml:space="preserve"> </w:t>
      </w:r>
      <w:r w:rsidR="00C5095B">
        <w:t>se dará contexto de</w:t>
      </w:r>
      <w:r>
        <w:t xml:space="preserve"> lo </w:t>
      </w:r>
      <w:r w:rsidR="00214752">
        <w:t xml:space="preserve">que es en sí un ajolote o una especie de género ambystoma dentro de </w:t>
      </w:r>
      <w:r w:rsidR="001D219A">
        <w:t>mi</w:t>
      </w:r>
      <w:r w:rsidR="00214752">
        <w:t xml:space="preserve"> país, </w:t>
      </w:r>
      <w:r w:rsidR="00DF4555">
        <w:t xml:space="preserve">tomando en cuenta sus características físicas y como </w:t>
      </w:r>
      <w:r w:rsidR="00863BE3">
        <w:t>está</w:t>
      </w:r>
      <w:r w:rsidR="00DF4555">
        <w:t xml:space="preserve"> presente dentro </w:t>
      </w:r>
      <w:r w:rsidR="00DF4555" w:rsidRPr="2B38ABA5">
        <w:t>de</w:t>
      </w:r>
      <w:r w:rsidR="003F64AB">
        <w:t>l</w:t>
      </w:r>
      <w:r w:rsidR="00DF4555">
        <w:t xml:space="preserve"> país</w:t>
      </w:r>
      <w:r w:rsidR="00090955">
        <w:t xml:space="preserve"> conociendo de mejor manera la distribución de </w:t>
      </w:r>
      <w:r w:rsidR="00524A90">
        <w:t>la especie y como es considerada actualmente.</w:t>
      </w:r>
    </w:p>
    <w:p w14:paraId="38F0B629" w14:textId="6691CDD4" w:rsidR="00524A90" w:rsidRDefault="00524A90" w:rsidP="006554C8">
      <w:pPr>
        <w:pStyle w:val="Texto"/>
      </w:pPr>
      <w:r>
        <w:t xml:space="preserve">Continuando bajo el capítulo del marco teórico </w:t>
      </w:r>
      <w:r w:rsidR="00830E96">
        <w:t xml:space="preserve">se hablará </w:t>
      </w:r>
      <w:r w:rsidR="00C04850">
        <w:t>de</w:t>
      </w:r>
      <w:r>
        <w:t xml:space="preserve"> lo que es la conservación in – situ, lo que representa, el </w:t>
      </w:r>
      <w:r w:rsidR="00863BE3">
        <w:t>cómo</w:t>
      </w:r>
      <w:r>
        <w:t xml:space="preserve"> se realiza y porque es de relevancia por lo que al hablar de este tipo de conservación también </w:t>
      </w:r>
      <w:r w:rsidR="005B32E9">
        <w:t>se hablará</w:t>
      </w:r>
      <w:r>
        <w:t xml:space="preserve"> de lo que es la conservación ex – situ siendo el estudio de caso más importante ya que es la parte donde nuestro proyecto se concentrara de mayor manera.</w:t>
      </w:r>
    </w:p>
    <w:p w14:paraId="453AF81E" w14:textId="476A9241" w:rsidR="00524A90" w:rsidRDefault="00C6671A" w:rsidP="006554C8">
      <w:pPr>
        <w:pStyle w:val="Texto"/>
      </w:pPr>
      <w:r>
        <w:t xml:space="preserve">Continuando con lo que es el marco teórico </w:t>
      </w:r>
      <w:r w:rsidR="004A1BA4">
        <w:t>se explicará</w:t>
      </w:r>
      <w:r w:rsidR="00524A90">
        <w:t xml:space="preserve"> </w:t>
      </w:r>
      <w:r w:rsidR="009C7914">
        <w:t xml:space="preserve">lo que es un </w:t>
      </w:r>
      <w:proofErr w:type="spellStart"/>
      <w:r w:rsidR="009C7914">
        <w:t>ajolotario</w:t>
      </w:r>
      <w:proofErr w:type="spellEnd"/>
      <w:r w:rsidR="009C7914">
        <w:t xml:space="preserve"> en México, donde</w:t>
      </w:r>
      <w:r w:rsidR="00014BDE">
        <w:t xml:space="preserve"> </w:t>
      </w:r>
      <w:r w:rsidR="003D19AF">
        <w:t>se explicará</w:t>
      </w:r>
      <w:r w:rsidR="00014BDE">
        <w:t xml:space="preserve"> de manera más amplía como están constituidos dentro de nuestro entorno como sería</w:t>
      </w:r>
      <w:r>
        <w:t xml:space="preserve"> </w:t>
      </w:r>
      <w:r w:rsidR="005F41FB">
        <w:t>México</w:t>
      </w:r>
      <w:r>
        <w:t xml:space="preserve">, las acciones que realizan de forma regular, su importancia, relevancia y atención que se le dan a los </w:t>
      </w:r>
      <w:proofErr w:type="spellStart"/>
      <w:r>
        <w:t>ajolotarios</w:t>
      </w:r>
      <w:proofErr w:type="spellEnd"/>
      <w:r w:rsidR="00395BDE">
        <w:t>.</w:t>
      </w:r>
    </w:p>
    <w:p w14:paraId="68EC600F" w14:textId="50C0DC99" w:rsidR="00841F96" w:rsidRDefault="00841F96" w:rsidP="00942E6D">
      <w:pPr>
        <w:pStyle w:val="Texto"/>
      </w:pPr>
      <w:r w:rsidRPr="00841F96">
        <w:t xml:space="preserve">Primero, se detallan los parámetros considerados para cuantificar la calidad del agua en cualquier cuerpo de agua similar. Se explica tanto de manera general como específica, comenzando con los índices </w:t>
      </w:r>
      <w:r w:rsidRPr="00841F96">
        <w:lastRenderedPageBreak/>
        <w:t>ya existentes y la forma en que se calculan. Posteriormente, se explican los parámetros específicos aplicados en el sistema, justificando la inclusión de cada uno y su utilidad al ser cuantificado.</w:t>
      </w:r>
    </w:p>
    <w:p w14:paraId="479A8FE6" w14:textId="60D31DEF" w:rsidR="00E0636A" w:rsidRDefault="00E0636A" w:rsidP="00DE7EE8">
      <w:pPr>
        <w:pStyle w:val="Texto"/>
      </w:pPr>
      <w:r w:rsidRPr="00E0636A">
        <w:t xml:space="preserve">Se continúa con la exploración del sistema de monitoreo en hardware, crucial para la medición precisa de las condiciones ambientales que afectan a las especies de género Ambystoma. Este sistema incluye una variedad de sensores y dispositivos interconectados que permiten la recolección y transmisión de datos en tiempo casi real. El diseño del sistema está pensado para ser robusto y eficiente, asegurando una operación continua y precisa bajo las condiciones específicas de los </w:t>
      </w:r>
      <w:proofErr w:type="spellStart"/>
      <w:r w:rsidRPr="00E0636A">
        <w:t>ajolotarios</w:t>
      </w:r>
      <w:proofErr w:type="spellEnd"/>
      <w:r w:rsidRPr="00E0636A">
        <w:t>.</w:t>
      </w:r>
    </w:p>
    <w:p w14:paraId="380B8B87" w14:textId="6986F6B3" w:rsidR="00E0636A" w:rsidRDefault="00E0636A" w:rsidP="00DE7EE8">
      <w:pPr>
        <w:pStyle w:val="Texto"/>
      </w:pPr>
      <w:r w:rsidRPr="00E0636A">
        <w:t>El concepto y teoría del Internet de las Cosas (</w:t>
      </w:r>
      <w:proofErr w:type="spellStart"/>
      <w:r w:rsidRPr="00E0636A">
        <w:t>IoT</w:t>
      </w:r>
      <w:proofErr w:type="spellEnd"/>
      <w:r w:rsidRPr="00E0636A">
        <w:t xml:space="preserve">) son fundamentales en este proyecto, permitiendo una integración avanzada y una mejor gestión de los datos recolectados por los diversos sensores instalados. A continuación, se detallan los componentes principales del </w:t>
      </w:r>
      <w:proofErr w:type="spellStart"/>
      <w:r w:rsidRPr="00E0636A">
        <w:t>IoT</w:t>
      </w:r>
      <w:proofErr w:type="spellEnd"/>
      <w:r w:rsidRPr="00E0636A">
        <w:t xml:space="preserve"> implementado.</w:t>
      </w:r>
    </w:p>
    <w:p w14:paraId="17265887" w14:textId="77777777" w:rsidR="00DE7EE8" w:rsidRPr="00DE7EE8" w:rsidRDefault="00897D07" w:rsidP="00DE7EE8">
      <w:pPr>
        <w:pStyle w:val="Texto"/>
      </w:pPr>
      <w:r w:rsidRPr="00897D07">
        <w:t>Se describe</w:t>
      </w:r>
      <w:r w:rsidR="003E4F13">
        <w:t xml:space="preserve"> lo que </w:t>
      </w:r>
      <w:r w:rsidRPr="00897D07">
        <w:t>debe</w:t>
      </w:r>
      <w:r w:rsidR="003E4F13">
        <w:t xml:space="preserve"> tener una interfaz gráfica de usuario</w:t>
      </w:r>
      <w:r w:rsidRPr="00897D07">
        <w:t>, diseñada</w:t>
      </w:r>
      <w:r w:rsidR="00DE7EE8" w:rsidRPr="00DE7EE8">
        <w:t xml:space="preserve"> para ser </w:t>
      </w:r>
      <w:r w:rsidRPr="00897D07">
        <w:t>intuitiva</w:t>
      </w:r>
      <w:r w:rsidR="00DE7EE8" w:rsidRPr="00DE7EE8">
        <w:t xml:space="preserve"> y </w:t>
      </w:r>
      <w:r w:rsidRPr="00897D07">
        <w:t>accesible. Esto permite que</w:t>
      </w:r>
      <w:r w:rsidR="00DE7EE8" w:rsidRPr="00DE7EE8">
        <w:t xml:space="preserve"> los usuarios finales, como biólogos y conservacionistas, </w:t>
      </w:r>
      <w:r w:rsidRPr="00897D07">
        <w:t>interactúen eficientemente con el sistema.</w:t>
      </w:r>
      <w:r w:rsidR="00DE7EE8" w:rsidRPr="00DE7EE8">
        <w:t xml:space="preserve"> Se detalla la estructura y el diseño de la interfaz, enfocándose en la usabilidad y la presentación clara de la información.</w:t>
      </w:r>
    </w:p>
    <w:p w14:paraId="4AA81232" w14:textId="77777777" w:rsidR="00563E7B" w:rsidRDefault="00563E7B" w:rsidP="0056142D">
      <w:pPr>
        <w:pStyle w:val="Texto"/>
      </w:pPr>
      <w:r w:rsidRPr="00563E7B">
        <w:t>Se explica qué es un sistema gestor de bases de datos y se justifica su capacidad para manejar grandes volúmenes de datos, además de su compatibilidad con diversas plataformas de análisis y visualización de datos.</w:t>
      </w:r>
    </w:p>
    <w:p w14:paraId="0179FA42" w14:textId="2C945D4C" w:rsidR="0056142D" w:rsidRPr="0056142D" w:rsidRDefault="0056142D" w:rsidP="0056142D">
      <w:pPr>
        <w:pStyle w:val="Texto"/>
      </w:pPr>
      <w:r w:rsidRPr="0056142D">
        <w:t>Se detallan los protocolos de comunicación utilizados en el proyecto</w:t>
      </w:r>
      <w:r w:rsidR="00627D72" w:rsidRPr="00627D72">
        <w:t xml:space="preserve">. El </w:t>
      </w:r>
      <w:r w:rsidRPr="0056142D">
        <w:t>TCP/IP</w:t>
      </w:r>
      <w:r w:rsidR="00627D72" w:rsidRPr="00627D72">
        <w:t xml:space="preserve"> es</w:t>
      </w:r>
      <w:r w:rsidRPr="0056142D">
        <w:t xml:space="preserve"> fundamental para la comunicación entre dispositivos en redes complejas, asegurando que los datos recolectados sean transmitidos de manera segura y eficiente. </w:t>
      </w:r>
      <w:r w:rsidR="00627D72" w:rsidRPr="00627D72">
        <w:t>El HTTP se utiliza</w:t>
      </w:r>
      <w:r w:rsidRPr="0056142D">
        <w:t xml:space="preserve"> principalmente en la transmisión de datos entre el servidor y los dispositivos finales, facilitando la integración con interfaces web. El protocolo </w:t>
      </w:r>
      <w:proofErr w:type="spellStart"/>
      <w:r w:rsidRPr="0056142D">
        <w:t>WiFi</w:t>
      </w:r>
      <w:proofErr w:type="spellEnd"/>
      <w:r w:rsidRPr="0056142D">
        <w:t xml:space="preserve"> IEEE 802.11 es esencial para la conectividad inalámbrica de los dispositivos, permitiendo mayor flexibilidad y reducción de costos en la implementación del sistema. Además, el UART es importante para la comunicación serial entre dispositivos, utilizado especialmente en la conexión entre sensores y el controlador central.</w:t>
      </w:r>
    </w:p>
    <w:p w14:paraId="58172C85" w14:textId="4C19C112" w:rsidR="0041197D" w:rsidRPr="0041197D" w:rsidRDefault="00961BF7" w:rsidP="0041197D">
      <w:pPr>
        <w:pStyle w:val="Texto"/>
      </w:pPr>
      <w:r w:rsidRPr="00961BF7">
        <w:t xml:space="preserve">El </w:t>
      </w:r>
      <w:proofErr w:type="spellStart"/>
      <w:r w:rsidRPr="00961BF7">
        <w:t>cloud</w:t>
      </w:r>
      <w:proofErr w:type="spellEnd"/>
      <w:r w:rsidRPr="00961BF7">
        <w:t xml:space="preserve"> </w:t>
      </w:r>
      <w:proofErr w:type="spellStart"/>
      <w:r w:rsidRPr="00961BF7">
        <w:t>computing</w:t>
      </w:r>
      <w:proofErr w:type="spellEnd"/>
      <w:r w:rsidRPr="00961BF7">
        <w:t xml:space="preserve"> facilita la escalabilidad del sistema, permitiendo el almacenamiento y procesamiento de grandes cantidades de datos sin la necesidad de infraestructura física extensa.</w:t>
      </w:r>
    </w:p>
    <w:p w14:paraId="675E612A" w14:textId="1AA497CC" w:rsidR="00335B0D" w:rsidRDefault="007F1AFB" w:rsidP="00335B0D">
      <w:pPr>
        <w:pStyle w:val="Texto"/>
      </w:pPr>
      <w:r w:rsidRPr="007F1AFB">
        <w:lastRenderedPageBreak/>
        <w:t xml:space="preserve">Se describe el </w:t>
      </w:r>
      <w:proofErr w:type="spellStart"/>
      <w:r w:rsidRPr="007F1AFB">
        <w:t>framework</w:t>
      </w:r>
      <w:proofErr w:type="spellEnd"/>
      <w:r w:rsidRPr="007F1AFB">
        <w:t xml:space="preserve"> de desarrollo seleccionado para la creación de la aplicación web que servirá como interfaz para los usuarios del sistema. Se enfatiza su compatibilidad con tecnologías de </w:t>
      </w:r>
      <w:proofErr w:type="spellStart"/>
      <w:r w:rsidRPr="007F1AFB">
        <w:t>front-end</w:t>
      </w:r>
      <w:proofErr w:type="spellEnd"/>
      <w:r w:rsidRPr="007F1AFB">
        <w:t xml:space="preserve"> y back-</w:t>
      </w:r>
      <w:proofErr w:type="spellStart"/>
      <w:r w:rsidRPr="007F1AFB">
        <w:t>end</w:t>
      </w:r>
      <w:proofErr w:type="spellEnd"/>
      <w:r w:rsidRPr="007F1AFB">
        <w:t>, así como su eficiencia en el manejo de conexiones en tiempo casi real.</w:t>
      </w:r>
    </w:p>
    <w:p w14:paraId="43832EBB" w14:textId="77ABF64F" w:rsidR="001B7953" w:rsidRPr="00335B0D" w:rsidRDefault="00335B0D" w:rsidP="00335B0D">
      <w:pPr>
        <w:spacing w:after="160" w:line="259" w:lineRule="auto"/>
        <w:rPr>
          <w:rFonts w:ascii="Times New Roman" w:hAnsi="Times New Roman"/>
        </w:rPr>
      </w:pPr>
      <w:r>
        <w:br w:type="page"/>
      </w:r>
    </w:p>
    <w:p w14:paraId="6F5B1286" w14:textId="78AEDCED" w:rsidR="00DA5FD5" w:rsidRPr="00C655F9" w:rsidRDefault="00DA5FD5" w:rsidP="00DA5FD5">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lastRenderedPageBreak/>
        <w:t xml:space="preserve">CAPÍTULO </w:t>
      </w:r>
      <w:r>
        <w:rPr>
          <w:rFonts w:ascii="Times New Roman" w:eastAsia="Aptos" w:hAnsi="Times New Roman" w:cs="Times New Roman"/>
          <w:b/>
          <w:bCs/>
          <w:kern w:val="2"/>
          <w:sz w:val="40"/>
          <w:szCs w:val="40"/>
          <w14:ligatures w14:val="standardContextual"/>
        </w:rPr>
        <w:t>2</w:t>
      </w:r>
    </w:p>
    <w:p w14:paraId="25103396" w14:textId="7184D44B" w:rsidR="00DA5FD5" w:rsidRPr="00D2015A" w:rsidRDefault="00DA5FD5" w:rsidP="00D2015A">
      <w:pPr>
        <w:spacing w:after="160" w:line="259" w:lineRule="auto"/>
        <w:jc w:val="right"/>
        <w:rPr>
          <w:rFonts w:ascii="Times New Roman" w:eastAsia="Aptos" w:hAnsi="Times New Roman" w:cs="Times New Roman"/>
          <w:b/>
          <w:bCs/>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 xml:space="preserve">ESTADO </w:t>
      </w:r>
      <w:r w:rsidR="00D2015A">
        <w:rPr>
          <w:rFonts w:ascii="Times New Roman" w:eastAsia="Aptos" w:hAnsi="Times New Roman" w:cs="Times New Roman"/>
          <w:b/>
          <w:bCs/>
          <w:color w:val="ADADAD"/>
          <w:kern w:val="2"/>
          <w:sz w:val="36"/>
          <w:szCs w:val="36"/>
          <w14:ligatures w14:val="standardContextual"/>
        </w:rPr>
        <w:t>DEL ARTE</w:t>
      </w:r>
    </w:p>
    <w:p w14:paraId="151B1405" w14:textId="56AE925A" w:rsidR="00787E0F" w:rsidRDefault="00646174" w:rsidP="00412BA5">
      <w:pPr>
        <w:pStyle w:val="Inicial"/>
      </w:pPr>
      <w:bookmarkStart w:id="52" w:name="_Toc167237626"/>
      <w:r>
        <w:t>Estado del arte</w:t>
      </w:r>
      <w:bookmarkEnd w:id="52"/>
    </w:p>
    <w:p w14:paraId="3B1D7BC5" w14:textId="36B9821F" w:rsidR="00646174" w:rsidRPr="003739DE" w:rsidRDefault="00646174" w:rsidP="00FF2884">
      <w:pPr>
        <w:pStyle w:val="Ttulo1"/>
      </w:pPr>
      <w:bookmarkStart w:id="53" w:name="_Toc167237627"/>
      <w:r w:rsidRPr="003739DE">
        <w:t>Introducción</w:t>
      </w:r>
      <w:bookmarkEnd w:id="53"/>
    </w:p>
    <w:p w14:paraId="3BE28CEE" w14:textId="7369C24E" w:rsidR="00646174" w:rsidRDefault="00646174" w:rsidP="00646174">
      <w:pPr>
        <w:pStyle w:val="Texto"/>
      </w:pPr>
      <w:r w:rsidRPr="00646174">
        <w:t xml:space="preserve">Para la correcta comprensión del trabajo presente, se necesita conocer el estado actual de las normas y estándares de la calidad del agua para ajolotes; el monitoreo de cuerpos de agua y peceras; además del estado actual de los </w:t>
      </w:r>
      <w:proofErr w:type="spellStart"/>
      <w:r w:rsidRPr="00646174">
        <w:t>ajolotarios</w:t>
      </w:r>
      <w:proofErr w:type="spellEnd"/>
      <w:r w:rsidR="00FE76AF">
        <w:t xml:space="preserve"> con el fin de conocer a detalle el contexto en el cual estamos implementando nuestro sistema así mismo </w:t>
      </w:r>
      <w:r w:rsidR="00925FF1">
        <w:t>de comparar y conocer trabajos previamente realizados que se relacionan de manera directa o indirecta con nuestro trabajo</w:t>
      </w:r>
      <w:r w:rsidRPr="00646174">
        <w:t>.</w:t>
      </w:r>
    </w:p>
    <w:p w14:paraId="75F734D3" w14:textId="0ADEF1F7" w:rsidR="00646174" w:rsidRDefault="00646174" w:rsidP="00FF2884">
      <w:pPr>
        <w:pStyle w:val="Ttulo1"/>
      </w:pPr>
      <w:bookmarkStart w:id="54" w:name="_Toc167237628"/>
      <w:r>
        <w:t>Evaluación de la calidad del agua</w:t>
      </w:r>
      <w:r w:rsidR="00E508B3">
        <w:t xml:space="preserve"> en ambientes controlados</w:t>
      </w:r>
      <w:r w:rsidR="006819FB">
        <w:t>.</w:t>
      </w:r>
      <w:bookmarkEnd w:id="54"/>
    </w:p>
    <w:p w14:paraId="070BDD00" w14:textId="6AC64403" w:rsidR="00D77347" w:rsidRDefault="00D77347" w:rsidP="00F825A3">
      <w:pPr>
        <w:pStyle w:val="Texto"/>
      </w:pPr>
      <w:r>
        <w:t>La calidad del agua es un factor muy importante en el cuidado de las especies y los ecosistemas por lo que para su protección se ha vuelto común el uso de ambientes controlados, que son áreas cuyos parámetros físicos y bioquímicos están predefinidos por la finalidad del espacio, teniendo en cuenta aspectos como la temperatura, la presión, las emisiones radiactivas, la humedad y la segregación de residuos. Un ejemplo de los ambientes controlados con enfoque en la calidad del agua son los Humedales Artificiales (HA), que son sistemas de ingeniería diseñados y construidos para realizar los mismos procesos naturales en los que actúa la vegetación del suelo y la comunidad de microorganismos de un humedal [</w:t>
      </w:r>
      <w:r w:rsidRPr="00F825A3">
        <w:t>1</w:t>
      </w:r>
      <w:r w:rsidR="002B3220">
        <w:t>3</w:t>
      </w:r>
      <w:r w:rsidRPr="00F825A3">
        <w:t>].</w:t>
      </w:r>
      <w:r w:rsidR="00013910" w:rsidRPr="00F825A3">
        <w:t xml:space="preserve"> </w:t>
      </w:r>
    </w:p>
    <w:p w14:paraId="03E3526E" w14:textId="02DB52CA" w:rsidR="00503A96" w:rsidRPr="00335B0D" w:rsidRDefault="00D77347" w:rsidP="00335B0D">
      <w:pPr>
        <w:pStyle w:val="Texto"/>
      </w:pPr>
      <w:r>
        <w:t xml:space="preserve">Un caso de estos humedales artificiales es el PIMVS, “Centro prehispánico y Presente de Xochimilco”, </w:t>
      </w:r>
      <w:r w:rsidR="00A659FB">
        <w:t xml:space="preserve">el cual es </w:t>
      </w:r>
      <w:r>
        <w:t xml:space="preserve">resultado de </w:t>
      </w:r>
      <w:r w:rsidR="00A659FB">
        <w:t>una</w:t>
      </w:r>
      <w:r>
        <w:t xml:space="preserve"> colaboración entre </w:t>
      </w:r>
      <w:r w:rsidR="0043331A">
        <w:t>la Facultad de Química de la Universidad Nacional Autónoma de México (UNAM)</w:t>
      </w:r>
      <w:r w:rsidR="005224C2">
        <w:t>,</w:t>
      </w:r>
      <w:r w:rsidR="0043331A">
        <w:t xml:space="preserve"> </w:t>
      </w:r>
      <w:r>
        <w:t xml:space="preserve">el Centro de Investigaciones Biológicas y Acuícolas de </w:t>
      </w:r>
      <w:proofErr w:type="spellStart"/>
      <w:r>
        <w:t>Cuemanco</w:t>
      </w:r>
      <w:proofErr w:type="spellEnd"/>
      <w:r>
        <w:t xml:space="preserve"> (CIBAC) de la Universidad Autónoma Metropolitana, unidad Xochimilco (UAM-X) y </w:t>
      </w:r>
      <w:r w:rsidR="00190BC9">
        <w:t>productores de la zona chinampera de Xochimilco,</w:t>
      </w:r>
      <w:r w:rsidR="002F76D5">
        <w:t xml:space="preserve"> además de contar con el </w:t>
      </w:r>
      <w:r>
        <w:t xml:space="preserve">apoyo de la </w:t>
      </w:r>
      <w:r w:rsidR="00452C30" w:rsidRPr="00452C30">
        <w:t>Comisión de Recursos Naturales (CORENA)</w:t>
      </w:r>
      <w:r w:rsidR="00452C30">
        <w:t xml:space="preserve"> y</w:t>
      </w:r>
      <w:r w:rsidR="00061954">
        <w:t xml:space="preserve"> </w:t>
      </w:r>
      <w:r>
        <w:t xml:space="preserve">la Secretaria del Medio Ambiente y Recursos Naturales (SEMARNAT). La infraestructura </w:t>
      </w:r>
      <w:r w:rsidR="0093222B">
        <w:t xml:space="preserve">del </w:t>
      </w:r>
      <w:r>
        <w:t xml:space="preserve">PIMVS se construyó </w:t>
      </w:r>
      <w:r w:rsidR="007602CB">
        <w:t>a partir</w:t>
      </w:r>
      <w:r w:rsidR="00A96D62">
        <w:t xml:space="preserve"> de</w:t>
      </w:r>
      <w:r>
        <w:t xml:space="preserve"> un diseño propuesto por Aburto en el proyecto “Selección de tecnologías para la depuración y el manejo del agua con fines acuícolas en localidades propuestas por el CIBAC dentro de la zona lacustre de Xochimilco”</w:t>
      </w:r>
      <w:r w:rsidR="008A0771">
        <w:t>.</w:t>
      </w:r>
      <w:r>
        <w:t xml:space="preserve"> </w:t>
      </w:r>
      <w:r w:rsidR="008A0771" w:rsidRPr="008A0771">
        <w:t>En este diseño</w:t>
      </w:r>
      <w:r>
        <w:t xml:space="preserve"> se </w:t>
      </w:r>
      <w:r w:rsidR="008A0771" w:rsidRPr="008A0771">
        <w:t>implementa</w:t>
      </w:r>
      <w:r>
        <w:t xml:space="preserve"> un humedal artificial de flujo subsuperficial (HASS) como sistema de depuración</w:t>
      </w:r>
      <w:r w:rsidR="008A0771" w:rsidRPr="008A0771">
        <w:t xml:space="preserve"> para </w:t>
      </w:r>
      <w:r>
        <w:t xml:space="preserve">tratar </w:t>
      </w:r>
      <w:r w:rsidR="008A0771" w:rsidRPr="008A0771">
        <w:t xml:space="preserve">el </w:t>
      </w:r>
      <w:r>
        <w:t>agua de los canales de Xochimilco</w:t>
      </w:r>
      <w:r w:rsidR="008A0771" w:rsidRPr="008A0771">
        <w:t>, obteniendo</w:t>
      </w:r>
      <w:r>
        <w:t xml:space="preserve"> agua </w:t>
      </w:r>
      <w:r w:rsidR="008A0771" w:rsidRPr="008A0771">
        <w:t>de</w:t>
      </w:r>
      <w:r>
        <w:t xml:space="preserve"> calidad apta para </w:t>
      </w:r>
      <w:r w:rsidR="008A0771" w:rsidRPr="008A0771">
        <w:t xml:space="preserve">la </w:t>
      </w:r>
      <w:r>
        <w:t>acuacultura</w:t>
      </w:r>
      <w:r w:rsidR="008A0771" w:rsidRPr="008A0771">
        <w:t xml:space="preserve"> y</w:t>
      </w:r>
      <w:r>
        <w:t xml:space="preserve"> específicamente para el cultivo del ajolote</w:t>
      </w:r>
      <w:r w:rsidR="008A0771" w:rsidRPr="008A0771">
        <w:t>, buscando</w:t>
      </w:r>
      <w:r>
        <w:t xml:space="preserve"> su conservación y aprovechamiento sustentable</w:t>
      </w:r>
      <w:r w:rsidR="008A0771" w:rsidRPr="008A0771">
        <w:t>.</w:t>
      </w:r>
      <w:r>
        <w:t xml:space="preserve"> [</w:t>
      </w:r>
      <w:r w:rsidRPr="006007C2">
        <w:t>1</w:t>
      </w:r>
      <w:r w:rsidR="00383A1B">
        <w:t>4</w:t>
      </w:r>
      <w:r w:rsidRPr="006007C2">
        <w:t>].</w:t>
      </w:r>
    </w:p>
    <w:p w14:paraId="7FD8B9B4" w14:textId="431F34E1" w:rsidR="00D77347" w:rsidRDefault="00A20EB6" w:rsidP="006007C2">
      <w:pPr>
        <w:pStyle w:val="Texto"/>
      </w:pPr>
      <w:r>
        <w:lastRenderedPageBreak/>
        <w:t xml:space="preserve">Desde el año 2007 </w:t>
      </w:r>
      <w:r w:rsidR="00056E3F">
        <w:t xml:space="preserve">se ha aplicado el </w:t>
      </w:r>
      <w:r w:rsidR="00D77347">
        <w:t xml:space="preserve">uso de </w:t>
      </w:r>
      <w:r w:rsidR="00056E3F">
        <w:t>humedales artificiales</w:t>
      </w:r>
      <w:r w:rsidR="00D77347">
        <w:t xml:space="preserve"> para el tratamiento del agua en los canales de Xochimilco en el Centro de Investigaciones </w:t>
      </w:r>
      <w:r w:rsidR="009A7D14">
        <w:t>Biológicas</w:t>
      </w:r>
      <w:r w:rsidR="00D77347">
        <w:t xml:space="preserve"> y Acuícolas de </w:t>
      </w:r>
      <w:proofErr w:type="spellStart"/>
      <w:r w:rsidR="009A7D14">
        <w:t>Cuemanco</w:t>
      </w:r>
      <w:proofErr w:type="spellEnd"/>
      <w:r w:rsidR="00D77347">
        <w:t xml:space="preserve"> (CIBAC</w:t>
      </w:r>
      <w:r w:rsidR="00600731">
        <w:t xml:space="preserve">), ya que </w:t>
      </w:r>
      <w:r w:rsidR="00D77347">
        <w:t xml:space="preserve">en </w:t>
      </w:r>
      <w:r w:rsidR="00600731">
        <w:t>e</w:t>
      </w:r>
      <w:r w:rsidR="00907386">
        <w:t>se año</w:t>
      </w:r>
      <w:r w:rsidR="00D77347">
        <w:t xml:space="preserve"> fue instalado un Humedal Artificial de Flujo Combinado, como parte de un proyecto de colaboración entre la </w:t>
      </w:r>
      <w:r w:rsidR="00D9770B">
        <w:t xml:space="preserve">Facultad de Química de la Universidad </w:t>
      </w:r>
      <w:r w:rsidR="007765FE">
        <w:t xml:space="preserve">Nacional Autónoma de </w:t>
      </w:r>
      <w:r w:rsidR="00CA32D5">
        <w:t xml:space="preserve">México (UNAM) </w:t>
      </w:r>
      <w:r w:rsidR="002044DE">
        <w:t>y la</w:t>
      </w:r>
      <w:r w:rsidR="00C44E65">
        <w:t xml:space="preserve"> </w:t>
      </w:r>
      <w:r w:rsidR="00D77347">
        <w:t xml:space="preserve">Universidad Autónoma Metropolitana, unidad Xochimilco (UAM-X) con el fin de proveer agua </w:t>
      </w:r>
      <w:r w:rsidR="006E3BED">
        <w:t>de</w:t>
      </w:r>
      <w:r w:rsidR="00D77347">
        <w:t xml:space="preserve"> calidad para acuacultura y agricultura [</w:t>
      </w:r>
      <w:r w:rsidR="00D77347" w:rsidRPr="006007C2">
        <w:t>1</w:t>
      </w:r>
      <w:r w:rsidR="006D32F2">
        <w:t>4</w:t>
      </w:r>
      <w:r w:rsidR="00D77347">
        <w:t>].</w:t>
      </w:r>
    </w:p>
    <w:p w14:paraId="2235FD18" w14:textId="7119D4D7" w:rsidR="00D4601F" w:rsidRDefault="001F4DA9" w:rsidP="00193AF8">
      <w:pPr>
        <w:pStyle w:val="Texto"/>
      </w:pPr>
      <w:r>
        <w:t xml:space="preserve">La evaluación del primer </w:t>
      </w:r>
      <w:r w:rsidR="00572B80">
        <w:t xml:space="preserve">HA citado respecto a la obtención de agua </w:t>
      </w:r>
      <w:r w:rsidR="0041729E">
        <w:t xml:space="preserve">con calidad para la acuacultura la realizo </w:t>
      </w:r>
      <w:r w:rsidR="00E110B6">
        <w:t>Ramírez</w:t>
      </w:r>
      <w:r w:rsidR="0041729E">
        <w:t xml:space="preserve"> Carrillo</w:t>
      </w:r>
      <w:r w:rsidR="00B54908">
        <w:t xml:space="preserve"> [15]</w:t>
      </w:r>
      <w:r w:rsidR="00E110B6">
        <w:t xml:space="preserve">, </w:t>
      </w:r>
      <w:r w:rsidR="00FC1B99">
        <w:t xml:space="preserve">tomando en cuenta la </w:t>
      </w:r>
      <w:r w:rsidR="008776AB">
        <w:t>remoción de nitratos (NO</w:t>
      </w:r>
      <w:r w:rsidR="005B55A2">
        <w:rPr>
          <w:vertAlign w:val="subscript"/>
        </w:rPr>
        <w:t>3</w:t>
      </w:r>
      <w:r w:rsidR="008776AB">
        <w:t>)</w:t>
      </w:r>
      <w:r w:rsidR="005B55A2">
        <w:t xml:space="preserve"> y nitritos (NO</w:t>
      </w:r>
      <w:r w:rsidR="005B55A2">
        <w:rPr>
          <w:vertAlign w:val="subscript"/>
        </w:rPr>
        <w:t>2</w:t>
      </w:r>
      <w:r w:rsidR="005B55A2">
        <w:t>)</w:t>
      </w:r>
      <w:r w:rsidR="00247FCA">
        <w:t>, amonio (NH</w:t>
      </w:r>
      <w:r w:rsidR="00A3252E">
        <w:rPr>
          <w:vertAlign w:val="subscript"/>
        </w:rPr>
        <w:t>4</w:t>
      </w:r>
      <w:r w:rsidR="00247FCA">
        <w:t>)</w:t>
      </w:r>
      <w:r w:rsidR="00A3252E">
        <w:t>, ortofosfatos (PO</w:t>
      </w:r>
      <w:r w:rsidR="00A3252E">
        <w:rPr>
          <w:vertAlign w:val="subscript"/>
        </w:rPr>
        <w:t>4</w:t>
      </w:r>
      <w:r w:rsidR="007E0922">
        <w:rPr>
          <w:vertAlign w:val="superscript"/>
        </w:rPr>
        <w:t>3-</w:t>
      </w:r>
      <w:r w:rsidR="00A3252E">
        <w:t>)</w:t>
      </w:r>
      <w:r w:rsidR="007E0922">
        <w:t xml:space="preserve"> </w:t>
      </w:r>
      <w:r w:rsidR="008754FB">
        <w:t xml:space="preserve">y demanda </w:t>
      </w:r>
      <w:r w:rsidR="000E293D">
        <w:t xml:space="preserve">química de oxígeno (DQO). </w:t>
      </w:r>
      <w:r w:rsidR="00674835">
        <w:t>Por otro lado</w:t>
      </w:r>
      <w:r w:rsidR="00E63582">
        <w:t xml:space="preserve">, </w:t>
      </w:r>
      <w:r w:rsidR="001F6EFB">
        <w:t>Martínez</w:t>
      </w:r>
      <w:r w:rsidR="00E63582">
        <w:t xml:space="preserve"> Cruz examinó la eficacia </w:t>
      </w:r>
      <w:r w:rsidR="001F6EFB">
        <w:t xml:space="preserve">con que se eliminaba </w:t>
      </w:r>
      <w:r w:rsidR="00B40308">
        <w:t xml:space="preserve">el amoniaco </w:t>
      </w:r>
      <w:r w:rsidR="009D3F96">
        <w:t>(NH</w:t>
      </w:r>
      <w:r w:rsidR="009D3F96">
        <w:rPr>
          <w:vertAlign w:val="subscript"/>
        </w:rPr>
        <w:t>3</w:t>
      </w:r>
      <w:r w:rsidR="009D3F96">
        <w:t>)</w:t>
      </w:r>
      <w:r w:rsidR="00955215">
        <w:t>, DQO, NO</w:t>
      </w:r>
      <w:r w:rsidR="00955215">
        <w:rPr>
          <w:vertAlign w:val="subscript"/>
        </w:rPr>
        <w:t>2</w:t>
      </w:r>
      <w:r w:rsidR="009C5A4C">
        <w:t xml:space="preserve"> y PO</w:t>
      </w:r>
      <w:r w:rsidR="009C5A4C">
        <w:rPr>
          <w:vertAlign w:val="subscript"/>
        </w:rPr>
        <w:t>4</w:t>
      </w:r>
      <w:r w:rsidR="007D1E05">
        <w:rPr>
          <w:vertAlign w:val="superscript"/>
        </w:rPr>
        <w:t xml:space="preserve">3- </w:t>
      </w:r>
      <w:r w:rsidR="007D1E05">
        <w:t xml:space="preserve">en el canal de </w:t>
      </w:r>
      <w:proofErr w:type="spellStart"/>
      <w:r w:rsidR="007D1E05">
        <w:t>Cuemanco</w:t>
      </w:r>
      <w:proofErr w:type="spellEnd"/>
      <w:r w:rsidR="007D1E05">
        <w:t xml:space="preserve">. </w:t>
      </w:r>
      <w:r w:rsidR="00CE1208">
        <w:t>Para ello, compar</w:t>
      </w:r>
      <w:r w:rsidR="00147BEE">
        <w:t>ó</w:t>
      </w:r>
      <w:r w:rsidR="00CE1208">
        <w:t xml:space="preserve"> </w:t>
      </w:r>
      <w:r w:rsidR="00147BEE" w:rsidRPr="00147BEE">
        <w:t xml:space="preserve">el desempeño de un humedal artificial de flujo subsuperficial (HASS) con un sistema que utiliza </w:t>
      </w:r>
      <w:proofErr w:type="spellStart"/>
      <w:r w:rsidR="00147BEE" w:rsidRPr="00147BEE">
        <w:t>macrófitas</w:t>
      </w:r>
      <w:proofErr w:type="spellEnd"/>
      <w:r w:rsidR="00147BEE" w:rsidRPr="00147BEE">
        <w:t xml:space="preserve"> flotantes, específicamente juncos (</w:t>
      </w:r>
      <w:proofErr w:type="spellStart"/>
      <w:r w:rsidR="00147BEE" w:rsidRPr="00147BEE">
        <w:t>Scirpus</w:t>
      </w:r>
      <w:proofErr w:type="spellEnd"/>
      <w:r w:rsidR="00147BEE" w:rsidRPr="00147BEE">
        <w:t xml:space="preserve"> </w:t>
      </w:r>
      <w:proofErr w:type="spellStart"/>
      <w:r w:rsidR="00147BEE" w:rsidRPr="00147BEE">
        <w:t>americanus</w:t>
      </w:r>
      <w:proofErr w:type="spellEnd"/>
      <w:r w:rsidR="00147BEE" w:rsidRPr="00147BEE">
        <w:t>) y lenteja de agua (</w:t>
      </w:r>
      <w:proofErr w:type="spellStart"/>
      <w:r w:rsidR="00147BEE" w:rsidRPr="00147BEE">
        <w:t>Lemna</w:t>
      </w:r>
      <w:proofErr w:type="spellEnd"/>
      <w:r w:rsidR="00147BEE" w:rsidRPr="00147BEE">
        <w:t xml:space="preserve"> </w:t>
      </w:r>
      <w:proofErr w:type="spellStart"/>
      <w:r w:rsidR="00147BEE" w:rsidRPr="00147BEE">
        <w:t>gibba</w:t>
      </w:r>
      <w:proofErr w:type="spellEnd"/>
      <w:r w:rsidR="00147BEE" w:rsidRPr="00147BEE">
        <w:t>)</w:t>
      </w:r>
      <w:r w:rsidR="00D77347">
        <w:t xml:space="preserve"> [1</w:t>
      </w:r>
      <w:r w:rsidR="006D32F2">
        <w:t>5</w:t>
      </w:r>
      <w:r w:rsidR="00D77347">
        <w:t>].</w:t>
      </w:r>
    </w:p>
    <w:p w14:paraId="26FE4F57" w14:textId="6467ADAC" w:rsidR="009C65ED" w:rsidRDefault="00D46C88" w:rsidP="00193AF8">
      <w:pPr>
        <w:pStyle w:val="Texto"/>
      </w:pPr>
      <w:r w:rsidRPr="00D46C88">
        <w:t>En 2007, Ramos</w:t>
      </w:r>
      <w:r w:rsidR="00E612A9">
        <w:t xml:space="preserve"> </w:t>
      </w:r>
      <w:r w:rsidRPr="00D46C88">
        <w:t xml:space="preserve">Espinoza evaluó la efectividad de tres tipos de </w:t>
      </w:r>
      <w:proofErr w:type="spellStart"/>
      <w:r w:rsidRPr="00D46C88">
        <w:t>macrófitas</w:t>
      </w:r>
      <w:proofErr w:type="spellEnd"/>
      <w:r w:rsidRPr="00D46C88">
        <w:t>: juncos (</w:t>
      </w:r>
      <w:proofErr w:type="spellStart"/>
      <w:r w:rsidRPr="00D46C88">
        <w:t>Scirpus</w:t>
      </w:r>
      <w:proofErr w:type="spellEnd"/>
      <w:r w:rsidRPr="00D46C88">
        <w:t xml:space="preserve"> </w:t>
      </w:r>
      <w:proofErr w:type="spellStart"/>
      <w:r w:rsidRPr="00D46C88">
        <w:t>americanus</w:t>
      </w:r>
      <w:proofErr w:type="spellEnd"/>
      <w:r w:rsidRPr="00D46C88">
        <w:t>), tule (</w:t>
      </w:r>
      <w:proofErr w:type="spellStart"/>
      <w:r w:rsidRPr="00D46C88">
        <w:t>Typha</w:t>
      </w:r>
      <w:proofErr w:type="spellEnd"/>
      <w:r w:rsidRPr="00D46C88">
        <w:t xml:space="preserve"> latifolia) y lirio acuático (</w:t>
      </w:r>
      <w:proofErr w:type="spellStart"/>
      <w:r w:rsidRPr="00D46C88">
        <w:t>Eichornia</w:t>
      </w:r>
      <w:proofErr w:type="spellEnd"/>
      <w:r w:rsidRPr="00D46C88">
        <w:t xml:space="preserve"> </w:t>
      </w:r>
      <w:proofErr w:type="spellStart"/>
      <w:r w:rsidRPr="00D46C88">
        <w:t>crassipes</w:t>
      </w:r>
      <w:proofErr w:type="spellEnd"/>
      <w:r w:rsidRPr="00D46C88">
        <w:t>), en el tratamiento de aguas del Canal Nacional</w:t>
      </w:r>
      <w:r w:rsidR="00C6677E">
        <w:t>, a tr</w:t>
      </w:r>
      <w:r w:rsidR="00070DD0">
        <w:t>avés del</w:t>
      </w:r>
      <w:r w:rsidRPr="00D46C88">
        <w:t xml:space="preserve"> análisis de variables fisicoquímicas del agua. Además</w:t>
      </w:r>
      <w:r w:rsidR="005B389D">
        <w:t>,</w:t>
      </w:r>
      <w:r w:rsidRPr="00D46C88">
        <w:t xml:space="preserve"> investigó la calidad microbiológica del agua tratada y su impacto en el crecimiento de semillas de relevancia agrícola</w:t>
      </w:r>
      <w:r w:rsidR="005B389D">
        <w:t xml:space="preserve"> [</w:t>
      </w:r>
      <w:r w:rsidR="00CF6AC4">
        <w:t>16</w:t>
      </w:r>
      <w:r w:rsidR="005B389D">
        <w:t>]</w:t>
      </w:r>
      <w:r w:rsidRPr="00D46C88">
        <w:t>.</w:t>
      </w:r>
    </w:p>
    <w:p w14:paraId="0C124669" w14:textId="2AD51080" w:rsidR="00D77347" w:rsidRDefault="00D77347" w:rsidP="006723E8">
      <w:pPr>
        <w:pStyle w:val="Texto"/>
      </w:pPr>
      <w:r>
        <w:t xml:space="preserve">Los </w:t>
      </w:r>
      <w:proofErr w:type="spellStart"/>
      <w:r>
        <w:t>herpetarios</w:t>
      </w:r>
      <w:proofErr w:type="spellEnd"/>
      <w:r>
        <w:t xml:space="preserve"> </w:t>
      </w:r>
      <w:r w:rsidR="003C4F60">
        <w:t>l</w:t>
      </w:r>
      <w:r w:rsidR="00450D50">
        <w:t>os cuales también</w:t>
      </w:r>
      <w:r>
        <w:t xml:space="preserve"> son ambientes controlados, un ejemplo de</w:t>
      </w:r>
      <w:r w:rsidR="003A251D">
        <w:t xml:space="preserve"> </w:t>
      </w:r>
      <w:proofErr w:type="spellStart"/>
      <w:r w:rsidR="003A251D">
        <w:t>herpetarios</w:t>
      </w:r>
      <w:proofErr w:type="spellEnd"/>
      <w:r w:rsidR="003A251D">
        <w:t xml:space="preserve"> que </w:t>
      </w:r>
      <w:r w:rsidR="000B595B">
        <w:t xml:space="preserve">conservan a los ajolotes en un ambiente controlado </w:t>
      </w:r>
      <w:r>
        <w:t xml:space="preserve">es el </w:t>
      </w:r>
      <w:proofErr w:type="spellStart"/>
      <w:r>
        <w:t>herpetario</w:t>
      </w:r>
      <w:proofErr w:type="spellEnd"/>
      <w:r>
        <w:t xml:space="preserve"> del parque zoológico Benito </w:t>
      </w:r>
      <w:proofErr w:type="spellStart"/>
      <w:r>
        <w:t>Juarez</w:t>
      </w:r>
      <w:proofErr w:type="spellEnd"/>
      <w:r w:rsidR="000B6938">
        <w:t xml:space="preserve">, donde se </w:t>
      </w:r>
      <w:r w:rsidR="00502053">
        <w:t>mantienen en</w:t>
      </w:r>
      <w:r>
        <w:t xml:space="preserve"> </w:t>
      </w:r>
      <w:proofErr w:type="spellStart"/>
      <w:r>
        <w:t>acuaterrarios</w:t>
      </w:r>
      <w:proofErr w:type="spellEnd"/>
      <w:r>
        <w:t xml:space="preserve"> </w:t>
      </w:r>
      <w:r w:rsidR="00653ECE">
        <w:t>los cuales monitorean</w:t>
      </w:r>
      <w:r>
        <w:t xml:space="preserve"> continuamente la calidad del agua [9].  </w:t>
      </w:r>
    </w:p>
    <w:p w14:paraId="28CE9BD2" w14:textId="0A1B04E1" w:rsidR="00B615A3" w:rsidRDefault="00B615A3" w:rsidP="00B615A3">
      <w:pPr>
        <w:pStyle w:val="Texto"/>
      </w:pPr>
      <w:r>
        <w:t>Para asegurar un entorno saludable para los ajolotes, es imperativo monitorear cuidadosamente varios parámetros ambientales en su hábitat. El pH debe mantenerse entre 6.5 y 8 para proporcionar las condiciones óptimas. En cuanto a la temperatura, los ajolotes adultos requieren un rango de 15 a 18°C durante todo el año, con un límite máximo de 22°C. Para las crías recién nacidas, se recomienda una temperatura del agua entre 22 y 24°C, evitando exceder los 25°C. Se debe reducir la temperatura gradualmente a medida que las crías crecen, disminuyendo aproximadamente 1°C cada 2-3 días</w:t>
      </w:r>
      <w:r w:rsidR="00625792">
        <w:t xml:space="preserve"> [9]</w:t>
      </w:r>
      <w:r>
        <w:t>.</w:t>
      </w:r>
    </w:p>
    <w:p w14:paraId="41DF501F" w14:textId="0738F27C" w:rsidR="00B615A3" w:rsidRDefault="00B615A3" w:rsidP="00B615A3">
      <w:pPr>
        <w:pStyle w:val="Texto"/>
      </w:pPr>
      <w:r>
        <w:t xml:space="preserve">El cloro en el agua debe ser nulo (0 mg/l o ppm), utilizando </w:t>
      </w:r>
      <w:proofErr w:type="spellStart"/>
      <w:r>
        <w:t>declorantes</w:t>
      </w:r>
      <w:proofErr w:type="spellEnd"/>
      <w:r>
        <w:t xml:space="preserve"> que eliminen tanto el cloro como las cloraminas, ya que son sustancias tóxicas para los ajolotes y las bacterias nitrificantes, esenciales para un filtrado biológico adecuado. La salinidad también debe ser controlada estrictamente; el agua dulce es esencial y la salinidad no debe superar el 5%, con una densidad relativa de 1.000</w:t>
      </w:r>
      <w:r w:rsidR="00625792">
        <w:t xml:space="preserve"> [9]</w:t>
      </w:r>
      <w:r>
        <w:t>.</w:t>
      </w:r>
    </w:p>
    <w:p w14:paraId="7E3A53AC" w14:textId="5AA5CC1F" w:rsidR="00B615A3" w:rsidRDefault="00B615A3" w:rsidP="00B615A3">
      <w:pPr>
        <w:pStyle w:val="Texto"/>
      </w:pPr>
      <w:r>
        <w:lastRenderedPageBreak/>
        <w:t>Es fundamental que los niveles de nitritos no superen 1 mg/l (ppm) y deben ser indetectables en un acuario correctamente mantenido y ciclado. Los nitratos, por su parte, no deben exceder los 20 ppm. El oxígeno disuelto no debe ser inferior al 80% para mantener a los ajolotes en condiciones saludables. Finalmente, el dióxido de carbono no debe superar los 5 mg/l, y se desaconseja la suplementación de CO2 en los acuarios destinados a ajolotes, pues las plantas pueden prosperar adecuadamente sin él</w:t>
      </w:r>
      <w:r w:rsidR="00625792">
        <w:t xml:space="preserve"> [9]</w:t>
      </w:r>
      <w:r>
        <w:t>.</w:t>
      </w:r>
    </w:p>
    <w:p w14:paraId="17440B5D" w14:textId="45984921" w:rsidR="00B05168" w:rsidRDefault="009B3C99" w:rsidP="00FF2884">
      <w:pPr>
        <w:pStyle w:val="Ttulo1"/>
      </w:pPr>
      <w:bookmarkStart w:id="55" w:name="_Toc167237629"/>
      <w:r>
        <w:t>S</w:t>
      </w:r>
      <w:r w:rsidR="00F03C79">
        <w:t>istemas de monitoreo</w:t>
      </w:r>
      <w:r>
        <w:t xml:space="preserve"> de </w:t>
      </w:r>
      <w:r w:rsidR="00B05168">
        <w:t>parámetros fisicoquímicos de la calidad del agua.</w:t>
      </w:r>
      <w:bookmarkEnd w:id="55"/>
    </w:p>
    <w:p w14:paraId="659F4E0F" w14:textId="4463EEC0" w:rsidR="00EE735D" w:rsidRDefault="00EE735D" w:rsidP="00EE735D">
      <w:pPr>
        <w:pStyle w:val="Texto"/>
      </w:pPr>
      <w:r w:rsidRPr="00EE735D">
        <w:t>La medición de parámetros fisicoquímicos del agua nos otorga la capacidad de detectar diversas variables que afecta</w:t>
      </w:r>
      <w:r w:rsidR="00450D50">
        <w:t>n de manera directa lo que es</w:t>
      </w:r>
      <w:r w:rsidRPr="00EE735D">
        <w:t xml:space="preserve"> la calidad del agua. </w:t>
      </w:r>
      <w:r w:rsidR="00DD1C12">
        <w:t>Esto nos</w:t>
      </w:r>
      <w:r w:rsidRPr="00EE735D">
        <w:t xml:space="preserve"> permite un mejor control y cuidado</w:t>
      </w:r>
      <w:r w:rsidR="005212A2">
        <w:t xml:space="preserve"> del ambiente </w:t>
      </w:r>
      <w:r w:rsidR="00FC561E">
        <w:t xml:space="preserve">que se busca tener para </w:t>
      </w:r>
      <w:r w:rsidR="005212A2">
        <w:t>el ajolote</w:t>
      </w:r>
      <w:r w:rsidRPr="00EE735D">
        <w:t>, un ejempl</w:t>
      </w:r>
      <w:r w:rsidR="00E77E8C">
        <w:t xml:space="preserve">o de la implementación de sensores para el cuidado </w:t>
      </w:r>
      <w:r w:rsidR="00CB2B07">
        <w:t>de otra especie se puede ver dentro d</w:t>
      </w:r>
      <w:r w:rsidRPr="00EE735D">
        <w:t>el trabajo “Prototipo para el monitoreo automatizado de parámetros de calidad del agua en una granja de camarón” [</w:t>
      </w:r>
      <w:r w:rsidR="00A730E4">
        <w:t>17</w:t>
      </w:r>
      <w:r w:rsidRPr="00EE735D">
        <w:t xml:space="preserve">], en el cual se presenta un sistema compuesto por tres nodos: un nodo sensor, un nodo coordinador y un nodo de publicación. El nodo sensor integra </w:t>
      </w:r>
      <w:r w:rsidR="00226299">
        <w:t xml:space="preserve">como su nombre indica los </w:t>
      </w:r>
      <w:r w:rsidRPr="00EE735D">
        <w:t xml:space="preserve">sensores (oxígeno disuelto, pH, salinidad y temperatura), microcontroladores, radio transceptor y fuente de energía solar, los cuales </w:t>
      </w:r>
      <w:r w:rsidR="00FB14BB">
        <w:t>cuantifican</w:t>
      </w:r>
      <w:r w:rsidRPr="00EE735D">
        <w:t xml:space="preserve"> la calidad del agua y transmiten estos datos de forma inalámbrica al nodo coordinador; el nodo coordinador recibe y extrae el paquete de datos transmitido y los descarga en una computadora personal (PC</w:t>
      </w:r>
      <w:r w:rsidR="00010B8C">
        <w:tab/>
      </w:r>
      <w:r w:rsidRPr="00EE735D">
        <w:t xml:space="preserve">) para su almacenamiento. En el nodo de publicación los usuarios </w:t>
      </w:r>
      <w:r w:rsidR="007231E5">
        <w:t>consultan</w:t>
      </w:r>
      <w:r w:rsidRPr="00EE735D">
        <w:t xml:space="preserve"> los parámetros censados en una PC mediante una interfaz gráfica. El sistema desarrollado ofrece una herramienta tecnológica para el monitoreo eficiente de parámetros que permita tomar mejores decisiones a los productores acuícolas para lograr una mayor productividad y rentabilidad.</w:t>
      </w:r>
    </w:p>
    <w:p w14:paraId="11C7D874" w14:textId="4EDA8A1B" w:rsidR="00F748C2" w:rsidRDefault="00EE735D" w:rsidP="00EE735D">
      <w:pPr>
        <w:pStyle w:val="Texto"/>
      </w:pPr>
      <w:r w:rsidRPr="00EE735D">
        <w:t>No obstante, los autores de “</w:t>
      </w:r>
      <w:proofErr w:type="spellStart"/>
      <w:r w:rsidRPr="00EE735D">
        <w:t>Development</w:t>
      </w:r>
      <w:proofErr w:type="spellEnd"/>
      <w:r w:rsidRPr="00EE735D">
        <w:t xml:space="preserve"> </w:t>
      </w:r>
      <w:proofErr w:type="spellStart"/>
      <w:r w:rsidRPr="00EE735D">
        <w:t>of</w:t>
      </w:r>
      <w:proofErr w:type="spellEnd"/>
      <w:r w:rsidRPr="00EE735D">
        <w:t xml:space="preserve"> </w:t>
      </w:r>
      <w:proofErr w:type="spellStart"/>
      <w:r w:rsidRPr="00EE735D">
        <w:t>IoT</w:t>
      </w:r>
      <w:proofErr w:type="spellEnd"/>
      <w:r w:rsidRPr="00EE735D">
        <w:t xml:space="preserve"> for </w:t>
      </w:r>
      <w:proofErr w:type="spellStart"/>
      <w:r w:rsidRPr="00EE735D">
        <w:t>Automated</w:t>
      </w:r>
      <w:proofErr w:type="spellEnd"/>
      <w:r w:rsidRPr="00EE735D">
        <w:t xml:space="preserve"> </w:t>
      </w:r>
      <w:proofErr w:type="spellStart"/>
      <w:r w:rsidRPr="00EE735D">
        <w:t>Water</w:t>
      </w:r>
      <w:proofErr w:type="spellEnd"/>
      <w:r w:rsidRPr="00EE735D">
        <w:t xml:space="preserve"> </w:t>
      </w:r>
      <w:proofErr w:type="spellStart"/>
      <w:r w:rsidRPr="00EE735D">
        <w:t>Quality</w:t>
      </w:r>
      <w:proofErr w:type="spellEnd"/>
      <w:r w:rsidRPr="00EE735D">
        <w:t xml:space="preserve"> </w:t>
      </w:r>
      <w:proofErr w:type="spellStart"/>
      <w:r w:rsidRPr="00EE735D">
        <w:t>Monitoring</w:t>
      </w:r>
      <w:proofErr w:type="spellEnd"/>
      <w:r w:rsidRPr="00EE735D">
        <w:t xml:space="preserve"> </w:t>
      </w:r>
      <w:proofErr w:type="spellStart"/>
      <w:r w:rsidRPr="00EE735D">
        <w:t>System</w:t>
      </w:r>
      <w:proofErr w:type="spellEnd"/>
      <w:r w:rsidRPr="00EE735D">
        <w:t xml:space="preserve">” difieren un poco en cuanto a los parámetros de calidad. En su investigación, proponen el uso de sensores de temperatura, conductividad, salinidad, </w:t>
      </w:r>
      <w:proofErr w:type="spellStart"/>
      <w:r w:rsidRPr="00EE735D">
        <w:t>DOsat</w:t>
      </w:r>
      <w:proofErr w:type="spellEnd"/>
      <w:r w:rsidRPr="00EE735D">
        <w:t xml:space="preserve"> (saturación de oxígeno en agua), TDS (total </w:t>
      </w:r>
      <w:proofErr w:type="spellStart"/>
      <w:r w:rsidRPr="00EE735D">
        <w:t>dissolved</w:t>
      </w:r>
      <w:proofErr w:type="spellEnd"/>
      <w:r w:rsidRPr="00EE735D">
        <w:t xml:space="preserve"> </w:t>
      </w:r>
      <w:proofErr w:type="spellStart"/>
      <w:r w:rsidRPr="00EE735D">
        <w:t>solids</w:t>
      </w:r>
      <w:proofErr w:type="spellEnd"/>
      <w:r w:rsidRPr="00EE735D">
        <w:t>), pH, DO (</w:t>
      </w:r>
      <w:proofErr w:type="spellStart"/>
      <w:r w:rsidRPr="00EE735D">
        <w:t>dissolved</w:t>
      </w:r>
      <w:proofErr w:type="spellEnd"/>
      <w:r w:rsidRPr="00EE735D">
        <w:t xml:space="preserve"> </w:t>
      </w:r>
      <w:proofErr w:type="spellStart"/>
      <w:r w:rsidRPr="00EE735D">
        <w:t>oxygen</w:t>
      </w:r>
      <w:proofErr w:type="spellEnd"/>
      <w:r w:rsidRPr="00EE735D">
        <w:t>) integrados a un sistema embebido para la medición de la calidad del agua [</w:t>
      </w:r>
      <w:r w:rsidR="003C6055">
        <w:t>18</w:t>
      </w:r>
      <w:r w:rsidRPr="00EE735D">
        <w:t xml:space="preserve">], </w:t>
      </w:r>
      <w:r w:rsidR="00E038F3">
        <w:t>de igual manera este sistema</w:t>
      </w:r>
      <w:r w:rsidRPr="00EE735D">
        <w:t xml:space="preserve"> posibilita una conexión remota de dispositivos y visualización de la información en tiempo </w:t>
      </w:r>
      <w:r w:rsidR="00D83A61">
        <w:t xml:space="preserve">casi </w:t>
      </w:r>
      <w:r w:rsidRPr="00EE735D">
        <w:t xml:space="preserve">real. En última instancia, se encuentra también un innovador sistema de clasificación de calidad del agua con </w:t>
      </w:r>
      <w:proofErr w:type="spellStart"/>
      <w:r w:rsidRPr="00EE735D">
        <w:t>fuzzy</w:t>
      </w:r>
      <w:proofErr w:type="spellEnd"/>
      <w:r w:rsidRPr="00EE735D">
        <w:t xml:space="preserve"> </w:t>
      </w:r>
      <w:proofErr w:type="spellStart"/>
      <w:r w:rsidRPr="00EE735D">
        <w:t>logic</w:t>
      </w:r>
      <w:proofErr w:type="spellEnd"/>
      <w:r w:rsidRPr="00EE735D">
        <w:t>, usando los criterios de pH, conductividad, oxígeno disuelto, potencial de reducción de oxidación y temperatura, bajo referentes como agua excelente, buena, satisfactoria, pobre y mala. [</w:t>
      </w:r>
      <w:r w:rsidR="00C762CC">
        <w:t>19</w:t>
      </w:r>
      <w:r w:rsidRPr="00EE735D">
        <w:t xml:space="preserve">] Este sistema propuesto de sensores, usando </w:t>
      </w:r>
      <w:proofErr w:type="spellStart"/>
      <w:r w:rsidRPr="00EE735D">
        <w:t>raspberry</w:t>
      </w:r>
      <w:proofErr w:type="spellEnd"/>
      <w:r w:rsidRPr="00EE735D">
        <w:t xml:space="preserve"> Pi, luego se contrastó con mediciones de referencia para analizar sus errores relativos.</w:t>
      </w:r>
    </w:p>
    <w:p w14:paraId="521C74DD" w14:textId="7D25E3B4" w:rsidR="003739DE" w:rsidRPr="00000402" w:rsidRDefault="00000402" w:rsidP="00000402">
      <w:pPr>
        <w:spacing w:after="160" w:line="259" w:lineRule="auto"/>
        <w:rPr>
          <w:rFonts w:ascii="Times New Roman" w:hAnsi="Times New Roman"/>
          <w:sz w:val="20"/>
        </w:rPr>
      </w:pPr>
      <w:r>
        <w:br w:type="page"/>
      </w:r>
    </w:p>
    <w:p w14:paraId="2F53B357" w14:textId="523766B1" w:rsidR="00EE735D" w:rsidRPr="003739DE" w:rsidRDefault="00EE735D" w:rsidP="00FF2884">
      <w:pPr>
        <w:pStyle w:val="Ttulo1"/>
      </w:pPr>
      <w:bookmarkStart w:id="56" w:name="_Toc167237630"/>
      <w:proofErr w:type="spellStart"/>
      <w:r w:rsidRPr="003739DE">
        <w:lastRenderedPageBreak/>
        <w:t>Ajolotarios</w:t>
      </w:r>
      <w:proofErr w:type="spellEnd"/>
      <w:r w:rsidRPr="003739DE">
        <w:t xml:space="preserve"> y calidad del agua.</w:t>
      </w:r>
      <w:bookmarkEnd w:id="56"/>
    </w:p>
    <w:p w14:paraId="55736D48" w14:textId="00FC8C39" w:rsidR="00D50D08" w:rsidRDefault="00D50D08" w:rsidP="00D50D08">
      <w:pPr>
        <w:pStyle w:val="Texto"/>
      </w:pPr>
      <w:r>
        <w:t xml:space="preserve">Los </w:t>
      </w:r>
      <w:proofErr w:type="spellStart"/>
      <w:r>
        <w:t>ajolotarios</w:t>
      </w:r>
      <w:proofErr w:type="spellEnd"/>
      <w:r>
        <w:t xml:space="preserve"> o Unidades de Manejo Ambiental (</w:t>
      </w:r>
      <w:proofErr w:type="spellStart"/>
      <w:r>
        <w:t>UMAs</w:t>
      </w:r>
      <w:proofErr w:type="spellEnd"/>
      <w:r>
        <w:t>) desempeñan un papel fundamental en la conservación del ajolote, una especie endémica de México que enfrenta un riesgo significativo de extinción. Estas unidades están diseñadas para recrear y mantener las condiciones ambientales óptimas necesarias para el cuidado y la supervivencia de los ajolotes</w:t>
      </w:r>
      <w:r w:rsidR="004F4D38">
        <w:t xml:space="preserve"> [14</w:t>
      </w:r>
      <w:r w:rsidR="00917C79">
        <w:t>]</w:t>
      </w:r>
      <w:r>
        <w:t xml:space="preserve">. </w:t>
      </w:r>
    </w:p>
    <w:p w14:paraId="1A39B01A" w14:textId="2E4860F9" w:rsidR="00D50D08" w:rsidRDefault="00D50D08" w:rsidP="00D50D08">
      <w:pPr>
        <w:pStyle w:val="Texto"/>
      </w:pPr>
      <w:r>
        <w:t xml:space="preserve">Uno de los ejemplos destacados de estas instalaciones es el </w:t>
      </w:r>
      <w:proofErr w:type="spellStart"/>
      <w:r>
        <w:t>ajolotario</w:t>
      </w:r>
      <w:proofErr w:type="spellEnd"/>
      <w:r>
        <w:t xml:space="preserve"> del "Parque Zoológico Benito Juárez". Aquí, se lleva a cabo una gestión meticulosa de las condiciones del agua, vital para la salud de los ajolotes. La monitorización de la calidad del agua se realiza de manera manual y es una tarea diaria que requiere precisión y atención al detalle. Los parámetros que se controlan incluyen la temperatura</w:t>
      </w:r>
      <w:r w:rsidR="00971998">
        <w:t xml:space="preserve"> (</w:t>
      </w:r>
      <w:r w:rsidR="00491F26">
        <w:t>°C)</w:t>
      </w:r>
      <w:r>
        <w:t>, el pH, el nivel de cloro</w:t>
      </w:r>
      <w:r w:rsidR="00491F26">
        <w:t xml:space="preserve"> (ppm o partículas por millón)</w:t>
      </w:r>
      <w:r>
        <w:t>, así como las concentraciones de nitritos</w:t>
      </w:r>
      <w:r w:rsidR="00EF77BD">
        <w:t xml:space="preserve"> </w:t>
      </w:r>
      <w:r w:rsidR="00F32501">
        <w:t>(mg/L)</w:t>
      </w:r>
      <w:r>
        <w:t xml:space="preserve">, nitratos </w:t>
      </w:r>
      <w:r w:rsidR="00F32501">
        <w:t>(mg/L)</w:t>
      </w:r>
      <w:r>
        <w:t xml:space="preserve"> y amonio</w:t>
      </w:r>
      <w:r w:rsidR="00E0533D">
        <w:t xml:space="preserve"> (mg/L)</w:t>
      </w:r>
      <w:r>
        <w:t>. Para realizar estas mediciones, se utilizan kits de prueba específicos que aseguran que el agua se mantenga dentro de los rangos que son seguros y saludables para los ajolotes</w:t>
      </w:r>
      <w:r w:rsidR="00917C79">
        <w:t xml:space="preserve"> [9]</w:t>
      </w:r>
      <w:r>
        <w:t>.</w:t>
      </w:r>
    </w:p>
    <w:p w14:paraId="647E5D5A" w14:textId="02DBFE59" w:rsidR="00D50D08" w:rsidRDefault="00D50D08" w:rsidP="00D50D08">
      <w:pPr>
        <w:pStyle w:val="Texto"/>
      </w:pPr>
      <w:r>
        <w:t xml:space="preserve">Además de la monitorización regular, el </w:t>
      </w:r>
      <w:proofErr w:type="spellStart"/>
      <w:r>
        <w:t>ajolotario</w:t>
      </w:r>
      <w:proofErr w:type="spellEnd"/>
      <w:r>
        <w:t xml:space="preserve"> implementa sistemas de filtración avanzados y procedimientos de limpieza que ayudan a mantener el equilibrio ecológico del agua. Esto no solo beneficia a los ajolotes al reducir el estrés y prevenir enfermedades, sino que también simula las condiciones de su hábitat natural, lo cual es crucial para su reproducción y desarrollo a largo plazo</w:t>
      </w:r>
      <w:r w:rsidR="00917C79">
        <w:t xml:space="preserve"> [9]</w:t>
      </w:r>
      <w:r>
        <w:t>.</w:t>
      </w:r>
    </w:p>
    <w:p w14:paraId="0E131897" w14:textId="0A7908A3" w:rsidR="00B10A5E" w:rsidRDefault="00D50D08" w:rsidP="00D2015A">
      <w:pPr>
        <w:pStyle w:val="Texto"/>
      </w:pPr>
      <w:r>
        <w:t>Estas prácticas son parte de un esfuerzo más amplio para preservar la especie, involucrando también programas de educación y sensibilización que fomentan la conservación ambiental y la importancia del ajolote como parte del patrimonio natural de México.</w:t>
      </w:r>
    </w:p>
    <w:p w14:paraId="7EC9E449" w14:textId="77777777" w:rsidR="001B7953" w:rsidRDefault="001B7953">
      <w:pPr>
        <w:spacing w:after="160" w:line="259" w:lineRule="auto"/>
        <w:rPr>
          <w:rFonts w:ascii="Times New Roman" w:eastAsia="Aptos" w:hAnsi="Times New Roman" w:cs="Times New Roman"/>
          <w:b/>
          <w:bCs/>
          <w:kern w:val="2"/>
          <w:sz w:val="40"/>
          <w:szCs w:val="40"/>
          <w14:ligatures w14:val="standardContextual"/>
        </w:rPr>
      </w:pPr>
      <w:r>
        <w:rPr>
          <w:rFonts w:ascii="Times New Roman" w:eastAsia="Aptos" w:hAnsi="Times New Roman" w:cs="Times New Roman"/>
          <w:b/>
          <w:bCs/>
          <w:kern w:val="2"/>
          <w:sz w:val="40"/>
          <w:szCs w:val="40"/>
          <w14:ligatures w14:val="standardContextual"/>
        </w:rPr>
        <w:br w:type="page"/>
      </w:r>
    </w:p>
    <w:p w14:paraId="196E3C24" w14:textId="2AC265D8" w:rsidR="00DA5FD5" w:rsidRPr="00C655F9" w:rsidRDefault="00DA5FD5" w:rsidP="00DA5FD5">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lastRenderedPageBreak/>
        <w:t xml:space="preserve">CAPÍTULO </w:t>
      </w:r>
      <w:r>
        <w:rPr>
          <w:rFonts w:ascii="Times New Roman" w:eastAsia="Aptos" w:hAnsi="Times New Roman" w:cs="Times New Roman"/>
          <w:b/>
          <w:bCs/>
          <w:kern w:val="2"/>
          <w:sz w:val="40"/>
          <w:szCs w:val="40"/>
          <w14:ligatures w14:val="standardContextual"/>
        </w:rPr>
        <w:t>3</w:t>
      </w:r>
    </w:p>
    <w:p w14:paraId="7CCBC538" w14:textId="2FEE399F" w:rsidR="00DA5FD5" w:rsidRPr="00DA5FD5" w:rsidRDefault="00DA5FD5" w:rsidP="00DA5FD5">
      <w:pPr>
        <w:spacing w:after="160" w:line="259" w:lineRule="auto"/>
        <w:jc w:val="right"/>
        <w:rPr>
          <w:rFonts w:ascii="Times New Roman" w:eastAsia="Aptos" w:hAnsi="Times New Roman" w:cs="Times New Roman"/>
          <w:b/>
          <w:bCs/>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MARCO TEORICO</w:t>
      </w:r>
    </w:p>
    <w:p w14:paraId="7282FAA4" w14:textId="240FEDD8" w:rsidR="00646174" w:rsidRDefault="00394E4B" w:rsidP="00412BA5">
      <w:pPr>
        <w:pStyle w:val="Inicial"/>
      </w:pPr>
      <w:bookmarkStart w:id="57" w:name="_Toc167237631"/>
      <w:r>
        <w:t>Marco teórico.</w:t>
      </w:r>
      <w:bookmarkEnd w:id="57"/>
    </w:p>
    <w:p w14:paraId="6B4868C1" w14:textId="75ED171B" w:rsidR="00917BCF" w:rsidRPr="00000402" w:rsidRDefault="00917BCF" w:rsidP="00FF2884">
      <w:pPr>
        <w:pStyle w:val="Ttulo1"/>
      </w:pPr>
      <w:bookmarkStart w:id="58" w:name="_Toc167237632"/>
      <w:r w:rsidRPr="00000402">
        <w:t>Introducción</w:t>
      </w:r>
      <w:bookmarkEnd w:id="58"/>
      <w:r w:rsidRPr="00000402">
        <w:t xml:space="preserve"> </w:t>
      </w:r>
    </w:p>
    <w:p w14:paraId="417F1764" w14:textId="46CACBD5" w:rsidR="00917BCF" w:rsidRDefault="00C055BE" w:rsidP="00C055BE">
      <w:pPr>
        <w:pStyle w:val="Texto"/>
        <w:rPr>
          <w:lang w:eastAsia="es-MX"/>
        </w:rPr>
      </w:pPr>
      <w:r w:rsidRPr="00C055BE">
        <w:rPr>
          <w:lang w:eastAsia="es-MX"/>
        </w:rPr>
        <w:t xml:space="preserve">La presente investigación se enmarca en el ámbito de la </w:t>
      </w:r>
      <w:r w:rsidR="00DC6E68">
        <w:tab/>
      </w:r>
      <w:r w:rsidRPr="00C055BE">
        <w:rPr>
          <w:lang w:eastAsia="es-MX"/>
        </w:rPr>
        <w:t xml:space="preserve">conservación, </w:t>
      </w:r>
      <w:r w:rsidR="00863BE6">
        <w:rPr>
          <w:lang w:eastAsia="es-MX"/>
        </w:rPr>
        <w:t>centrada</w:t>
      </w:r>
      <w:r w:rsidRPr="00C055BE">
        <w:rPr>
          <w:lang w:eastAsia="es-MX"/>
        </w:rPr>
        <w:t xml:space="preserve"> en las especies del género Ambystoma, comúnmente </w:t>
      </w:r>
      <w:r w:rsidR="00DC6E68">
        <w:rPr>
          <w:lang w:eastAsia="es-MX"/>
        </w:rPr>
        <w:t>conocidos</w:t>
      </w:r>
      <w:r w:rsidRPr="00C055BE">
        <w:rPr>
          <w:lang w:eastAsia="es-MX"/>
        </w:rPr>
        <w:t xml:space="preserve"> como ajolotes, </w:t>
      </w:r>
      <w:r w:rsidR="00DC6E68">
        <w:rPr>
          <w:lang w:eastAsia="es-MX"/>
        </w:rPr>
        <w:t>los cuales</w:t>
      </w:r>
      <w:r w:rsidRPr="00C055BE">
        <w:rPr>
          <w:lang w:eastAsia="es-MX"/>
        </w:rPr>
        <w:t xml:space="preserve"> son </w:t>
      </w:r>
      <w:r w:rsidR="00DC6E68">
        <w:rPr>
          <w:lang w:eastAsia="es-MX"/>
        </w:rPr>
        <w:t>una especie</w:t>
      </w:r>
      <w:r w:rsidRPr="00C055BE">
        <w:rPr>
          <w:lang w:eastAsia="es-MX"/>
        </w:rPr>
        <w:t xml:space="preserve"> endémica </w:t>
      </w:r>
      <w:r w:rsidR="00DC6E68">
        <w:rPr>
          <w:lang w:eastAsia="es-MX"/>
        </w:rPr>
        <w:t>en</w:t>
      </w:r>
      <w:r w:rsidRPr="00C055BE">
        <w:rPr>
          <w:lang w:eastAsia="es-MX"/>
        </w:rPr>
        <w:t xml:space="preserve"> México y están enfrentando serias amenazas que ponen en riesgo su supervivencia. Este marco teórico proporcionará una base sólida para entender los diversos enfoques y tecnologías aplicados en la conservación de estas especies únicas, abarcando tanto métodos tradicionales como innovaciones tecnológicas.</w:t>
      </w:r>
    </w:p>
    <w:p w14:paraId="5EE9657E" w14:textId="6348ED4E" w:rsidR="00A412B2" w:rsidRDefault="00A412B2" w:rsidP="00A412B2">
      <w:pPr>
        <w:pStyle w:val="Texto"/>
        <w:rPr>
          <w:lang w:eastAsia="es-MX"/>
        </w:rPr>
      </w:pPr>
      <w:r>
        <w:rPr>
          <w:lang w:eastAsia="es-MX"/>
        </w:rPr>
        <w:t xml:space="preserve">En primer lugar, </w:t>
      </w:r>
      <w:r w:rsidR="0051660C">
        <w:rPr>
          <w:lang w:eastAsia="es-MX"/>
        </w:rPr>
        <w:t>exploraremos</w:t>
      </w:r>
      <w:r>
        <w:rPr>
          <w:lang w:eastAsia="es-MX"/>
        </w:rPr>
        <w:t xml:space="preserve"> el estado actual de las especies de </w:t>
      </w:r>
      <w:r w:rsidR="003B3306">
        <w:rPr>
          <w:lang w:eastAsia="es-MX"/>
        </w:rPr>
        <w:t>genero</w:t>
      </w:r>
      <w:r>
        <w:rPr>
          <w:lang w:eastAsia="es-MX"/>
        </w:rPr>
        <w:t xml:space="preserve"> Ambystoma en México, describiendo su distribución, ecología y las principales amenazas que enfrentan. Posteriormente, se discutirá la conservación in situ, que implica la protección de estas especies en su hábitat natural, identificando las áreas protegidas y las estrategias de manejo ambiental que se están implementando.</w:t>
      </w:r>
    </w:p>
    <w:p w14:paraId="5F26E7B3" w14:textId="5A5F2100" w:rsidR="00A412B2" w:rsidRDefault="00A412B2" w:rsidP="00A412B2">
      <w:pPr>
        <w:pStyle w:val="Texto"/>
        <w:rPr>
          <w:lang w:eastAsia="es-MX"/>
        </w:rPr>
      </w:pPr>
      <w:r>
        <w:rPr>
          <w:lang w:eastAsia="es-MX"/>
        </w:rPr>
        <w:t xml:space="preserve">En contraste, la conservación ex situ se examinará como una estrategia complementaria que involucra el mantenimiento y cuidado de estos anfibios fuera de su entorno natural. En este contexto, se detallarán las funciones y operaciones de los </w:t>
      </w:r>
      <w:proofErr w:type="spellStart"/>
      <w:r>
        <w:rPr>
          <w:lang w:eastAsia="es-MX"/>
        </w:rPr>
        <w:t>ajolotarios</w:t>
      </w:r>
      <w:proofErr w:type="spellEnd"/>
      <w:r>
        <w:rPr>
          <w:lang w:eastAsia="es-MX"/>
        </w:rPr>
        <w:t xml:space="preserve"> en México, los cuales son fundamentales para la preservación de la genética de las especies y su potencial reintroducción a la naturaleza.</w:t>
      </w:r>
    </w:p>
    <w:p w14:paraId="4A149AB4" w14:textId="1DCDD04A" w:rsidR="00335B0D" w:rsidRDefault="002B6CDC" w:rsidP="002B6CDC">
      <w:pPr>
        <w:pStyle w:val="Texto"/>
        <w:rPr>
          <w:lang w:eastAsia="es-MX"/>
        </w:rPr>
      </w:pPr>
      <w:r>
        <w:rPr>
          <w:lang w:eastAsia="es-MX"/>
        </w:rPr>
        <w:t>Dentro de nuestra presente</w:t>
      </w:r>
      <w:r w:rsidRPr="002B6CDC">
        <w:rPr>
          <w:lang w:eastAsia="es-MX"/>
        </w:rPr>
        <w:t xml:space="preserve"> investigación </w:t>
      </w:r>
      <w:r>
        <w:rPr>
          <w:lang w:eastAsia="es-MX"/>
        </w:rPr>
        <w:t>nos</w:t>
      </w:r>
      <w:r w:rsidRPr="002B6CDC">
        <w:rPr>
          <w:lang w:eastAsia="es-MX"/>
        </w:rPr>
        <w:t xml:space="preserve"> </w:t>
      </w:r>
      <w:r>
        <w:rPr>
          <w:lang w:eastAsia="es-MX"/>
        </w:rPr>
        <w:t>adentraremos</w:t>
      </w:r>
      <w:r w:rsidRPr="002B6CDC">
        <w:rPr>
          <w:lang w:eastAsia="es-MX"/>
        </w:rPr>
        <w:t xml:space="preserve"> en el ámbito de la tecnología aplicada a la conservación con un enfoque especial en el sistema de monitoreo en hardware. </w:t>
      </w:r>
      <w:r>
        <w:rPr>
          <w:lang w:eastAsia="es-MX"/>
        </w:rPr>
        <w:t>Por lo que</w:t>
      </w:r>
      <w:r w:rsidRPr="002B6CDC">
        <w:rPr>
          <w:lang w:eastAsia="es-MX"/>
        </w:rPr>
        <w:t xml:space="preserve"> </w:t>
      </w:r>
      <w:r>
        <w:rPr>
          <w:lang w:eastAsia="es-MX"/>
        </w:rPr>
        <w:t>discutiremos</w:t>
      </w:r>
      <w:r w:rsidRPr="002B6CDC">
        <w:rPr>
          <w:lang w:eastAsia="es-MX"/>
        </w:rPr>
        <w:t xml:space="preserve"> la integración del Internet de las Cosas (</w:t>
      </w:r>
      <w:proofErr w:type="spellStart"/>
      <w:r w:rsidRPr="002B6CDC">
        <w:rPr>
          <w:lang w:eastAsia="es-MX"/>
        </w:rPr>
        <w:t>IoT</w:t>
      </w:r>
      <w:proofErr w:type="spellEnd"/>
      <w:r w:rsidRPr="002B6CDC">
        <w:rPr>
          <w:lang w:eastAsia="es-MX"/>
        </w:rPr>
        <w:t>) para la recolección y análisis de datos en tiempo</w:t>
      </w:r>
      <w:r w:rsidR="00D83A61">
        <w:rPr>
          <w:lang w:eastAsia="es-MX"/>
        </w:rPr>
        <w:t xml:space="preserve"> casi</w:t>
      </w:r>
      <w:r w:rsidRPr="002B6CDC">
        <w:rPr>
          <w:lang w:eastAsia="es-MX"/>
        </w:rPr>
        <w:t xml:space="preserve"> real, utilizando plataformas como Arduino Mega y el módulo ESP01. Además, </w:t>
      </w:r>
      <w:r w:rsidR="008D444C">
        <w:rPr>
          <w:lang w:eastAsia="es-MX"/>
        </w:rPr>
        <w:t xml:space="preserve">de una descripción de sensores que </w:t>
      </w:r>
      <w:r w:rsidR="00C212C9">
        <w:rPr>
          <w:lang w:eastAsia="es-MX"/>
        </w:rPr>
        <w:t>son utilizados para él monitoreo de la calidad del agua</w:t>
      </w:r>
      <w:r w:rsidR="007846B3">
        <w:rPr>
          <w:lang w:eastAsia="es-MX"/>
        </w:rPr>
        <w:t xml:space="preserve"> conociendo de mejor manera como estos dispositivos son de vital de importancia.</w:t>
      </w:r>
      <w:r w:rsidRPr="002B6CDC">
        <w:rPr>
          <w:lang w:eastAsia="es-MX"/>
        </w:rPr>
        <w:t xml:space="preserve"> Esta</w:t>
      </w:r>
      <w:r w:rsidR="007846B3">
        <w:rPr>
          <w:lang w:eastAsia="es-MX"/>
        </w:rPr>
        <w:t>s</w:t>
      </w:r>
      <w:r w:rsidRPr="002B6CDC">
        <w:rPr>
          <w:lang w:eastAsia="es-MX"/>
        </w:rPr>
        <w:t xml:space="preserve"> tecnología</w:t>
      </w:r>
      <w:r w:rsidR="007846B3">
        <w:rPr>
          <w:lang w:eastAsia="es-MX"/>
        </w:rPr>
        <w:t>s</w:t>
      </w:r>
      <w:r w:rsidRPr="002B6CDC">
        <w:rPr>
          <w:lang w:eastAsia="es-MX"/>
        </w:rPr>
        <w:t xml:space="preserve"> no solo facilita</w:t>
      </w:r>
      <w:r w:rsidR="007846B3">
        <w:rPr>
          <w:lang w:eastAsia="es-MX"/>
        </w:rPr>
        <w:t>n</w:t>
      </w:r>
      <w:r w:rsidRPr="002B6CDC">
        <w:rPr>
          <w:lang w:eastAsia="es-MX"/>
        </w:rPr>
        <w:t xml:space="preserve"> un monitoreo más eficiente y detallado de las condiciones ambientales, sino que también abre nuevas posibilidades para la gestión y conservación a distancia de estas especies tan vulnerables.</w:t>
      </w:r>
    </w:p>
    <w:p w14:paraId="32A4E01B" w14:textId="0C6F2DF7" w:rsidR="002B6CDC" w:rsidRPr="00335B0D" w:rsidRDefault="00335B0D" w:rsidP="00335B0D">
      <w:pPr>
        <w:spacing w:after="160" w:line="259" w:lineRule="auto"/>
        <w:rPr>
          <w:rFonts w:ascii="Times New Roman" w:hAnsi="Times New Roman"/>
          <w:lang w:eastAsia="es-MX"/>
        </w:rPr>
      </w:pPr>
      <w:r>
        <w:rPr>
          <w:lang w:eastAsia="es-MX"/>
        </w:rPr>
        <w:br w:type="page"/>
      </w:r>
    </w:p>
    <w:p w14:paraId="445E5786" w14:textId="114762AE" w:rsidR="00A26E20" w:rsidRPr="00917BCF" w:rsidRDefault="007846B3" w:rsidP="000865C2">
      <w:pPr>
        <w:pStyle w:val="Texto"/>
        <w:rPr>
          <w:lang w:eastAsia="es-MX"/>
        </w:rPr>
      </w:pPr>
      <w:r>
        <w:rPr>
          <w:lang w:eastAsia="es-MX"/>
        </w:rPr>
        <w:lastRenderedPageBreak/>
        <w:t>Finalmente,</w:t>
      </w:r>
      <w:r w:rsidR="00A26E20" w:rsidRPr="00A26E20">
        <w:rPr>
          <w:lang w:eastAsia="es-MX"/>
        </w:rPr>
        <w:t xml:space="preserve"> también </w:t>
      </w:r>
      <w:r>
        <w:rPr>
          <w:lang w:eastAsia="es-MX"/>
        </w:rPr>
        <w:t xml:space="preserve">dará a conocer </w:t>
      </w:r>
      <w:r w:rsidR="00A26E20" w:rsidRPr="00A26E20">
        <w:rPr>
          <w:lang w:eastAsia="es-MX"/>
        </w:rPr>
        <w:t>la importancia del monitoreo ex</w:t>
      </w:r>
      <w:r>
        <w:rPr>
          <w:lang w:eastAsia="es-MX"/>
        </w:rPr>
        <w:t>–</w:t>
      </w:r>
      <w:r w:rsidR="00A26E20" w:rsidRPr="00A26E20">
        <w:rPr>
          <w:lang w:eastAsia="es-MX"/>
        </w:rPr>
        <w:t xml:space="preserve">situ, destacando cómo la supervisión continua y detallada de las condiciones ambientales puede mejorar significativamente las prácticas de conservación y manejo de los ambystomas. </w:t>
      </w:r>
      <w:r w:rsidR="00707EC6">
        <w:rPr>
          <w:lang w:eastAsia="es-MX"/>
        </w:rPr>
        <w:t>S</w:t>
      </w:r>
      <w:r w:rsidR="00A26E20" w:rsidRPr="00A26E20">
        <w:rPr>
          <w:lang w:eastAsia="es-MX"/>
        </w:rPr>
        <w:t xml:space="preserve">e examinarán los sistemas de monitoreo para ambientes controlados, resaltando cómo estas tecnologías pueden ser aplicadas específicamente para optimizar las condiciones de vida en los </w:t>
      </w:r>
      <w:proofErr w:type="spellStart"/>
      <w:r w:rsidR="00A26E20" w:rsidRPr="00A26E20">
        <w:rPr>
          <w:lang w:eastAsia="es-MX"/>
        </w:rPr>
        <w:t>ajolotarios</w:t>
      </w:r>
      <w:proofErr w:type="spellEnd"/>
      <w:r w:rsidR="00A26E20" w:rsidRPr="00A26E20">
        <w:rPr>
          <w:lang w:eastAsia="es-MX"/>
        </w:rPr>
        <w:t xml:space="preserve"> y otros entornos de conservación ex situ.</w:t>
      </w:r>
    </w:p>
    <w:p w14:paraId="1279019B" w14:textId="0E798106" w:rsidR="00394E4B" w:rsidRDefault="00394E4B" w:rsidP="00FF2884">
      <w:pPr>
        <w:pStyle w:val="Ttulo1"/>
      </w:pPr>
      <w:bookmarkStart w:id="59" w:name="_Toc167237633"/>
      <w:r>
        <w:t>Especies de género ambystoma en México</w:t>
      </w:r>
      <w:bookmarkEnd w:id="59"/>
    </w:p>
    <w:p w14:paraId="1965F6CE" w14:textId="01D03843" w:rsidR="00394E4B" w:rsidRDefault="00394E4B" w:rsidP="00512D19">
      <w:pPr>
        <w:pStyle w:val="Texto"/>
        <w:rPr>
          <w:lang w:eastAsia="es-MX"/>
        </w:rPr>
      </w:pPr>
      <w:r>
        <w:rPr>
          <w:lang w:eastAsia="es-MX"/>
        </w:rPr>
        <w:t xml:space="preserve">Los </w:t>
      </w:r>
      <w:r w:rsidR="001F0C5D" w:rsidRPr="001F0C5D">
        <w:rPr>
          <w:lang w:eastAsia="es-MX"/>
        </w:rPr>
        <w:t xml:space="preserve">ajolotes </w:t>
      </w:r>
      <w:r>
        <w:rPr>
          <w:lang w:eastAsia="es-MX"/>
        </w:rPr>
        <w:t xml:space="preserve">y achoques </w:t>
      </w:r>
      <w:r w:rsidR="001F0C5D" w:rsidRPr="001F0C5D">
        <w:rPr>
          <w:lang w:eastAsia="es-MX"/>
        </w:rPr>
        <w:t xml:space="preserve">pertenecen al </w:t>
      </w:r>
      <w:r>
        <w:rPr>
          <w:lang w:eastAsia="es-MX"/>
        </w:rPr>
        <w:t>género Ambystoma</w:t>
      </w:r>
      <w:r w:rsidR="001F0C5D" w:rsidRPr="001F0C5D">
        <w:rPr>
          <w:lang w:eastAsia="es-MX"/>
        </w:rPr>
        <w:t xml:space="preserve"> y tienen </w:t>
      </w:r>
      <w:r>
        <w:rPr>
          <w:lang w:eastAsia="es-MX"/>
        </w:rPr>
        <w:t xml:space="preserve">una </w:t>
      </w:r>
      <w:r w:rsidR="001F0C5D" w:rsidRPr="001F0C5D">
        <w:rPr>
          <w:lang w:eastAsia="es-MX"/>
        </w:rPr>
        <w:t>apariencia similar a las lagartijas</w:t>
      </w:r>
      <w:r>
        <w:rPr>
          <w:lang w:eastAsia="es-MX"/>
        </w:rPr>
        <w:t xml:space="preserve"> con piel lisa, glandular y húmeda. </w:t>
      </w:r>
      <w:r w:rsidR="001F0C5D" w:rsidRPr="001F0C5D">
        <w:rPr>
          <w:lang w:eastAsia="es-MX"/>
        </w:rPr>
        <w:t xml:space="preserve">Estos anfibios poseen extremidades anteriores con cuatro dedos y posteriores con cinco, sin uñas. </w:t>
      </w:r>
      <w:r>
        <w:rPr>
          <w:lang w:eastAsia="es-MX"/>
        </w:rPr>
        <w:t xml:space="preserve">Su </w:t>
      </w:r>
      <w:r w:rsidR="001F0C5D" w:rsidRPr="001F0C5D">
        <w:rPr>
          <w:lang w:eastAsia="es-MX"/>
        </w:rPr>
        <w:t>color</w:t>
      </w:r>
      <w:r>
        <w:rPr>
          <w:lang w:eastAsia="es-MX"/>
        </w:rPr>
        <w:t xml:space="preserve"> varía </w:t>
      </w:r>
      <w:r w:rsidR="001F0C5D" w:rsidRPr="001F0C5D">
        <w:rPr>
          <w:lang w:eastAsia="es-MX"/>
        </w:rPr>
        <w:t xml:space="preserve">e incluye tonos como </w:t>
      </w:r>
      <w:r>
        <w:rPr>
          <w:lang w:eastAsia="es-MX"/>
        </w:rPr>
        <w:t>café, negro, verde</w:t>
      </w:r>
      <w:r w:rsidR="001F0C5D" w:rsidRPr="001F0C5D">
        <w:rPr>
          <w:lang w:eastAsia="es-MX"/>
        </w:rPr>
        <w:t xml:space="preserve"> y amarillo, además de patrones</w:t>
      </w:r>
      <w:r>
        <w:rPr>
          <w:lang w:eastAsia="es-MX"/>
        </w:rPr>
        <w:t xml:space="preserve"> manchados</w:t>
      </w:r>
      <w:r w:rsidR="001F0C5D" w:rsidRPr="001F0C5D">
        <w:rPr>
          <w:lang w:eastAsia="es-MX"/>
        </w:rPr>
        <w:t xml:space="preserve"> y algunos son </w:t>
      </w:r>
      <w:r>
        <w:rPr>
          <w:lang w:eastAsia="es-MX"/>
        </w:rPr>
        <w:t>rosados</w:t>
      </w:r>
      <w:r w:rsidR="001F0C5D" w:rsidRPr="001F0C5D">
        <w:rPr>
          <w:lang w:eastAsia="es-MX"/>
        </w:rPr>
        <w:t xml:space="preserve"> o </w:t>
      </w:r>
      <w:r>
        <w:rPr>
          <w:lang w:eastAsia="es-MX"/>
        </w:rPr>
        <w:t xml:space="preserve">albinos. </w:t>
      </w:r>
      <w:r w:rsidR="001F0C5D" w:rsidRPr="001F0C5D">
        <w:rPr>
          <w:lang w:eastAsia="es-MX"/>
        </w:rPr>
        <w:t>Presentan un</w:t>
      </w:r>
      <w:r>
        <w:rPr>
          <w:lang w:eastAsia="es-MX"/>
        </w:rPr>
        <w:t xml:space="preserve"> cuerpo robusto, con </w:t>
      </w:r>
      <w:r w:rsidR="001F0C5D" w:rsidRPr="001F0C5D">
        <w:rPr>
          <w:lang w:eastAsia="es-MX"/>
        </w:rPr>
        <w:t xml:space="preserve">costillas marcadas y una </w:t>
      </w:r>
      <w:r>
        <w:rPr>
          <w:lang w:eastAsia="es-MX"/>
        </w:rPr>
        <w:t>cabeza ancha</w:t>
      </w:r>
      <w:r w:rsidR="001F0C5D" w:rsidRPr="001F0C5D">
        <w:rPr>
          <w:lang w:eastAsia="es-MX"/>
        </w:rPr>
        <w:t>. La</w:t>
      </w:r>
      <w:r>
        <w:rPr>
          <w:lang w:eastAsia="es-MX"/>
        </w:rPr>
        <w:t xml:space="preserve"> cola es lateralmente</w:t>
      </w:r>
      <w:r w:rsidR="001F0C5D" w:rsidRPr="001F0C5D">
        <w:rPr>
          <w:lang w:eastAsia="es-MX"/>
        </w:rPr>
        <w:t xml:space="preserve"> aplanada, no tienen</w:t>
      </w:r>
      <w:r>
        <w:rPr>
          <w:lang w:eastAsia="es-MX"/>
        </w:rPr>
        <w:t xml:space="preserve"> párpados y </w:t>
      </w:r>
      <w:r w:rsidR="001F0C5D" w:rsidRPr="001F0C5D">
        <w:rPr>
          <w:lang w:eastAsia="es-MX"/>
        </w:rPr>
        <w:t xml:space="preserve">cuentan con </w:t>
      </w:r>
      <w:r>
        <w:rPr>
          <w:lang w:eastAsia="es-MX"/>
        </w:rPr>
        <w:t xml:space="preserve">pulmones y branquias. </w:t>
      </w:r>
      <w:r w:rsidR="001F0C5D" w:rsidRPr="001F0C5D">
        <w:rPr>
          <w:lang w:eastAsia="es-MX"/>
        </w:rPr>
        <w:t>Su boca es amplia con dientes pequeños alineados en filas en la entrada bucal y una lengua retráctil similar a la de las ranas, como se puede ver en la figura</w:t>
      </w:r>
      <w:r w:rsidR="00512D19">
        <w:rPr>
          <w:lang w:eastAsia="es-MX"/>
        </w:rPr>
        <w:t xml:space="preserve"> </w:t>
      </w:r>
      <w:r w:rsidR="00512D19">
        <w:rPr>
          <w:lang w:eastAsia="es-MX"/>
        </w:rPr>
        <w:fldChar w:fldCharType="begin"/>
      </w:r>
      <w:r w:rsidR="00512D19">
        <w:rPr>
          <w:lang w:eastAsia="es-MX"/>
        </w:rPr>
        <w:instrText xml:space="preserve"> SEQ vease_la_figura \* ARABIC </w:instrText>
      </w:r>
      <w:r w:rsidR="00512D19">
        <w:rPr>
          <w:lang w:eastAsia="es-MX"/>
        </w:rPr>
        <w:fldChar w:fldCharType="separate"/>
      </w:r>
      <w:r w:rsidR="009B0259">
        <w:rPr>
          <w:noProof/>
          <w:lang w:eastAsia="es-MX"/>
        </w:rPr>
        <w:t>3</w:t>
      </w:r>
      <w:r w:rsidR="00512D19">
        <w:rPr>
          <w:lang w:eastAsia="es-MX"/>
        </w:rPr>
        <w:fldChar w:fldCharType="end"/>
      </w:r>
      <w:r w:rsidR="001F0C5D" w:rsidRPr="001F0C5D">
        <w:rPr>
          <w:lang w:eastAsia="es-MX"/>
        </w:rPr>
        <w:t xml:space="preserve">. </w:t>
      </w:r>
      <w:r>
        <w:rPr>
          <w:lang w:eastAsia="es-MX"/>
        </w:rPr>
        <w:t xml:space="preserve">A diferencia de las salamandras y otros anfibios </w:t>
      </w:r>
      <w:r w:rsidR="001F0C5D" w:rsidRPr="001F0C5D">
        <w:rPr>
          <w:lang w:eastAsia="es-MX"/>
        </w:rPr>
        <w:t>que pasan por metamorfosis</w:t>
      </w:r>
      <w:r>
        <w:rPr>
          <w:lang w:eastAsia="es-MX"/>
        </w:rPr>
        <w:t xml:space="preserve">, los ajolotes no </w:t>
      </w:r>
      <w:r w:rsidR="001F0C5D" w:rsidRPr="001F0C5D">
        <w:rPr>
          <w:lang w:eastAsia="es-MX"/>
        </w:rPr>
        <w:t>mudan</w:t>
      </w:r>
      <w:r>
        <w:rPr>
          <w:lang w:eastAsia="es-MX"/>
        </w:rPr>
        <w:t xml:space="preserve"> de piel. En </w:t>
      </w:r>
      <w:r w:rsidR="001F0C5D" w:rsidRPr="001F0C5D">
        <w:rPr>
          <w:lang w:eastAsia="es-MX"/>
        </w:rPr>
        <w:t>ciertas</w:t>
      </w:r>
      <w:r>
        <w:rPr>
          <w:lang w:eastAsia="es-MX"/>
        </w:rPr>
        <w:t xml:space="preserve"> especies</w:t>
      </w:r>
      <w:r w:rsidR="001F0C5D" w:rsidRPr="001F0C5D">
        <w:rPr>
          <w:lang w:eastAsia="es-MX"/>
        </w:rPr>
        <w:t>,</w:t>
      </w:r>
      <w:r>
        <w:rPr>
          <w:lang w:eastAsia="es-MX"/>
        </w:rPr>
        <w:t xml:space="preserve"> los adultos </w:t>
      </w:r>
      <w:r w:rsidR="001F0C5D" w:rsidRPr="001F0C5D">
        <w:rPr>
          <w:lang w:eastAsia="es-MX"/>
        </w:rPr>
        <w:t xml:space="preserve">exhiben </w:t>
      </w:r>
      <w:proofErr w:type="spellStart"/>
      <w:r w:rsidR="001F0C5D" w:rsidRPr="001F0C5D">
        <w:rPr>
          <w:lang w:eastAsia="es-MX"/>
        </w:rPr>
        <w:t>paedomorfismo</w:t>
      </w:r>
      <w:proofErr w:type="spellEnd"/>
      <w:r w:rsidR="001F0C5D" w:rsidRPr="001F0C5D">
        <w:rPr>
          <w:lang w:eastAsia="es-MX"/>
        </w:rPr>
        <w:t xml:space="preserve"> o neotenia, alcanzando</w:t>
      </w:r>
      <w:r>
        <w:rPr>
          <w:lang w:eastAsia="es-MX"/>
        </w:rPr>
        <w:t xml:space="preserve"> la madurez sexual </w:t>
      </w:r>
      <w:r w:rsidR="001F0C5D" w:rsidRPr="001F0C5D">
        <w:rPr>
          <w:lang w:eastAsia="es-MX"/>
        </w:rPr>
        <w:t xml:space="preserve">mientras mantienen </w:t>
      </w:r>
      <w:r>
        <w:rPr>
          <w:lang w:eastAsia="es-MX"/>
        </w:rPr>
        <w:t>características larvarias</w:t>
      </w:r>
      <w:r w:rsidR="001F0C5D" w:rsidRPr="001F0C5D">
        <w:rPr>
          <w:lang w:eastAsia="es-MX"/>
        </w:rPr>
        <w:t xml:space="preserve"> como las</w:t>
      </w:r>
      <w:r>
        <w:rPr>
          <w:lang w:eastAsia="es-MX"/>
        </w:rPr>
        <w:t xml:space="preserve"> branquias y su forma acuática</w:t>
      </w:r>
      <w:r w:rsidR="001F0C5D" w:rsidRPr="001F0C5D">
        <w:rPr>
          <w:lang w:eastAsia="es-MX"/>
        </w:rPr>
        <w:t>.</w:t>
      </w:r>
      <w:r>
        <w:rPr>
          <w:lang w:eastAsia="es-MX"/>
        </w:rPr>
        <w:t xml:space="preserve"> [2</w:t>
      </w:r>
      <w:r w:rsidR="000D042E">
        <w:rPr>
          <w:lang w:eastAsia="es-MX"/>
        </w:rPr>
        <w:t>0</w:t>
      </w:r>
      <w:r>
        <w:rPr>
          <w:lang w:eastAsia="es-MX"/>
        </w:rPr>
        <w:t xml:space="preserve">]. </w:t>
      </w:r>
    </w:p>
    <w:p w14:paraId="7911A306" w14:textId="05116FBD" w:rsidR="003923D4" w:rsidRDefault="003B6828" w:rsidP="00685637">
      <w:pPr>
        <w:pStyle w:val="Cita"/>
        <w:rPr>
          <w:lang w:eastAsia="es-MX"/>
        </w:rPr>
      </w:pPr>
      <w:bookmarkStart w:id="60" w:name="_Hlk165490023"/>
      <w:r>
        <w:rPr>
          <w:noProof/>
        </w:rPr>
        <w:drawing>
          <wp:inline distT="0" distB="0" distL="0" distR="0" wp14:anchorId="137BB326" wp14:editId="0CE4EF39">
            <wp:extent cx="1693333" cy="3564467"/>
            <wp:effectExtent l="0" t="2223" r="318" b="317"/>
            <wp:docPr id="680731662" name="Imagen 1" descr="Animal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662" name="Imagen 1" descr="Animal con la boca abierta&#10;&#10;Descripción generada automáticamente con confianza baj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609" t="22951" r="27034" b="7020"/>
                    <a:stretch/>
                  </pic:blipFill>
                  <pic:spPr bwMode="auto">
                    <a:xfrm rot="5400000">
                      <a:off x="0" y="0"/>
                      <a:ext cx="1695757" cy="3569570"/>
                    </a:xfrm>
                    <a:prstGeom prst="rect">
                      <a:avLst/>
                    </a:prstGeom>
                    <a:noFill/>
                    <a:ln>
                      <a:noFill/>
                    </a:ln>
                    <a:extLst>
                      <a:ext uri="{53640926-AAD7-44D8-BBD7-CCE9431645EC}">
                        <a14:shadowObscured xmlns:a14="http://schemas.microsoft.com/office/drawing/2010/main"/>
                      </a:ext>
                    </a:extLst>
                  </pic:spPr>
                </pic:pic>
              </a:graphicData>
            </a:graphic>
          </wp:inline>
        </w:drawing>
      </w:r>
    </w:p>
    <w:p w14:paraId="7EAC90B5" w14:textId="2F955A58" w:rsidR="00693E62" w:rsidRDefault="00693E62" w:rsidP="00CA414C">
      <w:pPr>
        <w:pStyle w:val="Cita"/>
        <w:rPr>
          <w:lang w:eastAsia="es-MX"/>
        </w:rPr>
      </w:pPr>
      <w:bookmarkStart w:id="61" w:name="_Toc166757498"/>
      <w:bookmarkStart w:id="62" w:name="_Toc166787409"/>
      <w:bookmarkStart w:id="63" w:name="_Toc167237788"/>
      <w:r>
        <w:t xml:space="preserve">Figura </w:t>
      </w:r>
      <w:r w:rsidR="00011A16">
        <w:fldChar w:fldCharType="begin"/>
      </w:r>
      <w:r w:rsidR="00011A16">
        <w:instrText xml:space="preserve"> SEQ figura \* ARABIC </w:instrText>
      </w:r>
      <w:r w:rsidR="00011A16">
        <w:fldChar w:fldCharType="separate"/>
      </w:r>
      <w:r w:rsidR="009B0259">
        <w:rPr>
          <w:noProof/>
        </w:rPr>
        <w:t>3</w:t>
      </w:r>
      <w:r w:rsidR="00011A16">
        <w:fldChar w:fldCharType="end"/>
      </w:r>
      <w:r w:rsidR="009D2A28">
        <w:t xml:space="preserve">. </w:t>
      </w:r>
      <w:r w:rsidR="003923D4">
        <w:t>Foto</w:t>
      </w:r>
      <w:r w:rsidR="009D2A28">
        <w:t xml:space="preserve"> de </w:t>
      </w:r>
      <w:r w:rsidR="003923D4">
        <w:t xml:space="preserve">Ambystoma </w:t>
      </w:r>
      <w:proofErr w:type="spellStart"/>
      <w:r w:rsidR="003923D4">
        <w:t>Mexicanum</w:t>
      </w:r>
      <w:proofErr w:type="spellEnd"/>
      <w:r>
        <w:br/>
      </w:r>
      <w:r>
        <w:rPr>
          <w:lang w:eastAsia="es-MX"/>
        </w:rPr>
        <w:t>Fuente</w:t>
      </w:r>
      <w:bookmarkEnd w:id="60"/>
      <w:r>
        <w:rPr>
          <w:lang w:eastAsia="es-MX"/>
        </w:rPr>
        <w:t xml:space="preserve">: </w:t>
      </w:r>
      <w:r w:rsidR="003B6828">
        <w:rPr>
          <w:lang w:eastAsia="es-MX"/>
        </w:rPr>
        <w:t>Elaboración propia</w:t>
      </w:r>
      <w:r w:rsidR="000A386D">
        <w:rPr>
          <w:lang w:eastAsia="es-MX"/>
        </w:rPr>
        <w:t>.</w:t>
      </w:r>
      <w:bookmarkEnd w:id="61"/>
      <w:bookmarkEnd w:id="62"/>
      <w:bookmarkEnd w:id="63"/>
    </w:p>
    <w:p w14:paraId="35530712" w14:textId="3EBB9454" w:rsidR="0053383B" w:rsidRDefault="00394E4B" w:rsidP="00394E4B">
      <w:pPr>
        <w:pStyle w:val="Texto"/>
        <w:rPr>
          <w:lang w:eastAsia="es-MX"/>
        </w:rPr>
      </w:pPr>
      <w:r>
        <w:rPr>
          <w:lang w:eastAsia="es-MX"/>
        </w:rPr>
        <w:t xml:space="preserve">El género Ambystoma </w:t>
      </w:r>
      <w:r w:rsidR="00892469" w:rsidRPr="00892469">
        <w:rPr>
          <w:lang w:eastAsia="es-MX"/>
        </w:rPr>
        <w:t>comprende</w:t>
      </w:r>
      <w:r>
        <w:rPr>
          <w:lang w:eastAsia="es-MX"/>
        </w:rPr>
        <w:t xml:space="preserve"> 33 especies </w:t>
      </w:r>
      <w:r w:rsidR="00892469" w:rsidRPr="00892469">
        <w:rPr>
          <w:lang w:eastAsia="es-MX"/>
        </w:rPr>
        <w:t xml:space="preserve">reconocidas, distribuidas en </w:t>
      </w:r>
      <w:r>
        <w:rPr>
          <w:lang w:eastAsia="es-MX"/>
        </w:rPr>
        <w:t>Norteamérica</w:t>
      </w:r>
      <w:r w:rsidR="00892469" w:rsidRPr="00892469">
        <w:rPr>
          <w:lang w:eastAsia="es-MX"/>
        </w:rPr>
        <w:t>,</w:t>
      </w:r>
      <w:r>
        <w:rPr>
          <w:lang w:eastAsia="es-MX"/>
        </w:rPr>
        <w:t xml:space="preserve"> desde el suroeste de Alaska y </w:t>
      </w:r>
      <w:r w:rsidR="00892469" w:rsidRPr="00892469">
        <w:rPr>
          <w:lang w:eastAsia="es-MX"/>
        </w:rPr>
        <w:t xml:space="preserve">el </w:t>
      </w:r>
      <w:r>
        <w:rPr>
          <w:lang w:eastAsia="es-MX"/>
        </w:rPr>
        <w:t>sur de Canadá hasta el Altiplano Mexicano [2</w:t>
      </w:r>
      <w:r w:rsidR="005F6B7E">
        <w:rPr>
          <w:lang w:eastAsia="es-MX"/>
        </w:rPr>
        <w:t>0</w:t>
      </w:r>
      <w:r>
        <w:rPr>
          <w:lang w:eastAsia="es-MX"/>
        </w:rPr>
        <w:t xml:space="preserve">]. </w:t>
      </w:r>
      <w:r w:rsidR="00044672" w:rsidRPr="00044672">
        <w:rPr>
          <w:lang w:eastAsia="es-MX"/>
        </w:rPr>
        <w:t xml:space="preserve">Específicamente en </w:t>
      </w:r>
      <w:r>
        <w:rPr>
          <w:lang w:eastAsia="es-MX"/>
        </w:rPr>
        <w:t>México</w:t>
      </w:r>
      <w:r w:rsidR="00044672" w:rsidRPr="00044672">
        <w:rPr>
          <w:lang w:eastAsia="es-MX"/>
        </w:rPr>
        <w:t>, se localizan</w:t>
      </w:r>
      <w:r>
        <w:rPr>
          <w:lang w:eastAsia="es-MX"/>
        </w:rPr>
        <w:t xml:space="preserve"> 17 especies </w:t>
      </w:r>
      <w:r w:rsidR="00044672" w:rsidRPr="00044672">
        <w:rPr>
          <w:lang w:eastAsia="es-MX"/>
        </w:rPr>
        <w:t xml:space="preserve">en </w:t>
      </w:r>
      <w:r>
        <w:rPr>
          <w:lang w:eastAsia="es-MX"/>
        </w:rPr>
        <w:t>el noreste y centro del país</w:t>
      </w:r>
      <w:r w:rsidR="00044672" w:rsidRPr="00044672">
        <w:rPr>
          <w:lang w:eastAsia="es-MX"/>
        </w:rPr>
        <w:t xml:space="preserve">, de las cuales </w:t>
      </w:r>
      <w:r>
        <w:rPr>
          <w:lang w:eastAsia="es-MX"/>
        </w:rPr>
        <w:t xml:space="preserve">16 son endémicas, </w:t>
      </w:r>
      <w:r w:rsidR="00044672" w:rsidRPr="00044672">
        <w:rPr>
          <w:lang w:eastAsia="es-MX"/>
        </w:rPr>
        <w:t>constituyendo</w:t>
      </w:r>
      <w:r>
        <w:rPr>
          <w:lang w:eastAsia="es-MX"/>
        </w:rPr>
        <w:t xml:space="preserve"> más del 85% </w:t>
      </w:r>
      <w:r w:rsidR="00044672" w:rsidRPr="00044672">
        <w:rPr>
          <w:lang w:eastAsia="es-MX"/>
        </w:rPr>
        <w:t>de las</w:t>
      </w:r>
      <w:r>
        <w:rPr>
          <w:lang w:eastAsia="es-MX"/>
        </w:rPr>
        <w:t xml:space="preserve"> especies de Ambystomas </w:t>
      </w:r>
      <w:r w:rsidR="00044672" w:rsidRPr="00044672">
        <w:rPr>
          <w:lang w:eastAsia="es-MX"/>
        </w:rPr>
        <w:t>presentes</w:t>
      </w:r>
      <w:r>
        <w:rPr>
          <w:lang w:eastAsia="es-MX"/>
        </w:rPr>
        <w:t xml:space="preserve"> en México [2</w:t>
      </w:r>
      <w:r w:rsidR="005F6B7E">
        <w:rPr>
          <w:lang w:eastAsia="es-MX"/>
        </w:rPr>
        <w:t>1</w:t>
      </w:r>
      <w:r>
        <w:rPr>
          <w:lang w:eastAsia="es-MX"/>
        </w:rPr>
        <w:t xml:space="preserve">].  </w:t>
      </w:r>
    </w:p>
    <w:p w14:paraId="6A64543B" w14:textId="5227C4BD" w:rsidR="00394E4B" w:rsidRPr="00965D0E" w:rsidRDefault="0053383B" w:rsidP="00965D0E">
      <w:pPr>
        <w:spacing w:after="160" w:line="259" w:lineRule="auto"/>
        <w:rPr>
          <w:rFonts w:ascii="Times New Roman" w:hAnsi="Times New Roman"/>
          <w:lang w:eastAsia="es-MX"/>
        </w:rPr>
      </w:pPr>
      <w:r>
        <w:rPr>
          <w:lang w:eastAsia="es-MX"/>
        </w:rPr>
        <w:br w:type="page"/>
      </w:r>
    </w:p>
    <w:p w14:paraId="1E0DA224" w14:textId="5344A983" w:rsidR="00394E4B" w:rsidRDefault="00394E4B" w:rsidP="00394E4B">
      <w:pPr>
        <w:pStyle w:val="Texto"/>
        <w:rPr>
          <w:lang w:eastAsia="es-MX"/>
        </w:rPr>
      </w:pPr>
      <w:r>
        <w:rPr>
          <w:lang w:eastAsia="es-MX"/>
        </w:rPr>
        <w:lastRenderedPageBreak/>
        <w:t xml:space="preserve">De las 16 especies endémicas, 15 se encuentran listadas dentro de la NOM-059- Semarnat-2010 en alguna categoría de riesgo; tres </w:t>
      </w:r>
      <w:r w:rsidR="00117E87">
        <w:rPr>
          <w:lang w:eastAsia="es-MX"/>
        </w:rPr>
        <w:t xml:space="preserve">de ellas </w:t>
      </w:r>
      <w:r>
        <w:rPr>
          <w:lang w:eastAsia="es-MX"/>
        </w:rPr>
        <w:t>están clasificadas como amenazadas y l</w:t>
      </w:r>
      <w:r w:rsidR="00EE41EB">
        <w:rPr>
          <w:lang w:eastAsia="es-MX"/>
        </w:rPr>
        <w:t>a</w:t>
      </w:r>
      <w:r>
        <w:rPr>
          <w:lang w:eastAsia="es-MX"/>
        </w:rPr>
        <w:t>s doce restantes como sujetas a protección especial. Estas</w:t>
      </w:r>
      <w:r w:rsidR="003979A8">
        <w:rPr>
          <w:lang w:eastAsia="es-MX"/>
        </w:rPr>
        <w:t xml:space="preserve"> especies</w:t>
      </w:r>
      <w:r>
        <w:rPr>
          <w:lang w:eastAsia="es-MX"/>
        </w:rPr>
        <w:t xml:space="preserve"> habitan en lagos y arroyos, donde las características propias de estos cuerpos de agua les han permitido adecuarse exclusivamente a sitios</w:t>
      </w:r>
      <w:r w:rsidR="003979A8">
        <w:rPr>
          <w:lang w:eastAsia="es-MX"/>
        </w:rPr>
        <w:t xml:space="preserve"> c</w:t>
      </w:r>
      <w:r w:rsidR="004C7C01">
        <w:rPr>
          <w:lang w:eastAsia="es-MX"/>
        </w:rPr>
        <w:t>on condiciones similares</w:t>
      </w:r>
      <w:r>
        <w:rPr>
          <w:lang w:eastAsia="es-MX"/>
        </w:rPr>
        <w:t>, lo cual los hace más vulnerables</w:t>
      </w:r>
      <w:r w:rsidR="00C379BD">
        <w:rPr>
          <w:lang w:eastAsia="es-MX"/>
        </w:rPr>
        <w:t xml:space="preserve">, esto ha contribuido a una </w:t>
      </w:r>
      <w:r w:rsidR="007851A8">
        <w:rPr>
          <w:lang w:eastAsia="es-MX"/>
        </w:rPr>
        <w:t xml:space="preserve">notable disminución </w:t>
      </w:r>
      <w:r w:rsidR="00086CAC">
        <w:rPr>
          <w:lang w:eastAsia="es-MX"/>
        </w:rPr>
        <w:t xml:space="preserve">poblacional </w:t>
      </w:r>
      <w:r>
        <w:rPr>
          <w:lang w:eastAsia="es-MX"/>
        </w:rPr>
        <w:t>han sufrido una notoria disminución poblacional debido a factores relacionados a la modificación de su hábitat, contaminación de ríos y lagos e introducción de especies exóticas invasoras [2</w:t>
      </w:r>
      <w:r w:rsidR="005F6B7E">
        <w:rPr>
          <w:lang w:eastAsia="es-MX"/>
        </w:rPr>
        <w:t>0</w:t>
      </w:r>
      <w:r>
        <w:rPr>
          <w:lang w:eastAsia="es-MX"/>
        </w:rPr>
        <w:t xml:space="preserve">]. </w:t>
      </w:r>
    </w:p>
    <w:p w14:paraId="2737E4B7" w14:textId="2FBE0574" w:rsidR="00394E4B" w:rsidRDefault="00394E4B" w:rsidP="00394E4B">
      <w:pPr>
        <w:pStyle w:val="Texto"/>
        <w:rPr>
          <w:rFonts w:ascii="Segoe UI" w:hAnsi="Segoe UI" w:cs="Segoe UI"/>
          <w:color w:val="000000"/>
          <w:sz w:val="18"/>
          <w:szCs w:val="18"/>
          <w:shd w:val="clear" w:color="auto" w:fill="FFFFFF"/>
        </w:rPr>
      </w:pPr>
      <w:r>
        <w:rPr>
          <w:lang w:eastAsia="es-MX"/>
        </w:rPr>
        <w:t>Por todo lo anterior, resulta de gran importancia tener injerencia en la toma de decisiones y la implementación de recursos para la conservación de estas especies. Para abordar esta problemática se ha optado por generar de forma artificial un ambiente seguro para estas especies y se han empleado diferentes tecnologías para ello.</w:t>
      </w:r>
      <w:r w:rsidRPr="00394E4B">
        <w:rPr>
          <w:rFonts w:ascii="Segoe UI" w:hAnsi="Segoe UI" w:cs="Segoe UI"/>
          <w:color w:val="000000"/>
          <w:sz w:val="18"/>
          <w:szCs w:val="18"/>
          <w:shd w:val="clear" w:color="auto" w:fill="FFFFFF"/>
        </w:rPr>
        <w:t xml:space="preserve"> </w:t>
      </w:r>
    </w:p>
    <w:p w14:paraId="5663B1F5" w14:textId="710F968E" w:rsidR="00D17F85" w:rsidRDefault="00040FCD" w:rsidP="00FF2884">
      <w:pPr>
        <w:pStyle w:val="Ttulo1"/>
      </w:pPr>
      <w:bookmarkStart w:id="64" w:name="_Toc167237634"/>
      <w:r>
        <w:t>Con</w:t>
      </w:r>
      <w:r w:rsidR="00071EC6">
        <w:t>servación in</w:t>
      </w:r>
      <w:r w:rsidR="0053028E">
        <w:t xml:space="preserve"> – </w:t>
      </w:r>
      <w:r w:rsidR="00071EC6">
        <w:t>situ</w:t>
      </w:r>
      <w:bookmarkEnd w:id="64"/>
    </w:p>
    <w:p w14:paraId="3AF2D548" w14:textId="28DEFBC3" w:rsidR="007F2B0E" w:rsidRPr="0018770A" w:rsidRDefault="0018770A" w:rsidP="009D2A28">
      <w:pPr>
        <w:pStyle w:val="Texto"/>
        <w:rPr>
          <w:lang w:eastAsia="es-MX"/>
        </w:rPr>
      </w:pPr>
      <w:r>
        <w:rPr>
          <w:lang w:eastAsia="es-MX"/>
        </w:rPr>
        <w:t>Para la conservación in – situ</w:t>
      </w:r>
      <w:r w:rsidR="002136ED">
        <w:rPr>
          <w:lang w:eastAsia="es-MX"/>
        </w:rPr>
        <w:t>, es decir</w:t>
      </w:r>
      <w:r w:rsidR="00AF3E1E">
        <w:rPr>
          <w:lang w:eastAsia="es-MX"/>
        </w:rPr>
        <w:t>,</w:t>
      </w:r>
      <w:r w:rsidR="002136ED">
        <w:rPr>
          <w:lang w:eastAsia="es-MX"/>
        </w:rPr>
        <w:t xml:space="preserve"> </w:t>
      </w:r>
      <w:r w:rsidR="00770CCF">
        <w:rPr>
          <w:lang w:eastAsia="es-MX"/>
        </w:rPr>
        <w:t xml:space="preserve">en su </w:t>
      </w:r>
      <w:r w:rsidR="00915791">
        <w:rPr>
          <w:lang w:eastAsia="es-MX"/>
        </w:rPr>
        <w:t>hábitat natural</w:t>
      </w:r>
      <w:r w:rsidR="00C733A6">
        <w:rPr>
          <w:lang w:eastAsia="es-MX"/>
        </w:rPr>
        <w:t xml:space="preserve"> del ajolote</w:t>
      </w:r>
      <w:r w:rsidR="00425F43">
        <w:rPr>
          <w:lang w:eastAsia="es-MX"/>
        </w:rPr>
        <w:t xml:space="preserve"> </w:t>
      </w:r>
      <w:r w:rsidR="00043EEF">
        <w:rPr>
          <w:lang w:eastAsia="es-MX"/>
        </w:rPr>
        <w:t xml:space="preserve">se ha </w:t>
      </w:r>
      <w:r w:rsidR="002F2A10" w:rsidRPr="002F2A10">
        <w:rPr>
          <w:lang w:eastAsia="es-MX"/>
        </w:rPr>
        <w:t>propu</w:t>
      </w:r>
      <w:r w:rsidR="00331132">
        <w:rPr>
          <w:lang w:eastAsia="es-MX"/>
        </w:rPr>
        <w:t>esto</w:t>
      </w:r>
      <w:r w:rsidR="002F2A10" w:rsidRPr="002F2A10">
        <w:rPr>
          <w:lang w:eastAsia="es-MX"/>
        </w:rPr>
        <w:t xml:space="preserve"> la creación del “Centro de conservación y educación ambiental de </w:t>
      </w:r>
      <w:proofErr w:type="spellStart"/>
      <w:r w:rsidR="002F2A10" w:rsidRPr="002F2A10">
        <w:rPr>
          <w:lang w:eastAsia="es-MX"/>
        </w:rPr>
        <w:t>Tlazala</w:t>
      </w:r>
      <w:proofErr w:type="spellEnd"/>
      <w:r w:rsidR="002F2A10" w:rsidRPr="002F2A10">
        <w:rPr>
          <w:lang w:eastAsia="es-MX"/>
        </w:rPr>
        <w:t>” (CCEATL)</w:t>
      </w:r>
      <w:r w:rsidR="00584FB4">
        <w:rPr>
          <w:lang w:eastAsia="es-MX"/>
        </w:rPr>
        <w:t xml:space="preserve">. </w:t>
      </w:r>
      <w:r w:rsidR="006C46DC">
        <w:rPr>
          <w:lang w:eastAsia="es-MX"/>
        </w:rPr>
        <w:t xml:space="preserve">Este centro </w:t>
      </w:r>
      <w:r w:rsidR="005A405E">
        <w:rPr>
          <w:lang w:eastAsia="es-MX"/>
        </w:rPr>
        <w:t>tiene como meta principal</w:t>
      </w:r>
      <w:r w:rsidR="002F2A10" w:rsidRPr="002F2A10">
        <w:rPr>
          <w:lang w:eastAsia="es-MX"/>
        </w:rPr>
        <w:t xml:space="preserve"> un programa de educación ambiental </w:t>
      </w:r>
      <w:r w:rsidR="005C0DA8">
        <w:rPr>
          <w:lang w:eastAsia="es-MX"/>
        </w:rPr>
        <w:t>centrado</w:t>
      </w:r>
      <w:r w:rsidR="002F2A10" w:rsidRPr="002F2A10">
        <w:rPr>
          <w:lang w:eastAsia="es-MX"/>
        </w:rPr>
        <w:t xml:space="preserve"> en los recursos de la región y el establecimiento de una UMA para </w:t>
      </w:r>
      <w:r w:rsidR="00563BBD">
        <w:rPr>
          <w:lang w:eastAsia="es-MX"/>
        </w:rPr>
        <w:t>el</w:t>
      </w:r>
      <w:r w:rsidR="002F2A10" w:rsidRPr="002F2A10">
        <w:rPr>
          <w:lang w:eastAsia="es-MX"/>
        </w:rPr>
        <w:t xml:space="preserve"> ajolote de montaña</w:t>
      </w:r>
      <w:r w:rsidR="00430CAD">
        <w:rPr>
          <w:lang w:eastAsia="es-MX"/>
        </w:rPr>
        <w:t xml:space="preserve"> [2</w:t>
      </w:r>
      <w:r w:rsidR="007C12B3">
        <w:rPr>
          <w:lang w:eastAsia="es-MX"/>
        </w:rPr>
        <w:t>3</w:t>
      </w:r>
      <w:r w:rsidR="00430CAD">
        <w:rPr>
          <w:lang w:eastAsia="es-MX"/>
        </w:rPr>
        <w:t>]</w:t>
      </w:r>
      <w:r w:rsidR="002F2A10" w:rsidRPr="002F2A10">
        <w:rPr>
          <w:lang w:eastAsia="es-MX"/>
        </w:rPr>
        <w:t xml:space="preserve">. </w:t>
      </w:r>
      <w:r w:rsidR="007B166F">
        <w:rPr>
          <w:lang w:eastAsia="es-MX"/>
        </w:rPr>
        <w:t>Desde el 2013</w:t>
      </w:r>
      <w:r w:rsidR="00363C39">
        <w:rPr>
          <w:lang w:eastAsia="es-MX"/>
        </w:rPr>
        <w:t xml:space="preserve"> </w:t>
      </w:r>
      <w:r w:rsidR="002F2A10" w:rsidRPr="002F2A10">
        <w:rPr>
          <w:lang w:eastAsia="es-MX"/>
        </w:rPr>
        <w:t xml:space="preserve">se ha implementado </w:t>
      </w:r>
      <w:r w:rsidR="00C9652C">
        <w:rPr>
          <w:lang w:eastAsia="es-MX"/>
        </w:rPr>
        <w:t xml:space="preserve">el programa educativo </w:t>
      </w:r>
      <w:r w:rsidR="002F2A10" w:rsidRPr="002F2A10">
        <w:rPr>
          <w:lang w:eastAsia="es-MX"/>
        </w:rPr>
        <w:t>y continua vigente</w:t>
      </w:r>
      <w:r w:rsidR="008F3F75">
        <w:rPr>
          <w:lang w:eastAsia="es-MX"/>
        </w:rPr>
        <w:t>, expandiéndose</w:t>
      </w:r>
      <w:r w:rsidR="002F2A10" w:rsidRPr="002F2A10">
        <w:rPr>
          <w:lang w:eastAsia="es-MX"/>
        </w:rPr>
        <w:t xml:space="preserve"> a otros municipios como </w:t>
      </w:r>
      <w:r w:rsidR="00233BAD">
        <w:rPr>
          <w:lang w:eastAsia="es-MX"/>
        </w:rPr>
        <w:t xml:space="preserve">Temoaya, </w:t>
      </w:r>
      <w:r w:rsidR="002F2A10" w:rsidRPr="002F2A10">
        <w:rPr>
          <w:lang w:eastAsia="es-MX"/>
        </w:rPr>
        <w:t xml:space="preserve">Jilotzingo, Nicolás Romero, </w:t>
      </w:r>
      <w:r w:rsidR="00233BAD">
        <w:rPr>
          <w:lang w:eastAsia="es-MX"/>
        </w:rPr>
        <w:t xml:space="preserve">Jiquipilco y </w:t>
      </w:r>
      <w:r w:rsidR="002F2A10" w:rsidRPr="002F2A10">
        <w:rPr>
          <w:lang w:eastAsia="es-MX"/>
        </w:rPr>
        <w:t>Otzolotepec</w:t>
      </w:r>
      <w:r w:rsidR="00E003A4">
        <w:rPr>
          <w:lang w:eastAsia="es-MX"/>
        </w:rPr>
        <w:t>.</w:t>
      </w:r>
      <w:r w:rsidR="002F2A10" w:rsidRPr="002F2A10">
        <w:rPr>
          <w:lang w:eastAsia="es-MX"/>
        </w:rPr>
        <w:t xml:space="preserve"> El siguiente paso es el establecimiento de la UMA, la cual se p</w:t>
      </w:r>
      <w:r w:rsidR="00687080">
        <w:rPr>
          <w:lang w:eastAsia="es-MX"/>
        </w:rPr>
        <w:t>ropone</w:t>
      </w:r>
      <w:r w:rsidR="002F2A10" w:rsidRPr="002F2A10">
        <w:rPr>
          <w:lang w:eastAsia="es-MX"/>
        </w:rPr>
        <w:t xml:space="preserve"> sea de manejo intensivo. Este manejo se </w:t>
      </w:r>
      <w:r w:rsidR="00040C6D">
        <w:rPr>
          <w:lang w:eastAsia="es-MX"/>
        </w:rPr>
        <w:t>lleva a cabo</w:t>
      </w:r>
      <w:r w:rsidR="002F2A10" w:rsidRPr="002F2A10">
        <w:rPr>
          <w:lang w:eastAsia="es-MX"/>
        </w:rPr>
        <w:t xml:space="preserve"> en condiciones de cautiverio y controladas</w:t>
      </w:r>
      <w:r w:rsidR="00C909CA">
        <w:rPr>
          <w:lang w:eastAsia="es-MX"/>
        </w:rPr>
        <w:t xml:space="preserve"> con el fin de</w:t>
      </w:r>
      <w:r w:rsidR="002F2A10" w:rsidRPr="002F2A10">
        <w:rPr>
          <w:lang w:eastAsia="es-MX"/>
        </w:rPr>
        <w:t xml:space="preserve"> la recuperación de las especies o poblaciones para su posterior reintegración a la vida silvestre </w:t>
      </w:r>
      <w:r w:rsidR="00AD614E">
        <w:rPr>
          <w:lang w:eastAsia="es-MX"/>
        </w:rPr>
        <w:t>[2</w:t>
      </w:r>
      <w:r w:rsidR="007C12B3">
        <w:rPr>
          <w:lang w:eastAsia="es-MX"/>
        </w:rPr>
        <w:t>4</w:t>
      </w:r>
      <w:r w:rsidR="00AD614E">
        <w:rPr>
          <w:lang w:eastAsia="es-MX"/>
        </w:rPr>
        <w:t>]</w:t>
      </w:r>
      <w:r w:rsidR="002F2A10" w:rsidRPr="002F2A10">
        <w:rPr>
          <w:lang w:eastAsia="es-MX"/>
        </w:rPr>
        <w:t xml:space="preserve">. </w:t>
      </w:r>
      <w:r w:rsidR="002027C7">
        <w:rPr>
          <w:lang w:eastAsia="es-MX"/>
        </w:rPr>
        <w:t>Comúnmente</w:t>
      </w:r>
      <w:r w:rsidR="002F2A10" w:rsidRPr="002F2A10">
        <w:rPr>
          <w:lang w:eastAsia="es-MX"/>
        </w:rPr>
        <w:t xml:space="preserve">, este tipo de </w:t>
      </w:r>
      <w:proofErr w:type="spellStart"/>
      <w:r w:rsidR="002F2A10" w:rsidRPr="002F2A10">
        <w:rPr>
          <w:lang w:eastAsia="es-MX"/>
        </w:rPr>
        <w:t>UMAs</w:t>
      </w:r>
      <w:proofErr w:type="spellEnd"/>
      <w:r w:rsidR="002F2A10" w:rsidRPr="002F2A10">
        <w:rPr>
          <w:lang w:eastAsia="es-MX"/>
        </w:rPr>
        <w:t xml:space="preserve"> se realiza</w:t>
      </w:r>
      <w:r w:rsidR="002027C7">
        <w:rPr>
          <w:lang w:eastAsia="es-MX"/>
        </w:rPr>
        <w:t>n</w:t>
      </w:r>
      <w:r w:rsidR="002F2A10" w:rsidRPr="002F2A10">
        <w:rPr>
          <w:lang w:eastAsia="es-MX"/>
        </w:rPr>
        <w:t xml:space="preserve"> en instalaciones cerradas </w:t>
      </w:r>
      <w:r w:rsidR="00894599">
        <w:rPr>
          <w:lang w:eastAsia="es-MX"/>
        </w:rPr>
        <w:t>[2</w:t>
      </w:r>
      <w:r w:rsidR="007C12B3">
        <w:rPr>
          <w:lang w:eastAsia="es-MX"/>
        </w:rPr>
        <w:t>5</w:t>
      </w:r>
      <w:r w:rsidR="00894599">
        <w:rPr>
          <w:lang w:eastAsia="es-MX"/>
        </w:rPr>
        <w:t>]</w:t>
      </w:r>
      <w:r w:rsidR="002F2A10" w:rsidRPr="002F2A10">
        <w:rPr>
          <w:lang w:eastAsia="es-MX"/>
        </w:rPr>
        <w:t xml:space="preserve">, pero en este caso, como se quiere promover la conservación in situ, se planea que la UMA se establezca en el paraje de Organillos donde </w:t>
      </w:r>
      <w:r w:rsidR="00161AD4">
        <w:rPr>
          <w:lang w:eastAsia="es-MX"/>
        </w:rPr>
        <w:t>se encuentra</w:t>
      </w:r>
      <w:r w:rsidR="002F2A10" w:rsidRPr="002F2A10">
        <w:rPr>
          <w:lang w:eastAsia="es-MX"/>
        </w:rPr>
        <w:t xml:space="preserve"> un arroyo con una población de ajolotes.</w:t>
      </w:r>
    </w:p>
    <w:p w14:paraId="13CA665B" w14:textId="77777777" w:rsidR="00F854EB" w:rsidRDefault="00F854EB">
      <w:pPr>
        <w:spacing w:after="160" w:line="259" w:lineRule="auto"/>
        <w:rPr>
          <w:rFonts w:ascii="Times New Roman" w:hAnsi="Times New Roman"/>
          <w:sz w:val="24"/>
          <w:szCs w:val="24"/>
          <w:lang w:eastAsia="es-MX"/>
        </w:rPr>
      </w:pPr>
      <w:r>
        <w:rPr>
          <w:lang w:eastAsia="es-MX"/>
        </w:rPr>
        <w:br w:type="page"/>
      </w:r>
    </w:p>
    <w:p w14:paraId="78FEEC4F" w14:textId="196005C7" w:rsidR="00071EC6" w:rsidRDefault="00071EC6" w:rsidP="00FF2884">
      <w:pPr>
        <w:pStyle w:val="Ttulo1"/>
      </w:pPr>
      <w:bookmarkStart w:id="65" w:name="_Toc167237635"/>
      <w:r>
        <w:lastRenderedPageBreak/>
        <w:t xml:space="preserve">Conservación </w:t>
      </w:r>
      <w:r w:rsidR="0053028E">
        <w:t xml:space="preserve">ex </w:t>
      </w:r>
      <w:r w:rsidR="0090320F">
        <w:t>–</w:t>
      </w:r>
      <w:r w:rsidR="0053028E">
        <w:t xml:space="preserve"> </w:t>
      </w:r>
      <w:r>
        <w:t>situ</w:t>
      </w:r>
      <w:bookmarkEnd w:id="65"/>
    </w:p>
    <w:p w14:paraId="50F0B8B8" w14:textId="30C54A05" w:rsidR="0069610D" w:rsidRDefault="0069610D" w:rsidP="0069610D">
      <w:pPr>
        <w:pStyle w:val="Texto"/>
      </w:pPr>
      <w:r>
        <w:t>La conservación ex situ es un enfoque vital para la protección de especies amenazadas o en peligro de extinción, llevándose a cabo fuera de sus hábitats naturales. Esta estrategia es esencial no solo para apoyar los esfuerzos de conservación dentro de su ambiente natural (in situ), sino también para garantizar la supervivencia a largo plazo de estas especies mediante la creación y mantenimiento de reservas genéticas. Parte fundamental de la conservación ex situ es el manejo cuidadoso en cautiverio, que comienza con la creación de instalaciones adecuadamente adaptadas para alojar la cantidad específica de individuos. Estas instalaciones deben diseñarse de manera que cumplan con todos los requisitos biológicos y de espacio de las especies alojadas [2</w:t>
      </w:r>
      <w:r w:rsidR="007C12B3">
        <w:t>6</w:t>
      </w:r>
      <w:r>
        <w:t>]. Además, la alimentación de estos ejemplares debe ser balanceada y específicamente formulada para satisfacer todas sus necesidades nutricionales, asegurando así su salud y bienestar óptimo. Finalmente, un componente crucial del manejo en cautiverio es la gestión de la reproducción, realizada a través de las Unidades de Manejo Ambiental (UMA) [2</w:t>
      </w:r>
      <w:r w:rsidR="007C12B3">
        <w:t>7</w:t>
      </w:r>
      <w:r>
        <w:t>]. Estas unidades permiten un control cuidadoso de la reproducción para preservar la diversidad genética y facilitar, eventualmente, la reintroducción de especies a sus hábitats naturales.</w:t>
      </w:r>
    </w:p>
    <w:p w14:paraId="432965FF" w14:textId="5F9AC4D5" w:rsidR="00394E4B" w:rsidRPr="005355CA" w:rsidRDefault="00CA4D1A" w:rsidP="005355CA">
      <w:pPr>
        <w:pStyle w:val="Texto"/>
      </w:pPr>
      <w:r w:rsidRPr="005355CA">
        <w:t xml:space="preserve">De acuerdo </w:t>
      </w:r>
      <w:r w:rsidR="00BD36E7" w:rsidRPr="005355CA">
        <w:t>con el</w:t>
      </w:r>
      <w:r w:rsidRPr="005355CA">
        <w:t xml:space="preserve"> manual de Mena y Montes</w:t>
      </w:r>
      <w:r w:rsidR="007F2B0E">
        <w:t xml:space="preserve">, </w:t>
      </w:r>
      <w:r w:rsidRPr="005355CA">
        <w:t>la colonia en cautiverio debe estar a cargo de un responsable técnico con</w:t>
      </w:r>
      <w:r w:rsidR="0074632E" w:rsidRPr="005355CA">
        <w:t xml:space="preserve"> </w:t>
      </w:r>
      <w:r w:rsidRPr="005355CA">
        <w:t>experiencia en el manejo integral de la especie y un alumno de servicio social como</w:t>
      </w:r>
      <w:r w:rsidR="0074632E" w:rsidRPr="005355CA">
        <w:t xml:space="preserve"> </w:t>
      </w:r>
      <w:r w:rsidRPr="005355CA">
        <w:t xml:space="preserve">apoyo para el mantenimiento de </w:t>
      </w:r>
      <w:r w:rsidR="000856AA" w:rsidRPr="005355CA">
        <w:t>esta</w:t>
      </w:r>
      <w:r w:rsidRPr="005355CA">
        <w:t>; el trabajo será realizado en conjunto para</w:t>
      </w:r>
      <w:r w:rsidR="0074632E" w:rsidRPr="005355CA">
        <w:t xml:space="preserve"> </w:t>
      </w:r>
      <w:r w:rsidRPr="005355CA">
        <w:t>el correcto funcionamiento de las instalaciones, equipo, alimentación de los</w:t>
      </w:r>
      <w:r w:rsidR="0074632E" w:rsidRPr="005355CA">
        <w:t xml:space="preserve"> </w:t>
      </w:r>
      <w:r w:rsidRPr="005355CA">
        <w:t>organismos, evaluación de salud y reproducción</w:t>
      </w:r>
      <w:r w:rsidR="007F2B0E">
        <w:t xml:space="preserve"> </w:t>
      </w:r>
      <w:r w:rsidR="007F2B0E" w:rsidRPr="005355CA">
        <w:t>[2</w:t>
      </w:r>
      <w:r w:rsidR="007C12B3">
        <w:t>8</w:t>
      </w:r>
      <w:r w:rsidR="007F2B0E" w:rsidRPr="005355CA">
        <w:t>]</w:t>
      </w:r>
      <w:r w:rsidRPr="005355CA">
        <w:t>.</w:t>
      </w:r>
    </w:p>
    <w:p w14:paraId="4F1A28C4" w14:textId="77777777" w:rsidR="003C03FD" w:rsidRDefault="003C03FD">
      <w:pPr>
        <w:spacing w:after="160" w:line="259" w:lineRule="auto"/>
        <w:rPr>
          <w:rFonts w:ascii="Times New Roman" w:hAnsi="Times New Roman"/>
          <w:sz w:val="26"/>
          <w:szCs w:val="32"/>
          <w:lang w:eastAsia="es-MX"/>
        </w:rPr>
      </w:pPr>
      <w:r>
        <w:br w:type="page"/>
      </w:r>
    </w:p>
    <w:p w14:paraId="36945245" w14:textId="256AFB7B" w:rsidR="006C314B" w:rsidRDefault="00C679DD" w:rsidP="00FF2884">
      <w:pPr>
        <w:pStyle w:val="Ttulo1"/>
      </w:pPr>
      <w:bookmarkStart w:id="66" w:name="_Toc167237636"/>
      <w:proofErr w:type="spellStart"/>
      <w:r>
        <w:lastRenderedPageBreak/>
        <w:t>Ajolotarios</w:t>
      </w:r>
      <w:proofErr w:type="spellEnd"/>
      <w:r>
        <w:t xml:space="preserve"> </w:t>
      </w:r>
      <w:r w:rsidR="00E508B3">
        <w:t>en México</w:t>
      </w:r>
      <w:bookmarkEnd w:id="66"/>
    </w:p>
    <w:p w14:paraId="25077B84" w14:textId="00A46C2B" w:rsidR="00E508B3" w:rsidRDefault="00E508B3" w:rsidP="00E508B3">
      <w:pPr>
        <w:pStyle w:val="Texto"/>
        <w:rPr>
          <w:lang w:eastAsia="es-MX"/>
        </w:rPr>
      </w:pPr>
      <w:r>
        <w:rPr>
          <w:lang w:eastAsia="es-MX"/>
        </w:rPr>
        <w:t xml:space="preserve">Los </w:t>
      </w:r>
      <w:proofErr w:type="spellStart"/>
      <w:r>
        <w:rPr>
          <w:lang w:eastAsia="es-MX"/>
        </w:rPr>
        <w:t>ajolotarios</w:t>
      </w:r>
      <w:proofErr w:type="spellEnd"/>
      <w:r>
        <w:rPr>
          <w:lang w:eastAsia="es-MX"/>
        </w:rPr>
        <w:t xml:space="preserve"> son instalaciones dedicadas al cuidado y cría de los ajolotes, pueden ser tanto instalaciones de investigación científica como conservatorios destinados a la protección y estudio de esta especie, </w:t>
      </w:r>
      <w:r w:rsidR="000A0C73">
        <w:rPr>
          <w:lang w:eastAsia="es-MX"/>
        </w:rPr>
        <w:t>la cual</w:t>
      </w:r>
      <w:r>
        <w:rPr>
          <w:lang w:eastAsia="es-MX"/>
        </w:rPr>
        <w:t xml:space="preserve"> está clasificada como en peligro de extinción. Estos espacios están diseñados para simular el hábitat natural de los ajolotes, proporcionando un ambiente controlado que incluye la temperatura del agua, los niveles de oxígeno y la calidad general del agua, adecuados para su desarrollo y reproducción. </w:t>
      </w:r>
    </w:p>
    <w:p w14:paraId="2B1A3765" w14:textId="26A15684" w:rsidR="00E508B3" w:rsidRDefault="00545454" w:rsidP="00512D19">
      <w:pPr>
        <w:pStyle w:val="Texto"/>
        <w:rPr>
          <w:lang w:eastAsia="es-MX"/>
        </w:rPr>
      </w:pPr>
      <w:r>
        <w:rPr>
          <w:lang w:eastAsia="es-MX"/>
        </w:rPr>
        <w:t>La reproducción en cautiverio del género Ambystoma</w:t>
      </w:r>
      <w:r w:rsidR="000C240E">
        <w:rPr>
          <w:lang w:eastAsia="es-MX"/>
        </w:rPr>
        <w:t xml:space="preserve"> es</w:t>
      </w:r>
      <w:r w:rsidR="00E508B3">
        <w:rPr>
          <w:lang w:eastAsia="es-MX"/>
        </w:rPr>
        <w:t xml:space="preserve"> de gran importancia y se ha puesto especial atención </w:t>
      </w:r>
      <w:r w:rsidR="000C240E">
        <w:rPr>
          <w:lang w:eastAsia="es-MX"/>
        </w:rPr>
        <w:t>en</w:t>
      </w:r>
      <w:r w:rsidR="00E508B3">
        <w:rPr>
          <w:lang w:eastAsia="es-MX"/>
        </w:rPr>
        <w:t xml:space="preserve"> acciones donde se busca tener las condiciones ideales para su supervivencia y reproducción, </w:t>
      </w:r>
      <w:r w:rsidR="00441230">
        <w:rPr>
          <w:lang w:eastAsia="es-MX"/>
        </w:rPr>
        <w:t xml:space="preserve">especialmente para </w:t>
      </w:r>
      <w:r w:rsidR="0092189F">
        <w:rPr>
          <w:lang w:eastAsia="es-MX"/>
        </w:rPr>
        <w:t xml:space="preserve">la </w:t>
      </w:r>
      <w:r w:rsidR="00E508B3">
        <w:rPr>
          <w:lang w:eastAsia="es-MX"/>
        </w:rPr>
        <w:t xml:space="preserve">conservación de estas especies ya que la mayoría se encuentran amenazadas. Se cuenta con centros de reproducción y mantenimiento </w:t>
      </w:r>
      <w:r w:rsidR="00A1347A">
        <w:rPr>
          <w:lang w:eastAsia="es-MX"/>
        </w:rPr>
        <w:t>ex situ</w:t>
      </w:r>
      <w:r w:rsidR="00E508B3">
        <w:rPr>
          <w:lang w:eastAsia="es-MX"/>
        </w:rPr>
        <w:t xml:space="preserve"> de algunas especies como</w:t>
      </w:r>
      <w:r w:rsidR="00A93068">
        <w:rPr>
          <w:lang w:eastAsia="es-MX"/>
        </w:rPr>
        <w:t>,</w:t>
      </w:r>
      <w:r w:rsidR="00376D93">
        <w:rPr>
          <w:lang w:eastAsia="es-MX"/>
        </w:rPr>
        <w:t xml:space="preserve"> por ejemplo,</w:t>
      </w:r>
      <w:r w:rsidR="00E508B3">
        <w:rPr>
          <w:lang w:eastAsia="es-MX"/>
        </w:rPr>
        <w:t xml:space="preserve"> el CIBAC </w:t>
      </w:r>
      <w:r w:rsidR="00376D93">
        <w:rPr>
          <w:lang w:eastAsia="es-MX"/>
        </w:rPr>
        <w:t xml:space="preserve">que </w:t>
      </w:r>
      <w:r w:rsidR="00625792">
        <w:rPr>
          <w:lang w:eastAsia="es-MX"/>
        </w:rPr>
        <w:t>está</w:t>
      </w:r>
      <w:r w:rsidR="00F61D02">
        <w:rPr>
          <w:lang w:eastAsia="es-MX"/>
        </w:rPr>
        <w:t xml:space="preserve"> </w:t>
      </w:r>
      <w:r w:rsidR="00E508B3">
        <w:rPr>
          <w:lang w:eastAsia="es-MX"/>
        </w:rPr>
        <w:t xml:space="preserve">registrado como </w:t>
      </w:r>
      <w:r w:rsidR="00F61D02">
        <w:rPr>
          <w:lang w:eastAsia="es-MX"/>
        </w:rPr>
        <w:t xml:space="preserve">una </w:t>
      </w:r>
      <w:r w:rsidR="00E508B3">
        <w:rPr>
          <w:lang w:eastAsia="es-MX"/>
        </w:rPr>
        <w:t>Unidad de Manejo Ambiental (UMA)</w:t>
      </w:r>
      <w:r w:rsidR="004605E8">
        <w:rPr>
          <w:lang w:eastAsia="es-MX"/>
        </w:rPr>
        <w:t xml:space="preserve">, véase la figura </w:t>
      </w:r>
      <w:r w:rsidR="00512D19">
        <w:rPr>
          <w:lang w:eastAsia="es-MX"/>
        </w:rPr>
        <w:fldChar w:fldCharType="begin"/>
      </w:r>
      <w:r w:rsidR="00512D19">
        <w:rPr>
          <w:lang w:eastAsia="es-MX"/>
        </w:rPr>
        <w:instrText xml:space="preserve"> SEQ vease_la_figura \* ARABIC </w:instrText>
      </w:r>
      <w:r w:rsidR="00512D19">
        <w:rPr>
          <w:lang w:eastAsia="es-MX"/>
        </w:rPr>
        <w:fldChar w:fldCharType="separate"/>
      </w:r>
      <w:r w:rsidR="009B0259">
        <w:rPr>
          <w:noProof/>
          <w:lang w:eastAsia="es-MX"/>
        </w:rPr>
        <w:t>4</w:t>
      </w:r>
      <w:r w:rsidR="00512D19">
        <w:rPr>
          <w:lang w:eastAsia="es-MX"/>
        </w:rPr>
        <w:fldChar w:fldCharType="end"/>
      </w:r>
      <w:r w:rsidR="00E508B3">
        <w:rPr>
          <w:lang w:eastAsia="es-MX"/>
        </w:rPr>
        <w:t xml:space="preserve">, </w:t>
      </w:r>
      <w:r w:rsidR="00A93068" w:rsidRPr="00A93068">
        <w:rPr>
          <w:lang w:eastAsia="es-MX"/>
        </w:rPr>
        <w:t>el cual se dice ser</w:t>
      </w:r>
      <w:r w:rsidR="00E508B3">
        <w:rPr>
          <w:lang w:eastAsia="es-MX"/>
        </w:rPr>
        <w:t xml:space="preserve"> el único </w:t>
      </w:r>
      <w:r w:rsidR="00A93068" w:rsidRPr="00A93068">
        <w:rPr>
          <w:lang w:eastAsia="es-MX"/>
        </w:rPr>
        <w:t>lugar</w:t>
      </w:r>
      <w:r w:rsidR="00E508B3">
        <w:rPr>
          <w:lang w:eastAsia="es-MX"/>
        </w:rPr>
        <w:t xml:space="preserve"> a nivel mundial dedicado a la producción masiva de crías </w:t>
      </w:r>
      <w:r w:rsidR="00BC2B12">
        <w:rPr>
          <w:lang w:eastAsia="es-MX"/>
        </w:rPr>
        <w:t xml:space="preserve">del </w:t>
      </w:r>
      <w:r w:rsidR="00DB7AC8">
        <w:rPr>
          <w:lang w:eastAsia="es-MX"/>
        </w:rPr>
        <w:t>A</w:t>
      </w:r>
      <w:r w:rsidR="00BC2B12">
        <w:rPr>
          <w:lang w:eastAsia="es-MX"/>
        </w:rPr>
        <w:t xml:space="preserve">mbystoma </w:t>
      </w:r>
      <w:proofErr w:type="spellStart"/>
      <w:r w:rsidR="00E508B3">
        <w:rPr>
          <w:lang w:eastAsia="es-MX"/>
        </w:rPr>
        <w:t>mexicanum</w:t>
      </w:r>
      <w:proofErr w:type="spellEnd"/>
      <w:r w:rsidR="00E508B3">
        <w:rPr>
          <w:lang w:eastAsia="es-MX"/>
        </w:rPr>
        <w:t xml:space="preserve"> con fines de conservación y liberación en áreas controladas </w:t>
      </w:r>
      <w:r w:rsidR="0096392C">
        <w:rPr>
          <w:lang w:eastAsia="es-MX"/>
        </w:rPr>
        <w:t xml:space="preserve">además el </w:t>
      </w:r>
      <w:proofErr w:type="spellStart"/>
      <w:r w:rsidR="0096392C">
        <w:rPr>
          <w:lang w:eastAsia="es-MX"/>
        </w:rPr>
        <w:t>ajolotario</w:t>
      </w:r>
      <w:proofErr w:type="spellEnd"/>
      <w:r w:rsidR="0096392C">
        <w:rPr>
          <w:lang w:eastAsia="es-MX"/>
        </w:rPr>
        <w:t xml:space="preserve"> </w:t>
      </w:r>
      <w:r w:rsidR="00E508B3">
        <w:rPr>
          <w:lang w:eastAsia="es-MX"/>
        </w:rPr>
        <w:t xml:space="preserve">del parque </w:t>
      </w:r>
      <w:proofErr w:type="spellStart"/>
      <w:r w:rsidR="00E508B3">
        <w:rPr>
          <w:lang w:eastAsia="es-MX"/>
        </w:rPr>
        <w:t>Tezozomoc</w:t>
      </w:r>
      <w:proofErr w:type="spellEnd"/>
      <w:r w:rsidR="00E508B3">
        <w:rPr>
          <w:lang w:eastAsia="es-MX"/>
        </w:rPr>
        <w:t xml:space="preserve"> que cuenta actualmente con más de 600 ejemplares de siete especies</w:t>
      </w:r>
      <w:r w:rsidR="004605E8">
        <w:rPr>
          <w:lang w:eastAsia="es-MX"/>
        </w:rPr>
        <w:t xml:space="preserve"> [2</w:t>
      </w:r>
      <w:r w:rsidR="007C12B3">
        <w:rPr>
          <w:lang w:eastAsia="es-MX"/>
        </w:rPr>
        <w:t>8</w:t>
      </w:r>
      <w:r w:rsidR="004605E8">
        <w:rPr>
          <w:lang w:eastAsia="es-MX"/>
        </w:rPr>
        <w:t xml:space="preserve">].  </w:t>
      </w:r>
      <w:r w:rsidR="00E508B3">
        <w:rPr>
          <w:lang w:eastAsia="es-MX"/>
        </w:rPr>
        <w:t xml:space="preserve"> </w:t>
      </w:r>
    </w:p>
    <w:p w14:paraId="035991A0" w14:textId="60025572" w:rsidR="009A4FCF" w:rsidRDefault="001015F6" w:rsidP="001015F6">
      <w:pPr>
        <w:pStyle w:val="Texto"/>
        <w:jc w:val="center"/>
        <w:rPr>
          <w:lang w:eastAsia="es-MX"/>
        </w:rPr>
      </w:pPr>
      <w:r>
        <w:rPr>
          <w:noProof/>
        </w:rPr>
        <w:drawing>
          <wp:inline distT="0" distB="0" distL="0" distR="0" wp14:anchorId="5494F26B" wp14:editId="64240ED8">
            <wp:extent cx="3742267" cy="2149235"/>
            <wp:effectExtent l="0" t="0" r="0" b="3810"/>
            <wp:docPr id="806840054" name="Imagen 3" descr="Cuenta UAM con centro único, a nivel mundial, de producción de ajolotes –  Educación Fu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enta UAM con centro único, a nivel mundial, de producción de ajolotes –  Educación Futu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5709" cy="2271818"/>
                    </a:xfrm>
                    <a:prstGeom prst="rect">
                      <a:avLst/>
                    </a:prstGeom>
                    <a:noFill/>
                    <a:ln>
                      <a:noFill/>
                    </a:ln>
                  </pic:spPr>
                </pic:pic>
              </a:graphicData>
            </a:graphic>
          </wp:inline>
        </w:drawing>
      </w:r>
    </w:p>
    <w:p w14:paraId="532BB176" w14:textId="012E148B" w:rsidR="00F97C97" w:rsidRPr="00CA414C" w:rsidRDefault="00F97C97" w:rsidP="00CA414C">
      <w:pPr>
        <w:pStyle w:val="Cita"/>
      </w:pPr>
      <w:bookmarkStart w:id="67" w:name="_Toc166757499"/>
      <w:bookmarkStart w:id="68" w:name="_Toc166787410"/>
      <w:bookmarkStart w:id="69" w:name="_Toc167237789"/>
      <w:r w:rsidRPr="00CA414C">
        <w:t xml:space="preserve">Figura </w:t>
      </w:r>
      <w:r w:rsidR="00011A16">
        <w:fldChar w:fldCharType="begin"/>
      </w:r>
      <w:r w:rsidR="00011A16">
        <w:instrText xml:space="preserve"> SEQ figura \* ARABIC </w:instrText>
      </w:r>
      <w:r w:rsidR="00011A16">
        <w:fldChar w:fldCharType="separate"/>
      </w:r>
      <w:r w:rsidR="009B0259">
        <w:rPr>
          <w:noProof/>
        </w:rPr>
        <w:t>4</w:t>
      </w:r>
      <w:r w:rsidR="00011A16">
        <w:fldChar w:fldCharType="end"/>
      </w:r>
      <w:r w:rsidR="009D2A28" w:rsidRPr="00CA414C">
        <w:t xml:space="preserve">. Ejemplo de </w:t>
      </w:r>
      <w:proofErr w:type="spellStart"/>
      <w:r w:rsidR="009D2A28" w:rsidRPr="00CA414C">
        <w:t>ajolotario</w:t>
      </w:r>
      <w:proofErr w:type="spellEnd"/>
      <w:r w:rsidR="009D2A28" w:rsidRPr="00CA414C">
        <w:t xml:space="preserve"> en México</w:t>
      </w:r>
      <w:r w:rsidRPr="00CA414C">
        <w:br/>
        <w:t>Fuente: [</w:t>
      </w:r>
      <w:r w:rsidR="007211B9" w:rsidRPr="00CA414C">
        <w:t>2</w:t>
      </w:r>
      <w:r w:rsidR="007C12B3" w:rsidRPr="00CA414C">
        <w:t>2</w:t>
      </w:r>
      <w:r w:rsidRPr="00CA414C">
        <w:t>]</w:t>
      </w:r>
      <w:bookmarkEnd w:id="67"/>
      <w:bookmarkEnd w:id="68"/>
      <w:bookmarkEnd w:id="69"/>
    </w:p>
    <w:p w14:paraId="53B3A639" w14:textId="7E4DF53E" w:rsidR="00594E1C" w:rsidRDefault="00E508B3" w:rsidP="00594E1C">
      <w:pPr>
        <w:pStyle w:val="Texto"/>
        <w:rPr>
          <w:lang w:eastAsia="es-MX"/>
        </w:rPr>
      </w:pPr>
      <w:r>
        <w:rPr>
          <w:lang w:eastAsia="es-MX"/>
        </w:rPr>
        <w:t xml:space="preserve">Los </w:t>
      </w:r>
      <w:proofErr w:type="spellStart"/>
      <w:r>
        <w:rPr>
          <w:lang w:eastAsia="es-MX"/>
        </w:rPr>
        <w:t>ajolotarios</w:t>
      </w:r>
      <w:proofErr w:type="spellEnd"/>
      <w:r>
        <w:rPr>
          <w:lang w:eastAsia="es-MX"/>
        </w:rPr>
        <w:t xml:space="preserve"> realizan monitoreos continuos de la calidad del agua de forma manual, tomando muestras para su posterior análisis, un ejemplo de este hecho es el parque zoológico Benito Juárez, en el que manualmente realizan monitoreos constantes para el desarrollo y la reproducción exitosa de los ajolotes bajo el cuidado humano, utilizando kits específicos para mantener el agua dentro de los rangos adecuados [9].</w:t>
      </w:r>
    </w:p>
    <w:p w14:paraId="28556D1D" w14:textId="68688847" w:rsidR="007511A0" w:rsidRPr="00594E1C" w:rsidRDefault="007511A0" w:rsidP="00594E1C">
      <w:pPr>
        <w:pStyle w:val="Texto"/>
        <w:rPr>
          <w:lang w:eastAsia="es-MX"/>
        </w:rPr>
      </w:pPr>
      <w:r>
        <w:rPr>
          <w:lang w:eastAsia="es-MX"/>
        </w:rPr>
        <w:lastRenderedPageBreak/>
        <w:t xml:space="preserve">En la literatura </w:t>
      </w:r>
      <w:r w:rsidR="00906F1F">
        <w:rPr>
          <w:lang w:eastAsia="es-MX"/>
        </w:rPr>
        <w:t xml:space="preserve">no se reportan </w:t>
      </w:r>
      <w:r w:rsidR="00ED332F">
        <w:rPr>
          <w:lang w:eastAsia="es-MX"/>
        </w:rPr>
        <w:t>parámetros ni valores</w:t>
      </w:r>
      <w:r w:rsidR="00906F1F">
        <w:rPr>
          <w:lang w:eastAsia="es-MX"/>
        </w:rPr>
        <w:t xml:space="preserve"> específicos de la calidad del agua para el cuidado del ajolote</w:t>
      </w:r>
      <w:r w:rsidR="007D1821">
        <w:rPr>
          <w:lang w:eastAsia="es-MX"/>
        </w:rPr>
        <w:t xml:space="preserve">, por lo que para la realización de </w:t>
      </w:r>
      <w:r w:rsidR="008F7377">
        <w:rPr>
          <w:lang w:eastAsia="es-MX"/>
        </w:rPr>
        <w:t>nuestro</w:t>
      </w:r>
      <w:r w:rsidR="007D1821">
        <w:rPr>
          <w:lang w:eastAsia="es-MX"/>
        </w:rPr>
        <w:t xml:space="preserve"> proyecto </w:t>
      </w:r>
      <w:r w:rsidR="000A7F5D">
        <w:rPr>
          <w:lang w:eastAsia="es-MX"/>
        </w:rPr>
        <w:t xml:space="preserve">se tomara en cuenta los valores seguros de la calidad del agua </w:t>
      </w:r>
      <w:r w:rsidR="0010618A">
        <w:rPr>
          <w:lang w:eastAsia="es-MX"/>
        </w:rPr>
        <w:t>tanto de</w:t>
      </w:r>
      <w:r w:rsidR="002A78AB">
        <w:rPr>
          <w:lang w:eastAsia="es-MX"/>
        </w:rPr>
        <w:t xml:space="preserve"> las</w:t>
      </w:r>
      <w:r w:rsidR="0010618A">
        <w:rPr>
          <w:lang w:eastAsia="es-MX"/>
        </w:rPr>
        <w:t xml:space="preserve"> variables </w:t>
      </w:r>
      <w:r w:rsidR="00003E94">
        <w:rPr>
          <w:lang w:eastAsia="es-MX"/>
        </w:rPr>
        <w:t xml:space="preserve">de la temperatura, </w:t>
      </w:r>
      <w:r w:rsidR="008A5B58">
        <w:rPr>
          <w:lang w:eastAsia="es-MX"/>
        </w:rPr>
        <w:t>oxígeno</w:t>
      </w:r>
      <w:r w:rsidR="00003E94">
        <w:rPr>
          <w:lang w:eastAsia="es-MX"/>
        </w:rPr>
        <w:t xml:space="preserve"> disuelto, total de solidos suspendidos, total de solidos disueltos y pH</w:t>
      </w:r>
      <w:r w:rsidR="0010618A">
        <w:rPr>
          <w:lang w:eastAsia="es-MX"/>
        </w:rPr>
        <w:t xml:space="preserve"> según el </w:t>
      </w:r>
      <w:r w:rsidR="007E1DD4">
        <w:rPr>
          <w:lang w:eastAsia="es-MX"/>
        </w:rPr>
        <w:t>WQI</w:t>
      </w:r>
      <w:r w:rsidR="007E1DD4">
        <w:rPr>
          <w:vertAlign w:val="subscript"/>
          <w:lang w:eastAsia="es-MX"/>
        </w:rPr>
        <w:t>NS</w:t>
      </w:r>
      <w:r w:rsidR="001B30D1">
        <w:rPr>
          <w:vertAlign w:val="subscript"/>
          <w:lang w:eastAsia="es-MX"/>
        </w:rPr>
        <w:t>F.</w:t>
      </w:r>
    </w:p>
    <w:p w14:paraId="4BC267B9" w14:textId="6C2532F4" w:rsidR="006C314B" w:rsidRPr="006C314B" w:rsidRDefault="00C537E6" w:rsidP="00FF2884">
      <w:pPr>
        <w:pStyle w:val="Ttulo1"/>
      </w:pPr>
      <w:bookmarkStart w:id="70" w:name="_Toc167237637"/>
      <w:r>
        <w:t>Parámetros</w:t>
      </w:r>
      <w:r w:rsidR="00394E4B">
        <w:t xml:space="preserve"> fisicoquímicos para la conservación de ambystomas.</w:t>
      </w:r>
      <w:bookmarkEnd w:id="70"/>
    </w:p>
    <w:p w14:paraId="08A777D9" w14:textId="3C6634AA" w:rsidR="00394E4B" w:rsidRDefault="00394E4B" w:rsidP="00394E4B">
      <w:pPr>
        <w:pStyle w:val="Texto"/>
      </w:pPr>
      <w:r>
        <w:t xml:space="preserve">Para </w:t>
      </w:r>
      <w:r w:rsidR="004019C6">
        <w:t>determinar</w:t>
      </w:r>
      <w:r>
        <w:t xml:space="preserve"> la calidad del agua</w:t>
      </w:r>
      <w:r w:rsidR="00DB13C1">
        <w:t>,</w:t>
      </w:r>
      <w:r>
        <w:t xml:space="preserve"> es </w:t>
      </w:r>
      <w:r w:rsidR="00DB13C1">
        <w:t>crucial</w:t>
      </w:r>
      <w:r>
        <w:t xml:space="preserve"> considerar el </w:t>
      </w:r>
      <w:r w:rsidR="00DB13C1">
        <w:t>propósito específic</w:t>
      </w:r>
      <w:r w:rsidR="006A517C">
        <w:t>o</w:t>
      </w:r>
      <w:r>
        <w:t xml:space="preserve">, así como el tipo de indicador que se </w:t>
      </w:r>
      <w:r w:rsidR="00E15F42">
        <w:t xml:space="preserve">le dará ha dicho recurso </w:t>
      </w:r>
      <w:r w:rsidR="004E4B86">
        <w:t>[2</w:t>
      </w:r>
      <w:r w:rsidR="006E0843">
        <w:t>9</w:t>
      </w:r>
      <w:r w:rsidR="004E4B86">
        <w:t xml:space="preserve">]. </w:t>
      </w:r>
      <w:r w:rsidR="009B1A03">
        <w:t xml:space="preserve"> </w:t>
      </w:r>
      <w:r w:rsidR="00C566C7">
        <w:t>Por lo que</w:t>
      </w:r>
      <w:r>
        <w:t xml:space="preserve"> la calidad del agua se puede definir como “el conjunto de características físicas, químicas y/o biológicas necesarias para satisfacer el uso deseado” [</w:t>
      </w:r>
      <w:r w:rsidR="006E0843">
        <w:t>30</w:t>
      </w:r>
      <w:r>
        <w:t xml:space="preserve">]. </w:t>
      </w:r>
    </w:p>
    <w:p w14:paraId="7074CD43" w14:textId="5C8001B1" w:rsidR="00FC4E66" w:rsidRDefault="00FC4E66" w:rsidP="00FC4E66">
      <w:pPr>
        <w:pStyle w:val="Texto"/>
      </w:pPr>
      <w:r>
        <w:t xml:space="preserve">Existen diferentes índices </w:t>
      </w:r>
      <w:r w:rsidR="00BE6F34">
        <w:t>para cuantificar la</w:t>
      </w:r>
      <w:r>
        <w:t xml:space="preserve"> calidad del agua </w:t>
      </w:r>
      <w:r w:rsidR="00D407A5">
        <w:t>siendo que se utilizan</w:t>
      </w:r>
      <w:r>
        <w:t xml:space="preserve"> </w:t>
      </w:r>
      <w:r w:rsidR="00D407A5">
        <w:t>diversos</w:t>
      </w:r>
      <w:r>
        <w:t xml:space="preserve"> parámetros </w:t>
      </w:r>
      <w:r w:rsidR="00F219C5">
        <w:t>fisicoquímicos</w:t>
      </w:r>
      <w:r>
        <w:t xml:space="preserve"> y microbiológicos </w:t>
      </w:r>
      <w:r w:rsidR="0093565A">
        <w:t>para este fin</w:t>
      </w:r>
      <w:r>
        <w:t>. El procedimiento requerido para determinar estos parámetros requiere mucho tiempo y tiene un alto costo</w:t>
      </w:r>
      <w:r w:rsidR="0093565A">
        <w:t xml:space="preserve"> actualmente, ya que se necesita </w:t>
      </w:r>
      <w:r w:rsidR="005077DA">
        <w:t>personal y herramientas especializadas para la m</w:t>
      </w:r>
      <w:r w:rsidR="0068201A">
        <w:t>edición de</w:t>
      </w:r>
      <w:r w:rsidR="00C7739E">
        <w:t xml:space="preserve"> los indicadores necesarios para conocer el estado del cuerpo de agua que se analiza</w:t>
      </w:r>
      <w:r>
        <w:t>.</w:t>
      </w:r>
    </w:p>
    <w:p w14:paraId="0E407FA2" w14:textId="56C24635" w:rsidR="00FC4E66" w:rsidRDefault="00FC4E66" w:rsidP="00FC4E66">
      <w:pPr>
        <w:pStyle w:val="Texto"/>
      </w:pPr>
      <w:r>
        <w:t>El índice de calidad del agua más utilizado es el propuesto por la Fundación Nacional de Saneamiento de Estados Unidos (NSF-WQI). Este utiliza pH, O2, temperatura, nutrientes, coliformes, sólidos, turbiedad y DBO, para clasificar la calidad del agua entre valores de 0 a 100, siendo 0 la peor calidad y 100 la mejor</w:t>
      </w:r>
      <w:r w:rsidR="00A7792C">
        <w:t xml:space="preserve"> [3</w:t>
      </w:r>
      <w:r w:rsidR="006E0843">
        <w:t>1</w:t>
      </w:r>
      <w:r w:rsidR="00A7792C">
        <w:t>]</w:t>
      </w:r>
      <w:r>
        <w:t>.</w:t>
      </w:r>
    </w:p>
    <w:p w14:paraId="6E5F3FD7" w14:textId="73117687" w:rsidR="005918E5" w:rsidRDefault="005918E5" w:rsidP="005D3DC2">
      <w:pPr>
        <w:pStyle w:val="Texto"/>
      </w:pPr>
      <w:r>
        <w:t>El índice de calidad en el cual se han basado varias investigaciones está planteado por la Fundación Nacional de</w:t>
      </w:r>
      <w:r w:rsidR="00DF7646">
        <w:t xml:space="preserve"> </w:t>
      </w:r>
      <w:r>
        <w:t xml:space="preserve">Saneamiento de Estados Unidos </w:t>
      </w:r>
      <w:r w:rsidR="002F4B55">
        <w:t>[3</w:t>
      </w:r>
      <w:r w:rsidR="006E0843">
        <w:t>2</w:t>
      </w:r>
      <w:r w:rsidR="002F4B55">
        <w:t>]</w:t>
      </w:r>
      <w:r>
        <w:t>. Este se basa principalmente en un método de agregación de suma aritmética ponderada, que transforma las</w:t>
      </w:r>
      <w:r w:rsidR="005D3DC2">
        <w:t xml:space="preserve"> </w:t>
      </w:r>
      <w:r>
        <w:t>valores por medio de curvas funcionales producidas por el método Delphi.</w:t>
      </w:r>
    </w:p>
    <w:p w14:paraId="726C15E7" w14:textId="4CE9F36C" w:rsidR="005D3DC2" w:rsidRDefault="008C78C1" w:rsidP="00313A49">
      <w:pPr>
        <w:pStyle w:val="Texto"/>
        <w:jc w:val="center"/>
      </w:pPr>
      <m:oMathPara>
        <m:oMath>
          <m:r>
            <w:rPr>
              <w:rFonts w:ascii="Cambria Math" w:hAnsi="Cambria Math"/>
            </w:rPr>
            <m:t xml:space="preserve">WQI=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wi*SIi</m:t>
              </m:r>
            </m:e>
          </m:nary>
        </m:oMath>
      </m:oMathPara>
    </w:p>
    <w:p w14:paraId="0A8084C2" w14:textId="77777777" w:rsidR="00335B0D" w:rsidRDefault="005918E5" w:rsidP="000440CC">
      <w:pPr>
        <w:pStyle w:val="Texto"/>
      </w:pPr>
      <w:r>
        <w:t xml:space="preserve">En donde </w:t>
      </w:r>
      <w:r>
        <w:rPr>
          <w:rFonts w:ascii="Cambria Math" w:hAnsi="Cambria Math" w:cs="Cambria Math"/>
        </w:rPr>
        <w:t>𝑤𝑖</w:t>
      </w:r>
      <w:r>
        <w:t xml:space="preserve"> es el peso relativo del parámetro i, n es el número de parámetros que se utilizan (en este caso </w:t>
      </w:r>
      <w:r w:rsidR="00CC246C">
        <w:t>5</w:t>
      </w:r>
      <w:r>
        <w:t xml:space="preserve">) y </w:t>
      </w:r>
      <w:r>
        <w:rPr>
          <w:rFonts w:ascii="Cambria Math" w:hAnsi="Cambria Math" w:cs="Cambria Math"/>
        </w:rPr>
        <w:t>𝑆𝐼𝑖</w:t>
      </w:r>
      <w:r>
        <w:t xml:space="preserve"> es el</w:t>
      </w:r>
      <w:r w:rsidR="00CC246C">
        <w:t xml:space="preserve"> </w:t>
      </w:r>
      <w:r>
        <w:t>subíndice de calidad del parámetro i. Para determinar los subíndices de cada parámetro se trabajó con curvas funcionales</w:t>
      </w:r>
      <w:r w:rsidR="00CC246C">
        <w:t xml:space="preserve"> </w:t>
      </w:r>
      <w:r>
        <w:t>determinadas por la NSF.</w:t>
      </w:r>
    </w:p>
    <w:p w14:paraId="4B3E4B7B" w14:textId="1ACC9C9C" w:rsidR="000440CC" w:rsidRPr="00335B0D" w:rsidRDefault="00335B0D" w:rsidP="00335B0D">
      <w:pPr>
        <w:spacing w:after="160" w:line="259" w:lineRule="auto"/>
        <w:rPr>
          <w:rFonts w:ascii="Times New Roman" w:hAnsi="Times New Roman"/>
        </w:rPr>
      </w:pPr>
      <w:r>
        <w:br w:type="page"/>
      </w:r>
    </w:p>
    <w:p w14:paraId="5233F90E" w14:textId="3A5B722C" w:rsidR="005918E5" w:rsidRDefault="005918E5" w:rsidP="000440CC">
      <w:pPr>
        <w:pStyle w:val="Texto"/>
      </w:pPr>
      <w:r>
        <w:lastRenderedPageBreak/>
        <w:t>E</w:t>
      </w:r>
      <w:r w:rsidR="00612F3B">
        <w:t>n e</w:t>
      </w:r>
      <w:r>
        <w:t xml:space="preserve">ste índice </w:t>
      </w:r>
      <w:r w:rsidR="00612F3B">
        <w:t xml:space="preserve">se </w:t>
      </w:r>
      <w:r>
        <w:t>incluye</w:t>
      </w:r>
      <w:r w:rsidR="004F760E">
        <w:t>n los</w:t>
      </w:r>
      <w:r>
        <w:t xml:space="preserve"> contaminantes</w:t>
      </w:r>
      <w:r w:rsidR="004F760E">
        <w:t xml:space="preserve"> </w:t>
      </w:r>
      <w:r w:rsidR="00891BED">
        <w:t>más</w:t>
      </w:r>
      <w:r w:rsidR="004F760E">
        <w:t xml:space="preserve"> peligrosos para los ajolotes</w:t>
      </w:r>
      <w:r>
        <w:t>. Como características generales, se tienen en cuenta el pH, el oxígeno disuelto y la temperatura. El pH va a estar</w:t>
      </w:r>
      <w:r w:rsidR="00DB7D15">
        <w:t xml:space="preserve"> </w:t>
      </w:r>
      <w:r>
        <w:t>asociado a los niveles de toxicidad de diferentes contaminantes. En cambio, el oxígeno disuelto y la temperatura están</w:t>
      </w:r>
      <w:r w:rsidR="00DB7D15">
        <w:t xml:space="preserve"> </w:t>
      </w:r>
      <w:r>
        <w:t xml:space="preserve">asociados directamente a la dinámica de la vida en el ecosistema </w:t>
      </w:r>
      <w:r w:rsidR="004C21F1">
        <w:t>[3</w:t>
      </w:r>
      <w:r w:rsidR="006E0843">
        <w:t>3</w:t>
      </w:r>
      <w:r w:rsidR="004C21F1">
        <w:t>]</w:t>
      </w:r>
      <w:r>
        <w:t xml:space="preserve">. También se consideran los </w:t>
      </w:r>
      <w:r w:rsidR="00D11B5F">
        <w:t>sólidos</w:t>
      </w:r>
      <w:r w:rsidR="001D1B85">
        <w:t xml:space="preserve"> disueltos totales</w:t>
      </w:r>
      <w:r>
        <w:t xml:space="preserve"> y</w:t>
      </w:r>
      <w:r w:rsidR="001D1B85">
        <w:t xml:space="preserve"> los </w:t>
      </w:r>
      <w:r w:rsidR="00D11B5F">
        <w:t>sólidos</w:t>
      </w:r>
      <w:r w:rsidR="001D1B85">
        <w:t xml:space="preserve"> suspendidos totales</w:t>
      </w:r>
      <w:r>
        <w:t xml:space="preserve"> para evaluar la presencia de nutrientes</w:t>
      </w:r>
      <w:r w:rsidR="00442577">
        <w:t xml:space="preserve"> y la turbidez del agua</w:t>
      </w:r>
      <w:r>
        <w:t>.</w:t>
      </w:r>
    </w:p>
    <w:p w14:paraId="67F9B1B2" w14:textId="7DFD6251" w:rsidR="00394E4B" w:rsidRDefault="00394E4B" w:rsidP="00394E4B">
      <w:pPr>
        <w:pStyle w:val="Texto"/>
      </w:pPr>
      <w:r>
        <w:t xml:space="preserve">El agua en la que deben de estar los ajolotes debe ser adecuada y de buena calidad, es decir, debe de mantenerse dentro de los parámetros de Temperatura, Total de Solidos Disueltos, Total de Solidos Suspendidos, pH y oxígeno disuelto, ya que al encontrarse fuera de estos rangos podrían producirse cambios en el agua que afecten el estado de salud de los ejemplares.  </w:t>
      </w:r>
    </w:p>
    <w:p w14:paraId="6565907E" w14:textId="202CE0D3" w:rsidR="00394E4B" w:rsidRDefault="00394E4B" w:rsidP="00394E4B">
      <w:pPr>
        <w:pStyle w:val="Texto"/>
      </w:pPr>
      <w:r>
        <w:t xml:space="preserve">El cuidado de un </w:t>
      </w:r>
      <w:proofErr w:type="spellStart"/>
      <w:r>
        <w:t>ajolotario</w:t>
      </w:r>
      <w:proofErr w:type="spellEnd"/>
      <w:r>
        <w:t xml:space="preserve"> debe enfocarse plenamente en el agua; si procuramos a los ajolotes con una adecuada calidad del agua, ellos tenderán en gran medida a estar en condiciones físicas adecuadas y cualquier patología que pueda presentarse tendrá muchas más probabilidades de ser superada, puesto que será afrontada por un ejemplar fuerte. [9] </w:t>
      </w:r>
    </w:p>
    <w:p w14:paraId="5FE650DE" w14:textId="2FE8C36B" w:rsidR="00394E4B" w:rsidRDefault="00394E4B" w:rsidP="00394E4B">
      <w:pPr>
        <w:pStyle w:val="Texto"/>
      </w:pPr>
      <w:r>
        <w:t>Por lo tanto, se recomienda hacer una valoración del agua por medio de kits (pruebas comerciales) revisando los parámetros antes mencionados una vez por semana y de ser necesario realizar algún cambio en el agua. [9]</w:t>
      </w:r>
    </w:p>
    <w:p w14:paraId="0E93776F" w14:textId="0559EED7" w:rsidR="00EF117C" w:rsidRDefault="00C679DD" w:rsidP="00D901FE">
      <w:pPr>
        <w:pStyle w:val="Ttulo2"/>
      </w:pPr>
      <w:r>
        <w:t xml:space="preserve"> </w:t>
      </w:r>
      <w:bookmarkStart w:id="71" w:name="_Toc167237638"/>
      <w:r w:rsidR="00EF117C">
        <w:t>Temperatura</w:t>
      </w:r>
      <w:bookmarkEnd w:id="71"/>
    </w:p>
    <w:p w14:paraId="7C882D11" w14:textId="4B808749" w:rsidR="00C909E8" w:rsidRDefault="005727F1" w:rsidP="00594E1C">
      <w:pPr>
        <w:pStyle w:val="Texto"/>
      </w:pPr>
      <w:r>
        <w:t xml:space="preserve">La temperatura recomendada para </w:t>
      </w:r>
      <w:r w:rsidR="00185D6F">
        <w:t xml:space="preserve">los ajolotes oscila entre </w:t>
      </w:r>
      <w:r w:rsidR="005107B6">
        <w:t>15 a 18 °C</w:t>
      </w:r>
      <w:r w:rsidR="00265429">
        <w:t xml:space="preserve">, </w:t>
      </w:r>
      <w:r w:rsidR="00486C6D">
        <w:t xml:space="preserve">soportando </w:t>
      </w:r>
      <w:r w:rsidR="00DB2351">
        <w:t>hasta un máximo de 22</w:t>
      </w:r>
      <w:r w:rsidR="00225673">
        <w:t xml:space="preserve"> </w:t>
      </w:r>
      <w:r w:rsidR="00DB2351">
        <w:t>°C</w:t>
      </w:r>
      <w:r w:rsidR="009C6B97">
        <w:t>. Las larvas, por otro lado</w:t>
      </w:r>
      <w:r w:rsidR="00950DE5">
        <w:t>, pueden mantenerse a tempera</w:t>
      </w:r>
      <w:r w:rsidR="00DF63CB">
        <w:t xml:space="preserve">turas de hasta 25 °C, lo que incluso </w:t>
      </w:r>
      <w:r w:rsidR="00926D8A">
        <w:t>puede desarrollar su desarrollo [3</w:t>
      </w:r>
      <w:r w:rsidR="006E0843">
        <w:t>4</w:t>
      </w:r>
      <w:r w:rsidR="00926D8A">
        <w:t>]</w:t>
      </w:r>
      <w:r w:rsidR="006420F0">
        <w:t xml:space="preserve">. </w:t>
      </w:r>
      <w:r w:rsidR="00DE61A5">
        <w:t xml:space="preserve">Si los ajolotes no se encuentran </w:t>
      </w:r>
      <w:r w:rsidR="00B22BE6">
        <w:t>dentro del rango de temperatura adecuada</w:t>
      </w:r>
      <w:r w:rsidR="005A6B40">
        <w:t xml:space="preserve">, pueden presentar </w:t>
      </w:r>
      <w:r w:rsidR="00D0096D">
        <w:t>anore</w:t>
      </w:r>
      <w:r w:rsidR="00AD4A3D">
        <w:t>xia, inmunodepresión, problemas de flotación y mortalidad [3</w:t>
      </w:r>
      <w:r w:rsidR="006E0843">
        <w:t>4</w:t>
      </w:r>
      <w:r w:rsidR="00AD4A3D">
        <w:t>].</w:t>
      </w:r>
    </w:p>
    <w:p w14:paraId="3804379B" w14:textId="28145450" w:rsidR="009719BC" w:rsidRPr="0055680C" w:rsidRDefault="009719BC" w:rsidP="00D901FE">
      <w:pPr>
        <w:pStyle w:val="Ttulo2"/>
      </w:pPr>
      <w:bookmarkStart w:id="72" w:name="_Toc167237639"/>
      <w:proofErr w:type="gramStart"/>
      <w:r w:rsidRPr="0055680C">
        <w:t>Total</w:t>
      </w:r>
      <w:proofErr w:type="gramEnd"/>
      <w:r w:rsidRPr="0055680C">
        <w:t xml:space="preserve"> de solidos disueltos</w:t>
      </w:r>
      <w:bookmarkEnd w:id="72"/>
      <w:r w:rsidRPr="0055680C">
        <w:t xml:space="preserve"> </w:t>
      </w:r>
    </w:p>
    <w:p w14:paraId="70F38ECA" w14:textId="6E4686D3" w:rsidR="009719BC" w:rsidRDefault="00EF117C" w:rsidP="009719BC">
      <w:pPr>
        <w:pStyle w:val="Texto"/>
      </w:pPr>
      <w:r>
        <w:t>Los sólidos disueltos totales (SDT), que se refiere a todas las sustancias que se pueden filtrar orgánicas e inorgánicas que se encuentran en el agua, proveen un aporte de minerales, dichos sólidos pueden presentarse debido a las características del suelo o de la lluvia. La salinidad es la concentración de todos los iones disueltos en el agua, en áreas de alta precipitación el nivel de salinidad es de 150-250 mg/l y en zonas de menos lluvia va de 500 mg/l a 2500 mg/l [</w:t>
      </w:r>
      <w:r w:rsidR="00831EB3">
        <w:t>3</w:t>
      </w:r>
      <w:r w:rsidR="006E0843">
        <w:t>5</w:t>
      </w:r>
      <w:r>
        <w:t xml:space="preserve">]. Por lo cual se estableció que el rango de sólidos disueltos totales es de &lt; 500mg/l. </w:t>
      </w:r>
    </w:p>
    <w:p w14:paraId="5278514C" w14:textId="35C248E7" w:rsidR="009719BC" w:rsidRPr="0055680C" w:rsidRDefault="009719BC" w:rsidP="00D901FE">
      <w:pPr>
        <w:pStyle w:val="Ttulo2"/>
      </w:pPr>
      <w:bookmarkStart w:id="73" w:name="_Toc167237640"/>
      <w:proofErr w:type="gramStart"/>
      <w:r w:rsidRPr="0055680C">
        <w:lastRenderedPageBreak/>
        <w:t>Total</w:t>
      </w:r>
      <w:proofErr w:type="gramEnd"/>
      <w:r w:rsidRPr="0055680C">
        <w:t xml:space="preserve"> de solidos suspendidos</w:t>
      </w:r>
      <w:bookmarkEnd w:id="73"/>
      <w:r w:rsidRPr="0055680C">
        <w:t xml:space="preserve"> </w:t>
      </w:r>
    </w:p>
    <w:p w14:paraId="0FA92AAB" w14:textId="62D2338D" w:rsidR="00EF117C" w:rsidRDefault="00EF117C" w:rsidP="009719BC">
      <w:pPr>
        <w:pStyle w:val="Texto"/>
      </w:pPr>
      <w:r>
        <w:t>La turbidez es la ausencia de transparencia del agua, provocada por la presencia de materiales orgánicos o minerales. El grado que manifieste depende de la cantidad de partículas suspendidas</w:t>
      </w:r>
      <w:r w:rsidR="00B53705">
        <w:t xml:space="preserve"> (ppm o partículas por millón)</w:t>
      </w:r>
      <w:r>
        <w:t>. La presencia de turbidez en los estanques limita la habilidad de la fauna para la captura de alimento por lo que terminaría en el fondo del estanque y esto provoca la pérdida de oxígeno disuelto. La turbidez en un estanque oscila entre casi cero y una turbidez muy elevada. [3</w:t>
      </w:r>
      <w:r w:rsidR="006E0843">
        <w:t>6</w:t>
      </w:r>
      <w:r>
        <w:t xml:space="preserve">]. </w:t>
      </w:r>
    </w:p>
    <w:p w14:paraId="2E4CDF38" w14:textId="732D63E8" w:rsidR="00EF117C" w:rsidRDefault="00EF117C" w:rsidP="00D901FE">
      <w:pPr>
        <w:pStyle w:val="Ttulo2"/>
      </w:pPr>
      <w:bookmarkStart w:id="74" w:name="_Toc167237641"/>
      <w:r>
        <w:t>pH</w:t>
      </w:r>
      <w:bookmarkEnd w:id="74"/>
    </w:p>
    <w:p w14:paraId="3A01E634" w14:textId="7DCD21D0" w:rsidR="004F0210" w:rsidRPr="00335B0D" w:rsidRDefault="00EF117C" w:rsidP="00335B0D">
      <w:pPr>
        <w:pStyle w:val="Texto"/>
      </w:pPr>
      <w:r>
        <w:t xml:space="preserve">El pH es el Potencial de hidrogeno. Es una medida para determinar el grado de alcalinidad o acidez de una disolución. </w:t>
      </w:r>
      <w:r w:rsidR="00C064CD">
        <w:t xml:space="preserve">El rango </w:t>
      </w:r>
      <w:r w:rsidR="009B34D6">
        <w:t>óptimo</w:t>
      </w:r>
      <w:r w:rsidR="00C064CD">
        <w:t xml:space="preserve"> de pH para los ajolotes es de 6.5 a 8.5. </w:t>
      </w:r>
      <w:r w:rsidR="00586234">
        <w:t xml:space="preserve">Si el pH desciende, es decir, se vuelve </w:t>
      </w:r>
      <w:r w:rsidR="009B34D6">
        <w:t>más</w:t>
      </w:r>
      <w:r w:rsidR="00586234">
        <w:t xml:space="preserve"> acido, puede provocar lesiones en la piel, </w:t>
      </w:r>
      <w:r w:rsidR="00F32534">
        <w:t xml:space="preserve">lo cual se muestra por mudas excesivas, anorexia y depresión. </w:t>
      </w:r>
      <w:r w:rsidR="00844181">
        <w:t xml:space="preserve">Además de que </w:t>
      </w:r>
      <w:r w:rsidR="009A70F2">
        <w:t>un</w:t>
      </w:r>
      <w:r w:rsidR="00844181">
        <w:t xml:space="preserve"> pH</w:t>
      </w:r>
      <w:r w:rsidR="009A70F2">
        <w:t xml:space="preserve"> ácido </w:t>
      </w:r>
      <w:r w:rsidR="00490440">
        <w:t>aumenta la toxicidad de sustancias como el amonio [3</w:t>
      </w:r>
      <w:r w:rsidR="006E0843">
        <w:t>4</w:t>
      </w:r>
      <w:r w:rsidR="00490440">
        <w:t>].</w:t>
      </w:r>
      <w:r w:rsidR="00844181">
        <w:t xml:space="preserve"> </w:t>
      </w:r>
    </w:p>
    <w:p w14:paraId="5F10E6E6" w14:textId="1BE7BBA3" w:rsidR="00EF117C" w:rsidRDefault="00EF117C" w:rsidP="00D901FE">
      <w:pPr>
        <w:pStyle w:val="Ttulo2"/>
      </w:pPr>
      <w:bookmarkStart w:id="75" w:name="_Toc167237642"/>
      <w:r>
        <w:t>Oxígeno disuelto</w:t>
      </w:r>
      <w:bookmarkEnd w:id="75"/>
      <w:r>
        <w:t xml:space="preserve"> </w:t>
      </w:r>
    </w:p>
    <w:p w14:paraId="58042F14" w14:textId="22640B2D" w:rsidR="00EF117C" w:rsidRDefault="00EF117C" w:rsidP="00EF117C">
      <w:pPr>
        <w:pStyle w:val="Texto"/>
      </w:pPr>
      <w:r>
        <w:t xml:space="preserve">El oxígeno disuelto se establece como la concentración actual (mg/L) o como la cantidad de oxígeno que puede tener el agua a una temperatura determinada. </w:t>
      </w:r>
      <w:r w:rsidR="00C31118">
        <w:t xml:space="preserve">Para que </w:t>
      </w:r>
      <w:r>
        <w:t xml:space="preserve">la concentración de </w:t>
      </w:r>
      <w:r w:rsidR="00603915">
        <w:t>oxígeno</w:t>
      </w:r>
      <w:r w:rsidR="00C31118">
        <w:t xml:space="preserve"> disuelto</w:t>
      </w:r>
      <w:r>
        <w:t xml:space="preserve"> sea </w:t>
      </w:r>
      <w:r w:rsidR="00C31118">
        <w:t xml:space="preserve">optima se recomienda que sea </w:t>
      </w:r>
      <w:r>
        <w:t xml:space="preserve">mayor al 80% de saturación (6.6 mg/L). </w:t>
      </w:r>
      <w:r w:rsidR="001861CF">
        <w:t xml:space="preserve">No obstante, </w:t>
      </w:r>
      <w:r w:rsidR="00720B89">
        <w:t xml:space="preserve">esto no representa un </w:t>
      </w:r>
      <w:r w:rsidR="00064D50">
        <w:t>pe</w:t>
      </w:r>
      <w:r w:rsidR="00736170">
        <w:t xml:space="preserve">ligro mortal para </w:t>
      </w:r>
      <w:r>
        <w:t xml:space="preserve">los ajolotes ya que </w:t>
      </w:r>
      <w:r w:rsidR="004455E5">
        <w:t xml:space="preserve">estos </w:t>
      </w:r>
      <w:r>
        <w:t xml:space="preserve">pueden respirar mediante </w:t>
      </w:r>
      <w:r w:rsidR="0028409E">
        <w:t>3</w:t>
      </w:r>
      <w:r>
        <w:t xml:space="preserve"> formas, por </w:t>
      </w:r>
      <w:r w:rsidR="0028409E">
        <w:t xml:space="preserve">la piel, por </w:t>
      </w:r>
      <w:r>
        <w:t>las branquias</w:t>
      </w:r>
      <w:r w:rsidR="0028409E">
        <w:t xml:space="preserve"> y po</w:t>
      </w:r>
      <w:r w:rsidR="00A14095">
        <w:t xml:space="preserve">r </w:t>
      </w:r>
      <w:r>
        <w:t>los pulmones</w:t>
      </w:r>
      <w:r w:rsidR="00AC6385">
        <w:t xml:space="preserve">. </w:t>
      </w:r>
      <w:r w:rsidR="009B6F3C">
        <w:t>Si</w:t>
      </w:r>
      <w:r>
        <w:t xml:space="preserve"> el </w:t>
      </w:r>
      <w:r w:rsidR="00603915">
        <w:t>oxígeno</w:t>
      </w:r>
      <w:r w:rsidR="009B6F3C">
        <w:t xml:space="preserve"> disuelto se encuentra</w:t>
      </w:r>
      <w:r>
        <w:t xml:space="preserve"> en niveles bajos</w:t>
      </w:r>
      <w:r w:rsidR="007D0F15">
        <w:t>, los ajolotes pueden</w:t>
      </w:r>
      <w:r>
        <w:t xml:space="preserve"> subir a la superficie </w:t>
      </w:r>
      <w:r w:rsidR="002C1A04">
        <w:t xml:space="preserve">y </w:t>
      </w:r>
      <w:r>
        <w:t>tomar O</w:t>
      </w:r>
      <w:r>
        <w:rPr>
          <w:vertAlign w:val="subscript"/>
        </w:rPr>
        <w:t xml:space="preserve">2 </w:t>
      </w:r>
      <w:r>
        <w:t>del aire</w:t>
      </w:r>
      <w:r w:rsidR="00B679AD">
        <w:t xml:space="preserve">. En </w:t>
      </w:r>
      <w:r w:rsidR="0007444B">
        <w:t>cambio</w:t>
      </w:r>
      <w:r>
        <w:t xml:space="preserve">, si </w:t>
      </w:r>
      <w:r w:rsidR="00B679AD">
        <w:t xml:space="preserve">el nivel de </w:t>
      </w:r>
      <w:r w:rsidR="00603915">
        <w:t>oxígeno</w:t>
      </w:r>
      <w:r w:rsidR="00B679AD">
        <w:t xml:space="preserve"> disuelto es adecuado</w:t>
      </w:r>
      <w:r w:rsidR="004253A1">
        <w:t xml:space="preserve">, </w:t>
      </w:r>
      <w:r w:rsidR="0062119A">
        <w:t xml:space="preserve">los ajolotes </w:t>
      </w:r>
      <w:r w:rsidR="007179F2">
        <w:t xml:space="preserve">podrán </w:t>
      </w:r>
      <w:r w:rsidR="00603E19">
        <w:t xml:space="preserve">limitar sus viajes a la superficie para </w:t>
      </w:r>
      <w:r>
        <w:t xml:space="preserve">respirar </w:t>
      </w:r>
      <w:r w:rsidR="0007444B">
        <w:t>[3</w:t>
      </w:r>
      <w:r w:rsidR="006E0843">
        <w:t>4</w:t>
      </w:r>
      <w:r w:rsidR="0007444B">
        <w:t>].</w:t>
      </w:r>
      <w:r w:rsidR="00D3370A">
        <w:t xml:space="preserve"> Véase la figura 4 para una representación del oxígeno disuelto</w:t>
      </w:r>
    </w:p>
    <w:p w14:paraId="247120FA" w14:textId="67873F78" w:rsidR="00335B0D" w:rsidRDefault="00A812D3" w:rsidP="00CC2D70">
      <w:pPr>
        <w:pStyle w:val="Texto"/>
      </w:pPr>
      <w:r>
        <w:t>Para lograr una correcta medición y control de los parámetros de la calidad del agua mencionados anteriormente</w:t>
      </w:r>
      <w:r w:rsidR="00E75F2C">
        <w:t xml:space="preserve"> </w:t>
      </w:r>
      <w:r w:rsidR="00FA5794">
        <w:t xml:space="preserve">de manera remota </w:t>
      </w:r>
      <w:r w:rsidR="00B11953">
        <w:t xml:space="preserve">se requiere del uso de tecnologías para </w:t>
      </w:r>
      <w:r w:rsidR="003513B9">
        <w:t xml:space="preserve">un buen manejo de los sensores y datos empleados por lo que para este proyecto haremos uso del internet de las cosas </w:t>
      </w:r>
      <w:r w:rsidR="004F2FE6">
        <w:t>y el microcontrolador Arduino.</w:t>
      </w:r>
    </w:p>
    <w:p w14:paraId="5FE6CECE" w14:textId="1FAE3BA1" w:rsidR="00D3370A" w:rsidRPr="00335B0D" w:rsidRDefault="00335B0D" w:rsidP="00335B0D">
      <w:pPr>
        <w:spacing w:after="160" w:line="259" w:lineRule="auto"/>
        <w:rPr>
          <w:rFonts w:ascii="Times New Roman" w:hAnsi="Times New Roman"/>
        </w:rPr>
      </w:pPr>
      <w:r>
        <w:br w:type="page"/>
      </w:r>
    </w:p>
    <w:p w14:paraId="2F9FFC29" w14:textId="184883AB" w:rsidR="00E90F2D" w:rsidRDefault="00E90F2D" w:rsidP="00FF2884">
      <w:pPr>
        <w:pStyle w:val="Ttulo1"/>
      </w:pPr>
      <w:bookmarkStart w:id="76" w:name="_Toc167237643"/>
      <w:r>
        <w:lastRenderedPageBreak/>
        <w:t>Sistema de monitoreo en hardware</w:t>
      </w:r>
      <w:bookmarkEnd w:id="76"/>
    </w:p>
    <w:p w14:paraId="08741414" w14:textId="5D496DE0" w:rsidR="005062F7" w:rsidRPr="0004596A" w:rsidRDefault="005062F7" w:rsidP="005062F7">
      <w:pPr>
        <w:pStyle w:val="Texto"/>
      </w:pPr>
      <w:r w:rsidRPr="0004596A">
        <w:t>Un monitoreo puede definirse como la medición sistemática de variables y procesos a través del tiempo [3</w:t>
      </w:r>
      <w:r w:rsidR="00E36297">
        <w:t>6</w:t>
      </w:r>
      <w:r w:rsidRPr="0004596A">
        <w:t>]. En particular, un monitoreo de calidad de agua es un estudio del agua que se realiza con el objetivo de conocer las fluctuaciones en determinados parámetros físicos, químicos</w:t>
      </w:r>
      <w:r w:rsidR="000334ED">
        <w:t>,</w:t>
      </w:r>
      <w:r w:rsidRPr="0004596A">
        <w:t xml:space="preserve"> biológicos y analizar si sus características son aptas para recreación, potabilización y/o protección de la vida acuática [3</w:t>
      </w:r>
      <w:r w:rsidR="006E0843">
        <w:t>8</w:t>
      </w:r>
      <w:r w:rsidRPr="0004596A">
        <w:t xml:space="preserve">]. </w:t>
      </w:r>
      <w:r w:rsidR="000334ED">
        <w:t xml:space="preserve">Por lo </w:t>
      </w:r>
      <w:r w:rsidR="00E130FE">
        <w:t>tanto,</w:t>
      </w:r>
      <w:r w:rsidR="000334ED">
        <w:t xml:space="preserve"> </w:t>
      </w:r>
      <w:r w:rsidR="00211D9A">
        <w:t>proporciona</w:t>
      </w:r>
      <w:r w:rsidRPr="0004596A">
        <w:t xml:space="preserve"> información básica sobre la variabilidad temporal y espacial de la calidad del agua. </w:t>
      </w:r>
    </w:p>
    <w:p w14:paraId="057B90D9" w14:textId="4D3E3A1C" w:rsidR="005062F7" w:rsidRPr="00E86C1A" w:rsidRDefault="005062F7" w:rsidP="005062F7">
      <w:pPr>
        <w:pStyle w:val="Texto"/>
      </w:pPr>
      <w:r w:rsidRPr="0004596A">
        <w:t>Los sistemas de monitoreo ambiental se han vuelto de gran relevancia en el monitoreo de parámetros y condiciones ambientales en ámbitos como la agricultura y la acuicultura. Actualmente, una gran cantidad de dispositivos de hardware y protocolos de comunicación permite el desarrollo de este tipo de sistemas. Estos sistemas pueden representar adecuadamente la variabilidad presente en el agua de cultivo de una granja de acuicultura. Varios prototipos y sistemas se han desarrollado para medir parámetros de calidad del agua en sistemas acuícolas</w:t>
      </w:r>
      <w:r w:rsidR="001A3413">
        <w:t>.</w:t>
      </w:r>
    </w:p>
    <w:p w14:paraId="251BCC9D" w14:textId="1FDC759B" w:rsidR="001A3413" w:rsidRPr="001A3413" w:rsidRDefault="007428EA" w:rsidP="00FF2884">
      <w:pPr>
        <w:pStyle w:val="Ttulo1"/>
      </w:pPr>
      <w:bookmarkStart w:id="77" w:name="_Toc167237644"/>
      <w:r>
        <w:t>Internet</w:t>
      </w:r>
      <w:r w:rsidR="001A3413" w:rsidRPr="001A3413">
        <w:t xml:space="preserve"> de las cosas (</w:t>
      </w:r>
      <w:proofErr w:type="spellStart"/>
      <w:r w:rsidR="001A3413" w:rsidRPr="001A3413">
        <w:t>IoT</w:t>
      </w:r>
      <w:proofErr w:type="spellEnd"/>
      <w:r w:rsidR="001A3413" w:rsidRPr="001A3413">
        <w:t>)</w:t>
      </w:r>
      <w:bookmarkEnd w:id="77"/>
    </w:p>
    <w:p w14:paraId="60588D8F" w14:textId="7F0F3DED" w:rsidR="001A3413" w:rsidRPr="00335B0D" w:rsidRDefault="001A3413" w:rsidP="00335B0D">
      <w:pPr>
        <w:pStyle w:val="Texto"/>
      </w:pPr>
      <w:r w:rsidRPr="001A3413">
        <w:t xml:space="preserve">El Internet de las cosas es la </w:t>
      </w:r>
      <w:r w:rsidR="00307352">
        <w:t xml:space="preserve">forma </w:t>
      </w:r>
      <w:r w:rsidRPr="001A3413">
        <w:t xml:space="preserve">de que </w:t>
      </w:r>
      <w:r w:rsidR="00307352">
        <w:t>objetos cotidianos</w:t>
      </w:r>
      <w:r w:rsidRPr="001A3413">
        <w:t xml:space="preserve"> en </w:t>
      </w:r>
      <w:r w:rsidR="00307352">
        <w:t>n</w:t>
      </w:r>
      <w:r w:rsidR="00EE6227">
        <w:t>u</w:t>
      </w:r>
      <w:r w:rsidR="00C232DD">
        <w:t>estra vida en conjunto</w:t>
      </w:r>
      <w:r w:rsidRPr="001A3413">
        <w:t xml:space="preserve"> de </w:t>
      </w:r>
      <w:r w:rsidR="00C232DD">
        <w:t>diversos sensores y software especializado pueda ser controlado a distancia mediante el uso del internet.</w:t>
      </w:r>
      <w:r w:rsidRPr="001A3413">
        <w:t xml:space="preserve"> Todos los objetos se identifican de forma única</w:t>
      </w:r>
      <w:r w:rsidR="00AE207F">
        <w:t>, tiene</w:t>
      </w:r>
      <w:r w:rsidRPr="001A3413">
        <w:t xml:space="preserve"> acceso a </w:t>
      </w:r>
      <w:r w:rsidR="00AE207F">
        <w:t>internet</w:t>
      </w:r>
      <w:r w:rsidR="00052D20">
        <w:t>,</w:t>
      </w:r>
      <w:r w:rsidRPr="001A3413">
        <w:t xml:space="preserve"> el estado de los objetos y la inteligencia de los servicios de información </w:t>
      </w:r>
      <w:r w:rsidR="00442E4D">
        <w:t>prop</w:t>
      </w:r>
      <w:r w:rsidR="00314E80">
        <w:t>orciona que se pueda usar servicios digitales</w:t>
      </w:r>
      <w:r w:rsidRPr="001A3413">
        <w:t xml:space="preserve"> en </w:t>
      </w:r>
      <w:r w:rsidR="00314E80">
        <w:t>el mundo</w:t>
      </w:r>
      <w:r w:rsidRPr="001A3413">
        <w:t xml:space="preserve"> físico</w:t>
      </w:r>
      <w:r w:rsidR="00314E80">
        <w:t xml:space="preserve"> haciendo que </w:t>
      </w:r>
      <w:r w:rsidR="00C64915">
        <w:t>exista una comunicación entre los mismos</w:t>
      </w:r>
      <w:r w:rsidRPr="001A3413">
        <w:t xml:space="preserve"> [3</w:t>
      </w:r>
      <w:r w:rsidR="006E0843">
        <w:t>9</w:t>
      </w:r>
      <w:r w:rsidRPr="001A3413">
        <w:t xml:space="preserve">]. </w:t>
      </w:r>
    </w:p>
    <w:p w14:paraId="3950F7D7" w14:textId="52E3A4BA" w:rsidR="001A3413" w:rsidRPr="001A3413" w:rsidRDefault="001A3413" w:rsidP="00512D19">
      <w:pPr>
        <w:pStyle w:val="Texto"/>
      </w:pPr>
      <w:r w:rsidRPr="001A3413">
        <w:t xml:space="preserve">Si bien </w:t>
      </w:r>
      <w:proofErr w:type="spellStart"/>
      <w:r w:rsidRPr="001A3413">
        <w:t>IoT</w:t>
      </w:r>
      <w:proofErr w:type="spellEnd"/>
      <w:r w:rsidRPr="001A3413">
        <w:t xml:space="preserve"> es un término que tiene más de 15 años, ha llegado a cubrir una gran diversidad de sectores de </w:t>
      </w:r>
      <w:r w:rsidR="00C64915">
        <w:t>nuestra sociedad</w:t>
      </w:r>
      <w:r w:rsidRPr="001A3413">
        <w:t xml:space="preserve">, que incluyen la automatización </w:t>
      </w:r>
      <w:r w:rsidR="00C64915">
        <w:t>del hogar</w:t>
      </w:r>
      <w:r w:rsidRPr="001A3413">
        <w:t xml:space="preserve">, los dispositivos personales, automóviles, industrias e incluso ciudades inteligentes </w:t>
      </w:r>
      <w:r w:rsidR="00C64915">
        <w:t>en casos más actuales</w:t>
      </w:r>
      <w:r w:rsidRPr="001A3413">
        <w:t xml:space="preserve"> [</w:t>
      </w:r>
      <w:r w:rsidR="006E0843">
        <w:t>40</w:t>
      </w:r>
      <w:r w:rsidRPr="001A3413">
        <w:t xml:space="preserve">]. Todas las definiciones y casos de uso coinciden en una cosa </w:t>
      </w:r>
      <w:r w:rsidR="00AE6A50">
        <w:t>como es</w:t>
      </w:r>
      <w:r w:rsidRPr="001A3413">
        <w:t xml:space="preserve"> muchos dispositivos conectados a Internet, con un número que permite identificar cada objeto conectado y todo respaldado por una enorme capacidad de procesamiento y almacenamiento de información, ubicada en la “nube” [</w:t>
      </w:r>
      <w:r w:rsidR="006E0843">
        <w:t>40</w:t>
      </w:r>
      <w:r w:rsidRPr="001A3413">
        <w:t xml:space="preserve">]. Su modelo de uso puede simplificarse como muestra la </w:t>
      </w:r>
      <w:r w:rsidR="00512D19">
        <w:t xml:space="preserve">figura </w:t>
      </w:r>
      <w:r w:rsidR="00512D19">
        <w:fldChar w:fldCharType="begin"/>
      </w:r>
      <w:r w:rsidR="00512D19">
        <w:instrText xml:space="preserve"> SEQ vease_la_figura \* ARABIC </w:instrText>
      </w:r>
      <w:r w:rsidR="00512D19">
        <w:fldChar w:fldCharType="separate"/>
      </w:r>
      <w:r w:rsidR="009B0259">
        <w:rPr>
          <w:noProof/>
        </w:rPr>
        <w:t>5</w:t>
      </w:r>
      <w:r w:rsidR="00512D19">
        <w:fldChar w:fldCharType="end"/>
      </w:r>
      <w:r w:rsidRPr="001A3413">
        <w:t xml:space="preserve"> en una arquitectura simple de tres capas</w:t>
      </w:r>
      <w:r w:rsidR="00AE6A50">
        <w:t>.</w:t>
      </w:r>
    </w:p>
    <w:p w14:paraId="4B3EE7D5" w14:textId="0CFB976D" w:rsidR="00603915" w:rsidRDefault="00730A75" w:rsidP="00405592">
      <w:pPr>
        <w:pStyle w:val="Descripcin"/>
      </w:pPr>
      <w:r w:rsidRPr="00730A75">
        <w:rPr>
          <w:noProof/>
        </w:rPr>
        <w:lastRenderedPageBreak/>
        <w:drawing>
          <wp:inline distT="0" distB="0" distL="0" distR="0" wp14:anchorId="788BB5E3" wp14:editId="09D84C97">
            <wp:extent cx="3758700" cy="3021184"/>
            <wp:effectExtent l="0" t="0" r="0" b="8255"/>
            <wp:docPr id="1625383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3646" name=""/>
                    <pic:cNvPicPr/>
                  </pic:nvPicPr>
                  <pic:blipFill>
                    <a:blip r:embed="rId19"/>
                    <a:stretch>
                      <a:fillRect/>
                    </a:stretch>
                  </pic:blipFill>
                  <pic:spPr>
                    <a:xfrm>
                      <a:off x="0" y="0"/>
                      <a:ext cx="3776796" cy="3035729"/>
                    </a:xfrm>
                    <a:prstGeom prst="rect">
                      <a:avLst/>
                    </a:prstGeom>
                  </pic:spPr>
                </pic:pic>
              </a:graphicData>
            </a:graphic>
          </wp:inline>
        </w:drawing>
      </w:r>
    </w:p>
    <w:p w14:paraId="7240D82E" w14:textId="331F65C2" w:rsidR="001A3413" w:rsidRDefault="001A3413" w:rsidP="00CA414C">
      <w:pPr>
        <w:pStyle w:val="Cita"/>
      </w:pPr>
      <w:bookmarkStart w:id="78" w:name="_Toc166757500"/>
      <w:bookmarkStart w:id="79" w:name="_Toc166787411"/>
      <w:bookmarkStart w:id="80" w:name="_Toc167237790"/>
      <w:bookmarkStart w:id="81" w:name="_Hlk165484548"/>
      <w:r w:rsidRPr="00805715">
        <w:t xml:space="preserve">Figura </w:t>
      </w:r>
      <w:r w:rsidR="00011A16">
        <w:fldChar w:fldCharType="begin"/>
      </w:r>
      <w:r w:rsidR="00011A16">
        <w:instrText xml:space="preserve"> SEQ figura \* ARABIC </w:instrText>
      </w:r>
      <w:r w:rsidR="00011A16">
        <w:fldChar w:fldCharType="separate"/>
      </w:r>
      <w:r w:rsidR="009B0259">
        <w:rPr>
          <w:noProof/>
        </w:rPr>
        <w:t>5</w:t>
      </w:r>
      <w:r w:rsidR="00011A16">
        <w:fldChar w:fldCharType="end"/>
      </w:r>
      <w:r w:rsidR="00405592">
        <w:t xml:space="preserve">. Arquitectura básica del </w:t>
      </w:r>
      <w:proofErr w:type="spellStart"/>
      <w:r w:rsidR="00405592">
        <w:t>IoT</w:t>
      </w:r>
      <w:proofErr w:type="spellEnd"/>
      <w:r w:rsidRPr="00805715">
        <w:br/>
        <w:t xml:space="preserve">Fuente: </w:t>
      </w:r>
      <w:r w:rsidR="00730A75">
        <w:t>Elaboración propia</w:t>
      </w:r>
      <w:r w:rsidRPr="00805715">
        <w:t>.</w:t>
      </w:r>
      <w:bookmarkEnd w:id="78"/>
      <w:bookmarkEnd w:id="79"/>
      <w:bookmarkEnd w:id="80"/>
    </w:p>
    <w:bookmarkEnd w:id="81"/>
    <w:p w14:paraId="24F50020" w14:textId="316E1E19" w:rsidR="006F3215" w:rsidRDefault="006F3215" w:rsidP="006F3215">
      <w:pPr>
        <w:pStyle w:val="Texto"/>
      </w:pPr>
      <w:r>
        <w:t xml:space="preserve">En la placa de aplicación que se muestra en la figura </w:t>
      </w:r>
      <w:r w:rsidR="00C062D3">
        <w:t>4</w:t>
      </w:r>
      <w:r>
        <w:t xml:space="preserve"> sería todo </w:t>
      </w:r>
      <w:r w:rsidR="00E6608F">
        <w:t>aquello que nosotros tenemos de manera visual como ejecutable, esto puede ser toda la información y sistemas digitales que nos permiten leer información o bien nos permiten realizar alguna acción con algún dispositivo en específico</w:t>
      </w:r>
      <w:r w:rsidR="006E0843">
        <w:t>.</w:t>
      </w:r>
    </w:p>
    <w:p w14:paraId="794E671B" w14:textId="233B37BE" w:rsidR="0074630F" w:rsidRDefault="00FC2FEE" w:rsidP="0074630F">
      <w:pPr>
        <w:pStyle w:val="Texto"/>
      </w:pPr>
      <w:r>
        <w:t xml:space="preserve">Una capa más profunda </w:t>
      </w:r>
      <w:r w:rsidR="00F00095">
        <w:t>sería</w:t>
      </w:r>
      <w:r>
        <w:t xml:space="preserve"> la red, dentro de esta capa lo que </w:t>
      </w:r>
      <w:r w:rsidR="00253D56">
        <w:t xml:space="preserve"> se tiene</w:t>
      </w:r>
      <w:r>
        <w:t xml:space="preserve"> es la forma en la que </w:t>
      </w:r>
      <w:r w:rsidR="00AE3067">
        <w:t xml:space="preserve">los </w:t>
      </w:r>
      <w:r>
        <w:t xml:space="preserve">usuarios finales </w:t>
      </w:r>
      <w:r w:rsidR="00AE3067">
        <w:t>se conectarán</w:t>
      </w:r>
      <w:r w:rsidR="00F00095">
        <w:t xml:space="preserve"> con </w:t>
      </w:r>
      <w:r w:rsidR="00AE3067">
        <w:t xml:space="preserve"> los</w:t>
      </w:r>
      <w:r w:rsidR="00F00095">
        <w:t xml:space="preserve"> dispositivos físicos</w:t>
      </w:r>
      <w:r w:rsidR="00AF76AD">
        <w:t xml:space="preserve"> los cuales pueden realizar algún tipo de acción según sea el tipo de dispositivo que se tenga, un ejemplo de ello son los famosos “contactos inteligentes” que se conectan a </w:t>
      </w:r>
      <w:proofErr w:type="spellStart"/>
      <w:r w:rsidR="009C672E">
        <w:t>a</w:t>
      </w:r>
      <w:proofErr w:type="spellEnd"/>
      <w:r w:rsidR="009C672E">
        <w:t xml:space="preserve"> la</w:t>
      </w:r>
      <w:r w:rsidR="00AF76AD">
        <w:t xml:space="preserve"> red de internet para después el usuario que se encuentra en la capa de aplicación pueda hacer uso del apagador siendo que encienda la luz o la apague</w:t>
      </w:r>
      <w:r w:rsidR="003E2720">
        <w:t xml:space="preserve">, de igual manera los dispositivos que se pueden conectar a </w:t>
      </w:r>
      <w:proofErr w:type="spellStart"/>
      <w:r w:rsidR="00B659EB">
        <w:t>a</w:t>
      </w:r>
      <w:proofErr w:type="spellEnd"/>
      <w:r w:rsidR="00B659EB">
        <w:t xml:space="preserve"> la</w:t>
      </w:r>
      <w:r w:rsidR="003E2720">
        <w:t xml:space="preserve"> red son sensores directos los cuales envían y reciben información para la detección </w:t>
      </w:r>
      <w:r w:rsidR="00C71462">
        <w:t xml:space="preserve">la mayoría de magnitudes físicas existentes.  Dentro de la red la </w:t>
      </w:r>
      <w:r w:rsidR="0074630F">
        <w:t>conexión,</w:t>
      </w:r>
      <w:r w:rsidR="00C71462">
        <w:t xml:space="preserve"> aunque su mayoría sea mediante el uso del internet </w:t>
      </w:r>
      <w:r w:rsidR="0074630F">
        <w:t>también puede hacerse mediante el ya conocido bluetooth o bien NFC, sin embargo, lo importante es que se puedan conectar los dispositivos con el usuario.</w:t>
      </w:r>
    </w:p>
    <w:p w14:paraId="6B1F1E87" w14:textId="606D5595" w:rsidR="0074630F" w:rsidRPr="006F3215" w:rsidRDefault="0074630F" w:rsidP="0074630F">
      <w:pPr>
        <w:pStyle w:val="Texto"/>
      </w:pPr>
      <w:r>
        <w:t xml:space="preserve">Finalmente, </w:t>
      </w:r>
      <w:r w:rsidR="00253D56">
        <w:t xml:space="preserve">se tiene </w:t>
      </w:r>
      <w:r w:rsidR="1339A4F3" w:rsidRPr="4D5643DA">
        <w:t>la capa</w:t>
      </w:r>
      <w:r w:rsidR="00E102C2">
        <w:t xml:space="preserve"> que es la parte física del sistema que es la percepción dentro de la misma tenemos lo que son los dispositivos que son aquellos que cuantifican </w:t>
      </w:r>
      <w:r w:rsidR="00540552">
        <w:t>magnitudes físicas para su posterior transmisión, procesado y visualización.</w:t>
      </w:r>
    </w:p>
    <w:p w14:paraId="3CB25E30" w14:textId="6E31E512" w:rsidR="001A3413" w:rsidRPr="001A3413" w:rsidRDefault="001A3413" w:rsidP="00805715">
      <w:pPr>
        <w:pStyle w:val="Texto"/>
      </w:pPr>
      <w:r w:rsidRPr="001A3413">
        <w:lastRenderedPageBreak/>
        <w:t xml:space="preserve">Para abordar el </w:t>
      </w:r>
      <w:r w:rsidR="00A71589">
        <w:t>desafío</w:t>
      </w:r>
      <w:r w:rsidRPr="001A3413">
        <w:t xml:space="preserve"> de enviar datos a través de</w:t>
      </w:r>
      <w:r w:rsidR="00303081">
        <w:t>l uso de</w:t>
      </w:r>
      <w:r w:rsidRPr="001A3413">
        <w:t xml:space="preserve"> sensores </w:t>
      </w:r>
      <w:r w:rsidR="00303081">
        <w:t>especializados en su uso en agua</w:t>
      </w:r>
      <w:r w:rsidRPr="001A3413">
        <w:t xml:space="preserve"> se optó por hacer uso de un microcontrolador, ya que estos pueden hacer uso de varios sensores simultáneamente además de hacer uso de módulos </w:t>
      </w:r>
      <w:proofErr w:type="spellStart"/>
      <w:r w:rsidRPr="001A3413">
        <w:t>Wi</w:t>
      </w:r>
      <w:proofErr w:type="spellEnd"/>
      <w:r w:rsidRPr="001A3413">
        <w:t>-Fi para enviar datos remotamente</w:t>
      </w:r>
      <w:r w:rsidR="0008651A">
        <w:t xml:space="preserve"> siendo que con esto la parte de percepción</w:t>
      </w:r>
      <w:r w:rsidR="00435037">
        <w:t xml:space="preserve"> y de red lo cuál sería la forma de obtener y transmitir l</w:t>
      </w:r>
      <w:r w:rsidR="007C3CF9">
        <w:t>a información</w:t>
      </w:r>
      <w:r w:rsidRPr="001A3413">
        <w:t>.</w:t>
      </w:r>
    </w:p>
    <w:p w14:paraId="21D42C7C" w14:textId="5360A817" w:rsidR="001A3413" w:rsidRPr="001A3413" w:rsidRDefault="001A3413" w:rsidP="00D901FE">
      <w:pPr>
        <w:pStyle w:val="Ttulo2"/>
      </w:pPr>
      <w:bookmarkStart w:id="82" w:name="_Toc167237645"/>
      <w:r w:rsidRPr="001A3413">
        <w:t>Arduino mega</w:t>
      </w:r>
      <w:bookmarkEnd w:id="82"/>
    </w:p>
    <w:p w14:paraId="5A6B2F3E" w14:textId="26EC0C49" w:rsidR="001F27F8" w:rsidRPr="009C59D4" w:rsidRDefault="00B273EC" w:rsidP="009C59D4">
      <w:pPr>
        <w:pStyle w:val="Texto"/>
      </w:pPr>
      <w:r>
        <w:t xml:space="preserve">Dentro del mundo de la electrónica y el </w:t>
      </w:r>
      <w:proofErr w:type="spellStart"/>
      <w:r>
        <w:t>IoT</w:t>
      </w:r>
      <w:proofErr w:type="spellEnd"/>
      <w:r>
        <w:t xml:space="preserve"> los microcontroladores </w:t>
      </w:r>
      <w:r w:rsidR="0089310F">
        <w:t xml:space="preserve">que son usados en las placas de desarrollo de </w:t>
      </w:r>
      <w:r>
        <w:t xml:space="preserve">Arduino son conocidos y usados de manera muy amplia </w:t>
      </w:r>
      <w:r w:rsidR="004C7F67">
        <w:t xml:space="preserve">debido a la facilidad de </w:t>
      </w:r>
      <w:r w:rsidR="00470BCF">
        <w:t>su uso,</w:t>
      </w:r>
      <w:r w:rsidR="004C7F67">
        <w:t xml:space="preserve"> así como de su programación y de su propio IDE el cual permite realizar varias pruebas haciendo el uso </w:t>
      </w:r>
      <w:r w:rsidR="00927C22">
        <w:t>de este</w:t>
      </w:r>
      <w:r w:rsidR="004C7F67">
        <w:t xml:space="preserve"> en un tiempo casi real</w:t>
      </w:r>
      <w:r w:rsidR="0089310F">
        <w:t xml:space="preserve">, como mencionamos antes el Arduino es simplemente </w:t>
      </w:r>
      <w:r w:rsidR="00A9129B">
        <w:t xml:space="preserve">una placa de desarrollo por la </w:t>
      </w:r>
      <w:r w:rsidR="003C4C2B">
        <w:t>que</w:t>
      </w:r>
      <w:r w:rsidR="25C70EC0" w:rsidRPr="4D5643DA">
        <w:t xml:space="preserve"> </w:t>
      </w:r>
      <w:r w:rsidR="003C4C2B">
        <w:t>se tiene</w:t>
      </w:r>
      <w:r w:rsidR="00A9129B">
        <w:t xml:space="preserve"> la conexión con el microcontrol</w:t>
      </w:r>
      <w:r w:rsidR="009C59D4">
        <w:t xml:space="preserve">ador, siendo un microcontrolador </w:t>
      </w:r>
      <w:r w:rsidR="001B55E9">
        <w:t xml:space="preserve">sistemas integrados programables que permiten </w:t>
      </w:r>
      <w:r w:rsidR="00075C4E">
        <w:t xml:space="preserve">obtener información de sistemas añadidos como pueden ser diversos </w:t>
      </w:r>
      <w:r w:rsidR="002B65D9">
        <w:t xml:space="preserve">sensores que en </w:t>
      </w:r>
      <w:r w:rsidR="007D1E21">
        <w:t>este</w:t>
      </w:r>
      <w:r w:rsidR="002B65D9">
        <w:t xml:space="preserve"> caso es una parte central para la elaboración </w:t>
      </w:r>
      <w:r w:rsidR="2BEE6308" w:rsidRPr="4D5643DA">
        <w:t>de</w:t>
      </w:r>
      <w:r w:rsidR="007D1E21">
        <w:t>l</w:t>
      </w:r>
      <w:r w:rsidR="002B65D9">
        <w:t xml:space="preserve"> proyecto</w:t>
      </w:r>
      <w:r w:rsidR="007F39A7">
        <w:t xml:space="preserve">, siendo la placa de desarrollo del Arduino la forma en la que podemos acceder </w:t>
      </w:r>
      <w:r w:rsidR="00D815FA">
        <w:t xml:space="preserve">al microcontrolador así como también obtenemos diversas funcionalidades como es la comunicación serial que </w:t>
      </w:r>
      <w:r w:rsidR="001F27F8">
        <w:t>por defecto podemos obtener usando la placa de desarrollo y su correspondiente IDE.</w:t>
      </w:r>
    </w:p>
    <w:p w14:paraId="232F2F9F" w14:textId="4119D06E" w:rsidR="001A3413" w:rsidRPr="001A3413" w:rsidRDefault="001A3413" w:rsidP="009F4443">
      <w:pPr>
        <w:pStyle w:val="Texto"/>
      </w:pPr>
      <w:r w:rsidRPr="001A3413">
        <w:t xml:space="preserve">Arduino Mega 2560 es una placa sucesora de Arduino Mega, </w:t>
      </w:r>
      <w:r w:rsidR="000E100A">
        <w:t>con fines de facilitar la lectura del presente documento siempre que nos refiramos al Arduino Mega estaremos hablando del Arduino Mega 2560</w:t>
      </w:r>
      <w:r w:rsidRPr="001A3413">
        <w:t xml:space="preserve">, </w:t>
      </w:r>
      <w:r w:rsidR="000E100A">
        <w:t>siendo que esta placa suces</w:t>
      </w:r>
      <w:r w:rsidR="00E07C7A">
        <w:t xml:space="preserve">ora </w:t>
      </w:r>
      <w:r w:rsidRPr="001A3413">
        <w:t xml:space="preserve">está dedicada a aplicaciones y proyectos que requieren un gran número de pines de entrada y salida </w:t>
      </w:r>
      <w:r w:rsidR="008930A1">
        <w:t xml:space="preserve">como podemos ver dentro de la figura </w:t>
      </w:r>
      <w:r w:rsidR="009F4443">
        <w:fldChar w:fldCharType="begin"/>
      </w:r>
      <w:r w:rsidR="009F4443">
        <w:instrText xml:space="preserve"> SEQ vease_la_figura \* ARABIC </w:instrText>
      </w:r>
      <w:r w:rsidR="009F4443">
        <w:fldChar w:fldCharType="separate"/>
      </w:r>
      <w:r w:rsidR="009B0259">
        <w:rPr>
          <w:noProof/>
        </w:rPr>
        <w:t>6</w:t>
      </w:r>
      <w:r w:rsidR="009F4443">
        <w:fldChar w:fldCharType="end"/>
      </w:r>
      <w:r w:rsidR="008930A1">
        <w:t xml:space="preserve"> donde podemos ver todos los pines </w:t>
      </w:r>
      <w:r w:rsidRPr="001A3413">
        <w:t>los casos de uso que necesitan una alta potencia de procesamiento</w:t>
      </w:r>
      <w:r w:rsidR="00CC60D2">
        <w:t xml:space="preserve"> así mismo</w:t>
      </w:r>
      <w:r w:rsidRPr="001A3413">
        <w:t xml:space="preserve"> viene con un conjunto mucho más grande de E/S cuando lo comparamos con la placa Uno tradicional considerando el factor de forma de ambas placas</w:t>
      </w:r>
      <w:r w:rsidR="00AB2593">
        <w:t xml:space="preserve"> [4</w:t>
      </w:r>
      <w:r w:rsidR="00DB1C70">
        <w:t>1</w:t>
      </w:r>
      <w:r w:rsidR="00AB2593">
        <w:t>]</w:t>
      </w:r>
      <w:r w:rsidRPr="001A3413">
        <w:t>.</w:t>
      </w:r>
    </w:p>
    <w:p w14:paraId="64429D02" w14:textId="77777777" w:rsidR="001A3413" w:rsidRPr="001A3413" w:rsidRDefault="001A3413" w:rsidP="00685637">
      <w:pPr>
        <w:pStyle w:val="Cita"/>
      </w:pPr>
      <w:r w:rsidRPr="001A3413">
        <w:rPr>
          <w:noProof/>
        </w:rPr>
        <w:lastRenderedPageBreak/>
        <w:drawing>
          <wp:inline distT="0" distB="0" distL="0" distR="0" wp14:anchorId="618A16E2" wp14:editId="099CD7D0">
            <wp:extent cx="3920017" cy="3920017"/>
            <wp:effectExtent l="0" t="0" r="4445" b="4445"/>
            <wp:docPr id="6563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0179" cy="3920179"/>
                    </a:xfrm>
                    <a:prstGeom prst="rect">
                      <a:avLst/>
                    </a:prstGeom>
                    <a:noFill/>
                    <a:ln>
                      <a:noFill/>
                    </a:ln>
                  </pic:spPr>
                </pic:pic>
              </a:graphicData>
            </a:graphic>
          </wp:inline>
        </w:drawing>
      </w:r>
    </w:p>
    <w:p w14:paraId="21798849" w14:textId="09B3B682" w:rsidR="00AB2593" w:rsidRPr="00CA414C" w:rsidRDefault="00AB2593" w:rsidP="00CA414C">
      <w:pPr>
        <w:pStyle w:val="Cita"/>
      </w:pPr>
      <w:bookmarkStart w:id="83" w:name="_Toc166757501"/>
      <w:bookmarkStart w:id="84" w:name="_Toc166787412"/>
      <w:bookmarkStart w:id="85" w:name="_Toc167237791"/>
      <w:r w:rsidRPr="00CA414C">
        <w:t xml:space="preserve">Figura </w:t>
      </w:r>
      <w:r w:rsidR="00011A16">
        <w:fldChar w:fldCharType="begin"/>
      </w:r>
      <w:r w:rsidR="00011A16">
        <w:instrText xml:space="preserve"> SEQ figura \* ARABIC </w:instrText>
      </w:r>
      <w:r w:rsidR="00011A16">
        <w:fldChar w:fldCharType="separate"/>
      </w:r>
      <w:r w:rsidR="009B0259">
        <w:rPr>
          <w:noProof/>
        </w:rPr>
        <w:t>6</w:t>
      </w:r>
      <w:r w:rsidR="00011A16">
        <w:fldChar w:fldCharType="end"/>
      </w:r>
      <w:r w:rsidR="00E07C7A" w:rsidRPr="00CA414C">
        <w:t>. Especificación de pines del Arduino Mega</w:t>
      </w:r>
      <w:r w:rsidRPr="00CA414C">
        <w:br/>
        <w:t>Fuente: [4</w:t>
      </w:r>
      <w:r w:rsidR="00DB1C70" w:rsidRPr="00CA414C">
        <w:t>1</w:t>
      </w:r>
      <w:r w:rsidRPr="00CA414C">
        <w:t>].</w:t>
      </w:r>
      <w:bookmarkEnd w:id="83"/>
      <w:bookmarkEnd w:id="84"/>
      <w:bookmarkEnd w:id="85"/>
    </w:p>
    <w:p w14:paraId="324AF796" w14:textId="535BAC03" w:rsidR="00EB4533" w:rsidRDefault="00B8263B" w:rsidP="00EB4533">
      <w:pPr>
        <w:pStyle w:val="Texto"/>
      </w:pPr>
      <w:r>
        <w:t xml:space="preserve">La elección de esta placa de desarrollo fue vital, </w:t>
      </w:r>
      <w:r w:rsidR="00FD3901">
        <w:t xml:space="preserve">ya que existen </w:t>
      </w:r>
      <w:r w:rsidR="00EB280F">
        <w:t xml:space="preserve">otras placas de desarrollo Arduino, </w:t>
      </w:r>
      <w:r w:rsidR="0058531F">
        <w:t xml:space="preserve">siendo que </w:t>
      </w:r>
      <w:r w:rsidR="00EB280F">
        <w:t xml:space="preserve">la </w:t>
      </w:r>
      <w:r w:rsidR="0058531F">
        <w:t>razón principal</w:t>
      </w:r>
      <w:r w:rsidR="00EB280F">
        <w:t xml:space="preserve"> </w:t>
      </w:r>
      <w:r w:rsidR="001F656E">
        <w:t>por la que</w:t>
      </w:r>
      <w:r w:rsidR="00EB280F">
        <w:t xml:space="preserve"> </w:t>
      </w:r>
      <w:r w:rsidR="001F0374">
        <w:t xml:space="preserve">hemos seleccionado </w:t>
      </w:r>
      <w:r w:rsidR="00EB280F">
        <w:t>esta placa es por el número de puertos análogos que contiene, que a diferencia de</w:t>
      </w:r>
      <w:r w:rsidR="00FC491A">
        <w:t xml:space="preserve"> otras placas de desarrollo por ejemplo Arduino uno, contiene más puertos </w:t>
      </w:r>
      <w:r w:rsidR="003A7DB1">
        <w:t>analógicos</w:t>
      </w:r>
      <w:r w:rsidR="00FC491A">
        <w:t xml:space="preserve">, </w:t>
      </w:r>
      <w:r w:rsidR="008C5820">
        <w:t xml:space="preserve">siendo que estos puertos son de vital importancia ya que nos permite </w:t>
      </w:r>
      <w:r w:rsidR="00E7621D">
        <w:t xml:space="preserve">leer </w:t>
      </w:r>
      <w:r w:rsidR="0041577F">
        <w:t>las salidas analógicas entregadas por los sensores</w:t>
      </w:r>
      <w:r w:rsidR="003A7DB1">
        <w:t xml:space="preserve"> y esto nos permite tener una capacidad de escalabilidad en </w:t>
      </w:r>
      <w:r w:rsidR="00C21AE8">
        <w:t>caso de hacer uso de más sensores para el beneficio del ajolote. Cuando hablamos de un puerto analógico</w:t>
      </w:r>
      <w:r w:rsidR="0041577F">
        <w:t xml:space="preserve"> nos referimos a que estos puertos pueden leer con precisión valores desde los</w:t>
      </w:r>
      <w:r w:rsidR="00735D08">
        <w:t xml:space="preserve"> </w:t>
      </w:r>
      <w:r w:rsidR="009E133B">
        <w:t>5m</w:t>
      </w:r>
      <w:r w:rsidR="00C21AE8">
        <w:t>V</w:t>
      </w:r>
      <w:r w:rsidR="009E133B">
        <w:t xml:space="preserve"> hasta los 5V, </w:t>
      </w:r>
      <w:r w:rsidR="00343F8A">
        <w:t>contrario</w:t>
      </w:r>
      <w:r w:rsidR="009E133B">
        <w:t xml:space="preserve"> </w:t>
      </w:r>
      <w:r w:rsidR="00343F8A">
        <w:t>a</w:t>
      </w:r>
      <w:r w:rsidR="009E133B">
        <w:t xml:space="preserve"> los </w:t>
      </w:r>
      <w:r w:rsidR="007317E5">
        <w:t xml:space="preserve">pines digitales </w:t>
      </w:r>
      <w:r w:rsidR="00343F8A">
        <w:t xml:space="preserve">los cuales </w:t>
      </w:r>
      <w:r w:rsidR="007317E5">
        <w:t>solo pueden leer valores de 0</w:t>
      </w:r>
      <w:r w:rsidR="009621F0">
        <w:t>V</w:t>
      </w:r>
      <w:r w:rsidR="007317E5">
        <w:t xml:space="preserve"> o 5</w:t>
      </w:r>
      <w:r w:rsidR="009621F0">
        <w:t>V</w:t>
      </w:r>
      <w:r w:rsidR="007317E5">
        <w:t xml:space="preserve">. Esto es relevante ya que la mayoría de </w:t>
      </w:r>
      <w:r w:rsidR="00E374D0">
        <w:t>los sensores</w:t>
      </w:r>
      <w:r w:rsidR="007317E5">
        <w:t xml:space="preserve"> que estaremos utilizando para la implementación de nuestro </w:t>
      </w:r>
      <w:r w:rsidR="005C1F09">
        <w:t xml:space="preserve">sistema para el monitoreo nos entrega voltajes en rangos como 5mv hasta los 5v, por lo </w:t>
      </w:r>
      <w:r w:rsidR="00366997">
        <w:t>cual</w:t>
      </w:r>
      <w:r w:rsidR="005C1F09">
        <w:t xml:space="preserve"> debemos hacer una conversión completa del valor analógico </w:t>
      </w:r>
      <w:r w:rsidR="00D63A5F">
        <w:t>a digital</w:t>
      </w:r>
      <w:r w:rsidR="005C1F09">
        <w:t xml:space="preserve"> haciendo uso </w:t>
      </w:r>
      <w:r w:rsidR="000C39DE">
        <w:t>de diversas herramientas proporcionadas por el IDE</w:t>
      </w:r>
      <w:r w:rsidR="00D63A5F">
        <w:t>.</w:t>
      </w:r>
    </w:p>
    <w:p w14:paraId="5778E0FA" w14:textId="38F23EAA" w:rsidR="000D04B7" w:rsidRPr="00335B0D" w:rsidRDefault="00EB4533" w:rsidP="00EB4533">
      <w:pPr>
        <w:spacing w:after="160" w:line="259" w:lineRule="auto"/>
        <w:rPr>
          <w:rFonts w:ascii="Times New Roman" w:hAnsi="Times New Roman"/>
        </w:rPr>
      </w:pPr>
      <w:r>
        <w:br w:type="page"/>
      </w:r>
    </w:p>
    <w:p w14:paraId="0240584C" w14:textId="2BA826AD" w:rsidR="00D63A5F" w:rsidRPr="001A3413" w:rsidRDefault="00D63A5F" w:rsidP="00805715">
      <w:pPr>
        <w:pStyle w:val="Texto"/>
      </w:pPr>
      <w:r>
        <w:lastRenderedPageBreak/>
        <w:t xml:space="preserve">Adicionalmente, </w:t>
      </w:r>
      <w:r w:rsidR="005D0307">
        <w:t>el</w:t>
      </w:r>
      <w:r>
        <w:t xml:space="preserve"> Arduino Mega nos permite de igual manera tener más </w:t>
      </w:r>
      <w:r w:rsidR="000A0703">
        <w:t xml:space="preserve">puertos de comunicación serial, siendo que esto en comparación con otras placas de desarrollo son bastantes limitadas ya que solo contienen un puerto serial, es importante esto ya que el puerto serial es la forma por la </w:t>
      </w:r>
      <w:r w:rsidR="002B2DB0">
        <w:t>cual</w:t>
      </w:r>
      <w:r w:rsidR="000A0703">
        <w:t xml:space="preserve"> recibiremos </w:t>
      </w:r>
      <w:r w:rsidR="002B2DB0">
        <w:t>y transmitiremos diversos datos</w:t>
      </w:r>
      <w:r w:rsidR="00CF201B">
        <w:t xml:space="preserve"> claro haciendo uso de un </w:t>
      </w:r>
      <w:r w:rsidR="00F50775">
        <w:t>módulo</w:t>
      </w:r>
      <w:r w:rsidR="00CF201B">
        <w:t xml:space="preserve"> Wifi como puede ser </w:t>
      </w:r>
      <w:r w:rsidR="00C04228">
        <w:t>él ESP01</w:t>
      </w:r>
      <w:r w:rsidR="002B2DB0">
        <w:t>.</w:t>
      </w:r>
    </w:p>
    <w:p w14:paraId="6EAEFDB8" w14:textId="2E33F0F6" w:rsidR="001A3413" w:rsidRPr="001A3413" w:rsidRDefault="001A3413" w:rsidP="00D901FE">
      <w:pPr>
        <w:pStyle w:val="Ttulo2"/>
      </w:pPr>
      <w:bookmarkStart w:id="86" w:name="_Toc167237646"/>
      <w:r w:rsidRPr="001A3413">
        <w:t>ESP</w:t>
      </w:r>
      <w:r w:rsidR="00EE41F6">
        <w:t>-</w:t>
      </w:r>
      <w:r w:rsidRPr="001A3413">
        <w:t>01</w:t>
      </w:r>
      <w:bookmarkEnd w:id="86"/>
    </w:p>
    <w:p w14:paraId="3E569FBC" w14:textId="5DEE4917" w:rsidR="00EE6C19" w:rsidRDefault="00EE6C19" w:rsidP="00EE6C19">
      <w:pPr>
        <w:pStyle w:val="Texto"/>
      </w:pPr>
      <w:r>
        <w:t>Uno de los módulos Wifi que ha ganado mucha popularidad entre l</w:t>
      </w:r>
      <w:r w:rsidR="00EB570A">
        <w:t xml:space="preserve">as placas de desarrollo Arduino son los ESP, </w:t>
      </w:r>
      <w:r w:rsidR="00ED3216">
        <w:t xml:space="preserve">aunque estos </w:t>
      </w:r>
      <w:r w:rsidR="00524385">
        <w:t xml:space="preserve">ESP a su vez son también </w:t>
      </w:r>
      <w:r w:rsidR="00C45BBE">
        <w:t xml:space="preserve">microcontroladores son mayormente usados debido a su gran capacidad de conectividad y en este caso como sería su conectividad con Wifi siendo el punto más </w:t>
      </w:r>
      <w:r w:rsidR="00AD3536">
        <w:t xml:space="preserve">importante por el cuál decidimos usar este dispositivo en conjunto con la tarjeta de desarrollo Arduino Mega debido a que esta última carece </w:t>
      </w:r>
      <w:r w:rsidR="00431D6A">
        <w:t xml:space="preserve">de la capacidad de conectarse a lo que serían redes de </w:t>
      </w:r>
      <w:proofErr w:type="spellStart"/>
      <w:r w:rsidR="00862916">
        <w:t>WiFi</w:t>
      </w:r>
      <w:proofErr w:type="spellEnd"/>
      <w:r w:rsidR="00431D6A">
        <w:t xml:space="preserve"> </w:t>
      </w:r>
      <w:r w:rsidR="00862916">
        <w:t>siendo el recurso más importante por el cuál haremos conocer l</w:t>
      </w:r>
      <w:r w:rsidR="009D7A30">
        <w:t>os datos medidos por el Arduino.</w:t>
      </w:r>
    </w:p>
    <w:p w14:paraId="2FF6CE5C" w14:textId="50C9F24D" w:rsidR="00380FB8" w:rsidRDefault="00431D6A" w:rsidP="00EE6C19">
      <w:pPr>
        <w:pStyle w:val="Texto"/>
      </w:pPr>
      <w:r>
        <w:t xml:space="preserve">Al ser de igual manera un microcontrolador contiene lo que sería </w:t>
      </w:r>
      <w:r w:rsidR="00906672">
        <w:t xml:space="preserve">un puerto serial </w:t>
      </w:r>
      <w:r w:rsidR="00E30041">
        <w:t>siendo lo necesario para poder programar y comunicarnos con el dispositivo en s</w:t>
      </w:r>
      <w:r w:rsidR="003E2F04">
        <w:t xml:space="preserve">í siendo que </w:t>
      </w:r>
      <w:r w:rsidR="00175C86">
        <w:t xml:space="preserve">establezcamos una comunicación bidireccional de cualquier tipo entre el dispositivo en este caso el ESP01 y cualquier otro que </w:t>
      </w:r>
      <w:r w:rsidR="00366997">
        <w:t>esté</w:t>
      </w:r>
      <w:r w:rsidR="00175C86">
        <w:t xml:space="preserve"> conectado al mismo, </w:t>
      </w:r>
      <w:r w:rsidR="00E33685">
        <w:t>el ESP01 no solo tiene la capacidad de conectarse y transmitir información de manera bidireccional con otros dispositivos, si no, que de la forma en que lo programemos podemos usar el ESP como un pequeño servidor</w:t>
      </w:r>
      <w:r w:rsidR="00BC30D5">
        <w:t xml:space="preserve"> [42]</w:t>
      </w:r>
      <w:r w:rsidR="00380FB8">
        <w:t>.</w:t>
      </w:r>
    </w:p>
    <w:p w14:paraId="7798BA0A" w14:textId="6FC2D9EE" w:rsidR="00606B87" w:rsidRDefault="00380FB8" w:rsidP="00EE6C19">
      <w:pPr>
        <w:pStyle w:val="Texto"/>
      </w:pPr>
      <w:r>
        <w:t xml:space="preserve">Por lo </w:t>
      </w:r>
      <w:r w:rsidR="002F25E7">
        <w:t>tanto,</w:t>
      </w:r>
      <w:r>
        <w:t xml:space="preserve"> </w:t>
      </w:r>
      <w:r w:rsidR="0076761D">
        <w:t xml:space="preserve">este microcontrolador tiene una gran versatilidad para </w:t>
      </w:r>
      <w:r>
        <w:t>proyectos diversos desde aplicaciones pequeñas donde solo se ocupa</w:t>
      </w:r>
      <w:r w:rsidR="00E30041">
        <w:t xml:space="preserve"> </w:t>
      </w:r>
      <w:r w:rsidR="002F25E7">
        <w:t xml:space="preserve">su capacidad de conectividad hasta proyectos más robustos donde se puede aplicar como un servidor, </w:t>
      </w:r>
      <w:r w:rsidR="00AF1BB5">
        <w:t xml:space="preserve">siendo la </w:t>
      </w:r>
      <w:proofErr w:type="spellStart"/>
      <w:r w:rsidR="00AF1BB5">
        <w:t>ultima</w:t>
      </w:r>
      <w:proofErr w:type="spellEnd"/>
      <w:r w:rsidR="00AF1BB5">
        <w:t xml:space="preserve"> funcionalidad mencionada la más relevante para la solución que se implementa.</w:t>
      </w:r>
    </w:p>
    <w:p w14:paraId="00E1C157" w14:textId="5260D144" w:rsidR="00431D6A" w:rsidRPr="00606B87" w:rsidRDefault="00606B87" w:rsidP="00606B87">
      <w:pPr>
        <w:spacing w:after="160" w:line="259" w:lineRule="auto"/>
        <w:rPr>
          <w:rFonts w:ascii="Times New Roman" w:hAnsi="Times New Roman"/>
        </w:rPr>
      </w:pPr>
      <w:r>
        <w:br w:type="page"/>
      </w:r>
    </w:p>
    <w:p w14:paraId="69723D95" w14:textId="1BC069BE" w:rsidR="00681C3E" w:rsidRDefault="00C15E1F" w:rsidP="00685637">
      <w:pPr>
        <w:pStyle w:val="Cita"/>
      </w:pPr>
      <w:r>
        <w:rPr>
          <w:noProof/>
        </w:rPr>
        <w:lastRenderedPageBreak/>
        <w:drawing>
          <wp:inline distT="0" distB="0" distL="0" distR="0" wp14:anchorId="3FA563B5" wp14:editId="790E69F4">
            <wp:extent cx="3361267" cy="1992719"/>
            <wp:effectExtent l="0" t="0" r="0" b="7620"/>
            <wp:docPr id="3"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agen que contiene electrónica, circui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6738" cy="2007819"/>
                    </a:xfrm>
                    <a:prstGeom prst="rect">
                      <a:avLst/>
                    </a:prstGeom>
                    <a:noFill/>
                    <a:ln>
                      <a:noFill/>
                    </a:ln>
                  </pic:spPr>
                </pic:pic>
              </a:graphicData>
            </a:graphic>
          </wp:inline>
        </w:drawing>
      </w:r>
    </w:p>
    <w:p w14:paraId="486E3CBB" w14:textId="0FAB3DEC" w:rsidR="00AB2593" w:rsidRPr="00AB2593" w:rsidRDefault="00AB2593" w:rsidP="00CA414C">
      <w:pPr>
        <w:pStyle w:val="Cita"/>
      </w:pPr>
      <w:bookmarkStart w:id="87" w:name="_Toc166757502"/>
      <w:bookmarkStart w:id="88" w:name="_Toc166787413"/>
      <w:bookmarkStart w:id="89" w:name="_Toc167237792"/>
      <w:r w:rsidRPr="001A3413">
        <w:t xml:space="preserve">Figura </w:t>
      </w:r>
      <w:r w:rsidR="00011A16">
        <w:fldChar w:fldCharType="begin"/>
      </w:r>
      <w:r w:rsidR="00011A16">
        <w:instrText xml:space="preserve"> SEQ figura \* ARABIC </w:instrText>
      </w:r>
      <w:r w:rsidR="00011A16">
        <w:fldChar w:fldCharType="separate"/>
      </w:r>
      <w:r w:rsidR="009B0259">
        <w:rPr>
          <w:noProof/>
        </w:rPr>
        <w:t>7</w:t>
      </w:r>
      <w:r w:rsidR="00011A16">
        <w:fldChar w:fldCharType="end"/>
      </w:r>
      <w:r w:rsidR="00603915">
        <w:t>. Especificación del ESP01</w:t>
      </w:r>
      <w:r w:rsidRPr="001A3413">
        <w:br/>
        <w:t>Fuente: [</w:t>
      </w:r>
      <w:r>
        <w:t>4</w:t>
      </w:r>
      <w:r w:rsidR="00344063">
        <w:t>2</w:t>
      </w:r>
      <w:r w:rsidRPr="001A3413">
        <w:t>].</w:t>
      </w:r>
      <w:bookmarkEnd w:id="87"/>
      <w:bookmarkEnd w:id="88"/>
      <w:bookmarkEnd w:id="89"/>
    </w:p>
    <w:p w14:paraId="229C423F" w14:textId="78C1BF3E" w:rsidR="00512EDB" w:rsidRDefault="008E3259" w:rsidP="000B5318">
      <w:pPr>
        <w:pStyle w:val="Texto"/>
      </w:pPr>
      <w:r>
        <w:t xml:space="preserve">Dentro de la figura </w:t>
      </w:r>
      <w:r w:rsidR="000B5318">
        <w:fldChar w:fldCharType="begin"/>
      </w:r>
      <w:r w:rsidR="000B5318">
        <w:instrText xml:space="preserve"> SEQ vease_la_figura \* ARABIC </w:instrText>
      </w:r>
      <w:r w:rsidR="000B5318">
        <w:fldChar w:fldCharType="separate"/>
      </w:r>
      <w:r w:rsidR="009B0259">
        <w:rPr>
          <w:noProof/>
        </w:rPr>
        <w:t>7</w:t>
      </w:r>
      <w:r w:rsidR="000B5318">
        <w:fldChar w:fldCharType="end"/>
      </w:r>
      <w:r>
        <w:t xml:space="preserve"> podemos ver las partes </w:t>
      </w:r>
      <w:r w:rsidR="002E234F">
        <w:t>más resaltables dentro de</w:t>
      </w:r>
      <w:r w:rsidR="00F43225">
        <w:t xml:space="preserve">l microcontrolador en el chip ESP-01 dentro del </w:t>
      </w:r>
      <w:r w:rsidR="001D2CA0">
        <w:t>cual</w:t>
      </w:r>
      <w:r w:rsidR="00F43225">
        <w:t xml:space="preserve"> tenemos de manera más resaltable leds de indicación de energización del </w:t>
      </w:r>
      <w:r w:rsidR="00D77B43">
        <w:t>dispositivo así como de escritura para el mismo, donde con la escritura nos referimos a cargar el programa que tengamos destinado para la configuración del ESP ya que como mencionamos anteriormente podemos cargar información de código al ESP</w:t>
      </w:r>
      <w:r w:rsidR="00CF2FAA">
        <w:t xml:space="preserve"> siendo esta información guardada en la memoria flash que podemos de igual manera observar dentro de la figura, </w:t>
      </w:r>
      <w:r w:rsidR="000B42EE">
        <w:t xml:space="preserve"> como mencionamos anteriormente el </w:t>
      </w:r>
      <w:r w:rsidR="00074548">
        <w:t>ESP-01 es el chip o bien el encapsulado</w:t>
      </w:r>
      <w:r w:rsidR="00344063">
        <w:t>.</w:t>
      </w:r>
      <w:r w:rsidR="00074548">
        <w:t xml:space="preserve"> </w:t>
      </w:r>
    </w:p>
    <w:p w14:paraId="7F0FBD26" w14:textId="5BF9B192" w:rsidR="00215FE0" w:rsidRDefault="00215FE0" w:rsidP="000B5318">
      <w:pPr>
        <w:pStyle w:val="Texto"/>
      </w:pPr>
      <w:r>
        <w:t xml:space="preserve">De igual manera en la figura </w:t>
      </w:r>
      <w:r w:rsidR="000B5318">
        <w:fldChar w:fldCharType="begin"/>
      </w:r>
      <w:r w:rsidR="000B5318">
        <w:instrText xml:space="preserve"> SEQ vease_la_figura \* ARABIC </w:instrText>
      </w:r>
      <w:r w:rsidR="000B5318">
        <w:fldChar w:fldCharType="separate"/>
      </w:r>
      <w:r w:rsidR="009B0259">
        <w:rPr>
          <w:noProof/>
        </w:rPr>
        <w:t>8</w:t>
      </w:r>
      <w:r w:rsidR="000B5318">
        <w:fldChar w:fldCharType="end"/>
      </w:r>
      <w:r>
        <w:t xml:space="preserve"> podemos observar de mejor manera la distribución de los pines que tenemos</w:t>
      </w:r>
      <w:r w:rsidR="00A80CCB">
        <w:t xml:space="preserve"> para el ESP01 como mencionamos anteriormente, </w:t>
      </w:r>
      <w:r w:rsidR="001D38AD">
        <w:t xml:space="preserve">estos pines no solo son necesarios para la comunicación con el dispositivo, </w:t>
      </w:r>
      <w:r w:rsidR="001D2CA0">
        <w:t>sino</w:t>
      </w:r>
      <w:r w:rsidR="001D38AD">
        <w:t xml:space="preserve"> que también son una parte vital par</w:t>
      </w:r>
      <w:r w:rsidR="00355FEC">
        <w:t xml:space="preserve">a su funcionamiento, ya que dentro de estos pines esta la forma de proporcionar la alimentación necesaria al dispositivo, de igual manera se observan los pines de comunicación serial y los pines de uso general, siendo que el pin de uso general </w:t>
      </w:r>
      <w:r w:rsidR="006C1FD7">
        <w:t>cero</w:t>
      </w:r>
      <w:r w:rsidR="00355FEC">
        <w:t xml:space="preserve"> </w:t>
      </w:r>
      <w:r w:rsidR="00145CA6">
        <w:t>es importante ya que es mediante este que indicamos si el ESP debe entrar en modo de programación</w:t>
      </w:r>
      <w:r w:rsidR="00344063">
        <w:t xml:space="preserve"> </w:t>
      </w:r>
      <w:r w:rsidR="006C1FD7">
        <w:t xml:space="preserve">o en ejecución, con esto nos referimos a cargar código para describir como debe ser su comportamiento o bien que haga la función </w:t>
      </w:r>
      <w:r w:rsidR="00FD1CDB">
        <w:t xml:space="preserve">y </w:t>
      </w:r>
      <w:r w:rsidR="00B92CD7">
        <w:t>pasos que le indicamos previamente</w:t>
      </w:r>
      <w:r w:rsidR="000B5318">
        <w:t xml:space="preserve"> </w:t>
      </w:r>
      <w:r w:rsidR="00344063">
        <w:t>[42]</w:t>
      </w:r>
      <w:r w:rsidR="00145CA6">
        <w:t>.</w:t>
      </w:r>
    </w:p>
    <w:p w14:paraId="5E329452" w14:textId="3572A189" w:rsidR="00512EDB" w:rsidRPr="00B6419F" w:rsidRDefault="00512EDB" w:rsidP="00685637">
      <w:pPr>
        <w:pStyle w:val="Cita"/>
      </w:pPr>
      <w:r>
        <w:rPr>
          <w:noProof/>
        </w:rPr>
        <w:lastRenderedPageBreak/>
        <w:drawing>
          <wp:inline distT="0" distB="0" distL="0" distR="0" wp14:anchorId="12144A10" wp14:editId="7D22FEFD">
            <wp:extent cx="5711825" cy="3336925"/>
            <wp:effectExtent l="0" t="0" r="3175" b="0"/>
            <wp:docPr id="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3336925"/>
                    </a:xfrm>
                    <a:prstGeom prst="rect">
                      <a:avLst/>
                    </a:prstGeom>
                    <a:noFill/>
                    <a:ln>
                      <a:noFill/>
                    </a:ln>
                  </pic:spPr>
                </pic:pic>
              </a:graphicData>
            </a:graphic>
          </wp:inline>
        </w:drawing>
      </w:r>
    </w:p>
    <w:p w14:paraId="2F90948F" w14:textId="46F6CB66" w:rsidR="00AB2593" w:rsidRPr="00D45B08" w:rsidRDefault="00AB2593" w:rsidP="001C2209">
      <w:pPr>
        <w:pStyle w:val="Cita"/>
      </w:pPr>
      <w:bookmarkStart w:id="90" w:name="_Toc166757503"/>
      <w:bookmarkStart w:id="91" w:name="_Toc166787414"/>
      <w:bookmarkStart w:id="92" w:name="_Toc167237793"/>
      <w:bookmarkStart w:id="93" w:name="_Hlk165487068"/>
      <w:r w:rsidRPr="001A3413">
        <w:t xml:space="preserve">Figura </w:t>
      </w:r>
      <w:r w:rsidR="00011A16">
        <w:fldChar w:fldCharType="begin"/>
      </w:r>
      <w:r w:rsidR="00011A16">
        <w:instrText xml:space="preserve"> SEQ figura \* ARABIC </w:instrText>
      </w:r>
      <w:r w:rsidR="00011A16">
        <w:fldChar w:fldCharType="separate"/>
      </w:r>
      <w:r w:rsidR="009B0259">
        <w:rPr>
          <w:noProof/>
        </w:rPr>
        <w:t>8</w:t>
      </w:r>
      <w:r w:rsidR="00011A16">
        <w:fldChar w:fldCharType="end"/>
      </w:r>
      <w:r w:rsidR="006C1FD7">
        <w:t>. Distribución de pines del ESP01</w:t>
      </w:r>
      <w:r w:rsidRPr="001A3413">
        <w:br/>
        <w:t>Fuente: [</w:t>
      </w:r>
      <w:r>
        <w:t>4</w:t>
      </w:r>
      <w:r w:rsidR="00344063">
        <w:t>2</w:t>
      </w:r>
      <w:r w:rsidRPr="001A3413">
        <w:t>].</w:t>
      </w:r>
      <w:bookmarkEnd w:id="90"/>
      <w:bookmarkEnd w:id="91"/>
      <w:bookmarkEnd w:id="92"/>
    </w:p>
    <w:p w14:paraId="693952CC" w14:textId="5474B2B1" w:rsidR="003A6474" w:rsidRPr="00A93CAE" w:rsidRDefault="003A6474" w:rsidP="00FF2884">
      <w:pPr>
        <w:pStyle w:val="Ttulo1"/>
      </w:pPr>
      <w:bookmarkStart w:id="94" w:name="_Toc167237647"/>
      <w:bookmarkEnd w:id="93"/>
      <w:r w:rsidRPr="00A93CAE">
        <w:t>Sensores utilizados</w:t>
      </w:r>
      <w:bookmarkEnd w:id="94"/>
    </w:p>
    <w:p w14:paraId="27DF3AAC" w14:textId="23BB1117" w:rsidR="00450868" w:rsidRPr="00E12326" w:rsidRDefault="00450868" w:rsidP="00D45B08">
      <w:pPr>
        <w:pStyle w:val="Texto"/>
      </w:pPr>
      <w:r w:rsidRPr="00851259">
        <w:t xml:space="preserve">Existen diversos dispositivos de hardware </w:t>
      </w:r>
      <w:r w:rsidR="0014470F">
        <w:t xml:space="preserve">para la </w:t>
      </w:r>
      <w:r w:rsidR="0032128A">
        <w:t xml:space="preserve">cuantificación de </w:t>
      </w:r>
      <w:r w:rsidR="0023420C">
        <w:t xml:space="preserve">cambios físicos en </w:t>
      </w:r>
      <w:r w:rsidR="003A105F">
        <w:t>diferentes</w:t>
      </w:r>
      <w:r w:rsidR="0023420C">
        <w:t xml:space="preserve"> medios </w:t>
      </w:r>
      <w:r w:rsidRPr="00851259">
        <w:t xml:space="preserve">como </w:t>
      </w:r>
      <w:r w:rsidR="0023420C">
        <w:t xml:space="preserve">pueden ser </w:t>
      </w:r>
      <w:r w:rsidR="00C940E4">
        <w:t>tipos de sensores especializados en algún área</w:t>
      </w:r>
      <w:r w:rsidR="0087734D">
        <w:t>, un ejemplo</w:t>
      </w:r>
      <w:r w:rsidRPr="00851259">
        <w:t xml:space="preserve"> son </w:t>
      </w:r>
      <w:r w:rsidR="0087734D">
        <w:t>sensores utilizados para la medición de medios acuáticos,</w:t>
      </w:r>
      <w:r w:rsidR="00EA61FA">
        <w:t xml:space="preserve"> siendo que comúnmente se </w:t>
      </w:r>
      <w:r w:rsidR="001E7DC3">
        <w:t xml:space="preserve">les conoce como </w:t>
      </w:r>
      <w:r w:rsidR="00855C67">
        <w:t>sensores,</w:t>
      </w:r>
      <w:r w:rsidR="001E7DC3">
        <w:t xml:space="preserve"> pero estos también pueden ser llamados como sondas o electrodos</w:t>
      </w:r>
      <w:r w:rsidRPr="00851259">
        <w:t>,</w:t>
      </w:r>
      <w:r w:rsidR="00C940E4">
        <w:t xml:space="preserve"> </w:t>
      </w:r>
      <w:r w:rsidRPr="00851259">
        <w:t xml:space="preserve">los sensores </w:t>
      </w:r>
      <w:r w:rsidR="00C940E4">
        <w:t>de los cuales estamos haciendo uso</w:t>
      </w:r>
      <w:r w:rsidRPr="00851259">
        <w:t xml:space="preserve"> son dispositivos que detectan el cambio en el entorno</w:t>
      </w:r>
      <w:r w:rsidR="001D4590">
        <w:t>.</w:t>
      </w:r>
      <w:r w:rsidRPr="00851259">
        <w:t xml:space="preserve"> Un sensor convierte un fenómeno físico en un voltaje analógico medible (o, a veces, una señal digital) convertido en una pantalla legible para humanos o transmitida para lectura o procesamiento adicional [</w:t>
      </w:r>
      <w:r w:rsidR="00857E5C">
        <w:t>4</w:t>
      </w:r>
      <w:r w:rsidR="00BC30D5">
        <w:t>3</w:t>
      </w:r>
      <w:r w:rsidRPr="00851259">
        <w:t xml:space="preserve">]. Estos sensores realizan las tareas de monitoreo de forma automática y precisa.  Gracias a estos dispositivos tenemos la capacidad de realizar monitoreos de los parámetros </w:t>
      </w:r>
      <w:r w:rsidR="009C241A">
        <w:t xml:space="preserve">que nosotros después de nuestra investigación consideramos como los más </w:t>
      </w:r>
      <w:r w:rsidRPr="00851259">
        <w:t xml:space="preserve">necesarios </w:t>
      </w:r>
      <w:r w:rsidR="009C241A">
        <w:t xml:space="preserve">para </w:t>
      </w:r>
      <w:r w:rsidR="003101E1">
        <w:t>la conservación de los ajolotes</w:t>
      </w:r>
      <w:r w:rsidRPr="00851259">
        <w:t xml:space="preserve"> (temperatura, pH, Oxígeno disuelto, Total de Solidos Disueltos y Total de Solidos Suspendidos)</w:t>
      </w:r>
      <w:r w:rsidR="003101E1">
        <w:t>.</w:t>
      </w:r>
    </w:p>
    <w:p w14:paraId="00D055D1" w14:textId="5EB0B300" w:rsidR="008B74D3" w:rsidRPr="00851259" w:rsidRDefault="00640E4A" w:rsidP="00EA61FA">
      <w:pPr>
        <w:pStyle w:val="Texto"/>
      </w:pPr>
      <w:r>
        <w:t xml:space="preserve">Al </w:t>
      </w:r>
      <w:r w:rsidR="004B0966">
        <w:t>decidir</w:t>
      </w:r>
      <w:r>
        <w:t xml:space="preserve"> usar microcontroladores en tarjetas de desarrollo Arduino </w:t>
      </w:r>
      <w:r w:rsidR="00F51D3D">
        <w:t xml:space="preserve">se </w:t>
      </w:r>
      <w:r>
        <w:t>tuv</w:t>
      </w:r>
      <w:r w:rsidR="00F51D3D">
        <w:t>o</w:t>
      </w:r>
      <w:r>
        <w:t xml:space="preserve"> en mayor consideración aquellos sensores que fueran comp</w:t>
      </w:r>
      <w:r w:rsidR="007C6E3D">
        <w:t xml:space="preserve">atibles </w:t>
      </w:r>
      <w:r w:rsidR="00283C28">
        <w:t xml:space="preserve">con el Arduino Mega, siendo que puedan conectarse e interactuar entre </w:t>
      </w:r>
      <w:r w:rsidR="000126D4">
        <w:t xml:space="preserve">los sensores y </w:t>
      </w:r>
      <w:r w:rsidR="00C40550">
        <w:t>el Arduino</w:t>
      </w:r>
      <w:r w:rsidR="001065F7">
        <w:t xml:space="preserve"> ya sea de manera bidireccional o unidireccional con </w:t>
      </w:r>
      <w:r w:rsidR="001065F7">
        <w:lastRenderedPageBreak/>
        <w:t>prioridad siempre al Arduino para la obtención y manejo de información</w:t>
      </w:r>
      <w:r w:rsidR="00C40550">
        <w:t>,</w:t>
      </w:r>
      <w:r w:rsidR="001065F7">
        <w:t xml:space="preserve"> por lo tanto</w:t>
      </w:r>
      <w:r w:rsidR="000F599A">
        <w:t>,</w:t>
      </w:r>
      <w:r w:rsidR="001065F7">
        <w:t xml:space="preserve"> tenemos en consideración implementar </w:t>
      </w:r>
      <w:r w:rsidR="00C40550">
        <w:t xml:space="preserve">sensores que </w:t>
      </w:r>
      <w:r w:rsidR="001065F7">
        <w:t>sean capaces de medir</w:t>
      </w:r>
      <w:r w:rsidR="008B74D3">
        <w:t xml:space="preserve"> los siguientes</w:t>
      </w:r>
      <w:r w:rsidR="001065F7">
        <w:t xml:space="preserve"> parámetros</w:t>
      </w:r>
      <w:r w:rsidR="008B74D3">
        <w:t>:</w:t>
      </w:r>
    </w:p>
    <w:p w14:paraId="2C95D0ED" w14:textId="584BE63F" w:rsidR="003A6474" w:rsidRPr="00A93CAE" w:rsidRDefault="003A6474" w:rsidP="00D901FE">
      <w:pPr>
        <w:pStyle w:val="Ttulo2"/>
      </w:pPr>
      <w:bookmarkStart w:id="95" w:name="_Toc167237648"/>
      <w:bookmarkStart w:id="96" w:name="_Hlk165971147"/>
      <w:r w:rsidRPr="00A93CAE">
        <w:t>Sensor de pH</w:t>
      </w:r>
      <w:bookmarkEnd w:id="95"/>
    </w:p>
    <w:p w14:paraId="5BAF37F3" w14:textId="769000E1" w:rsidR="00446998" w:rsidRDefault="00C3513E" w:rsidP="00585D56">
      <w:pPr>
        <w:pStyle w:val="Texto"/>
      </w:pPr>
      <w:r w:rsidRPr="00C3513E">
        <w:t>Un sensor de pH</w:t>
      </w:r>
      <w:r w:rsidR="00C01161">
        <w:t xml:space="preserve"> </w:t>
      </w:r>
      <w:r w:rsidRPr="00C3513E">
        <w:t>es una herramienta</w:t>
      </w:r>
      <w:r w:rsidR="00667DB8">
        <w:t xml:space="preserve"> </w:t>
      </w:r>
      <w:r w:rsidR="00F70BAE">
        <w:t>esencial que permite a los usuarios determinar si una solución es alcalina o ácida</w:t>
      </w:r>
      <w:r w:rsidR="00506CCF">
        <w:t>. La</w:t>
      </w:r>
      <w:r w:rsidRPr="00C3513E">
        <w:t xml:space="preserve"> membrana de vidrio </w:t>
      </w:r>
      <w:r w:rsidR="00EF2AE3">
        <w:t>en su</w:t>
      </w:r>
      <w:r w:rsidRPr="00C3513E">
        <w:t xml:space="preserve"> extremo es sensible a los iones H+.</w:t>
      </w:r>
      <w:r w:rsidR="00EF2AE3">
        <w:t xml:space="preserve"> C</w:t>
      </w:r>
      <w:r w:rsidR="004542B1">
        <w:t xml:space="preserve">uando el sensor </w:t>
      </w:r>
      <w:r w:rsidR="004471B8">
        <w:t xml:space="preserve">entra en </w:t>
      </w:r>
      <w:r w:rsidR="00BC52ED">
        <w:t xml:space="preserve">contacto con </w:t>
      </w:r>
      <w:r w:rsidR="00A12D88">
        <w:t>una solución acuosa</w:t>
      </w:r>
      <w:r w:rsidR="003F2340">
        <w:t xml:space="preserve">, se forma </w:t>
      </w:r>
      <w:r w:rsidR="001237DC">
        <w:t xml:space="preserve">una capa </w:t>
      </w:r>
      <w:r w:rsidR="00502700">
        <w:t xml:space="preserve">de gel </w:t>
      </w:r>
      <w:r w:rsidR="00A808EA">
        <w:t xml:space="preserve">en el exterior de esta </w:t>
      </w:r>
      <w:r w:rsidR="00693180">
        <w:t xml:space="preserve">membrana </w:t>
      </w:r>
      <w:r w:rsidR="00DE1D9D">
        <w:t xml:space="preserve">debido a las </w:t>
      </w:r>
      <w:r w:rsidR="00702927">
        <w:t xml:space="preserve">propiedades </w:t>
      </w:r>
      <w:r w:rsidR="00702927" w:rsidRPr="00702927">
        <w:t>electrolíticas de la solución de almacenamiento en la que se sumerge el sensor para su mantenimiento, aproximadamente cada seis meses</w:t>
      </w:r>
      <w:r w:rsidR="005E4E7D">
        <w:t xml:space="preserve"> </w:t>
      </w:r>
      <w:r w:rsidR="00041B96">
        <w:t>y dejarlo en la solución como mínimo un día</w:t>
      </w:r>
      <w:r w:rsidR="00702927" w:rsidRPr="00702927">
        <w:t>. Esta capa de gel permite que los iones H+ se difundan dentro y fuera de ella, lo que facilita la medición del pH del agua donde se utilice el sensor</w:t>
      </w:r>
      <w:r w:rsidR="00DC2ABE">
        <w:t xml:space="preserve"> [4</w:t>
      </w:r>
      <w:r w:rsidR="00BC30D5">
        <w:t>4</w:t>
      </w:r>
      <w:r w:rsidR="00DC2ABE">
        <w:t>].</w:t>
      </w:r>
    </w:p>
    <w:p w14:paraId="44AC97BB" w14:textId="69749BB5" w:rsidR="00DC2ABE" w:rsidRPr="00A93CAE" w:rsidRDefault="008748D1" w:rsidP="00CA382A">
      <w:pPr>
        <w:pStyle w:val="Texto"/>
      </w:pPr>
      <w:r w:rsidRPr="008748D1">
        <w:t xml:space="preserve">Cuando los iones H+ son alcalinos, se difunden fuera de la capa de gel, generando una carga negativa en el lado exterior de la membrana. Por el contrario, en un ambiente ácido, los iones H+ permanecen dentro de la capa de gel. Esta dinámica es fundamental para el funcionamiento de la sonda de pH en la detección del pH del agua. El electrodo en sí contiene un tampón interno con un valor de pH constante, lo que permite comparar el potencial de la superficie interna con la externa. De esta manera, durante la medición, el valor interno se mantiene estable, asegurando una lectura precisa del pH del medio acuoso. </w:t>
      </w:r>
      <w:r w:rsidR="004552C5">
        <w:t>[4</w:t>
      </w:r>
      <w:r w:rsidR="00BC30D5">
        <w:t>4</w:t>
      </w:r>
      <w:r w:rsidR="004552C5">
        <w:t xml:space="preserve">]. Dentro de la figura </w:t>
      </w:r>
      <w:r w:rsidR="00CA382A">
        <w:fldChar w:fldCharType="begin"/>
      </w:r>
      <w:r w:rsidR="00CA382A">
        <w:instrText xml:space="preserve"> SEQ vease_la_figura \* ARABIC </w:instrText>
      </w:r>
      <w:r w:rsidR="00CA382A">
        <w:fldChar w:fldCharType="separate"/>
      </w:r>
      <w:r w:rsidR="009B0259">
        <w:rPr>
          <w:noProof/>
        </w:rPr>
        <w:t>9</w:t>
      </w:r>
      <w:r w:rsidR="00CA382A">
        <w:fldChar w:fldCharType="end"/>
      </w:r>
      <w:r w:rsidR="002018FE">
        <w:t xml:space="preserve"> podemos </w:t>
      </w:r>
      <w:r w:rsidR="003D5FA8">
        <w:t>observar</w:t>
      </w:r>
      <w:r w:rsidR="00C01161">
        <w:t xml:space="preserve"> una representación visual del sensor.</w:t>
      </w:r>
    </w:p>
    <w:p w14:paraId="7B124660" w14:textId="376ECC0B" w:rsidR="00660BC9" w:rsidRPr="00A93CAE" w:rsidRDefault="00757F53" w:rsidP="00685637">
      <w:pPr>
        <w:pStyle w:val="Cita"/>
      </w:pPr>
      <w:r>
        <w:rPr>
          <w:noProof/>
        </w:rPr>
        <w:drawing>
          <wp:inline distT="0" distB="0" distL="0" distR="0" wp14:anchorId="3096A0B5" wp14:editId="72499BA5">
            <wp:extent cx="1965960" cy="1883410"/>
            <wp:effectExtent l="0" t="0" r="0" b="2540"/>
            <wp:docPr id="1" name="Imagen 1" descr="PH-4502C Sensor de PH Liquido con electrodo E201-B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4502C Sensor de PH Liquido con electrodo E201-BN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7346" cy="1894318"/>
                    </a:xfrm>
                    <a:prstGeom prst="rect">
                      <a:avLst/>
                    </a:prstGeom>
                    <a:noFill/>
                    <a:ln>
                      <a:noFill/>
                    </a:ln>
                  </pic:spPr>
                </pic:pic>
              </a:graphicData>
            </a:graphic>
          </wp:inline>
        </w:drawing>
      </w:r>
    </w:p>
    <w:p w14:paraId="34405F0B" w14:textId="47AF5CFC" w:rsidR="00AF0891" w:rsidRDefault="00CC099E" w:rsidP="00CA414C">
      <w:pPr>
        <w:pStyle w:val="Cita"/>
      </w:pPr>
      <w:bookmarkStart w:id="97" w:name="_Toc166757504"/>
      <w:bookmarkStart w:id="98" w:name="_Toc166787415"/>
      <w:bookmarkStart w:id="99" w:name="_Toc167237794"/>
      <w:r w:rsidRPr="001A3413">
        <w:t xml:space="preserve">Figura </w:t>
      </w:r>
      <w:r w:rsidR="00011A16">
        <w:fldChar w:fldCharType="begin"/>
      </w:r>
      <w:r w:rsidR="00011A16">
        <w:instrText xml:space="preserve"> SEQ figura \* ARABIC </w:instrText>
      </w:r>
      <w:r w:rsidR="00011A16">
        <w:fldChar w:fldCharType="separate"/>
      </w:r>
      <w:r w:rsidR="009B0259">
        <w:rPr>
          <w:noProof/>
        </w:rPr>
        <w:t>9</w:t>
      </w:r>
      <w:r w:rsidR="00011A16">
        <w:fldChar w:fldCharType="end"/>
      </w:r>
      <w:r w:rsidR="003D5FA8">
        <w:t>. Sensor de pH</w:t>
      </w:r>
      <w:r w:rsidRPr="001A3413">
        <w:br/>
        <w:t>Fuente: [</w:t>
      </w:r>
      <w:r>
        <w:t>4</w:t>
      </w:r>
      <w:r w:rsidR="00BD29DC">
        <w:t>5</w:t>
      </w:r>
      <w:r w:rsidRPr="001A3413">
        <w:t>].</w:t>
      </w:r>
      <w:bookmarkEnd w:id="97"/>
      <w:bookmarkEnd w:id="98"/>
      <w:bookmarkEnd w:id="99"/>
    </w:p>
    <w:p w14:paraId="4F6C174D" w14:textId="5EA41C6C" w:rsidR="00461755" w:rsidRPr="00AF0891" w:rsidRDefault="00AF0891" w:rsidP="00AF0891">
      <w:pPr>
        <w:spacing w:after="160" w:line="259" w:lineRule="auto"/>
        <w:rPr>
          <w:rFonts w:ascii="Times New Roman" w:hAnsi="Times New Roman"/>
          <w:i/>
          <w:iCs/>
          <w:color w:val="404040" w:themeColor="text1" w:themeTint="BF"/>
        </w:rPr>
      </w:pPr>
      <w:r>
        <w:br w:type="page"/>
      </w:r>
    </w:p>
    <w:p w14:paraId="38442200" w14:textId="0F79F319" w:rsidR="003A6474" w:rsidRPr="00A93CAE" w:rsidRDefault="003A6474" w:rsidP="00D901FE">
      <w:pPr>
        <w:pStyle w:val="Ttulo2"/>
      </w:pPr>
      <w:bookmarkStart w:id="100" w:name="_Toc167237649"/>
      <w:r w:rsidRPr="00A93CAE">
        <w:lastRenderedPageBreak/>
        <w:t>Sensor de oxígeno disuelto</w:t>
      </w:r>
      <w:bookmarkEnd w:id="100"/>
    </w:p>
    <w:p w14:paraId="409929CD" w14:textId="41E520B2" w:rsidR="00C01161" w:rsidRPr="00A93CAE" w:rsidRDefault="00C01161" w:rsidP="00C01161">
      <w:pPr>
        <w:pStyle w:val="Texto"/>
      </w:pPr>
      <w:r>
        <w:t xml:space="preserve">El </w:t>
      </w:r>
      <w:r w:rsidR="00427102">
        <w:t>oxígeno</w:t>
      </w:r>
      <w:r>
        <w:t xml:space="preserve"> disuelto de sus siglas OD</w:t>
      </w:r>
      <w:r w:rsidR="009E4262">
        <w:t xml:space="preserve"> es </w:t>
      </w:r>
      <w:r w:rsidR="00EE263A">
        <w:t xml:space="preserve">el </w:t>
      </w:r>
      <w:r w:rsidR="00F10FEF">
        <w:t>oxígeno</w:t>
      </w:r>
      <w:r w:rsidR="00EE263A">
        <w:t xml:space="preserve"> que </w:t>
      </w:r>
      <w:r w:rsidR="0072375E">
        <w:t>está</w:t>
      </w:r>
      <w:r w:rsidR="00F10FEF">
        <w:t xml:space="preserve"> presente en un medio sin combinarse de manera química con otros element</w:t>
      </w:r>
      <w:r w:rsidR="00524454">
        <w:t>os presentes además de claro contemplar</w:t>
      </w:r>
      <w:r w:rsidR="00E7098C">
        <w:t xml:space="preserve"> todo el oxígeno que puede entrar al medio así mismo </w:t>
      </w:r>
      <w:r w:rsidR="005E5BBF">
        <w:t>el que se consume por los seres vivos que se encuentran dentro del sistema</w:t>
      </w:r>
      <w:r w:rsidR="00F57DEA">
        <w:t xml:space="preserve"> [</w:t>
      </w:r>
      <w:r w:rsidR="00BD29DC">
        <w:t>46</w:t>
      </w:r>
      <w:r w:rsidR="00F57DEA">
        <w:t>]</w:t>
      </w:r>
      <w:r w:rsidR="005E5BBF">
        <w:t>.</w:t>
      </w:r>
      <w:r w:rsidR="007E40F8">
        <w:t xml:space="preserve"> </w:t>
      </w:r>
      <w:r w:rsidR="009910EB">
        <w:t>El oxígeno</w:t>
      </w:r>
      <w:r w:rsidR="00021B08">
        <w:t xml:space="preserve"> se disuelve hasta el punto de saturar el agua con oxígeno </w:t>
      </w:r>
      <w:r w:rsidR="00BE70C8">
        <w:t xml:space="preserve">donde posteriormente se difunde lentamente </w:t>
      </w:r>
      <w:r w:rsidR="00051A17">
        <w:t xml:space="preserve">y la distribución </w:t>
      </w:r>
      <w:r w:rsidR="00F27F78">
        <w:t>de este</w:t>
      </w:r>
      <w:r w:rsidR="00051A17">
        <w:t xml:space="preserve"> viene únicamente del movimiento del agua </w:t>
      </w:r>
      <w:r w:rsidR="00D22ED5">
        <w:t xml:space="preserve">por lo que el resultado del </w:t>
      </w:r>
      <w:r w:rsidR="0072375E">
        <w:t>oxígeno</w:t>
      </w:r>
      <w:r w:rsidR="00FC11B7">
        <w:t xml:space="preserve"> disuelto que existe en un cuerpo de agua es el resultado de un </w:t>
      </w:r>
      <w:r w:rsidR="00937EE5">
        <w:t>proceso natural y continuo</w:t>
      </w:r>
      <w:r w:rsidR="00F27F78">
        <w:t xml:space="preserve">, sin embargo, al tener un cuerpo de agua </w:t>
      </w:r>
      <w:r w:rsidR="0020239C">
        <w:t>de manera a</w:t>
      </w:r>
      <w:r w:rsidR="00001B80">
        <w:t>islada como es en la conservación de</w:t>
      </w:r>
      <w:r w:rsidR="00B24272">
        <w:t xml:space="preserve"> ambystomas de manera ex – situ no existen estas corrientes de agua natural siendo un parámetro importante que debemos tener en cuenta para esto.</w:t>
      </w:r>
    </w:p>
    <w:p w14:paraId="77815C55" w14:textId="7D3263E9" w:rsidR="00575654" w:rsidRDefault="00B24272" w:rsidP="00F26AD9">
      <w:pPr>
        <w:pStyle w:val="Texto"/>
      </w:pPr>
      <w:r>
        <w:t xml:space="preserve">Actualmente existen </w:t>
      </w:r>
      <w:r w:rsidR="00575654">
        <w:t xml:space="preserve">instrumentos analíticos </w:t>
      </w:r>
      <w:r w:rsidR="00465285">
        <w:t>que se</w:t>
      </w:r>
      <w:r w:rsidR="00575654">
        <w:t xml:space="preserve"> utilizan</w:t>
      </w:r>
      <w:r w:rsidR="00465285">
        <w:t xml:space="preserve"> de manera</w:t>
      </w:r>
      <w:r w:rsidR="00575654">
        <w:t xml:space="preserve"> predominantemente dos tipos de sensores de oxígeno disuelto: electroquímico y óptico.</w:t>
      </w:r>
    </w:p>
    <w:p w14:paraId="6B1943DA" w14:textId="6F0C23A7" w:rsidR="00510F94" w:rsidRDefault="00510F94" w:rsidP="00510F94">
      <w:pPr>
        <w:pStyle w:val="Texto"/>
      </w:pPr>
      <w:r>
        <w:t xml:space="preserve">Los sensores electroquímicos, que se dividen en categorías como los galvánicos y los </w:t>
      </w:r>
      <w:proofErr w:type="spellStart"/>
      <w:r>
        <w:t>polarográficos</w:t>
      </w:r>
      <w:proofErr w:type="spellEnd"/>
      <w:r>
        <w:t>, utilizan una membrana delgada y permeable, conocida como membrana de gas, para separar los componentes del sensor del entorno acuoso. El oxígeno pasa a través de esta membrana y sufre una reacción de reducción, lo cual resulta en la generación de una corriente eléctrica. Esta corriente es luego convertida por el medidor en una medición cuantitativa de la concentración de oxígeno en el agua. Aunque inicialmente estos sensores pueden ser más económicos, requieren de un mantenimiento regular y dependen de un flujo constante de la muestra analizada para mantener la precisión de sus lecturas, ya que el oxígeno medido es consumido durante el proceso de detección.</w:t>
      </w:r>
    </w:p>
    <w:p w14:paraId="63717492" w14:textId="0F39573A" w:rsidR="00C02574" w:rsidRDefault="00510F94" w:rsidP="00D73DB8">
      <w:pPr>
        <w:pStyle w:val="Texto"/>
      </w:pPr>
      <w:r>
        <w:t xml:space="preserve">Para dar una breve explicación, los sensores galvánicos y </w:t>
      </w:r>
      <w:proofErr w:type="spellStart"/>
      <w:r>
        <w:t>polarográficos</w:t>
      </w:r>
      <w:proofErr w:type="spellEnd"/>
      <w:r>
        <w:t xml:space="preserve"> son dos tipos de sensores electroquímicos usados para detectar la presencia y concentración de gases como el oxígeno en diferentes ambientes, incluyendo soluciones acuosas. Los sensores galvánicos funcionan a través de una reacción química que produce una corriente eléctrica directamente proporcional a la cantidad de oxígeno presente, sin necesidad de una fuente de energía externa. Por otro lado, los sensores </w:t>
      </w:r>
      <w:proofErr w:type="spellStart"/>
      <w:r>
        <w:t>polarográficos</w:t>
      </w:r>
      <w:proofErr w:type="spellEnd"/>
      <w:r>
        <w:t xml:space="preserve"> requieren una fuente de voltaje externa para provocar la reducción del oxígeno en la superficie del electrodo, lo que también resulta en una corriente que es medida para determinar la concentración de oxígeno. Ambos tipos son cruciales para aplicaciones donde es necesario monitorear y controlar la calidad del aire y del agua, como en tratamientos de aguas residuales y estudios ambientales.</w:t>
      </w:r>
      <w:r w:rsidR="00CF558B">
        <w:t xml:space="preserve"> </w:t>
      </w:r>
      <w:r w:rsidR="00C02574">
        <w:t xml:space="preserve">Por otro lado, los sensores ópticos, otro tipo común de sensor de OD, operan bajo el principio de extinción de fluorescencia. Incorporan un </w:t>
      </w:r>
      <w:r w:rsidR="00C02574">
        <w:lastRenderedPageBreak/>
        <w:t>luminóforo en la membrana que, excitado por luz LED azul, emite luz roja. El oxígeno disuelto en la muestra "apaga" esta excitación.</w:t>
      </w:r>
    </w:p>
    <w:p w14:paraId="424792E1" w14:textId="4164E8A3" w:rsidR="00575654" w:rsidRDefault="00C02574" w:rsidP="00CA382A">
      <w:pPr>
        <w:pStyle w:val="Texto"/>
      </w:pPr>
      <w:r>
        <w:t xml:space="preserve">En </w:t>
      </w:r>
      <w:r w:rsidR="00813CA7">
        <w:t>condiciones donde no hay</w:t>
      </w:r>
      <w:r>
        <w:t xml:space="preserve"> oxígeno, tanto la intensidad como la duración de la </w:t>
      </w:r>
      <w:r w:rsidR="00813CA7">
        <w:t>señal luminosa son máximas. Sin embargo, cuando hay oxígeno presente, tanto la fuerza como la longevidad de la luminiscencia disminuyen de manera inversamente proporcional a la cantidad de oxígeno en el ambiente. Un fotodetector mide estas dos características</w:t>
      </w:r>
      <w:r>
        <w:t xml:space="preserve"> de la luminiscencia</w:t>
      </w:r>
      <w:r w:rsidR="00813CA7">
        <w:t>, y estas mediciones</w:t>
      </w:r>
      <w:r>
        <w:t xml:space="preserve"> son </w:t>
      </w:r>
      <w:r w:rsidR="00813CA7">
        <w:t>empleadas</w:t>
      </w:r>
      <w:r>
        <w:t xml:space="preserve"> para </w:t>
      </w:r>
      <w:r w:rsidR="00813CA7">
        <w:t>determinar</w:t>
      </w:r>
      <w:r>
        <w:t xml:space="preserve"> la concentración de oxígeno disuelto</w:t>
      </w:r>
      <w:r w:rsidR="00B86A15">
        <w:t>, véase la figura</w:t>
      </w:r>
      <w:r w:rsidR="00CA382A">
        <w:t xml:space="preserve"> </w:t>
      </w:r>
      <w:r w:rsidR="00CA382A">
        <w:fldChar w:fldCharType="begin"/>
      </w:r>
      <w:r w:rsidR="00CA382A">
        <w:instrText xml:space="preserve"> SEQ vease_la_figura \* ARABIC </w:instrText>
      </w:r>
      <w:r w:rsidR="00CA382A">
        <w:fldChar w:fldCharType="separate"/>
      </w:r>
      <w:r w:rsidR="009B0259">
        <w:rPr>
          <w:noProof/>
        </w:rPr>
        <w:t>10</w:t>
      </w:r>
      <w:r w:rsidR="00CA382A">
        <w:fldChar w:fldCharType="end"/>
      </w:r>
      <w:r w:rsidR="00CA382A">
        <w:t xml:space="preserve"> </w:t>
      </w:r>
      <w:r w:rsidR="00F26AD9">
        <w:t>[</w:t>
      </w:r>
      <w:r w:rsidR="00BD29DC">
        <w:t>46</w:t>
      </w:r>
      <w:r w:rsidR="00F26AD9">
        <w:t>]</w:t>
      </w:r>
      <w:r w:rsidR="00575654">
        <w:t>.</w:t>
      </w:r>
    </w:p>
    <w:p w14:paraId="683D8527" w14:textId="30B3272A" w:rsidR="00447E42" w:rsidRPr="0010303A" w:rsidRDefault="006B3922" w:rsidP="00D93CE0">
      <w:pPr>
        <w:pStyle w:val="Texto"/>
        <w:jc w:val="center"/>
      </w:pPr>
      <w:r>
        <w:rPr>
          <w:noProof/>
        </w:rPr>
        <w:drawing>
          <wp:inline distT="0" distB="0" distL="0" distR="0" wp14:anchorId="12529534" wp14:editId="5A2A1409">
            <wp:extent cx="2381250" cy="2381250"/>
            <wp:effectExtent l="0" t="0" r="0" b="0"/>
            <wp:docPr id="259295945" name="Imagen 25929594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945" name="Imagen 25929594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13224F17" w14:textId="3CBE204C" w:rsidR="00B34600" w:rsidRPr="004E6E79" w:rsidRDefault="004E6E79" w:rsidP="00CA414C">
      <w:pPr>
        <w:pStyle w:val="Cita"/>
      </w:pPr>
      <w:bookmarkStart w:id="101" w:name="_Toc166757505"/>
      <w:bookmarkStart w:id="102" w:name="_Toc166787416"/>
      <w:bookmarkStart w:id="103" w:name="_Toc167237795"/>
      <w:r>
        <w:t xml:space="preserve">Figura </w:t>
      </w:r>
      <w:r w:rsidR="00011A16">
        <w:fldChar w:fldCharType="begin"/>
      </w:r>
      <w:r w:rsidR="00011A16">
        <w:instrText xml:space="preserve"> SEQ figura \* ARABIC </w:instrText>
      </w:r>
      <w:r w:rsidR="00011A16">
        <w:fldChar w:fldCharType="separate"/>
      </w:r>
      <w:r w:rsidR="009B0259">
        <w:rPr>
          <w:noProof/>
        </w:rPr>
        <w:t>10</w:t>
      </w:r>
      <w:r w:rsidR="00011A16">
        <w:fldChar w:fldCharType="end"/>
      </w:r>
      <w:r>
        <w:t>. Ejemplo de sensor de Oxígeno disuelto</w:t>
      </w:r>
      <w:r w:rsidR="00B34600" w:rsidRPr="001A3413">
        <w:br/>
        <w:t>Fuente: [</w:t>
      </w:r>
      <w:r w:rsidR="00BD29DC">
        <w:t>47</w:t>
      </w:r>
      <w:r w:rsidR="00B34600" w:rsidRPr="001A3413">
        <w:t>].</w:t>
      </w:r>
      <w:bookmarkEnd w:id="101"/>
      <w:bookmarkEnd w:id="102"/>
      <w:bookmarkEnd w:id="103"/>
    </w:p>
    <w:p w14:paraId="0333B558" w14:textId="77777777" w:rsidR="005713DC" w:rsidRDefault="005713DC">
      <w:pPr>
        <w:spacing w:after="160" w:line="259" w:lineRule="auto"/>
        <w:rPr>
          <w:rFonts w:ascii="Times New Roman" w:hAnsi="Times New Roman"/>
          <w:sz w:val="24"/>
          <w:szCs w:val="24"/>
        </w:rPr>
      </w:pPr>
      <w:r>
        <w:br w:type="page"/>
      </w:r>
    </w:p>
    <w:p w14:paraId="7859333E" w14:textId="1E4CCBD0" w:rsidR="003A6474" w:rsidRPr="00A93CAE" w:rsidRDefault="000E6C48" w:rsidP="00D901FE">
      <w:pPr>
        <w:pStyle w:val="Ttulo2"/>
      </w:pPr>
      <w:bookmarkStart w:id="104" w:name="_Toc167237650"/>
      <w:r w:rsidRPr="00A93CAE">
        <w:lastRenderedPageBreak/>
        <w:t>Sensor de TDS</w:t>
      </w:r>
      <w:bookmarkEnd w:id="104"/>
    </w:p>
    <w:p w14:paraId="0AD240BD" w14:textId="287AB321" w:rsidR="00F02FE6" w:rsidRDefault="00F02FE6" w:rsidP="00F02FE6">
      <w:pPr>
        <w:pStyle w:val="Texto"/>
      </w:pPr>
      <w:r>
        <w:t xml:space="preserve">TDS (Total de Sólidos Disueltos) </w:t>
      </w:r>
      <w:r w:rsidR="00AF5C33">
        <w:t>es un indicador</w:t>
      </w:r>
      <w:r>
        <w:t xml:space="preserve"> </w:t>
      </w:r>
      <w:r w:rsidR="00AF5C33">
        <w:t>en</w:t>
      </w:r>
      <w:r>
        <w:t xml:space="preserve"> miligramos de </w:t>
      </w:r>
      <w:r w:rsidR="00AF5C33">
        <w:t>los</w:t>
      </w:r>
      <w:r>
        <w:t xml:space="preserve"> sólidos solubles disueltos </w:t>
      </w:r>
      <w:r w:rsidR="00AF5C33">
        <w:t xml:space="preserve">que hay </w:t>
      </w:r>
      <w:r>
        <w:t>en un</w:t>
      </w:r>
      <w:r w:rsidR="006C43E4">
        <w:t xml:space="preserve"> </w:t>
      </w:r>
      <w:r>
        <w:t>litro de agua. En general, cuanto mayor sea el valor de TDS, más sólidos solubles se disuelven en agua y</w:t>
      </w:r>
      <w:r w:rsidR="006C43E4">
        <w:t xml:space="preserve"> </w:t>
      </w:r>
      <w:r>
        <w:t>menos limpia esté el agua. Por lo tanto, el valor TDS se puede utilizar como una de las referencias para</w:t>
      </w:r>
      <w:r w:rsidR="006C43E4">
        <w:t xml:space="preserve"> </w:t>
      </w:r>
      <w:r>
        <w:t>reflejando la limpieza del agua</w:t>
      </w:r>
      <w:r w:rsidR="009C6DBE">
        <w:t xml:space="preserve"> [48]</w:t>
      </w:r>
      <w:r>
        <w:t>.</w:t>
      </w:r>
    </w:p>
    <w:p w14:paraId="5EDCFDF7" w14:textId="67B7683C" w:rsidR="00646147" w:rsidRDefault="00F02FE6" w:rsidP="00CA382A">
      <w:pPr>
        <w:pStyle w:val="Texto"/>
      </w:pPr>
      <w:r>
        <w:t xml:space="preserve">La </w:t>
      </w:r>
      <w:r w:rsidR="0019498A">
        <w:t>sonda</w:t>
      </w:r>
      <w:r>
        <w:t xml:space="preserve"> TDS</w:t>
      </w:r>
      <w:r w:rsidR="00DC10BC">
        <w:t xml:space="preserve"> es un sensor ampliamente utilizado en la cuantificación de la calidad del agua</w:t>
      </w:r>
      <w:r w:rsidR="00D54118">
        <w:t xml:space="preserve"> siendo qué el</w:t>
      </w:r>
      <w:r>
        <w:t xml:space="preserve"> precio es asequible y es fácil de</w:t>
      </w:r>
      <w:r w:rsidR="000B4279">
        <w:t xml:space="preserve"> </w:t>
      </w:r>
      <w:r>
        <w:t xml:space="preserve">uso. </w:t>
      </w:r>
      <w:r w:rsidR="00016124">
        <w:t xml:space="preserve">Siendo que el valor de solidos disueltos en el agua </w:t>
      </w:r>
      <w:r w:rsidR="00DA36EF">
        <w:t xml:space="preserve">es </w:t>
      </w:r>
      <w:r w:rsidR="001D65EB">
        <w:t xml:space="preserve">un gran indicador para la calidad del agua. Dentro de la figura </w:t>
      </w:r>
      <w:r w:rsidR="00CA382A">
        <w:fldChar w:fldCharType="begin"/>
      </w:r>
      <w:r w:rsidR="00CA382A">
        <w:instrText xml:space="preserve"> SEQ vease_la_figura \* ARABIC </w:instrText>
      </w:r>
      <w:r w:rsidR="00CA382A">
        <w:fldChar w:fldCharType="separate"/>
      </w:r>
      <w:r w:rsidR="009B0259">
        <w:rPr>
          <w:noProof/>
        </w:rPr>
        <w:t>11</w:t>
      </w:r>
      <w:r w:rsidR="00CA382A">
        <w:fldChar w:fldCharType="end"/>
      </w:r>
      <w:r w:rsidR="001D65EB">
        <w:t xml:space="preserve"> podemos observar </w:t>
      </w:r>
      <w:r w:rsidR="004B2E54">
        <w:t xml:space="preserve">un diagrama de bloques de </w:t>
      </w:r>
      <w:r w:rsidR="00D967A0">
        <w:t>cómo</w:t>
      </w:r>
      <w:r w:rsidR="004B2E54">
        <w:t xml:space="preserve"> sería </w:t>
      </w:r>
      <w:r w:rsidR="0063091B">
        <w:t>la conexión del electrodo y la forma en la que se mediría este valor en el agua</w:t>
      </w:r>
      <w:r w:rsidR="00A365D7">
        <w:t xml:space="preserve"> y en la figura </w:t>
      </w:r>
      <w:r w:rsidR="00CA382A">
        <w:fldChar w:fldCharType="begin"/>
      </w:r>
      <w:r w:rsidR="00CA382A">
        <w:instrText xml:space="preserve"> SEQ vease_la_figura \* ARABIC </w:instrText>
      </w:r>
      <w:r w:rsidR="00CA382A">
        <w:fldChar w:fldCharType="separate"/>
      </w:r>
      <w:r w:rsidR="009B0259">
        <w:rPr>
          <w:noProof/>
        </w:rPr>
        <w:t>12</w:t>
      </w:r>
      <w:r w:rsidR="00CA382A">
        <w:fldChar w:fldCharType="end"/>
      </w:r>
      <w:r w:rsidR="00CA382A">
        <w:t xml:space="preserve"> </w:t>
      </w:r>
      <w:r w:rsidR="00A365D7">
        <w:t xml:space="preserve">como se verían </w:t>
      </w:r>
      <w:r w:rsidR="003D24E2">
        <w:t xml:space="preserve">el sensor </w:t>
      </w:r>
      <w:r w:rsidR="00A365D7">
        <w:t>de manera física</w:t>
      </w:r>
      <w:r w:rsidR="005965E7">
        <w:t>.</w:t>
      </w:r>
    </w:p>
    <w:p w14:paraId="6D99BAD6" w14:textId="77777777" w:rsidR="005965E7" w:rsidRDefault="009D1A77" w:rsidP="005965E7">
      <w:pPr>
        <w:pStyle w:val="Texto"/>
        <w:ind w:firstLine="0"/>
        <w:jc w:val="center"/>
      </w:pPr>
      <w:r>
        <w:rPr>
          <w:noProof/>
        </w:rPr>
        <w:drawing>
          <wp:inline distT="0" distB="0" distL="0" distR="0" wp14:anchorId="1193B4EA" wp14:editId="1A5E1DC0">
            <wp:extent cx="4216819" cy="1543787"/>
            <wp:effectExtent l="0" t="0" r="0" b="0"/>
            <wp:docPr id="112593478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4784" name="Imagen 1" descr="Imagen de la pantalla de un video juego&#10;&#10;Descripción generada automáticamente con confianza medi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711"/>
                    <a:stretch/>
                  </pic:blipFill>
                  <pic:spPr bwMode="auto">
                    <a:xfrm>
                      <a:off x="0" y="0"/>
                      <a:ext cx="4262912" cy="1560662"/>
                    </a:xfrm>
                    <a:prstGeom prst="rect">
                      <a:avLst/>
                    </a:prstGeom>
                    <a:noFill/>
                    <a:ln>
                      <a:noFill/>
                    </a:ln>
                    <a:extLst>
                      <a:ext uri="{53640926-AAD7-44D8-BBD7-CCE9431645EC}">
                        <a14:shadowObscured xmlns:a14="http://schemas.microsoft.com/office/drawing/2010/main"/>
                      </a:ext>
                    </a:extLst>
                  </pic:spPr>
                </pic:pic>
              </a:graphicData>
            </a:graphic>
          </wp:inline>
        </w:drawing>
      </w:r>
      <w:bookmarkStart w:id="105" w:name="_Hlk165502277"/>
    </w:p>
    <w:p w14:paraId="74C2B611" w14:textId="46B437D9" w:rsidR="00702ABA" w:rsidRPr="009D1A77" w:rsidRDefault="009D1A77" w:rsidP="00CA414C">
      <w:pPr>
        <w:pStyle w:val="Cita"/>
      </w:pPr>
      <w:bookmarkStart w:id="106" w:name="_Toc166757506"/>
      <w:bookmarkStart w:id="107" w:name="_Toc166787417"/>
      <w:bookmarkStart w:id="108" w:name="_Toc167237796"/>
      <w:r w:rsidRPr="001A3413">
        <w:t xml:space="preserve">Figura </w:t>
      </w:r>
      <w:r w:rsidR="00011A16">
        <w:fldChar w:fldCharType="begin"/>
      </w:r>
      <w:r w:rsidR="00011A16">
        <w:instrText xml:space="preserve"> SEQ figura \* ARABIC </w:instrText>
      </w:r>
      <w:r w:rsidR="00011A16">
        <w:fldChar w:fldCharType="separate"/>
      </w:r>
      <w:r w:rsidR="009B0259">
        <w:rPr>
          <w:noProof/>
        </w:rPr>
        <w:t>11</w:t>
      </w:r>
      <w:r w:rsidR="00011A16">
        <w:fldChar w:fldCharType="end"/>
      </w:r>
      <w:r w:rsidR="001523F4">
        <w:t>. Ejemplo de sensor de TDS</w:t>
      </w:r>
      <w:r w:rsidRPr="001A3413">
        <w:br/>
        <w:t>Fuente: [</w:t>
      </w:r>
      <w:r>
        <w:t>4</w:t>
      </w:r>
      <w:r w:rsidR="009C6DBE">
        <w:t>8</w:t>
      </w:r>
      <w:r w:rsidRPr="001A3413">
        <w:t>].</w:t>
      </w:r>
      <w:bookmarkEnd w:id="105"/>
      <w:bookmarkEnd w:id="106"/>
      <w:bookmarkEnd w:id="107"/>
      <w:bookmarkEnd w:id="108"/>
    </w:p>
    <w:p w14:paraId="5F1A5345" w14:textId="77777777" w:rsidR="005965E7" w:rsidRDefault="00702ABA" w:rsidP="005965E7">
      <w:pPr>
        <w:pStyle w:val="Descripcin"/>
      </w:pPr>
      <w:r>
        <w:rPr>
          <w:noProof/>
        </w:rPr>
        <w:drawing>
          <wp:inline distT="0" distB="0" distL="0" distR="0" wp14:anchorId="1136D6D3" wp14:editId="61E4BCAE">
            <wp:extent cx="3090823" cy="2118035"/>
            <wp:effectExtent l="0" t="0" r="0" b="3175"/>
            <wp:docPr id="188009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4" t="17384" r="11907"/>
                    <a:stretch/>
                  </pic:blipFill>
                  <pic:spPr bwMode="auto">
                    <a:xfrm>
                      <a:off x="0" y="0"/>
                      <a:ext cx="3090823" cy="2118035"/>
                    </a:xfrm>
                    <a:prstGeom prst="rect">
                      <a:avLst/>
                    </a:prstGeom>
                    <a:noFill/>
                    <a:ln>
                      <a:noFill/>
                    </a:ln>
                    <a:extLst>
                      <a:ext uri="{53640926-AAD7-44D8-BBD7-CCE9431645EC}">
                        <a14:shadowObscured xmlns:a14="http://schemas.microsoft.com/office/drawing/2010/main"/>
                      </a:ext>
                    </a:extLst>
                  </pic:spPr>
                </pic:pic>
              </a:graphicData>
            </a:graphic>
          </wp:inline>
        </w:drawing>
      </w:r>
    </w:p>
    <w:p w14:paraId="3D21E550" w14:textId="01CBEC26" w:rsidR="006F638B" w:rsidRDefault="00702ABA" w:rsidP="00CA414C">
      <w:pPr>
        <w:pStyle w:val="Cita"/>
      </w:pPr>
      <w:bookmarkStart w:id="109" w:name="_Toc166757507"/>
      <w:bookmarkStart w:id="110" w:name="_Toc166787418"/>
      <w:bookmarkStart w:id="111" w:name="_Toc167237797"/>
      <w:r>
        <w:t xml:space="preserve">Figura </w:t>
      </w:r>
      <w:r w:rsidR="00011A16">
        <w:fldChar w:fldCharType="begin"/>
      </w:r>
      <w:r w:rsidR="00011A16">
        <w:instrText xml:space="preserve"> SEQ figura \* ARABIC </w:instrText>
      </w:r>
      <w:r w:rsidR="00011A16">
        <w:fldChar w:fldCharType="separate"/>
      </w:r>
      <w:r w:rsidR="009B0259">
        <w:rPr>
          <w:noProof/>
        </w:rPr>
        <w:t>12</w:t>
      </w:r>
      <w:r w:rsidR="00011A16">
        <w:fldChar w:fldCharType="end"/>
      </w:r>
      <w:r>
        <w:t>. Sensor TDS en físico</w:t>
      </w:r>
      <w:r>
        <w:br/>
        <w:t>Fuente: Elaboración propia</w:t>
      </w:r>
      <w:bookmarkEnd w:id="109"/>
      <w:bookmarkEnd w:id="110"/>
      <w:bookmarkEnd w:id="111"/>
    </w:p>
    <w:p w14:paraId="767CAE00" w14:textId="039A3D85" w:rsidR="00702ABA" w:rsidRPr="006F638B" w:rsidRDefault="006F638B" w:rsidP="006F638B">
      <w:pPr>
        <w:spacing w:after="160" w:line="259" w:lineRule="auto"/>
        <w:rPr>
          <w:rFonts w:ascii="Times New Roman" w:hAnsi="Times New Roman"/>
          <w:i/>
          <w:iCs/>
          <w:color w:val="404040" w:themeColor="text1" w:themeTint="BF"/>
        </w:rPr>
      </w:pPr>
      <w:r>
        <w:br w:type="page"/>
      </w:r>
    </w:p>
    <w:p w14:paraId="4BECE6DC" w14:textId="71C0AF15" w:rsidR="000E6C48" w:rsidRPr="00A93CAE" w:rsidRDefault="000E6C48" w:rsidP="00D901FE">
      <w:pPr>
        <w:pStyle w:val="Ttulo2"/>
      </w:pPr>
      <w:bookmarkStart w:id="112" w:name="_Toc167237651"/>
      <w:r w:rsidRPr="00A93CAE">
        <w:lastRenderedPageBreak/>
        <w:t>Sensor de TSS</w:t>
      </w:r>
      <w:bookmarkEnd w:id="112"/>
    </w:p>
    <w:p w14:paraId="6E083D06" w14:textId="6DDD5EFB" w:rsidR="00E81AAB" w:rsidRDefault="004E2DFF" w:rsidP="00E81AAB">
      <w:pPr>
        <w:pStyle w:val="Texto"/>
      </w:pPr>
      <w:r>
        <w:t>El sensor</w:t>
      </w:r>
      <w:r w:rsidR="00E81AAB">
        <w:t xml:space="preserve"> de </w:t>
      </w:r>
      <w:r>
        <w:t xml:space="preserve">Total </w:t>
      </w:r>
      <w:r w:rsidR="00F07043">
        <w:t>de Solidos Suspendidos</w:t>
      </w:r>
      <w:r w:rsidR="00E81AAB">
        <w:t xml:space="preserve"> mide los niveles de calidad </w:t>
      </w:r>
      <w:r w:rsidR="008938D8">
        <w:t>del agua</w:t>
      </w:r>
      <w:r w:rsidR="00E81AAB">
        <w:t xml:space="preserve"> al registrar los niveles de turbidez. Utilizan luz para detectar las diferentes partículas suspendidas en el agua al medir las tasas de dispersión y transmitancia, las cuales cambian con las diferentes cantidades totales de sólidos suspendidos (TSS) en el agua. El factor TTS incrementará si aumentan los niveles de turbidez en el líquido</w:t>
      </w:r>
      <w:r w:rsidR="009C6DBE">
        <w:t xml:space="preserve"> [49]</w:t>
      </w:r>
      <w:r w:rsidR="00E81AAB">
        <w:t>.</w:t>
      </w:r>
    </w:p>
    <w:p w14:paraId="0178D7E1" w14:textId="404A08D6" w:rsidR="009D1A77" w:rsidRPr="00A93CAE" w:rsidRDefault="00E81AAB" w:rsidP="00CA382A">
      <w:pPr>
        <w:pStyle w:val="Texto"/>
      </w:pPr>
      <w:r>
        <w:t>Los sensores de turbidez se utilizan para medir la calidad del agua en los ríos, arroyos, aguas residuales y demás efluentes, instrumentación de control en soluciones de piscinas, investigación en transporte de sedimentos y mediciones en laboratorio. Este sensor provee tanto salidas análogas como salidas digitales</w:t>
      </w:r>
      <w:r w:rsidR="0063091B">
        <w:t xml:space="preserve">, véase la figura </w:t>
      </w:r>
      <w:r w:rsidR="00CA382A">
        <w:fldChar w:fldCharType="begin"/>
      </w:r>
      <w:r w:rsidR="00CA382A">
        <w:instrText xml:space="preserve"> SEQ vease_la_figura \* ARABIC </w:instrText>
      </w:r>
      <w:r w:rsidR="00CA382A">
        <w:fldChar w:fldCharType="separate"/>
      </w:r>
      <w:r w:rsidR="009B0259">
        <w:rPr>
          <w:noProof/>
        </w:rPr>
        <w:t>13</w:t>
      </w:r>
      <w:r w:rsidR="00CA382A">
        <w:fldChar w:fldCharType="end"/>
      </w:r>
      <w:r w:rsidR="00503F39">
        <w:t>, este sensor o bien su electrodo el cuál realiza las mediciones no es del todo sumergible</w:t>
      </w:r>
      <w:r w:rsidR="00947611">
        <w:t xml:space="preserve">, siendo que solo </w:t>
      </w:r>
      <w:r w:rsidR="00D856ED">
        <w:t>la parte externa del electrodo puede entrar en contacto con el agua</w:t>
      </w:r>
      <w:r>
        <w:t>.</w:t>
      </w:r>
      <w:r w:rsidR="0063091B">
        <w:t xml:space="preserve"> </w:t>
      </w:r>
      <w:r>
        <w:t xml:space="preserve"> </w:t>
      </w:r>
    </w:p>
    <w:p w14:paraId="3738F16E" w14:textId="4B504178" w:rsidR="00FB4AAD" w:rsidRDefault="00A544B5" w:rsidP="0026005B">
      <w:pPr>
        <w:pStyle w:val="Texto"/>
        <w:ind w:left="1080" w:firstLine="0"/>
        <w:jc w:val="center"/>
      </w:pPr>
      <w:r>
        <w:rPr>
          <w:noProof/>
        </w:rPr>
        <w:drawing>
          <wp:inline distT="0" distB="0" distL="0" distR="0" wp14:anchorId="60EC7D25" wp14:editId="23DC25AE">
            <wp:extent cx="2428479" cy="2428479"/>
            <wp:effectExtent l="0" t="0" r="0" b="0"/>
            <wp:docPr id="661066515" name="Imagen 1" descr="Sensor de turbidez suspendido, Kit de módulo de detección de valor de  turbidez, partículas de líquido suspendido, det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 de turbidez suspendido, Kit de módulo de detección de valor de  turbidez, partículas de líquido suspendido, detecció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1488" cy="2431488"/>
                    </a:xfrm>
                    <a:prstGeom prst="rect">
                      <a:avLst/>
                    </a:prstGeom>
                    <a:noFill/>
                    <a:ln>
                      <a:noFill/>
                    </a:ln>
                  </pic:spPr>
                </pic:pic>
              </a:graphicData>
            </a:graphic>
          </wp:inline>
        </w:drawing>
      </w:r>
    </w:p>
    <w:p w14:paraId="05CBDC83" w14:textId="5C5BCD11" w:rsidR="00A565A3" w:rsidRPr="007E0C10" w:rsidRDefault="0026005B" w:rsidP="00CA414C">
      <w:pPr>
        <w:pStyle w:val="Cita"/>
      </w:pPr>
      <w:bookmarkStart w:id="113" w:name="_Toc166757508"/>
      <w:bookmarkStart w:id="114" w:name="_Toc166787419"/>
      <w:bookmarkStart w:id="115" w:name="_Toc167237798"/>
      <w:bookmarkStart w:id="116" w:name="_Hlk165503771"/>
      <w:r w:rsidRPr="001A3413">
        <w:t xml:space="preserve">Figura </w:t>
      </w:r>
      <w:r w:rsidR="00011A16">
        <w:fldChar w:fldCharType="begin"/>
      </w:r>
      <w:r w:rsidR="00011A16">
        <w:instrText xml:space="preserve"> SEQ figura \* ARABIC </w:instrText>
      </w:r>
      <w:r w:rsidR="00011A16">
        <w:fldChar w:fldCharType="separate"/>
      </w:r>
      <w:r w:rsidR="009B0259">
        <w:rPr>
          <w:noProof/>
        </w:rPr>
        <w:t>13</w:t>
      </w:r>
      <w:r w:rsidR="00011A16">
        <w:fldChar w:fldCharType="end"/>
      </w:r>
      <w:r w:rsidR="001523F4">
        <w:t>. Ejemplo de sensor de TSS</w:t>
      </w:r>
      <w:r w:rsidRPr="001A3413">
        <w:br/>
        <w:t>Fuente: [</w:t>
      </w:r>
      <w:r>
        <w:t>4</w:t>
      </w:r>
      <w:r w:rsidR="009C6DBE">
        <w:t>9</w:t>
      </w:r>
      <w:r w:rsidRPr="001A3413">
        <w:t>].</w:t>
      </w:r>
      <w:bookmarkEnd w:id="113"/>
      <w:bookmarkEnd w:id="114"/>
      <w:bookmarkEnd w:id="115"/>
    </w:p>
    <w:bookmarkEnd w:id="116"/>
    <w:p w14:paraId="6D336447" w14:textId="77777777" w:rsidR="001F4911" w:rsidRDefault="001F4911">
      <w:pPr>
        <w:spacing w:after="160" w:line="259" w:lineRule="auto"/>
        <w:rPr>
          <w:rFonts w:ascii="Times New Roman" w:hAnsi="Times New Roman"/>
          <w:sz w:val="24"/>
          <w:szCs w:val="24"/>
        </w:rPr>
      </w:pPr>
      <w:r>
        <w:br w:type="page"/>
      </w:r>
    </w:p>
    <w:p w14:paraId="60904145" w14:textId="3BACBF4B" w:rsidR="000E6C48" w:rsidRPr="00A93CAE" w:rsidRDefault="000E6C48" w:rsidP="00D901FE">
      <w:pPr>
        <w:pStyle w:val="Ttulo2"/>
      </w:pPr>
      <w:bookmarkStart w:id="117" w:name="_Toc167237652"/>
      <w:r w:rsidRPr="00A93CAE">
        <w:lastRenderedPageBreak/>
        <w:t>Sensor de temperatura</w:t>
      </w:r>
      <w:bookmarkEnd w:id="117"/>
    </w:p>
    <w:p w14:paraId="7368606C" w14:textId="6572F9F5" w:rsidR="008E448C" w:rsidRDefault="008E448C" w:rsidP="008E448C">
      <w:pPr>
        <w:pStyle w:val="Texto"/>
      </w:pPr>
      <w:r>
        <w:t xml:space="preserve">Los sensores de temperatura son dispositivos electrónicos y eléctricos diseñados para medir la temperatura a través de una señal eléctrica específica. Esta señal puede ser generada directamente o mediante cambios en la resistencia eléctrica del sensor. También conocidos como </w:t>
      </w:r>
      <w:proofErr w:type="spellStart"/>
      <w:r>
        <w:t>termosensores</w:t>
      </w:r>
      <w:proofErr w:type="spellEnd"/>
      <w:r>
        <w:t xml:space="preserve"> o sensores de calor, estos dispositivos son esenciales en varias aplicaciones, incluyendo el control de circuitos</w:t>
      </w:r>
      <w:r w:rsidR="00B03D6F">
        <w:t xml:space="preserve"> [50]</w:t>
      </w:r>
      <w:r>
        <w:t>.</w:t>
      </w:r>
    </w:p>
    <w:p w14:paraId="13BEE1DF" w14:textId="7D641C60" w:rsidR="008E448C" w:rsidRDefault="008E448C" w:rsidP="008E448C">
      <w:pPr>
        <w:pStyle w:val="Texto"/>
      </w:pPr>
      <w:r>
        <w:t>Existen principalmente dos categorías de sensores de temperatura: aquellos que alteran su resistencia en respuesta a variaciones de temperatura, y aquellos que generan una señal eléctrica directamente en respuesta al calor.</w:t>
      </w:r>
    </w:p>
    <w:p w14:paraId="2021F2A5" w14:textId="709010D1" w:rsidR="008E448C" w:rsidRDefault="008E448C" w:rsidP="008E448C">
      <w:pPr>
        <w:pStyle w:val="Texto"/>
      </w:pPr>
      <w:r>
        <w:t>Dentro de los primeros, los termistores juegan un papel crucial. Los termistores PTC (coeficiente de temperatura positivo) incrementan su resistencia eléctrica a medida que aumenta la temperatura. En contraste, los termistores NTC (coeficiente de temperatura negativo) reducen su resistencia eléctrica conforme la temperatura sube. Estos termistores generalmente están fabricados a partir de óxidos metálicos o materiales semiconductores</w:t>
      </w:r>
      <w:r w:rsidR="00F37104">
        <w:t xml:space="preserve"> [50]</w:t>
      </w:r>
      <w:r>
        <w:t xml:space="preserve">. </w:t>
      </w:r>
    </w:p>
    <w:p w14:paraId="5010E814" w14:textId="090514C4" w:rsidR="0069114B" w:rsidRDefault="008E448C" w:rsidP="004D712B">
      <w:pPr>
        <w:pStyle w:val="Texto"/>
      </w:pPr>
      <w:r>
        <w:t xml:space="preserve">Para entender mejor, los termistores NTC son útiles en entornos donde la temperatura aumenta rápidamente, ya que su resistencia disminuye y permite un rápido ajuste en los circuitos que monitorean o controlan la temperatura. Por otro lado, los termistores PTC son ideales para aplicaciones de seguridad, como en fusibles térmicos, donde un aumento de temperatura provoca un aumento en la resistencia, cortando la corriente para prevenir daños o incendios </w:t>
      </w:r>
      <w:r w:rsidR="00215BAA">
        <w:t>[</w:t>
      </w:r>
      <w:r w:rsidR="00E91357">
        <w:t>50</w:t>
      </w:r>
      <w:r w:rsidR="00215BAA">
        <w:t>]</w:t>
      </w:r>
      <w:r w:rsidR="00F86D45">
        <w:t>.</w:t>
      </w:r>
      <w:r w:rsidR="00BE4723">
        <w:t xml:space="preserve"> Véase la figura </w:t>
      </w:r>
      <w:r w:rsidR="004D712B">
        <w:fldChar w:fldCharType="begin"/>
      </w:r>
      <w:r w:rsidR="004D712B">
        <w:instrText xml:space="preserve"> SEQ vease_la_figura \* ARABIC </w:instrText>
      </w:r>
      <w:r w:rsidR="004D712B">
        <w:fldChar w:fldCharType="separate"/>
      </w:r>
      <w:r w:rsidR="009B0259">
        <w:rPr>
          <w:noProof/>
        </w:rPr>
        <w:t>14</w:t>
      </w:r>
      <w:r w:rsidR="004D712B">
        <w:fldChar w:fldCharType="end"/>
      </w:r>
      <w:r w:rsidR="00BE4723">
        <w:t>.</w:t>
      </w:r>
    </w:p>
    <w:p w14:paraId="031B1B5A" w14:textId="3A19026B" w:rsidR="005C19FE" w:rsidRPr="00A93CAE" w:rsidRDefault="00DB2592" w:rsidP="00DB2592">
      <w:pPr>
        <w:pStyle w:val="Texto"/>
        <w:ind w:left="1080" w:firstLine="0"/>
        <w:jc w:val="center"/>
      </w:pPr>
      <w:r>
        <w:rPr>
          <w:noProof/>
        </w:rPr>
        <w:drawing>
          <wp:inline distT="0" distB="0" distL="0" distR="0" wp14:anchorId="4A6F341C" wp14:editId="2B4740F1">
            <wp:extent cx="2769642" cy="2229323"/>
            <wp:effectExtent l="0" t="0" r="0" b="0"/>
            <wp:docPr id="5" name="Imagen 2"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Un cable conectado&#10;&#10;Descripción generada automáticamente con confianza baja"/>
                    <pic:cNvPicPr>
                      <a:picLocks noChangeAspect="1" noChangeArrowheads="1"/>
                    </pic:cNvPicPr>
                  </pic:nvPicPr>
                  <pic:blipFill rotWithShape="1">
                    <a:blip r:embed="rId28">
                      <a:extLst>
                        <a:ext uri="{28A0092B-C50C-407E-A947-70E740481C1C}">
                          <a14:useLocalDpi xmlns:a14="http://schemas.microsoft.com/office/drawing/2010/main" val="0"/>
                        </a:ext>
                      </a:extLst>
                    </a:blip>
                    <a:srcRect t="10425" b="9084"/>
                    <a:stretch/>
                  </pic:blipFill>
                  <pic:spPr bwMode="auto">
                    <a:xfrm>
                      <a:off x="0" y="0"/>
                      <a:ext cx="2793812" cy="2248778"/>
                    </a:xfrm>
                    <a:prstGeom prst="rect">
                      <a:avLst/>
                    </a:prstGeom>
                    <a:noFill/>
                    <a:ln>
                      <a:noFill/>
                    </a:ln>
                    <a:extLst>
                      <a:ext uri="{53640926-AAD7-44D8-BBD7-CCE9431645EC}">
                        <a14:shadowObscured xmlns:a14="http://schemas.microsoft.com/office/drawing/2010/main"/>
                      </a:ext>
                    </a:extLst>
                  </pic:spPr>
                </pic:pic>
              </a:graphicData>
            </a:graphic>
          </wp:inline>
        </w:drawing>
      </w:r>
    </w:p>
    <w:p w14:paraId="476D7CF1" w14:textId="341384E0" w:rsidR="00DB2592" w:rsidRPr="006F638B" w:rsidRDefault="00DB2592" w:rsidP="00AF0891">
      <w:pPr>
        <w:pStyle w:val="Cita"/>
      </w:pPr>
      <w:bookmarkStart w:id="118" w:name="_Toc166757509"/>
      <w:bookmarkStart w:id="119" w:name="_Toc166787420"/>
      <w:bookmarkStart w:id="120" w:name="_Toc167237799"/>
      <w:bookmarkStart w:id="121" w:name="_Hlk166426943"/>
      <w:r w:rsidRPr="001A3413">
        <w:t xml:space="preserve">Figura </w:t>
      </w:r>
      <w:r w:rsidR="00011A16">
        <w:fldChar w:fldCharType="begin"/>
      </w:r>
      <w:r w:rsidR="00011A16">
        <w:instrText xml:space="preserve"> SEQ figura \* ARABIC </w:instrText>
      </w:r>
      <w:r w:rsidR="00011A16">
        <w:fldChar w:fldCharType="separate"/>
      </w:r>
      <w:r w:rsidR="009B0259">
        <w:rPr>
          <w:noProof/>
        </w:rPr>
        <w:t>14</w:t>
      </w:r>
      <w:r w:rsidR="00011A16">
        <w:fldChar w:fldCharType="end"/>
      </w:r>
      <w:r w:rsidR="005D4F83">
        <w:t>. Ejemplo de sensor de temperatura</w:t>
      </w:r>
      <w:r w:rsidRPr="001A3413">
        <w:br/>
        <w:t>Fuente: [</w:t>
      </w:r>
      <w:r w:rsidR="00E91357">
        <w:t>51</w:t>
      </w:r>
      <w:r w:rsidRPr="001A3413">
        <w:t>].</w:t>
      </w:r>
      <w:bookmarkEnd w:id="118"/>
      <w:bookmarkEnd w:id="119"/>
      <w:bookmarkEnd w:id="120"/>
    </w:p>
    <w:p w14:paraId="74A511D8" w14:textId="622B8D5D" w:rsidR="00983E93" w:rsidRPr="00A93CAE" w:rsidRDefault="00D27A82" w:rsidP="00FF2884">
      <w:pPr>
        <w:pStyle w:val="Ttulo1"/>
      </w:pPr>
      <w:bookmarkStart w:id="122" w:name="_Toc167237653"/>
      <w:bookmarkEnd w:id="96"/>
      <w:bookmarkEnd w:id="121"/>
      <w:r>
        <w:lastRenderedPageBreak/>
        <w:t>Interfaz gráfica de usuario</w:t>
      </w:r>
      <w:bookmarkEnd w:id="122"/>
    </w:p>
    <w:p w14:paraId="5A049C7E" w14:textId="2A34D06F" w:rsidR="00B964C3" w:rsidRDefault="00B964C3" w:rsidP="0035647F">
      <w:pPr>
        <w:pStyle w:val="Texto"/>
        <w:rPr>
          <w:lang w:eastAsia="es-MX"/>
        </w:rPr>
      </w:pPr>
      <w:r>
        <w:rPr>
          <w:lang w:eastAsia="es-MX"/>
        </w:rPr>
        <w:t>Las Interfaces Gráficas de Usuario (GUI) son omnipresentes en nuestra vida cotidiana, ya sea al utilizar una computadora, un celular o un cajero automático, entre otros dispositivos. La eficacia de una GUI es crucial para determinar si un producto será competitivo o no. Un producto puede fracasar si el usuario no logra completar una acción, como una transacción económica, si no comprende la secuencia de pasos requeridos, si no encuentra fácilmente cómo realizar una acción necesaria, como hacer una compra, o si no encuentra atractivo el diseño de la aplicación</w:t>
      </w:r>
      <w:r w:rsidR="0035647F">
        <w:rPr>
          <w:lang w:eastAsia="es-MX"/>
        </w:rPr>
        <w:t xml:space="preserve"> [52]</w:t>
      </w:r>
      <w:r>
        <w:rPr>
          <w:lang w:eastAsia="es-MX"/>
        </w:rPr>
        <w:t>.</w:t>
      </w:r>
    </w:p>
    <w:p w14:paraId="790BC122" w14:textId="2434AB18" w:rsidR="008376CD" w:rsidRPr="008376CD" w:rsidRDefault="00B964C3" w:rsidP="00B964C3">
      <w:pPr>
        <w:pStyle w:val="Texto"/>
        <w:rPr>
          <w:lang w:eastAsia="es-MX"/>
        </w:rPr>
      </w:pPr>
      <w:r>
        <w:rPr>
          <w:lang w:eastAsia="es-MX"/>
        </w:rPr>
        <w:t>A menudo, el diseño de la GUI se considera una tarea secundaria, pero al analizar por qué algunas aplicaciones fallan, se hace evidente que el diseño de la GUI desempeña un papel crucial en ello. Esta investigación resalta la importancia de contar con un diseño de GUI eficiente en cualquier aplicación, y aborda principios y reglas básicas de diseño. Al construir y programar una aplicación, no solo se trata de cumplir con los requerimientos funcionales del cliente, sino también de hacer que la aplicación muestre de manera clara y evidente que cumple con lo solicitado.</w:t>
      </w:r>
      <w:r w:rsidR="00B53A13">
        <w:rPr>
          <w:lang w:eastAsia="es-MX"/>
        </w:rPr>
        <w:t xml:space="preserve"> [</w:t>
      </w:r>
      <w:r w:rsidR="0035647F">
        <w:rPr>
          <w:lang w:eastAsia="es-MX"/>
        </w:rPr>
        <w:t>52</w:t>
      </w:r>
      <w:r w:rsidR="00B53A13">
        <w:rPr>
          <w:lang w:eastAsia="es-MX"/>
        </w:rPr>
        <w:t>].</w:t>
      </w:r>
    </w:p>
    <w:p w14:paraId="1B09E9BA" w14:textId="31F54DD3" w:rsidR="00D27A82" w:rsidRDefault="00252531" w:rsidP="00FF2884">
      <w:pPr>
        <w:pStyle w:val="Ttulo1"/>
      </w:pPr>
      <w:bookmarkStart w:id="123" w:name="_Toc167237654"/>
      <w:r>
        <w:t>Sistema gestor de base de datos</w:t>
      </w:r>
      <w:bookmarkEnd w:id="123"/>
    </w:p>
    <w:p w14:paraId="672C6A9A" w14:textId="07B4B5CB" w:rsidR="00633F7D" w:rsidRDefault="00633F7D" w:rsidP="00633F7D">
      <w:pPr>
        <w:pStyle w:val="Texto"/>
        <w:rPr>
          <w:lang w:eastAsia="es-MX"/>
        </w:rPr>
      </w:pPr>
      <w:r>
        <w:rPr>
          <w:lang w:eastAsia="es-MX"/>
        </w:rPr>
        <w:t>En el marco de cualquier proyecto que requiera la gestión eficiente de información, se destaca la importancia de incorporar un sistema gestor de bases de datos (SGBD). Estos sistemas son cruciales para administrar de manera efectiva los datos, pues ofrecen herramientas avanzadas que permiten almacenar, modificar y recuperar información de una manera estructurada y segura. Su relevancia en el entorno tecnológico actual es indiscutible, facilitando no solo la manipulación de grandes volúmenes de información, sino también asegurando que esta esté accesible y segura en todo momento</w:t>
      </w:r>
      <w:r w:rsidR="00FD5FC7">
        <w:rPr>
          <w:lang w:eastAsia="es-MX"/>
        </w:rPr>
        <w:t xml:space="preserve"> [53]</w:t>
      </w:r>
      <w:r>
        <w:rPr>
          <w:lang w:eastAsia="es-MX"/>
        </w:rPr>
        <w:t>.</w:t>
      </w:r>
    </w:p>
    <w:p w14:paraId="7DCC13FD" w14:textId="4031BDAD" w:rsidR="009752D4" w:rsidRPr="009752D4" w:rsidRDefault="009752D4" w:rsidP="00633F7D">
      <w:pPr>
        <w:pStyle w:val="Texto"/>
        <w:rPr>
          <w:lang w:val="es-ES" w:eastAsia="es-MX"/>
        </w:rPr>
      </w:pPr>
      <w:r w:rsidRPr="009752D4">
        <w:rPr>
          <w:lang w:eastAsia="es-MX"/>
        </w:rPr>
        <w:t>Una base de datos, en términos simples, es una colección organizada de datos estructurados, que se almacena y accede electrónicamente desde un sistema</w:t>
      </w:r>
      <w:r>
        <w:rPr>
          <w:lang w:eastAsia="es-MX"/>
        </w:rPr>
        <w:t xml:space="preserve"> computacional</w:t>
      </w:r>
      <w:r w:rsidRPr="009752D4">
        <w:rPr>
          <w:lang w:eastAsia="es-MX"/>
        </w:rPr>
        <w:t xml:space="preserve">. Las bases de datos están diseñadas para ofrecer una manera fácil de organizar, gestionar y recuperar la información de manera rápida y eficiente, usualmente utilizando tablas </w:t>
      </w:r>
      <w:r>
        <w:rPr>
          <w:lang w:eastAsia="es-MX"/>
        </w:rPr>
        <w:t>o esquemas</w:t>
      </w:r>
      <w:r w:rsidRPr="009752D4">
        <w:rPr>
          <w:lang w:eastAsia="es-MX"/>
        </w:rPr>
        <w:t>.</w:t>
      </w:r>
      <w:r>
        <w:rPr>
          <w:lang w:eastAsia="es-MX"/>
        </w:rPr>
        <w:t xml:space="preserve"> </w:t>
      </w:r>
      <w:r w:rsidR="00B20D25">
        <w:rPr>
          <w:lang w:val="es-ES" w:eastAsia="es-MX"/>
        </w:rPr>
        <w:t>[</w:t>
      </w:r>
      <w:r w:rsidR="0099782A">
        <w:rPr>
          <w:lang w:val="es-ES" w:eastAsia="es-MX"/>
        </w:rPr>
        <w:t>53</w:t>
      </w:r>
      <w:r>
        <w:rPr>
          <w:lang w:val="es-ES" w:eastAsia="es-MX"/>
        </w:rPr>
        <w:t>]</w:t>
      </w:r>
    </w:p>
    <w:p w14:paraId="31FC9BDC" w14:textId="698DB4C9" w:rsidR="00633F7D" w:rsidRDefault="00633F7D" w:rsidP="00633F7D">
      <w:pPr>
        <w:pStyle w:val="Texto"/>
        <w:rPr>
          <w:lang w:eastAsia="es-MX"/>
        </w:rPr>
      </w:pPr>
      <w:r>
        <w:rPr>
          <w:lang w:eastAsia="es-MX"/>
        </w:rPr>
        <w:t>Entre los ejemplos más notables de SGBD, se encuentran PostgreSQL y MySQL. Estos sistemas son ampliamente reconocidos por su robustez y capacidad de adaptación a diferentes entornos de desarrollo, lo que los convierte en opciones preferentes para una amplia gama de aplicaciones, desde sitios web dinámicos hasta soluciones empresariales complejas.</w:t>
      </w:r>
    </w:p>
    <w:p w14:paraId="48F010FD" w14:textId="0D89D30F" w:rsidR="00EA303A" w:rsidRPr="0041396E" w:rsidRDefault="00DE2D6D" w:rsidP="4D5643DA">
      <w:pPr>
        <w:pStyle w:val="Texto"/>
        <w:rPr>
          <w:lang w:eastAsia="es-MX"/>
        </w:rPr>
      </w:pPr>
      <w:r>
        <w:lastRenderedPageBreak/>
        <w:t xml:space="preserve">El tipo de base de datos a utilizar </w:t>
      </w:r>
      <w:r w:rsidR="00BC3469">
        <w:t xml:space="preserve">es una </w:t>
      </w:r>
      <w:r w:rsidR="00EA303A">
        <w:t>Base</w:t>
      </w:r>
      <w:r w:rsidR="00BC3469">
        <w:t xml:space="preserve"> de </w:t>
      </w:r>
      <w:r w:rsidR="00EA303A">
        <w:t>Datos</w:t>
      </w:r>
      <w:r w:rsidR="00BC3469">
        <w:t xml:space="preserve"> </w:t>
      </w:r>
      <w:r w:rsidR="00EA303A">
        <w:t>Relacional</w:t>
      </w:r>
      <w:r w:rsidR="00273C5E">
        <w:t>, existen dos tipos de bases de datos.</w:t>
      </w:r>
      <w:r w:rsidR="00BC3469">
        <w:t xml:space="preserve"> </w:t>
      </w:r>
      <w:r w:rsidR="00F94D68">
        <w:t xml:space="preserve">La base de datos relacional la cual </w:t>
      </w:r>
      <w:r w:rsidR="00F36B3C">
        <w:t>almacena datos en tablas organizadas en filas y columnas</w:t>
      </w:r>
      <w:r w:rsidR="0041396E">
        <w:t xml:space="preserve"> y la base</w:t>
      </w:r>
      <w:r w:rsidR="00EA303A">
        <w:t xml:space="preserve"> de </w:t>
      </w:r>
      <w:r w:rsidR="0041396E">
        <w:t>datos</w:t>
      </w:r>
      <w:r w:rsidR="00EA303A">
        <w:t xml:space="preserve"> </w:t>
      </w:r>
      <w:r w:rsidR="0041396E">
        <w:t>no</w:t>
      </w:r>
      <w:r w:rsidR="00EA303A">
        <w:t xml:space="preserve"> </w:t>
      </w:r>
      <w:r w:rsidR="0041396E">
        <w:t xml:space="preserve">relacional. </w:t>
      </w:r>
      <w:r w:rsidR="00EA303A">
        <w:t xml:space="preserve">Una base de datos no relacional almacena datos en formatos más flexibles como </w:t>
      </w:r>
      <w:r w:rsidR="006C1947">
        <w:t>documentos, grafos, pares clave</w:t>
      </w:r>
      <w:r w:rsidR="006C1947">
        <w:rPr>
          <w:lang w:val="es-ES"/>
        </w:rPr>
        <w:t xml:space="preserve">-valor o columnas. </w:t>
      </w:r>
      <w:r w:rsidR="00507E90">
        <w:rPr>
          <w:lang w:val="es-ES"/>
        </w:rPr>
        <w:t>No se necesita un esquema fijo.</w:t>
      </w:r>
    </w:p>
    <w:p w14:paraId="5EA58093" w14:textId="7E049C09" w:rsidR="005515AB" w:rsidRPr="00D12380" w:rsidRDefault="00507E90" w:rsidP="4D5643DA">
      <w:pPr>
        <w:pStyle w:val="Texto"/>
        <w:rPr>
          <w:lang w:val="es-ES_tradnl" w:eastAsia="es-MX"/>
        </w:rPr>
      </w:pPr>
      <w:r>
        <w:rPr>
          <w:lang w:val="es-ES"/>
        </w:rPr>
        <w:t>En el proyecto se trabaja con una Base de Datos Relacional</w:t>
      </w:r>
      <w:r w:rsidR="00244221">
        <w:rPr>
          <w:lang w:val="es-ES"/>
        </w:rPr>
        <w:t>, las razones para esta decisión</w:t>
      </w:r>
      <w:r w:rsidR="00244221">
        <w:rPr>
          <w:lang w:val="es-ES_tradnl"/>
        </w:rPr>
        <w:t xml:space="preserve"> fueron</w:t>
      </w:r>
      <w:r w:rsidR="00D12380">
        <w:t xml:space="preserve"> puntos clave como la integridad</w:t>
      </w:r>
      <w:r w:rsidR="005515AB">
        <w:rPr>
          <w:lang w:val="es-ES_tradnl"/>
        </w:rPr>
        <w:t xml:space="preserve"> de los datos ya que siguen estrictas </w:t>
      </w:r>
      <w:proofErr w:type="spellStart"/>
      <w:r w:rsidR="005515AB">
        <w:rPr>
          <w:lang w:val="es-ES_tradnl"/>
        </w:rPr>
        <w:t>reg</w:t>
      </w:r>
      <w:proofErr w:type="spellEnd"/>
      <w:r w:rsidR="005515AB">
        <w:t>la</w:t>
      </w:r>
      <w:r w:rsidR="005515AB">
        <w:rPr>
          <w:lang w:val="es-ES_tradnl"/>
        </w:rPr>
        <w:t>s</w:t>
      </w:r>
      <w:r w:rsidR="005515AB">
        <w:t xml:space="preserve"> de </w:t>
      </w:r>
      <w:r w:rsidR="0041396E">
        <w:t>negocio</w:t>
      </w:r>
      <w:r w:rsidR="00530510">
        <w:t xml:space="preserve">, </w:t>
      </w:r>
      <w:r w:rsidR="004629C5">
        <w:rPr>
          <w:lang w:val="es-ES_tradnl"/>
        </w:rPr>
        <w:t>estandarización</w:t>
      </w:r>
      <w:r w:rsidR="004629C5">
        <w:t>, seguridad, escalabilidad vertical, madurez y confiabilidad</w:t>
      </w:r>
      <w:r w:rsidR="00447DAF">
        <w:t xml:space="preserve">. </w:t>
      </w:r>
    </w:p>
    <w:p w14:paraId="13559693" w14:textId="245257CF" w:rsidR="00D2684B" w:rsidRDefault="00447DAF" w:rsidP="00530510">
      <w:pPr>
        <w:pStyle w:val="Texto"/>
      </w:pPr>
      <w:r>
        <w:t xml:space="preserve">Las tecnologías que </w:t>
      </w:r>
      <w:r w:rsidR="00F838E4">
        <w:t>estará</w:t>
      </w:r>
      <w:r w:rsidR="00B07704">
        <w:t xml:space="preserve">n </w:t>
      </w:r>
      <w:r w:rsidR="00F838E4">
        <w:t>involucradas en el proyecto</w:t>
      </w:r>
      <w:r w:rsidR="00B32A4B">
        <w:t xml:space="preserve"> </w:t>
      </w:r>
      <w:r>
        <w:t>son:</w:t>
      </w:r>
      <w:r w:rsidR="006466B3">
        <w:t xml:space="preserve"> </w:t>
      </w:r>
      <w:r w:rsidR="00D2684B">
        <w:t>SQL, Prisma y PostgreSQL</w:t>
      </w:r>
      <w:r w:rsidR="006466B3">
        <w:t xml:space="preserve">. SQL es un lenguaje estándar utilizado para gestionar y manipular bases de datos relacionales. Permite hacer consultar, insertar, actualizar y eliminar </w:t>
      </w:r>
      <w:r w:rsidR="00D42C56">
        <w:t>datos, así como definir la estructura de las bases de datos.</w:t>
      </w:r>
    </w:p>
    <w:p w14:paraId="552024DB" w14:textId="061CE53B" w:rsidR="00447DAF" w:rsidRPr="004629C5" w:rsidRDefault="00D42C56" w:rsidP="00530510">
      <w:pPr>
        <w:pStyle w:val="Texto"/>
      </w:pPr>
      <w:r>
        <w:t xml:space="preserve">Prisma es un ORM moderno que facilita la interacción con bases de datos. Proporciona </w:t>
      </w:r>
      <w:r w:rsidR="00CD1760">
        <w:t xml:space="preserve">una manera eficiente y </w:t>
      </w:r>
      <w:proofErr w:type="spellStart"/>
      <w:r w:rsidR="00CD1760">
        <w:t>tipada</w:t>
      </w:r>
      <w:proofErr w:type="spellEnd"/>
      <w:r w:rsidR="00CD1760">
        <w:t xml:space="preserve"> de realizar operaciones en bases de datos, generando consultas SQL a partir de código </w:t>
      </w:r>
      <w:r w:rsidR="00500D20">
        <w:t>con un lenguaje como JavaScript.</w:t>
      </w:r>
    </w:p>
    <w:p w14:paraId="22177D3A" w14:textId="116402F6" w:rsidR="00BE4723" w:rsidRPr="00BE4723" w:rsidRDefault="00633F7D" w:rsidP="00633F7D">
      <w:pPr>
        <w:pStyle w:val="Texto"/>
        <w:rPr>
          <w:lang w:eastAsia="es-MX"/>
        </w:rPr>
      </w:pPr>
      <w:r>
        <w:rPr>
          <w:lang w:eastAsia="es-MX"/>
        </w:rPr>
        <w:t xml:space="preserve">La selección de </w:t>
      </w:r>
      <w:r w:rsidR="00CA7E91">
        <w:rPr>
          <w:lang w:eastAsia="es-MX"/>
        </w:rPr>
        <w:t>un sistema de gestor de base de datos</w:t>
      </w:r>
      <w:r>
        <w:rPr>
          <w:lang w:eastAsia="es-MX"/>
        </w:rPr>
        <w:t xml:space="preserve"> </w:t>
      </w:r>
      <w:r w:rsidR="00DE2D6D">
        <w:t>se da</w:t>
      </w:r>
      <w:r>
        <w:rPr>
          <w:lang w:eastAsia="es-MX"/>
        </w:rPr>
        <w:t xml:space="preserve"> con un enfoque en </w:t>
      </w:r>
      <w:r w:rsidR="00DE2D6D">
        <w:t>los</w:t>
      </w:r>
      <w:r>
        <w:rPr>
          <w:lang w:eastAsia="es-MX"/>
        </w:rPr>
        <w:t xml:space="preserve"> objetivos del proyecto, buscando siempre la escalabilidad, seguridad y compatibilidad necesarias para garantizar el éxito y la sostenibilidad del sistema. En este sentido, la elección cuidadosa de la infraestructura tecnológica es fundamental para el desarrollo y la ejecución efectiva del proyecto.</w:t>
      </w:r>
    </w:p>
    <w:p w14:paraId="5764E4A8" w14:textId="7C0DA2E0" w:rsidR="00252531" w:rsidRDefault="00520D72" w:rsidP="00FF2884">
      <w:pPr>
        <w:pStyle w:val="Ttulo1"/>
      </w:pPr>
      <w:bookmarkStart w:id="124" w:name="_Toc167237655"/>
      <w:r>
        <w:t>Protocolos de comunicación</w:t>
      </w:r>
      <w:bookmarkEnd w:id="124"/>
    </w:p>
    <w:p w14:paraId="1E620783" w14:textId="56522AC9" w:rsidR="009C786A" w:rsidRDefault="00A27132" w:rsidP="009C786A">
      <w:pPr>
        <w:pStyle w:val="Texto"/>
      </w:pPr>
      <w:r>
        <w:t>Un</w:t>
      </w:r>
      <w:r w:rsidR="009C786A">
        <w:t xml:space="preserve"> protocolo</w:t>
      </w:r>
      <w:r>
        <w:t xml:space="preserve"> de comunicación</w:t>
      </w:r>
      <w:r w:rsidR="009C786A">
        <w:t xml:space="preserve"> se define como las reglas para la transmisión de la información entre dos puntos. Un protocolo de red de comunicación de datos es un conjunto de reglas que gobierna el intercambio ordenado de datos dentro de la red</w:t>
      </w:r>
      <w:r w:rsidR="00EE0DDA">
        <w:t xml:space="preserve"> [5</w:t>
      </w:r>
      <w:r w:rsidR="00324003">
        <w:t>4</w:t>
      </w:r>
      <w:r w:rsidR="00EE0DDA">
        <w:t>]</w:t>
      </w:r>
      <w:r w:rsidR="009C786A">
        <w:t>.</w:t>
      </w:r>
    </w:p>
    <w:p w14:paraId="1356C77D" w14:textId="5B2D3DB4" w:rsidR="00570B73" w:rsidRDefault="00570B73" w:rsidP="00570B73">
      <w:pPr>
        <w:pStyle w:val="Texto"/>
        <w:rPr>
          <w:lang w:eastAsia="es-MX"/>
        </w:rPr>
      </w:pPr>
      <w:r>
        <w:rPr>
          <w:lang w:eastAsia="es-MX"/>
        </w:rPr>
        <w:t>Los protocolos de comunicaciones están compuestos por varios elementos fundamentales. Primero, hay un conjunto de símbolos conocido como conjunto de caracteres, luego un conjunto de reglas que dictan la secuencia y sincronización de los mensajes formados por esos caracteres y</w:t>
      </w:r>
      <w:r w:rsidR="0022389C">
        <w:rPr>
          <w:lang w:eastAsia="es-MX"/>
        </w:rPr>
        <w:t>,</w:t>
      </w:r>
      <w:r>
        <w:rPr>
          <w:lang w:eastAsia="es-MX"/>
        </w:rPr>
        <w:t xml:space="preserve"> por último, procedimientos para detectar y corregir errores de transmisión.</w:t>
      </w:r>
    </w:p>
    <w:p w14:paraId="7CFE751F" w14:textId="3F011D98" w:rsidR="006F638B" w:rsidRDefault="00570B73" w:rsidP="00402DB7">
      <w:pPr>
        <w:pStyle w:val="Texto"/>
        <w:rPr>
          <w:lang w:eastAsia="es-MX"/>
        </w:rPr>
      </w:pPr>
      <w:r>
        <w:rPr>
          <w:lang w:eastAsia="es-MX"/>
        </w:rPr>
        <w:t xml:space="preserve">El conjunto de caracteres comprende un subconjunto de símbolos que tienen significado para los humanos, conocidos como caracteres imprimibles, y otro subconjunto que lleva información de control, llamados caracteres de control. Cada carácter se corresponde con grupos de símbolos utilizados en el canal </w:t>
      </w:r>
      <w:r>
        <w:rPr>
          <w:lang w:eastAsia="es-MX"/>
        </w:rPr>
        <w:lastRenderedPageBreak/>
        <w:t>de transmisión, determinados por un código. Con el tiempo, se han definido muchos códigos estándar con sus correspondientes secuencias de unos y ceros (bits).</w:t>
      </w:r>
    </w:p>
    <w:p w14:paraId="2D661C2D" w14:textId="731ED41E" w:rsidR="00AF0891" w:rsidRDefault="00570B73" w:rsidP="006F638B">
      <w:pPr>
        <w:pStyle w:val="Texto"/>
        <w:rPr>
          <w:lang w:eastAsia="es-MX"/>
        </w:rPr>
      </w:pPr>
      <w:r>
        <w:rPr>
          <w:lang w:eastAsia="es-MX"/>
        </w:rPr>
        <w:t>Las reglas de secuencia y sincronización aseguran que haya un significado claro y secuencias permitidas y a tiempo entre los caracteres de control y los mensajes formados por los símbolos. Por último, los procedimientos de detección y corrección de errores permiten identificar y solucionar los errores causados por factores externos durante la transmisión, garantizando una comunicación ordenada y fiable entre el emisor y el receptor [5</w:t>
      </w:r>
      <w:r w:rsidR="00324003">
        <w:rPr>
          <w:lang w:eastAsia="es-MX"/>
        </w:rPr>
        <w:t>4</w:t>
      </w:r>
      <w:r>
        <w:rPr>
          <w:lang w:eastAsia="es-MX"/>
        </w:rPr>
        <w:t>]</w:t>
      </w:r>
    </w:p>
    <w:p w14:paraId="2271643A" w14:textId="44E66136" w:rsidR="00402DB7" w:rsidRPr="00AF0891" w:rsidRDefault="00AF0891" w:rsidP="00AF0891">
      <w:pPr>
        <w:spacing w:after="160" w:line="259" w:lineRule="auto"/>
        <w:rPr>
          <w:rFonts w:ascii="Times New Roman" w:hAnsi="Times New Roman"/>
          <w:lang w:eastAsia="es-MX"/>
        </w:rPr>
      </w:pPr>
      <w:r>
        <w:rPr>
          <w:lang w:eastAsia="es-MX"/>
        </w:rPr>
        <w:br w:type="page"/>
      </w:r>
    </w:p>
    <w:p w14:paraId="3D708FBD" w14:textId="1408A360" w:rsidR="00E36397" w:rsidRPr="006F638B" w:rsidRDefault="00402DB7" w:rsidP="00D901FE">
      <w:pPr>
        <w:pStyle w:val="Ttulo2"/>
      </w:pPr>
      <w:bookmarkStart w:id="125" w:name="_Toc167237656"/>
      <w:r>
        <w:lastRenderedPageBreak/>
        <w:t>Protocolo TCP/IP</w:t>
      </w:r>
      <w:bookmarkEnd w:id="125"/>
    </w:p>
    <w:p w14:paraId="64B53658" w14:textId="09A7924B" w:rsidR="005854F4" w:rsidRDefault="005854F4" w:rsidP="00605105">
      <w:pPr>
        <w:pStyle w:val="Texto"/>
      </w:pPr>
      <w:r>
        <w:t>El protocolo TCP/IP cuenta con cinco capas</w:t>
      </w:r>
      <w:r w:rsidR="00BE67EE">
        <w:t xml:space="preserve">, las cuales se pueden observar en la figura </w:t>
      </w:r>
      <w:r w:rsidR="00605105">
        <w:fldChar w:fldCharType="begin"/>
      </w:r>
      <w:r w:rsidR="00605105">
        <w:instrText xml:space="preserve"> SEQ vease_la_figura \* ARABIC </w:instrText>
      </w:r>
      <w:r w:rsidR="00605105">
        <w:fldChar w:fldCharType="separate"/>
      </w:r>
      <w:r w:rsidR="009B0259">
        <w:rPr>
          <w:noProof/>
        </w:rPr>
        <w:t>15</w:t>
      </w:r>
      <w:r w:rsidR="00605105">
        <w:fldChar w:fldCharType="end"/>
      </w:r>
      <w:r w:rsidR="00BA3F1B">
        <w:t>,</w:t>
      </w:r>
      <w:r>
        <w:t xml:space="preserve"> las cuales son: capa de aplicación, capa de transporte, capa de red, capa de interfaz de red</w:t>
      </w:r>
      <w:r w:rsidR="00381B11">
        <w:t xml:space="preserve"> y hardware</w:t>
      </w:r>
    </w:p>
    <w:p w14:paraId="11245947" w14:textId="47ABEAE4" w:rsidR="00381B11" w:rsidRDefault="00DD574B" w:rsidP="00DD574B">
      <w:pPr>
        <w:pStyle w:val="Texto"/>
        <w:jc w:val="center"/>
      </w:pPr>
      <w:r>
        <w:rPr>
          <w:noProof/>
        </w:rPr>
        <w:drawing>
          <wp:inline distT="0" distB="0" distL="0" distR="0" wp14:anchorId="7EE82CCC" wp14:editId="4B506A53">
            <wp:extent cx="4662684" cy="1585058"/>
            <wp:effectExtent l="0" t="0" r="5080" b="0"/>
            <wp:docPr id="1920696986" name="Imagen 1920696986" descr="Conjunto de protocolos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protocolos TCP/I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583" cy="1591143"/>
                    </a:xfrm>
                    <a:prstGeom prst="rect">
                      <a:avLst/>
                    </a:prstGeom>
                    <a:noFill/>
                    <a:ln>
                      <a:noFill/>
                    </a:ln>
                  </pic:spPr>
                </pic:pic>
              </a:graphicData>
            </a:graphic>
          </wp:inline>
        </w:drawing>
      </w:r>
    </w:p>
    <w:p w14:paraId="6952D924" w14:textId="00129CDE" w:rsidR="00DD574B" w:rsidRPr="00AD14E7" w:rsidRDefault="00DD574B" w:rsidP="00CA414C">
      <w:pPr>
        <w:pStyle w:val="Cita"/>
      </w:pPr>
      <w:bookmarkStart w:id="126" w:name="_Toc166757510"/>
      <w:bookmarkStart w:id="127" w:name="_Toc166787421"/>
      <w:bookmarkStart w:id="128" w:name="_Toc167237800"/>
      <w:r>
        <w:t>Figura</w:t>
      </w:r>
      <w:r w:rsidR="00BA3F1B">
        <w:t xml:space="preserve"> </w:t>
      </w:r>
      <w:r w:rsidR="00011A16">
        <w:fldChar w:fldCharType="begin"/>
      </w:r>
      <w:r w:rsidR="00011A16">
        <w:instrText xml:space="preserve"> SEQ figura \* ARABIC </w:instrText>
      </w:r>
      <w:r w:rsidR="00011A16">
        <w:fldChar w:fldCharType="separate"/>
      </w:r>
      <w:r w:rsidR="009B0259">
        <w:rPr>
          <w:noProof/>
        </w:rPr>
        <w:t>15</w:t>
      </w:r>
      <w:r w:rsidR="00011A16">
        <w:fldChar w:fldCharType="end"/>
      </w:r>
      <w:r w:rsidR="00AD14E7">
        <w:t>.</w:t>
      </w:r>
      <w:r>
        <w:t xml:space="preserve"> </w:t>
      </w:r>
      <w:r w:rsidR="009003C7">
        <w:t>Conjunto de protocolos TCP/IP</w:t>
      </w:r>
      <w:r w:rsidRPr="001A3413">
        <w:br/>
        <w:t>Fuente: [</w:t>
      </w:r>
      <w:r w:rsidR="00B57475">
        <w:t>55]</w:t>
      </w:r>
      <w:bookmarkEnd w:id="126"/>
      <w:bookmarkEnd w:id="127"/>
      <w:bookmarkEnd w:id="128"/>
    </w:p>
    <w:p w14:paraId="649BC81C" w14:textId="01E13B6B" w:rsidR="000B5DA3" w:rsidRDefault="000B5DA3" w:rsidP="007E066E">
      <w:pPr>
        <w:pStyle w:val="Texto"/>
      </w:pPr>
      <w:r>
        <w:t>T</w:t>
      </w:r>
      <w:r w:rsidR="00C3761C">
        <w:t xml:space="preserve">CP/IP define cómo se </w:t>
      </w:r>
      <w:r w:rsidR="00996F95">
        <w:t>envía</w:t>
      </w:r>
      <w:r w:rsidR="00DA102B">
        <w:t xml:space="preserve"> la información </w:t>
      </w:r>
      <w:r w:rsidR="0051184C">
        <w:t>dese el remitente hasta el destinatario</w:t>
      </w:r>
      <w:r w:rsidR="00996F95">
        <w:t xml:space="preserve">. </w:t>
      </w:r>
      <w:r w:rsidR="00655D3A">
        <w:t xml:space="preserve">Los programas de aplicación </w:t>
      </w:r>
      <w:r w:rsidR="00146015">
        <w:t xml:space="preserve">envían mensajes </w:t>
      </w:r>
      <w:r w:rsidR="00615153">
        <w:t xml:space="preserve">o conjuntos de datos </w:t>
      </w:r>
      <w:r w:rsidR="00133E4B">
        <w:t xml:space="preserve">a uno de los protocolos de la capa </w:t>
      </w:r>
      <w:r w:rsidR="003E65DC">
        <w:t xml:space="preserve">de transporte </w:t>
      </w:r>
      <w:r w:rsidR="007318A1">
        <w:t>de Internet</w:t>
      </w:r>
      <w:r w:rsidR="003223F1">
        <w:t>, TCP (</w:t>
      </w:r>
      <w:proofErr w:type="spellStart"/>
      <w:r w:rsidR="000147FE">
        <w:t>Transmission</w:t>
      </w:r>
      <w:proofErr w:type="spellEnd"/>
      <w:r w:rsidR="000147FE">
        <w:t xml:space="preserve"> Control </w:t>
      </w:r>
      <w:proofErr w:type="spellStart"/>
      <w:r w:rsidR="000147FE">
        <w:t>Protocol</w:t>
      </w:r>
      <w:proofErr w:type="spellEnd"/>
      <w:r w:rsidR="003223F1">
        <w:t>)</w:t>
      </w:r>
      <w:r w:rsidR="000147FE">
        <w:t xml:space="preserve"> o UDP (</w:t>
      </w:r>
      <w:proofErr w:type="spellStart"/>
      <w:r w:rsidR="0089551F">
        <w:t>User</w:t>
      </w:r>
      <w:proofErr w:type="spellEnd"/>
      <w:r w:rsidR="0089551F">
        <w:t xml:space="preserve"> </w:t>
      </w:r>
      <w:proofErr w:type="spellStart"/>
      <w:r w:rsidR="0089551F">
        <w:t>Datagram</w:t>
      </w:r>
      <w:proofErr w:type="spellEnd"/>
      <w:r w:rsidR="0089551F">
        <w:t xml:space="preserve"> </w:t>
      </w:r>
      <w:proofErr w:type="spellStart"/>
      <w:r w:rsidR="0089551F">
        <w:t>Protocol</w:t>
      </w:r>
      <w:proofErr w:type="spellEnd"/>
      <w:r w:rsidR="0089551F">
        <w:t xml:space="preserve">). </w:t>
      </w:r>
      <w:r w:rsidR="00EC7941">
        <w:t xml:space="preserve">Estos protocolos </w:t>
      </w:r>
      <w:r w:rsidR="00B50A73">
        <w:t>reciben datos de la aplicación</w:t>
      </w:r>
      <w:r w:rsidR="0092197A">
        <w:t xml:space="preserve">, </w:t>
      </w:r>
      <w:r w:rsidR="005672BD">
        <w:t xml:space="preserve">estos datos son divididos en partes más pequeñas llamadas paquetes, </w:t>
      </w:r>
      <w:r w:rsidR="00B76C29">
        <w:t xml:space="preserve">se añaden </w:t>
      </w:r>
      <w:r w:rsidR="006B7AC6">
        <w:t xml:space="preserve">una dirección </w:t>
      </w:r>
      <w:r w:rsidR="003A2201">
        <w:t xml:space="preserve">de destino y </w:t>
      </w:r>
      <w:r w:rsidR="00AE1072">
        <w:t xml:space="preserve">pasan los paquetes a la </w:t>
      </w:r>
      <w:r w:rsidR="00054CF2">
        <w:t xml:space="preserve">siguiente capa </w:t>
      </w:r>
      <w:r w:rsidR="00A57642">
        <w:t xml:space="preserve">que es la capa de </w:t>
      </w:r>
      <w:r w:rsidR="00001498">
        <w:t>red</w:t>
      </w:r>
      <w:r w:rsidR="008725AE">
        <w:t xml:space="preserve"> [55]</w:t>
      </w:r>
    </w:p>
    <w:p w14:paraId="0F7686D8" w14:textId="4DC7703F" w:rsidR="006E121E" w:rsidRDefault="00104838" w:rsidP="006C136A">
      <w:pPr>
        <w:pStyle w:val="Texto"/>
      </w:pPr>
      <w:r>
        <w:t xml:space="preserve">La capa de red </w:t>
      </w:r>
      <w:r w:rsidR="004A1F33">
        <w:t xml:space="preserve">coloca el paquete en un datagrama </w:t>
      </w:r>
      <w:r w:rsidR="00ED7126">
        <w:t xml:space="preserve">de IP (Internet </w:t>
      </w:r>
      <w:proofErr w:type="spellStart"/>
      <w:r w:rsidR="00ED7126">
        <w:t>Protocol</w:t>
      </w:r>
      <w:proofErr w:type="spellEnd"/>
      <w:r w:rsidR="00ED7126">
        <w:t xml:space="preserve">), </w:t>
      </w:r>
      <w:r w:rsidR="004E2369">
        <w:t>coloca la cola y la cabecera del datagrama</w:t>
      </w:r>
      <w:r w:rsidR="00027456">
        <w:t>,</w:t>
      </w:r>
      <w:r w:rsidR="004E2369">
        <w:t xml:space="preserve"> decide a donde </w:t>
      </w:r>
      <w:r w:rsidR="00027456">
        <w:t>enviar dicho datagrama y por último pasa el datagrama a la capa de interfaz de red.</w:t>
      </w:r>
      <w:r w:rsidR="00D12320">
        <w:t xml:space="preserve"> </w:t>
      </w:r>
      <w:r w:rsidR="00444DE5">
        <w:t>Luego, e</w:t>
      </w:r>
      <w:r w:rsidR="00C7136C">
        <w:t xml:space="preserve">n la capa de interfaz de red se aceptan los datagramas </w:t>
      </w:r>
      <w:r w:rsidR="001713A2">
        <w:t xml:space="preserve">IP y se transmiten como tramas </w:t>
      </w:r>
      <w:r w:rsidR="006112B9">
        <w:t>mediante</w:t>
      </w:r>
      <w:r w:rsidR="001713A2">
        <w:t xml:space="preserve"> un</w:t>
      </w:r>
      <w:r w:rsidR="006112B9">
        <w:t xml:space="preserve"> </w:t>
      </w:r>
      <w:r w:rsidR="008A466E">
        <w:t xml:space="preserve">hardware de red específico, como lo son las redes </w:t>
      </w:r>
      <w:r w:rsidR="00E03350">
        <w:t>en anillo o las redes Ethernet.</w:t>
      </w:r>
      <w:r w:rsidR="005B3B1D">
        <w:t xml:space="preserve"> </w:t>
      </w:r>
      <w:r w:rsidR="006E121E">
        <w:t xml:space="preserve">En la figura </w:t>
      </w:r>
      <w:r w:rsidR="00605105">
        <w:fldChar w:fldCharType="begin"/>
      </w:r>
      <w:r w:rsidR="00605105">
        <w:instrText xml:space="preserve"> SEQ vease_la_figura \* ARABIC </w:instrText>
      </w:r>
      <w:r w:rsidR="00605105">
        <w:fldChar w:fldCharType="separate"/>
      </w:r>
      <w:r w:rsidR="009B0259">
        <w:rPr>
          <w:noProof/>
        </w:rPr>
        <w:t>16</w:t>
      </w:r>
      <w:r w:rsidR="00605105">
        <w:fldChar w:fldCharType="end"/>
      </w:r>
      <w:r w:rsidR="006E121E">
        <w:t xml:space="preserve"> </w:t>
      </w:r>
      <w:r w:rsidR="005657FE">
        <w:t xml:space="preserve">se </w:t>
      </w:r>
      <w:r w:rsidR="0058087B">
        <w:t xml:space="preserve">muestra </w:t>
      </w:r>
      <w:r w:rsidR="005B3B1D">
        <w:t>él</w:t>
      </w:r>
      <w:r w:rsidR="0058087B">
        <w:t xml:space="preserve"> </w:t>
      </w:r>
      <w:r w:rsidR="005B3B1D">
        <w:t>envió</w:t>
      </w:r>
      <w:r w:rsidR="003A3B1A">
        <w:t xml:space="preserve"> de información de las capas del protocolo TCP/IP del remitente al host</w:t>
      </w:r>
      <w:r w:rsidR="008725AE">
        <w:t xml:space="preserve"> [55]</w:t>
      </w:r>
      <w:r w:rsidR="003A3B1A">
        <w:t>.</w:t>
      </w:r>
    </w:p>
    <w:p w14:paraId="5B9A5D49" w14:textId="4C9D3B14" w:rsidR="001D78F4" w:rsidRDefault="00F25A50" w:rsidP="00CA414C">
      <w:pPr>
        <w:pStyle w:val="Cita"/>
      </w:pPr>
      <w:r>
        <w:rPr>
          <w:noProof/>
        </w:rPr>
        <w:lastRenderedPageBreak/>
        <w:drawing>
          <wp:inline distT="0" distB="0" distL="0" distR="0" wp14:anchorId="2D179469" wp14:editId="6C629D22">
            <wp:extent cx="4813824" cy="3077602"/>
            <wp:effectExtent l="0" t="0" r="6350" b="8890"/>
            <wp:docPr id="378918186" name="Imagen 378918186" descr="Movimiento de la información desde la aplicación remitente hasta el sistema principal destina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miento de la información desde la aplicación remitente hasta el sistema principal destinatar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7137" cy="3092507"/>
                    </a:xfrm>
                    <a:prstGeom prst="rect">
                      <a:avLst/>
                    </a:prstGeom>
                    <a:noFill/>
                    <a:ln>
                      <a:noFill/>
                    </a:ln>
                  </pic:spPr>
                </pic:pic>
              </a:graphicData>
            </a:graphic>
          </wp:inline>
        </w:drawing>
      </w:r>
    </w:p>
    <w:p w14:paraId="7B682DED" w14:textId="1E606D7A" w:rsidR="00F25A50" w:rsidRPr="00DD574B" w:rsidRDefault="00F25A50" w:rsidP="00CA414C">
      <w:pPr>
        <w:pStyle w:val="Cita"/>
      </w:pPr>
      <w:bookmarkStart w:id="129" w:name="_Toc166757511"/>
      <w:bookmarkStart w:id="130" w:name="_Toc166787422"/>
      <w:bookmarkStart w:id="131" w:name="_Toc167237801"/>
      <w:bookmarkStart w:id="132" w:name="_Hlk166428341"/>
      <w:r>
        <w:t xml:space="preserve">Figura </w:t>
      </w:r>
      <w:r w:rsidR="00011A16">
        <w:fldChar w:fldCharType="begin"/>
      </w:r>
      <w:r w:rsidR="00011A16">
        <w:instrText xml:space="preserve"> SEQ figura \* ARABIC </w:instrText>
      </w:r>
      <w:r w:rsidR="00011A16">
        <w:fldChar w:fldCharType="separate"/>
      </w:r>
      <w:r w:rsidR="009B0259">
        <w:rPr>
          <w:noProof/>
        </w:rPr>
        <w:t>16</w:t>
      </w:r>
      <w:r w:rsidR="00011A16">
        <w:fldChar w:fldCharType="end"/>
      </w:r>
      <w:r w:rsidR="00B26185">
        <w:t>.</w:t>
      </w:r>
      <w:r>
        <w:t xml:space="preserve"> </w:t>
      </w:r>
      <w:r w:rsidR="005302C9">
        <w:t>Envió</w:t>
      </w:r>
      <w:r>
        <w:t xml:space="preserve"> de información desde la aplicación </w:t>
      </w:r>
      <w:r w:rsidR="005302C9">
        <w:t>remitente hasta el sistema destinatario</w:t>
      </w:r>
      <w:r w:rsidR="00B26185" w:rsidRPr="001A3413">
        <w:t xml:space="preserve"> </w:t>
      </w:r>
      <w:r w:rsidRPr="001A3413">
        <w:br/>
        <w:t>Fuente: [</w:t>
      </w:r>
      <w:r w:rsidR="00B57475">
        <w:t>55</w:t>
      </w:r>
      <w:r w:rsidRPr="001A3413">
        <w:t>].</w:t>
      </w:r>
      <w:bookmarkEnd w:id="129"/>
      <w:bookmarkEnd w:id="130"/>
      <w:bookmarkEnd w:id="131"/>
    </w:p>
    <w:p w14:paraId="0D2BED42" w14:textId="66E39BF4" w:rsidR="00F25A50" w:rsidRDefault="005B3B1D" w:rsidP="006C136A">
      <w:pPr>
        <w:pStyle w:val="Texto"/>
      </w:pPr>
      <w:r>
        <w:t>Las tramas</w:t>
      </w:r>
      <w:r w:rsidR="00B44013">
        <w:t xml:space="preserve"> </w:t>
      </w:r>
      <w:r w:rsidR="000E256F">
        <w:t xml:space="preserve">que son recibidas por </w:t>
      </w:r>
      <w:r w:rsidR="00BD5776">
        <w:t xml:space="preserve">un sistema principal </w:t>
      </w:r>
      <w:r w:rsidR="009D142C">
        <w:t xml:space="preserve">deberán pasar </w:t>
      </w:r>
      <w:r w:rsidR="00AA772E">
        <w:t>por las capas del protocolo en sentido contrario</w:t>
      </w:r>
      <w:r w:rsidR="00C465F1">
        <w:t xml:space="preserve">, ya que cada capa </w:t>
      </w:r>
      <w:r w:rsidR="00124B83">
        <w:t xml:space="preserve">quitará la información </w:t>
      </w:r>
      <w:r w:rsidR="00CD35D4">
        <w:t>de cabecera correspondiente</w:t>
      </w:r>
      <w:r w:rsidR="002B608D">
        <w:t xml:space="preserve">, hasta que los </w:t>
      </w:r>
      <w:r w:rsidR="00622D94">
        <w:t xml:space="preserve">datos </w:t>
      </w:r>
      <w:r w:rsidR="00EC42E3">
        <w:t>regresen a la capa de aplicación</w:t>
      </w:r>
      <w:r w:rsidR="00AB2FD8">
        <w:t xml:space="preserve">. En la figura </w:t>
      </w:r>
      <w:r w:rsidR="006C136A">
        <w:fldChar w:fldCharType="begin"/>
      </w:r>
      <w:r w:rsidR="006C136A">
        <w:instrText xml:space="preserve"> SEQ vease_la_figura \* ARABIC </w:instrText>
      </w:r>
      <w:r w:rsidR="006C136A">
        <w:fldChar w:fldCharType="separate"/>
      </w:r>
      <w:r w:rsidR="009B0259">
        <w:rPr>
          <w:noProof/>
        </w:rPr>
        <w:t>17</w:t>
      </w:r>
      <w:r w:rsidR="006C136A">
        <w:fldChar w:fldCharType="end"/>
      </w:r>
      <w:r w:rsidR="00116276">
        <w:t xml:space="preserve"> </w:t>
      </w:r>
      <w:r w:rsidR="00CF65AE">
        <w:t xml:space="preserve">se aprecia el flujo de información de las capas del protocolo </w:t>
      </w:r>
      <w:r w:rsidR="004762C3">
        <w:t xml:space="preserve">TCP/IP </w:t>
      </w:r>
      <w:r w:rsidR="00FF7C34">
        <w:t>desde el sistema principal al remitente</w:t>
      </w:r>
      <w:r w:rsidR="008725AE">
        <w:t xml:space="preserve"> [55]</w:t>
      </w:r>
      <w:r w:rsidR="00FF7C34">
        <w:t>.</w:t>
      </w:r>
    </w:p>
    <w:p w14:paraId="6ADE8CC8" w14:textId="74BE4A30" w:rsidR="00F7300A" w:rsidRDefault="00F7300A" w:rsidP="00CA414C">
      <w:pPr>
        <w:pStyle w:val="Cita"/>
      </w:pPr>
      <w:r>
        <w:rPr>
          <w:noProof/>
        </w:rPr>
        <w:drawing>
          <wp:inline distT="0" distB="0" distL="0" distR="0" wp14:anchorId="4330FB4A" wp14:editId="16E6F681">
            <wp:extent cx="5118166" cy="3294784"/>
            <wp:effectExtent l="0" t="0" r="6350" b="1270"/>
            <wp:docPr id="2106174420" name="Imagen 1" descr="Movimiento de la información desde el sistema principal hasta l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vimiento de la información desde el sistema principal hasta la aplicaci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2340" cy="3303908"/>
                    </a:xfrm>
                    <a:prstGeom prst="rect">
                      <a:avLst/>
                    </a:prstGeom>
                    <a:noFill/>
                    <a:ln>
                      <a:noFill/>
                    </a:ln>
                  </pic:spPr>
                </pic:pic>
              </a:graphicData>
            </a:graphic>
          </wp:inline>
        </w:drawing>
      </w:r>
    </w:p>
    <w:p w14:paraId="18EC92BE" w14:textId="7318826E" w:rsidR="00F7300A" w:rsidRPr="00DD574B" w:rsidRDefault="00F7300A" w:rsidP="00CA414C">
      <w:pPr>
        <w:pStyle w:val="Cita"/>
      </w:pPr>
      <w:bookmarkStart w:id="133" w:name="_Toc166757512"/>
      <w:bookmarkStart w:id="134" w:name="_Toc166787423"/>
      <w:bookmarkStart w:id="135" w:name="_Toc167237802"/>
      <w:r>
        <w:lastRenderedPageBreak/>
        <w:t xml:space="preserve">Figura </w:t>
      </w:r>
      <w:r w:rsidR="00011A16">
        <w:fldChar w:fldCharType="begin"/>
      </w:r>
      <w:r w:rsidR="00011A16">
        <w:instrText xml:space="preserve"> SEQ figura \* ARABIC </w:instrText>
      </w:r>
      <w:r w:rsidR="00011A16">
        <w:fldChar w:fldCharType="separate"/>
      </w:r>
      <w:r w:rsidR="009B0259">
        <w:rPr>
          <w:noProof/>
        </w:rPr>
        <w:t>17</w:t>
      </w:r>
      <w:r w:rsidR="00011A16">
        <w:fldChar w:fldCharType="end"/>
      </w:r>
      <w:r w:rsidR="00C7418A">
        <w:t>.</w:t>
      </w:r>
      <w:r>
        <w:t xml:space="preserve"> Envió de información desde </w:t>
      </w:r>
      <w:r w:rsidR="00917930">
        <w:t>el sistema principal</w:t>
      </w:r>
      <w:r>
        <w:t xml:space="preserve"> hasta </w:t>
      </w:r>
      <w:r w:rsidR="00C412A4">
        <w:t>la aplicación</w:t>
      </w:r>
      <w:r w:rsidRPr="001A3413">
        <w:br/>
        <w:t>Fuente: [</w:t>
      </w:r>
      <w:r w:rsidR="008725AE">
        <w:t>55</w:t>
      </w:r>
      <w:r w:rsidRPr="001A3413">
        <w:t>].</w:t>
      </w:r>
      <w:bookmarkEnd w:id="133"/>
      <w:bookmarkEnd w:id="134"/>
      <w:bookmarkEnd w:id="135"/>
    </w:p>
    <w:p w14:paraId="49F13859" w14:textId="3750E05C" w:rsidR="00F7300A" w:rsidRDefault="00455B17" w:rsidP="006C136A">
      <w:pPr>
        <w:pStyle w:val="Texto"/>
      </w:pPr>
      <w:r>
        <w:t xml:space="preserve">En la capa de </w:t>
      </w:r>
      <w:r w:rsidR="002D26BE">
        <w:t>interfaz de red se reciben las tramas</w:t>
      </w:r>
      <w:r w:rsidR="00F11511">
        <w:t xml:space="preserve">, se quita la </w:t>
      </w:r>
      <w:r w:rsidR="003050A2">
        <w:t xml:space="preserve">cabecera Ethernet y se envía el datagrama hacia </w:t>
      </w:r>
      <w:r w:rsidR="0014781B">
        <w:t>la capa de red</w:t>
      </w:r>
      <w:r w:rsidR="00D77692">
        <w:t>. En la capa de red</w:t>
      </w:r>
      <w:r w:rsidR="00DF2960">
        <w:t>,</w:t>
      </w:r>
      <w:r w:rsidR="00D77692">
        <w:t xml:space="preserve"> </w:t>
      </w:r>
      <w:r w:rsidR="009C48A3">
        <w:t xml:space="preserve">el </w:t>
      </w:r>
      <w:r w:rsidR="00795CEE">
        <w:t>P</w:t>
      </w:r>
      <w:r w:rsidR="009C48A3">
        <w:t xml:space="preserve">rotocolo </w:t>
      </w:r>
      <w:r w:rsidR="00F4618C">
        <w:t>Inte</w:t>
      </w:r>
      <w:r w:rsidR="00795CEE">
        <w:t xml:space="preserve">rnet </w:t>
      </w:r>
      <w:r w:rsidR="00C123AD">
        <w:t xml:space="preserve">quita la cabecera IP y envía el paquete </w:t>
      </w:r>
      <w:r w:rsidR="00471DE7">
        <w:t xml:space="preserve">hacia </w:t>
      </w:r>
      <w:r w:rsidR="00C10D2E">
        <w:t>la capa de transporte</w:t>
      </w:r>
      <w:r w:rsidR="00BF5688">
        <w:t xml:space="preserve">. </w:t>
      </w:r>
      <w:r w:rsidR="00F0718B">
        <w:t xml:space="preserve">En la capa de transporte (en este caso </w:t>
      </w:r>
      <w:r w:rsidR="00F63E2B">
        <w:t xml:space="preserve">TCP) </w:t>
      </w:r>
      <w:r w:rsidR="0000139C">
        <w:t xml:space="preserve">se quita la cabecera TCP y envía los </w:t>
      </w:r>
      <w:r w:rsidR="00C036F2">
        <w:t>datos a la capa de aplicación.</w:t>
      </w:r>
      <w:r w:rsidR="00861AC8">
        <w:t xml:space="preserve"> </w:t>
      </w:r>
      <w:r w:rsidR="00356FFA">
        <w:t xml:space="preserve">Los sistemas de una red </w:t>
      </w:r>
      <w:r w:rsidR="0025328A">
        <w:t>reciben y envían información simultáneamente</w:t>
      </w:r>
      <w:r w:rsidR="00585B9A">
        <w:t xml:space="preserve">, en la figura </w:t>
      </w:r>
      <w:r w:rsidR="006C136A">
        <w:fldChar w:fldCharType="begin"/>
      </w:r>
      <w:r w:rsidR="006C136A">
        <w:instrText xml:space="preserve"> SEQ vease_la_figura \* ARABIC </w:instrText>
      </w:r>
      <w:r w:rsidR="006C136A">
        <w:fldChar w:fldCharType="separate"/>
      </w:r>
      <w:r w:rsidR="009B0259">
        <w:rPr>
          <w:noProof/>
        </w:rPr>
        <w:t>18</w:t>
      </w:r>
      <w:r w:rsidR="006C136A">
        <w:fldChar w:fldCharType="end"/>
      </w:r>
      <w:r w:rsidR="00585B9A">
        <w:t xml:space="preserve"> </w:t>
      </w:r>
      <w:r w:rsidR="00222DC2">
        <w:t xml:space="preserve">se muestra </w:t>
      </w:r>
      <w:r w:rsidR="006B1BEB">
        <w:t>cómo</w:t>
      </w:r>
      <w:r w:rsidR="001436B6">
        <w:t xml:space="preserve"> se comunica un sistema principal</w:t>
      </w:r>
      <w:r w:rsidR="00917984">
        <w:t xml:space="preserve">, </w:t>
      </w:r>
      <w:r w:rsidR="00C57CE3">
        <w:t xml:space="preserve">en los cuales los datos </w:t>
      </w:r>
      <w:r w:rsidR="0009300F">
        <w:t>fluyen en ambas direcciones a través de las capas TCP/IP</w:t>
      </w:r>
      <w:r w:rsidR="008725AE">
        <w:t xml:space="preserve"> [55]</w:t>
      </w:r>
      <w:r w:rsidR="001436B6">
        <w:t>.</w:t>
      </w:r>
    </w:p>
    <w:p w14:paraId="085B87D2" w14:textId="77777777" w:rsidR="0009300F" w:rsidRDefault="0009300F" w:rsidP="00AF0043">
      <w:pPr>
        <w:pStyle w:val="Texto"/>
        <w:jc w:val="center"/>
        <w:rPr>
          <w:noProof/>
        </w:rPr>
      </w:pPr>
    </w:p>
    <w:p w14:paraId="084EA801" w14:textId="31A26C97" w:rsidR="001436B6" w:rsidRDefault="00AF0043" w:rsidP="00CA414C">
      <w:pPr>
        <w:pStyle w:val="Cita"/>
      </w:pPr>
      <w:r>
        <w:rPr>
          <w:noProof/>
        </w:rPr>
        <w:drawing>
          <wp:inline distT="0" distB="0" distL="0" distR="0" wp14:anchorId="3F2C9C8C" wp14:editId="69633E98">
            <wp:extent cx="5431790" cy="3562350"/>
            <wp:effectExtent l="0" t="0" r="0" b="0"/>
            <wp:docPr id="1386242670" name="Imagen 1386242670" descr="Transmisiones y recepciones de datos de sistema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misiones y recepciones de datos de sistema principal"/>
                    <pic:cNvPicPr>
                      <a:picLocks noChangeAspect="1" noChangeArrowheads="1"/>
                    </pic:cNvPicPr>
                  </pic:nvPicPr>
                  <pic:blipFill rotWithShape="1">
                    <a:blip r:embed="rId32">
                      <a:extLst>
                        <a:ext uri="{28A0092B-C50C-407E-A947-70E740481C1C}">
                          <a14:useLocalDpi xmlns:a14="http://schemas.microsoft.com/office/drawing/2010/main" val="0"/>
                        </a:ext>
                      </a:extLst>
                    </a:blip>
                    <a:srcRect b="8328"/>
                    <a:stretch/>
                  </pic:blipFill>
                  <pic:spPr bwMode="auto">
                    <a:xfrm>
                      <a:off x="0" y="0"/>
                      <a:ext cx="5433493" cy="3563467"/>
                    </a:xfrm>
                    <a:prstGeom prst="rect">
                      <a:avLst/>
                    </a:prstGeom>
                    <a:noFill/>
                    <a:ln>
                      <a:noFill/>
                    </a:ln>
                    <a:extLst>
                      <a:ext uri="{53640926-AAD7-44D8-BBD7-CCE9431645EC}">
                        <a14:shadowObscured xmlns:a14="http://schemas.microsoft.com/office/drawing/2010/main"/>
                      </a:ext>
                    </a:extLst>
                  </pic:spPr>
                </pic:pic>
              </a:graphicData>
            </a:graphic>
          </wp:inline>
        </w:drawing>
      </w:r>
    </w:p>
    <w:p w14:paraId="342407A9" w14:textId="04B38C0D" w:rsidR="00027456" w:rsidRPr="007E02F4" w:rsidRDefault="00A25605" w:rsidP="00CA414C">
      <w:pPr>
        <w:pStyle w:val="Cita"/>
      </w:pPr>
      <w:bookmarkStart w:id="136" w:name="_Toc166757513"/>
      <w:bookmarkStart w:id="137" w:name="_Toc166787424"/>
      <w:bookmarkStart w:id="138" w:name="_Toc167237803"/>
      <w:r>
        <w:t xml:space="preserve">Figura </w:t>
      </w:r>
      <w:r w:rsidR="00011A16">
        <w:fldChar w:fldCharType="begin"/>
      </w:r>
      <w:r w:rsidR="00011A16">
        <w:instrText xml:space="preserve"> SEQ figura \* ARABIC </w:instrText>
      </w:r>
      <w:r w:rsidR="00011A16">
        <w:fldChar w:fldCharType="separate"/>
      </w:r>
      <w:r w:rsidR="009B0259">
        <w:rPr>
          <w:noProof/>
        </w:rPr>
        <w:t>18</w:t>
      </w:r>
      <w:r w:rsidR="00011A16">
        <w:fldChar w:fldCharType="end"/>
      </w:r>
      <w:r w:rsidR="003F7B50">
        <w:t>.</w:t>
      </w:r>
      <w:r>
        <w:t xml:space="preserve"> </w:t>
      </w:r>
      <w:r w:rsidR="00E50741">
        <w:t xml:space="preserve">Recepción y transmisión de datos </w:t>
      </w:r>
      <w:r w:rsidR="00CE2D3E">
        <w:t>de un sistema principal</w:t>
      </w:r>
      <w:r w:rsidRPr="001A3413">
        <w:br/>
        <w:t>Fuente: [</w:t>
      </w:r>
      <w:r w:rsidR="008725AE">
        <w:t>55</w:t>
      </w:r>
      <w:r w:rsidRPr="001A3413">
        <w:t>].</w:t>
      </w:r>
      <w:bookmarkEnd w:id="136"/>
      <w:bookmarkEnd w:id="137"/>
      <w:bookmarkEnd w:id="138"/>
    </w:p>
    <w:p w14:paraId="16FF4AA7" w14:textId="70FBA7D8" w:rsidR="005277E5" w:rsidRPr="002B4FA3" w:rsidRDefault="009529F9" w:rsidP="00D901FE">
      <w:pPr>
        <w:pStyle w:val="Ttulo2"/>
      </w:pPr>
      <w:bookmarkStart w:id="139" w:name="_Toc167237657"/>
      <w:r w:rsidRPr="002B4FA3">
        <w:t>H</w:t>
      </w:r>
      <w:r w:rsidR="00E61B28" w:rsidRPr="002B4FA3">
        <w:t>TTP</w:t>
      </w:r>
      <w:bookmarkEnd w:id="139"/>
    </w:p>
    <w:p w14:paraId="0C25E99B" w14:textId="02B4035E" w:rsidR="00E61B28" w:rsidRDefault="00855A8B" w:rsidP="00E20FCB">
      <w:pPr>
        <w:pStyle w:val="Texto"/>
      </w:pPr>
      <w:r>
        <w:t>El HTTP (</w:t>
      </w:r>
      <w:proofErr w:type="spellStart"/>
      <w:r>
        <w:t>HyperText</w:t>
      </w:r>
      <w:proofErr w:type="spellEnd"/>
      <w:r>
        <w:t xml:space="preserve"> Transfer </w:t>
      </w:r>
      <w:proofErr w:type="spellStart"/>
      <w:r>
        <w:t>Protocol</w:t>
      </w:r>
      <w:proofErr w:type="spellEnd"/>
      <w:r>
        <w:t xml:space="preserve"> o Protocolo de </w:t>
      </w:r>
      <w:r w:rsidR="00F846E2">
        <w:t>Transferencia de Hiper Textos</w:t>
      </w:r>
      <w:r>
        <w:t>)</w:t>
      </w:r>
      <w:r w:rsidR="00770619">
        <w:t xml:space="preserve"> </w:t>
      </w:r>
      <w:r w:rsidR="006011E2">
        <w:t>constituye los cimientos de la red mundial</w:t>
      </w:r>
      <w:r w:rsidR="00860C77">
        <w:t xml:space="preserve">, </w:t>
      </w:r>
      <w:r w:rsidR="00515843">
        <w:t xml:space="preserve">y </w:t>
      </w:r>
      <w:r w:rsidR="00894AFA">
        <w:t xml:space="preserve">se utiliza para cargar páginas web a través de enlaces de hipertexto. </w:t>
      </w:r>
      <w:r w:rsidR="00730126">
        <w:t xml:space="preserve">Es un protocolo </w:t>
      </w:r>
      <w:r w:rsidR="00416D95">
        <w:t xml:space="preserve">de la capa de </w:t>
      </w:r>
      <w:r w:rsidR="000B0C45">
        <w:t>aplicación</w:t>
      </w:r>
      <w:r w:rsidR="00A37265">
        <w:t xml:space="preserve"> del </w:t>
      </w:r>
      <w:r w:rsidR="00BE113F">
        <w:t xml:space="preserve">conjunto de </w:t>
      </w:r>
      <w:r w:rsidR="00BA78F5">
        <w:t>protocolo</w:t>
      </w:r>
      <w:r w:rsidR="00BE113F">
        <w:t>s</w:t>
      </w:r>
      <w:r w:rsidR="00BA78F5">
        <w:t xml:space="preserve"> TCP/IP</w:t>
      </w:r>
      <w:r w:rsidR="00484098">
        <w:t>,</w:t>
      </w:r>
      <w:r w:rsidR="000B0C45">
        <w:t xml:space="preserve"> </w:t>
      </w:r>
      <w:r w:rsidR="00784BF8">
        <w:t>diseñado para transferir información</w:t>
      </w:r>
      <w:r w:rsidR="001E0084">
        <w:t xml:space="preserve"> entre los dispo</w:t>
      </w:r>
      <w:r w:rsidR="00670EA1">
        <w:t>sitivos conectados a la red</w:t>
      </w:r>
      <w:r w:rsidR="008941BE">
        <w:t xml:space="preserve">, además de que se ejecuta </w:t>
      </w:r>
      <w:r w:rsidR="009B08ED">
        <w:t xml:space="preserve">sobre otras capas </w:t>
      </w:r>
      <w:r w:rsidR="00474C2A">
        <w:t xml:space="preserve">del </w:t>
      </w:r>
      <w:r w:rsidR="00474C2A">
        <w:lastRenderedPageBreak/>
        <w:t>conjunto de protocolos TCP/IP.</w:t>
      </w:r>
      <w:r w:rsidR="00784BF8">
        <w:t xml:space="preserve"> </w:t>
      </w:r>
      <w:r w:rsidR="00474C2A">
        <w:t>E</w:t>
      </w:r>
      <w:r w:rsidR="009313C8">
        <w:t xml:space="preserve">s un lenguaje que media </w:t>
      </w:r>
      <w:r w:rsidR="008117B3">
        <w:t>entre las peticiones del cliente y las respuestas del servidor</w:t>
      </w:r>
      <w:r w:rsidR="003D20AD">
        <w:t xml:space="preserve">, para permitir una </w:t>
      </w:r>
      <w:r w:rsidR="001E2C03">
        <w:t>comunicación fluida en un mismo “lengua</w:t>
      </w:r>
      <w:r w:rsidR="00BD6CFF">
        <w:t>je</w:t>
      </w:r>
      <w:r w:rsidR="001E2C03">
        <w:t>”</w:t>
      </w:r>
      <w:r w:rsidR="00BD6CFF">
        <w:t xml:space="preserve">. </w:t>
      </w:r>
      <w:r w:rsidR="00033F0C">
        <w:t xml:space="preserve">Este protocolo </w:t>
      </w:r>
      <w:r w:rsidR="006114E9">
        <w:t xml:space="preserve">proporciona </w:t>
      </w:r>
      <w:r w:rsidR="00B57182">
        <w:t xml:space="preserve">métodos de </w:t>
      </w:r>
      <w:r w:rsidR="007E55F8">
        <w:t>petición</w:t>
      </w:r>
      <w:r w:rsidR="00B57182">
        <w:t xml:space="preserve"> </w:t>
      </w:r>
      <w:r w:rsidR="00E63013">
        <w:t xml:space="preserve">que son </w:t>
      </w:r>
      <w:r w:rsidR="00373881">
        <w:t>pautas para seguir</w:t>
      </w:r>
      <w:r w:rsidR="00E63013">
        <w:t xml:space="preserve"> y cuenta </w:t>
      </w:r>
      <w:r w:rsidR="00B17D74">
        <w:t xml:space="preserve">con </w:t>
      </w:r>
      <w:r w:rsidR="002356DF">
        <w:t xml:space="preserve">flexibilidad para incorporar nuevas </w:t>
      </w:r>
      <w:r w:rsidR="00DC4687">
        <w:t>funcionalidades</w:t>
      </w:r>
      <w:r w:rsidR="002356DF">
        <w:t xml:space="preserve"> y </w:t>
      </w:r>
      <w:r w:rsidR="00E05E04">
        <w:t>peticiones</w:t>
      </w:r>
      <w:r w:rsidR="00EB55AD">
        <w:t xml:space="preserve"> [</w:t>
      </w:r>
      <w:r w:rsidR="008725AE">
        <w:t>56</w:t>
      </w:r>
      <w:r w:rsidR="00EB55AD">
        <w:t>]</w:t>
      </w:r>
      <w:r w:rsidR="00DC4687">
        <w:t>.</w:t>
      </w:r>
    </w:p>
    <w:p w14:paraId="5FF0040E" w14:textId="276027FC" w:rsidR="00EB55AD" w:rsidRDefault="0043375C" w:rsidP="00E20FCB">
      <w:pPr>
        <w:pStyle w:val="Texto"/>
      </w:pPr>
      <w:r>
        <w:t xml:space="preserve">Una solicitud HTTP </w:t>
      </w:r>
      <w:r w:rsidR="00EA09D5">
        <w:t>se usa para</w:t>
      </w:r>
      <w:r w:rsidR="000B0D09">
        <w:t xml:space="preserve"> que las plataformas de comunicación de Internet</w:t>
      </w:r>
      <w:r w:rsidR="00EA09D5">
        <w:t xml:space="preserve"> </w:t>
      </w:r>
      <w:r w:rsidR="002414D4">
        <w:t>puedan pedir</w:t>
      </w:r>
      <w:r w:rsidR="00EA09D5">
        <w:t xml:space="preserve"> información </w:t>
      </w:r>
      <w:r w:rsidR="00BF0B53">
        <w:t>necesaria para cargar un sitio web</w:t>
      </w:r>
      <w:r w:rsidR="002414D4">
        <w:t xml:space="preserve">. Cada solicitud </w:t>
      </w:r>
      <w:r w:rsidR="00532AC2">
        <w:t xml:space="preserve">lleva consigo una serie de datos codificados </w:t>
      </w:r>
      <w:r w:rsidR="0072384A">
        <w:t>que contienen diferentes tipos de información</w:t>
      </w:r>
      <w:r w:rsidR="006058CB">
        <w:t>. Normalmente estas solicitudes contienen una URL</w:t>
      </w:r>
      <w:r w:rsidR="00B66BD1">
        <w:t>, tipo de versión de HTTP</w:t>
      </w:r>
      <w:r w:rsidR="002B07C3">
        <w:t xml:space="preserve">, encabezados de solicitud HTTP, un método </w:t>
      </w:r>
      <w:r w:rsidR="00A22BD9">
        <w:t>HTTP y de manera opcional un cuerpo HTTP</w:t>
      </w:r>
      <w:r w:rsidR="00333130">
        <w:t xml:space="preserve"> [</w:t>
      </w:r>
      <w:r w:rsidR="00470E4D">
        <w:t>56</w:t>
      </w:r>
      <w:r w:rsidR="00FD18AF">
        <w:t>]</w:t>
      </w:r>
      <w:r w:rsidR="00A22BD9">
        <w:t>.</w:t>
      </w:r>
    </w:p>
    <w:p w14:paraId="11710F02" w14:textId="6C410D79" w:rsidR="00E05E04" w:rsidRDefault="002F367F" w:rsidP="00FD18AF">
      <w:pPr>
        <w:pStyle w:val="Texto"/>
      </w:pPr>
      <w:r>
        <w:t xml:space="preserve">Un verbo HTTP o comúnmente llamado método HTTP </w:t>
      </w:r>
      <w:r w:rsidR="00BD36D5">
        <w:t xml:space="preserve">indica la acción que la solicitud HTTP espera del servidor consultado. </w:t>
      </w:r>
      <w:r w:rsidR="00FC50D2">
        <w:t>Algunos de estos métodos más comunes son “GET” y “POST</w:t>
      </w:r>
      <w:r w:rsidR="003D7311">
        <w:t xml:space="preserve">; una solicitud “POST” </w:t>
      </w:r>
      <w:r w:rsidR="0089405A">
        <w:t xml:space="preserve">suele indicar que el cliente está </w:t>
      </w:r>
      <w:r w:rsidR="00D1549C">
        <w:t xml:space="preserve">enviando información al servidor </w:t>
      </w:r>
      <w:r w:rsidR="00B16B95">
        <w:t>web</w:t>
      </w:r>
      <w:r w:rsidR="00F93C9C">
        <w:t xml:space="preserve">, mientras que una solicitud “GET” </w:t>
      </w:r>
      <w:r w:rsidR="007E467F">
        <w:t>espera a que se le devuelva in</w:t>
      </w:r>
      <w:r w:rsidR="00785F93">
        <w:t>formación</w:t>
      </w:r>
      <w:r w:rsidR="00164BD6">
        <w:t xml:space="preserve"> [</w:t>
      </w:r>
      <w:r w:rsidR="008725AE">
        <w:t>57</w:t>
      </w:r>
      <w:r w:rsidR="00164BD6">
        <w:t>]</w:t>
      </w:r>
      <w:r w:rsidR="00785F93">
        <w:t>.</w:t>
      </w:r>
    </w:p>
    <w:p w14:paraId="5D7C454F" w14:textId="6FBF0D81" w:rsidR="003E479D" w:rsidRPr="002B4FA3" w:rsidRDefault="003E479D" w:rsidP="00D901FE">
      <w:pPr>
        <w:pStyle w:val="Ttulo2"/>
      </w:pPr>
      <w:bookmarkStart w:id="140" w:name="_Toc167237658"/>
      <w:r w:rsidRPr="002B4FA3">
        <w:t xml:space="preserve">Protocolo </w:t>
      </w:r>
      <w:proofErr w:type="spellStart"/>
      <w:r w:rsidRPr="002B4FA3">
        <w:t>WiFi</w:t>
      </w:r>
      <w:proofErr w:type="spellEnd"/>
      <w:r w:rsidRPr="002B4FA3">
        <w:t xml:space="preserve"> IEEE</w:t>
      </w:r>
      <w:bookmarkEnd w:id="140"/>
    </w:p>
    <w:p w14:paraId="0E8A0CE6" w14:textId="5D02F748" w:rsidR="002119CB" w:rsidRDefault="000601D0" w:rsidP="003F7B50">
      <w:pPr>
        <w:pStyle w:val="Texto"/>
      </w:pPr>
      <w:r w:rsidRPr="000601D0">
        <w:t xml:space="preserve">El protocolo de comunicación IEEE 802.11, más conocido como </w:t>
      </w:r>
      <w:proofErr w:type="spellStart"/>
      <w:r w:rsidRPr="000601D0">
        <w:t>Wi</w:t>
      </w:r>
      <w:proofErr w:type="spellEnd"/>
      <w:r w:rsidRPr="000601D0">
        <w:t xml:space="preserve">-Fi, es una norma establecida por el </w:t>
      </w:r>
      <w:proofErr w:type="spellStart"/>
      <w:r w:rsidRPr="000601D0">
        <w:t>Institute</w:t>
      </w:r>
      <w:proofErr w:type="spellEnd"/>
      <w:r w:rsidRPr="000601D0">
        <w:t xml:space="preserve"> </w:t>
      </w:r>
      <w:proofErr w:type="spellStart"/>
      <w:r w:rsidRPr="000601D0">
        <w:t>of</w:t>
      </w:r>
      <w:proofErr w:type="spellEnd"/>
      <w:r w:rsidRPr="000601D0">
        <w:t xml:space="preserve"> </w:t>
      </w:r>
      <w:proofErr w:type="spellStart"/>
      <w:r w:rsidRPr="000601D0">
        <w:t>Electrical</w:t>
      </w:r>
      <w:proofErr w:type="spellEnd"/>
      <w:r w:rsidRPr="000601D0">
        <w:t xml:space="preserve"> and </w:t>
      </w:r>
      <w:proofErr w:type="spellStart"/>
      <w:r w:rsidRPr="000601D0">
        <w:t>Electronics</w:t>
      </w:r>
      <w:proofErr w:type="spellEnd"/>
      <w:r w:rsidRPr="000601D0">
        <w:t xml:space="preserve"> </w:t>
      </w:r>
      <w:proofErr w:type="spellStart"/>
      <w:r w:rsidRPr="000601D0">
        <w:t>Engineers</w:t>
      </w:r>
      <w:proofErr w:type="spellEnd"/>
      <w:r w:rsidRPr="000601D0">
        <w:t xml:space="preserve"> en 1997, que define cómo los dispositivos deben comunicarse en redes WLAN (Red de Área Local Inalámbrica). Esta norma ha evolucionado a lo largo de los años, incluyendo varias versiones que mejoran la velocidad y el alcance de la transmisión de datos, adaptándose a las crecientes demandas tecnológicas y siendo fundamental en el desarrollo de aplicaciones de Internet de las Cosas (</w:t>
      </w:r>
      <w:proofErr w:type="spellStart"/>
      <w:r w:rsidRPr="000601D0">
        <w:t>IoT</w:t>
      </w:r>
      <w:proofErr w:type="spellEnd"/>
      <w:r w:rsidRPr="000601D0">
        <w:t xml:space="preserve">). Un ejemplo de aplicación en </w:t>
      </w:r>
      <w:proofErr w:type="spellStart"/>
      <w:r w:rsidRPr="000601D0">
        <w:t>IoT</w:t>
      </w:r>
      <w:proofErr w:type="spellEnd"/>
      <w:r w:rsidRPr="000601D0">
        <w:t xml:space="preserve"> es el uso del módulo ESP-01 con Arduino, que permite conectar dispositivos a Internet de manera eficiente y económica, facilitando la automatización y el control remoto en entornos tanto domésticos como industriales. Esta integración aprovecha las capacidades de la norma IEEE 802.11 para transmitir datos de forma segura y fiable entre los dispositivos conectados y la red​</w:t>
      </w:r>
      <w:r w:rsidR="002F2C5D">
        <w:t xml:space="preserve"> [</w:t>
      </w:r>
      <w:r w:rsidR="00A64974">
        <w:t>58</w:t>
      </w:r>
      <w:r w:rsidR="002F2C5D">
        <w:t>]</w:t>
      </w:r>
      <w:r w:rsidR="00C467D8">
        <w:t>.</w:t>
      </w:r>
    </w:p>
    <w:p w14:paraId="20992B94" w14:textId="12EB486D" w:rsidR="002119CB" w:rsidRDefault="002119CB" w:rsidP="00D901FE">
      <w:pPr>
        <w:pStyle w:val="Ttulo2"/>
      </w:pPr>
      <w:bookmarkStart w:id="141" w:name="_Toc167237659"/>
      <w:r>
        <w:t>UART</w:t>
      </w:r>
      <w:bookmarkEnd w:id="141"/>
    </w:p>
    <w:p w14:paraId="779AF932" w14:textId="17A1AB0F" w:rsidR="003F2FA4" w:rsidRDefault="003F2FA4" w:rsidP="003F2FA4">
      <w:pPr>
        <w:pStyle w:val="Texto"/>
      </w:pPr>
      <w:r>
        <w:t xml:space="preserve">El Universal </w:t>
      </w:r>
      <w:proofErr w:type="spellStart"/>
      <w:r>
        <w:t>Asynchronous</w:t>
      </w:r>
      <w:proofErr w:type="spellEnd"/>
      <w:r>
        <w:t xml:space="preserve"> Receiver/</w:t>
      </w:r>
      <w:proofErr w:type="spellStart"/>
      <w:r>
        <w:t>Transmitter</w:t>
      </w:r>
      <w:proofErr w:type="spellEnd"/>
      <w:r>
        <w:t xml:space="preserve"> o también conocido como UART es una forma de comunicación de hardware empleado para transmitir o recibir datos de serie asincrónica, facilitando el intercambio de datos entre dispositivos sin necesidad de una señal de reloj externa. Este protocolo resulta fundamental en aplicaciones donde se requiere una comunicación simple y directa entre microcontroladores </w:t>
      </w:r>
      <w:r>
        <w:lastRenderedPageBreak/>
        <w:t>o entre un microcontrolador y otros dispositivos electrónicos, como sensores o módulos de comunicación [59].</w:t>
      </w:r>
    </w:p>
    <w:p w14:paraId="157B5235" w14:textId="3E860EAF" w:rsidR="003F2FA4" w:rsidRDefault="003F2FA4" w:rsidP="002B4FA3">
      <w:pPr>
        <w:pStyle w:val="Texto"/>
      </w:pPr>
      <w:r>
        <w:t xml:space="preserve">Dentro de proyectos donde se llegan a utilizar Arduino y módulos ESP-01 para aplicaciones de </w:t>
      </w:r>
      <w:proofErr w:type="spellStart"/>
      <w:r>
        <w:t>IoT</w:t>
      </w:r>
      <w:proofErr w:type="spellEnd"/>
      <w:r>
        <w:t xml:space="preserve"> (Internet de las Cosas), el UART desempeña un papel crucial al permitir la comunicación serie entre estos dispositivos. Esto es esencial para aplicaciones donde el Arduino necesita acceder a recursos en la red o enviar datos a la nube, facilitando así diversas funcionalidades de </w:t>
      </w:r>
      <w:proofErr w:type="spellStart"/>
      <w:r>
        <w:t>IoT</w:t>
      </w:r>
      <w:proofErr w:type="spellEnd"/>
      <w:r>
        <w:t>, como la recolección de datos de sensores remotos o el control de actuadores a través de Internet.</w:t>
      </w:r>
    </w:p>
    <w:p w14:paraId="388D972F" w14:textId="4DFA3A25" w:rsidR="003F2FA4" w:rsidRDefault="003F2FA4" w:rsidP="003F2FA4">
      <w:pPr>
        <w:pStyle w:val="Texto"/>
      </w:pPr>
      <w:r>
        <w:t>La configuración típica en este escenario incluye conectar los pines RX y TX del Arduino a los pines TX y RX del ESP-01 respectivamente los cuales son los pines utilizados para establecer la conexión física entre ellos y lo que permite establecer una comunicación bidireccional.</w:t>
      </w:r>
    </w:p>
    <w:p w14:paraId="051BE9B0" w14:textId="4B97B825" w:rsidR="003F2FA4" w:rsidRDefault="004D1392" w:rsidP="00D901FE">
      <w:pPr>
        <w:pStyle w:val="Ttulo2"/>
      </w:pPr>
      <w:bookmarkStart w:id="142" w:name="_Toc167237660"/>
      <w:r>
        <w:t>I2C</w:t>
      </w:r>
      <w:bookmarkEnd w:id="142"/>
    </w:p>
    <w:p w14:paraId="64D2B3FB" w14:textId="7753A9E4" w:rsidR="00B6468E" w:rsidRDefault="00367618" w:rsidP="00A47907">
      <w:pPr>
        <w:pStyle w:val="Texto"/>
      </w:pPr>
      <w:bookmarkStart w:id="143" w:name="_Hlk166703390"/>
      <w:r>
        <w:t>El protocolo</w:t>
      </w:r>
      <w:r w:rsidR="00D24A63">
        <w:t xml:space="preserve"> y puerto</w:t>
      </w:r>
      <w:r>
        <w:t xml:space="preserve"> de comunicación seria</w:t>
      </w:r>
      <w:r w:rsidR="00C93145">
        <w:t>l I2C define la trama de datos y las conexiones físicas para transferir bits entre 2 dispositivos digitales</w:t>
      </w:r>
      <w:r w:rsidR="00057FC2">
        <w:t xml:space="preserve">. El </w:t>
      </w:r>
      <w:r w:rsidR="00096A8B">
        <w:t>protocolo</w:t>
      </w:r>
      <w:r w:rsidR="00941E7D">
        <w:t xml:space="preserve"> permite conectar hasta 127 dispositivos esclavos en dos líneas </w:t>
      </w:r>
      <w:r w:rsidR="00DE1590">
        <w:t xml:space="preserve">de </w:t>
      </w:r>
      <w:r w:rsidR="007C1468">
        <w:t xml:space="preserve">comunicación que tiene el puerto, las cuales son </w:t>
      </w:r>
      <w:r w:rsidR="00587A89">
        <w:t xml:space="preserve">SDA y SCL. </w:t>
      </w:r>
      <w:r w:rsidR="00390B1E">
        <w:t>Los dispositivos conecta</w:t>
      </w:r>
      <w:r w:rsidR="00671DBD">
        <w:t>do</w:t>
      </w:r>
      <w:r w:rsidR="00390B1E">
        <w:t xml:space="preserve">s cuentan con velocidades de hasta </w:t>
      </w:r>
      <w:r w:rsidR="00671DBD">
        <w:t xml:space="preserve">100, 400 y 1000 </w:t>
      </w:r>
      <w:proofErr w:type="spellStart"/>
      <w:r w:rsidR="00671DBD">
        <w:t>kbits</w:t>
      </w:r>
      <w:proofErr w:type="spellEnd"/>
      <w:r w:rsidR="00204F07">
        <w:t xml:space="preserve">/s. Este protocolo es de los más utilizados </w:t>
      </w:r>
      <w:r w:rsidR="007C2B67">
        <w:t xml:space="preserve">para la comunicación con sensores digitales, </w:t>
      </w:r>
      <w:r w:rsidR="00040D39">
        <w:t>ya que este a diferencia del puerto serial</w:t>
      </w:r>
      <w:r w:rsidR="008454E3">
        <w:t xml:space="preserve"> permite tener una confirmación de los datos </w:t>
      </w:r>
      <w:r w:rsidR="00852326">
        <w:t>recibidos dentro de la misma trama</w:t>
      </w:r>
      <w:r w:rsidR="00765C36">
        <w:t xml:space="preserve"> [60]</w:t>
      </w:r>
      <w:r w:rsidR="00852326">
        <w:t>.</w:t>
      </w:r>
      <w:bookmarkEnd w:id="143"/>
    </w:p>
    <w:p w14:paraId="3047B853" w14:textId="4A5A8795" w:rsidR="00A47907" w:rsidRDefault="004B55D7" w:rsidP="00A47907">
      <w:pPr>
        <w:pStyle w:val="Texto"/>
      </w:pPr>
      <w:r>
        <w:t>Una de las principales ventajas de este protocolo es la conexión de varios dispositivos al mismo bus</w:t>
      </w:r>
      <w:r w:rsidR="002F658B">
        <w:t xml:space="preserve">. Además de si se compara este protocolo con otro como el serial TTL, este incluye más bits en su trama de comunicación </w:t>
      </w:r>
      <w:r w:rsidR="0080698E">
        <w:t xml:space="preserve">lo que permite enviar mensajes más detallados y completos. </w:t>
      </w:r>
      <w:r w:rsidR="00E34849">
        <w:t xml:space="preserve">Además de que los mensajes que se envían </w:t>
      </w:r>
      <w:r w:rsidR="00635012">
        <w:t>mediante un puerto I2C incluye una dirección tanto del registro como del sensor</w:t>
      </w:r>
      <w:r w:rsidR="00765C36">
        <w:t xml:space="preserve"> [60]</w:t>
      </w:r>
      <w:r w:rsidR="00635012">
        <w:t xml:space="preserve">. </w:t>
      </w:r>
    </w:p>
    <w:p w14:paraId="7BCF0D57" w14:textId="1D1CD650" w:rsidR="00081E20" w:rsidRDefault="000E35C5" w:rsidP="0046324F">
      <w:pPr>
        <w:pStyle w:val="Texto"/>
      </w:pPr>
      <w:r>
        <w:t xml:space="preserve">En el protocolo I2C se tienen 2 elementos </w:t>
      </w:r>
      <w:r w:rsidR="001862E8">
        <w:t xml:space="preserve">importantes que son el </w:t>
      </w:r>
      <w:r w:rsidR="00D94F87">
        <w:t xml:space="preserve">Maestro y el Esclavo. El maestro I2C se encarga de controlar al cable de reloj, es decir, </w:t>
      </w:r>
      <w:r w:rsidR="00C72247">
        <w:t xml:space="preserve">se encarga de iniciar y parar la comunicación. </w:t>
      </w:r>
      <w:r w:rsidR="00DE491E">
        <w:t xml:space="preserve">La </w:t>
      </w:r>
      <w:r w:rsidR="007411F9">
        <w:t>información serial se envía solo por el cable de datos seriales</w:t>
      </w:r>
      <w:r w:rsidR="00AC35B7">
        <w:t xml:space="preserve"> (SDA). Dos maestros no pueden hacer uso de un mismo puerto </w:t>
      </w:r>
      <w:r w:rsidR="00081E20">
        <w:t>I2C y puede funcionar de dos maneras, como maestro-receptor o maestro transmisor.</w:t>
      </w:r>
      <w:r w:rsidR="0046324F">
        <w:t xml:space="preserve"> Mientras que el esclavo I2C </w:t>
      </w:r>
      <w:r w:rsidR="00133DA2">
        <w:t xml:space="preserve">(que generalmente suele ser un sensor) </w:t>
      </w:r>
      <w:r w:rsidR="00AE4973">
        <w:t>suministra información de interés al maestro</w:t>
      </w:r>
      <w:r w:rsidR="00826292">
        <w:t xml:space="preserve"> y </w:t>
      </w:r>
      <w:r w:rsidR="00F33507">
        <w:t>puede funcionar de dos maneras, como esclavo</w:t>
      </w:r>
      <w:r w:rsidR="00765C36">
        <w:t>-</w:t>
      </w:r>
      <w:r w:rsidR="00F33507">
        <w:t>receptor o esclavo</w:t>
      </w:r>
      <w:r w:rsidR="00765C36">
        <w:t>-transmisor [60].</w:t>
      </w:r>
    </w:p>
    <w:p w14:paraId="34FBEFCB" w14:textId="6606E018" w:rsidR="00331945" w:rsidRPr="00D91DC9" w:rsidRDefault="00520D72" w:rsidP="00FF2884">
      <w:pPr>
        <w:pStyle w:val="Ttulo1"/>
      </w:pPr>
      <w:bookmarkStart w:id="144" w:name="_Toc167237661"/>
      <w:bookmarkEnd w:id="132"/>
      <w:r w:rsidRPr="00D91DC9">
        <w:lastRenderedPageBreak/>
        <w:t xml:space="preserve">Cloud </w:t>
      </w:r>
      <w:proofErr w:type="spellStart"/>
      <w:r w:rsidRPr="00D91DC9">
        <w:t>computing</w:t>
      </w:r>
      <w:bookmarkEnd w:id="144"/>
      <w:proofErr w:type="spellEnd"/>
    </w:p>
    <w:p w14:paraId="57A90C70" w14:textId="5EBB554B" w:rsidR="003F0AA9" w:rsidRPr="003F0AA9" w:rsidRDefault="00B24009" w:rsidP="003F0AA9">
      <w:pPr>
        <w:pStyle w:val="Texto"/>
        <w:rPr>
          <w:lang w:eastAsia="es-MX"/>
        </w:rPr>
      </w:pPr>
      <w:r>
        <w:rPr>
          <w:lang w:eastAsia="es-MX"/>
        </w:rPr>
        <w:t xml:space="preserve">El </w:t>
      </w:r>
      <w:r w:rsidR="003F0AA9" w:rsidRPr="003F0AA9">
        <w:rPr>
          <w:lang w:eastAsia="es-MX"/>
        </w:rPr>
        <w:t>concepto de computación en la nube se ha convertido en una piedra angular para proyectos innovadores, especialmente aquellos relacionados con el Internet de las Cosas (</w:t>
      </w:r>
      <w:proofErr w:type="spellStart"/>
      <w:r w:rsidR="003F0AA9" w:rsidRPr="003F0AA9">
        <w:rPr>
          <w:lang w:eastAsia="es-MX"/>
        </w:rPr>
        <w:t>IoT</w:t>
      </w:r>
      <w:proofErr w:type="spellEnd"/>
      <w:r w:rsidR="003F0AA9" w:rsidRPr="003F0AA9">
        <w:rPr>
          <w:lang w:eastAsia="es-MX"/>
        </w:rPr>
        <w:t xml:space="preserve">). El </w:t>
      </w:r>
      <w:proofErr w:type="spellStart"/>
      <w:r w:rsidR="003F0AA9" w:rsidRPr="003F0AA9">
        <w:rPr>
          <w:lang w:eastAsia="es-MX"/>
        </w:rPr>
        <w:t>cloud</w:t>
      </w:r>
      <w:proofErr w:type="spellEnd"/>
      <w:r w:rsidR="003F0AA9" w:rsidRPr="003F0AA9">
        <w:rPr>
          <w:lang w:eastAsia="es-MX"/>
        </w:rPr>
        <w:t xml:space="preserve"> </w:t>
      </w:r>
      <w:proofErr w:type="spellStart"/>
      <w:r w:rsidR="003F0AA9" w:rsidRPr="003F0AA9">
        <w:rPr>
          <w:lang w:eastAsia="es-MX"/>
        </w:rPr>
        <w:t>computing</w:t>
      </w:r>
      <w:proofErr w:type="spellEnd"/>
      <w:r w:rsidR="003F0AA9" w:rsidRPr="003F0AA9">
        <w:rPr>
          <w:lang w:eastAsia="es-MX"/>
        </w:rPr>
        <w:t xml:space="preserve"> no solo ofrece una plataforma para almacenar y procesar datos de manera eficiente, sino que también permite la escalabilidad y la accesibilidad global de las aplicaciones.</w:t>
      </w:r>
    </w:p>
    <w:p w14:paraId="37D7D881" w14:textId="39DA7103" w:rsidR="00B24009" w:rsidRPr="00B24009" w:rsidRDefault="00B24009" w:rsidP="00B24009">
      <w:pPr>
        <w:pStyle w:val="Texto"/>
        <w:rPr>
          <w:lang w:eastAsia="es-MX"/>
        </w:rPr>
      </w:pPr>
      <w:r w:rsidRPr="00B24009">
        <w:rPr>
          <w:lang w:eastAsia="es-MX"/>
        </w:rPr>
        <w:t xml:space="preserve">Hablando específicamente de plataformas que lideran este campo, Azure </w:t>
      </w:r>
      <w:proofErr w:type="spellStart"/>
      <w:r w:rsidRPr="00B24009">
        <w:rPr>
          <w:lang w:eastAsia="es-MX"/>
        </w:rPr>
        <w:t>IoT</w:t>
      </w:r>
      <w:proofErr w:type="spellEnd"/>
      <w:r w:rsidRPr="00B24009">
        <w:rPr>
          <w:lang w:eastAsia="es-MX"/>
        </w:rPr>
        <w:t xml:space="preserve"> de Microsoft y Amazon AWS son dos de los gigantes indiscutibles. Azure </w:t>
      </w:r>
      <w:proofErr w:type="spellStart"/>
      <w:r w:rsidRPr="00B24009">
        <w:rPr>
          <w:lang w:eastAsia="es-MX"/>
        </w:rPr>
        <w:t>IoT</w:t>
      </w:r>
      <w:proofErr w:type="spellEnd"/>
      <w:r w:rsidRPr="00B24009">
        <w:rPr>
          <w:lang w:eastAsia="es-MX"/>
        </w:rPr>
        <w:t xml:space="preserve"> está especialmente diseñado para facilitar la conexión, el monitoreo y la gestión de dispositivos </w:t>
      </w:r>
      <w:proofErr w:type="spellStart"/>
      <w:r w:rsidRPr="00B24009">
        <w:rPr>
          <w:lang w:eastAsia="es-MX"/>
        </w:rPr>
        <w:t>IoT</w:t>
      </w:r>
      <w:proofErr w:type="spellEnd"/>
      <w:r w:rsidRPr="00B24009">
        <w:rPr>
          <w:lang w:eastAsia="es-MX"/>
        </w:rPr>
        <w:t xml:space="preserve"> a gran escala, proporcionando una integración transparente que ayuda a recolectar y analizar datos del dispositivo de manera segura y confiable. Por su parte, Amazon AWS ofrece una suite de servicios que también incluye soluciones </w:t>
      </w:r>
      <w:proofErr w:type="spellStart"/>
      <w:r w:rsidRPr="00B24009">
        <w:rPr>
          <w:lang w:eastAsia="es-MX"/>
        </w:rPr>
        <w:t>IoT</w:t>
      </w:r>
      <w:proofErr w:type="spellEnd"/>
      <w:r w:rsidRPr="00B24009">
        <w:rPr>
          <w:lang w:eastAsia="es-MX"/>
        </w:rPr>
        <w:t xml:space="preserve">, permitiendo que los desarrolladores implementen aplicaciones robustas que pueden procesar y analizar enormes cantidades de datos en tiempo </w:t>
      </w:r>
      <w:r w:rsidR="0071569E">
        <w:rPr>
          <w:lang w:eastAsia="es-MX"/>
        </w:rPr>
        <w:t xml:space="preserve">casi </w:t>
      </w:r>
      <w:r w:rsidRPr="00B24009">
        <w:rPr>
          <w:lang w:eastAsia="es-MX"/>
        </w:rPr>
        <w:t>real</w:t>
      </w:r>
      <w:r w:rsidR="00B1494E">
        <w:rPr>
          <w:lang w:eastAsia="es-MX"/>
        </w:rPr>
        <w:t xml:space="preserve"> [</w:t>
      </w:r>
      <w:r w:rsidR="008572B2">
        <w:rPr>
          <w:lang w:eastAsia="es-MX"/>
        </w:rPr>
        <w:t>6</w:t>
      </w:r>
      <w:r w:rsidR="009F3A81">
        <w:rPr>
          <w:lang w:eastAsia="es-MX"/>
        </w:rPr>
        <w:t>1</w:t>
      </w:r>
      <w:r w:rsidR="00B1494E">
        <w:rPr>
          <w:lang w:eastAsia="es-MX"/>
        </w:rPr>
        <w:t>]</w:t>
      </w:r>
      <w:r w:rsidRPr="00B24009">
        <w:rPr>
          <w:lang w:eastAsia="es-MX"/>
        </w:rPr>
        <w:t>.</w:t>
      </w:r>
    </w:p>
    <w:p w14:paraId="771AB162" w14:textId="148D62F7" w:rsidR="00945B52" w:rsidRDefault="00AC4925" w:rsidP="00AF0891">
      <w:pPr>
        <w:pStyle w:val="Texto"/>
        <w:rPr>
          <w:lang w:eastAsia="es-MX"/>
        </w:rPr>
      </w:pPr>
      <w:r>
        <w:rPr>
          <w:lang w:eastAsia="es-MX"/>
        </w:rPr>
        <w:t>En el proyecto</w:t>
      </w:r>
      <w:r w:rsidR="00B24009">
        <w:rPr>
          <w:lang w:eastAsia="es-MX"/>
        </w:rPr>
        <w:t xml:space="preserve"> se utiliza un módulo ESP-01 como parte integral del sistema. Este módulo actúa como un intermediario, recolectando datos de sensores y enviándolos a la nube mediante plataformas como Azure </w:t>
      </w:r>
      <w:proofErr w:type="spellStart"/>
      <w:r w:rsidR="00B24009">
        <w:rPr>
          <w:lang w:eastAsia="es-MX"/>
        </w:rPr>
        <w:t>IoT</w:t>
      </w:r>
      <w:proofErr w:type="spellEnd"/>
      <w:r w:rsidR="00B24009">
        <w:rPr>
          <w:lang w:eastAsia="es-MX"/>
        </w:rPr>
        <w:t xml:space="preserve"> y Amazon AWS</w:t>
      </w:r>
      <w:r w:rsidR="00CD5FB5">
        <w:rPr>
          <w:lang w:eastAsia="es-MX"/>
        </w:rPr>
        <w:t xml:space="preserve"> por mencionar algunos de los que podremos hacer uso</w:t>
      </w:r>
      <w:r w:rsidR="00B24009">
        <w:rPr>
          <w:lang w:eastAsia="es-MX"/>
        </w:rPr>
        <w:t xml:space="preserve">. La ventaja de usar estos servicios de </w:t>
      </w:r>
      <w:proofErr w:type="spellStart"/>
      <w:r w:rsidR="00B24009">
        <w:rPr>
          <w:lang w:eastAsia="es-MX"/>
        </w:rPr>
        <w:t>cloud</w:t>
      </w:r>
      <w:proofErr w:type="spellEnd"/>
      <w:r w:rsidR="00B24009">
        <w:rPr>
          <w:lang w:eastAsia="es-MX"/>
        </w:rPr>
        <w:t xml:space="preserve"> </w:t>
      </w:r>
      <w:proofErr w:type="spellStart"/>
      <w:r w:rsidR="00B24009">
        <w:rPr>
          <w:lang w:eastAsia="es-MX"/>
        </w:rPr>
        <w:t>computing</w:t>
      </w:r>
      <w:proofErr w:type="spellEnd"/>
      <w:r w:rsidR="00B24009">
        <w:rPr>
          <w:lang w:eastAsia="es-MX"/>
        </w:rPr>
        <w:t xml:space="preserve"> es evidente, ya que permiten que los datos recolectados sean accesibles desde cualquier lugar del mundo, facilitando así una monitorización y gestión centralizada de la información recopilada. Esta capacidad de acceso remoto no solo mejora la eficiencia del proyecto, sino que también asegura que se pueda responder de manera rápida y efectiva a cualquier cambio en los parámetros monitorizados, asegurando así la sostenibilidad y el éxito a largo plazo del proyecto</w:t>
      </w:r>
      <w:r w:rsidR="00A36E75">
        <w:rPr>
          <w:lang w:eastAsia="es-MX"/>
        </w:rPr>
        <w:t xml:space="preserve"> [</w:t>
      </w:r>
      <w:r w:rsidR="00833B0A">
        <w:rPr>
          <w:lang w:eastAsia="es-MX"/>
        </w:rPr>
        <w:t>6</w:t>
      </w:r>
      <w:r w:rsidR="009F3A81">
        <w:rPr>
          <w:lang w:eastAsia="es-MX"/>
        </w:rPr>
        <w:t>2</w:t>
      </w:r>
      <w:r w:rsidR="00A36E75">
        <w:rPr>
          <w:lang w:eastAsia="es-MX"/>
        </w:rPr>
        <w:t>]</w:t>
      </w:r>
      <w:r w:rsidR="00B24009">
        <w:rPr>
          <w:lang w:eastAsia="es-MX"/>
        </w:rPr>
        <w:t>.</w:t>
      </w:r>
    </w:p>
    <w:p w14:paraId="58CA9184" w14:textId="0D05F948" w:rsidR="00945B52" w:rsidRPr="002B4FA3" w:rsidRDefault="00945B52" w:rsidP="00FF2884">
      <w:pPr>
        <w:pStyle w:val="Ttulo1"/>
      </w:pPr>
      <w:bookmarkStart w:id="145" w:name="_Toc167237662"/>
      <w:r>
        <w:t xml:space="preserve">Arquitectura </w:t>
      </w:r>
      <w:proofErr w:type="spellStart"/>
      <w:r>
        <w:t>serverless</w:t>
      </w:r>
      <w:bookmarkEnd w:id="145"/>
      <w:proofErr w:type="spellEnd"/>
    </w:p>
    <w:p w14:paraId="177F35F5" w14:textId="3598D27B" w:rsidR="00D91DC9" w:rsidRPr="00F230A3" w:rsidRDefault="00CF0628" w:rsidP="00AF0891">
      <w:pPr>
        <w:pStyle w:val="Texto"/>
        <w:rPr>
          <w:lang w:val="en-US"/>
        </w:rPr>
      </w:pPr>
      <w:r>
        <w:t xml:space="preserve">La arquitectura </w:t>
      </w:r>
      <w:proofErr w:type="spellStart"/>
      <w:r>
        <w:t>serverless</w:t>
      </w:r>
      <w:proofErr w:type="spellEnd"/>
      <w:r>
        <w:t xml:space="preserve"> es un modelo de desarrollo y despliegue de aplicaciones en la nube en el que el proveedor de servicios en la nube gestiona </w:t>
      </w:r>
      <w:proofErr w:type="spellStart"/>
      <w:r>
        <w:t>automaticamente</w:t>
      </w:r>
      <w:proofErr w:type="spellEnd"/>
      <w:r>
        <w:t xml:space="preserve"> los recursos </w:t>
      </w:r>
      <w:r w:rsidR="002132A2">
        <w:t>del servidor</w:t>
      </w:r>
      <w:r w:rsidR="00FD0BB7">
        <w:t xml:space="preserve">, así solo </w:t>
      </w:r>
      <w:r w:rsidR="00F46460">
        <w:t xml:space="preserve">el desarrollo </w:t>
      </w:r>
      <w:r w:rsidR="00461E82">
        <w:t xml:space="preserve">se centra </w:t>
      </w:r>
      <w:r w:rsidR="00890D70">
        <w:t xml:space="preserve">en el </w:t>
      </w:r>
      <w:r w:rsidR="00A50DC8">
        <w:t xml:space="preserve">código </w:t>
      </w:r>
      <w:r w:rsidR="00EB1D9D">
        <w:t xml:space="preserve">y la definición de </w:t>
      </w:r>
      <w:r w:rsidR="00EA52F2">
        <w:t xml:space="preserve">las </w:t>
      </w:r>
      <w:r w:rsidR="00EB1D9D">
        <w:t>funcion</w:t>
      </w:r>
      <w:r w:rsidR="00EA52F2">
        <w:t>alidades principales</w:t>
      </w:r>
      <w:r w:rsidR="00306B2A">
        <w:t xml:space="preserve">, dejando la gestión de la infraestructura al proveedor de la nube. </w:t>
      </w:r>
      <w:r w:rsidR="00F91EAF">
        <w:t xml:space="preserve">Las principales </w:t>
      </w:r>
      <w:proofErr w:type="spellStart"/>
      <w:r w:rsidR="00F91EAF">
        <w:t>caracteristicas</w:t>
      </w:r>
      <w:proofErr w:type="spellEnd"/>
      <w:r w:rsidR="00F91EAF">
        <w:t xml:space="preserve"> de </w:t>
      </w:r>
      <w:r w:rsidR="007170BB">
        <w:t xml:space="preserve">la arquitectura </w:t>
      </w:r>
      <w:proofErr w:type="spellStart"/>
      <w:r w:rsidR="007170BB">
        <w:t>serverless</w:t>
      </w:r>
      <w:proofErr w:type="spellEnd"/>
      <w:r w:rsidR="007170BB">
        <w:t xml:space="preserve"> </w:t>
      </w:r>
      <w:r w:rsidR="00881827">
        <w:t xml:space="preserve">son, no administración de servidores, escalabilidad </w:t>
      </w:r>
      <w:proofErr w:type="spellStart"/>
      <w:r w:rsidR="00881827">
        <w:t>automatica</w:t>
      </w:r>
      <w:proofErr w:type="spellEnd"/>
      <w:r w:rsidR="00881827">
        <w:t>, facturación basada en uso, desarrollo ágil y despliegue y gestión simplificada</w:t>
      </w:r>
      <w:r w:rsidR="003F7C88">
        <w:t>. En el proyecto se decidió el uso de esta arquitectu</w:t>
      </w:r>
      <w:r w:rsidR="00317E3C">
        <w:t xml:space="preserve">ra ya que </w:t>
      </w:r>
      <w:r w:rsidR="00BA1E0B">
        <w:t>al querer centralizar la recopilación de datos</w:t>
      </w:r>
      <w:r w:rsidR="00C64B9F">
        <w:t xml:space="preserve"> </w:t>
      </w:r>
      <w:r w:rsidR="0036088F">
        <w:t xml:space="preserve">y al dejar de lado la gestión de infraestructura, </w:t>
      </w:r>
      <w:r w:rsidR="000F7E25">
        <w:t xml:space="preserve">la opción </w:t>
      </w:r>
      <w:proofErr w:type="spellStart"/>
      <w:r w:rsidR="000F7E25">
        <w:t>Serverless</w:t>
      </w:r>
      <w:proofErr w:type="spellEnd"/>
      <w:r w:rsidR="000F7E25">
        <w:t xml:space="preserve"> fue la opción </w:t>
      </w:r>
      <w:r w:rsidR="002F30D7">
        <w:t>más</w:t>
      </w:r>
      <w:r w:rsidR="000F7E25">
        <w:t xml:space="preserve"> accesible</w:t>
      </w:r>
      <w:r w:rsidR="004A2466">
        <w:t xml:space="preserve"> considerando tiempo de desarrollo y </w:t>
      </w:r>
      <w:r w:rsidR="001C4DE8">
        <w:t>beneficios</w:t>
      </w:r>
      <w:r w:rsidR="00FB395D">
        <w:t>.</w:t>
      </w:r>
      <w:r w:rsidR="00D04232">
        <w:t xml:space="preserve"> </w:t>
      </w:r>
      <w:r w:rsidR="00F230A3">
        <w:rPr>
          <w:lang w:val="en-US"/>
        </w:rPr>
        <w:t>[</w:t>
      </w:r>
      <w:r w:rsidR="007A4582">
        <w:rPr>
          <w:lang w:val="en-US"/>
        </w:rPr>
        <w:t>63</w:t>
      </w:r>
      <w:r w:rsidR="00F230A3">
        <w:rPr>
          <w:lang w:val="en-US"/>
        </w:rPr>
        <w:t>]</w:t>
      </w:r>
    </w:p>
    <w:p w14:paraId="7DD9A191" w14:textId="2D1EF5A7" w:rsidR="00F167AA" w:rsidRDefault="00BD4013" w:rsidP="00FF2884">
      <w:pPr>
        <w:pStyle w:val="Ttulo1"/>
        <w:rPr>
          <w:lang w:val="en-US"/>
        </w:rPr>
      </w:pPr>
      <w:bookmarkStart w:id="146" w:name="_Toc167237663"/>
      <w:proofErr w:type="spellStart"/>
      <w:r>
        <w:rPr>
          <w:lang w:val="en-US"/>
        </w:rPr>
        <w:lastRenderedPageBreak/>
        <w:t>Patrón</w:t>
      </w:r>
      <w:proofErr w:type="spellEnd"/>
      <w:r>
        <w:rPr>
          <w:lang w:val="en-US"/>
        </w:rPr>
        <w:t xml:space="preserve"> de </w:t>
      </w:r>
      <w:proofErr w:type="spellStart"/>
      <w:r>
        <w:rPr>
          <w:lang w:val="en-US"/>
        </w:rPr>
        <w:t>diseño</w:t>
      </w:r>
      <w:proofErr w:type="spellEnd"/>
      <w:r w:rsidR="00706C5D">
        <w:rPr>
          <w:lang w:val="en-US"/>
        </w:rPr>
        <w:t>:</w:t>
      </w:r>
      <w:r>
        <w:rPr>
          <w:lang w:val="en-US"/>
        </w:rPr>
        <w:t xml:space="preserve"> MVC</w:t>
      </w:r>
      <w:bookmarkEnd w:id="146"/>
    </w:p>
    <w:p w14:paraId="26462524" w14:textId="00766F2B" w:rsidR="003C554F" w:rsidRPr="00426B8E" w:rsidRDefault="00BD4013" w:rsidP="003C554F">
      <w:pPr>
        <w:pStyle w:val="Texto"/>
      </w:pPr>
      <w:r w:rsidRPr="00426B8E">
        <w:t>E</w:t>
      </w:r>
      <w:r w:rsidR="00FD273E" w:rsidRPr="00426B8E">
        <w:t xml:space="preserve">n conjunto con la arquitectura </w:t>
      </w:r>
      <w:proofErr w:type="spellStart"/>
      <w:r w:rsidR="00CB6D8B" w:rsidRPr="00426B8E">
        <w:t>Serverless</w:t>
      </w:r>
      <w:proofErr w:type="spellEnd"/>
      <w:r w:rsidR="00CB6D8B" w:rsidRPr="00426B8E">
        <w:t xml:space="preserve"> </w:t>
      </w:r>
      <w:r w:rsidR="008344F7" w:rsidRPr="00426B8E">
        <w:t>se trabaja con el patrón de diseño MVC (Modelo-Vista-Controlador) el cual es un patr</w:t>
      </w:r>
      <w:r w:rsidR="00E40126" w:rsidRPr="00426B8E">
        <w:t>ón de diseño</w:t>
      </w:r>
      <w:r w:rsidR="003F132B" w:rsidRPr="00426B8E">
        <w:t xml:space="preserve"> </w:t>
      </w:r>
      <w:r w:rsidR="000D021B" w:rsidRPr="00426B8E">
        <w:t xml:space="preserve">que separa una aplicación en tres componentes interconectados. </w:t>
      </w:r>
      <w:r w:rsidR="003C554F" w:rsidRPr="00426B8E">
        <w:t>Esta separación ayuda a gestionar la complejidad de la aplicación. Los tres componentes son:</w:t>
      </w:r>
    </w:p>
    <w:p w14:paraId="67D1D8FA" w14:textId="2A6B0606" w:rsidR="003C554F" w:rsidRPr="00426B8E" w:rsidRDefault="003C554F" w:rsidP="003C554F">
      <w:pPr>
        <w:pStyle w:val="Texto"/>
      </w:pPr>
      <w:r w:rsidRPr="00426B8E">
        <w:t>Modelo</w:t>
      </w:r>
      <w:r w:rsidR="006B7684" w:rsidRPr="00426B8E">
        <w:t xml:space="preserve">: </w:t>
      </w:r>
      <w:r w:rsidR="006746C8" w:rsidRPr="00426B8E">
        <w:t xml:space="preserve"> El componente modelo gestiona la lógica de datos de la aplicación</w:t>
      </w:r>
      <w:r w:rsidR="008D544B" w:rsidRPr="00426B8E">
        <w:t>. Representa los datos de la aplicación y las reglas de esta</w:t>
      </w:r>
      <w:r w:rsidR="00916E41" w:rsidRPr="00426B8E">
        <w:t>.</w:t>
      </w:r>
    </w:p>
    <w:p w14:paraId="59907A16" w14:textId="40A6B9AB" w:rsidR="008D544B" w:rsidRPr="00426B8E" w:rsidRDefault="008D544B" w:rsidP="008D544B">
      <w:pPr>
        <w:pStyle w:val="Texto"/>
      </w:pPr>
      <w:r w:rsidRPr="00426B8E">
        <w:t>Vista</w:t>
      </w:r>
      <w:r w:rsidR="006B7684" w:rsidRPr="00426B8E">
        <w:t>:</w:t>
      </w:r>
      <w:r w:rsidRPr="00426B8E">
        <w:t xml:space="preserve"> La vista es responsable de la presentación de los datos. Es la interfaz de usuario de la aplicación que muestra los datos al usuario </w:t>
      </w:r>
      <w:r w:rsidR="00A70640" w:rsidRPr="00426B8E">
        <w:t>y captura la entrada del usuario.</w:t>
      </w:r>
    </w:p>
    <w:p w14:paraId="45152E6D" w14:textId="6C6F28A6" w:rsidR="00A70640" w:rsidRPr="00426B8E" w:rsidRDefault="00A70640" w:rsidP="008D544B">
      <w:pPr>
        <w:pStyle w:val="Texto"/>
      </w:pPr>
      <w:r w:rsidRPr="00426B8E">
        <w:t>Controlador</w:t>
      </w:r>
      <w:r w:rsidR="006B7684" w:rsidRPr="00426B8E">
        <w:t>:</w:t>
      </w:r>
      <w:r w:rsidRPr="00426B8E">
        <w:t xml:space="preserve"> El controlador actúa como intermediario entre el Modelo y la Vista. Recibe la entrada del usuario a través de la Vista, procesa esta entrada mediante el Modelo y devuelve los datos </w:t>
      </w:r>
      <w:r w:rsidR="00916E41" w:rsidRPr="00426B8E">
        <w:t>procesado</w:t>
      </w:r>
      <w:r w:rsidR="00215F34" w:rsidRPr="00426B8E">
        <w:t>s</w:t>
      </w:r>
      <w:r w:rsidRPr="00426B8E">
        <w:t xml:space="preserve"> a la Vista </w:t>
      </w:r>
      <w:r w:rsidR="00215F34" w:rsidRPr="00426B8E">
        <w:t>para su presentación.</w:t>
      </w:r>
    </w:p>
    <w:p w14:paraId="5A913D9E" w14:textId="046AC8D0" w:rsidR="00215F34" w:rsidRPr="006B7684" w:rsidRDefault="000F6071" w:rsidP="008D544B">
      <w:pPr>
        <w:pStyle w:val="Texto"/>
      </w:pPr>
      <w:r w:rsidRPr="006B7684">
        <w:t>A continuación</w:t>
      </w:r>
      <w:r w:rsidR="00DF2E03" w:rsidRPr="006B7684">
        <w:t>,</w:t>
      </w:r>
      <w:r w:rsidRPr="006B7684">
        <w:t xml:space="preserve"> se explicarán </w:t>
      </w:r>
      <w:r w:rsidR="00430358" w:rsidRPr="006B7684">
        <w:t>los 3 componentes aplicados en el proyecto</w:t>
      </w:r>
    </w:p>
    <w:p w14:paraId="48FBD3E7" w14:textId="71425910" w:rsidR="00430358" w:rsidRPr="00426B8E" w:rsidRDefault="00430358" w:rsidP="008D544B">
      <w:pPr>
        <w:pStyle w:val="Texto"/>
      </w:pPr>
      <w:r w:rsidRPr="00426B8E">
        <w:t xml:space="preserve">Modelo. </w:t>
      </w:r>
      <w:r w:rsidR="00CF3F33" w:rsidRPr="00426B8E">
        <w:t>En el componente modelo se tienen distintas tecnologías clave para gestionar la lógica de datos</w:t>
      </w:r>
    </w:p>
    <w:p w14:paraId="04B0E701" w14:textId="55C84AD5" w:rsidR="00CF3F33" w:rsidRPr="00426B8E" w:rsidRDefault="00CF3F33" w:rsidP="00426B8E">
      <w:pPr>
        <w:pStyle w:val="Texto"/>
      </w:pPr>
      <w:r w:rsidRPr="00426B8E">
        <w:t xml:space="preserve">PostgreSQL: La base de datos relacional utilizada para almacenar </w:t>
      </w:r>
      <w:r w:rsidR="00DD2B33" w:rsidRPr="00426B8E">
        <w:t>todos los datos de la aplicación</w:t>
      </w:r>
    </w:p>
    <w:p w14:paraId="4DC980E7" w14:textId="2A26BEEC" w:rsidR="00CF3F33" w:rsidRPr="00426B8E" w:rsidRDefault="00CF3F33" w:rsidP="00426B8E">
      <w:pPr>
        <w:pStyle w:val="Texto"/>
      </w:pPr>
      <w:r w:rsidRPr="00426B8E">
        <w:t>SQL</w:t>
      </w:r>
      <w:r w:rsidR="00DD2B33" w:rsidRPr="00426B8E">
        <w:t>: El lenguaje de consulta utilizado para interactuar con la base de datos.</w:t>
      </w:r>
    </w:p>
    <w:p w14:paraId="067B134A" w14:textId="13410D38" w:rsidR="00CF3F33" w:rsidRPr="00426B8E" w:rsidRDefault="00CF3F33" w:rsidP="00426B8E">
      <w:pPr>
        <w:pStyle w:val="Texto"/>
      </w:pPr>
      <w:r w:rsidRPr="00426B8E">
        <w:t>Prisma</w:t>
      </w:r>
      <w:r w:rsidR="00DD2B33" w:rsidRPr="00426B8E">
        <w:t>: Un ORM (</w:t>
      </w:r>
      <w:proofErr w:type="spellStart"/>
      <w:r w:rsidR="00DD2B33" w:rsidRPr="00426B8E">
        <w:t>Object-Relational</w:t>
      </w:r>
      <w:proofErr w:type="spellEnd"/>
      <w:r w:rsidR="00DD2B33" w:rsidRPr="00426B8E">
        <w:t xml:space="preserve"> </w:t>
      </w:r>
      <w:proofErr w:type="spellStart"/>
      <w:r w:rsidR="00DD2B33" w:rsidRPr="00426B8E">
        <w:t>Mapping</w:t>
      </w:r>
      <w:proofErr w:type="spellEnd"/>
      <w:r w:rsidR="00DD2B33" w:rsidRPr="00426B8E">
        <w:t>) que facilita la interacción entre el código de la aplicación y la base de datos.</w:t>
      </w:r>
    </w:p>
    <w:p w14:paraId="3CBABB7E" w14:textId="488CB134" w:rsidR="00CF3F33" w:rsidRPr="00426B8E" w:rsidRDefault="00CF3F33" w:rsidP="00CF3F33">
      <w:pPr>
        <w:pStyle w:val="Texto"/>
      </w:pPr>
      <w:r w:rsidRPr="00426B8E">
        <w:t>Vista</w:t>
      </w:r>
      <w:r w:rsidR="000C42A4">
        <w:t>:</w:t>
      </w:r>
      <w:r w:rsidRPr="00426B8E">
        <w:t xml:space="preserve"> El componente de la vista el cual es encargado de la presentación y la interfaz de usuario </w:t>
      </w:r>
      <w:r w:rsidR="00965E5F" w:rsidRPr="00426B8E">
        <w:t>consta de di</w:t>
      </w:r>
      <w:r w:rsidR="003A2039" w:rsidRPr="00426B8E">
        <w:t xml:space="preserve">stintas </w:t>
      </w:r>
      <w:r w:rsidR="00965E5F" w:rsidRPr="00426B8E">
        <w:t xml:space="preserve">aplicaciones para </w:t>
      </w:r>
      <w:r w:rsidR="003A2039" w:rsidRPr="00426B8E">
        <w:t>encargarse</w:t>
      </w:r>
      <w:r w:rsidR="00965E5F" w:rsidRPr="00426B8E">
        <w:t xml:space="preserve"> de la presentación y la interfaz </w:t>
      </w:r>
      <w:r w:rsidR="003A2039" w:rsidRPr="00426B8E">
        <w:t>de usuario.</w:t>
      </w:r>
    </w:p>
    <w:p w14:paraId="58473A0F" w14:textId="229224BF" w:rsidR="004D4B1F" w:rsidRPr="00426B8E" w:rsidRDefault="004D4B1F" w:rsidP="00426B8E">
      <w:pPr>
        <w:pStyle w:val="Texto"/>
      </w:pPr>
      <w:r w:rsidRPr="00426B8E">
        <w:t>HTML: El lenguaje de marcado utilizado para estructurar el contenido de la web.</w:t>
      </w:r>
    </w:p>
    <w:p w14:paraId="4B954DB2" w14:textId="3EB6C995" w:rsidR="004D4B1F" w:rsidRPr="00426B8E" w:rsidRDefault="004D4B1F" w:rsidP="00426B8E">
      <w:pPr>
        <w:pStyle w:val="Texto"/>
      </w:pPr>
      <w:r w:rsidRPr="00426B8E">
        <w:t>CSS: El lenguaje de estilos utilizado para diseñar la apariencia de la web.</w:t>
      </w:r>
    </w:p>
    <w:p w14:paraId="0163B13F" w14:textId="32E5EFE4" w:rsidR="004D4B1F" w:rsidRPr="00426B8E" w:rsidRDefault="004D4B1F" w:rsidP="00426B8E">
      <w:pPr>
        <w:pStyle w:val="Texto"/>
      </w:pPr>
      <w:proofErr w:type="spellStart"/>
      <w:r w:rsidRPr="00426B8E">
        <w:t>TailwindCSS</w:t>
      </w:r>
      <w:proofErr w:type="spellEnd"/>
      <w:r w:rsidRPr="00426B8E">
        <w:t xml:space="preserve">: Un </w:t>
      </w:r>
      <w:proofErr w:type="spellStart"/>
      <w:r w:rsidRPr="00426B8E">
        <w:t>framework</w:t>
      </w:r>
      <w:proofErr w:type="spellEnd"/>
      <w:r w:rsidRPr="00426B8E">
        <w:t xml:space="preserve"> de CSS que facilita la creación de diseños responsivos </w:t>
      </w:r>
      <w:r w:rsidR="00FE0154" w:rsidRPr="00426B8E">
        <w:t xml:space="preserve">y diseños agradables mediante clases predefinidas </w:t>
      </w:r>
    </w:p>
    <w:p w14:paraId="72E96A4E" w14:textId="493A39A2" w:rsidR="000D038B" w:rsidRPr="000D038B" w:rsidRDefault="000D038B" w:rsidP="000D038B">
      <w:pPr>
        <w:pStyle w:val="Texto"/>
      </w:pPr>
      <w:r w:rsidRPr="00426B8E">
        <w:lastRenderedPageBreak/>
        <w:t>Controlador</w:t>
      </w:r>
      <w:r w:rsidR="000C42A4">
        <w:t>: El componente del Controlador actúa como intermediario entre el Modelo y la Vista, gestionando las entradas del usuario y actualizando las vistas con los datos necesarios.</w:t>
      </w:r>
    </w:p>
    <w:p w14:paraId="7A808C5E" w14:textId="7F24493B" w:rsidR="000C42A4" w:rsidRPr="00426B8E" w:rsidRDefault="005B3018" w:rsidP="00426B8E">
      <w:pPr>
        <w:pStyle w:val="Texto"/>
      </w:pPr>
      <w:proofErr w:type="spellStart"/>
      <w:proofErr w:type="gramStart"/>
      <w:r>
        <w:t>Node</w:t>
      </w:r>
      <w:r w:rsidR="009512D1">
        <w:t>,js</w:t>
      </w:r>
      <w:proofErr w:type="spellEnd"/>
      <w:proofErr w:type="gramEnd"/>
      <w:r w:rsidR="009512D1">
        <w:t xml:space="preserve">: El entorno de ejecución de JavaScript en el servidor, utilizado para manejar la lógica </w:t>
      </w:r>
      <w:r w:rsidR="009C1B0D">
        <w:t xml:space="preserve">de negocio y las operaciones del </w:t>
      </w:r>
      <w:proofErr w:type="spellStart"/>
      <w:r w:rsidR="009C1B0D">
        <w:t>backend</w:t>
      </w:r>
      <w:proofErr w:type="spellEnd"/>
      <w:r w:rsidR="00B7485C">
        <w:t>.</w:t>
      </w:r>
    </w:p>
    <w:p w14:paraId="4A48DAB0" w14:textId="6195DBCD" w:rsidR="009C1B0D" w:rsidRPr="00426B8E" w:rsidRDefault="009C1B0D" w:rsidP="00426B8E">
      <w:pPr>
        <w:pStyle w:val="Texto"/>
      </w:pPr>
      <w:r>
        <w:t xml:space="preserve">Next.js: Un </w:t>
      </w:r>
      <w:proofErr w:type="spellStart"/>
      <w:r>
        <w:t>framework</w:t>
      </w:r>
      <w:proofErr w:type="spellEnd"/>
      <w:r>
        <w:t xml:space="preserve"> de </w:t>
      </w:r>
      <w:proofErr w:type="spellStart"/>
      <w:r>
        <w:t>React</w:t>
      </w:r>
      <w:proofErr w:type="spellEnd"/>
      <w:r>
        <w:t xml:space="preserve"> que permite la renderización del lado del servidor </w:t>
      </w:r>
      <w:r w:rsidR="00B7485C">
        <w:t>y la creación de aplicaciones web estáticas y dinámicas.</w:t>
      </w:r>
    </w:p>
    <w:p w14:paraId="4401CF28" w14:textId="5D237A3F" w:rsidR="00B7485C" w:rsidRPr="00426B8E" w:rsidRDefault="00B7485C" w:rsidP="00426B8E">
      <w:pPr>
        <w:pStyle w:val="Texto"/>
      </w:pPr>
      <w:proofErr w:type="spellStart"/>
      <w:r>
        <w:t>React</w:t>
      </w:r>
      <w:proofErr w:type="spellEnd"/>
      <w:r>
        <w:t xml:space="preserve">: Integrado con Next.js </w:t>
      </w:r>
      <w:r w:rsidR="005E4CF2">
        <w:t>es una biblioteca de JavaScript para construir interfaces de usuario interactivas.</w:t>
      </w:r>
    </w:p>
    <w:p w14:paraId="1B18C700" w14:textId="1F8DD095" w:rsidR="005E4CF2" w:rsidRPr="00426B8E" w:rsidRDefault="005E4CF2" w:rsidP="00426B8E">
      <w:pPr>
        <w:pStyle w:val="Texto"/>
      </w:pPr>
      <w:r>
        <w:t xml:space="preserve">JavaScript: Lenguaje de programación utilizado tanto en la parte visual de la </w:t>
      </w:r>
      <w:r w:rsidR="002F30D7">
        <w:t>aplicación,</w:t>
      </w:r>
      <w:r>
        <w:t xml:space="preserve"> así como en la lógica del servidor.</w:t>
      </w:r>
    </w:p>
    <w:p w14:paraId="3F24A7FC" w14:textId="1246EF16" w:rsidR="00D91DC9" w:rsidRDefault="00945B52" w:rsidP="00FF2884">
      <w:pPr>
        <w:pStyle w:val="Ttulo1"/>
      </w:pPr>
      <w:bookmarkStart w:id="147" w:name="_Toc167237664"/>
      <w:r>
        <w:t>Framework de desarrollo para la aplicación web</w:t>
      </w:r>
      <w:bookmarkEnd w:id="147"/>
    </w:p>
    <w:p w14:paraId="0513C7AD" w14:textId="47B3A5A0" w:rsidR="00C81D64" w:rsidRDefault="00C81D64" w:rsidP="00C81D64">
      <w:pPr>
        <w:pStyle w:val="Texto"/>
        <w:rPr>
          <w:lang w:eastAsia="es-MX"/>
        </w:rPr>
      </w:pPr>
      <w:r>
        <w:rPr>
          <w:lang w:eastAsia="es-MX"/>
        </w:rPr>
        <w:t xml:space="preserve">En el desarrollo de </w:t>
      </w:r>
      <w:r w:rsidR="004603BB">
        <w:rPr>
          <w:lang w:eastAsia="es-MX"/>
        </w:rPr>
        <w:t xml:space="preserve">la </w:t>
      </w:r>
      <w:r>
        <w:rPr>
          <w:lang w:eastAsia="es-MX"/>
        </w:rPr>
        <w:t xml:space="preserve">aplicación web, </w:t>
      </w:r>
      <w:r w:rsidR="004603BB">
        <w:rPr>
          <w:lang w:eastAsia="es-MX"/>
        </w:rPr>
        <w:t>se ha</w:t>
      </w:r>
      <w:r>
        <w:rPr>
          <w:lang w:eastAsia="es-MX"/>
        </w:rPr>
        <w:t xml:space="preserve"> seleccionado el </w:t>
      </w:r>
      <w:proofErr w:type="spellStart"/>
      <w:r>
        <w:rPr>
          <w:lang w:eastAsia="es-MX"/>
        </w:rPr>
        <w:t>framework</w:t>
      </w:r>
      <w:proofErr w:type="spellEnd"/>
      <w:r>
        <w:rPr>
          <w:lang w:eastAsia="es-MX"/>
        </w:rPr>
        <w:t xml:space="preserve"> Next.js, apoyado por las capacidades de Node.js en las API </w:t>
      </w:r>
      <w:proofErr w:type="spellStart"/>
      <w:r>
        <w:rPr>
          <w:lang w:eastAsia="es-MX"/>
        </w:rPr>
        <w:t>Routes</w:t>
      </w:r>
      <w:proofErr w:type="spellEnd"/>
      <w:r>
        <w:rPr>
          <w:lang w:eastAsia="es-MX"/>
        </w:rPr>
        <w:t xml:space="preserve">, y complementado con </w:t>
      </w:r>
      <w:proofErr w:type="spellStart"/>
      <w:r>
        <w:rPr>
          <w:lang w:eastAsia="es-MX"/>
        </w:rPr>
        <w:t>React</w:t>
      </w:r>
      <w:proofErr w:type="spellEnd"/>
      <w:r>
        <w:rPr>
          <w:lang w:eastAsia="es-MX"/>
        </w:rPr>
        <w:t xml:space="preserve">, una biblioteca de JavaScript para construir interfaces de usuario. </w:t>
      </w:r>
      <w:proofErr w:type="spellStart"/>
      <w:r>
        <w:rPr>
          <w:lang w:eastAsia="es-MX"/>
        </w:rPr>
        <w:t>React</w:t>
      </w:r>
      <w:proofErr w:type="spellEnd"/>
      <w:r>
        <w:rPr>
          <w:lang w:eastAsia="es-MX"/>
        </w:rPr>
        <w:t xml:space="preserve"> permite crear interfaces interactivas y dinámicas de forma eficiente, facilitando la gestión de la actualización de vistas cuando los datos cambian, lo cual es esencial para aplicaciones modernas. [</w:t>
      </w:r>
      <w:r w:rsidR="5F031128" w:rsidRPr="4D5643DA">
        <w:rPr>
          <w:lang w:eastAsia="es-MX"/>
        </w:rPr>
        <w:t>6</w:t>
      </w:r>
      <w:r w:rsidR="00217618">
        <w:rPr>
          <w:lang w:eastAsia="es-MX"/>
        </w:rPr>
        <w:t>4</w:t>
      </w:r>
      <w:r>
        <w:rPr>
          <w:lang w:eastAsia="es-MX"/>
        </w:rPr>
        <w:t>]</w:t>
      </w:r>
    </w:p>
    <w:p w14:paraId="45396AF8" w14:textId="761AEF87" w:rsidR="00C81D64" w:rsidRDefault="00C81D64" w:rsidP="00C81D64">
      <w:pPr>
        <w:pStyle w:val="Texto"/>
        <w:rPr>
          <w:lang w:eastAsia="es-MX"/>
        </w:rPr>
      </w:pPr>
      <w:r>
        <w:rPr>
          <w:lang w:eastAsia="es-MX"/>
        </w:rPr>
        <w:t xml:space="preserve">Una de las funcionalidades clave de Next.js son sus API </w:t>
      </w:r>
      <w:proofErr w:type="spellStart"/>
      <w:r>
        <w:rPr>
          <w:lang w:eastAsia="es-MX"/>
        </w:rPr>
        <w:t>Routes</w:t>
      </w:r>
      <w:proofErr w:type="spellEnd"/>
      <w:r>
        <w:rPr>
          <w:lang w:eastAsia="es-MX"/>
        </w:rPr>
        <w:t xml:space="preserve">. Estas rutas permiten integrar funciones de </w:t>
      </w:r>
      <w:proofErr w:type="spellStart"/>
      <w:r>
        <w:rPr>
          <w:lang w:eastAsia="es-MX"/>
        </w:rPr>
        <w:t>backend</w:t>
      </w:r>
      <w:proofErr w:type="spellEnd"/>
      <w:r>
        <w:rPr>
          <w:lang w:eastAsia="es-MX"/>
        </w:rPr>
        <w:t xml:space="preserve"> dentro del mismo </w:t>
      </w:r>
      <w:proofErr w:type="spellStart"/>
      <w:r>
        <w:rPr>
          <w:lang w:eastAsia="es-MX"/>
        </w:rPr>
        <w:t>framework</w:t>
      </w:r>
      <w:proofErr w:type="spellEnd"/>
      <w:r>
        <w:rPr>
          <w:lang w:eastAsia="es-MX"/>
        </w:rPr>
        <w:t xml:space="preserve"> de Next.js, manejando directamente en el servidor tareas como la autenticación de usuarios y el procesamiento de datos. Esta integración elimina la necesidad de mantener un servidor </w:t>
      </w:r>
      <w:proofErr w:type="spellStart"/>
      <w:r>
        <w:rPr>
          <w:lang w:eastAsia="es-MX"/>
        </w:rPr>
        <w:t>backend</w:t>
      </w:r>
      <w:proofErr w:type="spellEnd"/>
      <w:r>
        <w:rPr>
          <w:lang w:eastAsia="es-MX"/>
        </w:rPr>
        <w:t xml:space="preserve"> separado, simplificando enormemente el desarrollo y el mantenimiento de la aplicación.</w:t>
      </w:r>
    </w:p>
    <w:p w14:paraId="3380A95C" w14:textId="33DBCCEF" w:rsidR="004D03E1" w:rsidRPr="00CB0EFB" w:rsidRDefault="00C81D64" w:rsidP="00CB0EFB">
      <w:pPr>
        <w:pStyle w:val="Texto"/>
      </w:pPr>
      <w:r>
        <w:rPr>
          <w:lang w:eastAsia="es-MX"/>
        </w:rPr>
        <w:t xml:space="preserve">Node.js, utilizado en las API </w:t>
      </w:r>
      <w:proofErr w:type="spellStart"/>
      <w:r>
        <w:rPr>
          <w:lang w:eastAsia="es-MX"/>
        </w:rPr>
        <w:t>Routes</w:t>
      </w:r>
      <w:proofErr w:type="spellEnd"/>
      <w:r>
        <w:rPr>
          <w:lang w:eastAsia="es-MX"/>
        </w:rPr>
        <w:t xml:space="preserve"> de Next.js, es un entorno de ejecución de JavaScript del lado del servidor que permite ejecutar código JavaScript fuera de un navegador. Su uso en las API </w:t>
      </w:r>
      <w:proofErr w:type="spellStart"/>
      <w:r>
        <w:rPr>
          <w:lang w:eastAsia="es-MX"/>
        </w:rPr>
        <w:t>Routes</w:t>
      </w:r>
      <w:proofErr w:type="spellEnd"/>
      <w:r>
        <w:rPr>
          <w:lang w:eastAsia="es-MX"/>
        </w:rPr>
        <w:t xml:space="preserve"> de Next.js es crucial porque permite manejar múltiples solicitudes de manera asincrónica y no bloqueante, lo cual es fundamental para aplicaciones web que manejan un volumen alto de interacciones sin afectar el rendimiento. Aunque existen alternativas modernas como </w:t>
      </w:r>
      <w:proofErr w:type="spellStart"/>
      <w:r>
        <w:rPr>
          <w:lang w:eastAsia="es-MX"/>
        </w:rPr>
        <w:t>Bun</w:t>
      </w:r>
      <w:proofErr w:type="spellEnd"/>
      <w:r>
        <w:rPr>
          <w:lang w:eastAsia="es-MX"/>
        </w:rPr>
        <w:t>, que ofrecen mejoras en velocidad y compatibilidad, Node.js sigue siendo ampliamente preferido por su comunidad robusta, extenso ecosistema de paquetes y probada madurez tecnológica.</w:t>
      </w:r>
      <w:r w:rsidR="00AB24EA">
        <w:rPr>
          <w:lang w:eastAsia="es-MX"/>
        </w:rPr>
        <w:t xml:space="preserve"> [</w:t>
      </w:r>
      <w:r w:rsidR="5F031128" w:rsidRPr="4D5643DA">
        <w:rPr>
          <w:lang w:eastAsia="es-MX"/>
        </w:rPr>
        <w:t>6</w:t>
      </w:r>
      <w:r w:rsidR="00217618">
        <w:rPr>
          <w:lang w:eastAsia="es-MX"/>
        </w:rPr>
        <w:t>4</w:t>
      </w:r>
      <w:r w:rsidR="00AB24EA">
        <w:rPr>
          <w:lang w:eastAsia="es-MX"/>
        </w:rPr>
        <w:t>]</w:t>
      </w:r>
      <w:bookmarkStart w:id="148" w:name="_Toc145873087"/>
      <w:bookmarkEnd w:id="50"/>
      <w:r w:rsidR="005A1EF2">
        <w:tab/>
      </w:r>
    </w:p>
    <w:p w14:paraId="624299D9" w14:textId="3A321BA1" w:rsidR="00271459" w:rsidRDefault="004D03E1" w:rsidP="004D03E1">
      <w:pPr>
        <w:pStyle w:val="Ttulo1"/>
      </w:pPr>
      <w:bookmarkStart w:id="149" w:name="_Toc167237665"/>
      <w:r>
        <w:lastRenderedPageBreak/>
        <w:t>Framework de pruebas</w:t>
      </w:r>
      <w:bookmarkEnd w:id="149"/>
    </w:p>
    <w:p w14:paraId="4569958A" w14:textId="5F986185" w:rsidR="004D03E1" w:rsidRDefault="00410F37" w:rsidP="004D03E1">
      <w:pPr>
        <w:pStyle w:val="Texto"/>
      </w:pPr>
      <w:r>
        <w:t xml:space="preserve">Para poder probarse </w:t>
      </w:r>
      <w:r w:rsidR="00605B97">
        <w:t>la aplicación</w:t>
      </w:r>
      <w:r w:rsidR="00C720DD">
        <w:t xml:space="preserve"> se necesita de un conjunto de </w:t>
      </w:r>
      <w:r w:rsidR="006C5A2E">
        <w:t>dependencias externas</w:t>
      </w:r>
      <w:r w:rsidR="00596F03">
        <w:t xml:space="preserve"> que permiten desarrollar distintos tipos de pruebas</w:t>
      </w:r>
      <w:r w:rsidR="00276CAD">
        <w:t xml:space="preserve">. Una prueba en </w:t>
      </w:r>
      <w:proofErr w:type="gramStart"/>
      <w:r w:rsidR="00276CAD">
        <w:t>software,</w:t>
      </w:r>
      <w:proofErr w:type="gramEnd"/>
      <w:r w:rsidR="00276CAD">
        <w:t xml:space="preserve"> es el proceso de evaluar y verificar que un programa o aplicación funcione según lo esperado</w:t>
      </w:r>
      <w:r w:rsidR="007F0EE8">
        <w:t xml:space="preserve">. Este proceso implica ejecutar el software para identificar cualquier defecto, error o problema que pueda afectar su funcionamiento. </w:t>
      </w:r>
      <w:r w:rsidR="00901503">
        <w:t>Las pruebas de software son cruciales para asegurar la calidad, fiabilidad y rendimiento del software.</w:t>
      </w:r>
      <w:r w:rsidR="0098529A">
        <w:t xml:space="preserve"> Existen distin</w:t>
      </w:r>
      <w:r w:rsidR="00BC7FA4">
        <w:t xml:space="preserve">tos tipos de pruebas que se pueden implementar, </w:t>
      </w:r>
      <w:r w:rsidR="00CC7F2A">
        <w:t xml:space="preserve">por </w:t>
      </w:r>
      <w:proofErr w:type="gramStart"/>
      <w:r w:rsidR="00CC7F2A">
        <w:t>ejemplo</w:t>
      </w:r>
      <w:proofErr w:type="gramEnd"/>
      <w:r w:rsidR="00CC7F2A">
        <w:t xml:space="preserve"> Pruebas Unitarias las cuales evalúan las unidades más pequeñas del código como funciones o métodos. Pruebas de Integración las cuales </w:t>
      </w:r>
      <w:r w:rsidR="00B94CE6">
        <w:t xml:space="preserve">verifican que diferentes módulos o componentes del software </w:t>
      </w:r>
      <w:r w:rsidR="00D6515C">
        <w:t xml:space="preserve">funcionen bien juntos. Pruebas del sistema las cuales evalúan el sistema completo en su conjunto para garantizar </w:t>
      </w:r>
      <w:r w:rsidR="00CC19F1">
        <w:t xml:space="preserve">que cumple con los requisitos especificados. </w:t>
      </w:r>
      <w:r w:rsidR="00E8755D">
        <w:t>Pruebas de componentes las cuales</w:t>
      </w:r>
      <w:r w:rsidR="002249E0">
        <w:t xml:space="preserve"> evalúan el correcto funcionamiento de componentes en la aplicación </w:t>
      </w:r>
      <w:r w:rsidR="00D36225">
        <w:t>[</w:t>
      </w:r>
      <w:r w:rsidR="00074861">
        <w:t>65</w:t>
      </w:r>
      <w:r w:rsidR="00D36225">
        <w:t>]</w:t>
      </w:r>
    </w:p>
    <w:p w14:paraId="36C8AC8E" w14:textId="0E410609" w:rsidR="00D36225" w:rsidRDefault="00D36225" w:rsidP="004D03E1">
      <w:pPr>
        <w:pStyle w:val="Texto"/>
      </w:pPr>
      <w:r>
        <w:t xml:space="preserve">Para poder implementar estas pruebas hay distintos tipos de </w:t>
      </w:r>
      <w:proofErr w:type="spellStart"/>
      <w:r>
        <w:t>frameworks</w:t>
      </w:r>
      <w:proofErr w:type="spellEnd"/>
      <w:r>
        <w:t xml:space="preserve"> o </w:t>
      </w:r>
      <w:proofErr w:type="spellStart"/>
      <w:r>
        <w:t>librerias</w:t>
      </w:r>
      <w:proofErr w:type="spellEnd"/>
      <w:r>
        <w:t xml:space="preserve"> que se pueden utilizar </w:t>
      </w:r>
      <w:r w:rsidR="000F7939">
        <w:t>como por ejemplo</w:t>
      </w:r>
      <w:r w:rsidR="0000438C">
        <w:t xml:space="preserve"> Mocha, Chai</w:t>
      </w:r>
      <w:r w:rsidR="00DD4345">
        <w:t xml:space="preserve">, </w:t>
      </w:r>
      <w:proofErr w:type="spellStart"/>
      <w:r w:rsidR="00DD4345">
        <w:t>Cypress</w:t>
      </w:r>
      <w:proofErr w:type="spellEnd"/>
      <w:r w:rsidR="00DD4345">
        <w:t xml:space="preserve"> o </w:t>
      </w:r>
      <w:proofErr w:type="spellStart"/>
      <w:r w:rsidR="00DD4345">
        <w:t>Puppeeter</w:t>
      </w:r>
      <w:proofErr w:type="spellEnd"/>
      <w:r w:rsidR="00DD4345">
        <w:t xml:space="preserve">, pero sin duda </w:t>
      </w:r>
      <w:proofErr w:type="spellStart"/>
      <w:r w:rsidR="000F7939">
        <w:t>Jest</w:t>
      </w:r>
      <w:proofErr w:type="spellEnd"/>
      <w:r w:rsidR="000F7939">
        <w:t xml:space="preserve"> y </w:t>
      </w:r>
      <w:proofErr w:type="spellStart"/>
      <w:r w:rsidR="000F7939">
        <w:t>React</w:t>
      </w:r>
      <w:proofErr w:type="spellEnd"/>
      <w:r w:rsidR="000F7939">
        <w:t xml:space="preserve"> </w:t>
      </w:r>
      <w:proofErr w:type="spellStart"/>
      <w:r w:rsidR="000F7939">
        <w:t>Testing</w:t>
      </w:r>
      <w:proofErr w:type="spellEnd"/>
      <w:r w:rsidR="000F7939">
        <w:t xml:space="preserve"> Library, son dependencias que tienen buena reputación entre la comunidad de desarrollo</w:t>
      </w:r>
      <w:r w:rsidR="003C71C8">
        <w:t xml:space="preserve"> por su alta capacidad y fiabilidad</w:t>
      </w:r>
      <w:r w:rsidR="000F7939">
        <w:t xml:space="preserve">. </w:t>
      </w:r>
    </w:p>
    <w:p w14:paraId="22094A38" w14:textId="651790DA" w:rsidR="000F7939" w:rsidRDefault="000F7939" w:rsidP="004D03E1">
      <w:pPr>
        <w:pStyle w:val="Texto"/>
      </w:pPr>
      <w:proofErr w:type="spellStart"/>
      <w:r>
        <w:t>Jest</w:t>
      </w:r>
      <w:proofErr w:type="spellEnd"/>
      <w:r>
        <w:t xml:space="preserve"> es un </w:t>
      </w:r>
      <w:proofErr w:type="spellStart"/>
      <w:r>
        <w:t>framework</w:t>
      </w:r>
      <w:proofErr w:type="spellEnd"/>
      <w:r>
        <w:t xml:space="preserve"> de pruebas en JavaScript desarrollado por </w:t>
      </w:r>
      <w:r w:rsidR="00E8106C">
        <w:t>Meta</w:t>
      </w:r>
      <w:r>
        <w:t>. Es ampliamente utilizado para realizar pruebas unitarias y de integración. Es fácil de configurar y tiene alta capacidad para realizar p</w:t>
      </w:r>
      <w:r w:rsidR="003C71C8">
        <w:t>r</w:t>
      </w:r>
      <w:r>
        <w:t>u</w:t>
      </w:r>
      <w:r w:rsidR="003C71C8">
        <w:t>e</w:t>
      </w:r>
      <w:r>
        <w:t>bas de manera rápida y efectiva. [</w:t>
      </w:r>
      <w:r w:rsidR="003424AC">
        <w:t>66</w:t>
      </w:r>
      <w:r>
        <w:t>]</w:t>
      </w:r>
    </w:p>
    <w:p w14:paraId="5250672C" w14:textId="71480A63" w:rsidR="000F7939" w:rsidRPr="000F7939" w:rsidRDefault="000F7939" w:rsidP="004D03E1">
      <w:pPr>
        <w:pStyle w:val="Texto"/>
        <w:rPr>
          <w:lang w:val="es-ES"/>
        </w:rPr>
      </w:pPr>
      <w:proofErr w:type="spellStart"/>
      <w:r w:rsidRPr="000F7939">
        <w:rPr>
          <w:lang w:val="es-ES"/>
        </w:rPr>
        <w:t>React</w:t>
      </w:r>
      <w:proofErr w:type="spellEnd"/>
      <w:r w:rsidRPr="000F7939">
        <w:rPr>
          <w:lang w:val="es-ES"/>
        </w:rPr>
        <w:t xml:space="preserve"> </w:t>
      </w:r>
      <w:proofErr w:type="spellStart"/>
      <w:r w:rsidRPr="000F7939">
        <w:rPr>
          <w:lang w:val="es-ES"/>
        </w:rPr>
        <w:t>Testing</w:t>
      </w:r>
      <w:proofErr w:type="spellEnd"/>
      <w:r w:rsidRPr="000F7939">
        <w:rPr>
          <w:lang w:val="es-ES"/>
        </w:rPr>
        <w:t xml:space="preserve"> Library es una l</w:t>
      </w:r>
      <w:proofErr w:type="spellStart"/>
      <w:r>
        <w:t>ibrer</w:t>
      </w:r>
      <w:proofErr w:type="spellEnd"/>
      <w:r w:rsidRPr="000F7939">
        <w:rPr>
          <w:lang w:val="es-ES"/>
        </w:rPr>
        <w:t>í</w:t>
      </w:r>
      <w:r>
        <w:t>a enfocada en probar comp</w:t>
      </w:r>
      <w:r w:rsidR="00835E21">
        <w:t xml:space="preserve">onentes de </w:t>
      </w:r>
      <w:proofErr w:type="spellStart"/>
      <w:r w:rsidR="00835E21">
        <w:t>React</w:t>
      </w:r>
      <w:proofErr w:type="spellEnd"/>
      <w:r w:rsidR="00835E21">
        <w:t xml:space="preserve">, se debe recordar que </w:t>
      </w:r>
      <w:proofErr w:type="spellStart"/>
      <w:r w:rsidR="00835E21">
        <w:t>React</w:t>
      </w:r>
      <w:proofErr w:type="spellEnd"/>
      <w:r w:rsidR="00835E21">
        <w:t xml:space="preserve"> está inmerso en Next.js, así que ambos trabajan de forma colaborativa. El objetivo principal de esta librería es </w:t>
      </w:r>
      <w:proofErr w:type="spellStart"/>
      <w:r w:rsidR="00835E21">
        <w:t>perimitir</w:t>
      </w:r>
      <w:proofErr w:type="spellEnd"/>
      <w:r w:rsidR="00835E21">
        <w:t xml:space="preserve"> la </w:t>
      </w:r>
      <w:r w:rsidR="00BD79BA">
        <w:t xml:space="preserve">realización de pruebas basadas en la forma en que el usuario final interactuará con la aplicación, </w:t>
      </w:r>
      <w:r w:rsidR="009E1979">
        <w:t xml:space="preserve">en lugar de enfocarse en los detalles de la </w:t>
      </w:r>
      <w:r w:rsidR="00226154">
        <w:t>implementación. Esto hace que las pruebas sean más robustas y menos propensas a fallar debido a cambios en el código interno.</w:t>
      </w:r>
      <w:r w:rsidR="00427750">
        <w:t xml:space="preserve"> [</w:t>
      </w:r>
      <w:r w:rsidR="003424AC">
        <w:t>67</w:t>
      </w:r>
      <w:r w:rsidR="00427750">
        <w:t>]</w:t>
      </w:r>
    </w:p>
    <w:p w14:paraId="1BAB8581" w14:textId="1B44492A" w:rsidR="00DA6D17" w:rsidRDefault="00992F8B" w:rsidP="00FF2884">
      <w:pPr>
        <w:pStyle w:val="Ttulo1"/>
      </w:pPr>
      <w:bookmarkStart w:id="150" w:name="_Toc167237666"/>
      <w:r>
        <w:t>Tabla de tecnologías</w:t>
      </w:r>
      <w:bookmarkEnd w:id="150"/>
    </w:p>
    <w:p w14:paraId="2A48FF84" w14:textId="4491653A" w:rsidR="00BD5E92" w:rsidRDefault="000E30BC" w:rsidP="005F6B85">
      <w:pPr>
        <w:pStyle w:val="Texto"/>
      </w:pPr>
      <w:r>
        <w:t>Dentro de la tabla 1 se</w:t>
      </w:r>
      <w:r w:rsidR="00BD5E92">
        <w:t xml:space="preserve"> ofrece un análisis detallado de las tecnologías implementadas en el sistema de monitoreo de calidad del agua. Cada entrada especifica la tecnología utilizada, su función dentro del proyecto, su categoría tecnológica y su integración con otras herramientas del ecosistema. HTML y CSS son fundamentales para la estructura y el diseño de la interfaz web. JavaScript, junto con </w:t>
      </w:r>
      <w:proofErr w:type="spellStart"/>
      <w:r w:rsidR="00BD5E92">
        <w:t>React</w:t>
      </w:r>
      <w:proofErr w:type="spellEnd"/>
      <w:r w:rsidR="00BD5E92">
        <w:t xml:space="preserve"> y Next.js, maneja la lógica de la aplicación y la interactividad, tanto en el </w:t>
      </w:r>
      <w:proofErr w:type="spellStart"/>
      <w:r w:rsidR="00BD5E92">
        <w:t>frontend</w:t>
      </w:r>
      <w:proofErr w:type="spellEnd"/>
      <w:r w:rsidR="00BD5E92">
        <w:t xml:space="preserve"> como en el </w:t>
      </w:r>
      <w:proofErr w:type="spellStart"/>
      <w:r w:rsidR="00BD5E92">
        <w:t>backend</w:t>
      </w:r>
      <w:proofErr w:type="spellEnd"/>
      <w:r w:rsidR="00BD5E92">
        <w:t xml:space="preserve">. PostgreSQL y SQL se encargan del almacenamiento y gestión de datos, optimizados mediante Prisma, un ORM que </w:t>
      </w:r>
      <w:r w:rsidR="00BD5E92">
        <w:lastRenderedPageBreak/>
        <w:t xml:space="preserve">facilita las operaciones de base de datos. Node.js proporciona un entorno de ejecución eficiente para el servidor, soportando el funcionamiento de Next.js y su despliegue en </w:t>
      </w:r>
      <w:proofErr w:type="spellStart"/>
      <w:r w:rsidR="00BD5E92">
        <w:t>Vercel</w:t>
      </w:r>
      <w:proofErr w:type="spellEnd"/>
      <w:r w:rsidR="00BD5E92">
        <w:t xml:space="preserve">. </w:t>
      </w:r>
      <w:proofErr w:type="spellStart"/>
      <w:r w:rsidR="00BD5E92">
        <w:t>TailwindCSS</w:t>
      </w:r>
      <w:proofErr w:type="spellEnd"/>
      <w:r w:rsidR="00BD5E92">
        <w:t xml:space="preserve"> se emplea para un diseño de interfaz de usuario coherente y moderno. Git y GitHub se utilizan para el control de versiones y la colaboración en el desarrollo del código. Por último, Azure </w:t>
      </w:r>
      <w:proofErr w:type="spellStart"/>
      <w:r w:rsidR="00BD5E92">
        <w:t>IoT</w:t>
      </w:r>
      <w:proofErr w:type="spellEnd"/>
      <w:r w:rsidR="00BD5E92">
        <w:t xml:space="preserve"> permite la integración de dispositivos </w:t>
      </w:r>
      <w:proofErr w:type="spellStart"/>
      <w:r w:rsidR="00BD5E92">
        <w:t>IoT</w:t>
      </w:r>
      <w:proofErr w:type="spellEnd"/>
      <w:r w:rsidR="00BD5E92">
        <w:t>, crucial para la recolección y transmisión de datos de los sensores. Esta tabla 1 ilustra cómo estas tecnologías se combinan para formar un sistema robusto y eficiente.</w:t>
      </w:r>
    </w:p>
    <w:p w14:paraId="4D7F4744" w14:textId="77777777" w:rsidR="00BD5E92" w:rsidRDefault="00BD5E92" w:rsidP="00BD5E92">
      <w:pPr>
        <w:pStyle w:val="z-Principiodelformulario"/>
      </w:pPr>
      <w:r>
        <w:t>Principio del formulario</w:t>
      </w:r>
    </w:p>
    <w:p w14:paraId="225614B4" w14:textId="2CD064D4" w:rsidR="003721EA" w:rsidRPr="003721EA" w:rsidRDefault="003721EA" w:rsidP="003721EA">
      <w:pPr>
        <w:pStyle w:val="Descripcin"/>
      </w:pPr>
      <w:bookmarkStart w:id="151" w:name="_Toc167237908"/>
      <w:r>
        <w:t xml:space="preserve">Tabla </w:t>
      </w:r>
      <w:r>
        <w:fldChar w:fldCharType="begin"/>
      </w:r>
      <w:r>
        <w:instrText xml:space="preserve"> SEQ Tabla \* ARABIC </w:instrText>
      </w:r>
      <w:r>
        <w:fldChar w:fldCharType="separate"/>
      </w:r>
      <w:r w:rsidR="009B0259">
        <w:rPr>
          <w:noProof/>
        </w:rPr>
        <w:t>1</w:t>
      </w:r>
      <w:r>
        <w:fldChar w:fldCharType="end"/>
      </w:r>
      <w:r w:rsidR="005D19B1">
        <w:t xml:space="preserve">. Tabla de </w:t>
      </w:r>
      <w:r w:rsidR="0011541C">
        <w:t>tecnologías</w:t>
      </w:r>
      <w:bookmarkEnd w:id="151"/>
      <w:r w:rsidR="0011541C">
        <w:t xml:space="preserve"> </w:t>
      </w:r>
      <w:r w:rsidR="005D19B1">
        <w:t xml:space="preserve"> </w:t>
      </w:r>
    </w:p>
    <w:tbl>
      <w:tblPr>
        <w:tblStyle w:val="Tablaconcuadrcula4-nfasis5"/>
        <w:tblW w:w="9209" w:type="dxa"/>
        <w:tblLook w:val="04A0" w:firstRow="1" w:lastRow="0" w:firstColumn="1" w:lastColumn="0" w:noHBand="0" w:noVBand="1"/>
      </w:tblPr>
      <w:tblGrid>
        <w:gridCol w:w="1350"/>
        <w:gridCol w:w="2211"/>
        <w:gridCol w:w="2104"/>
        <w:gridCol w:w="3544"/>
      </w:tblGrid>
      <w:tr w:rsidR="004416D8" w:rsidRPr="00CB56D4" w14:paraId="28FC664A" w14:textId="77777777" w:rsidTr="0062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50FE9C" w14:textId="02E1D3DB" w:rsidR="004416D8" w:rsidRPr="00AD5B5E" w:rsidRDefault="009911C6">
            <w:pPr>
              <w:pStyle w:val="Textotabla"/>
            </w:pPr>
            <w:r>
              <w:t>Tecnología</w:t>
            </w:r>
          </w:p>
        </w:tc>
        <w:tc>
          <w:tcPr>
            <w:tcW w:w="2211" w:type="dxa"/>
            <w:hideMark/>
          </w:tcPr>
          <w:p w14:paraId="5C4468E8" w14:textId="3EEFA8DB" w:rsidR="004416D8" w:rsidRPr="00AD5B5E" w:rsidRDefault="009911C6">
            <w:pPr>
              <w:pStyle w:val="Textotabla"/>
              <w:cnfStyle w:val="100000000000" w:firstRow="1" w:lastRow="0" w:firstColumn="0" w:lastColumn="0" w:oddVBand="0" w:evenVBand="0" w:oddHBand="0" w:evenHBand="0" w:firstRowFirstColumn="0" w:firstRowLastColumn="0" w:lastRowFirstColumn="0" w:lastRowLastColumn="0"/>
            </w:pPr>
            <w:r>
              <w:t>Función</w:t>
            </w:r>
          </w:p>
        </w:tc>
        <w:tc>
          <w:tcPr>
            <w:tcW w:w="2104" w:type="dxa"/>
            <w:hideMark/>
          </w:tcPr>
          <w:p w14:paraId="47797C00" w14:textId="422FA907" w:rsidR="004416D8" w:rsidRPr="00AD5B5E" w:rsidRDefault="00405C20">
            <w:pPr>
              <w:pStyle w:val="Textotabla"/>
              <w:cnfStyle w:val="100000000000" w:firstRow="1" w:lastRow="0" w:firstColumn="0" w:lastColumn="0" w:oddVBand="0" w:evenVBand="0" w:oddHBand="0" w:evenHBand="0" w:firstRowFirstColumn="0" w:firstRowLastColumn="0" w:lastRowFirstColumn="0" w:lastRowLastColumn="0"/>
            </w:pPr>
            <w:r>
              <w:t>Categoría</w:t>
            </w:r>
          </w:p>
        </w:tc>
        <w:tc>
          <w:tcPr>
            <w:tcW w:w="3544" w:type="dxa"/>
            <w:hideMark/>
          </w:tcPr>
          <w:p w14:paraId="1A96DF2C" w14:textId="122BCCD1" w:rsidR="004416D8" w:rsidRPr="00AD5B5E" w:rsidRDefault="00A54CC6">
            <w:pPr>
              <w:pStyle w:val="Textotabla"/>
              <w:cnfStyle w:val="100000000000" w:firstRow="1" w:lastRow="0" w:firstColumn="0" w:lastColumn="0" w:oddVBand="0" w:evenVBand="0" w:oddHBand="0" w:evenHBand="0" w:firstRowFirstColumn="0" w:firstRowLastColumn="0" w:lastRowFirstColumn="0" w:lastRowLastColumn="0"/>
            </w:pPr>
            <w:r>
              <w:t>Integración</w:t>
            </w:r>
          </w:p>
        </w:tc>
      </w:tr>
      <w:tr w:rsidR="004416D8" w:rsidRPr="00F937A5" w14:paraId="4010C663"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CED69" w14:textId="12B87326" w:rsidR="004416D8" w:rsidRPr="00BB6DD2" w:rsidRDefault="00C46377">
            <w:pPr>
              <w:pStyle w:val="Textotabla"/>
              <w:rPr>
                <w:b w:val="0"/>
              </w:rPr>
            </w:pPr>
            <w:r w:rsidRPr="00BB6DD2">
              <w:rPr>
                <w:b w:val="0"/>
              </w:rPr>
              <w:t>HTML</w:t>
            </w:r>
          </w:p>
        </w:tc>
        <w:tc>
          <w:tcPr>
            <w:tcW w:w="2211" w:type="dxa"/>
            <w:hideMark/>
          </w:tcPr>
          <w:p w14:paraId="1D5CCEC1" w14:textId="018E9678" w:rsidR="004416D8" w:rsidRPr="00AD5B5E" w:rsidRDefault="00DF3918">
            <w:pPr>
              <w:pStyle w:val="Textotabla"/>
              <w:cnfStyle w:val="000000100000" w:firstRow="0" w:lastRow="0" w:firstColumn="0" w:lastColumn="0" w:oddVBand="0" w:evenVBand="0" w:oddHBand="1" w:evenHBand="0" w:firstRowFirstColumn="0" w:firstRowLastColumn="0" w:lastRowFirstColumn="0" w:lastRowLastColumn="0"/>
            </w:pPr>
            <w:r>
              <w:t>Estructuración de contenido web</w:t>
            </w:r>
          </w:p>
        </w:tc>
        <w:tc>
          <w:tcPr>
            <w:tcW w:w="2104" w:type="dxa"/>
            <w:hideMark/>
          </w:tcPr>
          <w:p w14:paraId="0C749477" w14:textId="5FE00D0D" w:rsidR="004416D8" w:rsidRPr="00AD5B5E" w:rsidRDefault="00A55134">
            <w:pPr>
              <w:pStyle w:val="Textotabla"/>
              <w:cnfStyle w:val="000000100000" w:firstRow="0" w:lastRow="0" w:firstColumn="0" w:lastColumn="0" w:oddVBand="0" w:evenVBand="0" w:oddHBand="1" w:evenHBand="0" w:firstRowFirstColumn="0" w:firstRowLastColumn="0" w:lastRowFirstColumn="0" w:lastRowLastColumn="0"/>
            </w:pPr>
            <w:r>
              <w:t>Lenguaje de marcado</w:t>
            </w:r>
          </w:p>
        </w:tc>
        <w:tc>
          <w:tcPr>
            <w:tcW w:w="3544" w:type="dxa"/>
            <w:hideMark/>
          </w:tcPr>
          <w:p w14:paraId="6F703E3E" w14:textId="3C92AE50" w:rsidR="004416D8" w:rsidRPr="00AD5B5E" w:rsidRDefault="00A55134">
            <w:pPr>
              <w:pStyle w:val="Textotabla"/>
              <w:cnfStyle w:val="000000100000" w:firstRow="0" w:lastRow="0" w:firstColumn="0" w:lastColumn="0" w:oddVBand="0" w:evenVBand="0" w:oddHBand="1" w:evenHBand="0" w:firstRowFirstColumn="0" w:firstRowLastColumn="0" w:lastRowFirstColumn="0" w:lastRowLastColumn="0"/>
            </w:pPr>
            <w:r>
              <w:t>Base de todas las páginas web</w:t>
            </w:r>
          </w:p>
        </w:tc>
      </w:tr>
      <w:tr w:rsidR="004416D8" w:rsidRPr="00F937A5" w14:paraId="1E256F5A"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5E97932A" w14:textId="596DF6FF" w:rsidR="004416D8" w:rsidRPr="00BB6DD2" w:rsidRDefault="00C46377">
            <w:pPr>
              <w:pStyle w:val="Textotabla"/>
              <w:rPr>
                <w:b w:val="0"/>
              </w:rPr>
            </w:pPr>
            <w:r w:rsidRPr="00BB6DD2">
              <w:rPr>
                <w:b w:val="0"/>
              </w:rPr>
              <w:t>CSS</w:t>
            </w:r>
          </w:p>
        </w:tc>
        <w:tc>
          <w:tcPr>
            <w:tcW w:w="2211" w:type="dxa"/>
            <w:hideMark/>
          </w:tcPr>
          <w:p w14:paraId="77F58BDE" w14:textId="5CD7C86D" w:rsidR="004416D8" w:rsidRPr="00AD5B5E" w:rsidRDefault="00BB6DD2">
            <w:pPr>
              <w:pStyle w:val="Textotabla"/>
              <w:cnfStyle w:val="000000000000" w:firstRow="0" w:lastRow="0" w:firstColumn="0" w:lastColumn="0" w:oddVBand="0" w:evenVBand="0" w:oddHBand="0" w:evenHBand="0" w:firstRowFirstColumn="0" w:firstRowLastColumn="0" w:lastRowFirstColumn="0" w:lastRowLastColumn="0"/>
            </w:pPr>
            <w:r>
              <w:t>Estilización de contenido web</w:t>
            </w:r>
          </w:p>
        </w:tc>
        <w:tc>
          <w:tcPr>
            <w:tcW w:w="2104" w:type="dxa"/>
            <w:hideMark/>
          </w:tcPr>
          <w:p w14:paraId="2203CD25" w14:textId="1782BE33" w:rsidR="004416D8" w:rsidRPr="00AD5B5E" w:rsidRDefault="00BB6DD2">
            <w:pPr>
              <w:pStyle w:val="Textotabla"/>
              <w:cnfStyle w:val="000000000000" w:firstRow="0" w:lastRow="0" w:firstColumn="0" w:lastColumn="0" w:oddVBand="0" w:evenVBand="0" w:oddHBand="0" w:evenHBand="0" w:firstRowFirstColumn="0" w:firstRowLastColumn="0" w:lastRowFirstColumn="0" w:lastRowLastColumn="0"/>
            </w:pPr>
            <w:r>
              <w:t>Lenguaje de estilos</w:t>
            </w:r>
          </w:p>
        </w:tc>
        <w:tc>
          <w:tcPr>
            <w:tcW w:w="3544" w:type="dxa"/>
            <w:hideMark/>
          </w:tcPr>
          <w:p w14:paraId="06E1C3E9" w14:textId="64DEF414" w:rsidR="004416D8" w:rsidRPr="00AD5B5E" w:rsidRDefault="00BB6DD2">
            <w:pPr>
              <w:pStyle w:val="Textotabla"/>
              <w:cnfStyle w:val="000000000000" w:firstRow="0" w:lastRow="0" w:firstColumn="0" w:lastColumn="0" w:oddVBand="0" w:evenVBand="0" w:oddHBand="0" w:evenHBand="0" w:firstRowFirstColumn="0" w:firstRowLastColumn="0" w:lastRowFirstColumn="0" w:lastRowLastColumn="0"/>
            </w:pPr>
            <w:r>
              <w:t>Trabaja junto con HTML y JavaScript</w:t>
            </w:r>
          </w:p>
        </w:tc>
      </w:tr>
      <w:tr w:rsidR="004416D8" w:rsidRPr="00F937A5" w14:paraId="7B5EE6C6"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DA1E5" w14:textId="7BCCF1CD" w:rsidR="004416D8" w:rsidRPr="00BB6DD2" w:rsidRDefault="00C46377">
            <w:pPr>
              <w:pStyle w:val="Textotabla"/>
              <w:rPr>
                <w:b w:val="0"/>
              </w:rPr>
            </w:pPr>
            <w:r w:rsidRPr="00BB6DD2">
              <w:rPr>
                <w:b w:val="0"/>
              </w:rPr>
              <w:t>JavaScript</w:t>
            </w:r>
          </w:p>
        </w:tc>
        <w:tc>
          <w:tcPr>
            <w:tcW w:w="2211" w:type="dxa"/>
            <w:hideMark/>
          </w:tcPr>
          <w:p w14:paraId="7AA88BA1" w14:textId="2F301671" w:rsidR="004416D8" w:rsidRPr="00AD5B5E" w:rsidRDefault="00BB6DD2">
            <w:pPr>
              <w:pStyle w:val="Textotabla"/>
              <w:cnfStyle w:val="000000100000" w:firstRow="0" w:lastRow="0" w:firstColumn="0" w:lastColumn="0" w:oddVBand="0" w:evenVBand="0" w:oddHBand="1" w:evenHBand="0" w:firstRowFirstColumn="0" w:firstRowLastColumn="0" w:lastRowFirstColumn="0" w:lastRowLastColumn="0"/>
            </w:pPr>
            <w:r>
              <w:t>Interactividad y lógica del lado del cliente</w:t>
            </w:r>
          </w:p>
        </w:tc>
        <w:tc>
          <w:tcPr>
            <w:tcW w:w="2104" w:type="dxa"/>
            <w:hideMark/>
          </w:tcPr>
          <w:p w14:paraId="2F019D98" w14:textId="12F41193" w:rsidR="004416D8" w:rsidRPr="00AD5B5E" w:rsidRDefault="00BB6DD2">
            <w:pPr>
              <w:pStyle w:val="Textotabla"/>
              <w:cnfStyle w:val="000000100000" w:firstRow="0" w:lastRow="0" w:firstColumn="0" w:lastColumn="0" w:oddVBand="0" w:evenVBand="0" w:oddHBand="1" w:evenHBand="0" w:firstRowFirstColumn="0" w:firstRowLastColumn="0" w:lastRowFirstColumn="0" w:lastRowLastColumn="0"/>
            </w:pPr>
            <w:r>
              <w:t>Lenguaje de programación</w:t>
            </w:r>
          </w:p>
        </w:tc>
        <w:tc>
          <w:tcPr>
            <w:tcW w:w="3544" w:type="dxa"/>
            <w:hideMark/>
          </w:tcPr>
          <w:p w14:paraId="6C079EAB" w14:textId="2F938B6E" w:rsidR="004416D8" w:rsidRPr="00AD5B5E" w:rsidRDefault="00BB6DD2">
            <w:pPr>
              <w:pStyle w:val="Textotabla"/>
              <w:cnfStyle w:val="000000100000" w:firstRow="0" w:lastRow="0" w:firstColumn="0" w:lastColumn="0" w:oddVBand="0" w:evenVBand="0" w:oddHBand="1" w:evenHBand="0" w:firstRowFirstColumn="0" w:firstRowLastColumn="0" w:lastRowFirstColumn="0" w:lastRowLastColumn="0"/>
            </w:pPr>
            <w:r>
              <w:t>Integración nativa con HTML y CSS</w:t>
            </w:r>
          </w:p>
        </w:tc>
      </w:tr>
      <w:tr w:rsidR="004416D8" w:rsidRPr="00F937A5" w14:paraId="32F684BC"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02C84646" w14:textId="2A3B231F" w:rsidR="004416D8" w:rsidRPr="00BB6DD2" w:rsidRDefault="00C46377">
            <w:pPr>
              <w:pStyle w:val="Textotabla"/>
              <w:rPr>
                <w:b w:val="0"/>
              </w:rPr>
            </w:pPr>
            <w:proofErr w:type="spellStart"/>
            <w:r w:rsidRPr="00BB6DD2">
              <w:rPr>
                <w:b w:val="0"/>
              </w:rPr>
              <w:t>React</w:t>
            </w:r>
            <w:proofErr w:type="spellEnd"/>
          </w:p>
        </w:tc>
        <w:tc>
          <w:tcPr>
            <w:tcW w:w="2211" w:type="dxa"/>
            <w:hideMark/>
          </w:tcPr>
          <w:p w14:paraId="583CA725" w14:textId="3D3E2E84" w:rsidR="004416D8" w:rsidRPr="00AD5B5E" w:rsidRDefault="00BB6DD2">
            <w:pPr>
              <w:pStyle w:val="Textotabla"/>
              <w:cnfStyle w:val="000000000000" w:firstRow="0" w:lastRow="0" w:firstColumn="0" w:lastColumn="0" w:oddVBand="0" w:evenVBand="0" w:oddHBand="0" w:evenHBand="0" w:firstRowFirstColumn="0" w:firstRowLastColumn="0" w:lastRowFirstColumn="0" w:lastRowLastColumn="0"/>
            </w:pPr>
            <w:r>
              <w:t>Construcción de interfaces de usuario</w:t>
            </w:r>
          </w:p>
        </w:tc>
        <w:tc>
          <w:tcPr>
            <w:tcW w:w="2104" w:type="dxa"/>
            <w:hideMark/>
          </w:tcPr>
          <w:p w14:paraId="29E52DBB" w14:textId="30D4882A" w:rsidR="004416D8" w:rsidRPr="00AD5B5E" w:rsidRDefault="00164496">
            <w:pPr>
              <w:pStyle w:val="Textotabla"/>
              <w:cnfStyle w:val="000000000000" w:firstRow="0" w:lastRow="0" w:firstColumn="0" w:lastColumn="0" w:oddVBand="0" w:evenVBand="0" w:oddHBand="0" w:evenHBand="0" w:firstRowFirstColumn="0" w:firstRowLastColumn="0" w:lastRowFirstColumn="0" w:lastRowLastColumn="0"/>
            </w:pPr>
            <w:r>
              <w:t>Biblioteca de JavaScript</w:t>
            </w:r>
          </w:p>
        </w:tc>
        <w:tc>
          <w:tcPr>
            <w:tcW w:w="3544" w:type="dxa"/>
            <w:hideMark/>
          </w:tcPr>
          <w:p w14:paraId="58183001" w14:textId="75D8A5CD" w:rsidR="004416D8" w:rsidRPr="00AD5B5E" w:rsidRDefault="00164496">
            <w:pPr>
              <w:pStyle w:val="Textotabla"/>
              <w:cnfStyle w:val="000000000000" w:firstRow="0" w:lastRow="0" w:firstColumn="0" w:lastColumn="0" w:oddVBand="0" w:evenVBand="0" w:oddHBand="0" w:evenHBand="0" w:firstRowFirstColumn="0" w:firstRowLastColumn="0" w:lastRowFirstColumn="0" w:lastRowLastColumn="0"/>
            </w:pPr>
            <w:r>
              <w:t>Fácil integración con J</w:t>
            </w:r>
            <w:r w:rsidR="00A93690">
              <w:t>avaScript y Next.js</w:t>
            </w:r>
          </w:p>
        </w:tc>
      </w:tr>
      <w:tr w:rsidR="004416D8" w:rsidRPr="00F937A5" w14:paraId="7AB3A182"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4EE921" w14:textId="5CE89FA4" w:rsidR="004416D8" w:rsidRPr="00BB6DD2" w:rsidRDefault="00C46377">
            <w:pPr>
              <w:pStyle w:val="Textotabla"/>
              <w:rPr>
                <w:b w:val="0"/>
              </w:rPr>
            </w:pPr>
            <w:r w:rsidRPr="00BB6DD2">
              <w:rPr>
                <w:b w:val="0"/>
              </w:rPr>
              <w:t>Next.js</w:t>
            </w:r>
          </w:p>
        </w:tc>
        <w:tc>
          <w:tcPr>
            <w:tcW w:w="2211" w:type="dxa"/>
            <w:hideMark/>
          </w:tcPr>
          <w:p w14:paraId="0C525FBF" w14:textId="3803E742" w:rsidR="004416D8" w:rsidRPr="00AD5B5E" w:rsidRDefault="00340360">
            <w:pPr>
              <w:pStyle w:val="Textotabla"/>
              <w:cnfStyle w:val="000000100000" w:firstRow="0" w:lastRow="0" w:firstColumn="0" w:lastColumn="0" w:oddVBand="0" w:evenVBand="0" w:oddHBand="1" w:evenHBand="0" w:firstRowFirstColumn="0" w:firstRowLastColumn="0" w:lastRowFirstColumn="0" w:lastRowLastColumn="0"/>
            </w:pPr>
            <w:r>
              <w:t>Framework para desarrollo web</w:t>
            </w:r>
          </w:p>
        </w:tc>
        <w:tc>
          <w:tcPr>
            <w:tcW w:w="2104" w:type="dxa"/>
            <w:hideMark/>
          </w:tcPr>
          <w:p w14:paraId="4F2FE42C" w14:textId="495F5E5A" w:rsidR="004416D8" w:rsidRPr="00AD5B5E" w:rsidRDefault="00340360">
            <w:pPr>
              <w:pStyle w:val="Textotabla"/>
              <w:cnfStyle w:val="000000100000" w:firstRow="0" w:lastRow="0" w:firstColumn="0" w:lastColumn="0" w:oddVBand="0" w:evenVBand="0" w:oddHBand="1" w:evenHBand="0" w:firstRowFirstColumn="0" w:firstRowLastColumn="0" w:lastRowFirstColumn="0" w:lastRowLastColumn="0"/>
            </w:pPr>
            <w:r>
              <w:t>Framework de JavaScript</w:t>
            </w:r>
          </w:p>
        </w:tc>
        <w:tc>
          <w:tcPr>
            <w:tcW w:w="3544" w:type="dxa"/>
            <w:hideMark/>
          </w:tcPr>
          <w:p w14:paraId="7B515841" w14:textId="2C3FCAF7" w:rsidR="004416D8" w:rsidRPr="00AD5B5E" w:rsidRDefault="00AD0F4A">
            <w:pPr>
              <w:pStyle w:val="Textotabla"/>
              <w:cnfStyle w:val="000000100000" w:firstRow="0" w:lastRow="0" w:firstColumn="0" w:lastColumn="0" w:oddVBand="0" w:evenVBand="0" w:oddHBand="1" w:evenHBand="0" w:firstRowFirstColumn="0" w:firstRowLastColumn="0" w:lastRowFirstColumn="0" w:lastRowLastColumn="0"/>
            </w:pPr>
            <w:r>
              <w:t xml:space="preserve">Basado en </w:t>
            </w:r>
            <w:proofErr w:type="spellStart"/>
            <w:r>
              <w:t>React</w:t>
            </w:r>
            <w:proofErr w:type="spellEnd"/>
            <w:r>
              <w:t xml:space="preserve">, </w:t>
            </w:r>
            <w:r w:rsidR="0052439E">
              <w:t>soporte para Node.js</w:t>
            </w:r>
          </w:p>
        </w:tc>
      </w:tr>
      <w:tr w:rsidR="004416D8" w:rsidRPr="00F937A5" w14:paraId="735A400C"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5847E7A5" w14:textId="2836ECAB" w:rsidR="004416D8" w:rsidRPr="00BB6DD2" w:rsidRDefault="00C46377">
            <w:pPr>
              <w:pStyle w:val="Textotabla"/>
              <w:rPr>
                <w:b w:val="0"/>
              </w:rPr>
            </w:pPr>
            <w:r w:rsidRPr="00BB6DD2">
              <w:rPr>
                <w:b w:val="0"/>
              </w:rPr>
              <w:t>PostgreSQL</w:t>
            </w:r>
          </w:p>
        </w:tc>
        <w:tc>
          <w:tcPr>
            <w:tcW w:w="2211" w:type="dxa"/>
            <w:hideMark/>
          </w:tcPr>
          <w:p w14:paraId="598E82AD" w14:textId="07E48D6A" w:rsidR="004416D8" w:rsidRPr="00AD5B5E" w:rsidRDefault="0052439E">
            <w:pPr>
              <w:pStyle w:val="Textotabla"/>
              <w:cnfStyle w:val="000000000000" w:firstRow="0" w:lastRow="0" w:firstColumn="0" w:lastColumn="0" w:oddVBand="0" w:evenVBand="0" w:oddHBand="0" w:evenHBand="0" w:firstRowFirstColumn="0" w:firstRowLastColumn="0" w:lastRowFirstColumn="0" w:lastRowLastColumn="0"/>
            </w:pPr>
            <w:r>
              <w:t>Base de datos relacional</w:t>
            </w:r>
          </w:p>
        </w:tc>
        <w:tc>
          <w:tcPr>
            <w:tcW w:w="2104" w:type="dxa"/>
            <w:hideMark/>
          </w:tcPr>
          <w:p w14:paraId="4B38099A" w14:textId="77DD8EAD" w:rsidR="004416D8" w:rsidRPr="00AD5B5E" w:rsidRDefault="0052439E">
            <w:pPr>
              <w:pStyle w:val="Textotabla"/>
              <w:cnfStyle w:val="000000000000" w:firstRow="0" w:lastRow="0" w:firstColumn="0" w:lastColumn="0" w:oddVBand="0" w:evenVBand="0" w:oddHBand="0" w:evenHBand="0" w:firstRowFirstColumn="0" w:firstRowLastColumn="0" w:lastRowFirstColumn="0" w:lastRowLastColumn="0"/>
            </w:pPr>
            <w:r>
              <w:t>Base de datos</w:t>
            </w:r>
          </w:p>
        </w:tc>
        <w:tc>
          <w:tcPr>
            <w:tcW w:w="3544" w:type="dxa"/>
            <w:hideMark/>
          </w:tcPr>
          <w:p w14:paraId="3FD54238" w14:textId="1580ACEC" w:rsidR="004416D8" w:rsidRPr="00AD5B5E" w:rsidRDefault="00294326">
            <w:pPr>
              <w:pStyle w:val="Textotabla"/>
              <w:cnfStyle w:val="000000000000" w:firstRow="0" w:lastRow="0" w:firstColumn="0" w:lastColumn="0" w:oddVBand="0" w:evenVBand="0" w:oddHBand="0" w:evenHBand="0" w:firstRowFirstColumn="0" w:firstRowLastColumn="0" w:lastRowFirstColumn="0" w:lastRowLastColumn="0"/>
            </w:pPr>
            <w:r>
              <w:t>Compatible con Prisma y Next.js</w:t>
            </w:r>
          </w:p>
        </w:tc>
      </w:tr>
      <w:tr w:rsidR="004416D8" w:rsidRPr="00F937A5" w14:paraId="3D543DF9"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58072A" w14:textId="205BCDEB" w:rsidR="004416D8" w:rsidRPr="00BB6DD2" w:rsidRDefault="00C46377">
            <w:pPr>
              <w:pStyle w:val="Textotabla"/>
              <w:rPr>
                <w:b w:val="0"/>
              </w:rPr>
            </w:pPr>
            <w:r w:rsidRPr="00BB6DD2">
              <w:rPr>
                <w:b w:val="0"/>
              </w:rPr>
              <w:t>Prisma</w:t>
            </w:r>
          </w:p>
        </w:tc>
        <w:tc>
          <w:tcPr>
            <w:tcW w:w="2211" w:type="dxa"/>
            <w:hideMark/>
          </w:tcPr>
          <w:p w14:paraId="1417CB60" w14:textId="5D78EE25" w:rsidR="004416D8" w:rsidRPr="00AD5B5E" w:rsidRDefault="001666EE">
            <w:pPr>
              <w:pStyle w:val="Textotabla"/>
              <w:cnfStyle w:val="000000100000" w:firstRow="0" w:lastRow="0" w:firstColumn="0" w:lastColumn="0" w:oddVBand="0" w:evenVBand="0" w:oddHBand="1" w:evenHBand="0" w:firstRowFirstColumn="0" w:firstRowLastColumn="0" w:lastRowFirstColumn="0" w:lastRowLastColumn="0"/>
            </w:pPr>
            <w:r>
              <w:t>ORM para bases de datos</w:t>
            </w:r>
          </w:p>
        </w:tc>
        <w:tc>
          <w:tcPr>
            <w:tcW w:w="2104" w:type="dxa"/>
            <w:hideMark/>
          </w:tcPr>
          <w:p w14:paraId="6FE1D1AD" w14:textId="3B9B63D9" w:rsidR="004416D8" w:rsidRPr="00AD5B5E" w:rsidRDefault="001666EE">
            <w:pPr>
              <w:pStyle w:val="Textotabla"/>
              <w:cnfStyle w:val="000000100000" w:firstRow="0" w:lastRow="0" w:firstColumn="0" w:lastColumn="0" w:oddVBand="0" w:evenVBand="0" w:oddHBand="1" w:evenHBand="0" w:firstRowFirstColumn="0" w:firstRowLastColumn="0" w:lastRowFirstColumn="0" w:lastRowLastColumn="0"/>
            </w:pPr>
            <w:r>
              <w:t>Herramienta de desarrollo</w:t>
            </w:r>
          </w:p>
        </w:tc>
        <w:tc>
          <w:tcPr>
            <w:tcW w:w="3544" w:type="dxa"/>
            <w:hideMark/>
          </w:tcPr>
          <w:p w14:paraId="4535D5B4" w14:textId="5C5511B5" w:rsidR="004416D8" w:rsidRPr="00AD5B5E" w:rsidRDefault="001666EE">
            <w:pPr>
              <w:pStyle w:val="Textotabla"/>
              <w:cnfStyle w:val="000000100000" w:firstRow="0" w:lastRow="0" w:firstColumn="0" w:lastColumn="0" w:oddVBand="0" w:evenVBand="0" w:oddHBand="1" w:evenHBand="0" w:firstRowFirstColumn="0" w:firstRowLastColumn="0" w:lastRowFirstColumn="0" w:lastRowLastColumn="0"/>
            </w:pPr>
            <w:r>
              <w:t>Se conecta con PostgreSQL y Next.js</w:t>
            </w:r>
          </w:p>
        </w:tc>
      </w:tr>
      <w:tr w:rsidR="004416D8" w:rsidRPr="00F937A5" w14:paraId="39B39D77"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63DA3C4B" w14:textId="66A57DD2" w:rsidR="004416D8" w:rsidRPr="00BB6DD2" w:rsidRDefault="00C46377">
            <w:pPr>
              <w:pStyle w:val="Textotabla"/>
              <w:rPr>
                <w:b w:val="0"/>
              </w:rPr>
            </w:pPr>
            <w:r w:rsidRPr="00BB6DD2">
              <w:rPr>
                <w:b w:val="0"/>
              </w:rPr>
              <w:t>Node.js</w:t>
            </w:r>
          </w:p>
        </w:tc>
        <w:tc>
          <w:tcPr>
            <w:tcW w:w="2211" w:type="dxa"/>
            <w:hideMark/>
          </w:tcPr>
          <w:p w14:paraId="4647E3FC" w14:textId="1124352C" w:rsidR="004416D8" w:rsidRPr="00AD5B5E" w:rsidRDefault="00D92771">
            <w:pPr>
              <w:pStyle w:val="Textotabla"/>
              <w:cnfStyle w:val="000000000000" w:firstRow="0" w:lastRow="0" w:firstColumn="0" w:lastColumn="0" w:oddVBand="0" w:evenVBand="0" w:oddHBand="0" w:evenHBand="0" w:firstRowFirstColumn="0" w:firstRowLastColumn="0" w:lastRowFirstColumn="0" w:lastRowLastColumn="0"/>
            </w:pPr>
            <w:r>
              <w:t>Entorno de ejecución de JavaScript en el servidor</w:t>
            </w:r>
          </w:p>
        </w:tc>
        <w:tc>
          <w:tcPr>
            <w:tcW w:w="2104" w:type="dxa"/>
            <w:hideMark/>
          </w:tcPr>
          <w:p w14:paraId="4F02131D" w14:textId="7A5CC558" w:rsidR="004416D8" w:rsidRPr="00AD5B5E" w:rsidRDefault="00D92771">
            <w:pPr>
              <w:pStyle w:val="Textotabla"/>
              <w:cnfStyle w:val="000000000000" w:firstRow="0" w:lastRow="0" w:firstColumn="0" w:lastColumn="0" w:oddVBand="0" w:evenVBand="0" w:oddHBand="0" w:evenHBand="0" w:firstRowFirstColumn="0" w:firstRowLastColumn="0" w:lastRowFirstColumn="0" w:lastRowLastColumn="0"/>
            </w:pPr>
            <w:r>
              <w:t>Entorno de ejecución</w:t>
            </w:r>
          </w:p>
        </w:tc>
        <w:tc>
          <w:tcPr>
            <w:tcW w:w="3544" w:type="dxa"/>
            <w:hideMark/>
          </w:tcPr>
          <w:p w14:paraId="1DA40DD6" w14:textId="0205184F" w:rsidR="004416D8" w:rsidRPr="00AD5B5E" w:rsidRDefault="00D92771">
            <w:pPr>
              <w:pStyle w:val="Textotabla"/>
              <w:cnfStyle w:val="000000000000" w:firstRow="0" w:lastRow="0" w:firstColumn="0" w:lastColumn="0" w:oddVBand="0" w:evenVBand="0" w:oddHBand="0" w:evenHBand="0" w:firstRowFirstColumn="0" w:firstRowLastColumn="0" w:lastRowFirstColumn="0" w:lastRowLastColumn="0"/>
            </w:pPr>
            <w:r>
              <w:t xml:space="preserve">Utilizado en Next.js y </w:t>
            </w:r>
            <w:proofErr w:type="spellStart"/>
            <w:r>
              <w:t>Vercel</w:t>
            </w:r>
            <w:proofErr w:type="spellEnd"/>
          </w:p>
        </w:tc>
      </w:tr>
      <w:tr w:rsidR="004416D8" w:rsidRPr="00F937A5" w14:paraId="09DBEAD6"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CA616" w14:textId="45FB4C59" w:rsidR="004416D8" w:rsidRPr="00BB6DD2" w:rsidRDefault="00F9525D">
            <w:pPr>
              <w:pStyle w:val="Textotabla"/>
              <w:rPr>
                <w:b w:val="0"/>
              </w:rPr>
            </w:pPr>
            <w:proofErr w:type="spellStart"/>
            <w:r w:rsidRPr="00BB6DD2">
              <w:rPr>
                <w:b w:val="0"/>
              </w:rPr>
              <w:t>TailwindCSS</w:t>
            </w:r>
            <w:proofErr w:type="spellEnd"/>
          </w:p>
        </w:tc>
        <w:tc>
          <w:tcPr>
            <w:tcW w:w="2211" w:type="dxa"/>
            <w:hideMark/>
          </w:tcPr>
          <w:p w14:paraId="0C6C7B41" w14:textId="55951DDE" w:rsidR="004416D8" w:rsidRPr="00AD5B5E" w:rsidRDefault="00D92771">
            <w:pPr>
              <w:pStyle w:val="Textotabla"/>
              <w:cnfStyle w:val="000000100000" w:firstRow="0" w:lastRow="0" w:firstColumn="0" w:lastColumn="0" w:oddVBand="0" w:evenVBand="0" w:oddHBand="1" w:evenHBand="0" w:firstRowFirstColumn="0" w:firstRowLastColumn="0" w:lastRowFirstColumn="0" w:lastRowLastColumn="0"/>
            </w:pPr>
            <w:r>
              <w:t xml:space="preserve">Framework </w:t>
            </w:r>
            <w:r w:rsidR="001452BA">
              <w:t>de CSS utilitario</w:t>
            </w:r>
          </w:p>
        </w:tc>
        <w:tc>
          <w:tcPr>
            <w:tcW w:w="2104" w:type="dxa"/>
            <w:hideMark/>
          </w:tcPr>
          <w:p w14:paraId="38C11740" w14:textId="08BF867D" w:rsidR="004416D8" w:rsidRPr="00AD5B5E" w:rsidRDefault="001452BA">
            <w:pPr>
              <w:pStyle w:val="Textotabla"/>
              <w:cnfStyle w:val="000000100000" w:firstRow="0" w:lastRow="0" w:firstColumn="0" w:lastColumn="0" w:oddVBand="0" w:evenVBand="0" w:oddHBand="1" w:evenHBand="0" w:firstRowFirstColumn="0" w:firstRowLastColumn="0" w:lastRowFirstColumn="0" w:lastRowLastColumn="0"/>
            </w:pPr>
            <w:r>
              <w:t>Framework de estilo</w:t>
            </w:r>
          </w:p>
        </w:tc>
        <w:tc>
          <w:tcPr>
            <w:tcW w:w="3544" w:type="dxa"/>
            <w:hideMark/>
          </w:tcPr>
          <w:p w14:paraId="62A5B349" w14:textId="60CF827B" w:rsidR="004416D8" w:rsidRPr="00AD5B5E" w:rsidRDefault="001452BA">
            <w:pPr>
              <w:pStyle w:val="Textotabla"/>
              <w:cnfStyle w:val="000000100000" w:firstRow="0" w:lastRow="0" w:firstColumn="0" w:lastColumn="0" w:oddVBand="0" w:evenVBand="0" w:oddHBand="1" w:evenHBand="0" w:firstRowFirstColumn="0" w:firstRowLastColumn="0" w:lastRowFirstColumn="0" w:lastRowLastColumn="0"/>
            </w:pPr>
            <w:r>
              <w:t xml:space="preserve">Se integra con HTML y </w:t>
            </w:r>
            <w:proofErr w:type="spellStart"/>
            <w:r>
              <w:t>React</w:t>
            </w:r>
            <w:proofErr w:type="spellEnd"/>
          </w:p>
        </w:tc>
      </w:tr>
      <w:tr w:rsidR="004416D8" w:rsidRPr="00F937A5" w14:paraId="3BF5335F"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54CCDC1F" w14:textId="06062D13" w:rsidR="004416D8" w:rsidRPr="00BB6DD2" w:rsidRDefault="00F9525D">
            <w:pPr>
              <w:pStyle w:val="Textotabla"/>
              <w:rPr>
                <w:b w:val="0"/>
              </w:rPr>
            </w:pPr>
            <w:proofErr w:type="spellStart"/>
            <w:r w:rsidRPr="00BB6DD2">
              <w:rPr>
                <w:b w:val="0"/>
              </w:rPr>
              <w:t>Vercel</w:t>
            </w:r>
            <w:proofErr w:type="spellEnd"/>
          </w:p>
        </w:tc>
        <w:tc>
          <w:tcPr>
            <w:tcW w:w="2211" w:type="dxa"/>
            <w:hideMark/>
          </w:tcPr>
          <w:p w14:paraId="52257CEF" w14:textId="0FCF2D6C" w:rsidR="004416D8" w:rsidRPr="00AD5B5E" w:rsidRDefault="00B55B6F">
            <w:pPr>
              <w:pStyle w:val="Textotabla"/>
              <w:cnfStyle w:val="000000000000" w:firstRow="0" w:lastRow="0" w:firstColumn="0" w:lastColumn="0" w:oddVBand="0" w:evenVBand="0" w:oddHBand="0" w:evenHBand="0" w:firstRowFirstColumn="0" w:firstRowLastColumn="0" w:lastRowFirstColumn="0" w:lastRowLastColumn="0"/>
            </w:pPr>
            <w:r>
              <w:t xml:space="preserve">Plataforma </w:t>
            </w:r>
            <w:r w:rsidR="00D320AD">
              <w:t>de despliegue de aplicaciones</w:t>
            </w:r>
          </w:p>
        </w:tc>
        <w:tc>
          <w:tcPr>
            <w:tcW w:w="2104" w:type="dxa"/>
            <w:hideMark/>
          </w:tcPr>
          <w:p w14:paraId="0336B757" w14:textId="0986FA6F" w:rsidR="004416D8" w:rsidRPr="00AD5B5E" w:rsidRDefault="00D320AD">
            <w:pPr>
              <w:pStyle w:val="Textotabla"/>
              <w:cnfStyle w:val="000000000000" w:firstRow="0" w:lastRow="0" w:firstColumn="0" w:lastColumn="0" w:oddVBand="0" w:evenVBand="0" w:oddHBand="0" w:evenHBand="0" w:firstRowFirstColumn="0" w:firstRowLastColumn="0" w:lastRowFirstColumn="0" w:lastRowLastColumn="0"/>
            </w:pPr>
            <w:r>
              <w:t>Plataforma de despliegue</w:t>
            </w:r>
          </w:p>
        </w:tc>
        <w:tc>
          <w:tcPr>
            <w:tcW w:w="3544" w:type="dxa"/>
            <w:hideMark/>
          </w:tcPr>
          <w:p w14:paraId="65244844" w14:textId="6FD2A975" w:rsidR="004416D8" w:rsidRPr="00AD5B5E" w:rsidRDefault="00D320AD">
            <w:pPr>
              <w:pStyle w:val="Textotabla"/>
              <w:cnfStyle w:val="000000000000" w:firstRow="0" w:lastRow="0" w:firstColumn="0" w:lastColumn="0" w:oddVBand="0" w:evenVBand="0" w:oddHBand="0" w:evenHBand="0" w:firstRowFirstColumn="0" w:firstRowLastColumn="0" w:lastRowFirstColumn="0" w:lastRowLastColumn="0"/>
            </w:pPr>
            <w:r>
              <w:t>Especializado en aplicaciones Next.js</w:t>
            </w:r>
          </w:p>
        </w:tc>
      </w:tr>
      <w:tr w:rsidR="004416D8" w:rsidRPr="00197692" w14:paraId="253AF9F1"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C085C0" w14:textId="109E88ED" w:rsidR="004416D8" w:rsidRPr="00BB6DD2" w:rsidRDefault="00781593">
            <w:pPr>
              <w:pStyle w:val="Textotabla"/>
              <w:rPr>
                <w:b w:val="0"/>
              </w:rPr>
            </w:pPr>
            <w:proofErr w:type="spellStart"/>
            <w:r w:rsidRPr="00BB6DD2">
              <w:rPr>
                <w:b w:val="0"/>
              </w:rPr>
              <w:t>Github</w:t>
            </w:r>
            <w:proofErr w:type="spellEnd"/>
          </w:p>
        </w:tc>
        <w:tc>
          <w:tcPr>
            <w:tcW w:w="2211" w:type="dxa"/>
          </w:tcPr>
          <w:p w14:paraId="1CD7E01B" w14:textId="2873F95C" w:rsidR="004416D8" w:rsidRPr="00AD5B5E" w:rsidRDefault="00D320AD">
            <w:pPr>
              <w:pStyle w:val="Textotabla"/>
              <w:cnfStyle w:val="000000100000" w:firstRow="0" w:lastRow="0" w:firstColumn="0" w:lastColumn="0" w:oddVBand="0" w:evenVBand="0" w:oddHBand="1" w:evenHBand="0" w:firstRowFirstColumn="0" w:firstRowLastColumn="0" w:lastRowFirstColumn="0" w:lastRowLastColumn="0"/>
            </w:pPr>
            <w:r>
              <w:t>Control de versiones y repositorio de código</w:t>
            </w:r>
          </w:p>
        </w:tc>
        <w:tc>
          <w:tcPr>
            <w:tcW w:w="2104" w:type="dxa"/>
          </w:tcPr>
          <w:p w14:paraId="20BD3EFB" w14:textId="63D079EE" w:rsidR="004416D8" w:rsidRPr="00AD5B5E" w:rsidRDefault="00D320AD">
            <w:pPr>
              <w:pStyle w:val="Textotabla"/>
              <w:cnfStyle w:val="000000100000" w:firstRow="0" w:lastRow="0" w:firstColumn="0" w:lastColumn="0" w:oddVBand="0" w:evenVBand="0" w:oddHBand="1" w:evenHBand="0" w:firstRowFirstColumn="0" w:firstRowLastColumn="0" w:lastRowFirstColumn="0" w:lastRowLastColumn="0"/>
            </w:pPr>
            <w:r>
              <w:t>Herramienta de colaboración</w:t>
            </w:r>
          </w:p>
        </w:tc>
        <w:tc>
          <w:tcPr>
            <w:tcW w:w="3544" w:type="dxa"/>
          </w:tcPr>
          <w:p w14:paraId="1725EE7D" w14:textId="60E5B2D5" w:rsidR="004416D8" w:rsidRPr="00AD5B5E" w:rsidRDefault="00D320AD">
            <w:pPr>
              <w:pStyle w:val="Textotabla"/>
              <w:cnfStyle w:val="000000100000" w:firstRow="0" w:lastRow="0" w:firstColumn="0" w:lastColumn="0" w:oddVBand="0" w:evenVBand="0" w:oddHBand="1" w:evenHBand="0" w:firstRowFirstColumn="0" w:firstRowLastColumn="0" w:lastRowFirstColumn="0" w:lastRowLastColumn="0"/>
            </w:pPr>
            <w:r>
              <w:t>Integrado con Git</w:t>
            </w:r>
          </w:p>
        </w:tc>
      </w:tr>
      <w:tr w:rsidR="004416D8" w:rsidRPr="00CB56D4" w14:paraId="1041BDD2"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629365CB" w14:textId="1A123687" w:rsidR="004416D8" w:rsidRPr="00BB6DD2" w:rsidRDefault="00781593">
            <w:pPr>
              <w:pStyle w:val="Textotabla"/>
              <w:rPr>
                <w:b w:val="0"/>
              </w:rPr>
            </w:pPr>
            <w:r w:rsidRPr="00BB6DD2">
              <w:rPr>
                <w:b w:val="0"/>
              </w:rPr>
              <w:t>Git</w:t>
            </w:r>
          </w:p>
        </w:tc>
        <w:tc>
          <w:tcPr>
            <w:tcW w:w="2211" w:type="dxa"/>
            <w:hideMark/>
          </w:tcPr>
          <w:p w14:paraId="4BB51561" w14:textId="4466F892" w:rsidR="004416D8" w:rsidRPr="00AD5B5E" w:rsidRDefault="00D320AD">
            <w:pPr>
              <w:pStyle w:val="Textotabla"/>
              <w:cnfStyle w:val="000000000000" w:firstRow="0" w:lastRow="0" w:firstColumn="0" w:lastColumn="0" w:oddVBand="0" w:evenVBand="0" w:oddHBand="0" w:evenHBand="0" w:firstRowFirstColumn="0" w:firstRowLastColumn="0" w:lastRowFirstColumn="0" w:lastRowLastColumn="0"/>
            </w:pPr>
            <w:r>
              <w:t>Sistema de control de versiones</w:t>
            </w:r>
          </w:p>
          <w:p w14:paraId="7D021502" w14:textId="77777777" w:rsidR="004416D8" w:rsidRPr="00AD5B5E" w:rsidRDefault="004416D8">
            <w:pPr>
              <w:pStyle w:val="Textotabla"/>
              <w:cnfStyle w:val="000000000000" w:firstRow="0" w:lastRow="0" w:firstColumn="0" w:lastColumn="0" w:oddVBand="0" w:evenVBand="0" w:oddHBand="0" w:evenHBand="0" w:firstRowFirstColumn="0" w:firstRowLastColumn="0" w:lastRowFirstColumn="0" w:lastRowLastColumn="0"/>
            </w:pPr>
            <w:r w:rsidRPr="00AD5B5E">
              <w:t>Integración de Sensores</w:t>
            </w:r>
          </w:p>
        </w:tc>
        <w:tc>
          <w:tcPr>
            <w:tcW w:w="2104" w:type="dxa"/>
            <w:hideMark/>
          </w:tcPr>
          <w:p w14:paraId="53ECE7B5" w14:textId="5A1576DF" w:rsidR="004416D8" w:rsidRPr="00AD5B5E" w:rsidRDefault="00D320AD">
            <w:pPr>
              <w:pStyle w:val="Textotabla"/>
              <w:cnfStyle w:val="000000000000" w:firstRow="0" w:lastRow="0" w:firstColumn="0" w:lastColumn="0" w:oddVBand="0" w:evenVBand="0" w:oddHBand="0" w:evenHBand="0" w:firstRowFirstColumn="0" w:firstRowLastColumn="0" w:lastRowFirstColumn="0" w:lastRowLastColumn="0"/>
            </w:pPr>
            <w:r>
              <w:t>Herramienta de desarrollo</w:t>
            </w:r>
          </w:p>
        </w:tc>
        <w:tc>
          <w:tcPr>
            <w:tcW w:w="3544" w:type="dxa"/>
            <w:hideMark/>
          </w:tcPr>
          <w:p w14:paraId="4281FFDE" w14:textId="7D1D5C96" w:rsidR="004416D8" w:rsidRPr="00AD5B5E" w:rsidRDefault="00D320AD">
            <w:pPr>
              <w:pStyle w:val="Textotabla"/>
              <w:cnfStyle w:val="000000000000" w:firstRow="0" w:lastRow="0" w:firstColumn="0" w:lastColumn="0" w:oddVBand="0" w:evenVBand="0" w:oddHBand="0" w:evenHBand="0" w:firstRowFirstColumn="0" w:firstRowLastColumn="0" w:lastRowFirstColumn="0" w:lastRowLastColumn="0"/>
            </w:pPr>
            <w:r>
              <w:t xml:space="preserve">Base de control de versiones, integrado con </w:t>
            </w:r>
            <w:proofErr w:type="spellStart"/>
            <w:r>
              <w:t>Github</w:t>
            </w:r>
            <w:proofErr w:type="spellEnd"/>
            <w:r>
              <w:t xml:space="preserve"> y otros repositorios </w:t>
            </w:r>
            <w:r w:rsidR="00597CDE">
              <w:t>en la nube</w:t>
            </w:r>
          </w:p>
        </w:tc>
      </w:tr>
      <w:tr w:rsidR="004416D8" w:rsidRPr="00CB56D4" w14:paraId="18B71350"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BD06B" w14:textId="3E5F898D" w:rsidR="004416D8" w:rsidRPr="00BB6DD2" w:rsidRDefault="00781593">
            <w:pPr>
              <w:pStyle w:val="Textotabla"/>
              <w:rPr>
                <w:b w:val="0"/>
              </w:rPr>
            </w:pPr>
            <w:r w:rsidRPr="00BB6DD2">
              <w:rPr>
                <w:b w:val="0"/>
              </w:rPr>
              <w:lastRenderedPageBreak/>
              <w:t xml:space="preserve">Azure </w:t>
            </w:r>
            <w:proofErr w:type="spellStart"/>
            <w:r w:rsidRPr="00BB6DD2">
              <w:rPr>
                <w:b w:val="0"/>
              </w:rPr>
              <w:t>IoT</w:t>
            </w:r>
            <w:proofErr w:type="spellEnd"/>
          </w:p>
        </w:tc>
        <w:tc>
          <w:tcPr>
            <w:tcW w:w="2211" w:type="dxa"/>
            <w:hideMark/>
          </w:tcPr>
          <w:p w14:paraId="57177C60" w14:textId="6E69A070" w:rsidR="004416D8" w:rsidRPr="00AD5B5E" w:rsidRDefault="00597CDE">
            <w:pPr>
              <w:pStyle w:val="Textotabla"/>
              <w:cnfStyle w:val="000000100000" w:firstRow="0" w:lastRow="0" w:firstColumn="0" w:lastColumn="0" w:oddVBand="0" w:evenVBand="0" w:oddHBand="1" w:evenHBand="0" w:firstRowFirstColumn="0" w:firstRowLastColumn="0" w:lastRowFirstColumn="0" w:lastRowLastColumn="0"/>
            </w:pPr>
            <w:r>
              <w:t>Plataforma de internet de las cosas</w:t>
            </w:r>
          </w:p>
        </w:tc>
        <w:tc>
          <w:tcPr>
            <w:tcW w:w="2104" w:type="dxa"/>
            <w:hideMark/>
          </w:tcPr>
          <w:p w14:paraId="3B0B511B" w14:textId="0AD8D25F" w:rsidR="004416D8" w:rsidRPr="00AD5B5E" w:rsidRDefault="00597CDE">
            <w:pPr>
              <w:pStyle w:val="Textotabla"/>
              <w:cnfStyle w:val="000000100000" w:firstRow="0" w:lastRow="0" w:firstColumn="0" w:lastColumn="0" w:oddVBand="0" w:evenVBand="0" w:oddHBand="1" w:evenHBand="0" w:firstRowFirstColumn="0" w:firstRowLastColumn="0" w:lastRowFirstColumn="0" w:lastRowLastColumn="0"/>
            </w:pPr>
            <w:r>
              <w:t xml:space="preserve">Plataforma de </w:t>
            </w:r>
            <w:proofErr w:type="spellStart"/>
            <w:r>
              <w:t>IoT</w:t>
            </w:r>
            <w:proofErr w:type="spellEnd"/>
          </w:p>
        </w:tc>
        <w:tc>
          <w:tcPr>
            <w:tcW w:w="3544" w:type="dxa"/>
            <w:hideMark/>
          </w:tcPr>
          <w:p w14:paraId="3C3357AB" w14:textId="17C83C62" w:rsidR="004416D8" w:rsidRPr="00AD5B5E" w:rsidRDefault="00597CDE">
            <w:pPr>
              <w:pStyle w:val="Textotabla"/>
              <w:cnfStyle w:val="000000100000" w:firstRow="0" w:lastRow="0" w:firstColumn="0" w:lastColumn="0" w:oddVBand="0" w:evenVBand="0" w:oddHBand="1" w:evenHBand="0" w:firstRowFirstColumn="0" w:firstRowLastColumn="0" w:lastRowFirstColumn="0" w:lastRowLastColumn="0"/>
            </w:pPr>
            <w:r>
              <w:t xml:space="preserve">Compatible con dispositivos </w:t>
            </w:r>
            <w:proofErr w:type="spellStart"/>
            <w:r>
              <w:t>IoT</w:t>
            </w:r>
            <w:proofErr w:type="spellEnd"/>
            <w:r>
              <w:t xml:space="preserve"> y servicios en la nube</w:t>
            </w:r>
          </w:p>
        </w:tc>
      </w:tr>
      <w:tr w:rsidR="004416D8" w:rsidRPr="00CB56D4" w14:paraId="2EA944CE" w14:textId="77777777" w:rsidTr="0062013A">
        <w:tc>
          <w:tcPr>
            <w:cnfStyle w:val="001000000000" w:firstRow="0" w:lastRow="0" w:firstColumn="1" w:lastColumn="0" w:oddVBand="0" w:evenVBand="0" w:oddHBand="0" w:evenHBand="0" w:firstRowFirstColumn="0" w:firstRowLastColumn="0" w:lastRowFirstColumn="0" w:lastRowLastColumn="0"/>
            <w:tcW w:w="0" w:type="auto"/>
            <w:hideMark/>
          </w:tcPr>
          <w:p w14:paraId="426CB5E2" w14:textId="7D6CE437" w:rsidR="004416D8" w:rsidRPr="00BB6DD2" w:rsidRDefault="001666EE">
            <w:pPr>
              <w:pStyle w:val="Textotabla"/>
              <w:rPr>
                <w:b w:val="0"/>
              </w:rPr>
            </w:pPr>
            <w:r>
              <w:rPr>
                <w:b w:val="0"/>
                <w:bCs w:val="0"/>
              </w:rPr>
              <w:t>SQL</w:t>
            </w:r>
          </w:p>
        </w:tc>
        <w:tc>
          <w:tcPr>
            <w:tcW w:w="2211" w:type="dxa"/>
            <w:hideMark/>
          </w:tcPr>
          <w:p w14:paraId="5F8A866D" w14:textId="70E9D5B5" w:rsidR="004416D8" w:rsidRPr="00AD5B5E" w:rsidRDefault="00597CDE">
            <w:pPr>
              <w:pStyle w:val="Textotabla"/>
              <w:cnfStyle w:val="000000000000" w:firstRow="0" w:lastRow="0" w:firstColumn="0" w:lastColumn="0" w:oddVBand="0" w:evenVBand="0" w:oddHBand="0" w:evenHBand="0" w:firstRowFirstColumn="0" w:firstRowLastColumn="0" w:lastRowFirstColumn="0" w:lastRowLastColumn="0"/>
            </w:pPr>
            <w:r>
              <w:t>Lenguaje para manejo de bases de datos</w:t>
            </w:r>
          </w:p>
        </w:tc>
        <w:tc>
          <w:tcPr>
            <w:tcW w:w="2104" w:type="dxa"/>
            <w:hideMark/>
          </w:tcPr>
          <w:p w14:paraId="6053EFF1" w14:textId="462AB8C9" w:rsidR="004416D8" w:rsidRPr="00AD5B5E" w:rsidRDefault="00597CDE">
            <w:pPr>
              <w:pStyle w:val="Textotabla"/>
              <w:cnfStyle w:val="000000000000" w:firstRow="0" w:lastRow="0" w:firstColumn="0" w:lastColumn="0" w:oddVBand="0" w:evenVBand="0" w:oddHBand="0" w:evenHBand="0" w:firstRowFirstColumn="0" w:firstRowLastColumn="0" w:lastRowFirstColumn="0" w:lastRowLastColumn="0"/>
            </w:pPr>
            <w:r>
              <w:t>Lenguaje de consulta</w:t>
            </w:r>
          </w:p>
        </w:tc>
        <w:tc>
          <w:tcPr>
            <w:tcW w:w="3544" w:type="dxa"/>
            <w:hideMark/>
          </w:tcPr>
          <w:p w14:paraId="0F28E36B" w14:textId="5FB23FD8" w:rsidR="004416D8" w:rsidRPr="00AD5B5E" w:rsidRDefault="00597CDE">
            <w:pPr>
              <w:pStyle w:val="Textotabla"/>
              <w:cnfStyle w:val="000000000000" w:firstRow="0" w:lastRow="0" w:firstColumn="0" w:lastColumn="0" w:oddVBand="0" w:evenVBand="0" w:oddHBand="0" w:evenHBand="0" w:firstRowFirstColumn="0" w:firstRowLastColumn="0" w:lastRowFirstColumn="0" w:lastRowLastColumn="0"/>
            </w:pPr>
            <w:r>
              <w:t>Utilizado en PostgreSQL y otros manejadores de bases de datos</w:t>
            </w:r>
          </w:p>
        </w:tc>
      </w:tr>
      <w:tr w:rsidR="00CA2238" w:rsidRPr="00CB56D4" w14:paraId="1CB00EFF" w14:textId="77777777" w:rsidTr="0062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98267A" w14:textId="6D976CCC" w:rsidR="00CA2238" w:rsidRDefault="00A248EF">
            <w:pPr>
              <w:pStyle w:val="Textotabla"/>
            </w:pPr>
            <w:proofErr w:type="spellStart"/>
            <w:r>
              <w:t>Jest</w:t>
            </w:r>
            <w:proofErr w:type="spellEnd"/>
          </w:p>
        </w:tc>
        <w:tc>
          <w:tcPr>
            <w:tcW w:w="2211" w:type="dxa"/>
          </w:tcPr>
          <w:p w14:paraId="46090DFB" w14:textId="7CD027C3" w:rsidR="00CA2238" w:rsidRDefault="00BD39D4">
            <w:pPr>
              <w:pStyle w:val="Textotabla"/>
              <w:cnfStyle w:val="000000100000" w:firstRow="0" w:lastRow="0" w:firstColumn="0" w:lastColumn="0" w:oddVBand="0" w:evenVBand="0" w:oddHBand="1" w:evenHBand="0" w:firstRowFirstColumn="0" w:firstRowLastColumn="0" w:lastRowFirstColumn="0" w:lastRowLastColumn="0"/>
            </w:pPr>
            <w:r>
              <w:t>Framework para pruebas unitarias e integración en JavaScript</w:t>
            </w:r>
          </w:p>
        </w:tc>
        <w:tc>
          <w:tcPr>
            <w:tcW w:w="2104" w:type="dxa"/>
          </w:tcPr>
          <w:p w14:paraId="646A332B" w14:textId="1C650D0F" w:rsidR="00CA2238" w:rsidRDefault="00BD39D4">
            <w:pPr>
              <w:pStyle w:val="Textotabla"/>
              <w:cnfStyle w:val="000000100000" w:firstRow="0" w:lastRow="0" w:firstColumn="0" w:lastColumn="0" w:oddVBand="0" w:evenVBand="0" w:oddHBand="1" w:evenHBand="0" w:firstRowFirstColumn="0" w:firstRowLastColumn="0" w:lastRowFirstColumn="0" w:lastRowLastColumn="0"/>
            </w:pPr>
            <w:r>
              <w:t>Pruebas unitarias e integración</w:t>
            </w:r>
          </w:p>
        </w:tc>
        <w:tc>
          <w:tcPr>
            <w:tcW w:w="3544" w:type="dxa"/>
          </w:tcPr>
          <w:p w14:paraId="5939E26B" w14:textId="27E40414" w:rsidR="00CA2238" w:rsidRDefault="007638CF">
            <w:pPr>
              <w:pStyle w:val="Textotabla"/>
              <w:cnfStyle w:val="000000100000" w:firstRow="0" w:lastRow="0" w:firstColumn="0" w:lastColumn="0" w:oddVBand="0" w:evenVBand="0" w:oddHBand="1" w:evenHBand="0" w:firstRowFirstColumn="0" w:firstRowLastColumn="0" w:lastRowFirstColumn="0" w:lastRowLastColumn="0"/>
            </w:pPr>
            <w:r>
              <w:t xml:space="preserve">Compatible con Node.js, </w:t>
            </w:r>
            <w:proofErr w:type="spellStart"/>
            <w:r>
              <w:t>React</w:t>
            </w:r>
            <w:proofErr w:type="spellEnd"/>
            <w:r>
              <w:t xml:space="preserve"> y otros </w:t>
            </w:r>
            <w:proofErr w:type="spellStart"/>
            <w:r>
              <w:t>frameworks</w:t>
            </w:r>
            <w:proofErr w:type="spellEnd"/>
            <w:r>
              <w:t xml:space="preserve"> JavaScript</w:t>
            </w:r>
          </w:p>
        </w:tc>
      </w:tr>
      <w:tr w:rsidR="00CA2238" w:rsidRPr="00CB56D4" w14:paraId="67267C89" w14:textId="77777777" w:rsidTr="0062013A">
        <w:tc>
          <w:tcPr>
            <w:cnfStyle w:val="001000000000" w:firstRow="0" w:lastRow="0" w:firstColumn="1" w:lastColumn="0" w:oddVBand="0" w:evenVBand="0" w:oddHBand="0" w:evenHBand="0" w:firstRowFirstColumn="0" w:firstRowLastColumn="0" w:lastRowFirstColumn="0" w:lastRowLastColumn="0"/>
            <w:tcW w:w="0" w:type="auto"/>
          </w:tcPr>
          <w:p w14:paraId="21765958" w14:textId="7CBF9CEE" w:rsidR="00CA2238" w:rsidRDefault="00BD39D4">
            <w:pPr>
              <w:pStyle w:val="Textotabla"/>
            </w:pPr>
            <w:proofErr w:type="spellStart"/>
            <w:r>
              <w:t>React</w:t>
            </w:r>
            <w:proofErr w:type="spellEnd"/>
            <w:r>
              <w:t xml:space="preserve"> </w:t>
            </w:r>
            <w:proofErr w:type="spellStart"/>
            <w:r>
              <w:t>Testing</w:t>
            </w:r>
            <w:proofErr w:type="spellEnd"/>
            <w:r>
              <w:t xml:space="preserve"> Library</w:t>
            </w:r>
          </w:p>
        </w:tc>
        <w:tc>
          <w:tcPr>
            <w:tcW w:w="2211" w:type="dxa"/>
          </w:tcPr>
          <w:p w14:paraId="544E40D6" w14:textId="3637E1F0" w:rsidR="00CA2238" w:rsidRDefault="007638CF">
            <w:pPr>
              <w:pStyle w:val="Textotabla"/>
              <w:cnfStyle w:val="000000000000" w:firstRow="0" w:lastRow="0" w:firstColumn="0" w:lastColumn="0" w:oddVBand="0" w:evenVBand="0" w:oddHBand="0" w:evenHBand="0" w:firstRowFirstColumn="0" w:firstRowLastColumn="0" w:lastRowFirstColumn="0" w:lastRowLastColumn="0"/>
            </w:pPr>
            <w:r>
              <w:t xml:space="preserve">Librería para pruebas de componentes </w:t>
            </w:r>
            <w:proofErr w:type="spellStart"/>
            <w:r>
              <w:t>React</w:t>
            </w:r>
            <w:proofErr w:type="spellEnd"/>
            <w:r>
              <w:t>, enfocada en la interacción</w:t>
            </w:r>
          </w:p>
        </w:tc>
        <w:tc>
          <w:tcPr>
            <w:tcW w:w="2104" w:type="dxa"/>
          </w:tcPr>
          <w:p w14:paraId="591A309A" w14:textId="4DEF93EC" w:rsidR="00CA2238" w:rsidRDefault="007638CF">
            <w:pPr>
              <w:pStyle w:val="Textotabla"/>
              <w:cnfStyle w:val="000000000000" w:firstRow="0" w:lastRow="0" w:firstColumn="0" w:lastColumn="0" w:oddVBand="0" w:evenVBand="0" w:oddHBand="0" w:evenHBand="0" w:firstRowFirstColumn="0" w:firstRowLastColumn="0" w:lastRowFirstColumn="0" w:lastRowLastColumn="0"/>
            </w:pPr>
            <w:r>
              <w:t>Pruebas de componentes</w:t>
            </w:r>
          </w:p>
        </w:tc>
        <w:tc>
          <w:tcPr>
            <w:tcW w:w="3544" w:type="dxa"/>
          </w:tcPr>
          <w:p w14:paraId="5CC75C22" w14:textId="45038EB3" w:rsidR="00CA2238" w:rsidRDefault="007638CF">
            <w:pPr>
              <w:pStyle w:val="Textotabla"/>
              <w:cnfStyle w:val="000000000000" w:firstRow="0" w:lastRow="0" w:firstColumn="0" w:lastColumn="0" w:oddVBand="0" w:evenVBand="0" w:oddHBand="0" w:evenHBand="0" w:firstRowFirstColumn="0" w:firstRowLastColumn="0" w:lastRowFirstColumn="0" w:lastRowLastColumn="0"/>
            </w:pPr>
            <w:r>
              <w:t xml:space="preserve">Ideal para proyectos que utilicen </w:t>
            </w:r>
            <w:proofErr w:type="spellStart"/>
            <w:r>
              <w:t>React</w:t>
            </w:r>
            <w:proofErr w:type="spellEnd"/>
            <w:r>
              <w:t xml:space="preserve"> junto con </w:t>
            </w:r>
            <w:proofErr w:type="spellStart"/>
            <w:r>
              <w:t>Jest</w:t>
            </w:r>
            <w:proofErr w:type="spellEnd"/>
            <w:r>
              <w:t xml:space="preserve"> u otros </w:t>
            </w:r>
            <w:proofErr w:type="spellStart"/>
            <w:r>
              <w:t>frameworks</w:t>
            </w:r>
            <w:proofErr w:type="spellEnd"/>
            <w:r>
              <w:t xml:space="preserve"> de pruebas</w:t>
            </w:r>
          </w:p>
        </w:tc>
      </w:tr>
    </w:tbl>
    <w:p w14:paraId="1FD11F28" w14:textId="71E30770" w:rsidR="00992F8B" w:rsidRPr="00992F8B" w:rsidRDefault="000E30BC" w:rsidP="000E30BC">
      <w:pPr>
        <w:pStyle w:val="Cita"/>
        <w:rPr>
          <w:lang w:eastAsia="es-MX"/>
        </w:rPr>
      </w:pPr>
      <w:r>
        <w:rPr>
          <w:lang w:eastAsia="es-MX"/>
        </w:rPr>
        <w:t>Fuente: Elaboración propia</w:t>
      </w:r>
    </w:p>
    <w:p w14:paraId="7D8A6790" w14:textId="5BDC8BB8" w:rsidR="00992F8B" w:rsidRPr="00BC2BF5" w:rsidRDefault="00834421" w:rsidP="00834421">
      <w:pPr>
        <w:pStyle w:val="Texto"/>
        <w:rPr>
          <w:lang w:eastAsia="es-MX"/>
        </w:rPr>
      </w:pPr>
      <w:r>
        <w:br w:type="page"/>
      </w:r>
    </w:p>
    <w:p w14:paraId="62C73FAD" w14:textId="3FD51B9E" w:rsidR="00C655F9" w:rsidRPr="00C655F9" w:rsidRDefault="00C655F9" w:rsidP="00C655F9">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lastRenderedPageBreak/>
        <w:t xml:space="preserve">CAPÍTULO </w:t>
      </w:r>
      <w:r>
        <w:rPr>
          <w:rFonts w:ascii="Times New Roman" w:eastAsia="Aptos" w:hAnsi="Times New Roman" w:cs="Times New Roman"/>
          <w:b/>
          <w:bCs/>
          <w:kern w:val="2"/>
          <w:sz w:val="40"/>
          <w:szCs w:val="40"/>
          <w14:ligatures w14:val="standardContextual"/>
        </w:rPr>
        <w:t>4</w:t>
      </w:r>
    </w:p>
    <w:p w14:paraId="0031A7C9" w14:textId="7B79B504" w:rsidR="00317518" w:rsidRPr="006B008D" w:rsidRDefault="00C655F9" w:rsidP="006B008D">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 xml:space="preserve">ANALISIS Y </w:t>
      </w:r>
      <w:r w:rsidR="006B008D">
        <w:rPr>
          <w:rFonts w:ascii="Times New Roman" w:eastAsia="Aptos" w:hAnsi="Times New Roman" w:cs="Times New Roman"/>
          <w:b/>
          <w:bCs/>
          <w:color w:val="ADADAD"/>
          <w:kern w:val="2"/>
          <w:sz w:val="36"/>
          <w:szCs w:val="36"/>
          <w14:ligatures w14:val="standardContextual"/>
        </w:rPr>
        <w:t>DISEÑO DEL SISTEMA</w:t>
      </w:r>
    </w:p>
    <w:p w14:paraId="01241ADF" w14:textId="5A35141C" w:rsidR="00787E0F" w:rsidRDefault="0095208C" w:rsidP="00412BA5">
      <w:pPr>
        <w:pStyle w:val="Inicial"/>
      </w:pPr>
      <w:bookmarkStart w:id="152" w:name="_Toc167237667"/>
      <w:r>
        <w:t>Análisis y diseño</w:t>
      </w:r>
      <w:r w:rsidR="00CB510E">
        <w:t xml:space="preserve"> del sistema</w:t>
      </w:r>
      <w:bookmarkEnd w:id="152"/>
    </w:p>
    <w:p w14:paraId="4EC4E9F8" w14:textId="32F7393D" w:rsidR="00A21A69" w:rsidRPr="00A21A69" w:rsidRDefault="00A21A69" w:rsidP="00FF2884">
      <w:pPr>
        <w:pStyle w:val="Ttulo1"/>
      </w:pPr>
      <w:bookmarkStart w:id="153" w:name="_Toc167237668"/>
      <w:r>
        <w:t>Introducción</w:t>
      </w:r>
      <w:bookmarkEnd w:id="153"/>
    </w:p>
    <w:p w14:paraId="464234EC" w14:textId="1D1F42C7" w:rsidR="00271459" w:rsidRPr="00271459" w:rsidRDefault="00E03D97" w:rsidP="00271459">
      <w:pPr>
        <w:pStyle w:val="Texto"/>
        <w:rPr>
          <w:lang w:eastAsia="es-MX"/>
        </w:rPr>
      </w:pPr>
      <w:r>
        <w:rPr>
          <w:lang w:eastAsia="es-MX"/>
        </w:rPr>
        <w:t>Dentro del cap</w:t>
      </w:r>
      <w:r w:rsidR="009C7901">
        <w:rPr>
          <w:lang w:eastAsia="es-MX"/>
        </w:rPr>
        <w:t>ítulo se da a</w:t>
      </w:r>
      <w:r w:rsidR="003F7499">
        <w:rPr>
          <w:lang w:eastAsia="es-MX"/>
        </w:rPr>
        <w:t xml:space="preserve"> </w:t>
      </w:r>
      <w:r w:rsidR="005A5DB8">
        <w:rPr>
          <w:lang w:eastAsia="es-MX"/>
        </w:rPr>
        <w:t>conocer el diseño</w:t>
      </w:r>
      <w:r w:rsidR="00F80110">
        <w:rPr>
          <w:lang w:eastAsia="es-MX"/>
        </w:rPr>
        <w:t xml:space="preserve"> implementado </w:t>
      </w:r>
      <w:r w:rsidR="00513775">
        <w:rPr>
          <w:lang w:eastAsia="es-MX"/>
        </w:rPr>
        <w:t xml:space="preserve">para </w:t>
      </w:r>
      <w:r w:rsidR="00F80110">
        <w:rPr>
          <w:lang w:eastAsia="es-MX"/>
        </w:rPr>
        <w:t>la</w:t>
      </w:r>
      <w:r w:rsidR="00513775">
        <w:rPr>
          <w:lang w:eastAsia="es-MX"/>
        </w:rPr>
        <w:t xml:space="preserve"> solución</w:t>
      </w:r>
      <w:r w:rsidR="00F80110">
        <w:rPr>
          <w:lang w:eastAsia="es-MX"/>
        </w:rPr>
        <w:t xml:space="preserve"> deseada</w:t>
      </w:r>
      <w:r w:rsidR="006F5807">
        <w:rPr>
          <w:lang w:eastAsia="es-MX"/>
        </w:rPr>
        <w:t xml:space="preserve"> donde se</w:t>
      </w:r>
      <w:r w:rsidR="00513775">
        <w:rPr>
          <w:lang w:eastAsia="es-MX"/>
        </w:rPr>
        <w:t xml:space="preserve"> </w:t>
      </w:r>
      <w:r w:rsidR="006F5807">
        <w:rPr>
          <w:lang w:eastAsia="es-MX"/>
        </w:rPr>
        <w:t>toma</w:t>
      </w:r>
      <w:r w:rsidR="00513775">
        <w:rPr>
          <w:lang w:eastAsia="es-MX"/>
        </w:rPr>
        <w:t xml:space="preserve"> en cuenta los requerimientos </w:t>
      </w:r>
      <w:r w:rsidR="002543F5">
        <w:rPr>
          <w:lang w:eastAsia="es-MX"/>
        </w:rPr>
        <w:t xml:space="preserve">tanto funcionales como no funcionales que debe contener </w:t>
      </w:r>
      <w:r w:rsidR="006F5807">
        <w:rPr>
          <w:lang w:eastAsia="es-MX"/>
        </w:rPr>
        <w:t>el</w:t>
      </w:r>
      <w:r w:rsidR="002543F5">
        <w:rPr>
          <w:lang w:eastAsia="es-MX"/>
        </w:rPr>
        <w:t xml:space="preserve"> sistema para satisfacer de manera </w:t>
      </w:r>
      <w:r w:rsidR="00F86E0D">
        <w:rPr>
          <w:lang w:eastAsia="es-MX"/>
        </w:rPr>
        <w:t xml:space="preserve">la problemática que </w:t>
      </w:r>
      <w:r w:rsidR="00653314">
        <w:rPr>
          <w:lang w:eastAsia="es-MX"/>
        </w:rPr>
        <w:t>se afronta</w:t>
      </w:r>
      <w:r w:rsidR="00F86E0D">
        <w:rPr>
          <w:lang w:eastAsia="es-MX"/>
        </w:rPr>
        <w:t xml:space="preserve">. Para esto </w:t>
      </w:r>
      <w:r w:rsidR="00C07265">
        <w:rPr>
          <w:lang w:eastAsia="es-MX"/>
        </w:rPr>
        <w:t>se</w:t>
      </w:r>
      <w:r w:rsidR="00F86E0D">
        <w:rPr>
          <w:lang w:eastAsia="es-MX"/>
        </w:rPr>
        <w:t xml:space="preserve"> </w:t>
      </w:r>
      <w:r w:rsidR="00C07265">
        <w:rPr>
          <w:lang w:eastAsia="es-MX"/>
        </w:rPr>
        <w:t>d</w:t>
      </w:r>
      <w:r w:rsidR="00F86E0D">
        <w:rPr>
          <w:lang w:eastAsia="es-MX"/>
        </w:rPr>
        <w:t>a</w:t>
      </w:r>
      <w:r w:rsidR="00C07265">
        <w:rPr>
          <w:lang w:eastAsia="es-MX"/>
        </w:rPr>
        <w:t xml:space="preserve"> a</w:t>
      </w:r>
      <w:r w:rsidR="00F86E0D">
        <w:rPr>
          <w:lang w:eastAsia="es-MX"/>
        </w:rPr>
        <w:t xml:space="preserve"> conocer </w:t>
      </w:r>
      <w:r w:rsidR="00422033">
        <w:rPr>
          <w:lang w:eastAsia="es-MX"/>
        </w:rPr>
        <w:t xml:space="preserve">la arquitectura completa del sistema y partiendo de esto </w:t>
      </w:r>
      <w:r w:rsidR="00C07265">
        <w:rPr>
          <w:lang w:eastAsia="es-MX"/>
        </w:rPr>
        <w:t>se inicia</w:t>
      </w:r>
      <w:r w:rsidR="009A3983">
        <w:rPr>
          <w:lang w:eastAsia="es-MX"/>
        </w:rPr>
        <w:t xml:space="preserve"> la forma en la que </w:t>
      </w:r>
      <w:r w:rsidR="00C07265">
        <w:rPr>
          <w:lang w:eastAsia="es-MX"/>
        </w:rPr>
        <w:t>se ha diseñado</w:t>
      </w:r>
      <w:r w:rsidR="009A3983">
        <w:rPr>
          <w:lang w:eastAsia="es-MX"/>
        </w:rPr>
        <w:t xml:space="preserve"> </w:t>
      </w:r>
      <w:r w:rsidR="00C07265">
        <w:rPr>
          <w:lang w:eastAsia="es-MX"/>
        </w:rPr>
        <w:t>el</w:t>
      </w:r>
      <w:r w:rsidR="009A3983">
        <w:rPr>
          <w:lang w:eastAsia="es-MX"/>
        </w:rPr>
        <w:t xml:space="preserve"> sistema e</w:t>
      </w:r>
      <w:r w:rsidR="00943ED7">
        <w:rPr>
          <w:lang w:eastAsia="es-MX"/>
        </w:rPr>
        <w:t>l cual se divide en</w:t>
      </w:r>
      <w:r w:rsidR="00422033">
        <w:rPr>
          <w:lang w:eastAsia="es-MX"/>
        </w:rPr>
        <w:t xml:space="preserve"> </w:t>
      </w:r>
      <w:r w:rsidR="00274C82">
        <w:rPr>
          <w:lang w:eastAsia="es-MX"/>
        </w:rPr>
        <w:t xml:space="preserve">dos aspectos importantes </w:t>
      </w:r>
      <w:r w:rsidR="00943ED7">
        <w:rPr>
          <w:lang w:eastAsia="es-MX"/>
        </w:rPr>
        <w:t xml:space="preserve">los cuales corresponderían </w:t>
      </w:r>
      <w:r w:rsidR="00274C82">
        <w:rPr>
          <w:lang w:eastAsia="es-MX"/>
        </w:rPr>
        <w:t>el desarrollo de hardware y software,</w:t>
      </w:r>
      <w:r w:rsidR="00475C05">
        <w:rPr>
          <w:lang w:eastAsia="es-MX"/>
        </w:rPr>
        <w:t xml:space="preserve"> siendo de esta manera más concreta y técnica de todos los elementos que interactuaran en </w:t>
      </w:r>
      <w:r w:rsidR="009F217B">
        <w:rPr>
          <w:lang w:eastAsia="es-MX"/>
        </w:rPr>
        <w:t>dentro del</w:t>
      </w:r>
      <w:r w:rsidR="00475C05">
        <w:rPr>
          <w:lang w:eastAsia="es-MX"/>
        </w:rPr>
        <w:t xml:space="preserve"> sistema y la forma en que lo hacen.</w:t>
      </w:r>
    </w:p>
    <w:p w14:paraId="7AE2BECE" w14:textId="3001192E" w:rsidR="00475C05" w:rsidRPr="00A93CAE" w:rsidRDefault="00475C05" w:rsidP="00FF2884">
      <w:pPr>
        <w:pStyle w:val="Ttulo1"/>
      </w:pPr>
      <w:bookmarkStart w:id="154" w:name="_Toc167237669"/>
      <w:r w:rsidRPr="00B6419F">
        <w:t>Requerimientos del sistema</w:t>
      </w:r>
      <w:bookmarkEnd w:id="154"/>
    </w:p>
    <w:p w14:paraId="34919F98" w14:textId="72C9D11A" w:rsidR="00E638E7" w:rsidRPr="00E638E7" w:rsidRDefault="00E638E7" w:rsidP="00E638E7">
      <w:pPr>
        <w:pStyle w:val="Texto"/>
        <w:rPr>
          <w:lang w:eastAsia="es-MX"/>
        </w:rPr>
      </w:pPr>
      <w:r w:rsidRPr="00E638E7">
        <w:rPr>
          <w:lang w:eastAsia="es-MX"/>
        </w:rPr>
        <w:t>Los requerimientos funcionales y no funcionales explorados en este apartado son de vital importancia, ya que permiten conocer si realmente se entiende la problemática a la que se enfrenta y si la solución propuesta es ideal para dar una respuesta fiable. Es crucial reconocer que estos requerimientos son un primer paso para determinar si el proyecto tiene una buena base, lo cual se realiza a través del análisis previamente efectuado para comprender mejor el contexto histórico de las diversas instituciones cuya misión principal es conservar la especie Ambystoma.</w:t>
      </w:r>
    </w:p>
    <w:p w14:paraId="17BB9CCA" w14:textId="693950FC" w:rsidR="007832BD" w:rsidRPr="0044160E" w:rsidRDefault="00A05D56" w:rsidP="00E638E7">
      <w:pPr>
        <w:pStyle w:val="Texto"/>
        <w:rPr>
          <w:lang w:eastAsia="es-MX"/>
        </w:rPr>
      </w:pPr>
      <w:r>
        <w:rPr>
          <w:lang w:eastAsia="es-MX"/>
        </w:rPr>
        <w:t xml:space="preserve">Por lo tanto, partiendo de </w:t>
      </w:r>
      <w:r w:rsidR="00E638E7" w:rsidRPr="00E638E7">
        <w:rPr>
          <w:lang w:eastAsia="es-MX"/>
        </w:rPr>
        <w:t xml:space="preserve">los </w:t>
      </w:r>
      <w:r>
        <w:rPr>
          <w:lang w:eastAsia="es-MX"/>
        </w:rPr>
        <w:t xml:space="preserve">hallazgos </w:t>
      </w:r>
      <w:r w:rsidR="00E638E7" w:rsidRPr="00E638E7">
        <w:rPr>
          <w:lang w:eastAsia="es-MX"/>
        </w:rPr>
        <w:t xml:space="preserve">sobre </w:t>
      </w:r>
      <w:r>
        <w:rPr>
          <w:lang w:eastAsia="es-MX"/>
        </w:rPr>
        <w:t xml:space="preserve">la forma en que se conserva el </w:t>
      </w:r>
      <w:r w:rsidR="00E638E7" w:rsidRPr="00E638E7">
        <w:rPr>
          <w:lang w:eastAsia="es-MX"/>
        </w:rPr>
        <w:t>Ambystoma y</w:t>
      </w:r>
      <w:r>
        <w:rPr>
          <w:lang w:eastAsia="es-MX"/>
        </w:rPr>
        <w:t xml:space="preserve"> los principales problemas </w:t>
      </w:r>
      <w:r w:rsidR="00E638E7" w:rsidRPr="00E638E7">
        <w:rPr>
          <w:lang w:eastAsia="es-MX"/>
        </w:rPr>
        <w:t>en</w:t>
      </w:r>
      <w:r>
        <w:rPr>
          <w:lang w:eastAsia="es-MX"/>
        </w:rPr>
        <w:t xml:space="preserve"> su conservación ex situ</w:t>
      </w:r>
      <w:r w:rsidR="00E638E7" w:rsidRPr="00E638E7">
        <w:rPr>
          <w:lang w:eastAsia="es-MX"/>
        </w:rPr>
        <w:t xml:space="preserve">, </w:t>
      </w:r>
      <w:r w:rsidR="00C51C5D">
        <w:rPr>
          <w:lang w:eastAsia="es-MX"/>
        </w:rPr>
        <w:t xml:space="preserve">se considera </w:t>
      </w:r>
      <w:r>
        <w:rPr>
          <w:lang w:eastAsia="es-MX"/>
        </w:rPr>
        <w:t>pertinente los siguientes requisitos funcionales</w:t>
      </w:r>
      <w:r w:rsidR="00E638E7" w:rsidRPr="00E638E7">
        <w:rPr>
          <w:lang w:eastAsia="es-MX"/>
        </w:rPr>
        <w:t>. Cumpliendo</w:t>
      </w:r>
      <w:r>
        <w:rPr>
          <w:lang w:eastAsia="es-MX"/>
        </w:rPr>
        <w:t xml:space="preserve"> cada </w:t>
      </w:r>
      <w:r w:rsidR="00E638E7" w:rsidRPr="00E638E7">
        <w:rPr>
          <w:lang w:eastAsia="es-MX"/>
        </w:rPr>
        <w:t>uno de estos puntos, es posible proporcionar</w:t>
      </w:r>
      <w:r>
        <w:rPr>
          <w:lang w:eastAsia="es-MX"/>
        </w:rPr>
        <w:t xml:space="preserve"> una solución de calidad y fiable</w:t>
      </w:r>
      <w:r w:rsidR="00E638E7" w:rsidRPr="00E638E7">
        <w:rPr>
          <w:lang w:eastAsia="es-MX"/>
        </w:rPr>
        <w:t>,</w:t>
      </w:r>
      <w:r>
        <w:rPr>
          <w:lang w:eastAsia="es-MX"/>
        </w:rPr>
        <w:t xml:space="preserve"> </w:t>
      </w:r>
      <w:r w:rsidR="007832BD">
        <w:rPr>
          <w:lang w:eastAsia="es-MX"/>
        </w:rPr>
        <w:t xml:space="preserve">lo </w:t>
      </w:r>
      <w:r w:rsidR="00B50B51">
        <w:rPr>
          <w:lang w:eastAsia="es-MX"/>
        </w:rPr>
        <w:t>cual</w:t>
      </w:r>
      <w:r w:rsidR="007832BD">
        <w:rPr>
          <w:lang w:eastAsia="es-MX"/>
        </w:rPr>
        <w:t xml:space="preserve"> permite apoyar a esta especie de manera más activa.</w:t>
      </w:r>
      <w:r w:rsidR="001C3D2C">
        <w:rPr>
          <w:lang w:eastAsia="es-MX"/>
        </w:rPr>
        <w:t xml:space="preserve">      </w:t>
      </w:r>
      <w:r w:rsidR="0044160E">
        <w:rPr>
          <w:lang w:eastAsia="es-MX"/>
        </w:rPr>
        <w:br w:type="page"/>
      </w:r>
    </w:p>
    <w:p w14:paraId="67BED201" w14:textId="77777777" w:rsidR="00475C05" w:rsidRDefault="00475C05" w:rsidP="00D901FE">
      <w:pPr>
        <w:pStyle w:val="Ttulo2"/>
      </w:pPr>
      <w:bookmarkStart w:id="155" w:name="_Toc167237670"/>
      <w:r w:rsidRPr="00B6419F">
        <w:lastRenderedPageBreak/>
        <w:t>Requerimientos funcionales</w:t>
      </w:r>
      <w:bookmarkEnd w:id="155"/>
    </w:p>
    <w:p w14:paraId="1388FEE7" w14:textId="7E4A966A" w:rsidR="00BC2BF5" w:rsidRDefault="009B68FC" w:rsidP="00BC2BF5">
      <w:pPr>
        <w:pStyle w:val="Texto"/>
      </w:pPr>
      <w:r w:rsidRPr="009B68FC">
        <w:t xml:space="preserve">A continuación, </w:t>
      </w:r>
      <w:r w:rsidR="0059355E">
        <w:t>en las siguientes tablas se muestran los requerimientos funcionales los cuales</w:t>
      </w:r>
      <w:r w:rsidRPr="009B68FC">
        <w:t xml:space="preserve"> detalla</w:t>
      </w:r>
      <w:r w:rsidR="0059355E">
        <w:t xml:space="preserve">n lo más </w:t>
      </w:r>
      <w:r w:rsidRPr="009B68FC">
        <w:t>esencial para el desarrollo del sistema destinado a la conservación de la especie Ambystoma. Estos requerimientos están clasificados por su prioridad</w:t>
      </w:r>
      <w:r w:rsidR="00361537">
        <w:t xml:space="preserve"> en el desarrollo, precondición</w:t>
      </w:r>
      <w:r w:rsidR="00433DC3">
        <w:t>, postcondición</w:t>
      </w:r>
      <w:r w:rsidRPr="009B68FC">
        <w:t xml:space="preserve"> </w:t>
      </w:r>
      <w:r w:rsidR="001338F9">
        <w:t xml:space="preserve">de tal manera </w:t>
      </w:r>
      <w:r w:rsidRPr="009B68FC">
        <w:t>abarcan diversas funcionalidades que permiten asegurar una solución robusta y fiable que respalde la conservación activa y eficiente de esta especie.</w:t>
      </w:r>
    </w:p>
    <w:p w14:paraId="3662E352" w14:textId="74535C58" w:rsidR="00A337C2" w:rsidRDefault="00A337C2" w:rsidP="00A337C2">
      <w:pPr>
        <w:pStyle w:val="Descripcin"/>
        <w:keepNext/>
      </w:pPr>
      <w:bookmarkStart w:id="156" w:name="_Toc167237909"/>
      <w:r>
        <w:t xml:space="preserve">Tabla </w:t>
      </w:r>
      <w:r>
        <w:fldChar w:fldCharType="begin"/>
      </w:r>
      <w:r>
        <w:instrText xml:space="preserve"> SEQ Tabla \* ARABIC </w:instrText>
      </w:r>
      <w:r>
        <w:fldChar w:fldCharType="separate"/>
      </w:r>
      <w:r w:rsidR="009B0259">
        <w:rPr>
          <w:noProof/>
        </w:rPr>
        <w:t>2</w:t>
      </w:r>
      <w:r>
        <w:fldChar w:fldCharType="end"/>
      </w:r>
      <w:r>
        <w:t xml:space="preserve">. </w:t>
      </w:r>
      <w:r w:rsidR="000B135A">
        <w:t>Requerimiento funcional 1</w:t>
      </w:r>
      <w:bookmarkEnd w:id="156"/>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5B3003EC" w14:textId="1AA6CA42" w:rsidTr="00A63BE3">
        <w:tc>
          <w:tcPr>
            <w:tcW w:w="2500" w:type="pct"/>
            <w:gridSpan w:val="2"/>
          </w:tcPr>
          <w:p w14:paraId="68944507" w14:textId="77777777" w:rsidR="00A63BE3" w:rsidRDefault="00A63BE3" w:rsidP="00A67678">
            <w:pPr>
              <w:pStyle w:val="Textotabla"/>
            </w:pPr>
            <w:r>
              <w:t xml:space="preserve">Requerimiento </w:t>
            </w:r>
          </w:p>
        </w:tc>
        <w:tc>
          <w:tcPr>
            <w:tcW w:w="2500" w:type="pct"/>
            <w:gridSpan w:val="3"/>
          </w:tcPr>
          <w:p w14:paraId="0BAA0226" w14:textId="5EE4911A" w:rsidR="00A63BE3" w:rsidRDefault="00042944" w:rsidP="00A67678">
            <w:pPr>
              <w:pStyle w:val="Textotabla"/>
            </w:pPr>
            <w:r w:rsidRPr="00042944">
              <w:t>Gestión de Usuarios</w:t>
            </w:r>
          </w:p>
        </w:tc>
      </w:tr>
      <w:tr w:rsidR="007A374D" w14:paraId="0129F5BB" w14:textId="4C17668B" w:rsidTr="00216104">
        <w:tc>
          <w:tcPr>
            <w:tcW w:w="1698" w:type="pct"/>
          </w:tcPr>
          <w:p w14:paraId="5C1363B4" w14:textId="2AD4FC2F" w:rsidR="007A374D" w:rsidRDefault="007A374D" w:rsidP="00A67678">
            <w:pPr>
              <w:pStyle w:val="Textotabla"/>
            </w:pPr>
            <w:r>
              <w:t>Identificador</w:t>
            </w:r>
          </w:p>
        </w:tc>
        <w:tc>
          <w:tcPr>
            <w:tcW w:w="1101" w:type="pct"/>
            <w:gridSpan w:val="2"/>
          </w:tcPr>
          <w:p w14:paraId="6EE4CA9A" w14:textId="36C47D9A" w:rsidR="007A374D" w:rsidRDefault="007A374D" w:rsidP="00A67678">
            <w:pPr>
              <w:pStyle w:val="Textotabla"/>
            </w:pPr>
            <w:r>
              <w:t>RF1</w:t>
            </w:r>
          </w:p>
        </w:tc>
        <w:tc>
          <w:tcPr>
            <w:tcW w:w="1101" w:type="pct"/>
            <w:vMerge w:val="restart"/>
          </w:tcPr>
          <w:p w14:paraId="5A3D6A75" w14:textId="1AC52EF4" w:rsidR="007A374D" w:rsidRDefault="007A374D" w:rsidP="00A67678">
            <w:pPr>
              <w:pStyle w:val="Textotabla"/>
            </w:pPr>
            <w:r>
              <w:br/>
              <w:t xml:space="preserve">Nombre </w:t>
            </w:r>
          </w:p>
        </w:tc>
        <w:tc>
          <w:tcPr>
            <w:tcW w:w="1100" w:type="pct"/>
            <w:vMerge w:val="restart"/>
          </w:tcPr>
          <w:p w14:paraId="4E085974" w14:textId="27C180D8" w:rsidR="007A374D" w:rsidRPr="007A374D" w:rsidRDefault="007A374D" w:rsidP="00117B2C">
            <w:pPr>
              <w:pStyle w:val="Textotabla"/>
            </w:pPr>
            <w:r>
              <w:br/>
            </w:r>
            <w:r w:rsidRPr="007A374D">
              <w:t>Gestión de Usuarios</w:t>
            </w:r>
          </w:p>
          <w:p w14:paraId="38C5B67E" w14:textId="77777777" w:rsidR="007A374D" w:rsidRDefault="007A374D" w:rsidP="00A67678">
            <w:pPr>
              <w:pStyle w:val="Textotabla"/>
            </w:pPr>
          </w:p>
        </w:tc>
      </w:tr>
      <w:tr w:rsidR="007A374D" w14:paraId="68E21C5C" w14:textId="6C0BD5A9" w:rsidTr="00A67678">
        <w:trPr>
          <w:trHeight w:val="734"/>
        </w:trPr>
        <w:tc>
          <w:tcPr>
            <w:tcW w:w="1698" w:type="pct"/>
          </w:tcPr>
          <w:p w14:paraId="41C4B7A3" w14:textId="320DEC09" w:rsidR="007A374D" w:rsidRDefault="007A374D" w:rsidP="00A67678">
            <w:pPr>
              <w:pStyle w:val="Textotabla"/>
            </w:pPr>
            <w:r>
              <w:t>Prioridad de desarrollo</w:t>
            </w:r>
          </w:p>
        </w:tc>
        <w:tc>
          <w:tcPr>
            <w:tcW w:w="1101" w:type="pct"/>
            <w:gridSpan w:val="2"/>
          </w:tcPr>
          <w:p w14:paraId="32C5C49B" w14:textId="21B226CF" w:rsidR="007A374D" w:rsidRDefault="00BD44A1" w:rsidP="00A67678">
            <w:pPr>
              <w:pStyle w:val="Textotabla"/>
            </w:pPr>
            <w:r w:rsidRPr="00BD44A1">
              <w:t>Alta</w:t>
            </w:r>
          </w:p>
        </w:tc>
        <w:tc>
          <w:tcPr>
            <w:tcW w:w="1101" w:type="pct"/>
            <w:vMerge/>
          </w:tcPr>
          <w:p w14:paraId="68142BD3" w14:textId="66918348" w:rsidR="007A374D" w:rsidRDefault="007A374D" w:rsidP="00A67678">
            <w:pPr>
              <w:pStyle w:val="Textotabla"/>
            </w:pPr>
          </w:p>
        </w:tc>
        <w:tc>
          <w:tcPr>
            <w:tcW w:w="1100" w:type="pct"/>
            <w:vMerge/>
          </w:tcPr>
          <w:p w14:paraId="1D109461" w14:textId="77777777" w:rsidR="007A374D" w:rsidRDefault="007A374D" w:rsidP="00A67678">
            <w:pPr>
              <w:pStyle w:val="Textotabla"/>
            </w:pPr>
          </w:p>
        </w:tc>
      </w:tr>
      <w:tr w:rsidR="00A67678" w14:paraId="65F3DD8C" w14:textId="0E50D81F" w:rsidTr="00216104">
        <w:tc>
          <w:tcPr>
            <w:tcW w:w="1698" w:type="pct"/>
          </w:tcPr>
          <w:p w14:paraId="4566E60A" w14:textId="04CB46BB" w:rsidR="00A67678" w:rsidRDefault="00CC1A7F" w:rsidP="00A67678">
            <w:pPr>
              <w:pStyle w:val="Textotabla"/>
            </w:pPr>
            <w:r>
              <w:br/>
            </w:r>
            <w:r w:rsidR="00A67678">
              <w:t>Entrada</w:t>
            </w:r>
          </w:p>
        </w:tc>
        <w:tc>
          <w:tcPr>
            <w:tcW w:w="1101" w:type="pct"/>
            <w:gridSpan w:val="2"/>
          </w:tcPr>
          <w:p w14:paraId="1793E7B3" w14:textId="02B0BE67" w:rsidR="00A67678" w:rsidRDefault="00175469" w:rsidP="00A67678">
            <w:pPr>
              <w:pStyle w:val="Textotabla"/>
            </w:pPr>
            <w:r w:rsidRPr="00175469">
              <w:t>Datos del usuario (nombre, correo electrónico, contraseña, rol)</w:t>
            </w:r>
          </w:p>
        </w:tc>
        <w:tc>
          <w:tcPr>
            <w:tcW w:w="1101" w:type="pct"/>
          </w:tcPr>
          <w:p w14:paraId="202C7E3E" w14:textId="056538CC" w:rsidR="00A67678" w:rsidRDefault="00CC1A7F" w:rsidP="00A67678">
            <w:pPr>
              <w:pStyle w:val="Textotabla"/>
            </w:pPr>
            <w:r>
              <w:br/>
            </w:r>
            <w:r w:rsidR="00A67678">
              <w:t>Salida</w:t>
            </w:r>
          </w:p>
        </w:tc>
        <w:tc>
          <w:tcPr>
            <w:tcW w:w="1100" w:type="pct"/>
          </w:tcPr>
          <w:p w14:paraId="4E7FE591" w14:textId="5C52300D" w:rsidR="00A67678" w:rsidRDefault="00117B2C" w:rsidP="00A67678">
            <w:pPr>
              <w:pStyle w:val="Textotabla"/>
            </w:pPr>
            <w:r w:rsidRPr="00117B2C">
              <w:t>Confirmación de la operación (usuario creado, actualizado, eliminado)</w:t>
            </w:r>
          </w:p>
        </w:tc>
      </w:tr>
      <w:tr w:rsidR="00AE1573" w14:paraId="4472339A" w14:textId="637DA7F7" w:rsidTr="00AE1573">
        <w:tc>
          <w:tcPr>
            <w:tcW w:w="1698" w:type="pct"/>
          </w:tcPr>
          <w:p w14:paraId="57873992" w14:textId="6AFF886F" w:rsidR="00AE1573" w:rsidRDefault="00AE1573" w:rsidP="00A67678">
            <w:pPr>
              <w:pStyle w:val="Textotabla"/>
            </w:pPr>
            <w:r>
              <w:t>Descripción</w:t>
            </w:r>
          </w:p>
        </w:tc>
        <w:tc>
          <w:tcPr>
            <w:tcW w:w="3302" w:type="pct"/>
            <w:gridSpan w:val="4"/>
          </w:tcPr>
          <w:p w14:paraId="66A1A5A4" w14:textId="5D85221C" w:rsidR="00AE1573" w:rsidRDefault="009B7728" w:rsidP="00A67678">
            <w:pPr>
              <w:pStyle w:val="Textotabla"/>
            </w:pPr>
            <w:r w:rsidRPr="009B7728">
              <w:t>El sistema debe permitir crear, leer, actualizar y eliminar (CRUD) usuarios.</w:t>
            </w:r>
          </w:p>
        </w:tc>
      </w:tr>
      <w:tr w:rsidR="00AE1573" w14:paraId="581AD8B9" w14:textId="216C03F2" w:rsidTr="00AE1573">
        <w:tc>
          <w:tcPr>
            <w:tcW w:w="1698" w:type="pct"/>
          </w:tcPr>
          <w:p w14:paraId="6C3267F8" w14:textId="4B09C1E3" w:rsidR="00AE1573" w:rsidRDefault="00AE1573" w:rsidP="00A67678">
            <w:pPr>
              <w:pStyle w:val="Textotabla"/>
            </w:pPr>
            <w:r>
              <w:t>Precondición</w:t>
            </w:r>
          </w:p>
        </w:tc>
        <w:tc>
          <w:tcPr>
            <w:tcW w:w="3302" w:type="pct"/>
            <w:gridSpan w:val="4"/>
          </w:tcPr>
          <w:p w14:paraId="47E01A61" w14:textId="1E6DEC0E" w:rsidR="00AE1573" w:rsidRDefault="00BE2A08" w:rsidP="00A67678">
            <w:pPr>
              <w:pStyle w:val="Textotabla"/>
            </w:pPr>
            <w:r w:rsidRPr="00BE2A08">
              <w:t>El usuario debe tener permisos adecuados según su rol.</w:t>
            </w:r>
          </w:p>
        </w:tc>
      </w:tr>
      <w:tr w:rsidR="00AE1573" w14:paraId="0D242A5C" w14:textId="4C82F281" w:rsidTr="00AE1573">
        <w:tc>
          <w:tcPr>
            <w:tcW w:w="1698" w:type="pct"/>
          </w:tcPr>
          <w:p w14:paraId="18F913BE" w14:textId="79C8C04D" w:rsidR="00AE1573" w:rsidRDefault="00AE1573" w:rsidP="00A67678">
            <w:pPr>
              <w:pStyle w:val="Textotabla"/>
            </w:pPr>
            <w:r>
              <w:t>Postcondición</w:t>
            </w:r>
          </w:p>
        </w:tc>
        <w:tc>
          <w:tcPr>
            <w:tcW w:w="3302" w:type="pct"/>
            <w:gridSpan w:val="4"/>
          </w:tcPr>
          <w:p w14:paraId="569E1900" w14:textId="076ACE0F" w:rsidR="00AE1573" w:rsidRDefault="008D1E57" w:rsidP="00A67678">
            <w:pPr>
              <w:pStyle w:val="Textotabla"/>
            </w:pPr>
            <w:r w:rsidRPr="008D1E57">
              <w:t>Los cambios en la base de datos de usuarios se reflejan adecuadamente en el sistema.</w:t>
            </w:r>
          </w:p>
        </w:tc>
      </w:tr>
    </w:tbl>
    <w:p w14:paraId="79E0D663" w14:textId="7A09BA5D" w:rsidR="00837F70" w:rsidRDefault="000343C3" w:rsidP="000343C3">
      <w:pPr>
        <w:pStyle w:val="Cita"/>
      </w:pPr>
      <w:r>
        <w:t>Fuente: Elaboración propia</w:t>
      </w:r>
    </w:p>
    <w:p w14:paraId="52AAB5B5" w14:textId="65BCB093" w:rsidR="000B135A" w:rsidRPr="00837F70" w:rsidRDefault="00837F70" w:rsidP="00837F70">
      <w:pPr>
        <w:spacing w:after="160" w:line="259" w:lineRule="auto"/>
        <w:rPr>
          <w:rFonts w:ascii="Times New Roman" w:hAnsi="Times New Roman"/>
          <w:i/>
          <w:iCs/>
          <w:color w:val="404040" w:themeColor="text1" w:themeTint="BF"/>
        </w:rPr>
      </w:pPr>
      <w:r>
        <w:br w:type="page"/>
      </w:r>
    </w:p>
    <w:p w14:paraId="7D366DC6" w14:textId="27A9C490" w:rsidR="00E5419B" w:rsidRDefault="00837F70" w:rsidP="00837F70">
      <w:pPr>
        <w:pStyle w:val="Descripcin"/>
      </w:pPr>
      <w:bookmarkStart w:id="157" w:name="_Toc167237910"/>
      <w:r>
        <w:lastRenderedPageBreak/>
        <w:t xml:space="preserve">Tabla </w:t>
      </w:r>
      <w:r>
        <w:fldChar w:fldCharType="begin"/>
      </w:r>
      <w:r>
        <w:instrText xml:space="preserve"> SEQ Tabla \* ARABIC </w:instrText>
      </w:r>
      <w:r>
        <w:fldChar w:fldCharType="separate"/>
      </w:r>
      <w:r w:rsidR="009B0259">
        <w:rPr>
          <w:noProof/>
        </w:rPr>
        <w:t>3</w:t>
      </w:r>
      <w:r>
        <w:fldChar w:fldCharType="end"/>
      </w:r>
      <w:r>
        <w:t xml:space="preserve">. </w:t>
      </w:r>
      <w:r w:rsidR="00E5419B">
        <w:t>Requerimiento funcional 2</w:t>
      </w:r>
      <w:bookmarkEnd w:id="157"/>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20185D7C" w14:textId="77777777" w:rsidTr="00A63BE3">
        <w:tc>
          <w:tcPr>
            <w:tcW w:w="2500" w:type="pct"/>
            <w:gridSpan w:val="2"/>
          </w:tcPr>
          <w:p w14:paraId="10BFF548" w14:textId="77777777" w:rsidR="00A63BE3" w:rsidRDefault="00A63BE3" w:rsidP="004721A3">
            <w:pPr>
              <w:pStyle w:val="Textotabla"/>
            </w:pPr>
            <w:r>
              <w:t xml:space="preserve">Requerimiento </w:t>
            </w:r>
          </w:p>
        </w:tc>
        <w:tc>
          <w:tcPr>
            <w:tcW w:w="2500" w:type="pct"/>
            <w:gridSpan w:val="3"/>
          </w:tcPr>
          <w:p w14:paraId="2C1E43B6" w14:textId="54589D50" w:rsidR="00A63BE3" w:rsidRDefault="005B3F82" w:rsidP="004721A3">
            <w:pPr>
              <w:pStyle w:val="Textotabla"/>
            </w:pPr>
            <w:r w:rsidRPr="005B3F82">
              <w:t>Autenticación de Usuarios</w:t>
            </w:r>
          </w:p>
        </w:tc>
      </w:tr>
      <w:tr w:rsidR="00E5419B" w14:paraId="409781A8" w14:textId="77777777" w:rsidTr="004721A3">
        <w:tc>
          <w:tcPr>
            <w:tcW w:w="1698" w:type="pct"/>
          </w:tcPr>
          <w:p w14:paraId="61C712A5" w14:textId="77777777" w:rsidR="00E5419B" w:rsidRDefault="00E5419B" w:rsidP="004721A3">
            <w:pPr>
              <w:pStyle w:val="Textotabla"/>
            </w:pPr>
            <w:r>
              <w:t>Identificador</w:t>
            </w:r>
          </w:p>
        </w:tc>
        <w:tc>
          <w:tcPr>
            <w:tcW w:w="1101" w:type="pct"/>
            <w:gridSpan w:val="2"/>
          </w:tcPr>
          <w:p w14:paraId="2D23316A" w14:textId="565405AF" w:rsidR="00E5419B" w:rsidRDefault="00695776" w:rsidP="004721A3">
            <w:pPr>
              <w:pStyle w:val="Textotabla"/>
            </w:pPr>
            <w:r>
              <w:t>RF2</w:t>
            </w:r>
          </w:p>
        </w:tc>
        <w:tc>
          <w:tcPr>
            <w:tcW w:w="1101" w:type="pct"/>
            <w:vMerge w:val="restart"/>
          </w:tcPr>
          <w:p w14:paraId="3A2B7172" w14:textId="77777777" w:rsidR="00E5419B" w:rsidRDefault="00E5419B" w:rsidP="004721A3">
            <w:pPr>
              <w:pStyle w:val="Textotabla"/>
            </w:pPr>
            <w:r>
              <w:br/>
              <w:t xml:space="preserve">Nombre </w:t>
            </w:r>
          </w:p>
        </w:tc>
        <w:tc>
          <w:tcPr>
            <w:tcW w:w="1100" w:type="pct"/>
            <w:vMerge w:val="restart"/>
          </w:tcPr>
          <w:p w14:paraId="731325A1" w14:textId="5C0FCDA6" w:rsidR="00E5419B" w:rsidRDefault="00405C13" w:rsidP="004721A3">
            <w:pPr>
              <w:pStyle w:val="Textotabla"/>
            </w:pPr>
            <w:r>
              <w:br/>
            </w:r>
            <w:r w:rsidRPr="00405C13">
              <w:t>Autenticación de Usuarios</w:t>
            </w:r>
          </w:p>
        </w:tc>
      </w:tr>
      <w:tr w:rsidR="00E5419B" w14:paraId="71219B20" w14:textId="77777777" w:rsidTr="004721A3">
        <w:trPr>
          <w:trHeight w:val="734"/>
        </w:trPr>
        <w:tc>
          <w:tcPr>
            <w:tcW w:w="1698" w:type="pct"/>
          </w:tcPr>
          <w:p w14:paraId="0F55E0BA" w14:textId="4915274B" w:rsidR="00E5419B" w:rsidRDefault="00405C13" w:rsidP="004721A3">
            <w:pPr>
              <w:pStyle w:val="Textotabla"/>
            </w:pPr>
            <w:r>
              <w:br/>
            </w:r>
            <w:r w:rsidR="00E5419B">
              <w:t>Prioridad de desarrollo</w:t>
            </w:r>
          </w:p>
        </w:tc>
        <w:tc>
          <w:tcPr>
            <w:tcW w:w="1101" w:type="pct"/>
            <w:gridSpan w:val="2"/>
          </w:tcPr>
          <w:p w14:paraId="6C9AF91D" w14:textId="5EDD9EC6" w:rsidR="00E5419B" w:rsidRDefault="00405C13" w:rsidP="004721A3">
            <w:pPr>
              <w:pStyle w:val="Textotabla"/>
            </w:pPr>
            <w:r>
              <w:br/>
            </w:r>
            <w:r w:rsidRPr="00405C13">
              <w:t>Alta</w:t>
            </w:r>
          </w:p>
        </w:tc>
        <w:tc>
          <w:tcPr>
            <w:tcW w:w="1101" w:type="pct"/>
            <w:vMerge/>
          </w:tcPr>
          <w:p w14:paraId="1053BA8F" w14:textId="77777777" w:rsidR="00E5419B" w:rsidRDefault="00E5419B" w:rsidP="004721A3">
            <w:pPr>
              <w:pStyle w:val="Textotabla"/>
            </w:pPr>
          </w:p>
        </w:tc>
        <w:tc>
          <w:tcPr>
            <w:tcW w:w="1100" w:type="pct"/>
            <w:vMerge/>
          </w:tcPr>
          <w:p w14:paraId="7728BE83" w14:textId="77777777" w:rsidR="00E5419B" w:rsidRDefault="00E5419B" w:rsidP="004721A3">
            <w:pPr>
              <w:pStyle w:val="Textotabla"/>
            </w:pPr>
          </w:p>
        </w:tc>
      </w:tr>
      <w:tr w:rsidR="00E5419B" w14:paraId="2CC333B1" w14:textId="77777777" w:rsidTr="004721A3">
        <w:tc>
          <w:tcPr>
            <w:tcW w:w="1698" w:type="pct"/>
          </w:tcPr>
          <w:p w14:paraId="31491E6D" w14:textId="42E15C10" w:rsidR="00E5419B" w:rsidRDefault="00CC1A7F" w:rsidP="004721A3">
            <w:pPr>
              <w:pStyle w:val="Textotabla"/>
            </w:pPr>
            <w:r>
              <w:br/>
            </w:r>
            <w:r w:rsidR="00E5419B">
              <w:t>Entrada</w:t>
            </w:r>
          </w:p>
        </w:tc>
        <w:tc>
          <w:tcPr>
            <w:tcW w:w="1101" w:type="pct"/>
            <w:gridSpan w:val="2"/>
          </w:tcPr>
          <w:p w14:paraId="5D21028E" w14:textId="3A9F1A93" w:rsidR="00E5419B" w:rsidRDefault="009032EC" w:rsidP="004721A3">
            <w:pPr>
              <w:pStyle w:val="Textotabla"/>
            </w:pPr>
            <w:r w:rsidRPr="009032EC">
              <w:t>Correo electrónico y contraseña del usuario</w:t>
            </w:r>
          </w:p>
        </w:tc>
        <w:tc>
          <w:tcPr>
            <w:tcW w:w="1101" w:type="pct"/>
          </w:tcPr>
          <w:p w14:paraId="566BDBF3" w14:textId="0BA7E3F8" w:rsidR="00E5419B" w:rsidRDefault="00CC1A7F" w:rsidP="004721A3">
            <w:pPr>
              <w:pStyle w:val="Textotabla"/>
            </w:pPr>
            <w:r>
              <w:br/>
            </w:r>
            <w:r w:rsidR="00E5419B">
              <w:t>Salida</w:t>
            </w:r>
          </w:p>
        </w:tc>
        <w:tc>
          <w:tcPr>
            <w:tcW w:w="1100" w:type="pct"/>
          </w:tcPr>
          <w:p w14:paraId="02E1D55E" w14:textId="691BE999" w:rsidR="00E5419B" w:rsidRDefault="009032EC" w:rsidP="004721A3">
            <w:pPr>
              <w:pStyle w:val="Textotabla"/>
            </w:pPr>
            <w:r w:rsidRPr="009032EC">
              <w:t>Token de autenticación y acceso al sistema</w:t>
            </w:r>
          </w:p>
        </w:tc>
      </w:tr>
      <w:tr w:rsidR="00E5419B" w14:paraId="63AE718E" w14:textId="77777777" w:rsidTr="004721A3">
        <w:tc>
          <w:tcPr>
            <w:tcW w:w="1698" w:type="pct"/>
          </w:tcPr>
          <w:p w14:paraId="57A2DE26" w14:textId="77777777" w:rsidR="00E5419B" w:rsidRDefault="00E5419B" w:rsidP="004721A3">
            <w:pPr>
              <w:pStyle w:val="Textotabla"/>
            </w:pPr>
            <w:r>
              <w:t>Descripción</w:t>
            </w:r>
          </w:p>
        </w:tc>
        <w:tc>
          <w:tcPr>
            <w:tcW w:w="3302" w:type="pct"/>
            <w:gridSpan w:val="4"/>
          </w:tcPr>
          <w:p w14:paraId="1E314846" w14:textId="4F6EADFF" w:rsidR="00E5419B" w:rsidRDefault="009032EC" w:rsidP="004721A3">
            <w:pPr>
              <w:pStyle w:val="Textotabla"/>
            </w:pPr>
            <w:r w:rsidRPr="009032EC">
              <w:t>Los usuarios deben autenticarse utilizando correo electrónico y contraseña.</w:t>
            </w:r>
          </w:p>
        </w:tc>
      </w:tr>
      <w:tr w:rsidR="00E5419B" w14:paraId="62554AD7" w14:textId="77777777" w:rsidTr="004721A3">
        <w:tc>
          <w:tcPr>
            <w:tcW w:w="1698" w:type="pct"/>
          </w:tcPr>
          <w:p w14:paraId="36474368" w14:textId="77777777" w:rsidR="00E5419B" w:rsidRDefault="00E5419B" w:rsidP="004721A3">
            <w:pPr>
              <w:pStyle w:val="Textotabla"/>
            </w:pPr>
            <w:r>
              <w:t>Precondición</w:t>
            </w:r>
          </w:p>
        </w:tc>
        <w:tc>
          <w:tcPr>
            <w:tcW w:w="3302" w:type="pct"/>
            <w:gridSpan w:val="4"/>
          </w:tcPr>
          <w:p w14:paraId="66F1B90E" w14:textId="52572263" w:rsidR="00E5419B" w:rsidRDefault="000173A5" w:rsidP="004721A3">
            <w:pPr>
              <w:pStyle w:val="Textotabla"/>
            </w:pPr>
            <w:r w:rsidRPr="000173A5">
              <w:t>El usuario debe estar registrado en el sistema.</w:t>
            </w:r>
          </w:p>
        </w:tc>
      </w:tr>
      <w:tr w:rsidR="00E5419B" w14:paraId="4E4929CB" w14:textId="77777777" w:rsidTr="004721A3">
        <w:tc>
          <w:tcPr>
            <w:tcW w:w="1698" w:type="pct"/>
          </w:tcPr>
          <w:p w14:paraId="7D250480" w14:textId="77777777" w:rsidR="00E5419B" w:rsidRDefault="00E5419B" w:rsidP="004721A3">
            <w:pPr>
              <w:pStyle w:val="Textotabla"/>
            </w:pPr>
            <w:r>
              <w:t>Postcondición</w:t>
            </w:r>
          </w:p>
        </w:tc>
        <w:tc>
          <w:tcPr>
            <w:tcW w:w="3302" w:type="pct"/>
            <w:gridSpan w:val="4"/>
          </w:tcPr>
          <w:p w14:paraId="102AA002" w14:textId="540CDA27" w:rsidR="00E5419B" w:rsidRDefault="000173A5" w:rsidP="004721A3">
            <w:pPr>
              <w:pStyle w:val="Textotabla"/>
            </w:pPr>
            <w:r w:rsidRPr="000173A5">
              <w:t>El usuario tiene acceso a las funcionalidades del sistema según su rol.</w:t>
            </w:r>
          </w:p>
        </w:tc>
      </w:tr>
    </w:tbl>
    <w:p w14:paraId="75A41220" w14:textId="1AEDF8C5" w:rsidR="00B53429" w:rsidRDefault="00E5419B" w:rsidP="00BB6808">
      <w:pPr>
        <w:pStyle w:val="Cita"/>
      </w:pPr>
      <w:r>
        <w:t>Fuente: Elaboración propia</w:t>
      </w:r>
    </w:p>
    <w:p w14:paraId="1257CAE6" w14:textId="4EEB6266" w:rsidR="00837F70" w:rsidRDefault="00837F70" w:rsidP="00837F70">
      <w:pPr>
        <w:pStyle w:val="Descripcin"/>
      </w:pPr>
      <w:bookmarkStart w:id="158" w:name="_Toc167237911"/>
      <w:r>
        <w:t xml:space="preserve">Tabla </w:t>
      </w:r>
      <w:r>
        <w:fldChar w:fldCharType="begin"/>
      </w:r>
      <w:r>
        <w:instrText xml:space="preserve"> SEQ Tabla \* ARABIC </w:instrText>
      </w:r>
      <w:r>
        <w:fldChar w:fldCharType="separate"/>
      </w:r>
      <w:r w:rsidR="009B0259">
        <w:rPr>
          <w:noProof/>
        </w:rPr>
        <w:t>4</w:t>
      </w:r>
      <w:r>
        <w:fldChar w:fldCharType="end"/>
      </w:r>
      <w:r>
        <w:t>. Requerimiento funcional 3</w:t>
      </w:r>
      <w:bookmarkEnd w:id="158"/>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6965B4C8" w14:textId="77777777" w:rsidTr="00A63BE3">
        <w:tc>
          <w:tcPr>
            <w:tcW w:w="2500" w:type="pct"/>
            <w:gridSpan w:val="2"/>
          </w:tcPr>
          <w:p w14:paraId="4669A7A3" w14:textId="77777777" w:rsidR="00A63BE3" w:rsidRDefault="00A63BE3" w:rsidP="00837F70">
            <w:pPr>
              <w:pStyle w:val="Textotabla"/>
            </w:pPr>
            <w:r>
              <w:t xml:space="preserve">Requerimiento </w:t>
            </w:r>
          </w:p>
        </w:tc>
        <w:tc>
          <w:tcPr>
            <w:tcW w:w="2500" w:type="pct"/>
            <w:gridSpan w:val="3"/>
          </w:tcPr>
          <w:p w14:paraId="4D0F9220" w14:textId="2BAEF54C" w:rsidR="00A63BE3" w:rsidRDefault="006B4531" w:rsidP="00837F70">
            <w:pPr>
              <w:pStyle w:val="Textotabla"/>
            </w:pPr>
            <w:r w:rsidRPr="006B4531">
              <w:t>Autorización de Usuarios</w:t>
            </w:r>
          </w:p>
        </w:tc>
      </w:tr>
      <w:tr w:rsidR="00837F70" w14:paraId="2B9C387A" w14:textId="77777777" w:rsidTr="00C328F5">
        <w:tc>
          <w:tcPr>
            <w:tcW w:w="1698" w:type="pct"/>
          </w:tcPr>
          <w:p w14:paraId="7DD550B7" w14:textId="77777777" w:rsidR="00837F70" w:rsidRDefault="00837F70" w:rsidP="00837F70">
            <w:pPr>
              <w:pStyle w:val="Textotabla"/>
            </w:pPr>
            <w:r>
              <w:t>Identificador</w:t>
            </w:r>
          </w:p>
        </w:tc>
        <w:tc>
          <w:tcPr>
            <w:tcW w:w="1101" w:type="pct"/>
            <w:gridSpan w:val="2"/>
          </w:tcPr>
          <w:p w14:paraId="7B868A8B" w14:textId="34E25750" w:rsidR="00837F70" w:rsidRDefault="00F45EFD" w:rsidP="00837F70">
            <w:pPr>
              <w:pStyle w:val="Textotabla"/>
            </w:pPr>
            <w:r>
              <w:t>RF3</w:t>
            </w:r>
          </w:p>
        </w:tc>
        <w:tc>
          <w:tcPr>
            <w:tcW w:w="1101" w:type="pct"/>
            <w:vMerge w:val="restart"/>
          </w:tcPr>
          <w:p w14:paraId="737DDF51" w14:textId="77777777" w:rsidR="00837F70" w:rsidRDefault="00837F70" w:rsidP="00837F70">
            <w:pPr>
              <w:pStyle w:val="Textotabla"/>
            </w:pPr>
            <w:r>
              <w:br/>
              <w:t xml:space="preserve">Nombre </w:t>
            </w:r>
          </w:p>
        </w:tc>
        <w:tc>
          <w:tcPr>
            <w:tcW w:w="1100" w:type="pct"/>
            <w:vMerge w:val="restart"/>
          </w:tcPr>
          <w:p w14:paraId="3EED2B20" w14:textId="63776034" w:rsidR="00837F70" w:rsidRDefault="00F45EFD" w:rsidP="00837F70">
            <w:pPr>
              <w:pStyle w:val="Textotabla"/>
            </w:pPr>
            <w:r>
              <w:br/>
            </w:r>
            <w:r w:rsidRPr="00F45EFD">
              <w:t>Autorización de Usuarios</w:t>
            </w:r>
          </w:p>
        </w:tc>
      </w:tr>
      <w:tr w:rsidR="00837F70" w14:paraId="7F46EA23" w14:textId="77777777" w:rsidTr="00C328F5">
        <w:trPr>
          <w:trHeight w:val="734"/>
        </w:trPr>
        <w:tc>
          <w:tcPr>
            <w:tcW w:w="1698" w:type="pct"/>
          </w:tcPr>
          <w:p w14:paraId="232F6F99" w14:textId="1DCD2E25" w:rsidR="00837F70" w:rsidRDefault="007B2FAB" w:rsidP="00837F70">
            <w:pPr>
              <w:pStyle w:val="Textotabla"/>
            </w:pPr>
            <w:r>
              <w:br/>
            </w:r>
            <w:r w:rsidR="00837F70">
              <w:t>Prioridad de desarrollo</w:t>
            </w:r>
          </w:p>
        </w:tc>
        <w:tc>
          <w:tcPr>
            <w:tcW w:w="1101" w:type="pct"/>
            <w:gridSpan w:val="2"/>
          </w:tcPr>
          <w:p w14:paraId="6DD8FACD" w14:textId="3C0B6FCF" w:rsidR="00837F70" w:rsidRDefault="007B2FAB" w:rsidP="00837F70">
            <w:pPr>
              <w:pStyle w:val="Textotabla"/>
            </w:pPr>
            <w:r>
              <w:br/>
              <w:t>Alta</w:t>
            </w:r>
          </w:p>
        </w:tc>
        <w:tc>
          <w:tcPr>
            <w:tcW w:w="1101" w:type="pct"/>
            <w:vMerge/>
          </w:tcPr>
          <w:p w14:paraId="381A697C" w14:textId="77777777" w:rsidR="00837F70" w:rsidRDefault="00837F70" w:rsidP="00837F70">
            <w:pPr>
              <w:pStyle w:val="Textotabla"/>
            </w:pPr>
          </w:p>
        </w:tc>
        <w:tc>
          <w:tcPr>
            <w:tcW w:w="1100" w:type="pct"/>
            <w:vMerge/>
          </w:tcPr>
          <w:p w14:paraId="684D79CF" w14:textId="77777777" w:rsidR="00837F70" w:rsidRDefault="00837F70" w:rsidP="00837F70">
            <w:pPr>
              <w:pStyle w:val="Textotabla"/>
            </w:pPr>
          </w:p>
        </w:tc>
      </w:tr>
      <w:tr w:rsidR="00837F70" w14:paraId="4F9503DD" w14:textId="77777777" w:rsidTr="00C328F5">
        <w:tc>
          <w:tcPr>
            <w:tcW w:w="1698" w:type="pct"/>
          </w:tcPr>
          <w:p w14:paraId="5E914F27" w14:textId="6AF5D750" w:rsidR="00837F70" w:rsidRDefault="00CC1A7F" w:rsidP="00837F70">
            <w:pPr>
              <w:pStyle w:val="Textotabla"/>
            </w:pPr>
            <w:r>
              <w:br/>
            </w:r>
            <w:r w:rsidR="00837F70">
              <w:t>Entrada</w:t>
            </w:r>
          </w:p>
        </w:tc>
        <w:tc>
          <w:tcPr>
            <w:tcW w:w="1101" w:type="pct"/>
            <w:gridSpan w:val="2"/>
          </w:tcPr>
          <w:p w14:paraId="0796708D" w14:textId="745212CB" w:rsidR="00837F70" w:rsidRDefault="00CC1A7F" w:rsidP="00837F70">
            <w:pPr>
              <w:pStyle w:val="Textotabla"/>
            </w:pPr>
            <w:r>
              <w:br/>
            </w:r>
            <w:r w:rsidR="007B2FAB" w:rsidRPr="007B2FAB">
              <w:t>Token de autenticación</w:t>
            </w:r>
          </w:p>
        </w:tc>
        <w:tc>
          <w:tcPr>
            <w:tcW w:w="1101" w:type="pct"/>
          </w:tcPr>
          <w:p w14:paraId="31687B7C" w14:textId="64ECC95D" w:rsidR="00837F70" w:rsidRDefault="00CC1A7F" w:rsidP="00837F70">
            <w:pPr>
              <w:pStyle w:val="Textotabla"/>
            </w:pPr>
            <w:r>
              <w:br/>
            </w:r>
            <w:r w:rsidR="00837F70">
              <w:t>Salida</w:t>
            </w:r>
          </w:p>
        </w:tc>
        <w:tc>
          <w:tcPr>
            <w:tcW w:w="1100" w:type="pct"/>
          </w:tcPr>
          <w:p w14:paraId="1056089C" w14:textId="40B17EF6" w:rsidR="00837F70" w:rsidRDefault="004D51C8" w:rsidP="00837F70">
            <w:pPr>
              <w:pStyle w:val="Textotabla"/>
            </w:pPr>
            <w:r w:rsidRPr="004D51C8">
              <w:t>Acceso permitido o denegado a las funcionalidades del sistema</w:t>
            </w:r>
          </w:p>
        </w:tc>
      </w:tr>
      <w:tr w:rsidR="00837F70" w14:paraId="381A1D3A" w14:textId="77777777" w:rsidTr="00C328F5">
        <w:tc>
          <w:tcPr>
            <w:tcW w:w="1698" w:type="pct"/>
          </w:tcPr>
          <w:p w14:paraId="22C22228" w14:textId="77777777" w:rsidR="00837F70" w:rsidRDefault="00837F70" w:rsidP="00837F70">
            <w:pPr>
              <w:pStyle w:val="Textotabla"/>
            </w:pPr>
            <w:r>
              <w:t>Descripción</w:t>
            </w:r>
          </w:p>
        </w:tc>
        <w:tc>
          <w:tcPr>
            <w:tcW w:w="3302" w:type="pct"/>
            <w:gridSpan w:val="4"/>
          </w:tcPr>
          <w:p w14:paraId="0CA52F74" w14:textId="1E88A5E7" w:rsidR="00837F70" w:rsidRDefault="004D51C8" w:rsidP="00837F70">
            <w:pPr>
              <w:pStyle w:val="Textotabla"/>
            </w:pPr>
            <w:r w:rsidRPr="004D51C8">
              <w:t xml:space="preserve">El sistema debe restringir el acceso a funcionalidades según el rol del usuario (super administrador, administrador de </w:t>
            </w:r>
            <w:proofErr w:type="spellStart"/>
            <w:r w:rsidRPr="004D51C8">
              <w:t>ajolotario</w:t>
            </w:r>
            <w:proofErr w:type="spellEnd"/>
            <w:r w:rsidRPr="004D51C8">
              <w:t>, suscriptor).</w:t>
            </w:r>
          </w:p>
        </w:tc>
      </w:tr>
      <w:tr w:rsidR="00837F70" w14:paraId="4B55D7DD" w14:textId="77777777" w:rsidTr="00C328F5">
        <w:tc>
          <w:tcPr>
            <w:tcW w:w="1698" w:type="pct"/>
          </w:tcPr>
          <w:p w14:paraId="5CE01ABA" w14:textId="77777777" w:rsidR="00837F70" w:rsidRDefault="00837F70" w:rsidP="00837F70">
            <w:pPr>
              <w:pStyle w:val="Textotabla"/>
            </w:pPr>
            <w:r>
              <w:t>Precondición</w:t>
            </w:r>
          </w:p>
        </w:tc>
        <w:tc>
          <w:tcPr>
            <w:tcW w:w="3302" w:type="pct"/>
            <w:gridSpan w:val="4"/>
          </w:tcPr>
          <w:p w14:paraId="1C6E378D" w14:textId="792DEE7B" w:rsidR="00837F70" w:rsidRDefault="004D51C8" w:rsidP="00837F70">
            <w:pPr>
              <w:pStyle w:val="Textotabla"/>
            </w:pPr>
            <w:r w:rsidRPr="004D51C8">
              <w:t>El usuario debe estar autenticado.</w:t>
            </w:r>
          </w:p>
        </w:tc>
      </w:tr>
      <w:tr w:rsidR="00837F70" w14:paraId="55254832" w14:textId="77777777" w:rsidTr="00C328F5">
        <w:tc>
          <w:tcPr>
            <w:tcW w:w="1698" w:type="pct"/>
          </w:tcPr>
          <w:p w14:paraId="3747299B" w14:textId="77777777" w:rsidR="00837F70" w:rsidRDefault="00837F70" w:rsidP="00837F70">
            <w:pPr>
              <w:pStyle w:val="Textotabla"/>
            </w:pPr>
            <w:r>
              <w:t>Postcondición</w:t>
            </w:r>
          </w:p>
        </w:tc>
        <w:tc>
          <w:tcPr>
            <w:tcW w:w="3302" w:type="pct"/>
            <w:gridSpan w:val="4"/>
          </w:tcPr>
          <w:p w14:paraId="4013DD80" w14:textId="52DA0EBE" w:rsidR="00837F70" w:rsidRDefault="00FC7D37" w:rsidP="00837F70">
            <w:pPr>
              <w:pStyle w:val="Textotabla"/>
            </w:pPr>
            <w:r w:rsidRPr="00FC7D37">
              <w:t>El usuario accede únicamente a las funcionalidades permitidas según su rol.</w:t>
            </w:r>
          </w:p>
        </w:tc>
      </w:tr>
    </w:tbl>
    <w:p w14:paraId="124F980F" w14:textId="77777777" w:rsidR="00837F70" w:rsidRDefault="00837F70" w:rsidP="00837F70">
      <w:pPr>
        <w:pStyle w:val="Cita"/>
      </w:pPr>
      <w:r>
        <w:t>Fuente: Elaboración propia</w:t>
      </w:r>
    </w:p>
    <w:p w14:paraId="6EC92915" w14:textId="648D3038" w:rsidR="00837F70" w:rsidRPr="00837F70" w:rsidRDefault="00837F70" w:rsidP="00332A44">
      <w:pPr>
        <w:spacing w:after="160" w:line="259" w:lineRule="auto"/>
      </w:pPr>
      <w:r>
        <w:br w:type="page"/>
      </w:r>
    </w:p>
    <w:p w14:paraId="28A976EC" w14:textId="0CC8A94C" w:rsidR="00837F70" w:rsidRDefault="00837F70" w:rsidP="00837F70">
      <w:pPr>
        <w:pStyle w:val="Descripcin"/>
      </w:pPr>
      <w:bookmarkStart w:id="159" w:name="_Toc167237912"/>
      <w:r>
        <w:lastRenderedPageBreak/>
        <w:t xml:space="preserve">Tabla </w:t>
      </w:r>
      <w:r>
        <w:fldChar w:fldCharType="begin"/>
      </w:r>
      <w:r>
        <w:instrText xml:space="preserve"> SEQ Tabla \* ARABIC </w:instrText>
      </w:r>
      <w:r>
        <w:fldChar w:fldCharType="separate"/>
      </w:r>
      <w:r w:rsidR="009B0259">
        <w:rPr>
          <w:noProof/>
        </w:rPr>
        <w:t>5</w:t>
      </w:r>
      <w:r>
        <w:fldChar w:fldCharType="end"/>
      </w:r>
      <w:r>
        <w:t>. Requerimiento funcional 4</w:t>
      </w:r>
      <w:bookmarkEnd w:id="159"/>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337BA26D" w14:textId="77777777" w:rsidTr="00A63BE3">
        <w:tc>
          <w:tcPr>
            <w:tcW w:w="2500" w:type="pct"/>
            <w:gridSpan w:val="2"/>
          </w:tcPr>
          <w:p w14:paraId="14A49183" w14:textId="77777777" w:rsidR="00A63BE3" w:rsidRDefault="00A63BE3" w:rsidP="00837F70">
            <w:pPr>
              <w:pStyle w:val="Textotabla"/>
            </w:pPr>
            <w:r>
              <w:t xml:space="preserve">Requerimiento </w:t>
            </w:r>
          </w:p>
        </w:tc>
        <w:tc>
          <w:tcPr>
            <w:tcW w:w="2500" w:type="pct"/>
            <w:gridSpan w:val="3"/>
          </w:tcPr>
          <w:p w14:paraId="0843FE33" w14:textId="63FDEC9E" w:rsidR="00A63BE3" w:rsidRDefault="002B7D55" w:rsidP="00837F70">
            <w:pPr>
              <w:pStyle w:val="Textotabla"/>
            </w:pPr>
            <w:r w:rsidRPr="002B7D55">
              <w:t xml:space="preserve">Gestión de </w:t>
            </w:r>
            <w:proofErr w:type="spellStart"/>
            <w:r w:rsidRPr="002B7D55">
              <w:t>Ajolotarios</w:t>
            </w:r>
            <w:proofErr w:type="spellEnd"/>
          </w:p>
        </w:tc>
      </w:tr>
      <w:tr w:rsidR="00837F70" w14:paraId="24156390" w14:textId="77777777" w:rsidTr="00C328F5">
        <w:tc>
          <w:tcPr>
            <w:tcW w:w="1698" w:type="pct"/>
          </w:tcPr>
          <w:p w14:paraId="2912F668" w14:textId="77777777" w:rsidR="00837F70" w:rsidRDefault="00837F70" w:rsidP="00837F70">
            <w:pPr>
              <w:pStyle w:val="Textotabla"/>
            </w:pPr>
            <w:r>
              <w:t>Identificador</w:t>
            </w:r>
          </w:p>
        </w:tc>
        <w:tc>
          <w:tcPr>
            <w:tcW w:w="1101" w:type="pct"/>
            <w:gridSpan w:val="2"/>
          </w:tcPr>
          <w:p w14:paraId="5783C035" w14:textId="34B8D648" w:rsidR="00837F70" w:rsidRDefault="009754ED" w:rsidP="00837F70">
            <w:pPr>
              <w:pStyle w:val="Textotabla"/>
            </w:pPr>
            <w:r>
              <w:t>RF4</w:t>
            </w:r>
          </w:p>
        </w:tc>
        <w:tc>
          <w:tcPr>
            <w:tcW w:w="1101" w:type="pct"/>
            <w:vMerge w:val="restart"/>
          </w:tcPr>
          <w:p w14:paraId="74719594" w14:textId="77777777" w:rsidR="00837F70" w:rsidRDefault="00837F70" w:rsidP="00837F70">
            <w:pPr>
              <w:pStyle w:val="Textotabla"/>
            </w:pPr>
            <w:r>
              <w:br/>
              <w:t xml:space="preserve">Nombre </w:t>
            </w:r>
          </w:p>
        </w:tc>
        <w:tc>
          <w:tcPr>
            <w:tcW w:w="1100" w:type="pct"/>
            <w:vMerge w:val="restart"/>
          </w:tcPr>
          <w:p w14:paraId="44845749" w14:textId="506D64C5" w:rsidR="00837F70" w:rsidRDefault="004F0297" w:rsidP="00837F70">
            <w:pPr>
              <w:pStyle w:val="Textotabla"/>
            </w:pPr>
            <w:r>
              <w:br/>
            </w:r>
            <w:r w:rsidRPr="004F0297">
              <w:t xml:space="preserve">Gestión de </w:t>
            </w:r>
            <w:proofErr w:type="spellStart"/>
            <w:r w:rsidRPr="004F0297">
              <w:t>Ajolotarios</w:t>
            </w:r>
            <w:proofErr w:type="spellEnd"/>
          </w:p>
        </w:tc>
      </w:tr>
      <w:tr w:rsidR="00837F70" w14:paraId="728C156B" w14:textId="77777777" w:rsidTr="00C328F5">
        <w:trPr>
          <w:trHeight w:val="734"/>
        </w:trPr>
        <w:tc>
          <w:tcPr>
            <w:tcW w:w="1698" w:type="pct"/>
          </w:tcPr>
          <w:p w14:paraId="63994F32" w14:textId="257AC518" w:rsidR="00837F70" w:rsidRDefault="00837F70" w:rsidP="00837F70">
            <w:pPr>
              <w:pStyle w:val="Textotabla"/>
            </w:pPr>
            <w:r>
              <w:t>Prioridad de desarrollo</w:t>
            </w:r>
          </w:p>
        </w:tc>
        <w:tc>
          <w:tcPr>
            <w:tcW w:w="1101" w:type="pct"/>
            <w:gridSpan w:val="2"/>
          </w:tcPr>
          <w:p w14:paraId="0B8020BC" w14:textId="3ACB88A4" w:rsidR="00837F70" w:rsidRDefault="004F0297" w:rsidP="00837F70">
            <w:pPr>
              <w:pStyle w:val="Textotabla"/>
            </w:pPr>
            <w:r w:rsidRPr="004F0297">
              <w:t>Media</w:t>
            </w:r>
          </w:p>
        </w:tc>
        <w:tc>
          <w:tcPr>
            <w:tcW w:w="1101" w:type="pct"/>
            <w:vMerge/>
          </w:tcPr>
          <w:p w14:paraId="4D749188" w14:textId="77777777" w:rsidR="00837F70" w:rsidRDefault="00837F70" w:rsidP="00837F70">
            <w:pPr>
              <w:pStyle w:val="Textotabla"/>
            </w:pPr>
          </w:p>
        </w:tc>
        <w:tc>
          <w:tcPr>
            <w:tcW w:w="1100" w:type="pct"/>
            <w:vMerge/>
          </w:tcPr>
          <w:p w14:paraId="0BFFE1F4" w14:textId="77777777" w:rsidR="00837F70" w:rsidRDefault="00837F70" w:rsidP="00837F70">
            <w:pPr>
              <w:pStyle w:val="Textotabla"/>
            </w:pPr>
          </w:p>
        </w:tc>
      </w:tr>
      <w:tr w:rsidR="00837F70" w14:paraId="452EA1EC" w14:textId="77777777" w:rsidTr="00C328F5">
        <w:tc>
          <w:tcPr>
            <w:tcW w:w="1698" w:type="pct"/>
          </w:tcPr>
          <w:p w14:paraId="031EAA87" w14:textId="5AD90D91" w:rsidR="00837F70" w:rsidRDefault="005036E5" w:rsidP="00837F70">
            <w:pPr>
              <w:pStyle w:val="Textotabla"/>
            </w:pPr>
            <w:r>
              <w:br/>
            </w:r>
            <w:r w:rsidR="00837F70">
              <w:t>Entrada</w:t>
            </w:r>
          </w:p>
        </w:tc>
        <w:tc>
          <w:tcPr>
            <w:tcW w:w="1101" w:type="pct"/>
            <w:gridSpan w:val="2"/>
          </w:tcPr>
          <w:p w14:paraId="4A80ABDF" w14:textId="06688E86" w:rsidR="00837F70" w:rsidRDefault="007D1F69" w:rsidP="00837F70">
            <w:pPr>
              <w:pStyle w:val="Textotabla"/>
            </w:pPr>
            <w:r w:rsidRPr="007D1F69">
              <w:t xml:space="preserve">Datos del </w:t>
            </w:r>
            <w:proofErr w:type="spellStart"/>
            <w:r w:rsidRPr="007D1F69">
              <w:t>ajolotario</w:t>
            </w:r>
            <w:proofErr w:type="spellEnd"/>
            <w:r w:rsidRPr="007D1F69">
              <w:t xml:space="preserve"> (nombre, ubicación, descripción, número de permiso)</w:t>
            </w:r>
          </w:p>
        </w:tc>
        <w:tc>
          <w:tcPr>
            <w:tcW w:w="1101" w:type="pct"/>
          </w:tcPr>
          <w:p w14:paraId="454E7802" w14:textId="130FA928" w:rsidR="00837F70" w:rsidRDefault="005036E5" w:rsidP="00837F70">
            <w:pPr>
              <w:pStyle w:val="Textotabla"/>
            </w:pPr>
            <w:r>
              <w:br/>
            </w:r>
            <w:r w:rsidR="00837F70">
              <w:t>Salida</w:t>
            </w:r>
          </w:p>
        </w:tc>
        <w:tc>
          <w:tcPr>
            <w:tcW w:w="1100" w:type="pct"/>
          </w:tcPr>
          <w:p w14:paraId="6E5EC814" w14:textId="6B938C1C" w:rsidR="00837F70" w:rsidRDefault="00716271" w:rsidP="00837F70">
            <w:pPr>
              <w:pStyle w:val="Textotabla"/>
            </w:pPr>
            <w:r w:rsidRPr="00716271">
              <w:t>Confirmación de la operación (</w:t>
            </w:r>
            <w:proofErr w:type="spellStart"/>
            <w:r w:rsidRPr="00716271">
              <w:t>ajolotario</w:t>
            </w:r>
            <w:proofErr w:type="spellEnd"/>
            <w:r w:rsidRPr="00716271">
              <w:t xml:space="preserve"> creado, actualizado, eliminado)</w:t>
            </w:r>
          </w:p>
        </w:tc>
      </w:tr>
      <w:tr w:rsidR="00837F70" w14:paraId="450B7BD4" w14:textId="77777777" w:rsidTr="00C328F5">
        <w:tc>
          <w:tcPr>
            <w:tcW w:w="1698" w:type="pct"/>
          </w:tcPr>
          <w:p w14:paraId="2906C1EA" w14:textId="77777777" w:rsidR="00837F70" w:rsidRDefault="00837F70" w:rsidP="00837F70">
            <w:pPr>
              <w:pStyle w:val="Textotabla"/>
            </w:pPr>
            <w:r>
              <w:t>Descripción</w:t>
            </w:r>
          </w:p>
        </w:tc>
        <w:tc>
          <w:tcPr>
            <w:tcW w:w="3302" w:type="pct"/>
            <w:gridSpan w:val="4"/>
          </w:tcPr>
          <w:p w14:paraId="0349E60F" w14:textId="0163D1FE" w:rsidR="00837F70" w:rsidRDefault="00716271" w:rsidP="00837F70">
            <w:pPr>
              <w:pStyle w:val="Textotabla"/>
            </w:pPr>
            <w:r w:rsidRPr="00716271">
              <w:t xml:space="preserve">Permitir el CRUD de </w:t>
            </w:r>
            <w:proofErr w:type="spellStart"/>
            <w:r w:rsidRPr="00716271">
              <w:t>ajolotarios</w:t>
            </w:r>
            <w:proofErr w:type="spellEnd"/>
            <w:r w:rsidRPr="00716271">
              <w:t>, cada uno con su nombre, ubicación, descripción y número de permiso.</w:t>
            </w:r>
          </w:p>
        </w:tc>
      </w:tr>
      <w:tr w:rsidR="00837F70" w14:paraId="2EA412BD" w14:textId="77777777" w:rsidTr="00C328F5">
        <w:tc>
          <w:tcPr>
            <w:tcW w:w="1698" w:type="pct"/>
          </w:tcPr>
          <w:p w14:paraId="649A5E90" w14:textId="77777777" w:rsidR="00837F70" w:rsidRDefault="00837F70" w:rsidP="00837F70">
            <w:pPr>
              <w:pStyle w:val="Textotabla"/>
            </w:pPr>
            <w:r>
              <w:t>Precondición</w:t>
            </w:r>
          </w:p>
        </w:tc>
        <w:tc>
          <w:tcPr>
            <w:tcW w:w="3302" w:type="pct"/>
            <w:gridSpan w:val="4"/>
          </w:tcPr>
          <w:p w14:paraId="112AB666" w14:textId="54F38901" w:rsidR="00837F70" w:rsidRDefault="00716271" w:rsidP="00837F70">
            <w:pPr>
              <w:pStyle w:val="Textotabla"/>
            </w:pPr>
            <w:r w:rsidRPr="00716271">
              <w:t>El usuario debe tener permisos de administrador.</w:t>
            </w:r>
          </w:p>
        </w:tc>
      </w:tr>
      <w:tr w:rsidR="00837F70" w14:paraId="5B336B2B" w14:textId="77777777" w:rsidTr="00C328F5">
        <w:tc>
          <w:tcPr>
            <w:tcW w:w="1698" w:type="pct"/>
          </w:tcPr>
          <w:p w14:paraId="676FB287" w14:textId="77777777" w:rsidR="00837F70" w:rsidRDefault="00837F70" w:rsidP="00837F70">
            <w:pPr>
              <w:pStyle w:val="Textotabla"/>
            </w:pPr>
            <w:r>
              <w:t>Postcondición</w:t>
            </w:r>
          </w:p>
        </w:tc>
        <w:tc>
          <w:tcPr>
            <w:tcW w:w="3302" w:type="pct"/>
            <w:gridSpan w:val="4"/>
          </w:tcPr>
          <w:p w14:paraId="4320C507" w14:textId="1FAD6EE6" w:rsidR="00837F70" w:rsidRDefault="00716271" w:rsidP="00837F70">
            <w:pPr>
              <w:pStyle w:val="Textotabla"/>
            </w:pPr>
            <w:r w:rsidRPr="00716271">
              <w:t xml:space="preserve">Los cambios en la base de datos de </w:t>
            </w:r>
            <w:proofErr w:type="spellStart"/>
            <w:r w:rsidRPr="00716271">
              <w:t>ajolotarios</w:t>
            </w:r>
            <w:proofErr w:type="spellEnd"/>
            <w:r w:rsidRPr="00716271">
              <w:t xml:space="preserve"> se reflejan adecuadamente en el sistema.</w:t>
            </w:r>
          </w:p>
        </w:tc>
      </w:tr>
    </w:tbl>
    <w:p w14:paraId="5EA3315A" w14:textId="77777777" w:rsidR="00837F70" w:rsidRDefault="00837F70" w:rsidP="00837F70">
      <w:pPr>
        <w:pStyle w:val="Cita"/>
      </w:pPr>
      <w:r>
        <w:t>Fuente: Elaboración propia</w:t>
      </w:r>
    </w:p>
    <w:p w14:paraId="1AE4AFB1" w14:textId="1205E902" w:rsidR="00837F70" w:rsidRDefault="00837F70" w:rsidP="00837F70">
      <w:pPr>
        <w:pStyle w:val="Descripcin"/>
      </w:pPr>
      <w:bookmarkStart w:id="160" w:name="_Toc167237913"/>
      <w:r>
        <w:t xml:space="preserve">Tabla </w:t>
      </w:r>
      <w:r>
        <w:fldChar w:fldCharType="begin"/>
      </w:r>
      <w:r>
        <w:instrText xml:space="preserve"> SEQ Tabla \* ARABIC </w:instrText>
      </w:r>
      <w:r>
        <w:fldChar w:fldCharType="separate"/>
      </w:r>
      <w:r w:rsidR="009B0259">
        <w:rPr>
          <w:noProof/>
        </w:rPr>
        <w:t>6</w:t>
      </w:r>
      <w:r>
        <w:fldChar w:fldCharType="end"/>
      </w:r>
      <w:r>
        <w:t>. Requerimiento funcional 5</w:t>
      </w:r>
      <w:bookmarkEnd w:id="160"/>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53638921" w14:textId="77777777" w:rsidTr="00A63BE3">
        <w:tc>
          <w:tcPr>
            <w:tcW w:w="2500" w:type="pct"/>
            <w:gridSpan w:val="2"/>
          </w:tcPr>
          <w:p w14:paraId="2719AF57" w14:textId="77777777" w:rsidR="00A63BE3" w:rsidRDefault="00A63BE3" w:rsidP="00837F70">
            <w:pPr>
              <w:pStyle w:val="Textotabla"/>
            </w:pPr>
            <w:r>
              <w:t xml:space="preserve">Requerimiento </w:t>
            </w:r>
          </w:p>
        </w:tc>
        <w:tc>
          <w:tcPr>
            <w:tcW w:w="2500" w:type="pct"/>
            <w:gridSpan w:val="3"/>
          </w:tcPr>
          <w:p w14:paraId="5234EC8C" w14:textId="1B1142C9" w:rsidR="00A63BE3" w:rsidRDefault="0052477B" w:rsidP="00837F70">
            <w:pPr>
              <w:pStyle w:val="Textotabla"/>
            </w:pPr>
            <w:r w:rsidRPr="0052477B">
              <w:t>Gestión de Peceras</w:t>
            </w:r>
          </w:p>
        </w:tc>
      </w:tr>
      <w:tr w:rsidR="00837F70" w14:paraId="6B1DF92B" w14:textId="77777777" w:rsidTr="00C328F5">
        <w:tc>
          <w:tcPr>
            <w:tcW w:w="1698" w:type="pct"/>
          </w:tcPr>
          <w:p w14:paraId="2C90A1C3" w14:textId="77777777" w:rsidR="00837F70" w:rsidRDefault="00837F70" w:rsidP="00837F70">
            <w:pPr>
              <w:pStyle w:val="Textotabla"/>
            </w:pPr>
            <w:r>
              <w:t>Identificador</w:t>
            </w:r>
          </w:p>
        </w:tc>
        <w:tc>
          <w:tcPr>
            <w:tcW w:w="1101" w:type="pct"/>
            <w:gridSpan w:val="2"/>
          </w:tcPr>
          <w:p w14:paraId="439A8976" w14:textId="745B7C3E" w:rsidR="00837F70" w:rsidRDefault="00425F05" w:rsidP="00837F70">
            <w:pPr>
              <w:pStyle w:val="Textotabla"/>
            </w:pPr>
            <w:r w:rsidRPr="00425F05">
              <w:t>RF5</w:t>
            </w:r>
          </w:p>
        </w:tc>
        <w:tc>
          <w:tcPr>
            <w:tcW w:w="1101" w:type="pct"/>
            <w:vMerge w:val="restart"/>
          </w:tcPr>
          <w:p w14:paraId="1A98429F" w14:textId="77777777" w:rsidR="00837F70" w:rsidRDefault="00837F70" w:rsidP="00837F70">
            <w:pPr>
              <w:pStyle w:val="Textotabla"/>
            </w:pPr>
            <w:r>
              <w:br/>
              <w:t xml:space="preserve">Nombre </w:t>
            </w:r>
          </w:p>
        </w:tc>
        <w:tc>
          <w:tcPr>
            <w:tcW w:w="1100" w:type="pct"/>
            <w:vMerge w:val="restart"/>
          </w:tcPr>
          <w:p w14:paraId="5E407D90" w14:textId="34648C19" w:rsidR="00837F70" w:rsidRDefault="00425F05" w:rsidP="00837F70">
            <w:pPr>
              <w:pStyle w:val="Textotabla"/>
            </w:pPr>
            <w:r>
              <w:br/>
            </w:r>
            <w:r w:rsidRPr="00425F05">
              <w:t>Gestión de Peceras</w:t>
            </w:r>
          </w:p>
        </w:tc>
      </w:tr>
      <w:tr w:rsidR="00837F70" w14:paraId="691FD986" w14:textId="77777777" w:rsidTr="00C328F5">
        <w:trPr>
          <w:trHeight w:val="734"/>
        </w:trPr>
        <w:tc>
          <w:tcPr>
            <w:tcW w:w="1698" w:type="pct"/>
          </w:tcPr>
          <w:p w14:paraId="77ECCA1F" w14:textId="77777777" w:rsidR="00837F70" w:rsidRDefault="00837F70" w:rsidP="00837F70">
            <w:pPr>
              <w:pStyle w:val="Textotabla"/>
            </w:pPr>
            <w:r>
              <w:t>Prioridad de desarrollo</w:t>
            </w:r>
          </w:p>
        </w:tc>
        <w:tc>
          <w:tcPr>
            <w:tcW w:w="1101" w:type="pct"/>
            <w:gridSpan w:val="2"/>
          </w:tcPr>
          <w:p w14:paraId="52130FDB" w14:textId="3B7FE022" w:rsidR="00837F70" w:rsidRDefault="00F20A62" w:rsidP="00837F70">
            <w:pPr>
              <w:pStyle w:val="Textotabla"/>
            </w:pPr>
            <w:r w:rsidRPr="00F20A62">
              <w:t>Alta</w:t>
            </w:r>
          </w:p>
        </w:tc>
        <w:tc>
          <w:tcPr>
            <w:tcW w:w="1101" w:type="pct"/>
            <w:vMerge/>
          </w:tcPr>
          <w:p w14:paraId="4054237E" w14:textId="77777777" w:rsidR="00837F70" w:rsidRDefault="00837F70" w:rsidP="00837F70">
            <w:pPr>
              <w:pStyle w:val="Textotabla"/>
            </w:pPr>
          </w:p>
        </w:tc>
        <w:tc>
          <w:tcPr>
            <w:tcW w:w="1100" w:type="pct"/>
            <w:vMerge/>
          </w:tcPr>
          <w:p w14:paraId="76E277EE" w14:textId="77777777" w:rsidR="00837F70" w:rsidRDefault="00837F70" w:rsidP="00837F70">
            <w:pPr>
              <w:pStyle w:val="Textotabla"/>
            </w:pPr>
          </w:p>
        </w:tc>
      </w:tr>
      <w:tr w:rsidR="00837F70" w14:paraId="1602EBEA" w14:textId="77777777" w:rsidTr="00C328F5">
        <w:tc>
          <w:tcPr>
            <w:tcW w:w="1698" w:type="pct"/>
          </w:tcPr>
          <w:p w14:paraId="05E8D176" w14:textId="1B4C933F" w:rsidR="00837F70" w:rsidRDefault="00CC1A7F" w:rsidP="00837F70">
            <w:pPr>
              <w:pStyle w:val="Textotabla"/>
            </w:pPr>
            <w:r>
              <w:br/>
            </w:r>
            <w:r w:rsidR="00837F70">
              <w:t>Entrada</w:t>
            </w:r>
          </w:p>
        </w:tc>
        <w:tc>
          <w:tcPr>
            <w:tcW w:w="1101" w:type="pct"/>
            <w:gridSpan w:val="2"/>
          </w:tcPr>
          <w:p w14:paraId="4FB83EEF" w14:textId="49F0262D" w:rsidR="00837F70" w:rsidRDefault="00F60A8A" w:rsidP="00837F70">
            <w:pPr>
              <w:pStyle w:val="Textotabla"/>
            </w:pPr>
            <w:r w:rsidRPr="00F60A8A">
              <w:t xml:space="preserve">Datos de la pecera (nombre, </w:t>
            </w:r>
            <w:proofErr w:type="spellStart"/>
            <w:r w:rsidRPr="00F60A8A">
              <w:t>ajolotario</w:t>
            </w:r>
            <w:proofErr w:type="spellEnd"/>
            <w:r w:rsidRPr="00F60A8A">
              <w:t xml:space="preserve"> asociado, parámetros fisicoquímicos)</w:t>
            </w:r>
          </w:p>
        </w:tc>
        <w:tc>
          <w:tcPr>
            <w:tcW w:w="1101" w:type="pct"/>
          </w:tcPr>
          <w:p w14:paraId="6A5330F6" w14:textId="63B9AB48" w:rsidR="00837F70" w:rsidRDefault="00CC1A7F" w:rsidP="00837F70">
            <w:pPr>
              <w:pStyle w:val="Textotabla"/>
            </w:pPr>
            <w:r>
              <w:br/>
            </w:r>
            <w:r w:rsidR="00837F70">
              <w:t>Salida</w:t>
            </w:r>
          </w:p>
        </w:tc>
        <w:tc>
          <w:tcPr>
            <w:tcW w:w="1100" w:type="pct"/>
          </w:tcPr>
          <w:p w14:paraId="148A3AEA" w14:textId="3C18AB07" w:rsidR="00837F70" w:rsidRDefault="00361124" w:rsidP="00837F70">
            <w:pPr>
              <w:pStyle w:val="Textotabla"/>
            </w:pPr>
            <w:r w:rsidRPr="00361124">
              <w:t>Confirmación de la operación (pecera creada, actualizada, eliminada)</w:t>
            </w:r>
          </w:p>
        </w:tc>
      </w:tr>
      <w:tr w:rsidR="00837F70" w14:paraId="4341E603" w14:textId="77777777" w:rsidTr="00C328F5">
        <w:tc>
          <w:tcPr>
            <w:tcW w:w="1698" w:type="pct"/>
          </w:tcPr>
          <w:p w14:paraId="09213FBC" w14:textId="77777777" w:rsidR="00837F70" w:rsidRDefault="00837F70" w:rsidP="00837F70">
            <w:pPr>
              <w:pStyle w:val="Textotabla"/>
            </w:pPr>
            <w:r>
              <w:t>Descripción</w:t>
            </w:r>
          </w:p>
        </w:tc>
        <w:tc>
          <w:tcPr>
            <w:tcW w:w="3302" w:type="pct"/>
            <w:gridSpan w:val="4"/>
          </w:tcPr>
          <w:p w14:paraId="5B96CCF6" w14:textId="038A67C4" w:rsidR="00837F70" w:rsidRDefault="00864758" w:rsidP="00837F70">
            <w:pPr>
              <w:pStyle w:val="Textotabla"/>
            </w:pPr>
            <w:r w:rsidRPr="00864758">
              <w:t xml:space="preserve">Permitir el CRUD de peceras asociadas a un </w:t>
            </w:r>
            <w:proofErr w:type="spellStart"/>
            <w:r w:rsidRPr="00864758">
              <w:t>ajolotario</w:t>
            </w:r>
            <w:proofErr w:type="spellEnd"/>
            <w:r w:rsidRPr="00864758">
              <w:t>.</w:t>
            </w:r>
          </w:p>
        </w:tc>
      </w:tr>
      <w:tr w:rsidR="00837F70" w14:paraId="5FF96687" w14:textId="77777777" w:rsidTr="00C328F5">
        <w:tc>
          <w:tcPr>
            <w:tcW w:w="1698" w:type="pct"/>
          </w:tcPr>
          <w:p w14:paraId="5221E977" w14:textId="77777777" w:rsidR="00837F70" w:rsidRDefault="00837F70" w:rsidP="00837F70">
            <w:pPr>
              <w:pStyle w:val="Textotabla"/>
            </w:pPr>
            <w:r>
              <w:t>Precondición</w:t>
            </w:r>
          </w:p>
        </w:tc>
        <w:tc>
          <w:tcPr>
            <w:tcW w:w="3302" w:type="pct"/>
            <w:gridSpan w:val="4"/>
          </w:tcPr>
          <w:p w14:paraId="7A06550A" w14:textId="30ACE17F" w:rsidR="00837F70" w:rsidRDefault="00864758" w:rsidP="00837F70">
            <w:pPr>
              <w:pStyle w:val="Textotabla"/>
            </w:pPr>
            <w:r w:rsidRPr="00864758">
              <w:t>El usuario debe tener permisos de administrador.</w:t>
            </w:r>
          </w:p>
        </w:tc>
      </w:tr>
      <w:tr w:rsidR="00837F70" w14:paraId="4B03893B" w14:textId="77777777" w:rsidTr="00C328F5">
        <w:tc>
          <w:tcPr>
            <w:tcW w:w="1698" w:type="pct"/>
          </w:tcPr>
          <w:p w14:paraId="7DDF39A8" w14:textId="77777777" w:rsidR="00837F70" w:rsidRDefault="00837F70" w:rsidP="00837F70">
            <w:pPr>
              <w:pStyle w:val="Textotabla"/>
            </w:pPr>
            <w:r>
              <w:t>Postcondición</w:t>
            </w:r>
          </w:p>
        </w:tc>
        <w:tc>
          <w:tcPr>
            <w:tcW w:w="3302" w:type="pct"/>
            <w:gridSpan w:val="4"/>
          </w:tcPr>
          <w:p w14:paraId="77B3E275" w14:textId="62124D37" w:rsidR="00837F70" w:rsidRDefault="00AA1FF0" w:rsidP="00837F70">
            <w:pPr>
              <w:pStyle w:val="Textotabla"/>
            </w:pPr>
            <w:r w:rsidRPr="00AA1FF0">
              <w:t>Los cambios en la base de datos de peceras se reflejan adecuadamente en el sistema.</w:t>
            </w:r>
          </w:p>
        </w:tc>
      </w:tr>
    </w:tbl>
    <w:p w14:paraId="61B47778" w14:textId="77777777" w:rsidR="00837F70" w:rsidRDefault="00837F70" w:rsidP="00837F70">
      <w:pPr>
        <w:pStyle w:val="Cita"/>
      </w:pPr>
      <w:r>
        <w:t>Fuente: Elaboración propia</w:t>
      </w:r>
    </w:p>
    <w:p w14:paraId="3B2A0E96" w14:textId="7A670914" w:rsidR="00837F70" w:rsidRDefault="00837F70">
      <w:pPr>
        <w:spacing w:after="160" w:line="259" w:lineRule="auto"/>
      </w:pPr>
      <w:r>
        <w:br w:type="page"/>
      </w:r>
    </w:p>
    <w:p w14:paraId="2FEF6866" w14:textId="53C21C2D" w:rsidR="00837F70" w:rsidRDefault="00837F70" w:rsidP="00837F70">
      <w:pPr>
        <w:pStyle w:val="Descripcin"/>
      </w:pPr>
      <w:bookmarkStart w:id="161" w:name="_Toc167237914"/>
      <w:r>
        <w:lastRenderedPageBreak/>
        <w:t xml:space="preserve">Tabla </w:t>
      </w:r>
      <w:r>
        <w:fldChar w:fldCharType="begin"/>
      </w:r>
      <w:r>
        <w:instrText xml:space="preserve"> SEQ Tabla \* ARABIC </w:instrText>
      </w:r>
      <w:r>
        <w:fldChar w:fldCharType="separate"/>
      </w:r>
      <w:r w:rsidR="009B0259">
        <w:rPr>
          <w:noProof/>
        </w:rPr>
        <w:t>7</w:t>
      </w:r>
      <w:r>
        <w:fldChar w:fldCharType="end"/>
      </w:r>
      <w:r>
        <w:t>. Requerimiento funcional 6</w:t>
      </w:r>
      <w:bookmarkEnd w:id="161"/>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19F81E9A" w14:textId="77777777" w:rsidTr="00A63BE3">
        <w:tc>
          <w:tcPr>
            <w:tcW w:w="2500" w:type="pct"/>
            <w:gridSpan w:val="2"/>
          </w:tcPr>
          <w:p w14:paraId="22215AA9" w14:textId="77777777" w:rsidR="00A63BE3" w:rsidRDefault="00A63BE3" w:rsidP="00837F70">
            <w:pPr>
              <w:pStyle w:val="Textotabla"/>
            </w:pPr>
            <w:r>
              <w:t xml:space="preserve">Requerimiento </w:t>
            </w:r>
          </w:p>
        </w:tc>
        <w:tc>
          <w:tcPr>
            <w:tcW w:w="2500" w:type="pct"/>
            <w:gridSpan w:val="3"/>
          </w:tcPr>
          <w:p w14:paraId="0E84DBFC" w14:textId="4E42A255" w:rsidR="00A63BE3" w:rsidRDefault="007E716F" w:rsidP="00837F70">
            <w:pPr>
              <w:pStyle w:val="Textotabla"/>
            </w:pPr>
            <w:r w:rsidRPr="007E716F">
              <w:t>Monitoreo de Dispositivos</w:t>
            </w:r>
          </w:p>
        </w:tc>
      </w:tr>
      <w:tr w:rsidR="00837F70" w14:paraId="6D7FA9DF" w14:textId="77777777" w:rsidTr="00C328F5">
        <w:tc>
          <w:tcPr>
            <w:tcW w:w="1698" w:type="pct"/>
          </w:tcPr>
          <w:p w14:paraId="5EBABB6E" w14:textId="77777777" w:rsidR="00837F70" w:rsidRDefault="00837F70" w:rsidP="00837F70">
            <w:pPr>
              <w:pStyle w:val="Textotabla"/>
            </w:pPr>
            <w:r>
              <w:t>Identificador</w:t>
            </w:r>
          </w:p>
        </w:tc>
        <w:tc>
          <w:tcPr>
            <w:tcW w:w="1101" w:type="pct"/>
            <w:gridSpan w:val="2"/>
          </w:tcPr>
          <w:p w14:paraId="3CB561B9" w14:textId="656F43C7" w:rsidR="00837F70" w:rsidRDefault="00AA1FF0" w:rsidP="00837F70">
            <w:pPr>
              <w:pStyle w:val="Textotabla"/>
            </w:pPr>
            <w:r>
              <w:t>RF6</w:t>
            </w:r>
          </w:p>
        </w:tc>
        <w:tc>
          <w:tcPr>
            <w:tcW w:w="1101" w:type="pct"/>
            <w:vMerge w:val="restart"/>
          </w:tcPr>
          <w:p w14:paraId="1572CC3A" w14:textId="77777777" w:rsidR="00837F70" w:rsidRDefault="00837F70" w:rsidP="00837F70">
            <w:pPr>
              <w:pStyle w:val="Textotabla"/>
            </w:pPr>
            <w:r>
              <w:br/>
              <w:t xml:space="preserve">Nombre </w:t>
            </w:r>
          </w:p>
        </w:tc>
        <w:tc>
          <w:tcPr>
            <w:tcW w:w="1100" w:type="pct"/>
            <w:vMerge w:val="restart"/>
          </w:tcPr>
          <w:p w14:paraId="701194A0" w14:textId="4E280188" w:rsidR="00837F70" w:rsidRDefault="00CC1A7F" w:rsidP="00837F70">
            <w:pPr>
              <w:pStyle w:val="Textotabla"/>
            </w:pPr>
            <w:r>
              <w:br/>
            </w:r>
            <w:r w:rsidR="00197ABB" w:rsidRPr="00197ABB">
              <w:t>Monitoreo de Dispositivos</w:t>
            </w:r>
          </w:p>
        </w:tc>
      </w:tr>
      <w:tr w:rsidR="00837F70" w14:paraId="18FD7E55" w14:textId="77777777" w:rsidTr="00C328F5">
        <w:trPr>
          <w:trHeight w:val="734"/>
        </w:trPr>
        <w:tc>
          <w:tcPr>
            <w:tcW w:w="1698" w:type="pct"/>
          </w:tcPr>
          <w:p w14:paraId="55A4B1A4" w14:textId="77777777" w:rsidR="00837F70" w:rsidRDefault="00837F70" w:rsidP="00837F70">
            <w:pPr>
              <w:pStyle w:val="Textotabla"/>
            </w:pPr>
            <w:r>
              <w:t>Prioridad de desarrollo</w:t>
            </w:r>
          </w:p>
        </w:tc>
        <w:tc>
          <w:tcPr>
            <w:tcW w:w="1101" w:type="pct"/>
            <w:gridSpan w:val="2"/>
          </w:tcPr>
          <w:p w14:paraId="2A3FD47E" w14:textId="3C3FA228" w:rsidR="00837F70" w:rsidRDefault="00197ABB" w:rsidP="00837F70">
            <w:pPr>
              <w:pStyle w:val="Textotabla"/>
            </w:pPr>
            <w:r w:rsidRPr="00197ABB">
              <w:t>Alta</w:t>
            </w:r>
          </w:p>
        </w:tc>
        <w:tc>
          <w:tcPr>
            <w:tcW w:w="1101" w:type="pct"/>
            <w:vMerge/>
          </w:tcPr>
          <w:p w14:paraId="6DC7BF89" w14:textId="77777777" w:rsidR="00837F70" w:rsidRDefault="00837F70" w:rsidP="00837F70">
            <w:pPr>
              <w:pStyle w:val="Textotabla"/>
            </w:pPr>
          </w:p>
        </w:tc>
        <w:tc>
          <w:tcPr>
            <w:tcW w:w="1100" w:type="pct"/>
            <w:vMerge/>
          </w:tcPr>
          <w:p w14:paraId="230BDBD7" w14:textId="77777777" w:rsidR="00837F70" w:rsidRDefault="00837F70" w:rsidP="00837F70">
            <w:pPr>
              <w:pStyle w:val="Textotabla"/>
            </w:pPr>
          </w:p>
        </w:tc>
      </w:tr>
      <w:tr w:rsidR="00837F70" w14:paraId="704AFCA3" w14:textId="77777777" w:rsidTr="00C328F5">
        <w:tc>
          <w:tcPr>
            <w:tcW w:w="1698" w:type="pct"/>
          </w:tcPr>
          <w:p w14:paraId="4FE43155" w14:textId="1537DE01" w:rsidR="00837F70" w:rsidRDefault="00CC1A7F" w:rsidP="00837F70">
            <w:pPr>
              <w:pStyle w:val="Textotabla"/>
            </w:pPr>
            <w:r>
              <w:br/>
            </w:r>
            <w:r w:rsidR="00837F70">
              <w:t>Entrada</w:t>
            </w:r>
          </w:p>
        </w:tc>
        <w:tc>
          <w:tcPr>
            <w:tcW w:w="1101" w:type="pct"/>
            <w:gridSpan w:val="2"/>
          </w:tcPr>
          <w:p w14:paraId="00457B66" w14:textId="58116F1A" w:rsidR="00837F70" w:rsidRDefault="002C01F6" w:rsidP="00837F70">
            <w:pPr>
              <w:pStyle w:val="Textotabla"/>
            </w:pPr>
            <w:r w:rsidRPr="002C01F6">
              <w:t>Datos de los sensores (mediciones de pH, temperatura, oxígeno disuelto, etc.)</w:t>
            </w:r>
          </w:p>
        </w:tc>
        <w:tc>
          <w:tcPr>
            <w:tcW w:w="1101" w:type="pct"/>
          </w:tcPr>
          <w:p w14:paraId="049BB2A7" w14:textId="2AE16BBF" w:rsidR="00837F70" w:rsidRDefault="00CC1A7F" w:rsidP="00837F70">
            <w:pPr>
              <w:pStyle w:val="Textotabla"/>
            </w:pPr>
            <w:r>
              <w:br/>
            </w:r>
            <w:r w:rsidR="00837F70">
              <w:t>Salida</w:t>
            </w:r>
          </w:p>
        </w:tc>
        <w:tc>
          <w:tcPr>
            <w:tcW w:w="1100" w:type="pct"/>
          </w:tcPr>
          <w:p w14:paraId="642165CB" w14:textId="0BBF8A44" w:rsidR="00837F70" w:rsidRDefault="00BB2AFD" w:rsidP="00837F70">
            <w:pPr>
              <w:pStyle w:val="Textotabla"/>
            </w:pPr>
            <w:r w:rsidRPr="00BB2AFD">
              <w:t>Datos transmitidos a la plataforma de monitoreo</w:t>
            </w:r>
          </w:p>
        </w:tc>
      </w:tr>
      <w:tr w:rsidR="00837F70" w14:paraId="60B6DBFC" w14:textId="77777777" w:rsidTr="00C328F5">
        <w:tc>
          <w:tcPr>
            <w:tcW w:w="1698" w:type="pct"/>
          </w:tcPr>
          <w:p w14:paraId="07CAF5C0" w14:textId="77777777" w:rsidR="00837F70" w:rsidRDefault="00837F70" w:rsidP="00837F70">
            <w:pPr>
              <w:pStyle w:val="Textotabla"/>
            </w:pPr>
            <w:r>
              <w:t>Descripción</w:t>
            </w:r>
          </w:p>
        </w:tc>
        <w:tc>
          <w:tcPr>
            <w:tcW w:w="3302" w:type="pct"/>
            <w:gridSpan w:val="4"/>
          </w:tcPr>
          <w:p w14:paraId="10427608" w14:textId="3E9BE013" w:rsidR="00837F70" w:rsidRDefault="00BB2AFD" w:rsidP="00837F70">
            <w:pPr>
              <w:pStyle w:val="Textotabla"/>
            </w:pPr>
            <w:r w:rsidRPr="00BB2AFD">
              <w:t>Los dispositivos deben registrar y transmitir datos de varios sensores.</w:t>
            </w:r>
          </w:p>
        </w:tc>
      </w:tr>
      <w:tr w:rsidR="00837F70" w14:paraId="06D85164" w14:textId="77777777" w:rsidTr="00C328F5">
        <w:tc>
          <w:tcPr>
            <w:tcW w:w="1698" w:type="pct"/>
          </w:tcPr>
          <w:p w14:paraId="62222C89" w14:textId="77777777" w:rsidR="00837F70" w:rsidRDefault="00837F70" w:rsidP="00837F70">
            <w:pPr>
              <w:pStyle w:val="Textotabla"/>
            </w:pPr>
            <w:r>
              <w:t>Precondición</w:t>
            </w:r>
          </w:p>
        </w:tc>
        <w:tc>
          <w:tcPr>
            <w:tcW w:w="3302" w:type="pct"/>
            <w:gridSpan w:val="4"/>
          </w:tcPr>
          <w:p w14:paraId="54136361" w14:textId="0B4F4C0A" w:rsidR="00837F70" w:rsidRDefault="00BB2AFD" w:rsidP="00837F70">
            <w:pPr>
              <w:pStyle w:val="Textotabla"/>
            </w:pPr>
            <w:r w:rsidRPr="00BB2AFD">
              <w:t>Los dispositivos deben estar correctamente instalados y calibrados.</w:t>
            </w:r>
          </w:p>
        </w:tc>
      </w:tr>
      <w:tr w:rsidR="00837F70" w14:paraId="2EAE4679" w14:textId="77777777" w:rsidTr="00C328F5">
        <w:tc>
          <w:tcPr>
            <w:tcW w:w="1698" w:type="pct"/>
          </w:tcPr>
          <w:p w14:paraId="33B711F1" w14:textId="77777777" w:rsidR="00837F70" w:rsidRDefault="00837F70" w:rsidP="00837F70">
            <w:pPr>
              <w:pStyle w:val="Textotabla"/>
            </w:pPr>
            <w:r>
              <w:t>Postcondición</w:t>
            </w:r>
          </w:p>
        </w:tc>
        <w:tc>
          <w:tcPr>
            <w:tcW w:w="3302" w:type="pct"/>
            <w:gridSpan w:val="4"/>
          </w:tcPr>
          <w:p w14:paraId="11380F43" w14:textId="24D4BAAD" w:rsidR="00837F70" w:rsidRDefault="00BB2AFD" w:rsidP="00837F70">
            <w:pPr>
              <w:pStyle w:val="Textotabla"/>
            </w:pPr>
            <w:r w:rsidRPr="00BB2AFD">
              <w:t>Las mediciones son almacenadas y accesibles para su visualización y análisis.</w:t>
            </w:r>
          </w:p>
        </w:tc>
      </w:tr>
    </w:tbl>
    <w:p w14:paraId="6ED24E38" w14:textId="77777777" w:rsidR="00837F70" w:rsidRDefault="00837F70" w:rsidP="00837F70">
      <w:pPr>
        <w:pStyle w:val="Cita"/>
      </w:pPr>
      <w:r>
        <w:t>Fuente: Elaboración propia</w:t>
      </w:r>
    </w:p>
    <w:p w14:paraId="407E98B7" w14:textId="5FAFD7E9" w:rsidR="00837F70" w:rsidRDefault="00837F70" w:rsidP="00837F70">
      <w:pPr>
        <w:pStyle w:val="Descripcin"/>
      </w:pPr>
      <w:bookmarkStart w:id="162" w:name="_Toc167237915"/>
      <w:r>
        <w:t xml:space="preserve">Tabla </w:t>
      </w:r>
      <w:r>
        <w:fldChar w:fldCharType="begin"/>
      </w:r>
      <w:r>
        <w:instrText xml:space="preserve"> SEQ Tabla \* ARABIC </w:instrText>
      </w:r>
      <w:r>
        <w:fldChar w:fldCharType="separate"/>
      </w:r>
      <w:r w:rsidR="009B0259">
        <w:rPr>
          <w:noProof/>
        </w:rPr>
        <w:t>8</w:t>
      </w:r>
      <w:r>
        <w:fldChar w:fldCharType="end"/>
      </w:r>
      <w:r>
        <w:t>. Requerimiento funcional 7</w:t>
      </w:r>
      <w:bookmarkEnd w:id="162"/>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72631C7D" w14:textId="77777777" w:rsidTr="00A63BE3">
        <w:tc>
          <w:tcPr>
            <w:tcW w:w="2500" w:type="pct"/>
            <w:gridSpan w:val="2"/>
          </w:tcPr>
          <w:p w14:paraId="49DA08DA" w14:textId="77777777" w:rsidR="00A63BE3" w:rsidRDefault="00A63BE3" w:rsidP="00837F70">
            <w:pPr>
              <w:pStyle w:val="Textotabla"/>
            </w:pPr>
            <w:r>
              <w:t xml:space="preserve">Requerimiento </w:t>
            </w:r>
          </w:p>
        </w:tc>
        <w:tc>
          <w:tcPr>
            <w:tcW w:w="2500" w:type="pct"/>
            <w:gridSpan w:val="3"/>
          </w:tcPr>
          <w:p w14:paraId="53B56EA9" w14:textId="0BE39F6B" w:rsidR="00A63BE3" w:rsidRDefault="00BF4323" w:rsidP="00837F70">
            <w:pPr>
              <w:pStyle w:val="Textotabla"/>
            </w:pPr>
            <w:r w:rsidRPr="00BF4323">
              <w:t>Registro de Mediciones</w:t>
            </w:r>
          </w:p>
        </w:tc>
      </w:tr>
      <w:tr w:rsidR="00837F70" w14:paraId="4BD81DF9" w14:textId="77777777" w:rsidTr="00C328F5">
        <w:tc>
          <w:tcPr>
            <w:tcW w:w="1698" w:type="pct"/>
          </w:tcPr>
          <w:p w14:paraId="5F48D21B" w14:textId="77777777" w:rsidR="00837F70" w:rsidRDefault="00837F70" w:rsidP="00837F70">
            <w:pPr>
              <w:pStyle w:val="Textotabla"/>
            </w:pPr>
            <w:r>
              <w:t>Identificador</w:t>
            </w:r>
          </w:p>
        </w:tc>
        <w:tc>
          <w:tcPr>
            <w:tcW w:w="1101" w:type="pct"/>
            <w:gridSpan w:val="2"/>
          </w:tcPr>
          <w:p w14:paraId="07B148D4" w14:textId="5484B796" w:rsidR="00837F70" w:rsidRDefault="001D41D0" w:rsidP="00837F70">
            <w:pPr>
              <w:pStyle w:val="Textotabla"/>
            </w:pPr>
            <w:r w:rsidRPr="001D41D0">
              <w:t>RF7</w:t>
            </w:r>
          </w:p>
        </w:tc>
        <w:tc>
          <w:tcPr>
            <w:tcW w:w="1101" w:type="pct"/>
            <w:vMerge w:val="restart"/>
          </w:tcPr>
          <w:p w14:paraId="37439986" w14:textId="14EB1904" w:rsidR="00837F70" w:rsidRDefault="00837F70" w:rsidP="00837F70">
            <w:pPr>
              <w:pStyle w:val="Textotabla"/>
            </w:pPr>
            <w:r>
              <w:br/>
              <w:t xml:space="preserve">Nombre </w:t>
            </w:r>
          </w:p>
        </w:tc>
        <w:tc>
          <w:tcPr>
            <w:tcW w:w="1100" w:type="pct"/>
            <w:vMerge w:val="restart"/>
          </w:tcPr>
          <w:p w14:paraId="37657F79" w14:textId="255419C8" w:rsidR="00837F70" w:rsidRDefault="007806C9" w:rsidP="00837F70">
            <w:pPr>
              <w:pStyle w:val="Textotabla"/>
            </w:pPr>
            <w:r>
              <w:br/>
            </w:r>
            <w:r w:rsidR="00C328F5" w:rsidRPr="00C328F5">
              <w:t>Registro de Mediciones</w:t>
            </w:r>
          </w:p>
        </w:tc>
      </w:tr>
      <w:tr w:rsidR="00837F70" w14:paraId="695167E4" w14:textId="77777777" w:rsidTr="00D46C43">
        <w:trPr>
          <w:trHeight w:val="932"/>
        </w:trPr>
        <w:tc>
          <w:tcPr>
            <w:tcW w:w="1698" w:type="pct"/>
          </w:tcPr>
          <w:p w14:paraId="3D02AB34" w14:textId="55E5FE85" w:rsidR="00837F70" w:rsidRDefault="00D46C43" w:rsidP="00837F70">
            <w:pPr>
              <w:pStyle w:val="Textotabla"/>
            </w:pPr>
            <w:r>
              <w:br/>
            </w:r>
            <w:r w:rsidR="00837F70">
              <w:t>Prioridad de desarrollo</w:t>
            </w:r>
          </w:p>
        </w:tc>
        <w:tc>
          <w:tcPr>
            <w:tcW w:w="1101" w:type="pct"/>
            <w:gridSpan w:val="2"/>
          </w:tcPr>
          <w:p w14:paraId="2A6ECA40" w14:textId="68F9E57E" w:rsidR="00837F70" w:rsidRDefault="00D46C43" w:rsidP="00837F70">
            <w:pPr>
              <w:pStyle w:val="Textotabla"/>
            </w:pPr>
            <w:r>
              <w:br/>
            </w:r>
            <w:r w:rsidR="00C328F5" w:rsidRPr="00C328F5">
              <w:t>Alta</w:t>
            </w:r>
          </w:p>
        </w:tc>
        <w:tc>
          <w:tcPr>
            <w:tcW w:w="1101" w:type="pct"/>
            <w:vMerge/>
          </w:tcPr>
          <w:p w14:paraId="7751C35A" w14:textId="77777777" w:rsidR="00837F70" w:rsidRDefault="00837F70" w:rsidP="00837F70">
            <w:pPr>
              <w:pStyle w:val="Textotabla"/>
            </w:pPr>
          </w:p>
        </w:tc>
        <w:tc>
          <w:tcPr>
            <w:tcW w:w="1100" w:type="pct"/>
            <w:vMerge/>
          </w:tcPr>
          <w:p w14:paraId="16C04630" w14:textId="77777777" w:rsidR="00837F70" w:rsidRDefault="00837F70" w:rsidP="00837F70">
            <w:pPr>
              <w:pStyle w:val="Textotabla"/>
            </w:pPr>
          </w:p>
        </w:tc>
      </w:tr>
      <w:tr w:rsidR="00837F70" w14:paraId="79B52754" w14:textId="77777777" w:rsidTr="00D46C43">
        <w:trPr>
          <w:trHeight w:val="1183"/>
        </w:trPr>
        <w:tc>
          <w:tcPr>
            <w:tcW w:w="1698" w:type="pct"/>
          </w:tcPr>
          <w:p w14:paraId="730B8877" w14:textId="6D75E628" w:rsidR="00837F70" w:rsidRDefault="00D46C43" w:rsidP="00837F70">
            <w:pPr>
              <w:pStyle w:val="Textotabla"/>
            </w:pPr>
            <w:r>
              <w:br/>
            </w:r>
            <w:r w:rsidR="00837F70">
              <w:t>Entrada</w:t>
            </w:r>
          </w:p>
        </w:tc>
        <w:tc>
          <w:tcPr>
            <w:tcW w:w="1101" w:type="pct"/>
            <w:gridSpan w:val="2"/>
          </w:tcPr>
          <w:p w14:paraId="1C7F39FD" w14:textId="4B96A648" w:rsidR="00837F70" w:rsidRDefault="00D46C43" w:rsidP="00837F70">
            <w:pPr>
              <w:pStyle w:val="Textotabla"/>
            </w:pPr>
            <w:r>
              <w:br/>
            </w:r>
            <w:r w:rsidR="001C3C60" w:rsidRPr="001C3C60">
              <w:t>Mediciones de sensores</w:t>
            </w:r>
          </w:p>
        </w:tc>
        <w:tc>
          <w:tcPr>
            <w:tcW w:w="1101" w:type="pct"/>
          </w:tcPr>
          <w:p w14:paraId="57E06305" w14:textId="00A81768" w:rsidR="00837F70" w:rsidRDefault="00D46C43" w:rsidP="00837F70">
            <w:pPr>
              <w:pStyle w:val="Textotabla"/>
            </w:pPr>
            <w:r>
              <w:br/>
            </w:r>
            <w:r w:rsidR="00837F70">
              <w:t>Salida</w:t>
            </w:r>
          </w:p>
        </w:tc>
        <w:tc>
          <w:tcPr>
            <w:tcW w:w="1100" w:type="pct"/>
          </w:tcPr>
          <w:p w14:paraId="564394ED" w14:textId="5F0B7534" w:rsidR="00837F70" w:rsidRDefault="00D46C43" w:rsidP="00837F70">
            <w:pPr>
              <w:pStyle w:val="Textotabla"/>
            </w:pPr>
            <w:r>
              <w:br/>
            </w:r>
            <w:r w:rsidR="001C3C60" w:rsidRPr="001C3C60">
              <w:t>Datos almacenados en la base de datos</w:t>
            </w:r>
          </w:p>
        </w:tc>
      </w:tr>
      <w:tr w:rsidR="00837F70" w14:paraId="5F86B3A0" w14:textId="77777777" w:rsidTr="00C328F5">
        <w:tc>
          <w:tcPr>
            <w:tcW w:w="1698" w:type="pct"/>
          </w:tcPr>
          <w:p w14:paraId="35B2BC8D" w14:textId="77777777" w:rsidR="00837F70" w:rsidRDefault="00837F70" w:rsidP="00837F70">
            <w:pPr>
              <w:pStyle w:val="Textotabla"/>
            </w:pPr>
            <w:r>
              <w:t>Descripción</w:t>
            </w:r>
          </w:p>
        </w:tc>
        <w:tc>
          <w:tcPr>
            <w:tcW w:w="3302" w:type="pct"/>
            <w:gridSpan w:val="4"/>
          </w:tcPr>
          <w:p w14:paraId="24F82A97" w14:textId="7F6D616D" w:rsidR="00837F70" w:rsidRDefault="007F472A" w:rsidP="00837F70">
            <w:pPr>
              <w:pStyle w:val="Textotabla"/>
            </w:pPr>
            <w:r w:rsidRPr="007F472A">
              <w:t>Almacenar mediciones de diferentes parámetros fisicoquímicos recolectados por dispositivos.</w:t>
            </w:r>
          </w:p>
        </w:tc>
      </w:tr>
      <w:tr w:rsidR="00837F70" w14:paraId="46DE128B" w14:textId="77777777" w:rsidTr="00C328F5">
        <w:tc>
          <w:tcPr>
            <w:tcW w:w="1698" w:type="pct"/>
          </w:tcPr>
          <w:p w14:paraId="4DA5F9FC" w14:textId="77777777" w:rsidR="00837F70" w:rsidRDefault="00837F70" w:rsidP="00837F70">
            <w:pPr>
              <w:pStyle w:val="Textotabla"/>
            </w:pPr>
            <w:r>
              <w:t>Precondición</w:t>
            </w:r>
          </w:p>
        </w:tc>
        <w:tc>
          <w:tcPr>
            <w:tcW w:w="3302" w:type="pct"/>
            <w:gridSpan w:val="4"/>
          </w:tcPr>
          <w:p w14:paraId="737411DC" w14:textId="5A30C951" w:rsidR="00837F70" w:rsidRDefault="001C3C60" w:rsidP="00837F70">
            <w:pPr>
              <w:pStyle w:val="Textotabla"/>
            </w:pPr>
            <w:r w:rsidRPr="001C3C60">
              <w:t>Los dispositivos deben estar operativos y conectados.</w:t>
            </w:r>
          </w:p>
        </w:tc>
      </w:tr>
      <w:tr w:rsidR="00837F70" w14:paraId="1B3DACD5" w14:textId="77777777" w:rsidTr="00C328F5">
        <w:tc>
          <w:tcPr>
            <w:tcW w:w="1698" w:type="pct"/>
          </w:tcPr>
          <w:p w14:paraId="507A2E72" w14:textId="77777777" w:rsidR="00837F70" w:rsidRDefault="00837F70" w:rsidP="00837F70">
            <w:pPr>
              <w:pStyle w:val="Textotabla"/>
            </w:pPr>
            <w:r>
              <w:t>Postcondición</w:t>
            </w:r>
          </w:p>
        </w:tc>
        <w:tc>
          <w:tcPr>
            <w:tcW w:w="3302" w:type="pct"/>
            <w:gridSpan w:val="4"/>
          </w:tcPr>
          <w:p w14:paraId="7A549DFB" w14:textId="5E0B2894" w:rsidR="00837F70" w:rsidRDefault="001C3C60" w:rsidP="00837F70">
            <w:pPr>
              <w:pStyle w:val="Textotabla"/>
            </w:pPr>
            <w:r w:rsidRPr="001C3C60">
              <w:t>Las mediciones se registran en la base de datos y están disponibles para análisis.</w:t>
            </w:r>
          </w:p>
        </w:tc>
      </w:tr>
    </w:tbl>
    <w:p w14:paraId="281C2A97" w14:textId="77777777" w:rsidR="00837F70" w:rsidRDefault="00837F70" w:rsidP="00837F70">
      <w:pPr>
        <w:pStyle w:val="Cita"/>
      </w:pPr>
      <w:r>
        <w:t>Fuente: Elaboración propia</w:t>
      </w:r>
    </w:p>
    <w:p w14:paraId="5DD42DD7" w14:textId="77777777" w:rsidR="00837F70" w:rsidRPr="00837F70" w:rsidRDefault="00837F70" w:rsidP="00837F70"/>
    <w:p w14:paraId="37CEBBD9" w14:textId="6A54BC60" w:rsidR="00837F70" w:rsidRDefault="00837F70">
      <w:pPr>
        <w:spacing w:after="160" w:line="259" w:lineRule="auto"/>
      </w:pPr>
      <w:r>
        <w:br w:type="page"/>
      </w:r>
    </w:p>
    <w:p w14:paraId="519B7FDF" w14:textId="4CC99A17" w:rsidR="00837F70" w:rsidRDefault="00837F70" w:rsidP="00837F70">
      <w:pPr>
        <w:pStyle w:val="Descripcin"/>
      </w:pPr>
      <w:bookmarkStart w:id="163" w:name="_Toc167237916"/>
      <w:r>
        <w:lastRenderedPageBreak/>
        <w:t xml:space="preserve">Tabla </w:t>
      </w:r>
      <w:r>
        <w:fldChar w:fldCharType="begin"/>
      </w:r>
      <w:r>
        <w:instrText xml:space="preserve"> SEQ Tabla \* ARABIC </w:instrText>
      </w:r>
      <w:r>
        <w:fldChar w:fldCharType="separate"/>
      </w:r>
      <w:r w:rsidR="009B0259">
        <w:rPr>
          <w:noProof/>
        </w:rPr>
        <w:t>9</w:t>
      </w:r>
      <w:r>
        <w:fldChar w:fldCharType="end"/>
      </w:r>
      <w:r>
        <w:t>. Requerimiento funcional 8</w:t>
      </w:r>
      <w:bookmarkEnd w:id="163"/>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7B079B31" w14:textId="77777777" w:rsidTr="00A63BE3">
        <w:tc>
          <w:tcPr>
            <w:tcW w:w="2500" w:type="pct"/>
            <w:gridSpan w:val="2"/>
          </w:tcPr>
          <w:p w14:paraId="6B210732" w14:textId="77777777" w:rsidR="00A63BE3" w:rsidRDefault="00A63BE3" w:rsidP="00837F70">
            <w:pPr>
              <w:pStyle w:val="Textotabla"/>
            </w:pPr>
            <w:r>
              <w:t xml:space="preserve">Requerimiento </w:t>
            </w:r>
          </w:p>
        </w:tc>
        <w:tc>
          <w:tcPr>
            <w:tcW w:w="2500" w:type="pct"/>
            <w:gridSpan w:val="3"/>
          </w:tcPr>
          <w:p w14:paraId="55856F31" w14:textId="18BE0EAA" w:rsidR="00A63BE3" w:rsidRDefault="00F10313" w:rsidP="00837F70">
            <w:pPr>
              <w:pStyle w:val="Textotabla"/>
            </w:pPr>
            <w:r w:rsidRPr="00F10313">
              <w:t>Visualización de Datos</w:t>
            </w:r>
          </w:p>
        </w:tc>
      </w:tr>
      <w:tr w:rsidR="00837F70" w14:paraId="260195C5" w14:textId="77777777" w:rsidTr="00C328F5">
        <w:tc>
          <w:tcPr>
            <w:tcW w:w="1698" w:type="pct"/>
          </w:tcPr>
          <w:p w14:paraId="6DD99252" w14:textId="77777777" w:rsidR="00837F70" w:rsidRDefault="00837F70" w:rsidP="00837F70">
            <w:pPr>
              <w:pStyle w:val="Textotabla"/>
            </w:pPr>
            <w:r>
              <w:t>Identificador</w:t>
            </w:r>
          </w:p>
        </w:tc>
        <w:tc>
          <w:tcPr>
            <w:tcW w:w="1101" w:type="pct"/>
            <w:gridSpan w:val="2"/>
          </w:tcPr>
          <w:p w14:paraId="4ECF46CE" w14:textId="3A0A5E83" w:rsidR="00837F70" w:rsidRDefault="001C3C60" w:rsidP="00837F70">
            <w:pPr>
              <w:pStyle w:val="Textotabla"/>
            </w:pPr>
            <w:r w:rsidRPr="001C3C60">
              <w:t>RF8</w:t>
            </w:r>
          </w:p>
        </w:tc>
        <w:tc>
          <w:tcPr>
            <w:tcW w:w="1101" w:type="pct"/>
            <w:vMerge w:val="restart"/>
          </w:tcPr>
          <w:p w14:paraId="00DC1FC9" w14:textId="795DFA65" w:rsidR="00837F70" w:rsidRDefault="00837F70" w:rsidP="00837F70">
            <w:pPr>
              <w:pStyle w:val="Textotabla"/>
            </w:pPr>
            <w:r>
              <w:br/>
            </w:r>
            <w:r w:rsidR="00EF78A5">
              <w:br/>
            </w:r>
            <w:r>
              <w:t xml:space="preserve">Nombre </w:t>
            </w:r>
          </w:p>
        </w:tc>
        <w:tc>
          <w:tcPr>
            <w:tcW w:w="1100" w:type="pct"/>
            <w:vMerge w:val="restart"/>
          </w:tcPr>
          <w:p w14:paraId="17BC186C" w14:textId="255BF3C6" w:rsidR="00837F70" w:rsidRDefault="00EF78A5" w:rsidP="00837F70">
            <w:pPr>
              <w:pStyle w:val="Textotabla"/>
            </w:pPr>
            <w:r>
              <w:br/>
            </w:r>
            <w:r w:rsidR="007806C9" w:rsidRPr="007806C9">
              <w:t>Visualización de Datos</w:t>
            </w:r>
          </w:p>
        </w:tc>
      </w:tr>
      <w:tr w:rsidR="00837F70" w14:paraId="673F2ABF" w14:textId="77777777" w:rsidTr="00EF78A5">
        <w:trPr>
          <w:trHeight w:val="1032"/>
        </w:trPr>
        <w:tc>
          <w:tcPr>
            <w:tcW w:w="1698" w:type="pct"/>
          </w:tcPr>
          <w:p w14:paraId="25DB5DD4" w14:textId="30D5139B" w:rsidR="00837F70" w:rsidRDefault="00EF78A5" w:rsidP="00837F70">
            <w:pPr>
              <w:pStyle w:val="Textotabla"/>
            </w:pPr>
            <w:r>
              <w:br/>
            </w:r>
            <w:r w:rsidR="00837F70">
              <w:t>Prioridad de desarrollo</w:t>
            </w:r>
          </w:p>
        </w:tc>
        <w:tc>
          <w:tcPr>
            <w:tcW w:w="1101" w:type="pct"/>
            <w:gridSpan w:val="2"/>
          </w:tcPr>
          <w:p w14:paraId="6BAB5322" w14:textId="79CFB80F" w:rsidR="00837F70" w:rsidRDefault="00EF78A5" w:rsidP="00837F70">
            <w:pPr>
              <w:pStyle w:val="Textotabla"/>
            </w:pPr>
            <w:r>
              <w:br/>
            </w:r>
            <w:r w:rsidR="007806C9" w:rsidRPr="007806C9">
              <w:t>Alta</w:t>
            </w:r>
          </w:p>
        </w:tc>
        <w:tc>
          <w:tcPr>
            <w:tcW w:w="1101" w:type="pct"/>
            <w:vMerge/>
          </w:tcPr>
          <w:p w14:paraId="26A141FE" w14:textId="77777777" w:rsidR="00837F70" w:rsidRDefault="00837F70" w:rsidP="00837F70">
            <w:pPr>
              <w:pStyle w:val="Textotabla"/>
            </w:pPr>
          </w:p>
        </w:tc>
        <w:tc>
          <w:tcPr>
            <w:tcW w:w="1100" w:type="pct"/>
            <w:vMerge/>
          </w:tcPr>
          <w:p w14:paraId="136D6818" w14:textId="77777777" w:rsidR="00837F70" w:rsidRDefault="00837F70" w:rsidP="00837F70">
            <w:pPr>
              <w:pStyle w:val="Textotabla"/>
            </w:pPr>
          </w:p>
        </w:tc>
      </w:tr>
      <w:tr w:rsidR="00837F70" w14:paraId="2E5BDDEB" w14:textId="77777777" w:rsidTr="00D46C43">
        <w:trPr>
          <w:trHeight w:val="1400"/>
        </w:trPr>
        <w:tc>
          <w:tcPr>
            <w:tcW w:w="1698" w:type="pct"/>
          </w:tcPr>
          <w:p w14:paraId="7D57CCE8" w14:textId="5B9EDC6A" w:rsidR="00837F70" w:rsidRDefault="00EF78A5" w:rsidP="00837F70">
            <w:pPr>
              <w:pStyle w:val="Textotabla"/>
            </w:pPr>
            <w:r>
              <w:br/>
            </w:r>
            <w:r w:rsidR="00837F70">
              <w:t>Entrada</w:t>
            </w:r>
          </w:p>
        </w:tc>
        <w:tc>
          <w:tcPr>
            <w:tcW w:w="1101" w:type="pct"/>
            <w:gridSpan w:val="2"/>
          </w:tcPr>
          <w:p w14:paraId="2C5CD339" w14:textId="47F34B5C" w:rsidR="00837F70" w:rsidRDefault="00EF78A5" w:rsidP="00837F70">
            <w:pPr>
              <w:pStyle w:val="Textotabla"/>
            </w:pPr>
            <w:r>
              <w:br/>
            </w:r>
            <w:r w:rsidR="007806C9" w:rsidRPr="007806C9">
              <w:t>Datos de mediciones desde la base de datos</w:t>
            </w:r>
          </w:p>
        </w:tc>
        <w:tc>
          <w:tcPr>
            <w:tcW w:w="1101" w:type="pct"/>
          </w:tcPr>
          <w:p w14:paraId="001FFDC3" w14:textId="787AC019" w:rsidR="00837F70" w:rsidRDefault="00D46C43" w:rsidP="00D46C43">
            <w:pPr>
              <w:pStyle w:val="Textotabla"/>
            </w:pPr>
            <w:r>
              <w:br/>
            </w:r>
            <w:r w:rsidR="00837F70">
              <w:t>Salida</w:t>
            </w:r>
          </w:p>
        </w:tc>
        <w:tc>
          <w:tcPr>
            <w:tcW w:w="1100" w:type="pct"/>
          </w:tcPr>
          <w:p w14:paraId="6656E353" w14:textId="23FBCE7D" w:rsidR="00837F70" w:rsidRDefault="00D46C43" w:rsidP="00837F70">
            <w:pPr>
              <w:pStyle w:val="Textotabla"/>
            </w:pPr>
            <w:r>
              <w:br/>
            </w:r>
            <w:r w:rsidR="00904ABC" w:rsidRPr="00904ABC">
              <w:t>Gráficas y tablas en la interfaz de usuario</w:t>
            </w:r>
          </w:p>
        </w:tc>
      </w:tr>
      <w:tr w:rsidR="00837F70" w14:paraId="13F8C9D7" w14:textId="77777777" w:rsidTr="00C328F5">
        <w:tc>
          <w:tcPr>
            <w:tcW w:w="1698" w:type="pct"/>
          </w:tcPr>
          <w:p w14:paraId="155D3E6A" w14:textId="77777777" w:rsidR="00837F70" w:rsidRDefault="00837F70" w:rsidP="00837F70">
            <w:pPr>
              <w:pStyle w:val="Textotabla"/>
            </w:pPr>
            <w:r>
              <w:t>Descripción</w:t>
            </w:r>
          </w:p>
        </w:tc>
        <w:tc>
          <w:tcPr>
            <w:tcW w:w="3302" w:type="pct"/>
            <w:gridSpan w:val="4"/>
          </w:tcPr>
          <w:p w14:paraId="35302B45" w14:textId="23A6B1DF" w:rsidR="00837F70" w:rsidRDefault="008C1B7B" w:rsidP="00837F70">
            <w:pPr>
              <w:pStyle w:val="Textotabla"/>
            </w:pPr>
            <w:r w:rsidRPr="008C1B7B">
              <w:t>Mostrar datos históricos y en tiempo casi real de las mediciones en una interfaz gráfica.</w:t>
            </w:r>
          </w:p>
        </w:tc>
      </w:tr>
      <w:tr w:rsidR="00837F70" w14:paraId="4D892AB5" w14:textId="77777777" w:rsidTr="00C328F5">
        <w:tc>
          <w:tcPr>
            <w:tcW w:w="1698" w:type="pct"/>
          </w:tcPr>
          <w:p w14:paraId="4A63F36E" w14:textId="77777777" w:rsidR="00837F70" w:rsidRDefault="00837F70" w:rsidP="00837F70">
            <w:pPr>
              <w:pStyle w:val="Textotabla"/>
            </w:pPr>
            <w:r>
              <w:t>Precondición</w:t>
            </w:r>
          </w:p>
        </w:tc>
        <w:tc>
          <w:tcPr>
            <w:tcW w:w="3302" w:type="pct"/>
            <w:gridSpan w:val="4"/>
          </w:tcPr>
          <w:p w14:paraId="777E90E2" w14:textId="3EDDAFE4" w:rsidR="00837F70" w:rsidRDefault="008C1B7B" w:rsidP="00837F70">
            <w:pPr>
              <w:pStyle w:val="Textotabla"/>
            </w:pPr>
            <w:r w:rsidRPr="008C1B7B">
              <w:t>Los datos deben estar disponibles en la base de datos.</w:t>
            </w:r>
          </w:p>
        </w:tc>
      </w:tr>
      <w:tr w:rsidR="00837F70" w14:paraId="28497349" w14:textId="77777777" w:rsidTr="00C328F5">
        <w:tc>
          <w:tcPr>
            <w:tcW w:w="1698" w:type="pct"/>
          </w:tcPr>
          <w:p w14:paraId="22383E4B" w14:textId="77777777" w:rsidR="00837F70" w:rsidRDefault="00837F70" w:rsidP="00837F70">
            <w:pPr>
              <w:pStyle w:val="Textotabla"/>
            </w:pPr>
            <w:r>
              <w:t>Postcondición</w:t>
            </w:r>
          </w:p>
        </w:tc>
        <w:tc>
          <w:tcPr>
            <w:tcW w:w="3302" w:type="pct"/>
            <w:gridSpan w:val="4"/>
          </w:tcPr>
          <w:p w14:paraId="62BA833C" w14:textId="602AACF4" w:rsidR="00837F70" w:rsidRDefault="008C1B7B" w:rsidP="00837F70">
            <w:pPr>
              <w:pStyle w:val="Textotabla"/>
            </w:pPr>
            <w:r w:rsidRPr="008C1B7B">
              <w:t>Los usuarios pueden visualizar los datos en la interfaz gráfica.</w:t>
            </w:r>
          </w:p>
        </w:tc>
      </w:tr>
    </w:tbl>
    <w:p w14:paraId="24D86CDF" w14:textId="77777777" w:rsidR="00837F70" w:rsidRDefault="00837F70" w:rsidP="00837F70">
      <w:pPr>
        <w:pStyle w:val="Cita"/>
      </w:pPr>
      <w:r>
        <w:t>Fuente: Elaboración propia</w:t>
      </w:r>
    </w:p>
    <w:p w14:paraId="1B2C53FE" w14:textId="63F6CB04" w:rsidR="00B55611" w:rsidRDefault="00B55611" w:rsidP="00B55611">
      <w:pPr>
        <w:pStyle w:val="Descripcin"/>
      </w:pPr>
      <w:bookmarkStart w:id="164" w:name="_Toc167237917"/>
      <w:r>
        <w:t xml:space="preserve">Tabla </w:t>
      </w:r>
      <w:r>
        <w:fldChar w:fldCharType="begin"/>
      </w:r>
      <w:r>
        <w:instrText xml:space="preserve"> SEQ Tabla \* ARABIC </w:instrText>
      </w:r>
      <w:r>
        <w:fldChar w:fldCharType="separate"/>
      </w:r>
      <w:r w:rsidR="009B0259">
        <w:rPr>
          <w:noProof/>
        </w:rPr>
        <w:t>10</w:t>
      </w:r>
      <w:r>
        <w:fldChar w:fldCharType="end"/>
      </w:r>
      <w:r>
        <w:t>. Requerimiento funcional 9</w:t>
      </w:r>
      <w:bookmarkEnd w:id="164"/>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01FC954A" w14:textId="77777777" w:rsidTr="00A63BE3">
        <w:tc>
          <w:tcPr>
            <w:tcW w:w="2500" w:type="pct"/>
            <w:gridSpan w:val="2"/>
          </w:tcPr>
          <w:p w14:paraId="4EB33940" w14:textId="77777777" w:rsidR="00A63BE3" w:rsidRDefault="00A63BE3" w:rsidP="00B55611">
            <w:pPr>
              <w:pStyle w:val="Textotabla"/>
            </w:pPr>
            <w:r>
              <w:t xml:space="preserve">Requerimiento </w:t>
            </w:r>
          </w:p>
        </w:tc>
        <w:tc>
          <w:tcPr>
            <w:tcW w:w="2500" w:type="pct"/>
            <w:gridSpan w:val="3"/>
          </w:tcPr>
          <w:p w14:paraId="0E9EED26" w14:textId="2376469C" w:rsidR="00A63BE3" w:rsidRDefault="00E71A9C" w:rsidP="00B55611">
            <w:pPr>
              <w:pStyle w:val="Textotabla"/>
            </w:pPr>
            <w:r w:rsidRPr="00E71A9C">
              <w:t>Alertas Automáticas</w:t>
            </w:r>
          </w:p>
        </w:tc>
      </w:tr>
      <w:tr w:rsidR="00B55611" w14:paraId="4EDCF65F" w14:textId="77777777" w:rsidTr="00C328F5">
        <w:tc>
          <w:tcPr>
            <w:tcW w:w="1698" w:type="pct"/>
          </w:tcPr>
          <w:p w14:paraId="51F7DA20" w14:textId="77777777" w:rsidR="00B55611" w:rsidRDefault="00B55611" w:rsidP="00B55611">
            <w:pPr>
              <w:pStyle w:val="Textotabla"/>
            </w:pPr>
            <w:r>
              <w:t>Identificador</w:t>
            </w:r>
          </w:p>
        </w:tc>
        <w:tc>
          <w:tcPr>
            <w:tcW w:w="1101" w:type="pct"/>
            <w:gridSpan w:val="2"/>
          </w:tcPr>
          <w:p w14:paraId="2C77D7D8" w14:textId="6C5F74B8" w:rsidR="00B55611" w:rsidRDefault="00F15E42" w:rsidP="00B55611">
            <w:pPr>
              <w:pStyle w:val="Textotabla"/>
            </w:pPr>
            <w:r w:rsidRPr="00F15E42">
              <w:t>RF9</w:t>
            </w:r>
          </w:p>
        </w:tc>
        <w:tc>
          <w:tcPr>
            <w:tcW w:w="1101" w:type="pct"/>
            <w:vMerge w:val="restart"/>
          </w:tcPr>
          <w:p w14:paraId="0CA03843" w14:textId="77777777" w:rsidR="00B55611" w:rsidRDefault="00B55611" w:rsidP="00B55611">
            <w:pPr>
              <w:pStyle w:val="Textotabla"/>
            </w:pPr>
            <w:r>
              <w:br/>
              <w:t xml:space="preserve">Nombre </w:t>
            </w:r>
          </w:p>
        </w:tc>
        <w:tc>
          <w:tcPr>
            <w:tcW w:w="1100" w:type="pct"/>
            <w:vMerge w:val="restart"/>
          </w:tcPr>
          <w:p w14:paraId="799B1E0E" w14:textId="50BDA1A8" w:rsidR="00B55611" w:rsidRDefault="0093343D" w:rsidP="00B55611">
            <w:pPr>
              <w:pStyle w:val="Textotabla"/>
            </w:pPr>
            <w:r>
              <w:br/>
            </w:r>
            <w:r w:rsidRPr="0093343D">
              <w:t>Alertas Automáticas</w:t>
            </w:r>
          </w:p>
        </w:tc>
      </w:tr>
      <w:tr w:rsidR="00B55611" w14:paraId="52318AA5" w14:textId="77777777" w:rsidTr="00EF78A5">
        <w:trPr>
          <w:trHeight w:val="910"/>
        </w:trPr>
        <w:tc>
          <w:tcPr>
            <w:tcW w:w="1698" w:type="pct"/>
          </w:tcPr>
          <w:p w14:paraId="0DE47AF3" w14:textId="6BB1756D" w:rsidR="00B55611" w:rsidRDefault="00A04141" w:rsidP="00B55611">
            <w:pPr>
              <w:pStyle w:val="Textotabla"/>
            </w:pPr>
            <w:r>
              <w:br/>
            </w:r>
            <w:r w:rsidR="00B55611">
              <w:t>Prioridad de desarrollo</w:t>
            </w:r>
          </w:p>
        </w:tc>
        <w:tc>
          <w:tcPr>
            <w:tcW w:w="1101" w:type="pct"/>
            <w:gridSpan w:val="2"/>
          </w:tcPr>
          <w:p w14:paraId="114D66FD" w14:textId="1189BA01" w:rsidR="00B55611" w:rsidRDefault="00A04141" w:rsidP="00B55611">
            <w:pPr>
              <w:pStyle w:val="Textotabla"/>
            </w:pPr>
            <w:r>
              <w:br/>
            </w:r>
            <w:r w:rsidRPr="00A04141">
              <w:t>Alta</w:t>
            </w:r>
          </w:p>
        </w:tc>
        <w:tc>
          <w:tcPr>
            <w:tcW w:w="1101" w:type="pct"/>
            <w:vMerge/>
          </w:tcPr>
          <w:p w14:paraId="6174BFEA" w14:textId="77777777" w:rsidR="00B55611" w:rsidRDefault="00B55611" w:rsidP="00B55611">
            <w:pPr>
              <w:pStyle w:val="Textotabla"/>
            </w:pPr>
          </w:p>
        </w:tc>
        <w:tc>
          <w:tcPr>
            <w:tcW w:w="1100" w:type="pct"/>
            <w:vMerge/>
          </w:tcPr>
          <w:p w14:paraId="56F36333" w14:textId="77777777" w:rsidR="00B55611" w:rsidRDefault="00B55611" w:rsidP="00B55611">
            <w:pPr>
              <w:pStyle w:val="Textotabla"/>
            </w:pPr>
          </w:p>
        </w:tc>
      </w:tr>
      <w:tr w:rsidR="00B55611" w14:paraId="3CACDE75" w14:textId="77777777" w:rsidTr="00C328F5">
        <w:tc>
          <w:tcPr>
            <w:tcW w:w="1698" w:type="pct"/>
          </w:tcPr>
          <w:p w14:paraId="51A0C417" w14:textId="77777777" w:rsidR="00B55611" w:rsidRDefault="00B55611" w:rsidP="00B55611">
            <w:pPr>
              <w:pStyle w:val="Textotabla"/>
            </w:pPr>
            <w:r>
              <w:t>Entrada</w:t>
            </w:r>
          </w:p>
        </w:tc>
        <w:tc>
          <w:tcPr>
            <w:tcW w:w="1101" w:type="pct"/>
            <w:gridSpan w:val="2"/>
          </w:tcPr>
          <w:p w14:paraId="1F8F92A1" w14:textId="2D1C343C" w:rsidR="00B55611" w:rsidRDefault="00D450DD" w:rsidP="00B55611">
            <w:pPr>
              <w:pStyle w:val="Textotabla"/>
            </w:pPr>
            <w:r w:rsidRPr="00D450DD">
              <w:t>Mediciones de sensores que exceden los rangos establecidos</w:t>
            </w:r>
          </w:p>
        </w:tc>
        <w:tc>
          <w:tcPr>
            <w:tcW w:w="1101" w:type="pct"/>
          </w:tcPr>
          <w:p w14:paraId="61F8F005" w14:textId="4CF0E7DE" w:rsidR="00B55611" w:rsidRDefault="00EF78A5" w:rsidP="00B55611">
            <w:pPr>
              <w:pStyle w:val="Textotabla"/>
            </w:pPr>
            <w:r>
              <w:br/>
            </w:r>
            <w:r w:rsidR="00B55611">
              <w:t>Salida</w:t>
            </w:r>
          </w:p>
        </w:tc>
        <w:tc>
          <w:tcPr>
            <w:tcW w:w="1100" w:type="pct"/>
          </w:tcPr>
          <w:p w14:paraId="261CDF3D" w14:textId="0033592E" w:rsidR="00B55611" w:rsidRDefault="00EF78A5" w:rsidP="00B55611">
            <w:pPr>
              <w:pStyle w:val="Textotabla"/>
            </w:pPr>
            <w:r>
              <w:br/>
            </w:r>
            <w:r w:rsidRPr="00EF78A5">
              <w:t>Notificaciones de alerta a los usuarios</w:t>
            </w:r>
          </w:p>
        </w:tc>
      </w:tr>
      <w:tr w:rsidR="00B55611" w14:paraId="10E9D321" w14:textId="77777777" w:rsidTr="00C328F5">
        <w:tc>
          <w:tcPr>
            <w:tcW w:w="1698" w:type="pct"/>
          </w:tcPr>
          <w:p w14:paraId="4EDF0A4A" w14:textId="77777777" w:rsidR="00B55611" w:rsidRDefault="00B55611" w:rsidP="00B55611">
            <w:pPr>
              <w:pStyle w:val="Textotabla"/>
            </w:pPr>
            <w:r>
              <w:t>Descripción</w:t>
            </w:r>
          </w:p>
        </w:tc>
        <w:tc>
          <w:tcPr>
            <w:tcW w:w="3302" w:type="pct"/>
            <w:gridSpan w:val="4"/>
          </w:tcPr>
          <w:p w14:paraId="5D9AA647" w14:textId="54417BE9" w:rsidR="00B55611" w:rsidRDefault="002D7FA6" w:rsidP="00B55611">
            <w:pPr>
              <w:pStyle w:val="Textotabla"/>
            </w:pPr>
            <w:r w:rsidRPr="002D7FA6">
              <w:t>Generar alertas automáticas cuando las mediciones excedan los rangos establecidos.</w:t>
            </w:r>
          </w:p>
        </w:tc>
      </w:tr>
      <w:tr w:rsidR="00B55611" w14:paraId="0A2A1A1F" w14:textId="77777777" w:rsidTr="00C328F5">
        <w:tc>
          <w:tcPr>
            <w:tcW w:w="1698" w:type="pct"/>
          </w:tcPr>
          <w:p w14:paraId="75554A96" w14:textId="77777777" w:rsidR="00B55611" w:rsidRDefault="00B55611" w:rsidP="00B55611">
            <w:pPr>
              <w:pStyle w:val="Textotabla"/>
            </w:pPr>
            <w:r>
              <w:t>Precondición</w:t>
            </w:r>
          </w:p>
        </w:tc>
        <w:tc>
          <w:tcPr>
            <w:tcW w:w="3302" w:type="pct"/>
            <w:gridSpan w:val="4"/>
          </w:tcPr>
          <w:p w14:paraId="641B6622" w14:textId="27BC04F4" w:rsidR="00B55611" w:rsidRDefault="0051265E" w:rsidP="00B55611">
            <w:pPr>
              <w:pStyle w:val="Textotabla"/>
            </w:pPr>
            <w:r w:rsidRPr="0051265E">
              <w:t>Los rangos óptimos deben estar definidos en el sistema.</w:t>
            </w:r>
          </w:p>
        </w:tc>
      </w:tr>
      <w:tr w:rsidR="00B55611" w14:paraId="42ACEAB7" w14:textId="77777777" w:rsidTr="00C328F5">
        <w:tc>
          <w:tcPr>
            <w:tcW w:w="1698" w:type="pct"/>
          </w:tcPr>
          <w:p w14:paraId="0C38BCBB" w14:textId="77777777" w:rsidR="00B55611" w:rsidRDefault="00B55611" w:rsidP="00B55611">
            <w:pPr>
              <w:pStyle w:val="Textotabla"/>
            </w:pPr>
            <w:r>
              <w:t>Postcondición</w:t>
            </w:r>
          </w:p>
        </w:tc>
        <w:tc>
          <w:tcPr>
            <w:tcW w:w="3302" w:type="pct"/>
            <w:gridSpan w:val="4"/>
          </w:tcPr>
          <w:p w14:paraId="77ACFE83" w14:textId="18EAB36A" w:rsidR="00B55611" w:rsidRDefault="00F75C51" w:rsidP="00B55611">
            <w:pPr>
              <w:pStyle w:val="Textotabla"/>
            </w:pPr>
            <w:r w:rsidRPr="00F75C51">
              <w:t>Los usuarios reciben notificaciones inmediatas sobre mediciones fuera de rango.</w:t>
            </w:r>
          </w:p>
        </w:tc>
      </w:tr>
    </w:tbl>
    <w:p w14:paraId="7EB54385" w14:textId="77777777" w:rsidR="00B55611" w:rsidRDefault="00B55611" w:rsidP="00B55611">
      <w:pPr>
        <w:pStyle w:val="Cita"/>
      </w:pPr>
      <w:r>
        <w:t>Fuente: Elaboración propia</w:t>
      </w:r>
    </w:p>
    <w:p w14:paraId="4FCB9EE4" w14:textId="24D56E25" w:rsidR="00B55611" w:rsidRDefault="00B55611">
      <w:pPr>
        <w:spacing w:after="160" w:line="259" w:lineRule="auto"/>
      </w:pPr>
      <w:r>
        <w:br w:type="page"/>
      </w:r>
    </w:p>
    <w:p w14:paraId="3A687805" w14:textId="39FF6DF6" w:rsidR="00B55611" w:rsidRDefault="00B55611" w:rsidP="00B55611">
      <w:pPr>
        <w:pStyle w:val="Descripcin"/>
      </w:pPr>
      <w:bookmarkStart w:id="165" w:name="_Toc167237918"/>
      <w:r>
        <w:lastRenderedPageBreak/>
        <w:t xml:space="preserve">Tabla </w:t>
      </w:r>
      <w:r>
        <w:fldChar w:fldCharType="begin"/>
      </w:r>
      <w:r>
        <w:instrText xml:space="preserve"> SEQ Tabla \* ARABIC </w:instrText>
      </w:r>
      <w:r>
        <w:fldChar w:fldCharType="separate"/>
      </w:r>
      <w:r w:rsidR="009B0259">
        <w:rPr>
          <w:noProof/>
        </w:rPr>
        <w:t>11</w:t>
      </w:r>
      <w:r>
        <w:fldChar w:fldCharType="end"/>
      </w:r>
      <w:r>
        <w:t>. Requerimiento funcional 10</w:t>
      </w:r>
      <w:bookmarkEnd w:id="165"/>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781A4F52" w14:textId="77777777" w:rsidTr="00A63BE3">
        <w:tc>
          <w:tcPr>
            <w:tcW w:w="2500" w:type="pct"/>
            <w:gridSpan w:val="2"/>
          </w:tcPr>
          <w:p w14:paraId="33658268" w14:textId="77777777" w:rsidR="00A63BE3" w:rsidRDefault="00A63BE3" w:rsidP="00B55611">
            <w:pPr>
              <w:pStyle w:val="Textotabla"/>
            </w:pPr>
            <w:r>
              <w:t xml:space="preserve">Requerimiento </w:t>
            </w:r>
          </w:p>
        </w:tc>
        <w:tc>
          <w:tcPr>
            <w:tcW w:w="2500" w:type="pct"/>
            <w:gridSpan w:val="3"/>
          </w:tcPr>
          <w:p w14:paraId="54D12F8E" w14:textId="067E909E" w:rsidR="00A63BE3" w:rsidRDefault="00C85FF1" w:rsidP="00B55611">
            <w:pPr>
              <w:pStyle w:val="Textotabla"/>
            </w:pPr>
            <w:r w:rsidRPr="00C85FF1">
              <w:t>Aprobación de Usuarios</w:t>
            </w:r>
          </w:p>
        </w:tc>
      </w:tr>
      <w:tr w:rsidR="00B55611" w14:paraId="25E8AD88" w14:textId="77777777" w:rsidTr="00C328F5">
        <w:tc>
          <w:tcPr>
            <w:tcW w:w="1698" w:type="pct"/>
          </w:tcPr>
          <w:p w14:paraId="2461FCD8" w14:textId="77777777" w:rsidR="00B55611" w:rsidRDefault="00B55611" w:rsidP="00B55611">
            <w:pPr>
              <w:pStyle w:val="Textotabla"/>
            </w:pPr>
            <w:r>
              <w:t>Identificador</w:t>
            </w:r>
          </w:p>
        </w:tc>
        <w:tc>
          <w:tcPr>
            <w:tcW w:w="1101" w:type="pct"/>
            <w:gridSpan w:val="2"/>
          </w:tcPr>
          <w:p w14:paraId="5E2DAE47" w14:textId="01649105" w:rsidR="00B55611" w:rsidRDefault="00B25AA1" w:rsidP="00B55611">
            <w:pPr>
              <w:pStyle w:val="Textotabla"/>
            </w:pPr>
            <w:r w:rsidRPr="00B25AA1">
              <w:t>RF10</w:t>
            </w:r>
          </w:p>
        </w:tc>
        <w:tc>
          <w:tcPr>
            <w:tcW w:w="1101" w:type="pct"/>
            <w:vMerge w:val="restart"/>
          </w:tcPr>
          <w:p w14:paraId="1983C265" w14:textId="77777777" w:rsidR="00B55611" w:rsidRDefault="00B55611" w:rsidP="00B55611">
            <w:pPr>
              <w:pStyle w:val="Textotabla"/>
            </w:pPr>
            <w:r>
              <w:br/>
              <w:t xml:space="preserve">Nombre </w:t>
            </w:r>
          </w:p>
        </w:tc>
        <w:tc>
          <w:tcPr>
            <w:tcW w:w="1100" w:type="pct"/>
            <w:vMerge w:val="restart"/>
          </w:tcPr>
          <w:p w14:paraId="6EC5660B" w14:textId="23184513" w:rsidR="00B55611" w:rsidRDefault="00CF5D56" w:rsidP="00B55611">
            <w:pPr>
              <w:pStyle w:val="Textotabla"/>
            </w:pPr>
            <w:r>
              <w:br/>
            </w:r>
            <w:r w:rsidRPr="00CF5D56">
              <w:t>Aprobación de Usuarios</w:t>
            </w:r>
          </w:p>
        </w:tc>
      </w:tr>
      <w:tr w:rsidR="00B55611" w14:paraId="297EB3C9" w14:textId="77777777" w:rsidTr="00C328F5">
        <w:trPr>
          <w:trHeight w:val="734"/>
        </w:trPr>
        <w:tc>
          <w:tcPr>
            <w:tcW w:w="1698" w:type="pct"/>
          </w:tcPr>
          <w:p w14:paraId="6A5605DB" w14:textId="77777777" w:rsidR="00B55611" w:rsidRDefault="00B55611" w:rsidP="00B55611">
            <w:pPr>
              <w:pStyle w:val="Textotabla"/>
            </w:pPr>
            <w:r>
              <w:t>Prioridad de desarrollo</w:t>
            </w:r>
          </w:p>
        </w:tc>
        <w:tc>
          <w:tcPr>
            <w:tcW w:w="1101" w:type="pct"/>
            <w:gridSpan w:val="2"/>
          </w:tcPr>
          <w:p w14:paraId="012B9F65" w14:textId="3D6ACFF7" w:rsidR="00B55611" w:rsidRDefault="00716CDD" w:rsidP="00B55611">
            <w:pPr>
              <w:pStyle w:val="Textotabla"/>
            </w:pPr>
            <w:r w:rsidRPr="00716CDD">
              <w:t>Media</w:t>
            </w:r>
          </w:p>
        </w:tc>
        <w:tc>
          <w:tcPr>
            <w:tcW w:w="1101" w:type="pct"/>
            <w:vMerge/>
          </w:tcPr>
          <w:p w14:paraId="018E8A56" w14:textId="77777777" w:rsidR="00B55611" w:rsidRDefault="00B55611" w:rsidP="00B55611">
            <w:pPr>
              <w:pStyle w:val="Textotabla"/>
            </w:pPr>
          </w:p>
        </w:tc>
        <w:tc>
          <w:tcPr>
            <w:tcW w:w="1100" w:type="pct"/>
            <w:vMerge/>
          </w:tcPr>
          <w:p w14:paraId="545DB1E6" w14:textId="77777777" w:rsidR="00B55611" w:rsidRDefault="00B55611" w:rsidP="00B55611">
            <w:pPr>
              <w:pStyle w:val="Textotabla"/>
            </w:pPr>
          </w:p>
        </w:tc>
      </w:tr>
      <w:tr w:rsidR="00B55611" w14:paraId="3C935B7B" w14:textId="77777777" w:rsidTr="001C1DC9">
        <w:trPr>
          <w:trHeight w:val="986"/>
        </w:trPr>
        <w:tc>
          <w:tcPr>
            <w:tcW w:w="1698" w:type="pct"/>
          </w:tcPr>
          <w:p w14:paraId="7CC3EE79" w14:textId="08CB988E" w:rsidR="00B55611" w:rsidRDefault="001C1DC9" w:rsidP="00B55611">
            <w:pPr>
              <w:pStyle w:val="Textotabla"/>
            </w:pPr>
            <w:r>
              <w:br/>
            </w:r>
            <w:r w:rsidR="00B55611">
              <w:t>Entrada</w:t>
            </w:r>
          </w:p>
        </w:tc>
        <w:tc>
          <w:tcPr>
            <w:tcW w:w="1101" w:type="pct"/>
            <w:gridSpan w:val="2"/>
          </w:tcPr>
          <w:p w14:paraId="03A08A9A" w14:textId="7AEA6EED" w:rsidR="00B55611" w:rsidRDefault="008C18FA" w:rsidP="00B55611">
            <w:pPr>
              <w:pStyle w:val="Textotabla"/>
            </w:pPr>
            <w:r w:rsidRPr="008C18FA">
              <w:t>Solicitudes de registro de nuevos usuarios</w:t>
            </w:r>
          </w:p>
        </w:tc>
        <w:tc>
          <w:tcPr>
            <w:tcW w:w="1101" w:type="pct"/>
          </w:tcPr>
          <w:p w14:paraId="40F1E620" w14:textId="5D43B034" w:rsidR="00B55611" w:rsidRDefault="001C1DC9" w:rsidP="00B55611">
            <w:pPr>
              <w:pStyle w:val="Textotabla"/>
            </w:pPr>
            <w:r>
              <w:br/>
            </w:r>
            <w:r w:rsidR="00B55611">
              <w:t>Salida</w:t>
            </w:r>
          </w:p>
        </w:tc>
        <w:tc>
          <w:tcPr>
            <w:tcW w:w="1100" w:type="pct"/>
          </w:tcPr>
          <w:p w14:paraId="1B162B99" w14:textId="3E7D055E" w:rsidR="00B55611" w:rsidRDefault="001C1DC9" w:rsidP="00B55611">
            <w:pPr>
              <w:pStyle w:val="Textotabla"/>
            </w:pPr>
            <w:r w:rsidRPr="001C1DC9">
              <w:t>Confirmación de aprobación o rechazo</w:t>
            </w:r>
          </w:p>
        </w:tc>
      </w:tr>
      <w:tr w:rsidR="00B55611" w14:paraId="4690DE2E" w14:textId="77777777" w:rsidTr="00C328F5">
        <w:tc>
          <w:tcPr>
            <w:tcW w:w="1698" w:type="pct"/>
          </w:tcPr>
          <w:p w14:paraId="7C2961C9" w14:textId="77777777" w:rsidR="00B55611" w:rsidRDefault="00B55611" w:rsidP="00B55611">
            <w:pPr>
              <w:pStyle w:val="Textotabla"/>
            </w:pPr>
            <w:r>
              <w:t>Descripción</w:t>
            </w:r>
          </w:p>
        </w:tc>
        <w:tc>
          <w:tcPr>
            <w:tcW w:w="3302" w:type="pct"/>
            <w:gridSpan w:val="4"/>
          </w:tcPr>
          <w:p w14:paraId="5A994FA2" w14:textId="4F6B1B8E" w:rsidR="00B55611" w:rsidRDefault="00B84719" w:rsidP="00B55611">
            <w:pPr>
              <w:pStyle w:val="Textotabla"/>
            </w:pPr>
            <w:r w:rsidRPr="00B84719">
              <w:t>Los administradores y suscriptores deben ser aprobados por usuarios de mayor jerarquía.</w:t>
            </w:r>
          </w:p>
        </w:tc>
      </w:tr>
      <w:tr w:rsidR="00B55611" w14:paraId="71028271" w14:textId="77777777" w:rsidTr="00C328F5">
        <w:tc>
          <w:tcPr>
            <w:tcW w:w="1698" w:type="pct"/>
          </w:tcPr>
          <w:p w14:paraId="3EA86CDE" w14:textId="77777777" w:rsidR="00B55611" w:rsidRDefault="00B55611" w:rsidP="00B55611">
            <w:pPr>
              <w:pStyle w:val="Textotabla"/>
            </w:pPr>
            <w:r>
              <w:t>Precondición</w:t>
            </w:r>
          </w:p>
        </w:tc>
        <w:tc>
          <w:tcPr>
            <w:tcW w:w="3302" w:type="pct"/>
            <w:gridSpan w:val="4"/>
          </w:tcPr>
          <w:p w14:paraId="5E65588A" w14:textId="3422E926" w:rsidR="00B55611" w:rsidRDefault="00B9430A" w:rsidP="00B55611">
            <w:pPr>
              <w:pStyle w:val="Textotabla"/>
            </w:pPr>
            <w:r w:rsidRPr="00B9430A">
              <w:t>Las solicitudes deben estar pendientes de aprobación.</w:t>
            </w:r>
          </w:p>
        </w:tc>
      </w:tr>
      <w:tr w:rsidR="00B55611" w14:paraId="12487A07" w14:textId="77777777" w:rsidTr="00C328F5">
        <w:tc>
          <w:tcPr>
            <w:tcW w:w="1698" w:type="pct"/>
          </w:tcPr>
          <w:p w14:paraId="085320DD" w14:textId="77777777" w:rsidR="00B55611" w:rsidRDefault="00B55611" w:rsidP="00B55611">
            <w:pPr>
              <w:pStyle w:val="Textotabla"/>
            </w:pPr>
            <w:r>
              <w:t>Postcondición</w:t>
            </w:r>
          </w:p>
        </w:tc>
        <w:tc>
          <w:tcPr>
            <w:tcW w:w="3302" w:type="pct"/>
            <w:gridSpan w:val="4"/>
          </w:tcPr>
          <w:p w14:paraId="782082D7" w14:textId="0E466F76" w:rsidR="00B55611" w:rsidRDefault="005F2D4C" w:rsidP="00B55611">
            <w:pPr>
              <w:pStyle w:val="Textotabla"/>
            </w:pPr>
            <w:r w:rsidRPr="005F2D4C">
              <w:t>Los usuarios aprobados obtienen acceso según su rol.</w:t>
            </w:r>
          </w:p>
        </w:tc>
      </w:tr>
    </w:tbl>
    <w:p w14:paraId="017E2534" w14:textId="77777777" w:rsidR="00B55611" w:rsidRDefault="00B55611" w:rsidP="00B55611">
      <w:pPr>
        <w:pStyle w:val="Cita"/>
      </w:pPr>
      <w:r>
        <w:t>Fuente: Elaboración propia</w:t>
      </w:r>
    </w:p>
    <w:p w14:paraId="62057749" w14:textId="46449292" w:rsidR="00B55611" w:rsidRDefault="00B55611" w:rsidP="00B55611">
      <w:pPr>
        <w:pStyle w:val="Descripcin"/>
      </w:pPr>
      <w:bookmarkStart w:id="166" w:name="_Toc167237919"/>
      <w:r>
        <w:t xml:space="preserve">Tabla </w:t>
      </w:r>
      <w:r>
        <w:fldChar w:fldCharType="begin"/>
      </w:r>
      <w:r>
        <w:instrText xml:space="preserve"> SEQ Tabla \* ARABIC </w:instrText>
      </w:r>
      <w:r>
        <w:fldChar w:fldCharType="separate"/>
      </w:r>
      <w:r w:rsidR="009B0259">
        <w:rPr>
          <w:noProof/>
        </w:rPr>
        <w:t>12</w:t>
      </w:r>
      <w:r>
        <w:fldChar w:fldCharType="end"/>
      </w:r>
      <w:r>
        <w:t>. Requerimiento funcional 11</w:t>
      </w:r>
      <w:bookmarkEnd w:id="166"/>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4441FC30" w14:textId="77777777" w:rsidTr="00A63BE3">
        <w:tc>
          <w:tcPr>
            <w:tcW w:w="2500" w:type="pct"/>
            <w:gridSpan w:val="2"/>
          </w:tcPr>
          <w:p w14:paraId="3F50CA12" w14:textId="77777777" w:rsidR="00A63BE3" w:rsidRDefault="00A63BE3" w:rsidP="00B55611">
            <w:pPr>
              <w:pStyle w:val="Textotabla"/>
            </w:pPr>
            <w:r>
              <w:t xml:space="preserve">Requerimiento </w:t>
            </w:r>
          </w:p>
        </w:tc>
        <w:tc>
          <w:tcPr>
            <w:tcW w:w="2500" w:type="pct"/>
            <w:gridSpan w:val="3"/>
          </w:tcPr>
          <w:p w14:paraId="06BE0E94" w14:textId="59468A78" w:rsidR="00A63BE3" w:rsidRDefault="00D41BD2" w:rsidP="00B55611">
            <w:pPr>
              <w:pStyle w:val="Textotabla"/>
            </w:pPr>
            <w:r w:rsidRPr="00D41BD2">
              <w:t>Reportes de Estado de Salud</w:t>
            </w:r>
          </w:p>
        </w:tc>
      </w:tr>
      <w:tr w:rsidR="00B55611" w14:paraId="7480A13A" w14:textId="77777777" w:rsidTr="00C328F5">
        <w:tc>
          <w:tcPr>
            <w:tcW w:w="1698" w:type="pct"/>
          </w:tcPr>
          <w:p w14:paraId="32748EA9" w14:textId="77777777" w:rsidR="00B55611" w:rsidRDefault="00B55611" w:rsidP="00B55611">
            <w:pPr>
              <w:pStyle w:val="Textotabla"/>
            </w:pPr>
            <w:r>
              <w:t>Identificador</w:t>
            </w:r>
          </w:p>
        </w:tc>
        <w:tc>
          <w:tcPr>
            <w:tcW w:w="1101" w:type="pct"/>
            <w:gridSpan w:val="2"/>
          </w:tcPr>
          <w:p w14:paraId="3C91BF56" w14:textId="6176C5A1" w:rsidR="00B55611" w:rsidRDefault="0044259E" w:rsidP="00B55611">
            <w:pPr>
              <w:pStyle w:val="Textotabla"/>
            </w:pPr>
            <w:r w:rsidRPr="0044259E">
              <w:t>RF11</w:t>
            </w:r>
          </w:p>
        </w:tc>
        <w:tc>
          <w:tcPr>
            <w:tcW w:w="1101" w:type="pct"/>
            <w:vMerge w:val="restart"/>
          </w:tcPr>
          <w:p w14:paraId="3E662D32" w14:textId="77777777" w:rsidR="00B55611" w:rsidRDefault="00B55611" w:rsidP="00B55611">
            <w:pPr>
              <w:pStyle w:val="Textotabla"/>
            </w:pPr>
            <w:r>
              <w:br/>
              <w:t xml:space="preserve">Nombre </w:t>
            </w:r>
          </w:p>
        </w:tc>
        <w:tc>
          <w:tcPr>
            <w:tcW w:w="1100" w:type="pct"/>
            <w:vMerge w:val="restart"/>
          </w:tcPr>
          <w:p w14:paraId="70E0A0AB" w14:textId="3B945D59" w:rsidR="00B55611" w:rsidRDefault="00AD185D" w:rsidP="00B55611">
            <w:pPr>
              <w:pStyle w:val="Textotabla"/>
            </w:pPr>
            <w:r>
              <w:br/>
            </w:r>
            <w:r w:rsidRPr="00AD185D">
              <w:t>Reportes de Estado de Salud</w:t>
            </w:r>
          </w:p>
        </w:tc>
      </w:tr>
      <w:tr w:rsidR="00B55611" w14:paraId="36BACFE0" w14:textId="77777777" w:rsidTr="00C328F5">
        <w:trPr>
          <w:trHeight w:val="734"/>
        </w:trPr>
        <w:tc>
          <w:tcPr>
            <w:tcW w:w="1698" w:type="pct"/>
          </w:tcPr>
          <w:p w14:paraId="05B61780" w14:textId="77777777" w:rsidR="00B55611" w:rsidRDefault="00B55611" w:rsidP="00B55611">
            <w:pPr>
              <w:pStyle w:val="Textotabla"/>
            </w:pPr>
            <w:r>
              <w:t>Prioridad de desarrollo</w:t>
            </w:r>
          </w:p>
        </w:tc>
        <w:tc>
          <w:tcPr>
            <w:tcW w:w="1101" w:type="pct"/>
            <w:gridSpan w:val="2"/>
          </w:tcPr>
          <w:p w14:paraId="35B02C7E" w14:textId="5DEE4748" w:rsidR="00B55611" w:rsidRDefault="008A12D8" w:rsidP="00B55611">
            <w:pPr>
              <w:pStyle w:val="Textotabla"/>
            </w:pPr>
            <w:r w:rsidRPr="008A12D8">
              <w:t>Alta</w:t>
            </w:r>
          </w:p>
        </w:tc>
        <w:tc>
          <w:tcPr>
            <w:tcW w:w="1101" w:type="pct"/>
            <w:vMerge/>
          </w:tcPr>
          <w:p w14:paraId="42A7B0F2" w14:textId="77777777" w:rsidR="00B55611" w:rsidRDefault="00B55611" w:rsidP="00B55611">
            <w:pPr>
              <w:pStyle w:val="Textotabla"/>
            </w:pPr>
          </w:p>
        </w:tc>
        <w:tc>
          <w:tcPr>
            <w:tcW w:w="1100" w:type="pct"/>
            <w:vMerge/>
          </w:tcPr>
          <w:p w14:paraId="363BFF38" w14:textId="77777777" w:rsidR="00B55611" w:rsidRDefault="00B55611" w:rsidP="00B55611">
            <w:pPr>
              <w:pStyle w:val="Textotabla"/>
            </w:pPr>
          </w:p>
        </w:tc>
      </w:tr>
      <w:tr w:rsidR="00B55611" w14:paraId="6E689220" w14:textId="77777777" w:rsidTr="00C328F5">
        <w:tc>
          <w:tcPr>
            <w:tcW w:w="1698" w:type="pct"/>
          </w:tcPr>
          <w:p w14:paraId="37C5979F" w14:textId="77777777" w:rsidR="00B55611" w:rsidRDefault="00B55611" w:rsidP="00B55611">
            <w:pPr>
              <w:pStyle w:val="Textotabla"/>
            </w:pPr>
            <w:r>
              <w:t>Entrada</w:t>
            </w:r>
          </w:p>
        </w:tc>
        <w:tc>
          <w:tcPr>
            <w:tcW w:w="1101" w:type="pct"/>
            <w:gridSpan w:val="2"/>
          </w:tcPr>
          <w:p w14:paraId="32568109" w14:textId="4F3ED926" w:rsidR="00B55611" w:rsidRDefault="00127E56" w:rsidP="00B55611">
            <w:pPr>
              <w:pStyle w:val="Textotabla"/>
            </w:pPr>
            <w:r w:rsidRPr="00127E56">
              <w:t>Datos de mediciones y observaciones de usuarios</w:t>
            </w:r>
          </w:p>
        </w:tc>
        <w:tc>
          <w:tcPr>
            <w:tcW w:w="1101" w:type="pct"/>
          </w:tcPr>
          <w:p w14:paraId="3BA0FAAE" w14:textId="77777777" w:rsidR="00B55611" w:rsidRDefault="00B55611" w:rsidP="00B55611">
            <w:pPr>
              <w:pStyle w:val="Textotabla"/>
            </w:pPr>
            <w:r>
              <w:t>Salida</w:t>
            </w:r>
          </w:p>
        </w:tc>
        <w:tc>
          <w:tcPr>
            <w:tcW w:w="1100" w:type="pct"/>
          </w:tcPr>
          <w:p w14:paraId="29BDB8D5" w14:textId="7520FA4C" w:rsidR="00B55611" w:rsidRDefault="0048596D" w:rsidP="00B55611">
            <w:pPr>
              <w:pStyle w:val="Textotabla"/>
            </w:pPr>
            <w:r w:rsidRPr="0048596D">
              <w:t>Reportes de estado de salud en la interfaz de usuario</w:t>
            </w:r>
          </w:p>
        </w:tc>
      </w:tr>
      <w:tr w:rsidR="00B55611" w14:paraId="061B6F6E" w14:textId="77777777" w:rsidTr="00C328F5">
        <w:tc>
          <w:tcPr>
            <w:tcW w:w="1698" w:type="pct"/>
          </w:tcPr>
          <w:p w14:paraId="3CBAD228" w14:textId="77777777" w:rsidR="00B55611" w:rsidRDefault="00B55611" w:rsidP="00B55611">
            <w:pPr>
              <w:pStyle w:val="Textotabla"/>
            </w:pPr>
            <w:r>
              <w:t>Descripción</w:t>
            </w:r>
          </w:p>
        </w:tc>
        <w:tc>
          <w:tcPr>
            <w:tcW w:w="3302" w:type="pct"/>
            <w:gridSpan w:val="4"/>
          </w:tcPr>
          <w:p w14:paraId="661D1E2C" w14:textId="3A575373" w:rsidR="00B55611" w:rsidRDefault="00947135" w:rsidP="00B55611">
            <w:pPr>
              <w:pStyle w:val="Textotabla"/>
            </w:pPr>
            <w:r w:rsidRPr="00947135">
              <w:t>Permitir a los usuarios visualizar el estado de salud de cada ajolote en el sistema.</w:t>
            </w:r>
          </w:p>
        </w:tc>
      </w:tr>
      <w:tr w:rsidR="00B55611" w14:paraId="27227A98" w14:textId="77777777" w:rsidTr="00C328F5">
        <w:tc>
          <w:tcPr>
            <w:tcW w:w="1698" w:type="pct"/>
          </w:tcPr>
          <w:p w14:paraId="658E8296" w14:textId="77777777" w:rsidR="00B55611" w:rsidRDefault="00B55611" w:rsidP="00B55611">
            <w:pPr>
              <w:pStyle w:val="Textotabla"/>
            </w:pPr>
            <w:r>
              <w:t>Precondición</w:t>
            </w:r>
          </w:p>
        </w:tc>
        <w:tc>
          <w:tcPr>
            <w:tcW w:w="3302" w:type="pct"/>
            <w:gridSpan w:val="4"/>
          </w:tcPr>
          <w:p w14:paraId="2734941A" w14:textId="1C2FB3AB" w:rsidR="00B55611" w:rsidRDefault="00222262" w:rsidP="00B55611">
            <w:pPr>
              <w:pStyle w:val="Textotabla"/>
            </w:pPr>
            <w:r w:rsidRPr="00222262">
              <w:t>Los datos deben estar registrados en el sistema.</w:t>
            </w:r>
          </w:p>
        </w:tc>
      </w:tr>
      <w:tr w:rsidR="00B55611" w14:paraId="33017C95" w14:textId="77777777" w:rsidTr="00C328F5">
        <w:tc>
          <w:tcPr>
            <w:tcW w:w="1698" w:type="pct"/>
          </w:tcPr>
          <w:p w14:paraId="70C5E831" w14:textId="77777777" w:rsidR="00B55611" w:rsidRDefault="00B55611" w:rsidP="00B55611">
            <w:pPr>
              <w:pStyle w:val="Textotabla"/>
            </w:pPr>
            <w:r>
              <w:t>Postcondición</w:t>
            </w:r>
          </w:p>
        </w:tc>
        <w:tc>
          <w:tcPr>
            <w:tcW w:w="3302" w:type="pct"/>
            <w:gridSpan w:val="4"/>
          </w:tcPr>
          <w:p w14:paraId="73698ADF" w14:textId="5D78EE50" w:rsidR="00B55611" w:rsidRDefault="004A3BB5" w:rsidP="00B55611">
            <w:pPr>
              <w:pStyle w:val="Textotabla"/>
            </w:pPr>
            <w:r w:rsidRPr="004A3BB5">
              <w:t>Los reportes están disponibles y actualizados para los usuarios.</w:t>
            </w:r>
          </w:p>
        </w:tc>
      </w:tr>
    </w:tbl>
    <w:p w14:paraId="5B152570" w14:textId="77777777" w:rsidR="00B55611" w:rsidRDefault="00B55611" w:rsidP="00B55611">
      <w:pPr>
        <w:pStyle w:val="Cita"/>
      </w:pPr>
      <w:r>
        <w:t>Fuente: Elaboración propia</w:t>
      </w:r>
    </w:p>
    <w:p w14:paraId="2AEF53A4" w14:textId="79610128" w:rsidR="00B55611" w:rsidRDefault="00B55611">
      <w:pPr>
        <w:spacing w:after="160" w:line="259" w:lineRule="auto"/>
      </w:pPr>
      <w:r>
        <w:br w:type="page"/>
      </w:r>
    </w:p>
    <w:p w14:paraId="6D8D22E6" w14:textId="245FA1AD" w:rsidR="00B55611" w:rsidRDefault="00B55611" w:rsidP="00B55611">
      <w:pPr>
        <w:pStyle w:val="Descripcin"/>
      </w:pPr>
      <w:bookmarkStart w:id="167" w:name="_Toc167237920"/>
      <w:r>
        <w:lastRenderedPageBreak/>
        <w:t xml:space="preserve">Tabla </w:t>
      </w:r>
      <w:r>
        <w:fldChar w:fldCharType="begin"/>
      </w:r>
      <w:r>
        <w:instrText xml:space="preserve"> SEQ Tabla \* ARABIC </w:instrText>
      </w:r>
      <w:r>
        <w:fldChar w:fldCharType="separate"/>
      </w:r>
      <w:r w:rsidR="009B0259">
        <w:rPr>
          <w:noProof/>
        </w:rPr>
        <w:t>13</w:t>
      </w:r>
      <w:r>
        <w:fldChar w:fldCharType="end"/>
      </w:r>
      <w:r>
        <w:t>. Requerimiento funcional 12</w:t>
      </w:r>
      <w:bookmarkEnd w:id="167"/>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1A357A39" w14:textId="77777777" w:rsidTr="00A63BE3">
        <w:tc>
          <w:tcPr>
            <w:tcW w:w="2500" w:type="pct"/>
            <w:gridSpan w:val="2"/>
          </w:tcPr>
          <w:p w14:paraId="42730D11" w14:textId="77777777" w:rsidR="00A63BE3" w:rsidRDefault="00A63BE3" w:rsidP="00B55611">
            <w:pPr>
              <w:pStyle w:val="Textotabla"/>
            </w:pPr>
            <w:r>
              <w:t xml:space="preserve">Requerimiento </w:t>
            </w:r>
          </w:p>
        </w:tc>
        <w:tc>
          <w:tcPr>
            <w:tcW w:w="2500" w:type="pct"/>
            <w:gridSpan w:val="3"/>
          </w:tcPr>
          <w:p w14:paraId="5A80CC96" w14:textId="305B1F3C" w:rsidR="00A63BE3" w:rsidRDefault="00515E26" w:rsidP="00B55611">
            <w:pPr>
              <w:pStyle w:val="Textotabla"/>
            </w:pPr>
            <w:r w:rsidRPr="00515E26">
              <w:t>Integración de Sensores</w:t>
            </w:r>
          </w:p>
        </w:tc>
      </w:tr>
      <w:tr w:rsidR="00B55611" w14:paraId="22D3DF59" w14:textId="77777777" w:rsidTr="00C328F5">
        <w:tc>
          <w:tcPr>
            <w:tcW w:w="1698" w:type="pct"/>
          </w:tcPr>
          <w:p w14:paraId="109EAD7C" w14:textId="77777777" w:rsidR="00B55611" w:rsidRDefault="00B55611" w:rsidP="00B55611">
            <w:pPr>
              <w:pStyle w:val="Textotabla"/>
            </w:pPr>
            <w:r>
              <w:t>Identificador</w:t>
            </w:r>
          </w:p>
        </w:tc>
        <w:tc>
          <w:tcPr>
            <w:tcW w:w="1101" w:type="pct"/>
            <w:gridSpan w:val="2"/>
          </w:tcPr>
          <w:p w14:paraId="32721A2E" w14:textId="61F32135" w:rsidR="00B55611" w:rsidRDefault="00060388" w:rsidP="00B55611">
            <w:pPr>
              <w:pStyle w:val="Textotabla"/>
            </w:pPr>
            <w:r w:rsidRPr="00060388">
              <w:t>RF12</w:t>
            </w:r>
          </w:p>
        </w:tc>
        <w:tc>
          <w:tcPr>
            <w:tcW w:w="1101" w:type="pct"/>
            <w:vMerge w:val="restart"/>
          </w:tcPr>
          <w:p w14:paraId="5E633006" w14:textId="77777777" w:rsidR="00B55611" w:rsidRDefault="00B55611" w:rsidP="00B55611">
            <w:pPr>
              <w:pStyle w:val="Textotabla"/>
            </w:pPr>
            <w:r>
              <w:br/>
              <w:t xml:space="preserve">Nombre </w:t>
            </w:r>
          </w:p>
        </w:tc>
        <w:tc>
          <w:tcPr>
            <w:tcW w:w="1100" w:type="pct"/>
            <w:vMerge w:val="restart"/>
          </w:tcPr>
          <w:p w14:paraId="1E3643CD" w14:textId="0FF918FE" w:rsidR="00B55611" w:rsidRDefault="00B61F44" w:rsidP="00B55611">
            <w:pPr>
              <w:pStyle w:val="Textotabla"/>
            </w:pPr>
            <w:r>
              <w:br/>
            </w:r>
            <w:r w:rsidRPr="00B61F44">
              <w:t>Integración de Sensores</w:t>
            </w:r>
          </w:p>
        </w:tc>
      </w:tr>
      <w:tr w:rsidR="00B55611" w14:paraId="0223D163" w14:textId="77777777" w:rsidTr="00C328F5">
        <w:trPr>
          <w:trHeight w:val="734"/>
        </w:trPr>
        <w:tc>
          <w:tcPr>
            <w:tcW w:w="1698" w:type="pct"/>
          </w:tcPr>
          <w:p w14:paraId="352C24F0" w14:textId="77777777" w:rsidR="00B55611" w:rsidRDefault="00B55611" w:rsidP="00B55611">
            <w:pPr>
              <w:pStyle w:val="Textotabla"/>
            </w:pPr>
            <w:r>
              <w:t>Prioridad de desarrollo</w:t>
            </w:r>
          </w:p>
        </w:tc>
        <w:tc>
          <w:tcPr>
            <w:tcW w:w="1101" w:type="pct"/>
            <w:gridSpan w:val="2"/>
          </w:tcPr>
          <w:p w14:paraId="7991C93A" w14:textId="6D58AB3E" w:rsidR="00B55611" w:rsidRDefault="00ED5B8A" w:rsidP="00B55611">
            <w:pPr>
              <w:pStyle w:val="Textotabla"/>
            </w:pPr>
            <w:r w:rsidRPr="00ED5B8A">
              <w:t>Alta</w:t>
            </w:r>
          </w:p>
        </w:tc>
        <w:tc>
          <w:tcPr>
            <w:tcW w:w="1101" w:type="pct"/>
            <w:vMerge/>
          </w:tcPr>
          <w:p w14:paraId="68E19F31" w14:textId="77777777" w:rsidR="00B55611" w:rsidRDefault="00B55611" w:rsidP="00B55611">
            <w:pPr>
              <w:pStyle w:val="Textotabla"/>
            </w:pPr>
          </w:p>
        </w:tc>
        <w:tc>
          <w:tcPr>
            <w:tcW w:w="1100" w:type="pct"/>
            <w:vMerge/>
          </w:tcPr>
          <w:p w14:paraId="32A51503" w14:textId="77777777" w:rsidR="00B55611" w:rsidRDefault="00B55611" w:rsidP="00B55611">
            <w:pPr>
              <w:pStyle w:val="Textotabla"/>
            </w:pPr>
          </w:p>
        </w:tc>
      </w:tr>
      <w:tr w:rsidR="00B55611" w14:paraId="5F5D6B6B" w14:textId="77777777" w:rsidTr="00C328F5">
        <w:tc>
          <w:tcPr>
            <w:tcW w:w="1698" w:type="pct"/>
          </w:tcPr>
          <w:p w14:paraId="33246668" w14:textId="39559591" w:rsidR="00B55611" w:rsidRDefault="00B4272E" w:rsidP="00B55611">
            <w:pPr>
              <w:pStyle w:val="Textotabla"/>
            </w:pPr>
            <w:r>
              <w:br/>
            </w:r>
            <w:r w:rsidR="00B55611">
              <w:t>Entrada</w:t>
            </w:r>
          </w:p>
        </w:tc>
        <w:tc>
          <w:tcPr>
            <w:tcW w:w="1101" w:type="pct"/>
            <w:gridSpan w:val="2"/>
          </w:tcPr>
          <w:p w14:paraId="16797A67" w14:textId="568F068C" w:rsidR="00B55611" w:rsidRDefault="0043531D" w:rsidP="00B55611">
            <w:pPr>
              <w:pStyle w:val="Textotabla"/>
            </w:pPr>
            <w:r w:rsidRPr="0043531D">
              <w:t>Datos de sensores integrados</w:t>
            </w:r>
          </w:p>
        </w:tc>
        <w:tc>
          <w:tcPr>
            <w:tcW w:w="1101" w:type="pct"/>
          </w:tcPr>
          <w:p w14:paraId="4D598AFF" w14:textId="3B189695" w:rsidR="00B55611" w:rsidRDefault="00B4272E" w:rsidP="00B55611">
            <w:pPr>
              <w:pStyle w:val="Textotabla"/>
            </w:pPr>
            <w:r>
              <w:br/>
            </w:r>
            <w:r w:rsidR="00B55611">
              <w:t>Salida</w:t>
            </w:r>
          </w:p>
        </w:tc>
        <w:tc>
          <w:tcPr>
            <w:tcW w:w="1100" w:type="pct"/>
          </w:tcPr>
          <w:p w14:paraId="7F3640B5" w14:textId="17F51B95" w:rsidR="00B55611" w:rsidRDefault="00F007E0" w:rsidP="00B55611">
            <w:pPr>
              <w:pStyle w:val="Textotabla"/>
            </w:pPr>
            <w:r w:rsidRPr="00F007E0">
              <w:t>Datos de mediciones registrados y transmitidos</w:t>
            </w:r>
          </w:p>
        </w:tc>
      </w:tr>
      <w:tr w:rsidR="00B55611" w14:paraId="31827269" w14:textId="77777777" w:rsidTr="00C328F5">
        <w:tc>
          <w:tcPr>
            <w:tcW w:w="1698" w:type="pct"/>
          </w:tcPr>
          <w:p w14:paraId="1DEED7E4" w14:textId="77777777" w:rsidR="00B55611" w:rsidRDefault="00B55611" w:rsidP="00B55611">
            <w:pPr>
              <w:pStyle w:val="Textotabla"/>
            </w:pPr>
            <w:r>
              <w:t>Descripción</w:t>
            </w:r>
          </w:p>
        </w:tc>
        <w:tc>
          <w:tcPr>
            <w:tcW w:w="3302" w:type="pct"/>
            <w:gridSpan w:val="4"/>
          </w:tcPr>
          <w:p w14:paraId="6EDD0E82" w14:textId="6309AAEE" w:rsidR="00B55611" w:rsidRDefault="00772513" w:rsidP="00B55611">
            <w:pPr>
              <w:pStyle w:val="Textotabla"/>
            </w:pPr>
            <w:r w:rsidRPr="00772513">
              <w:t>Integrar sensores capaces de medir los parámetros fisicoquímicos del agua: pH, oxígeno disuelto, temperatura, sólidos suspendidos totales y total de sólidos disueltos.</w:t>
            </w:r>
          </w:p>
        </w:tc>
      </w:tr>
      <w:tr w:rsidR="00B55611" w14:paraId="6DDEB8B1" w14:textId="77777777" w:rsidTr="00C328F5">
        <w:tc>
          <w:tcPr>
            <w:tcW w:w="1698" w:type="pct"/>
          </w:tcPr>
          <w:p w14:paraId="746BF03F" w14:textId="77777777" w:rsidR="00B55611" w:rsidRDefault="00B55611" w:rsidP="00B55611">
            <w:pPr>
              <w:pStyle w:val="Textotabla"/>
            </w:pPr>
            <w:r>
              <w:t>Precondición</w:t>
            </w:r>
          </w:p>
        </w:tc>
        <w:tc>
          <w:tcPr>
            <w:tcW w:w="3302" w:type="pct"/>
            <w:gridSpan w:val="4"/>
          </w:tcPr>
          <w:p w14:paraId="6BEC9360" w14:textId="662A576C" w:rsidR="00B55611" w:rsidRDefault="000032AE" w:rsidP="00B55611">
            <w:pPr>
              <w:pStyle w:val="Textotabla"/>
            </w:pPr>
            <w:r w:rsidRPr="000032AE">
              <w:t>Los sensores deben estar instalados y calibrados.</w:t>
            </w:r>
          </w:p>
        </w:tc>
      </w:tr>
      <w:tr w:rsidR="00B55611" w14:paraId="790368B5" w14:textId="77777777" w:rsidTr="00C328F5">
        <w:tc>
          <w:tcPr>
            <w:tcW w:w="1698" w:type="pct"/>
          </w:tcPr>
          <w:p w14:paraId="14605105" w14:textId="77777777" w:rsidR="00B55611" w:rsidRDefault="00B55611" w:rsidP="00B55611">
            <w:pPr>
              <w:pStyle w:val="Textotabla"/>
            </w:pPr>
            <w:r>
              <w:t>Postcondición</w:t>
            </w:r>
          </w:p>
        </w:tc>
        <w:tc>
          <w:tcPr>
            <w:tcW w:w="3302" w:type="pct"/>
            <w:gridSpan w:val="4"/>
          </w:tcPr>
          <w:p w14:paraId="4E10E3E3" w14:textId="5D512458" w:rsidR="00B55611" w:rsidRDefault="007F2B55" w:rsidP="00B55611">
            <w:pPr>
              <w:pStyle w:val="Textotabla"/>
            </w:pPr>
            <w:r w:rsidRPr="007F2B55">
              <w:t>Los datos son capturados y utilizados por el sistema.</w:t>
            </w:r>
          </w:p>
        </w:tc>
      </w:tr>
    </w:tbl>
    <w:p w14:paraId="12D4E184" w14:textId="77777777" w:rsidR="00B55611" w:rsidRDefault="00B55611" w:rsidP="00B55611">
      <w:pPr>
        <w:pStyle w:val="Cita"/>
      </w:pPr>
      <w:r>
        <w:t>Fuente: Elaboración propia</w:t>
      </w:r>
    </w:p>
    <w:p w14:paraId="1A186C7E" w14:textId="48FBACC9" w:rsidR="00B55611" w:rsidRDefault="00B55611" w:rsidP="00B55611">
      <w:pPr>
        <w:pStyle w:val="Descripcin"/>
      </w:pPr>
      <w:bookmarkStart w:id="168" w:name="_Toc167237921"/>
      <w:r>
        <w:t xml:space="preserve">Tabla </w:t>
      </w:r>
      <w:r>
        <w:fldChar w:fldCharType="begin"/>
      </w:r>
      <w:r>
        <w:instrText xml:space="preserve"> SEQ Tabla \* ARABIC </w:instrText>
      </w:r>
      <w:r>
        <w:fldChar w:fldCharType="separate"/>
      </w:r>
      <w:r w:rsidR="009B0259">
        <w:rPr>
          <w:noProof/>
        </w:rPr>
        <w:t>14</w:t>
      </w:r>
      <w:r>
        <w:fldChar w:fldCharType="end"/>
      </w:r>
      <w:r>
        <w:t>. Requerimiento funcional 13</w:t>
      </w:r>
      <w:bookmarkEnd w:id="168"/>
    </w:p>
    <w:tbl>
      <w:tblPr>
        <w:tblStyle w:val="Tablaconcuadrcula"/>
        <w:tblW w:w="5000" w:type="pct"/>
        <w:tblLook w:val="04A0" w:firstRow="1" w:lastRow="0" w:firstColumn="1" w:lastColumn="0" w:noHBand="0" w:noVBand="1"/>
      </w:tblPr>
      <w:tblGrid>
        <w:gridCol w:w="3175"/>
        <w:gridCol w:w="1500"/>
        <w:gridCol w:w="559"/>
        <w:gridCol w:w="2059"/>
        <w:gridCol w:w="2057"/>
      </w:tblGrid>
      <w:tr w:rsidR="00A63BE3" w14:paraId="40766053" w14:textId="77777777" w:rsidTr="00A63BE3">
        <w:tc>
          <w:tcPr>
            <w:tcW w:w="2500" w:type="pct"/>
            <w:gridSpan w:val="2"/>
          </w:tcPr>
          <w:p w14:paraId="37186B33" w14:textId="77777777" w:rsidR="00A63BE3" w:rsidRDefault="00A63BE3" w:rsidP="00B55611">
            <w:pPr>
              <w:pStyle w:val="Textotabla"/>
            </w:pPr>
            <w:r>
              <w:t xml:space="preserve">Requerimiento </w:t>
            </w:r>
          </w:p>
        </w:tc>
        <w:tc>
          <w:tcPr>
            <w:tcW w:w="2500" w:type="pct"/>
            <w:gridSpan w:val="3"/>
          </w:tcPr>
          <w:p w14:paraId="3606DDC3" w14:textId="20E9A7DA" w:rsidR="00A63BE3" w:rsidRDefault="00523F52" w:rsidP="00B55611">
            <w:pPr>
              <w:pStyle w:val="Textotabla"/>
            </w:pPr>
            <w:r w:rsidRPr="00523F52">
              <w:t>Plataforma de Monitoreo en Tiempo Casi Real</w:t>
            </w:r>
          </w:p>
        </w:tc>
      </w:tr>
      <w:tr w:rsidR="00B55611" w14:paraId="7D4AD149" w14:textId="77777777" w:rsidTr="00C328F5">
        <w:tc>
          <w:tcPr>
            <w:tcW w:w="1698" w:type="pct"/>
          </w:tcPr>
          <w:p w14:paraId="185A2BDE" w14:textId="77777777" w:rsidR="00B55611" w:rsidRDefault="00B55611" w:rsidP="00B55611">
            <w:pPr>
              <w:pStyle w:val="Textotabla"/>
            </w:pPr>
            <w:r>
              <w:t>Identificador</w:t>
            </w:r>
          </w:p>
        </w:tc>
        <w:tc>
          <w:tcPr>
            <w:tcW w:w="1101" w:type="pct"/>
            <w:gridSpan w:val="2"/>
          </w:tcPr>
          <w:p w14:paraId="5651A3B6" w14:textId="2D11EB22" w:rsidR="00B55611" w:rsidRDefault="004843A3" w:rsidP="00B55611">
            <w:pPr>
              <w:pStyle w:val="Textotabla"/>
            </w:pPr>
            <w:r w:rsidRPr="004843A3">
              <w:t>RF13</w:t>
            </w:r>
          </w:p>
        </w:tc>
        <w:tc>
          <w:tcPr>
            <w:tcW w:w="1101" w:type="pct"/>
            <w:vMerge w:val="restart"/>
          </w:tcPr>
          <w:p w14:paraId="15026293" w14:textId="77777777" w:rsidR="00B55611" w:rsidRDefault="00B55611" w:rsidP="00B55611">
            <w:pPr>
              <w:pStyle w:val="Textotabla"/>
            </w:pPr>
            <w:r>
              <w:br/>
              <w:t xml:space="preserve">Nombre </w:t>
            </w:r>
          </w:p>
        </w:tc>
        <w:tc>
          <w:tcPr>
            <w:tcW w:w="1100" w:type="pct"/>
            <w:vMerge w:val="restart"/>
          </w:tcPr>
          <w:p w14:paraId="178C52A2" w14:textId="0D7DE00C" w:rsidR="00B55611" w:rsidRDefault="00A05E7D" w:rsidP="00B55611">
            <w:pPr>
              <w:pStyle w:val="Textotabla"/>
            </w:pPr>
            <w:r w:rsidRPr="00A05E7D">
              <w:t>Plataforma de Monitoreo en Tiempo Casi Real</w:t>
            </w:r>
          </w:p>
        </w:tc>
      </w:tr>
      <w:tr w:rsidR="00B55611" w14:paraId="7940EDC9" w14:textId="77777777" w:rsidTr="00C328F5">
        <w:trPr>
          <w:trHeight w:val="734"/>
        </w:trPr>
        <w:tc>
          <w:tcPr>
            <w:tcW w:w="1698" w:type="pct"/>
          </w:tcPr>
          <w:p w14:paraId="3A4BE5D1" w14:textId="77777777" w:rsidR="00B55611" w:rsidRDefault="00B55611" w:rsidP="00B55611">
            <w:pPr>
              <w:pStyle w:val="Textotabla"/>
            </w:pPr>
            <w:r>
              <w:t>Prioridad de desarrollo</w:t>
            </w:r>
          </w:p>
        </w:tc>
        <w:tc>
          <w:tcPr>
            <w:tcW w:w="1101" w:type="pct"/>
            <w:gridSpan w:val="2"/>
          </w:tcPr>
          <w:p w14:paraId="0CBC45FD" w14:textId="1C764A1D" w:rsidR="00B55611" w:rsidRDefault="00B45B69" w:rsidP="00B55611">
            <w:pPr>
              <w:pStyle w:val="Textotabla"/>
            </w:pPr>
            <w:r w:rsidRPr="00B45B69">
              <w:t>Alta</w:t>
            </w:r>
          </w:p>
        </w:tc>
        <w:tc>
          <w:tcPr>
            <w:tcW w:w="1101" w:type="pct"/>
            <w:vMerge/>
          </w:tcPr>
          <w:p w14:paraId="2DD5C431" w14:textId="77777777" w:rsidR="00B55611" w:rsidRDefault="00B55611" w:rsidP="00B55611">
            <w:pPr>
              <w:pStyle w:val="Textotabla"/>
            </w:pPr>
          </w:p>
        </w:tc>
        <w:tc>
          <w:tcPr>
            <w:tcW w:w="1100" w:type="pct"/>
            <w:vMerge/>
          </w:tcPr>
          <w:p w14:paraId="7CD45800" w14:textId="77777777" w:rsidR="00B55611" w:rsidRDefault="00B55611" w:rsidP="00B55611">
            <w:pPr>
              <w:pStyle w:val="Textotabla"/>
            </w:pPr>
          </w:p>
        </w:tc>
      </w:tr>
      <w:tr w:rsidR="00B55611" w14:paraId="6FE5E95A" w14:textId="77777777" w:rsidTr="00C328F5">
        <w:tc>
          <w:tcPr>
            <w:tcW w:w="1698" w:type="pct"/>
          </w:tcPr>
          <w:p w14:paraId="4AEF268A" w14:textId="0A0628F3" w:rsidR="00B55611" w:rsidRDefault="00B4272E" w:rsidP="00B55611">
            <w:pPr>
              <w:pStyle w:val="Textotabla"/>
            </w:pPr>
            <w:r>
              <w:br/>
            </w:r>
            <w:r w:rsidR="00B55611">
              <w:t>Entrada</w:t>
            </w:r>
          </w:p>
        </w:tc>
        <w:tc>
          <w:tcPr>
            <w:tcW w:w="1101" w:type="pct"/>
            <w:gridSpan w:val="2"/>
          </w:tcPr>
          <w:p w14:paraId="53A652F9" w14:textId="5230A44E" w:rsidR="00B55611" w:rsidRDefault="000F3BDD" w:rsidP="00B55611">
            <w:pPr>
              <w:pStyle w:val="Textotabla"/>
            </w:pPr>
            <w:r w:rsidRPr="000F3BDD">
              <w:t>Datos de sensores en tiempo casi real</w:t>
            </w:r>
          </w:p>
        </w:tc>
        <w:tc>
          <w:tcPr>
            <w:tcW w:w="1101" w:type="pct"/>
          </w:tcPr>
          <w:p w14:paraId="2ECA084E" w14:textId="3108D678" w:rsidR="00B55611" w:rsidRDefault="00B4272E" w:rsidP="00B55611">
            <w:pPr>
              <w:pStyle w:val="Textotabla"/>
            </w:pPr>
            <w:r>
              <w:br/>
            </w:r>
            <w:r w:rsidR="00B55611">
              <w:t>Salida</w:t>
            </w:r>
          </w:p>
        </w:tc>
        <w:tc>
          <w:tcPr>
            <w:tcW w:w="1100" w:type="pct"/>
          </w:tcPr>
          <w:p w14:paraId="17AD56C1" w14:textId="45B30AA1" w:rsidR="00B55611" w:rsidRDefault="00E85F22" w:rsidP="00B55611">
            <w:pPr>
              <w:pStyle w:val="Textotabla"/>
            </w:pPr>
            <w:r w:rsidRPr="00E85F22">
              <w:t>Visualización en la plataforma de monitoreo</w:t>
            </w:r>
          </w:p>
        </w:tc>
      </w:tr>
      <w:tr w:rsidR="00B55611" w14:paraId="580D9741" w14:textId="77777777" w:rsidTr="00C328F5">
        <w:tc>
          <w:tcPr>
            <w:tcW w:w="1698" w:type="pct"/>
          </w:tcPr>
          <w:p w14:paraId="62360739" w14:textId="77777777" w:rsidR="00B55611" w:rsidRDefault="00B55611" w:rsidP="00B55611">
            <w:pPr>
              <w:pStyle w:val="Textotabla"/>
            </w:pPr>
            <w:r>
              <w:t>Descripción</w:t>
            </w:r>
          </w:p>
        </w:tc>
        <w:tc>
          <w:tcPr>
            <w:tcW w:w="3302" w:type="pct"/>
            <w:gridSpan w:val="4"/>
          </w:tcPr>
          <w:p w14:paraId="4DBFF457" w14:textId="29282D04" w:rsidR="00B55611" w:rsidRDefault="00E85F22" w:rsidP="00B55611">
            <w:pPr>
              <w:pStyle w:val="Textotabla"/>
            </w:pPr>
            <w:r w:rsidRPr="00E85F22">
              <w:t>Crear una plataforma o aplicación que muestre las lecturas en tiempo casi real de cada sensor.</w:t>
            </w:r>
          </w:p>
        </w:tc>
      </w:tr>
      <w:tr w:rsidR="00B55611" w14:paraId="531E0B9C" w14:textId="77777777" w:rsidTr="00C328F5">
        <w:tc>
          <w:tcPr>
            <w:tcW w:w="1698" w:type="pct"/>
          </w:tcPr>
          <w:p w14:paraId="1C7076CD" w14:textId="77777777" w:rsidR="00B55611" w:rsidRDefault="00B55611" w:rsidP="00B55611">
            <w:pPr>
              <w:pStyle w:val="Textotabla"/>
            </w:pPr>
            <w:r>
              <w:t>Precondición</w:t>
            </w:r>
          </w:p>
        </w:tc>
        <w:tc>
          <w:tcPr>
            <w:tcW w:w="3302" w:type="pct"/>
            <w:gridSpan w:val="4"/>
          </w:tcPr>
          <w:p w14:paraId="218A5650" w14:textId="32171BC9" w:rsidR="00B55611" w:rsidRDefault="00616F22" w:rsidP="00B55611">
            <w:pPr>
              <w:pStyle w:val="Textotabla"/>
            </w:pPr>
            <w:r w:rsidRPr="00616F22">
              <w:t>Los sensores deben estar operativos y conectados.</w:t>
            </w:r>
          </w:p>
        </w:tc>
      </w:tr>
      <w:tr w:rsidR="00B55611" w14:paraId="6B8642F7" w14:textId="77777777" w:rsidTr="00C328F5">
        <w:tc>
          <w:tcPr>
            <w:tcW w:w="1698" w:type="pct"/>
          </w:tcPr>
          <w:p w14:paraId="42B043A0" w14:textId="77777777" w:rsidR="00B55611" w:rsidRDefault="00B55611" w:rsidP="00B55611">
            <w:pPr>
              <w:pStyle w:val="Textotabla"/>
            </w:pPr>
            <w:r>
              <w:t>Postcondición</w:t>
            </w:r>
          </w:p>
        </w:tc>
        <w:tc>
          <w:tcPr>
            <w:tcW w:w="3302" w:type="pct"/>
            <w:gridSpan w:val="4"/>
          </w:tcPr>
          <w:p w14:paraId="7F1F36CD" w14:textId="4972BB63" w:rsidR="00B55611" w:rsidRDefault="00FA5CD8" w:rsidP="00B55611">
            <w:pPr>
              <w:pStyle w:val="Textotabla"/>
            </w:pPr>
            <w:r w:rsidRPr="00FA5CD8">
              <w:t>Los datos en tiempo casi real son accesibles en la plataforma.</w:t>
            </w:r>
          </w:p>
        </w:tc>
      </w:tr>
    </w:tbl>
    <w:p w14:paraId="18C3FE89" w14:textId="77777777" w:rsidR="00B55611" w:rsidRDefault="00B55611" w:rsidP="00B55611">
      <w:pPr>
        <w:pStyle w:val="Cita"/>
      </w:pPr>
      <w:r>
        <w:t>Fuente: Elaboración propia</w:t>
      </w:r>
    </w:p>
    <w:p w14:paraId="197661A8" w14:textId="265C3392" w:rsidR="008801DA" w:rsidRDefault="008801DA">
      <w:pPr>
        <w:spacing w:after="160" w:line="259" w:lineRule="auto"/>
      </w:pPr>
      <w:r>
        <w:br w:type="page"/>
      </w:r>
    </w:p>
    <w:p w14:paraId="57378E2B" w14:textId="65AA86FE" w:rsidR="008801DA" w:rsidRDefault="008801DA" w:rsidP="008801DA">
      <w:pPr>
        <w:pStyle w:val="Descripcin"/>
      </w:pPr>
      <w:bookmarkStart w:id="169" w:name="_Toc167237922"/>
      <w:r>
        <w:lastRenderedPageBreak/>
        <w:t xml:space="preserve">Tabla </w:t>
      </w:r>
      <w:r>
        <w:fldChar w:fldCharType="begin"/>
      </w:r>
      <w:r>
        <w:instrText xml:space="preserve"> SEQ Tabla \* ARABIC </w:instrText>
      </w:r>
      <w:r>
        <w:fldChar w:fldCharType="separate"/>
      </w:r>
      <w:r w:rsidR="009B0259">
        <w:rPr>
          <w:noProof/>
        </w:rPr>
        <w:t>15</w:t>
      </w:r>
      <w:r>
        <w:fldChar w:fldCharType="end"/>
      </w:r>
      <w:r>
        <w:t>. Requerimiento funcional 14</w:t>
      </w:r>
      <w:bookmarkEnd w:id="169"/>
    </w:p>
    <w:tbl>
      <w:tblPr>
        <w:tblStyle w:val="Tablaconcuadrcula"/>
        <w:tblW w:w="5000" w:type="pct"/>
        <w:tblLook w:val="04A0" w:firstRow="1" w:lastRow="0" w:firstColumn="1" w:lastColumn="0" w:noHBand="0" w:noVBand="1"/>
      </w:tblPr>
      <w:tblGrid>
        <w:gridCol w:w="3175"/>
        <w:gridCol w:w="1500"/>
        <w:gridCol w:w="559"/>
        <w:gridCol w:w="2059"/>
        <w:gridCol w:w="2057"/>
      </w:tblGrid>
      <w:tr w:rsidR="00FA5CD8" w14:paraId="40272CFC" w14:textId="77777777" w:rsidTr="00FA5CD8">
        <w:tc>
          <w:tcPr>
            <w:tcW w:w="2500" w:type="pct"/>
            <w:gridSpan w:val="2"/>
          </w:tcPr>
          <w:p w14:paraId="170D5431" w14:textId="77777777" w:rsidR="00FA5CD8" w:rsidRDefault="00FA5CD8" w:rsidP="008801DA">
            <w:pPr>
              <w:pStyle w:val="Textotabla"/>
            </w:pPr>
            <w:r>
              <w:t xml:space="preserve">Requerimiento </w:t>
            </w:r>
          </w:p>
        </w:tc>
        <w:tc>
          <w:tcPr>
            <w:tcW w:w="2500" w:type="pct"/>
            <w:gridSpan w:val="3"/>
          </w:tcPr>
          <w:p w14:paraId="0955EB0E" w14:textId="31E63745" w:rsidR="00FA5CD8" w:rsidRDefault="00C07FE3" w:rsidP="008801DA">
            <w:pPr>
              <w:pStyle w:val="Textotabla"/>
            </w:pPr>
            <w:r w:rsidRPr="00C07FE3">
              <w:t>Medición Continua o por Intervalos</w:t>
            </w:r>
          </w:p>
        </w:tc>
      </w:tr>
      <w:tr w:rsidR="008801DA" w14:paraId="1114008B" w14:textId="77777777" w:rsidTr="00C328F5">
        <w:tc>
          <w:tcPr>
            <w:tcW w:w="1698" w:type="pct"/>
          </w:tcPr>
          <w:p w14:paraId="39F5A287" w14:textId="77777777" w:rsidR="008801DA" w:rsidRDefault="008801DA" w:rsidP="008801DA">
            <w:pPr>
              <w:pStyle w:val="Textotabla"/>
            </w:pPr>
            <w:r>
              <w:t>Identificador</w:t>
            </w:r>
          </w:p>
        </w:tc>
        <w:tc>
          <w:tcPr>
            <w:tcW w:w="1101" w:type="pct"/>
            <w:gridSpan w:val="2"/>
          </w:tcPr>
          <w:p w14:paraId="1F68ECDC" w14:textId="40631899" w:rsidR="008801DA" w:rsidRDefault="00C07FE3" w:rsidP="008801DA">
            <w:pPr>
              <w:pStyle w:val="Textotabla"/>
            </w:pPr>
            <w:r w:rsidRPr="00C07FE3">
              <w:t>RF14</w:t>
            </w:r>
          </w:p>
        </w:tc>
        <w:tc>
          <w:tcPr>
            <w:tcW w:w="1101" w:type="pct"/>
            <w:vMerge w:val="restart"/>
          </w:tcPr>
          <w:p w14:paraId="17538945" w14:textId="77777777" w:rsidR="008801DA" w:rsidRDefault="008801DA" w:rsidP="008801DA">
            <w:pPr>
              <w:pStyle w:val="Textotabla"/>
            </w:pPr>
            <w:r>
              <w:br/>
              <w:t xml:space="preserve">Nombre </w:t>
            </w:r>
          </w:p>
        </w:tc>
        <w:tc>
          <w:tcPr>
            <w:tcW w:w="1100" w:type="pct"/>
            <w:vMerge w:val="restart"/>
          </w:tcPr>
          <w:p w14:paraId="7AC5CB45" w14:textId="22BC872E" w:rsidR="008801DA" w:rsidRDefault="00B4272E" w:rsidP="008801DA">
            <w:pPr>
              <w:pStyle w:val="Textotabla"/>
            </w:pPr>
            <w:r>
              <w:br/>
            </w:r>
            <w:r w:rsidR="00A227BD" w:rsidRPr="00A227BD">
              <w:t>Medición Continua o por Intervalos</w:t>
            </w:r>
          </w:p>
        </w:tc>
      </w:tr>
      <w:tr w:rsidR="008801DA" w14:paraId="17FE4B63" w14:textId="77777777" w:rsidTr="00C328F5">
        <w:trPr>
          <w:trHeight w:val="734"/>
        </w:trPr>
        <w:tc>
          <w:tcPr>
            <w:tcW w:w="1698" w:type="pct"/>
          </w:tcPr>
          <w:p w14:paraId="47658C51" w14:textId="77777777" w:rsidR="008801DA" w:rsidRDefault="008801DA" w:rsidP="008801DA">
            <w:pPr>
              <w:pStyle w:val="Textotabla"/>
            </w:pPr>
            <w:r>
              <w:t>Prioridad de desarrollo</w:t>
            </w:r>
          </w:p>
        </w:tc>
        <w:tc>
          <w:tcPr>
            <w:tcW w:w="1101" w:type="pct"/>
            <w:gridSpan w:val="2"/>
          </w:tcPr>
          <w:p w14:paraId="1DC4E5A1" w14:textId="63C54A34" w:rsidR="008801DA" w:rsidRDefault="00B4272E" w:rsidP="008801DA">
            <w:pPr>
              <w:pStyle w:val="Textotabla"/>
            </w:pPr>
            <w:r w:rsidRPr="00B4272E">
              <w:t>Alta</w:t>
            </w:r>
          </w:p>
        </w:tc>
        <w:tc>
          <w:tcPr>
            <w:tcW w:w="1101" w:type="pct"/>
            <w:vMerge/>
          </w:tcPr>
          <w:p w14:paraId="25AA220A" w14:textId="77777777" w:rsidR="008801DA" w:rsidRDefault="008801DA" w:rsidP="008801DA">
            <w:pPr>
              <w:pStyle w:val="Textotabla"/>
            </w:pPr>
          </w:p>
        </w:tc>
        <w:tc>
          <w:tcPr>
            <w:tcW w:w="1100" w:type="pct"/>
            <w:vMerge/>
          </w:tcPr>
          <w:p w14:paraId="0AE8973A" w14:textId="77777777" w:rsidR="008801DA" w:rsidRDefault="008801DA" w:rsidP="008801DA">
            <w:pPr>
              <w:pStyle w:val="Textotabla"/>
            </w:pPr>
          </w:p>
        </w:tc>
      </w:tr>
      <w:tr w:rsidR="008801DA" w14:paraId="36ACE4D5" w14:textId="77777777" w:rsidTr="00C328F5">
        <w:tc>
          <w:tcPr>
            <w:tcW w:w="1698" w:type="pct"/>
          </w:tcPr>
          <w:p w14:paraId="119EDB1A" w14:textId="55DFFA6C" w:rsidR="008801DA" w:rsidRDefault="00A67A96" w:rsidP="008801DA">
            <w:pPr>
              <w:pStyle w:val="Textotabla"/>
            </w:pPr>
            <w:r>
              <w:br/>
            </w:r>
            <w:r w:rsidR="008801DA">
              <w:t>Entrada</w:t>
            </w:r>
          </w:p>
        </w:tc>
        <w:tc>
          <w:tcPr>
            <w:tcW w:w="1101" w:type="pct"/>
            <w:gridSpan w:val="2"/>
          </w:tcPr>
          <w:p w14:paraId="16482886" w14:textId="0997BFAC" w:rsidR="008801DA" w:rsidRDefault="00A67A96" w:rsidP="008801DA">
            <w:pPr>
              <w:pStyle w:val="Textotabla"/>
            </w:pPr>
            <w:r w:rsidRPr="00A67A96">
              <w:t>Configuración de intervalos de medición</w:t>
            </w:r>
          </w:p>
        </w:tc>
        <w:tc>
          <w:tcPr>
            <w:tcW w:w="1101" w:type="pct"/>
          </w:tcPr>
          <w:p w14:paraId="6947595F" w14:textId="0C96DF46" w:rsidR="008801DA" w:rsidRDefault="00A67A96" w:rsidP="008801DA">
            <w:pPr>
              <w:pStyle w:val="Textotabla"/>
            </w:pPr>
            <w:r>
              <w:br/>
            </w:r>
            <w:r w:rsidR="008801DA">
              <w:t>Salida</w:t>
            </w:r>
          </w:p>
        </w:tc>
        <w:tc>
          <w:tcPr>
            <w:tcW w:w="1100" w:type="pct"/>
          </w:tcPr>
          <w:p w14:paraId="713C704B" w14:textId="1750EA70" w:rsidR="008801DA" w:rsidRDefault="00745810" w:rsidP="008801DA">
            <w:pPr>
              <w:pStyle w:val="Textotabla"/>
            </w:pPr>
            <w:r w:rsidRPr="00745810">
              <w:t>Datos de mediciones registradas según configuración</w:t>
            </w:r>
          </w:p>
        </w:tc>
      </w:tr>
      <w:tr w:rsidR="008801DA" w14:paraId="1F90AF88" w14:textId="77777777" w:rsidTr="00C328F5">
        <w:tc>
          <w:tcPr>
            <w:tcW w:w="1698" w:type="pct"/>
          </w:tcPr>
          <w:p w14:paraId="21D39553" w14:textId="77777777" w:rsidR="008801DA" w:rsidRDefault="008801DA" w:rsidP="008801DA">
            <w:pPr>
              <w:pStyle w:val="Textotabla"/>
            </w:pPr>
            <w:r>
              <w:t>Descripción</w:t>
            </w:r>
          </w:p>
        </w:tc>
        <w:tc>
          <w:tcPr>
            <w:tcW w:w="3302" w:type="pct"/>
            <w:gridSpan w:val="4"/>
          </w:tcPr>
          <w:p w14:paraId="4D1451BD" w14:textId="67D45234" w:rsidR="008801DA" w:rsidRDefault="00EA3B10" w:rsidP="008801DA">
            <w:pPr>
              <w:pStyle w:val="Textotabla"/>
            </w:pPr>
            <w:r w:rsidRPr="00EA3B10">
              <w:t>Los sensores deben ser capaces de realizar mediciones continuamente o en intervalos preestablecidos.</w:t>
            </w:r>
          </w:p>
        </w:tc>
      </w:tr>
      <w:tr w:rsidR="008801DA" w14:paraId="3A1056B7" w14:textId="77777777" w:rsidTr="00C328F5">
        <w:tc>
          <w:tcPr>
            <w:tcW w:w="1698" w:type="pct"/>
          </w:tcPr>
          <w:p w14:paraId="0CAAAF27" w14:textId="77777777" w:rsidR="008801DA" w:rsidRDefault="008801DA" w:rsidP="008801DA">
            <w:pPr>
              <w:pStyle w:val="Textotabla"/>
            </w:pPr>
            <w:r>
              <w:t>Precondición</w:t>
            </w:r>
          </w:p>
        </w:tc>
        <w:tc>
          <w:tcPr>
            <w:tcW w:w="3302" w:type="pct"/>
            <w:gridSpan w:val="4"/>
          </w:tcPr>
          <w:p w14:paraId="0B0E2E3B" w14:textId="7D18652D" w:rsidR="008801DA" w:rsidRDefault="00FD499C" w:rsidP="008801DA">
            <w:pPr>
              <w:pStyle w:val="Textotabla"/>
            </w:pPr>
            <w:r w:rsidRPr="00FD499C">
              <w:t>La configuración de intervalos debe estar definida.</w:t>
            </w:r>
          </w:p>
        </w:tc>
      </w:tr>
      <w:tr w:rsidR="008801DA" w14:paraId="56FEB328" w14:textId="77777777" w:rsidTr="00C328F5">
        <w:tc>
          <w:tcPr>
            <w:tcW w:w="1698" w:type="pct"/>
          </w:tcPr>
          <w:p w14:paraId="1FDB76AF" w14:textId="77777777" w:rsidR="008801DA" w:rsidRDefault="008801DA" w:rsidP="008801DA">
            <w:pPr>
              <w:pStyle w:val="Textotabla"/>
            </w:pPr>
            <w:r>
              <w:t>Postcondición</w:t>
            </w:r>
          </w:p>
        </w:tc>
        <w:tc>
          <w:tcPr>
            <w:tcW w:w="3302" w:type="pct"/>
            <w:gridSpan w:val="4"/>
          </w:tcPr>
          <w:p w14:paraId="4164E700" w14:textId="47150375" w:rsidR="008801DA" w:rsidRDefault="009404C1" w:rsidP="008801DA">
            <w:pPr>
              <w:pStyle w:val="Textotabla"/>
            </w:pPr>
            <w:r w:rsidRPr="009404C1">
              <w:t>Las mediciones se realizan según la configuración establecida.</w:t>
            </w:r>
          </w:p>
        </w:tc>
      </w:tr>
    </w:tbl>
    <w:p w14:paraId="042BDC4D" w14:textId="77777777" w:rsidR="008801DA" w:rsidRDefault="008801DA" w:rsidP="008801DA">
      <w:pPr>
        <w:pStyle w:val="Cita"/>
      </w:pPr>
      <w:r>
        <w:t>Fuente: Elaboración propia</w:t>
      </w:r>
    </w:p>
    <w:p w14:paraId="76F674B1" w14:textId="5C345C34" w:rsidR="008801DA" w:rsidRDefault="008801DA" w:rsidP="008801DA">
      <w:pPr>
        <w:pStyle w:val="Descripcin"/>
      </w:pPr>
      <w:bookmarkStart w:id="170" w:name="_Toc167237923"/>
      <w:r>
        <w:t xml:space="preserve">Tabla </w:t>
      </w:r>
      <w:r>
        <w:fldChar w:fldCharType="begin"/>
      </w:r>
      <w:r>
        <w:instrText xml:space="preserve"> SEQ Tabla \* ARABIC </w:instrText>
      </w:r>
      <w:r>
        <w:fldChar w:fldCharType="separate"/>
      </w:r>
      <w:r w:rsidR="009B0259">
        <w:rPr>
          <w:noProof/>
        </w:rPr>
        <w:t>16</w:t>
      </w:r>
      <w:r>
        <w:fldChar w:fldCharType="end"/>
      </w:r>
      <w:r>
        <w:t>. Requerimiento funcional 15</w:t>
      </w:r>
      <w:bookmarkEnd w:id="170"/>
    </w:p>
    <w:tbl>
      <w:tblPr>
        <w:tblStyle w:val="Tablaconcuadrcula"/>
        <w:tblW w:w="5000" w:type="pct"/>
        <w:tblLook w:val="04A0" w:firstRow="1" w:lastRow="0" w:firstColumn="1" w:lastColumn="0" w:noHBand="0" w:noVBand="1"/>
      </w:tblPr>
      <w:tblGrid>
        <w:gridCol w:w="3175"/>
        <w:gridCol w:w="1500"/>
        <w:gridCol w:w="559"/>
        <w:gridCol w:w="2059"/>
        <w:gridCol w:w="2057"/>
      </w:tblGrid>
      <w:tr w:rsidR="009404C1" w14:paraId="3C48B6D6" w14:textId="77777777" w:rsidTr="009404C1">
        <w:tc>
          <w:tcPr>
            <w:tcW w:w="2500" w:type="pct"/>
            <w:gridSpan w:val="2"/>
          </w:tcPr>
          <w:p w14:paraId="0A4769E0" w14:textId="77777777" w:rsidR="009404C1" w:rsidRDefault="009404C1" w:rsidP="008801DA">
            <w:pPr>
              <w:pStyle w:val="Textotabla"/>
            </w:pPr>
            <w:r>
              <w:t xml:space="preserve">Requerimiento </w:t>
            </w:r>
          </w:p>
        </w:tc>
        <w:tc>
          <w:tcPr>
            <w:tcW w:w="2500" w:type="pct"/>
            <w:gridSpan w:val="3"/>
          </w:tcPr>
          <w:p w14:paraId="67E7A242" w14:textId="67E27A29" w:rsidR="009404C1" w:rsidRDefault="00275F52" w:rsidP="008801DA">
            <w:pPr>
              <w:pStyle w:val="Textotabla"/>
            </w:pPr>
            <w:r w:rsidRPr="00275F52">
              <w:t>Visualización Gráfica de Datos</w:t>
            </w:r>
          </w:p>
        </w:tc>
      </w:tr>
      <w:tr w:rsidR="008801DA" w14:paraId="5281F093" w14:textId="77777777" w:rsidTr="00C328F5">
        <w:tc>
          <w:tcPr>
            <w:tcW w:w="1698" w:type="pct"/>
          </w:tcPr>
          <w:p w14:paraId="4C9B090E" w14:textId="77777777" w:rsidR="008801DA" w:rsidRDefault="008801DA" w:rsidP="008801DA">
            <w:pPr>
              <w:pStyle w:val="Textotabla"/>
            </w:pPr>
            <w:r>
              <w:t>Identificador</w:t>
            </w:r>
          </w:p>
        </w:tc>
        <w:tc>
          <w:tcPr>
            <w:tcW w:w="1101" w:type="pct"/>
            <w:gridSpan w:val="2"/>
          </w:tcPr>
          <w:p w14:paraId="72B74BB4" w14:textId="2FA6AD58" w:rsidR="008801DA" w:rsidRDefault="00275F52" w:rsidP="008801DA">
            <w:pPr>
              <w:pStyle w:val="Textotabla"/>
            </w:pPr>
            <w:r w:rsidRPr="00275F52">
              <w:t>RF15</w:t>
            </w:r>
          </w:p>
        </w:tc>
        <w:tc>
          <w:tcPr>
            <w:tcW w:w="1101" w:type="pct"/>
            <w:vMerge w:val="restart"/>
          </w:tcPr>
          <w:p w14:paraId="7CE02EA0" w14:textId="67490279" w:rsidR="008801DA" w:rsidRDefault="008801DA" w:rsidP="008801DA">
            <w:pPr>
              <w:pStyle w:val="Textotabla"/>
            </w:pPr>
            <w:r>
              <w:br/>
              <w:t xml:space="preserve">Nombre </w:t>
            </w:r>
          </w:p>
        </w:tc>
        <w:tc>
          <w:tcPr>
            <w:tcW w:w="1100" w:type="pct"/>
            <w:vMerge w:val="restart"/>
          </w:tcPr>
          <w:p w14:paraId="3F69A23E" w14:textId="31C43D05" w:rsidR="008801DA" w:rsidRDefault="00411257" w:rsidP="008801DA">
            <w:pPr>
              <w:pStyle w:val="Textotabla"/>
            </w:pPr>
            <w:r>
              <w:br/>
            </w:r>
            <w:r w:rsidRPr="00411257">
              <w:t>Visualización Gráfica de Datos</w:t>
            </w:r>
          </w:p>
        </w:tc>
      </w:tr>
      <w:tr w:rsidR="008801DA" w14:paraId="2D36A652" w14:textId="77777777" w:rsidTr="00C328F5">
        <w:trPr>
          <w:trHeight w:val="734"/>
        </w:trPr>
        <w:tc>
          <w:tcPr>
            <w:tcW w:w="1698" w:type="pct"/>
          </w:tcPr>
          <w:p w14:paraId="5DF71F40" w14:textId="77777777" w:rsidR="008801DA" w:rsidRDefault="008801DA" w:rsidP="008801DA">
            <w:pPr>
              <w:pStyle w:val="Textotabla"/>
            </w:pPr>
            <w:r>
              <w:t>Prioridad de desarrollo</w:t>
            </w:r>
          </w:p>
        </w:tc>
        <w:tc>
          <w:tcPr>
            <w:tcW w:w="1101" w:type="pct"/>
            <w:gridSpan w:val="2"/>
          </w:tcPr>
          <w:p w14:paraId="6C76D102" w14:textId="220FBA5F" w:rsidR="008801DA" w:rsidRDefault="001B5E3C" w:rsidP="008801DA">
            <w:pPr>
              <w:pStyle w:val="Textotabla"/>
            </w:pPr>
            <w:r w:rsidRPr="001B5E3C">
              <w:t>Alta</w:t>
            </w:r>
          </w:p>
        </w:tc>
        <w:tc>
          <w:tcPr>
            <w:tcW w:w="1101" w:type="pct"/>
            <w:vMerge/>
          </w:tcPr>
          <w:p w14:paraId="253D361C" w14:textId="77777777" w:rsidR="008801DA" w:rsidRDefault="008801DA" w:rsidP="008801DA">
            <w:pPr>
              <w:pStyle w:val="Textotabla"/>
            </w:pPr>
          </w:p>
        </w:tc>
        <w:tc>
          <w:tcPr>
            <w:tcW w:w="1100" w:type="pct"/>
            <w:vMerge/>
          </w:tcPr>
          <w:p w14:paraId="385197BB" w14:textId="77777777" w:rsidR="008801DA" w:rsidRDefault="008801DA" w:rsidP="008801DA">
            <w:pPr>
              <w:pStyle w:val="Textotabla"/>
            </w:pPr>
          </w:p>
        </w:tc>
      </w:tr>
      <w:tr w:rsidR="008801DA" w14:paraId="6DB6ECD9" w14:textId="77777777" w:rsidTr="00C328F5">
        <w:tc>
          <w:tcPr>
            <w:tcW w:w="1698" w:type="pct"/>
          </w:tcPr>
          <w:p w14:paraId="249752E9" w14:textId="12979F85" w:rsidR="008801DA" w:rsidRDefault="00BE56AF" w:rsidP="008801DA">
            <w:pPr>
              <w:pStyle w:val="Textotabla"/>
            </w:pPr>
            <w:r>
              <w:br/>
            </w:r>
            <w:r w:rsidR="008801DA">
              <w:t>Entrada</w:t>
            </w:r>
          </w:p>
        </w:tc>
        <w:tc>
          <w:tcPr>
            <w:tcW w:w="1101" w:type="pct"/>
            <w:gridSpan w:val="2"/>
          </w:tcPr>
          <w:p w14:paraId="5C54742F" w14:textId="0C6C4187" w:rsidR="008801DA" w:rsidRDefault="00BE56AF" w:rsidP="008801DA">
            <w:pPr>
              <w:pStyle w:val="Textotabla"/>
            </w:pPr>
            <w:r w:rsidRPr="00BE56AF">
              <w:t>Datos históricos de mediciones</w:t>
            </w:r>
          </w:p>
        </w:tc>
        <w:tc>
          <w:tcPr>
            <w:tcW w:w="1101" w:type="pct"/>
          </w:tcPr>
          <w:p w14:paraId="2EFA0A1D" w14:textId="0B3886CA" w:rsidR="008801DA" w:rsidRDefault="00BE56AF" w:rsidP="008801DA">
            <w:pPr>
              <w:pStyle w:val="Textotabla"/>
            </w:pPr>
            <w:r>
              <w:br/>
            </w:r>
            <w:r w:rsidR="008801DA">
              <w:t>Salida</w:t>
            </w:r>
          </w:p>
        </w:tc>
        <w:tc>
          <w:tcPr>
            <w:tcW w:w="1100" w:type="pct"/>
          </w:tcPr>
          <w:p w14:paraId="4962C89C" w14:textId="0798C7E0" w:rsidR="008801DA" w:rsidRDefault="00BE56AF" w:rsidP="008801DA">
            <w:pPr>
              <w:pStyle w:val="Textotabla"/>
            </w:pPr>
            <w:r w:rsidRPr="00BE56AF">
              <w:t>Gráficas de línea/tendencia en la interfaz de usuario</w:t>
            </w:r>
          </w:p>
        </w:tc>
      </w:tr>
      <w:tr w:rsidR="008801DA" w14:paraId="78D23C23" w14:textId="77777777" w:rsidTr="00C328F5">
        <w:tc>
          <w:tcPr>
            <w:tcW w:w="1698" w:type="pct"/>
          </w:tcPr>
          <w:p w14:paraId="1DA93B6B" w14:textId="77777777" w:rsidR="008801DA" w:rsidRDefault="008801DA" w:rsidP="008801DA">
            <w:pPr>
              <w:pStyle w:val="Textotabla"/>
            </w:pPr>
            <w:r>
              <w:t>Descripción</w:t>
            </w:r>
          </w:p>
        </w:tc>
        <w:tc>
          <w:tcPr>
            <w:tcW w:w="3302" w:type="pct"/>
            <w:gridSpan w:val="4"/>
          </w:tcPr>
          <w:p w14:paraId="005931A5" w14:textId="7EA153F7" w:rsidR="008801DA" w:rsidRDefault="00CA3179" w:rsidP="008801DA">
            <w:pPr>
              <w:pStyle w:val="Textotabla"/>
            </w:pPr>
            <w:r w:rsidRPr="00CA3179">
              <w:t>Presentar una visualización gráfica (gráficos de línea/tendencia) de la evolución de los parámetros con el tiempo.</w:t>
            </w:r>
          </w:p>
        </w:tc>
      </w:tr>
      <w:tr w:rsidR="008801DA" w14:paraId="6822F364" w14:textId="77777777" w:rsidTr="00C328F5">
        <w:tc>
          <w:tcPr>
            <w:tcW w:w="1698" w:type="pct"/>
          </w:tcPr>
          <w:p w14:paraId="345A0992" w14:textId="77777777" w:rsidR="008801DA" w:rsidRDefault="008801DA" w:rsidP="008801DA">
            <w:pPr>
              <w:pStyle w:val="Textotabla"/>
            </w:pPr>
            <w:r>
              <w:t>Precondición</w:t>
            </w:r>
          </w:p>
        </w:tc>
        <w:tc>
          <w:tcPr>
            <w:tcW w:w="3302" w:type="pct"/>
            <w:gridSpan w:val="4"/>
          </w:tcPr>
          <w:p w14:paraId="7D2DFBD4" w14:textId="0CFF8A44" w:rsidR="008801DA" w:rsidRDefault="009B6721" w:rsidP="008801DA">
            <w:pPr>
              <w:pStyle w:val="Textotabla"/>
            </w:pPr>
            <w:r w:rsidRPr="009B6721">
              <w:t>Los datos históricos deben estar disponibles.</w:t>
            </w:r>
          </w:p>
        </w:tc>
      </w:tr>
      <w:tr w:rsidR="008801DA" w14:paraId="73884E76" w14:textId="77777777" w:rsidTr="00C328F5">
        <w:tc>
          <w:tcPr>
            <w:tcW w:w="1698" w:type="pct"/>
          </w:tcPr>
          <w:p w14:paraId="1FE03B71" w14:textId="77777777" w:rsidR="008801DA" w:rsidRDefault="008801DA" w:rsidP="008801DA">
            <w:pPr>
              <w:pStyle w:val="Textotabla"/>
            </w:pPr>
            <w:r>
              <w:t>Postcondición</w:t>
            </w:r>
          </w:p>
        </w:tc>
        <w:tc>
          <w:tcPr>
            <w:tcW w:w="3302" w:type="pct"/>
            <w:gridSpan w:val="4"/>
          </w:tcPr>
          <w:p w14:paraId="7855180B" w14:textId="6C28785A" w:rsidR="008801DA" w:rsidRDefault="00687B1B" w:rsidP="008801DA">
            <w:pPr>
              <w:pStyle w:val="Textotabla"/>
            </w:pPr>
            <w:r w:rsidRPr="00687B1B">
              <w:t>Los gráficos de tendencia están accesibles para los usuarios.</w:t>
            </w:r>
          </w:p>
        </w:tc>
      </w:tr>
    </w:tbl>
    <w:p w14:paraId="4F36F76F" w14:textId="77777777" w:rsidR="008801DA" w:rsidRDefault="008801DA" w:rsidP="008801DA">
      <w:pPr>
        <w:pStyle w:val="Cita"/>
      </w:pPr>
      <w:r>
        <w:t>Fuente: Elaboración propia</w:t>
      </w:r>
    </w:p>
    <w:p w14:paraId="3A3325A2" w14:textId="421080FD" w:rsidR="008801DA" w:rsidRDefault="008801DA">
      <w:pPr>
        <w:spacing w:after="160" w:line="259" w:lineRule="auto"/>
      </w:pPr>
      <w:r>
        <w:br w:type="page"/>
      </w:r>
    </w:p>
    <w:p w14:paraId="0FD932C4" w14:textId="39D754A3" w:rsidR="008801DA" w:rsidRDefault="008801DA" w:rsidP="008801DA">
      <w:pPr>
        <w:pStyle w:val="Descripcin"/>
      </w:pPr>
      <w:bookmarkStart w:id="171" w:name="_Toc167237924"/>
      <w:r>
        <w:lastRenderedPageBreak/>
        <w:t xml:space="preserve">Tabla </w:t>
      </w:r>
      <w:r>
        <w:fldChar w:fldCharType="begin"/>
      </w:r>
      <w:r>
        <w:instrText xml:space="preserve"> SEQ Tabla \* ARABIC </w:instrText>
      </w:r>
      <w:r>
        <w:fldChar w:fldCharType="separate"/>
      </w:r>
      <w:r w:rsidR="009B0259">
        <w:rPr>
          <w:noProof/>
        </w:rPr>
        <w:t>17</w:t>
      </w:r>
      <w:r>
        <w:fldChar w:fldCharType="end"/>
      </w:r>
      <w:r>
        <w:t>. Requerimiento funcional 16</w:t>
      </w:r>
      <w:bookmarkEnd w:id="171"/>
    </w:p>
    <w:tbl>
      <w:tblPr>
        <w:tblStyle w:val="Tablaconcuadrcula"/>
        <w:tblW w:w="5000" w:type="pct"/>
        <w:tblLook w:val="04A0" w:firstRow="1" w:lastRow="0" w:firstColumn="1" w:lastColumn="0" w:noHBand="0" w:noVBand="1"/>
      </w:tblPr>
      <w:tblGrid>
        <w:gridCol w:w="3175"/>
        <w:gridCol w:w="1500"/>
        <w:gridCol w:w="559"/>
        <w:gridCol w:w="2059"/>
        <w:gridCol w:w="2057"/>
      </w:tblGrid>
      <w:tr w:rsidR="00687B1B" w14:paraId="528D855F" w14:textId="77777777" w:rsidTr="00687B1B">
        <w:tc>
          <w:tcPr>
            <w:tcW w:w="2500" w:type="pct"/>
            <w:gridSpan w:val="2"/>
          </w:tcPr>
          <w:p w14:paraId="1B993569" w14:textId="77777777" w:rsidR="00687B1B" w:rsidRDefault="00687B1B" w:rsidP="008801DA">
            <w:pPr>
              <w:pStyle w:val="Textotabla"/>
            </w:pPr>
            <w:r>
              <w:t xml:space="preserve">Requerimiento </w:t>
            </w:r>
          </w:p>
        </w:tc>
        <w:tc>
          <w:tcPr>
            <w:tcW w:w="2500" w:type="pct"/>
            <w:gridSpan w:val="3"/>
          </w:tcPr>
          <w:p w14:paraId="1A7D435A" w14:textId="656087C6" w:rsidR="00687B1B" w:rsidRDefault="005C2626" w:rsidP="008801DA">
            <w:pPr>
              <w:pStyle w:val="Textotabla"/>
            </w:pPr>
            <w:r w:rsidRPr="005C2626">
              <w:t>Ajuste de Rangos Óptimos</w:t>
            </w:r>
          </w:p>
        </w:tc>
      </w:tr>
      <w:tr w:rsidR="008801DA" w14:paraId="7BF839FC" w14:textId="77777777" w:rsidTr="00C328F5">
        <w:tc>
          <w:tcPr>
            <w:tcW w:w="1698" w:type="pct"/>
          </w:tcPr>
          <w:p w14:paraId="1A4277C3" w14:textId="77777777" w:rsidR="008801DA" w:rsidRDefault="008801DA" w:rsidP="008801DA">
            <w:pPr>
              <w:pStyle w:val="Textotabla"/>
            </w:pPr>
            <w:r>
              <w:t>Identificador</w:t>
            </w:r>
          </w:p>
        </w:tc>
        <w:tc>
          <w:tcPr>
            <w:tcW w:w="1101" w:type="pct"/>
            <w:gridSpan w:val="2"/>
          </w:tcPr>
          <w:p w14:paraId="02F93D0D" w14:textId="58EE2BD5" w:rsidR="008801DA" w:rsidRDefault="005C2626" w:rsidP="008801DA">
            <w:pPr>
              <w:pStyle w:val="Textotabla"/>
            </w:pPr>
            <w:r w:rsidRPr="005C2626">
              <w:t>RF16</w:t>
            </w:r>
          </w:p>
        </w:tc>
        <w:tc>
          <w:tcPr>
            <w:tcW w:w="1101" w:type="pct"/>
            <w:vMerge w:val="restart"/>
          </w:tcPr>
          <w:p w14:paraId="2EA7BA98" w14:textId="77777777" w:rsidR="008801DA" w:rsidRDefault="008801DA" w:rsidP="008801DA">
            <w:pPr>
              <w:pStyle w:val="Textotabla"/>
            </w:pPr>
            <w:r>
              <w:br/>
              <w:t xml:space="preserve">Nombre </w:t>
            </w:r>
          </w:p>
        </w:tc>
        <w:tc>
          <w:tcPr>
            <w:tcW w:w="1100" w:type="pct"/>
            <w:vMerge w:val="restart"/>
          </w:tcPr>
          <w:p w14:paraId="73AE2CC3" w14:textId="3F59E8BF" w:rsidR="008801DA" w:rsidRDefault="00D53F0A" w:rsidP="008801DA">
            <w:pPr>
              <w:pStyle w:val="Textotabla"/>
            </w:pPr>
            <w:r>
              <w:br/>
            </w:r>
            <w:r w:rsidRPr="00D53F0A">
              <w:t>Ajuste de Rangos Óptimos</w:t>
            </w:r>
          </w:p>
        </w:tc>
      </w:tr>
      <w:tr w:rsidR="008801DA" w14:paraId="6423F579" w14:textId="77777777" w:rsidTr="00C328F5">
        <w:trPr>
          <w:trHeight w:val="734"/>
        </w:trPr>
        <w:tc>
          <w:tcPr>
            <w:tcW w:w="1698" w:type="pct"/>
          </w:tcPr>
          <w:p w14:paraId="7CD57034" w14:textId="77777777" w:rsidR="008801DA" w:rsidRDefault="008801DA" w:rsidP="008801DA">
            <w:pPr>
              <w:pStyle w:val="Textotabla"/>
            </w:pPr>
            <w:r>
              <w:t>Prioridad de desarrollo</w:t>
            </w:r>
          </w:p>
        </w:tc>
        <w:tc>
          <w:tcPr>
            <w:tcW w:w="1101" w:type="pct"/>
            <w:gridSpan w:val="2"/>
          </w:tcPr>
          <w:p w14:paraId="233E7E3E" w14:textId="2589B608" w:rsidR="008801DA" w:rsidRDefault="00D906D0" w:rsidP="008801DA">
            <w:pPr>
              <w:pStyle w:val="Textotabla"/>
            </w:pPr>
            <w:r w:rsidRPr="00D906D0">
              <w:t>Alta</w:t>
            </w:r>
          </w:p>
        </w:tc>
        <w:tc>
          <w:tcPr>
            <w:tcW w:w="1101" w:type="pct"/>
            <w:vMerge/>
          </w:tcPr>
          <w:p w14:paraId="2F7DD409" w14:textId="77777777" w:rsidR="008801DA" w:rsidRDefault="008801DA" w:rsidP="008801DA">
            <w:pPr>
              <w:pStyle w:val="Textotabla"/>
            </w:pPr>
          </w:p>
        </w:tc>
        <w:tc>
          <w:tcPr>
            <w:tcW w:w="1100" w:type="pct"/>
            <w:vMerge/>
          </w:tcPr>
          <w:p w14:paraId="093C2A00" w14:textId="77777777" w:rsidR="008801DA" w:rsidRDefault="008801DA" w:rsidP="008801DA">
            <w:pPr>
              <w:pStyle w:val="Textotabla"/>
            </w:pPr>
          </w:p>
        </w:tc>
      </w:tr>
      <w:tr w:rsidR="008801DA" w14:paraId="4DD7CF06" w14:textId="77777777" w:rsidTr="00C328F5">
        <w:tc>
          <w:tcPr>
            <w:tcW w:w="1698" w:type="pct"/>
          </w:tcPr>
          <w:p w14:paraId="528D1AFE" w14:textId="77777777" w:rsidR="008801DA" w:rsidRDefault="008801DA" w:rsidP="008801DA">
            <w:pPr>
              <w:pStyle w:val="Textotabla"/>
            </w:pPr>
            <w:r>
              <w:t>Entrada</w:t>
            </w:r>
          </w:p>
        </w:tc>
        <w:tc>
          <w:tcPr>
            <w:tcW w:w="1101" w:type="pct"/>
            <w:gridSpan w:val="2"/>
          </w:tcPr>
          <w:p w14:paraId="0A515BAB" w14:textId="08E4BF7C" w:rsidR="008801DA" w:rsidRDefault="003A2B13" w:rsidP="008801DA">
            <w:pPr>
              <w:pStyle w:val="Textotabla"/>
            </w:pPr>
            <w:r w:rsidRPr="003A2B13">
              <w:t>Valores de rangos óptimos definidos por los usuarios</w:t>
            </w:r>
          </w:p>
        </w:tc>
        <w:tc>
          <w:tcPr>
            <w:tcW w:w="1101" w:type="pct"/>
          </w:tcPr>
          <w:p w14:paraId="6E3656FB" w14:textId="77777777" w:rsidR="008801DA" w:rsidRDefault="008801DA" w:rsidP="008801DA">
            <w:pPr>
              <w:pStyle w:val="Textotabla"/>
            </w:pPr>
            <w:r>
              <w:t>Salida</w:t>
            </w:r>
          </w:p>
        </w:tc>
        <w:tc>
          <w:tcPr>
            <w:tcW w:w="1100" w:type="pct"/>
          </w:tcPr>
          <w:p w14:paraId="35B3CD4D" w14:textId="7781FEBD" w:rsidR="008801DA" w:rsidRDefault="009922DE" w:rsidP="008801DA">
            <w:pPr>
              <w:pStyle w:val="Textotabla"/>
            </w:pPr>
            <w:r w:rsidRPr="009922DE">
              <w:t>Confirmación de ajustes realizados</w:t>
            </w:r>
          </w:p>
        </w:tc>
      </w:tr>
      <w:tr w:rsidR="008801DA" w14:paraId="607D666D" w14:textId="77777777" w:rsidTr="00C328F5">
        <w:tc>
          <w:tcPr>
            <w:tcW w:w="1698" w:type="pct"/>
          </w:tcPr>
          <w:p w14:paraId="6B2E0107" w14:textId="77777777" w:rsidR="008801DA" w:rsidRDefault="008801DA" w:rsidP="008801DA">
            <w:pPr>
              <w:pStyle w:val="Textotabla"/>
            </w:pPr>
            <w:r>
              <w:t>Descripción</w:t>
            </w:r>
          </w:p>
        </w:tc>
        <w:tc>
          <w:tcPr>
            <w:tcW w:w="3302" w:type="pct"/>
            <w:gridSpan w:val="4"/>
          </w:tcPr>
          <w:p w14:paraId="5EEA604E" w14:textId="0537D818" w:rsidR="008801DA" w:rsidRDefault="00F43DCB" w:rsidP="008801DA">
            <w:pPr>
              <w:pStyle w:val="Textotabla"/>
            </w:pPr>
            <w:r w:rsidRPr="00F43DCB">
              <w:t>Proveer opciones para definir y ajustar los rangos óptimos para cada parámetro.</w:t>
            </w:r>
          </w:p>
        </w:tc>
      </w:tr>
      <w:tr w:rsidR="008801DA" w14:paraId="2DC2CC58" w14:textId="77777777" w:rsidTr="00C328F5">
        <w:tc>
          <w:tcPr>
            <w:tcW w:w="1698" w:type="pct"/>
          </w:tcPr>
          <w:p w14:paraId="45CF587C" w14:textId="77777777" w:rsidR="008801DA" w:rsidRDefault="008801DA" w:rsidP="008801DA">
            <w:pPr>
              <w:pStyle w:val="Textotabla"/>
            </w:pPr>
            <w:r>
              <w:t>Precondición</w:t>
            </w:r>
          </w:p>
        </w:tc>
        <w:tc>
          <w:tcPr>
            <w:tcW w:w="3302" w:type="pct"/>
            <w:gridSpan w:val="4"/>
          </w:tcPr>
          <w:p w14:paraId="3E8274AC" w14:textId="2D368706" w:rsidR="008801DA" w:rsidRDefault="003248D7" w:rsidP="008801DA">
            <w:pPr>
              <w:pStyle w:val="Textotabla"/>
            </w:pPr>
            <w:r w:rsidRPr="003248D7">
              <w:t>Los valores de rangos óptimos deben estar disponibles.</w:t>
            </w:r>
          </w:p>
        </w:tc>
      </w:tr>
      <w:tr w:rsidR="008801DA" w14:paraId="79AA6EEA" w14:textId="77777777" w:rsidTr="00C328F5">
        <w:tc>
          <w:tcPr>
            <w:tcW w:w="1698" w:type="pct"/>
          </w:tcPr>
          <w:p w14:paraId="252607FD" w14:textId="77777777" w:rsidR="008801DA" w:rsidRDefault="008801DA" w:rsidP="008801DA">
            <w:pPr>
              <w:pStyle w:val="Textotabla"/>
            </w:pPr>
            <w:r>
              <w:t>Postcondición</w:t>
            </w:r>
          </w:p>
        </w:tc>
        <w:tc>
          <w:tcPr>
            <w:tcW w:w="3302" w:type="pct"/>
            <w:gridSpan w:val="4"/>
          </w:tcPr>
          <w:p w14:paraId="3F0D3B58" w14:textId="5BD18B2C" w:rsidR="008801DA" w:rsidRDefault="003248D7" w:rsidP="008801DA">
            <w:pPr>
              <w:pStyle w:val="Textotabla"/>
            </w:pPr>
            <w:r w:rsidRPr="003248D7">
              <w:t>Los rangos óptimos ajustados se reflejan en el sistema.</w:t>
            </w:r>
          </w:p>
        </w:tc>
      </w:tr>
    </w:tbl>
    <w:p w14:paraId="1A6DFFF2" w14:textId="77777777" w:rsidR="008801DA" w:rsidRDefault="008801DA" w:rsidP="008801DA">
      <w:pPr>
        <w:pStyle w:val="Cita"/>
      </w:pPr>
      <w:r>
        <w:t>Fuente: Elaboración propia</w:t>
      </w:r>
    </w:p>
    <w:p w14:paraId="0491C95D" w14:textId="428FD6AC" w:rsidR="008801DA" w:rsidRDefault="008801DA" w:rsidP="008801DA">
      <w:pPr>
        <w:pStyle w:val="Descripcin"/>
      </w:pPr>
      <w:bookmarkStart w:id="172" w:name="_Toc167237925"/>
      <w:r>
        <w:t xml:space="preserve">Tabla </w:t>
      </w:r>
      <w:r>
        <w:fldChar w:fldCharType="begin"/>
      </w:r>
      <w:r>
        <w:instrText xml:space="preserve"> SEQ Tabla \* ARABIC </w:instrText>
      </w:r>
      <w:r>
        <w:fldChar w:fldCharType="separate"/>
      </w:r>
      <w:r w:rsidR="009B0259">
        <w:rPr>
          <w:noProof/>
        </w:rPr>
        <w:t>18</w:t>
      </w:r>
      <w:r>
        <w:fldChar w:fldCharType="end"/>
      </w:r>
      <w:r>
        <w:t>. Requerimiento funcional 17</w:t>
      </w:r>
      <w:bookmarkEnd w:id="172"/>
    </w:p>
    <w:tbl>
      <w:tblPr>
        <w:tblStyle w:val="Tablaconcuadrcula"/>
        <w:tblW w:w="5000" w:type="pct"/>
        <w:tblLook w:val="04A0" w:firstRow="1" w:lastRow="0" w:firstColumn="1" w:lastColumn="0" w:noHBand="0" w:noVBand="1"/>
      </w:tblPr>
      <w:tblGrid>
        <w:gridCol w:w="3175"/>
        <w:gridCol w:w="1500"/>
        <w:gridCol w:w="559"/>
        <w:gridCol w:w="2059"/>
        <w:gridCol w:w="2057"/>
      </w:tblGrid>
      <w:tr w:rsidR="00687B1B" w14:paraId="168CE71E" w14:textId="77777777" w:rsidTr="00687B1B">
        <w:tc>
          <w:tcPr>
            <w:tcW w:w="2500" w:type="pct"/>
            <w:gridSpan w:val="2"/>
          </w:tcPr>
          <w:p w14:paraId="62C029CD" w14:textId="77777777" w:rsidR="00687B1B" w:rsidRDefault="00687B1B" w:rsidP="008801DA">
            <w:pPr>
              <w:pStyle w:val="Textotabla"/>
            </w:pPr>
            <w:r>
              <w:t xml:space="preserve">Requerimiento </w:t>
            </w:r>
          </w:p>
        </w:tc>
        <w:tc>
          <w:tcPr>
            <w:tcW w:w="2500" w:type="pct"/>
            <w:gridSpan w:val="3"/>
          </w:tcPr>
          <w:p w14:paraId="67E6A676" w14:textId="7D5F19B3" w:rsidR="00687B1B" w:rsidRDefault="003248D7" w:rsidP="008801DA">
            <w:pPr>
              <w:pStyle w:val="Textotabla"/>
            </w:pPr>
            <w:r w:rsidRPr="003248D7">
              <w:t>Aplicación Web para Visualización de Datos</w:t>
            </w:r>
          </w:p>
        </w:tc>
      </w:tr>
      <w:tr w:rsidR="008801DA" w14:paraId="7EECE314" w14:textId="77777777" w:rsidTr="00C328F5">
        <w:tc>
          <w:tcPr>
            <w:tcW w:w="1698" w:type="pct"/>
          </w:tcPr>
          <w:p w14:paraId="368B331B" w14:textId="77777777" w:rsidR="008801DA" w:rsidRDefault="008801DA" w:rsidP="008801DA">
            <w:pPr>
              <w:pStyle w:val="Textotabla"/>
            </w:pPr>
            <w:r>
              <w:t>Identificador</w:t>
            </w:r>
          </w:p>
        </w:tc>
        <w:tc>
          <w:tcPr>
            <w:tcW w:w="1101" w:type="pct"/>
            <w:gridSpan w:val="2"/>
          </w:tcPr>
          <w:p w14:paraId="1534580C" w14:textId="680494A9" w:rsidR="008801DA" w:rsidRDefault="003248D7" w:rsidP="008801DA">
            <w:pPr>
              <w:pStyle w:val="Textotabla"/>
            </w:pPr>
            <w:r w:rsidRPr="003248D7">
              <w:t>RF17</w:t>
            </w:r>
          </w:p>
        </w:tc>
        <w:tc>
          <w:tcPr>
            <w:tcW w:w="1101" w:type="pct"/>
            <w:vMerge w:val="restart"/>
          </w:tcPr>
          <w:p w14:paraId="1422718B" w14:textId="77777777" w:rsidR="008801DA" w:rsidRDefault="008801DA" w:rsidP="008801DA">
            <w:pPr>
              <w:pStyle w:val="Textotabla"/>
            </w:pPr>
            <w:r>
              <w:br/>
              <w:t xml:space="preserve">Nombre </w:t>
            </w:r>
          </w:p>
        </w:tc>
        <w:tc>
          <w:tcPr>
            <w:tcW w:w="1100" w:type="pct"/>
            <w:vMerge w:val="restart"/>
          </w:tcPr>
          <w:p w14:paraId="086AA948" w14:textId="73CA0006" w:rsidR="008801DA" w:rsidRDefault="004411E1" w:rsidP="008801DA">
            <w:pPr>
              <w:pStyle w:val="Textotabla"/>
            </w:pPr>
            <w:r w:rsidRPr="004411E1">
              <w:t>Aplicación Web para Visualización de Datos</w:t>
            </w:r>
          </w:p>
        </w:tc>
      </w:tr>
      <w:tr w:rsidR="008801DA" w14:paraId="339A4E6C" w14:textId="77777777" w:rsidTr="00C328F5">
        <w:trPr>
          <w:trHeight w:val="734"/>
        </w:trPr>
        <w:tc>
          <w:tcPr>
            <w:tcW w:w="1698" w:type="pct"/>
          </w:tcPr>
          <w:p w14:paraId="60D071BF" w14:textId="77777777" w:rsidR="008801DA" w:rsidRDefault="008801DA" w:rsidP="008801DA">
            <w:pPr>
              <w:pStyle w:val="Textotabla"/>
            </w:pPr>
            <w:r>
              <w:t>Prioridad de desarrollo</w:t>
            </w:r>
          </w:p>
        </w:tc>
        <w:tc>
          <w:tcPr>
            <w:tcW w:w="1101" w:type="pct"/>
            <w:gridSpan w:val="2"/>
          </w:tcPr>
          <w:p w14:paraId="37A8936A" w14:textId="14837F2C" w:rsidR="008801DA" w:rsidRDefault="003248D7" w:rsidP="008801DA">
            <w:pPr>
              <w:pStyle w:val="Textotabla"/>
            </w:pPr>
            <w:r w:rsidRPr="003248D7">
              <w:t>Alta</w:t>
            </w:r>
          </w:p>
        </w:tc>
        <w:tc>
          <w:tcPr>
            <w:tcW w:w="1101" w:type="pct"/>
            <w:vMerge/>
          </w:tcPr>
          <w:p w14:paraId="592C19FB" w14:textId="77777777" w:rsidR="008801DA" w:rsidRDefault="008801DA" w:rsidP="008801DA">
            <w:pPr>
              <w:pStyle w:val="Textotabla"/>
            </w:pPr>
          </w:p>
        </w:tc>
        <w:tc>
          <w:tcPr>
            <w:tcW w:w="1100" w:type="pct"/>
            <w:vMerge/>
          </w:tcPr>
          <w:p w14:paraId="0BED8F2C" w14:textId="77777777" w:rsidR="008801DA" w:rsidRDefault="008801DA" w:rsidP="008801DA">
            <w:pPr>
              <w:pStyle w:val="Textotabla"/>
            </w:pPr>
          </w:p>
        </w:tc>
      </w:tr>
      <w:tr w:rsidR="008801DA" w14:paraId="10501B52" w14:textId="77777777" w:rsidTr="00C328F5">
        <w:tc>
          <w:tcPr>
            <w:tcW w:w="1698" w:type="pct"/>
          </w:tcPr>
          <w:p w14:paraId="41BF4AFE" w14:textId="77777777" w:rsidR="008801DA" w:rsidRDefault="008801DA" w:rsidP="008801DA">
            <w:pPr>
              <w:pStyle w:val="Textotabla"/>
            </w:pPr>
            <w:r>
              <w:t>Entrada</w:t>
            </w:r>
          </w:p>
        </w:tc>
        <w:tc>
          <w:tcPr>
            <w:tcW w:w="1101" w:type="pct"/>
            <w:gridSpan w:val="2"/>
          </w:tcPr>
          <w:p w14:paraId="62ACD03B" w14:textId="3D1124E6" w:rsidR="008801DA" w:rsidRDefault="004411E1" w:rsidP="008801DA">
            <w:pPr>
              <w:pStyle w:val="Textotabla"/>
            </w:pPr>
            <w:r w:rsidRPr="004411E1">
              <w:t>Datos de mediciones desde la base de datos</w:t>
            </w:r>
          </w:p>
        </w:tc>
        <w:tc>
          <w:tcPr>
            <w:tcW w:w="1101" w:type="pct"/>
          </w:tcPr>
          <w:p w14:paraId="1ABD5F19" w14:textId="77777777" w:rsidR="008801DA" w:rsidRDefault="008801DA" w:rsidP="008801DA">
            <w:pPr>
              <w:pStyle w:val="Textotabla"/>
            </w:pPr>
            <w:r>
              <w:t>Salida</w:t>
            </w:r>
          </w:p>
        </w:tc>
        <w:tc>
          <w:tcPr>
            <w:tcW w:w="1100" w:type="pct"/>
          </w:tcPr>
          <w:p w14:paraId="6DF5F8A1" w14:textId="7F8A792C" w:rsidR="008801DA" w:rsidRDefault="008B0832" w:rsidP="008801DA">
            <w:pPr>
              <w:pStyle w:val="Textotabla"/>
            </w:pPr>
            <w:r w:rsidRPr="008B0832">
              <w:t>Interfaz web con visualización de datos</w:t>
            </w:r>
          </w:p>
        </w:tc>
      </w:tr>
      <w:tr w:rsidR="008801DA" w14:paraId="3B57399D" w14:textId="77777777" w:rsidTr="00C328F5">
        <w:tc>
          <w:tcPr>
            <w:tcW w:w="1698" w:type="pct"/>
          </w:tcPr>
          <w:p w14:paraId="6C34E2BE" w14:textId="77777777" w:rsidR="008801DA" w:rsidRDefault="008801DA" w:rsidP="008801DA">
            <w:pPr>
              <w:pStyle w:val="Textotabla"/>
            </w:pPr>
            <w:r>
              <w:t>Descripción</w:t>
            </w:r>
          </w:p>
        </w:tc>
        <w:tc>
          <w:tcPr>
            <w:tcW w:w="3302" w:type="pct"/>
            <w:gridSpan w:val="4"/>
          </w:tcPr>
          <w:p w14:paraId="43EB7794" w14:textId="27260E12" w:rsidR="008801DA" w:rsidRDefault="008B0832" w:rsidP="008801DA">
            <w:pPr>
              <w:pStyle w:val="Textotabla"/>
            </w:pPr>
            <w:r w:rsidRPr="008B0832">
              <w:t>Implementar una aplicación web para la visualización de los datos por medio de internet.</w:t>
            </w:r>
          </w:p>
        </w:tc>
      </w:tr>
      <w:tr w:rsidR="008801DA" w14:paraId="48E6084C" w14:textId="77777777" w:rsidTr="00C328F5">
        <w:tc>
          <w:tcPr>
            <w:tcW w:w="1698" w:type="pct"/>
          </w:tcPr>
          <w:p w14:paraId="1C4A1581" w14:textId="77777777" w:rsidR="008801DA" w:rsidRDefault="008801DA" w:rsidP="008801DA">
            <w:pPr>
              <w:pStyle w:val="Textotabla"/>
            </w:pPr>
            <w:r>
              <w:t>Precondición</w:t>
            </w:r>
          </w:p>
        </w:tc>
        <w:tc>
          <w:tcPr>
            <w:tcW w:w="3302" w:type="pct"/>
            <w:gridSpan w:val="4"/>
          </w:tcPr>
          <w:p w14:paraId="6127A4B1" w14:textId="05C681A0" w:rsidR="008801DA" w:rsidRDefault="008B0832" w:rsidP="008801DA">
            <w:pPr>
              <w:pStyle w:val="Textotabla"/>
            </w:pPr>
            <w:r w:rsidRPr="008B0832">
              <w:t>La aplicación web debe estar desarrollada y operativa.</w:t>
            </w:r>
          </w:p>
        </w:tc>
      </w:tr>
      <w:tr w:rsidR="008801DA" w14:paraId="4A4366D9" w14:textId="77777777" w:rsidTr="00C328F5">
        <w:tc>
          <w:tcPr>
            <w:tcW w:w="1698" w:type="pct"/>
          </w:tcPr>
          <w:p w14:paraId="3BD917F6" w14:textId="77777777" w:rsidR="008801DA" w:rsidRDefault="008801DA" w:rsidP="008801DA">
            <w:pPr>
              <w:pStyle w:val="Textotabla"/>
            </w:pPr>
            <w:r>
              <w:t>Postcondición</w:t>
            </w:r>
          </w:p>
        </w:tc>
        <w:tc>
          <w:tcPr>
            <w:tcW w:w="3302" w:type="pct"/>
            <w:gridSpan w:val="4"/>
          </w:tcPr>
          <w:p w14:paraId="127915BB" w14:textId="096053F3" w:rsidR="008801DA" w:rsidRDefault="008B0832" w:rsidP="008801DA">
            <w:pPr>
              <w:pStyle w:val="Textotabla"/>
            </w:pPr>
            <w:r w:rsidRPr="008B0832">
              <w:t>Los usuarios pueden acceder a los datos a través de la aplicación web.</w:t>
            </w:r>
          </w:p>
        </w:tc>
      </w:tr>
    </w:tbl>
    <w:p w14:paraId="16CD6A5A" w14:textId="77777777" w:rsidR="008801DA" w:rsidRDefault="008801DA" w:rsidP="008801DA">
      <w:pPr>
        <w:pStyle w:val="Cita"/>
      </w:pPr>
      <w:r>
        <w:t>Fuente: Elaboración propia</w:t>
      </w:r>
    </w:p>
    <w:p w14:paraId="0E312EB3" w14:textId="599165E7" w:rsidR="008801DA" w:rsidRDefault="008801DA">
      <w:pPr>
        <w:spacing w:after="160" w:line="259" w:lineRule="auto"/>
      </w:pPr>
      <w:r>
        <w:br w:type="page"/>
      </w:r>
    </w:p>
    <w:p w14:paraId="1171769C" w14:textId="31DEE652" w:rsidR="008801DA" w:rsidRDefault="008801DA" w:rsidP="008801DA">
      <w:pPr>
        <w:pStyle w:val="Descripcin"/>
      </w:pPr>
      <w:bookmarkStart w:id="173" w:name="_Toc167237926"/>
      <w:r>
        <w:lastRenderedPageBreak/>
        <w:t xml:space="preserve">Tabla </w:t>
      </w:r>
      <w:r>
        <w:fldChar w:fldCharType="begin"/>
      </w:r>
      <w:r>
        <w:instrText xml:space="preserve"> SEQ Tabla \* ARABIC </w:instrText>
      </w:r>
      <w:r>
        <w:fldChar w:fldCharType="separate"/>
      </w:r>
      <w:r w:rsidR="009B0259">
        <w:rPr>
          <w:noProof/>
        </w:rPr>
        <w:t>19</w:t>
      </w:r>
      <w:r>
        <w:fldChar w:fldCharType="end"/>
      </w:r>
      <w:r>
        <w:t>. Requerimiento funcional 18</w:t>
      </w:r>
      <w:bookmarkEnd w:id="173"/>
    </w:p>
    <w:tbl>
      <w:tblPr>
        <w:tblStyle w:val="Tablaconcuadrcula"/>
        <w:tblW w:w="5000" w:type="pct"/>
        <w:tblLook w:val="04A0" w:firstRow="1" w:lastRow="0" w:firstColumn="1" w:lastColumn="0" w:noHBand="0" w:noVBand="1"/>
      </w:tblPr>
      <w:tblGrid>
        <w:gridCol w:w="3175"/>
        <w:gridCol w:w="1500"/>
        <w:gridCol w:w="559"/>
        <w:gridCol w:w="2059"/>
        <w:gridCol w:w="2057"/>
      </w:tblGrid>
      <w:tr w:rsidR="00687B1B" w14:paraId="55504B55" w14:textId="77777777" w:rsidTr="00687B1B">
        <w:tc>
          <w:tcPr>
            <w:tcW w:w="2500" w:type="pct"/>
            <w:gridSpan w:val="2"/>
          </w:tcPr>
          <w:p w14:paraId="1140611D" w14:textId="77777777" w:rsidR="00687B1B" w:rsidRDefault="00687B1B" w:rsidP="008801DA">
            <w:pPr>
              <w:pStyle w:val="Textotabla"/>
            </w:pPr>
            <w:r>
              <w:t xml:space="preserve">Requerimiento </w:t>
            </w:r>
          </w:p>
        </w:tc>
        <w:tc>
          <w:tcPr>
            <w:tcW w:w="2500" w:type="pct"/>
            <w:gridSpan w:val="3"/>
          </w:tcPr>
          <w:p w14:paraId="48E005EE" w14:textId="438798E0" w:rsidR="00687B1B" w:rsidRDefault="00294120" w:rsidP="00294120">
            <w:r w:rsidRPr="00294120">
              <w:t>Almacenamiento de Datos en la Aplicación</w:t>
            </w:r>
          </w:p>
        </w:tc>
      </w:tr>
      <w:tr w:rsidR="008801DA" w14:paraId="419796AE" w14:textId="77777777" w:rsidTr="00C328F5">
        <w:tc>
          <w:tcPr>
            <w:tcW w:w="1698" w:type="pct"/>
          </w:tcPr>
          <w:p w14:paraId="0466EDD9" w14:textId="77777777" w:rsidR="008801DA" w:rsidRDefault="008801DA" w:rsidP="008801DA">
            <w:pPr>
              <w:pStyle w:val="Textotabla"/>
            </w:pPr>
            <w:r>
              <w:t>Identificador</w:t>
            </w:r>
          </w:p>
        </w:tc>
        <w:tc>
          <w:tcPr>
            <w:tcW w:w="1101" w:type="pct"/>
            <w:gridSpan w:val="2"/>
          </w:tcPr>
          <w:p w14:paraId="7BBF5BDF" w14:textId="261890C4" w:rsidR="008801DA" w:rsidRDefault="00294120" w:rsidP="008801DA">
            <w:pPr>
              <w:pStyle w:val="Textotabla"/>
            </w:pPr>
            <w:r w:rsidRPr="00294120">
              <w:t>RF18</w:t>
            </w:r>
          </w:p>
        </w:tc>
        <w:tc>
          <w:tcPr>
            <w:tcW w:w="1101" w:type="pct"/>
            <w:vMerge w:val="restart"/>
          </w:tcPr>
          <w:p w14:paraId="77346322" w14:textId="77777777" w:rsidR="008801DA" w:rsidRDefault="008801DA" w:rsidP="008801DA">
            <w:pPr>
              <w:pStyle w:val="Textotabla"/>
            </w:pPr>
            <w:r>
              <w:br/>
              <w:t xml:space="preserve">Nombre </w:t>
            </w:r>
          </w:p>
        </w:tc>
        <w:tc>
          <w:tcPr>
            <w:tcW w:w="1100" w:type="pct"/>
            <w:vMerge w:val="restart"/>
          </w:tcPr>
          <w:p w14:paraId="2FCC0990" w14:textId="4EA6E8C7" w:rsidR="008801DA" w:rsidRDefault="00DB18E8" w:rsidP="008801DA">
            <w:pPr>
              <w:pStyle w:val="Textotabla"/>
            </w:pPr>
            <w:r w:rsidRPr="00DB18E8">
              <w:t>Almacenamiento de Datos en la Aplicación</w:t>
            </w:r>
          </w:p>
        </w:tc>
      </w:tr>
      <w:tr w:rsidR="008801DA" w14:paraId="205A8D8E" w14:textId="77777777" w:rsidTr="00C328F5">
        <w:trPr>
          <w:trHeight w:val="734"/>
        </w:trPr>
        <w:tc>
          <w:tcPr>
            <w:tcW w:w="1698" w:type="pct"/>
          </w:tcPr>
          <w:p w14:paraId="6F7C61FB" w14:textId="77777777" w:rsidR="008801DA" w:rsidRDefault="008801DA" w:rsidP="008801DA">
            <w:pPr>
              <w:pStyle w:val="Textotabla"/>
            </w:pPr>
            <w:r>
              <w:t>Prioridad de desarrollo</w:t>
            </w:r>
          </w:p>
        </w:tc>
        <w:tc>
          <w:tcPr>
            <w:tcW w:w="1101" w:type="pct"/>
            <w:gridSpan w:val="2"/>
          </w:tcPr>
          <w:p w14:paraId="11C7D30C" w14:textId="09141207" w:rsidR="008801DA" w:rsidRDefault="003322D9" w:rsidP="008801DA">
            <w:pPr>
              <w:pStyle w:val="Textotabla"/>
            </w:pPr>
            <w:r w:rsidRPr="003322D9">
              <w:t>Alta</w:t>
            </w:r>
          </w:p>
        </w:tc>
        <w:tc>
          <w:tcPr>
            <w:tcW w:w="1101" w:type="pct"/>
            <w:vMerge/>
          </w:tcPr>
          <w:p w14:paraId="39F82663" w14:textId="77777777" w:rsidR="008801DA" w:rsidRDefault="008801DA" w:rsidP="008801DA">
            <w:pPr>
              <w:pStyle w:val="Textotabla"/>
            </w:pPr>
          </w:p>
        </w:tc>
        <w:tc>
          <w:tcPr>
            <w:tcW w:w="1100" w:type="pct"/>
            <w:vMerge/>
          </w:tcPr>
          <w:p w14:paraId="7FE57230" w14:textId="77777777" w:rsidR="008801DA" w:rsidRDefault="008801DA" w:rsidP="008801DA">
            <w:pPr>
              <w:pStyle w:val="Textotabla"/>
            </w:pPr>
          </w:p>
        </w:tc>
      </w:tr>
      <w:tr w:rsidR="008801DA" w14:paraId="248D10AA" w14:textId="77777777" w:rsidTr="00C328F5">
        <w:tc>
          <w:tcPr>
            <w:tcW w:w="1698" w:type="pct"/>
          </w:tcPr>
          <w:p w14:paraId="4CF54CA3" w14:textId="77777777" w:rsidR="008801DA" w:rsidRDefault="008801DA" w:rsidP="008801DA">
            <w:pPr>
              <w:pStyle w:val="Textotabla"/>
            </w:pPr>
            <w:r>
              <w:t>Entrada</w:t>
            </w:r>
          </w:p>
        </w:tc>
        <w:tc>
          <w:tcPr>
            <w:tcW w:w="1101" w:type="pct"/>
            <w:gridSpan w:val="2"/>
          </w:tcPr>
          <w:p w14:paraId="7989F110" w14:textId="2C8C2205" w:rsidR="008801DA" w:rsidRDefault="003322D9" w:rsidP="008801DA">
            <w:pPr>
              <w:pStyle w:val="Textotabla"/>
            </w:pPr>
            <w:r w:rsidRPr="003322D9">
              <w:t>Datos de mediciones</w:t>
            </w:r>
          </w:p>
        </w:tc>
        <w:tc>
          <w:tcPr>
            <w:tcW w:w="1101" w:type="pct"/>
          </w:tcPr>
          <w:p w14:paraId="3BF1E993" w14:textId="77777777" w:rsidR="008801DA" w:rsidRDefault="008801DA" w:rsidP="008801DA">
            <w:pPr>
              <w:pStyle w:val="Textotabla"/>
            </w:pPr>
            <w:r>
              <w:t>Salida</w:t>
            </w:r>
          </w:p>
        </w:tc>
        <w:tc>
          <w:tcPr>
            <w:tcW w:w="1100" w:type="pct"/>
          </w:tcPr>
          <w:p w14:paraId="4A9A827F" w14:textId="2EF6B448" w:rsidR="008801DA" w:rsidRDefault="00935CF2" w:rsidP="008801DA">
            <w:pPr>
              <w:pStyle w:val="Textotabla"/>
            </w:pPr>
            <w:r w:rsidRPr="00935CF2">
              <w:t>Datos almacenados en la base de datos</w:t>
            </w:r>
          </w:p>
        </w:tc>
      </w:tr>
      <w:tr w:rsidR="008801DA" w14:paraId="1FD4C8DE" w14:textId="77777777" w:rsidTr="00C328F5">
        <w:tc>
          <w:tcPr>
            <w:tcW w:w="1698" w:type="pct"/>
          </w:tcPr>
          <w:p w14:paraId="52C50B05" w14:textId="77777777" w:rsidR="008801DA" w:rsidRDefault="008801DA" w:rsidP="008801DA">
            <w:pPr>
              <w:pStyle w:val="Textotabla"/>
            </w:pPr>
            <w:r>
              <w:t>Descripción</w:t>
            </w:r>
          </w:p>
        </w:tc>
        <w:tc>
          <w:tcPr>
            <w:tcW w:w="3302" w:type="pct"/>
            <w:gridSpan w:val="4"/>
          </w:tcPr>
          <w:p w14:paraId="6C44A0AC" w14:textId="7CA43432" w:rsidR="008801DA" w:rsidRDefault="008C0087" w:rsidP="008801DA">
            <w:pPr>
              <w:pStyle w:val="Textotabla"/>
            </w:pPr>
            <w:r w:rsidRPr="008C0087">
              <w:t xml:space="preserve">Almacenar los datos en la aplicación web para análisis históricos y comparación con otros </w:t>
            </w:r>
            <w:proofErr w:type="spellStart"/>
            <w:r w:rsidRPr="008C0087">
              <w:t>ajolotarios</w:t>
            </w:r>
            <w:proofErr w:type="spellEnd"/>
            <w:r w:rsidRPr="008C0087">
              <w:t>.</w:t>
            </w:r>
          </w:p>
        </w:tc>
      </w:tr>
      <w:tr w:rsidR="008801DA" w14:paraId="7A40F639" w14:textId="77777777" w:rsidTr="00C328F5">
        <w:tc>
          <w:tcPr>
            <w:tcW w:w="1698" w:type="pct"/>
          </w:tcPr>
          <w:p w14:paraId="412AB328" w14:textId="77777777" w:rsidR="008801DA" w:rsidRDefault="008801DA" w:rsidP="008801DA">
            <w:pPr>
              <w:pStyle w:val="Textotabla"/>
            </w:pPr>
            <w:r>
              <w:t>Precondición</w:t>
            </w:r>
          </w:p>
        </w:tc>
        <w:tc>
          <w:tcPr>
            <w:tcW w:w="3302" w:type="pct"/>
            <w:gridSpan w:val="4"/>
          </w:tcPr>
          <w:p w14:paraId="1E27DC73" w14:textId="59D25E0F" w:rsidR="008801DA" w:rsidRDefault="00FB231F" w:rsidP="008801DA">
            <w:pPr>
              <w:pStyle w:val="Textotabla"/>
            </w:pPr>
            <w:r w:rsidRPr="00FB231F">
              <w:t>La base de datos debe estar configurada y operativa.</w:t>
            </w:r>
          </w:p>
        </w:tc>
      </w:tr>
      <w:tr w:rsidR="008801DA" w14:paraId="4AA5D49B" w14:textId="77777777" w:rsidTr="00C328F5">
        <w:tc>
          <w:tcPr>
            <w:tcW w:w="1698" w:type="pct"/>
          </w:tcPr>
          <w:p w14:paraId="2932EFBB" w14:textId="77777777" w:rsidR="008801DA" w:rsidRDefault="008801DA" w:rsidP="008801DA">
            <w:pPr>
              <w:pStyle w:val="Textotabla"/>
            </w:pPr>
            <w:r>
              <w:t>Postcondición</w:t>
            </w:r>
          </w:p>
        </w:tc>
        <w:tc>
          <w:tcPr>
            <w:tcW w:w="3302" w:type="pct"/>
            <w:gridSpan w:val="4"/>
          </w:tcPr>
          <w:p w14:paraId="222398B3" w14:textId="58787281" w:rsidR="008801DA" w:rsidRDefault="00613AFF" w:rsidP="008801DA">
            <w:pPr>
              <w:pStyle w:val="Textotabla"/>
            </w:pPr>
            <w:r w:rsidRPr="00613AFF">
              <w:t>Los datos se almacenan adecuadamente para su análisis y comparación.</w:t>
            </w:r>
          </w:p>
        </w:tc>
      </w:tr>
    </w:tbl>
    <w:p w14:paraId="56DA2662" w14:textId="77777777" w:rsidR="008801DA" w:rsidRDefault="008801DA" w:rsidP="008801DA">
      <w:pPr>
        <w:pStyle w:val="Cita"/>
      </w:pPr>
      <w:r>
        <w:t>Fuente: Elaboración propia</w:t>
      </w:r>
    </w:p>
    <w:p w14:paraId="39FF47C7" w14:textId="77777777" w:rsidR="008A682E" w:rsidRPr="000B135A" w:rsidRDefault="008A682E" w:rsidP="000B135A"/>
    <w:p w14:paraId="04E4A64B" w14:textId="77777777" w:rsidR="00CB0EFB" w:rsidRDefault="00CB0EFB">
      <w:pPr>
        <w:spacing w:after="160" w:line="259" w:lineRule="auto"/>
        <w:rPr>
          <w:rFonts w:ascii="Times New Roman" w:eastAsiaTheme="majorEastAsia" w:hAnsi="Times New Roman" w:cs="Times New Roman"/>
          <w:sz w:val="24"/>
        </w:rPr>
      </w:pPr>
      <w:bookmarkStart w:id="174" w:name="_Toc167237671"/>
      <w:r>
        <w:br w:type="page"/>
      </w:r>
    </w:p>
    <w:p w14:paraId="7824CDDC" w14:textId="669BDFC6" w:rsidR="00475C05" w:rsidRDefault="00475C05" w:rsidP="00D901FE">
      <w:pPr>
        <w:pStyle w:val="Ttulo2"/>
      </w:pPr>
      <w:r w:rsidRPr="00B6419F">
        <w:lastRenderedPageBreak/>
        <w:t>Requerimientos no funcionales</w:t>
      </w:r>
      <w:bookmarkEnd w:id="174"/>
    </w:p>
    <w:p w14:paraId="16AFF115" w14:textId="47A43E11" w:rsidR="00BC2BF5" w:rsidRDefault="007E3D7D" w:rsidP="00BC2BF5">
      <w:pPr>
        <w:pStyle w:val="Texto"/>
      </w:pPr>
      <w:r w:rsidRPr="007E3D7D">
        <w:t>A continuación, se presenta la Tabla 3, que detalla los requerimientos no funcionales cruciales para el desarrollo y operación del sistema destinado a la conservación de la especie Ambystoma. Estos requerimientos garantizan que el sistema no solo cumpla con sus funcionalidades básicas, sino que también ofrezca un rendimiento óptimo, seguridad, y una experiencia de usuario satisfactoria. Cada requerimiento se ha clasificado por su prioridad, asegurando que los aspectos técnicos y operativos del sistema estén adecuadamente considerados y gestionados.</w:t>
      </w:r>
    </w:p>
    <w:p w14:paraId="3DDB5B99" w14:textId="35F59749" w:rsidR="00A337C2" w:rsidRDefault="00A337C2" w:rsidP="00A337C2">
      <w:pPr>
        <w:pStyle w:val="Descripcin"/>
        <w:keepNext/>
      </w:pPr>
      <w:bookmarkStart w:id="175" w:name="_Toc167237927"/>
      <w:r>
        <w:t xml:space="preserve">Tabla </w:t>
      </w:r>
      <w:r>
        <w:fldChar w:fldCharType="begin"/>
      </w:r>
      <w:r>
        <w:instrText xml:space="preserve"> SEQ Tabla \* ARABIC </w:instrText>
      </w:r>
      <w:r>
        <w:fldChar w:fldCharType="separate"/>
      </w:r>
      <w:r w:rsidR="009B0259">
        <w:rPr>
          <w:noProof/>
        </w:rPr>
        <w:t>20</w:t>
      </w:r>
      <w:r>
        <w:fldChar w:fldCharType="end"/>
      </w:r>
      <w:r>
        <w:t>. Requerimientos no funcionales</w:t>
      </w:r>
      <w:bookmarkEnd w:id="175"/>
    </w:p>
    <w:tbl>
      <w:tblPr>
        <w:tblStyle w:val="Tablaconcuadrcula"/>
        <w:tblW w:w="0" w:type="auto"/>
        <w:tblInd w:w="5" w:type="dxa"/>
        <w:tblLook w:val="04A0" w:firstRow="1" w:lastRow="0" w:firstColumn="1" w:lastColumn="0" w:noHBand="0" w:noVBand="1"/>
      </w:tblPr>
      <w:tblGrid>
        <w:gridCol w:w="3116"/>
        <w:gridCol w:w="3117"/>
        <w:gridCol w:w="3117"/>
      </w:tblGrid>
      <w:tr w:rsidR="0085171B" w14:paraId="6A69BAFA" w14:textId="77777777" w:rsidTr="00D03443">
        <w:trPr>
          <w:trHeight w:val="694"/>
        </w:trPr>
        <w:tc>
          <w:tcPr>
            <w:tcW w:w="3116" w:type="dxa"/>
            <w:tcBorders>
              <w:top w:val="nil"/>
              <w:left w:val="nil"/>
            </w:tcBorders>
          </w:tcPr>
          <w:p w14:paraId="4FA20FEF" w14:textId="77777777" w:rsidR="0085171B" w:rsidRDefault="0085171B" w:rsidP="0021274A">
            <w:pPr>
              <w:pStyle w:val="Texto"/>
              <w:ind w:firstLine="0"/>
            </w:pPr>
          </w:p>
          <w:p w14:paraId="72919067" w14:textId="77777777" w:rsidR="00D03443" w:rsidRDefault="00D03443" w:rsidP="0021274A">
            <w:pPr>
              <w:pStyle w:val="Texto"/>
              <w:ind w:firstLine="0"/>
            </w:pPr>
          </w:p>
        </w:tc>
        <w:tc>
          <w:tcPr>
            <w:tcW w:w="3117" w:type="dxa"/>
          </w:tcPr>
          <w:p w14:paraId="555DC17E" w14:textId="1FE5412B" w:rsidR="0085171B" w:rsidRDefault="00120D8D" w:rsidP="00120D8D">
            <w:pPr>
              <w:pStyle w:val="Textotabla"/>
            </w:pPr>
            <w:r>
              <w:br/>
              <w:t>Requerimiento</w:t>
            </w:r>
          </w:p>
        </w:tc>
        <w:tc>
          <w:tcPr>
            <w:tcW w:w="3117" w:type="dxa"/>
          </w:tcPr>
          <w:p w14:paraId="08D4E534" w14:textId="3901DB80" w:rsidR="0085171B" w:rsidRDefault="00120D8D" w:rsidP="00120D8D">
            <w:pPr>
              <w:pStyle w:val="Textotabla"/>
            </w:pPr>
            <w:r>
              <w:br/>
              <w:t>Descripción</w:t>
            </w:r>
          </w:p>
        </w:tc>
      </w:tr>
      <w:tr w:rsidR="0085171B" w14:paraId="744DB2A2" w14:textId="77777777" w:rsidTr="00D03443">
        <w:tc>
          <w:tcPr>
            <w:tcW w:w="3116" w:type="dxa"/>
          </w:tcPr>
          <w:p w14:paraId="753706C6" w14:textId="5F7507C6" w:rsidR="0085171B" w:rsidRDefault="00F61937" w:rsidP="00F61937">
            <w:pPr>
              <w:pStyle w:val="Textotabla"/>
            </w:pPr>
            <w:r>
              <w:br/>
            </w:r>
            <w:r>
              <w:br/>
            </w:r>
            <w:r>
              <w:br/>
            </w:r>
            <w:r w:rsidR="00D03443">
              <w:t>RNF1</w:t>
            </w:r>
          </w:p>
        </w:tc>
        <w:tc>
          <w:tcPr>
            <w:tcW w:w="3117" w:type="dxa"/>
          </w:tcPr>
          <w:p w14:paraId="5B0BC0BB" w14:textId="5975BFD4" w:rsidR="0085171B" w:rsidRDefault="00F61937" w:rsidP="00F61937">
            <w:pPr>
              <w:pStyle w:val="Textotabla"/>
            </w:pPr>
            <w:r>
              <w:br/>
            </w:r>
            <w:r>
              <w:br/>
            </w:r>
            <w:r>
              <w:br/>
            </w:r>
            <w:r w:rsidRPr="00F61937">
              <w:t>Seguridad</w:t>
            </w:r>
          </w:p>
        </w:tc>
        <w:tc>
          <w:tcPr>
            <w:tcW w:w="3117" w:type="dxa"/>
          </w:tcPr>
          <w:p w14:paraId="4A97BCAC" w14:textId="77777777" w:rsidR="00F61937" w:rsidRPr="00F61937" w:rsidRDefault="00F61937" w:rsidP="00F61937">
            <w:pPr>
              <w:pStyle w:val="Textotabla"/>
            </w:pPr>
            <w:r w:rsidRPr="00F61937">
              <w:t>El sistema debe asegurar la protección de datos sensibles mediante encriptación y protocolos seguros de comunicación.</w:t>
            </w:r>
          </w:p>
          <w:p w14:paraId="3A2DF7F0" w14:textId="77777777" w:rsidR="00F61937" w:rsidRPr="00F61937" w:rsidRDefault="00F61937" w:rsidP="00F61937">
            <w:pPr>
              <w:pStyle w:val="Textotabla"/>
            </w:pPr>
          </w:p>
          <w:p w14:paraId="6CEDA7DD" w14:textId="77777777" w:rsidR="0085171B" w:rsidRDefault="0085171B" w:rsidP="00F61937">
            <w:pPr>
              <w:pStyle w:val="Textotabla"/>
            </w:pPr>
          </w:p>
        </w:tc>
      </w:tr>
      <w:tr w:rsidR="00A720B2" w14:paraId="717AA9AC" w14:textId="77777777" w:rsidTr="00D03443">
        <w:tc>
          <w:tcPr>
            <w:tcW w:w="3116" w:type="dxa"/>
          </w:tcPr>
          <w:p w14:paraId="550211C6" w14:textId="46CCB250" w:rsidR="00A720B2" w:rsidRPr="00EC1E89" w:rsidRDefault="00EC1E89" w:rsidP="00EC1E89">
            <w:pPr>
              <w:pStyle w:val="Textotabla"/>
            </w:pPr>
            <w:r>
              <w:br/>
            </w:r>
            <w:r w:rsidR="00A720B2" w:rsidRPr="00EC1E89">
              <w:t>RNF2</w:t>
            </w:r>
          </w:p>
        </w:tc>
        <w:tc>
          <w:tcPr>
            <w:tcW w:w="3117" w:type="dxa"/>
          </w:tcPr>
          <w:p w14:paraId="4B70B35E" w14:textId="35E18180" w:rsidR="00A720B2" w:rsidRPr="00EC1E89" w:rsidRDefault="00EC1E89" w:rsidP="00EC1E89">
            <w:pPr>
              <w:pStyle w:val="Textotabla"/>
            </w:pPr>
            <w:r>
              <w:br/>
            </w:r>
            <w:r w:rsidR="00A720B2" w:rsidRPr="00EC1E89">
              <w:t>Usabilidad</w:t>
            </w:r>
          </w:p>
        </w:tc>
        <w:tc>
          <w:tcPr>
            <w:tcW w:w="3117" w:type="dxa"/>
          </w:tcPr>
          <w:p w14:paraId="3D9E0034" w14:textId="63B0191A" w:rsidR="00A720B2" w:rsidRPr="00EC1E89" w:rsidRDefault="00DF592E" w:rsidP="00EC1E89">
            <w:pPr>
              <w:pStyle w:val="Textotabla"/>
            </w:pPr>
            <w:r w:rsidRPr="00EC1E89">
              <w:t>Interfaces de usuario intuitivas y accesibles para todos los roles de usuarios.</w:t>
            </w:r>
          </w:p>
        </w:tc>
      </w:tr>
      <w:tr w:rsidR="00DF592E" w14:paraId="4513BCD1" w14:textId="77777777" w:rsidTr="00D03443">
        <w:tc>
          <w:tcPr>
            <w:tcW w:w="3116" w:type="dxa"/>
          </w:tcPr>
          <w:p w14:paraId="66D3F09E" w14:textId="41999C5F" w:rsidR="00DF592E" w:rsidRPr="00EC1E89" w:rsidRDefault="00EC1E89" w:rsidP="00EC1E89">
            <w:pPr>
              <w:pStyle w:val="Textotabla"/>
            </w:pPr>
            <w:r>
              <w:br/>
            </w:r>
            <w:r w:rsidR="00DF592E" w:rsidRPr="00EC1E89">
              <w:t>RNF3</w:t>
            </w:r>
          </w:p>
        </w:tc>
        <w:tc>
          <w:tcPr>
            <w:tcW w:w="3117" w:type="dxa"/>
          </w:tcPr>
          <w:p w14:paraId="6BC2D55B" w14:textId="2731EE8F" w:rsidR="00DF592E" w:rsidRPr="00EC1E89" w:rsidRDefault="00EC1E89" w:rsidP="00EC1E89">
            <w:pPr>
              <w:pStyle w:val="Textotabla"/>
            </w:pPr>
            <w:r>
              <w:br/>
            </w:r>
            <w:r w:rsidR="00DF592E" w:rsidRPr="00EC1E89">
              <w:t>Rendimiento</w:t>
            </w:r>
          </w:p>
        </w:tc>
        <w:tc>
          <w:tcPr>
            <w:tcW w:w="3117" w:type="dxa"/>
          </w:tcPr>
          <w:p w14:paraId="2C7FFCD8" w14:textId="3F51B0E2" w:rsidR="00DF592E" w:rsidRPr="00EC1E89" w:rsidRDefault="00DF592E" w:rsidP="00EC1E89">
            <w:pPr>
              <w:pStyle w:val="Textotabla"/>
            </w:pPr>
            <w:r w:rsidRPr="00EC1E89">
              <w:t>El sistema debe procesar las mediciones y alertas en tiempo casi real con mínima latencia.</w:t>
            </w:r>
          </w:p>
        </w:tc>
      </w:tr>
      <w:tr w:rsidR="00DF592E" w14:paraId="695419F5" w14:textId="77777777" w:rsidTr="00D03443">
        <w:tc>
          <w:tcPr>
            <w:tcW w:w="3116" w:type="dxa"/>
          </w:tcPr>
          <w:p w14:paraId="3A30B65D" w14:textId="3D10B9BC" w:rsidR="00DF592E" w:rsidRPr="00EC1E89" w:rsidRDefault="00EC1E89" w:rsidP="00EC1E89">
            <w:pPr>
              <w:pStyle w:val="Textotabla"/>
            </w:pPr>
            <w:r>
              <w:br/>
            </w:r>
            <w:r w:rsidR="008D5BE2" w:rsidRPr="00EC1E89">
              <w:t>RNF4</w:t>
            </w:r>
          </w:p>
        </w:tc>
        <w:tc>
          <w:tcPr>
            <w:tcW w:w="3117" w:type="dxa"/>
          </w:tcPr>
          <w:p w14:paraId="79D0E1ED" w14:textId="45B2373D" w:rsidR="00DF592E" w:rsidRPr="00EC1E89" w:rsidRDefault="00EC1E89" w:rsidP="00EC1E89">
            <w:pPr>
              <w:pStyle w:val="Textotabla"/>
            </w:pPr>
            <w:r>
              <w:br/>
            </w:r>
            <w:r w:rsidRPr="00EC1E89">
              <w:t>Escalabilidad</w:t>
            </w:r>
          </w:p>
        </w:tc>
        <w:tc>
          <w:tcPr>
            <w:tcW w:w="3117" w:type="dxa"/>
          </w:tcPr>
          <w:p w14:paraId="5D7840A0" w14:textId="555FBC81" w:rsidR="00DF592E" w:rsidRPr="00EC1E89" w:rsidRDefault="00EC1E89" w:rsidP="00EC1E89">
            <w:pPr>
              <w:pStyle w:val="Textotabla"/>
            </w:pPr>
            <w:r w:rsidRPr="00EC1E89">
              <w:t>El sistema debe ser escalable para soportar un creciente número de usuarios y dispositivos sin degradar el rendimiento.</w:t>
            </w:r>
          </w:p>
        </w:tc>
      </w:tr>
      <w:tr w:rsidR="00EC1E89" w14:paraId="7F1FB446" w14:textId="77777777" w:rsidTr="00D03443">
        <w:tc>
          <w:tcPr>
            <w:tcW w:w="3116" w:type="dxa"/>
          </w:tcPr>
          <w:p w14:paraId="21D5EC16" w14:textId="610AA5C1" w:rsidR="00EC1E89" w:rsidRDefault="00137F61" w:rsidP="00EC1E89">
            <w:pPr>
              <w:pStyle w:val="Textotabla"/>
            </w:pPr>
            <w:r>
              <w:br/>
            </w:r>
            <w:r w:rsidR="00BD2BA5" w:rsidRPr="00BD2BA5">
              <w:t>RNF5</w:t>
            </w:r>
          </w:p>
        </w:tc>
        <w:tc>
          <w:tcPr>
            <w:tcW w:w="3117" w:type="dxa"/>
          </w:tcPr>
          <w:p w14:paraId="26CED146" w14:textId="7085CEED" w:rsidR="00EC1E89" w:rsidRDefault="00137F61" w:rsidP="00EC1E89">
            <w:pPr>
              <w:pStyle w:val="Textotabla"/>
            </w:pPr>
            <w:r>
              <w:br/>
            </w:r>
            <w:r w:rsidR="00BD2BA5" w:rsidRPr="00BD2BA5">
              <w:t>Disponibilidad</w:t>
            </w:r>
          </w:p>
        </w:tc>
        <w:tc>
          <w:tcPr>
            <w:tcW w:w="3117" w:type="dxa"/>
          </w:tcPr>
          <w:p w14:paraId="673F36A1" w14:textId="584A2518" w:rsidR="00EC1E89" w:rsidRPr="00EC1E89" w:rsidRDefault="00137F61" w:rsidP="00EC1E89">
            <w:pPr>
              <w:pStyle w:val="Textotabla"/>
            </w:pPr>
            <w:r w:rsidRPr="00137F61">
              <w:t xml:space="preserve">El sistema debe estar disponible el </w:t>
            </w:r>
            <w:r>
              <w:t>97</w:t>
            </w:r>
            <w:r w:rsidRPr="00137F61">
              <w:t>% del tiempo, con mantenimientos programados fuera de horas pico.</w:t>
            </w:r>
          </w:p>
        </w:tc>
      </w:tr>
    </w:tbl>
    <w:p w14:paraId="175D5EDB" w14:textId="77777777" w:rsidR="00732721" w:rsidRDefault="00732721" w:rsidP="00732721">
      <w:pPr>
        <w:pStyle w:val="Cita"/>
      </w:pPr>
      <w:r>
        <w:t>Fuente: Elaboración propia</w:t>
      </w:r>
    </w:p>
    <w:p w14:paraId="5D645935" w14:textId="52CC4C48" w:rsidR="0021274A" w:rsidRPr="00261992" w:rsidRDefault="0021274A" w:rsidP="00261992">
      <w:pPr>
        <w:spacing w:after="160" w:line="259" w:lineRule="auto"/>
        <w:rPr>
          <w:rFonts w:ascii="Times New Roman" w:hAnsi="Times New Roman"/>
        </w:rPr>
      </w:pPr>
    </w:p>
    <w:p w14:paraId="5BEDE889" w14:textId="6CB520F4" w:rsidR="005B2A4F" w:rsidRDefault="00E506B4" w:rsidP="00FF2884">
      <w:pPr>
        <w:pStyle w:val="Ttulo1"/>
      </w:pPr>
      <w:bookmarkStart w:id="176" w:name="_Toc167237672"/>
      <w:r>
        <w:lastRenderedPageBreak/>
        <w:t>Análisis de riesgos</w:t>
      </w:r>
      <w:bookmarkEnd w:id="176"/>
    </w:p>
    <w:p w14:paraId="5C5E0784" w14:textId="77777777" w:rsidR="00A8769E" w:rsidRDefault="00A8769E" w:rsidP="00A8769E">
      <w:pPr>
        <w:pStyle w:val="Texto"/>
      </w:pPr>
      <w:r>
        <w:t>En la gestión de proyectos, los riesgos representan cualquier evento o condición incierta que, si ocurre, puede afectar negativamente los objetivos del proyecto. Identificar y gestionar estos riesgos es crucial para minimizar su impacto y asegurar el éxito del proyecto. Los riesgos pueden ser variados y abarcar diferentes áreas, incluyendo tanto el hardware como el software.</w:t>
      </w:r>
    </w:p>
    <w:p w14:paraId="682128AA" w14:textId="1A773495" w:rsidR="00A8769E" w:rsidRDefault="008E748F" w:rsidP="00D901FE">
      <w:pPr>
        <w:pStyle w:val="Ttulo2"/>
      </w:pPr>
      <w:bookmarkStart w:id="177" w:name="_Toc167237673"/>
      <w:r>
        <w:t>Riesgos en hardware</w:t>
      </w:r>
      <w:bookmarkEnd w:id="177"/>
    </w:p>
    <w:p w14:paraId="4E62A84B" w14:textId="77777777" w:rsidR="008E748F" w:rsidRDefault="008E748F" w:rsidP="008E748F">
      <w:pPr>
        <w:pStyle w:val="Texto"/>
      </w:pPr>
      <w:r w:rsidRPr="008E748F">
        <w:t>Los riesgos en hardware se refieren a problemas y fallos relacionados con los componentes físicos del sistema. Estos pueden incluir fallos en la integración de sensores, errores en la calibración, pérdida de conectividad entre dispositivos y plataformas, o incluso daños causados por condiciones ambientales extremas. La falta de mantenimiento adecuado y la vulnerabilidad en la transmisión y almacenamiento de datos también son riesgos significativos en el ámbito del hardware. Estos problemas pueden causar interrupciones en el funcionamiento del sistema, pérdida de datos y costos adicionales debido a reparaciones o reemplazos.</w:t>
      </w:r>
    </w:p>
    <w:p w14:paraId="6BC7668C" w14:textId="30B396B3" w:rsidR="008E748F" w:rsidRDefault="008E748F" w:rsidP="00D901FE">
      <w:pPr>
        <w:pStyle w:val="Ttulo2"/>
      </w:pPr>
      <w:bookmarkStart w:id="178" w:name="_Toc167237674"/>
      <w:r>
        <w:t>Riesgos en software</w:t>
      </w:r>
      <w:bookmarkEnd w:id="178"/>
    </w:p>
    <w:p w14:paraId="5701D65A" w14:textId="70E21374" w:rsidR="0003437E" w:rsidRDefault="00BE7864" w:rsidP="00BE7864">
      <w:pPr>
        <w:pStyle w:val="Texto"/>
      </w:pPr>
      <w:r w:rsidRPr="00BE7864">
        <w:t>Los riesgos en software abarcan una amplia gama de problemas que pueden surgir durante el desarrollo, implementación y operación de sistemas de software. Estos incluyen defectos y errores en el código entregado, dependencias excesivas de la intervención manual en sistemas automatizados, y vulnerabilidades en la seguridad que pueden ser explotadas por accesos no autorizados. Además, eventos naturales adversos que interrumpen el desarrollo o despliegue del sistema, y la falta de capacitación adecuada del personal en el uso y mantenimiento del software, son riesgos que pueden comprometer la integridad y funcionalidad del sistema. La gestión adecuada de estos riesgos implica la implementación de prácticas de desarrollo seguras, pruebas exhaustivas, y capacitación continua para los usuarios.</w:t>
      </w:r>
    </w:p>
    <w:p w14:paraId="15AB8A37" w14:textId="3C671800" w:rsidR="00BE7864" w:rsidRPr="0003437E" w:rsidRDefault="0003437E" w:rsidP="0003437E">
      <w:pPr>
        <w:spacing w:after="160" w:line="259" w:lineRule="auto"/>
        <w:rPr>
          <w:rFonts w:ascii="Times New Roman" w:hAnsi="Times New Roman"/>
        </w:rPr>
      </w:pPr>
      <w:r>
        <w:br w:type="page"/>
      </w:r>
    </w:p>
    <w:p w14:paraId="190C5641" w14:textId="038E77BC" w:rsidR="008E748F" w:rsidRDefault="00BE7864" w:rsidP="00D901FE">
      <w:pPr>
        <w:pStyle w:val="Ttulo2"/>
      </w:pPr>
      <w:bookmarkStart w:id="179" w:name="_Toc167237675"/>
      <w:r>
        <w:lastRenderedPageBreak/>
        <w:t>Matriz de riesgos</w:t>
      </w:r>
      <w:bookmarkEnd w:id="179"/>
    </w:p>
    <w:p w14:paraId="2596A921" w14:textId="42F8462D" w:rsidR="00263CF8" w:rsidRDefault="00BE7864" w:rsidP="00263CF8">
      <w:pPr>
        <w:pStyle w:val="Texto"/>
      </w:pPr>
      <w:r w:rsidRPr="00BE7864">
        <w:t>La matriz de valoración de riesgos es una herramienta esencial en la gestión de proyectos, ya que permite evaluar y visualizar la gravedad y probabilidad de los riesgos que pueden afectar el éxito del proyecto. Esta matriz clasifica los riesgos en función de sus consecuencias, que van desde "Insignificante" hasta "Catastrófico", y su frecuencia de ocurrencia, que varía de "Improbable" a "Frecuente". Al mapear estos factores en una matriz de cinco por cinco, se facilita la identificación de los riesgos más críticos y se priorizan las acciones correctivas necesarias. Los colores en la matriz, que van del verde (bajo riesgo) al rojo (alto riesgo), ofrecen una representación visual clara de la urgencia y el impacto de cada riesgo identificado</w:t>
      </w:r>
      <w:r>
        <w:t xml:space="preserve">, véase la figura </w:t>
      </w:r>
      <w:r w:rsidR="00263CF8">
        <w:fldChar w:fldCharType="begin"/>
      </w:r>
      <w:r w:rsidR="00263CF8">
        <w:instrText xml:space="preserve"> SEQ vease_la_figura \* ARABIC </w:instrText>
      </w:r>
      <w:r w:rsidR="00263CF8">
        <w:fldChar w:fldCharType="separate"/>
      </w:r>
      <w:r w:rsidR="009B0259">
        <w:rPr>
          <w:noProof/>
        </w:rPr>
        <w:t>19</w:t>
      </w:r>
      <w:r w:rsidR="00263CF8">
        <w:fldChar w:fldCharType="end"/>
      </w:r>
      <w:r w:rsidR="00263CF8">
        <w:t>.</w:t>
      </w:r>
    </w:p>
    <w:p w14:paraId="60FFAEC7" w14:textId="77777777" w:rsidR="000C26DC" w:rsidRDefault="000C26DC" w:rsidP="00CA414C">
      <w:pPr>
        <w:pStyle w:val="Cita"/>
      </w:pPr>
      <w:r w:rsidRPr="000C26DC">
        <w:rPr>
          <w:noProof/>
        </w:rPr>
        <w:drawing>
          <wp:inline distT="0" distB="0" distL="0" distR="0" wp14:anchorId="10179D52" wp14:editId="0CD9029E">
            <wp:extent cx="5053330" cy="2339906"/>
            <wp:effectExtent l="0" t="0" r="0" b="3810"/>
            <wp:docPr id="81980408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4085" name="Imagen 1" descr="Imagen que contiene Tabla&#10;&#10;Descripción generada automáticamente"/>
                    <pic:cNvPicPr/>
                  </pic:nvPicPr>
                  <pic:blipFill rotWithShape="1">
                    <a:blip r:embed="rId33"/>
                    <a:srcRect l="14969" t="3627"/>
                    <a:stretch/>
                  </pic:blipFill>
                  <pic:spPr bwMode="auto">
                    <a:xfrm>
                      <a:off x="0" y="0"/>
                      <a:ext cx="5053914" cy="2340176"/>
                    </a:xfrm>
                    <a:prstGeom prst="rect">
                      <a:avLst/>
                    </a:prstGeom>
                    <a:ln>
                      <a:noFill/>
                    </a:ln>
                    <a:extLst>
                      <a:ext uri="{53640926-AAD7-44D8-BBD7-CCE9431645EC}">
                        <a14:shadowObscured xmlns:a14="http://schemas.microsoft.com/office/drawing/2010/main"/>
                      </a:ext>
                    </a:extLst>
                  </pic:spPr>
                </pic:pic>
              </a:graphicData>
            </a:graphic>
          </wp:inline>
        </w:drawing>
      </w:r>
    </w:p>
    <w:p w14:paraId="1797A3B9" w14:textId="054C182F" w:rsidR="00313ED4" w:rsidRDefault="000C26DC" w:rsidP="00CA414C">
      <w:pPr>
        <w:pStyle w:val="Cita"/>
      </w:pPr>
      <w:bookmarkStart w:id="180" w:name="_Toc167237804"/>
      <w:r>
        <w:t xml:space="preserve">Figura </w:t>
      </w:r>
      <w:r w:rsidR="00011A16">
        <w:fldChar w:fldCharType="begin"/>
      </w:r>
      <w:r w:rsidR="00011A16">
        <w:instrText xml:space="preserve"> SEQ figura \* ARABIC </w:instrText>
      </w:r>
      <w:r w:rsidR="00011A16">
        <w:fldChar w:fldCharType="separate"/>
      </w:r>
      <w:r w:rsidR="009B0259">
        <w:rPr>
          <w:noProof/>
        </w:rPr>
        <w:t>19</w:t>
      </w:r>
      <w:r w:rsidR="00011A16">
        <w:fldChar w:fldCharType="end"/>
      </w:r>
      <w:r>
        <w:t>. Matriz de riesgos</w:t>
      </w:r>
      <w:r>
        <w:br/>
        <w:t>Fuente: Elaboración propia</w:t>
      </w:r>
      <w:bookmarkEnd w:id="180"/>
    </w:p>
    <w:p w14:paraId="46C0AD69" w14:textId="28793437" w:rsidR="0003437E" w:rsidRDefault="0003437E" w:rsidP="00D901FE">
      <w:pPr>
        <w:pStyle w:val="Ttulo2"/>
      </w:pPr>
      <w:bookmarkStart w:id="181" w:name="_Toc167237676"/>
      <w:r>
        <w:t>Tabla de riesgos</w:t>
      </w:r>
      <w:bookmarkEnd w:id="181"/>
    </w:p>
    <w:p w14:paraId="40677986" w14:textId="0918B53B" w:rsidR="008E748F" w:rsidRPr="00A8769E" w:rsidRDefault="00313ED4" w:rsidP="00313ED4">
      <w:pPr>
        <w:pStyle w:val="Texto"/>
      </w:pPr>
      <w:r w:rsidRPr="00313ED4">
        <w:t xml:space="preserve">La tabla </w:t>
      </w:r>
      <w:r w:rsidR="00A36A53">
        <w:t>21</w:t>
      </w:r>
      <w:r w:rsidRPr="00313ED4">
        <w:t xml:space="preserve"> proporciona una descripción detallada de los riesgos identificados en el proyecto, especificando su probabilidad de ocurrencia, impacto potencial y su categorización mediante un sistema de semáforo. Cada riesgo se enumera con un identificador único y una breve descripción, seguido de su probabilidad de ocurrencia (desde "Improbable" hasta "Frecuente") y su impacto (desde "Insignificante" hasta "Catastrófico"). El semáforo asignado a cada riesgo facilita la priorización de </w:t>
      </w:r>
      <w:r w:rsidR="0003437E" w:rsidRPr="00313ED4">
        <w:t>estos</w:t>
      </w:r>
      <w:r w:rsidRPr="00313ED4">
        <w:t>, destacando aquellos que requieren una atención inmediata (indicados en rojo) frente a los que presentan un menor riesgo (indicados en verde).</w:t>
      </w:r>
    </w:p>
    <w:p w14:paraId="0D659B76" w14:textId="579B3BA2" w:rsidR="00394FDD" w:rsidRPr="00394FDD" w:rsidRDefault="00F27AB3" w:rsidP="00394FDD">
      <w:pPr>
        <w:pStyle w:val="Descripcin"/>
        <w:keepNext/>
      </w:pPr>
      <w:bookmarkStart w:id="182" w:name="_Toc167237928"/>
      <w:r>
        <w:lastRenderedPageBreak/>
        <w:t xml:space="preserve">Tabla </w:t>
      </w:r>
      <w:r>
        <w:fldChar w:fldCharType="begin"/>
      </w:r>
      <w:r>
        <w:instrText xml:space="preserve"> SEQ Tabla \* ARABIC </w:instrText>
      </w:r>
      <w:r>
        <w:fldChar w:fldCharType="separate"/>
      </w:r>
      <w:r w:rsidR="009B0259">
        <w:rPr>
          <w:noProof/>
        </w:rPr>
        <w:t>21</w:t>
      </w:r>
      <w:r>
        <w:fldChar w:fldCharType="end"/>
      </w:r>
      <w:r>
        <w:t xml:space="preserve">. </w:t>
      </w:r>
      <w:r w:rsidR="00172435">
        <w:t>A</w:t>
      </w:r>
      <w:r w:rsidR="00C467D8">
        <w:t>nálisis</w:t>
      </w:r>
      <w:r>
        <w:t xml:space="preserve"> riesgos</w:t>
      </w:r>
      <w:bookmarkEnd w:id="182"/>
    </w:p>
    <w:tbl>
      <w:tblPr>
        <w:tblStyle w:val="Tablaconcuadrcula4-nfasis1"/>
        <w:tblW w:w="0" w:type="auto"/>
        <w:tblInd w:w="-113" w:type="dxa"/>
        <w:tblLook w:val="04A0" w:firstRow="1" w:lastRow="0" w:firstColumn="1" w:lastColumn="0" w:noHBand="0" w:noVBand="1"/>
      </w:tblPr>
      <w:tblGrid>
        <w:gridCol w:w="942"/>
        <w:gridCol w:w="4564"/>
        <w:gridCol w:w="1451"/>
        <w:gridCol w:w="1385"/>
        <w:gridCol w:w="1121"/>
      </w:tblGrid>
      <w:tr w:rsidR="0009427E" w14:paraId="1636105F" w14:textId="77777777" w:rsidTr="001A2B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63EAE6" w14:textId="468852FD" w:rsidR="0009427E" w:rsidRDefault="00EA632A" w:rsidP="001B653C">
            <w:pPr>
              <w:pStyle w:val="Texto"/>
              <w:ind w:firstLine="0"/>
              <w:jc w:val="center"/>
              <w:rPr>
                <w:lang w:eastAsia="es-MX"/>
              </w:rPr>
            </w:pPr>
            <w:r>
              <w:rPr>
                <w:lang w:eastAsia="es-MX"/>
              </w:rPr>
              <w:t xml:space="preserve">ID Riesgo </w:t>
            </w:r>
          </w:p>
        </w:tc>
        <w:tc>
          <w:tcPr>
            <w:tcW w:w="0" w:type="auto"/>
          </w:tcPr>
          <w:p w14:paraId="53376826" w14:textId="7E81EC87" w:rsidR="0009427E" w:rsidRDefault="00EA632A" w:rsidP="001B653C">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Descripción</w:t>
            </w:r>
          </w:p>
        </w:tc>
        <w:tc>
          <w:tcPr>
            <w:tcW w:w="0" w:type="auto"/>
          </w:tcPr>
          <w:p w14:paraId="0FA3578B" w14:textId="1518B44D" w:rsidR="0009427E" w:rsidRDefault="00353B8C" w:rsidP="001B653C">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 xml:space="preserve">Probabilidad </w:t>
            </w:r>
          </w:p>
        </w:tc>
        <w:tc>
          <w:tcPr>
            <w:tcW w:w="0" w:type="auto"/>
          </w:tcPr>
          <w:p w14:paraId="08622BE4" w14:textId="2AD93B11" w:rsidR="0009427E" w:rsidRDefault="00353B8C" w:rsidP="001B653C">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I</w:t>
            </w:r>
            <w:r w:rsidR="0085181D">
              <w:rPr>
                <w:lang w:eastAsia="es-MX"/>
              </w:rPr>
              <w:t>mpacto</w:t>
            </w:r>
          </w:p>
        </w:tc>
        <w:tc>
          <w:tcPr>
            <w:tcW w:w="0" w:type="auto"/>
          </w:tcPr>
          <w:p w14:paraId="393A8CBD" w14:textId="2403A0EE" w:rsidR="0009427E" w:rsidRDefault="0085181D" w:rsidP="001B653C">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 xml:space="preserve">Semáforo </w:t>
            </w:r>
          </w:p>
        </w:tc>
      </w:tr>
      <w:tr w:rsidR="001A2BED" w:rsidRPr="00B82BED" w14:paraId="532DD91B"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CBD67" w14:textId="37362193" w:rsidR="001A2BED" w:rsidRDefault="001A2BED">
            <w:pPr>
              <w:pStyle w:val="Textotabla"/>
              <w:rPr>
                <w:lang w:eastAsia="es-MX"/>
              </w:rPr>
            </w:pPr>
            <w:r>
              <w:rPr>
                <w:lang w:eastAsia="es-MX"/>
              </w:rPr>
              <w:t>R</w:t>
            </w:r>
            <w:r w:rsidR="001C0849">
              <w:rPr>
                <w:lang w:eastAsia="es-MX"/>
              </w:rPr>
              <w:t>1</w:t>
            </w:r>
          </w:p>
        </w:tc>
        <w:tc>
          <w:tcPr>
            <w:tcW w:w="0" w:type="auto"/>
          </w:tcPr>
          <w:p w14:paraId="56CB00F1" w14:textId="77777777" w:rsidR="001A2BED" w:rsidRDefault="001A2BED">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Dependencia excesiva de la intervención manual en caso de fallos del sistema automatizado </w:t>
            </w:r>
          </w:p>
        </w:tc>
        <w:tc>
          <w:tcPr>
            <w:tcW w:w="0" w:type="auto"/>
          </w:tcPr>
          <w:p w14:paraId="44F00660" w14:textId="77777777" w:rsidR="001A2BED" w:rsidRDefault="001A2BED">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1 (Improbable)</w:t>
            </w:r>
          </w:p>
        </w:tc>
        <w:tc>
          <w:tcPr>
            <w:tcW w:w="0" w:type="auto"/>
          </w:tcPr>
          <w:p w14:paraId="47316F22" w14:textId="77777777" w:rsidR="001A2BED" w:rsidRDefault="001A2BED">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441265">
              <w:rPr>
                <w:lang w:eastAsia="es-MX"/>
              </w:rPr>
              <w:t>C (Moderado)</w:t>
            </w:r>
          </w:p>
        </w:tc>
        <w:tc>
          <w:tcPr>
            <w:tcW w:w="0" w:type="auto"/>
            <w:shd w:val="clear" w:color="auto" w:fill="70AD47" w:themeFill="accent6"/>
          </w:tcPr>
          <w:p w14:paraId="4E815886" w14:textId="77777777" w:rsidR="001A2BED" w:rsidRPr="00B82BED" w:rsidRDefault="001A2BED">
            <w:pPr>
              <w:pStyle w:val="Texto"/>
              <w:ind w:firstLine="0"/>
              <w:jc w:val="center"/>
              <w:cnfStyle w:val="000000100000" w:firstRow="0" w:lastRow="0" w:firstColumn="0" w:lastColumn="0" w:oddVBand="0" w:evenVBand="0" w:oddHBand="1" w:evenHBand="0" w:firstRowFirstColumn="0" w:firstRowLastColumn="0" w:lastRowFirstColumn="0" w:lastRowLastColumn="0"/>
              <w:rPr>
                <w:color w:val="FF0000"/>
                <w:lang w:eastAsia="es-MX"/>
              </w:rPr>
            </w:pPr>
          </w:p>
        </w:tc>
      </w:tr>
      <w:tr w:rsidR="00650830" w14:paraId="0975028D" w14:textId="77777777">
        <w:tc>
          <w:tcPr>
            <w:cnfStyle w:val="001000000000" w:firstRow="0" w:lastRow="0" w:firstColumn="1" w:lastColumn="0" w:oddVBand="0" w:evenVBand="0" w:oddHBand="0" w:evenHBand="0" w:firstRowFirstColumn="0" w:firstRowLastColumn="0" w:lastRowFirstColumn="0" w:lastRowLastColumn="0"/>
            <w:tcW w:w="0" w:type="auto"/>
          </w:tcPr>
          <w:p w14:paraId="6128102C" w14:textId="39BB3E2E" w:rsidR="00650830" w:rsidRDefault="00650830">
            <w:pPr>
              <w:pStyle w:val="Textotabla"/>
              <w:rPr>
                <w:lang w:eastAsia="es-MX"/>
              </w:rPr>
            </w:pPr>
            <w:r>
              <w:rPr>
                <w:lang w:eastAsia="es-MX"/>
              </w:rPr>
              <w:t>R2</w:t>
            </w:r>
          </w:p>
        </w:tc>
        <w:tc>
          <w:tcPr>
            <w:tcW w:w="0" w:type="auto"/>
          </w:tcPr>
          <w:p w14:paraId="59015873" w14:textId="77777777" w:rsidR="00650830" w:rsidRDefault="00650830">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Eventos naturales adversos que interrumpan el desarrollo o despliegues del sistema</w:t>
            </w:r>
          </w:p>
        </w:tc>
        <w:tc>
          <w:tcPr>
            <w:tcW w:w="0" w:type="auto"/>
          </w:tcPr>
          <w:p w14:paraId="23AB2645" w14:textId="77777777" w:rsidR="00650830" w:rsidRDefault="00650830">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2 (Posible)</w:t>
            </w:r>
          </w:p>
        </w:tc>
        <w:tc>
          <w:tcPr>
            <w:tcW w:w="0" w:type="auto"/>
          </w:tcPr>
          <w:p w14:paraId="77E7ED85" w14:textId="77777777" w:rsidR="00650830" w:rsidRDefault="00650830">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B (Menor)</w:t>
            </w:r>
          </w:p>
        </w:tc>
        <w:tc>
          <w:tcPr>
            <w:tcW w:w="0" w:type="auto"/>
            <w:shd w:val="clear" w:color="auto" w:fill="70AD47" w:themeFill="accent6"/>
          </w:tcPr>
          <w:p w14:paraId="178FF9F6" w14:textId="77777777" w:rsidR="00650830" w:rsidRDefault="00650830">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3B43BF" w14:paraId="2404ACF7"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1EBA98" w14:textId="2EF30D6F" w:rsidR="0009427E" w:rsidRDefault="00662977" w:rsidP="00CA6759">
            <w:pPr>
              <w:pStyle w:val="Textotabla"/>
              <w:rPr>
                <w:lang w:eastAsia="es-MX"/>
              </w:rPr>
            </w:pPr>
            <w:r>
              <w:rPr>
                <w:lang w:eastAsia="es-MX"/>
              </w:rPr>
              <w:t>R</w:t>
            </w:r>
            <w:r w:rsidR="00347789">
              <w:rPr>
                <w:lang w:eastAsia="es-MX"/>
              </w:rPr>
              <w:t>3</w:t>
            </w:r>
          </w:p>
        </w:tc>
        <w:tc>
          <w:tcPr>
            <w:tcW w:w="0" w:type="auto"/>
          </w:tcPr>
          <w:p w14:paraId="3CE927E5" w14:textId="1882EBD3" w:rsidR="0009427E" w:rsidRDefault="006E283D"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Fal</w:t>
            </w:r>
            <w:r w:rsidR="000568BF">
              <w:rPr>
                <w:lang w:eastAsia="es-MX"/>
              </w:rPr>
              <w:t>lo en la in</w:t>
            </w:r>
            <w:r w:rsidR="00C87F93">
              <w:rPr>
                <w:lang w:eastAsia="es-MX"/>
              </w:rPr>
              <w:t xml:space="preserve">tegración de los sensores con </w:t>
            </w:r>
            <w:r w:rsidR="001E3DDC">
              <w:rPr>
                <w:lang w:eastAsia="es-MX"/>
              </w:rPr>
              <w:t>la tarjeta de adquisición de datos</w:t>
            </w:r>
          </w:p>
        </w:tc>
        <w:tc>
          <w:tcPr>
            <w:tcW w:w="0" w:type="auto"/>
          </w:tcPr>
          <w:p w14:paraId="57AC4B64" w14:textId="6A61DCAC" w:rsidR="0009427E" w:rsidRDefault="003D237F"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3 (Ocasional)</w:t>
            </w:r>
          </w:p>
        </w:tc>
        <w:tc>
          <w:tcPr>
            <w:tcW w:w="0" w:type="auto"/>
          </w:tcPr>
          <w:p w14:paraId="07D514F2" w14:textId="5F3AF450" w:rsidR="0009427E" w:rsidRDefault="003D237F"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C (Moderado)</w:t>
            </w:r>
          </w:p>
        </w:tc>
        <w:tc>
          <w:tcPr>
            <w:tcW w:w="0" w:type="auto"/>
            <w:shd w:val="clear" w:color="auto" w:fill="FFFF00"/>
          </w:tcPr>
          <w:p w14:paraId="149144AF" w14:textId="77777777" w:rsidR="0009427E" w:rsidRDefault="0009427E" w:rsidP="001B653C">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r w:rsidR="00733B15" w14:paraId="5B0C14F7" w14:textId="77777777" w:rsidTr="001A2BED">
        <w:tc>
          <w:tcPr>
            <w:cnfStyle w:val="001000000000" w:firstRow="0" w:lastRow="0" w:firstColumn="1" w:lastColumn="0" w:oddVBand="0" w:evenVBand="0" w:oddHBand="0" w:evenHBand="0" w:firstRowFirstColumn="0" w:firstRowLastColumn="0" w:lastRowFirstColumn="0" w:lastRowLastColumn="0"/>
            <w:tcW w:w="0" w:type="auto"/>
          </w:tcPr>
          <w:p w14:paraId="626C4CD4" w14:textId="559F5DEE" w:rsidR="0009427E" w:rsidRDefault="00662977" w:rsidP="00CA6759">
            <w:pPr>
              <w:pStyle w:val="Textotabla"/>
              <w:rPr>
                <w:lang w:eastAsia="es-MX"/>
              </w:rPr>
            </w:pPr>
            <w:r>
              <w:rPr>
                <w:lang w:eastAsia="es-MX"/>
              </w:rPr>
              <w:t>R</w:t>
            </w:r>
            <w:r w:rsidR="00347789">
              <w:rPr>
                <w:lang w:eastAsia="es-MX"/>
              </w:rPr>
              <w:t>4</w:t>
            </w:r>
          </w:p>
        </w:tc>
        <w:tc>
          <w:tcPr>
            <w:tcW w:w="0" w:type="auto"/>
          </w:tcPr>
          <w:p w14:paraId="6FCC5DB2" w14:textId="46C3CBE3" w:rsidR="0009427E" w:rsidRDefault="00FD1B10"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Error en </w:t>
            </w:r>
            <w:r w:rsidR="004726B7">
              <w:rPr>
                <w:lang w:eastAsia="es-MX"/>
              </w:rPr>
              <w:t>la calibración de los sensores</w:t>
            </w:r>
          </w:p>
        </w:tc>
        <w:tc>
          <w:tcPr>
            <w:tcW w:w="0" w:type="auto"/>
          </w:tcPr>
          <w:p w14:paraId="0E335919" w14:textId="1CF1853F" w:rsidR="0009427E" w:rsidRDefault="004726B7"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3 </w:t>
            </w:r>
            <w:r w:rsidR="00FE03FE">
              <w:rPr>
                <w:lang w:eastAsia="es-MX"/>
              </w:rPr>
              <w:t>(Ocasional)</w:t>
            </w:r>
          </w:p>
        </w:tc>
        <w:tc>
          <w:tcPr>
            <w:tcW w:w="0" w:type="auto"/>
          </w:tcPr>
          <w:p w14:paraId="62EDC90E" w14:textId="62147EFE" w:rsidR="0009427E" w:rsidRDefault="00FE03FE"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C (Moderado)</w:t>
            </w:r>
          </w:p>
        </w:tc>
        <w:tc>
          <w:tcPr>
            <w:tcW w:w="0" w:type="auto"/>
            <w:shd w:val="clear" w:color="auto" w:fill="FFFF00"/>
          </w:tcPr>
          <w:p w14:paraId="57470809" w14:textId="77777777" w:rsidR="0009427E" w:rsidRDefault="0009427E" w:rsidP="001B653C">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3B43BF" w14:paraId="623B3184"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8D1D72" w14:textId="7408156B" w:rsidR="0009427E" w:rsidRDefault="00662977" w:rsidP="00CA6759">
            <w:pPr>
              <w:pStyle w:val="Textotabla"/>
              <w:rPr>
                <w:lang w:eastAsia="es-MX"/>
              </w:rPr>
            </w:pPr>
            <w:r>
              <w:rPr>
                <w:lang w:eastAsia="es-MX"/>
              </w:rPr>
              <w:t>R</w:t>
            </w:r>
            <w:r w:rsidR="00347789">
              <w:rPr>
                <w:lang w:eastAsia="es-MX"/>
              </w:rPr>
              <w:t>5</w:t>
            </w:r>
          </w:p>
        </w:tc>
        <w:tc>
          <w:tcPr>
            <w:tcW w:w="0" w:type="auto"/>
          </w:tcPr>
          <w:p w14:paraId="35AF96D3" w14:textId="47011C03" w:rsidR="0009427E" w:rsidRDefault="000C195C"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0C195C">
              <w:rPr>
                <w:lang w:eastAsia="es-MX"/>
              </w:rPr>
              <w:t>Pérdida de conectividad entre los sensores y la plataforma de monitoreo.</w:t>
            </w:r>
          </w:p>
        </w:tc>
        <w:tc>
          <w:tcPr>
            <w:tcW w:w="0" w:type="auto"/>
          </w:tcPr>
          <w:p w14:paraId="2C39F299" w14:textId="3943DD3E" w:rsidR="0009427E" w:rsidRDefault="000C195C"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0C195C">
              <w:rPr>
                <w:lang w:eastAsia="es-MX"/>
              </w:rPr>
              <w:t>3 (Ocasional)</w:t>
            </w:r>
          </w:p>
        </w:tc>
        <w:tc>
          <w:tcPr>
            <w:tcW w:w="0" w:type="auto"/>
          </w:tcPr>
          <w:p w14:paraId="461C982C" w14:textId="370E8305" w:rsidR="0009427E" w:rsidRDefault="000C195C"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0C195C">
              <w:rPr>
                <w:lang w:eastAsia="es-MX"/>
              </w:rPr>
              <w:t>C (Moderado)</w:t>
            </w:r>
          </w:p>
        </w:tc>
        <w:tc>
          <w:tcPr>
            <w:tcW w:w="0" w:type="auto"/>
            <w:shd w:val="clear" w:color="auto" w:fill="FFFF00"/>
          </w:tcPr>
          <w:p w14:paraId="5206997D" w14:textId="77777777" w:rsidR="0009427E" w:rsidRDefault="0009427E" w:rsidP="001B653C">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r w:rsidR="00733B15" w14:paraId="6C0AF77A" w14:textId="77777777" w:rsidTr="001A2BED">
        <w:tc>
          <w:tcPr>
            <w:cnfStyle w:val="001000000000" w:firstRow="0" w:lastRow="0" w:firstColumn="1" w:lastColumn="0" w:oddVBand="0" w:evenVBand="0" w:oddHBand="0" w:evenHBand="0" w:firstRowFirstColumn="0" w:firstRowLastColumn="0" w:lastRowFirstColumn="0" w:lastRowLastColumn="0"/>
            <w:tcW w:w="0" w:type="auto"/>
          </w:tcPr>
          <w:p w14:paraId="13E77E61" w14:textId="7EAF04F5" w:rsidR="0009427E" w:rsidRDefault="00662977" w:rsidP="00CA6759">
            <w:pPr>
              <w:pStyle w:val="Textotabla"/>
              <w:rPr>
                <w:lang w:eastAsia="es-MX"/>
              </w:rPr>
            </w:pPr>
            <w:r>
              <w:rPr>
                <w:lang w:eastAsia="es-MX"/>
              </w:rPr>
              <w:t>R</w:t>
            </w:r>
            <w:r w:rsidR="00347789">
              <w:rPr>
                <w:lang w:eastAsia="es-MX"/>
              </w:rPr>
              <w:t>6</w:t>
            </w:r>
          </w:p>
        </w:tc>
        <w:tc>
          <w:tcPr>
            <w:tcW w:w="0" w:type="auto"/>
          </w:tcPr>
          <w:p w14:paraId="32E81885" w14:textId="6A216026" w:rsidR="0009427E" w:rsidRDefault="00DD590F"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Falta de mantenimiento adecuado de los sensores y el sistema.</w:t>
            </w:r>
          </w:p>
        </w:tc>
        <w:tc>
          <w:tcPr>
            <w:tcW w:w="0" w:type="auto"/>
          </w:tcPr>
          <w:p w14:paraId="0D017286" w14:textId="6C70FAF2" w:rsidR="0009427E" w:rsidRDefault="00533E26"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2 (Posible)</w:t>
            </w:r>
          </w:p>
        </w:tc>
        <w:tc>
          <w:tcPr>
            <w:tcW w:w="0" w:type="auto"/>
          </w:tcPr>
          <w:p w14:paraId="0B9327BE" w14:textId="6B98134F" w:rsidR="0009427E" w:rsidRDefault="00394BE2"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sidRPr="00394BE2">
              <w:rPr>
                <w:lang w:eastAsia="es-MX"/>
              </w:rPr>
              <w:t>C (Moderado)</w:t>
            </w:r>
          </w:p>
        </w:tc>
        <w:tc>
          <w:tcPr>
            <w:tcW w:w="0" w:type="auto"/>
            <w:shd w:val="clear" w:color="auto" w:fill="FFFF00"/>
          </w:tcPr>
          <w:p w14:paraId="27686C2E" w14:textId="77777777" w:rsidR="0009427E" w:rsidRDefault="0009427E" w:rsidP="001B653C">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890CFA" w14:paraId="1EE34346"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EB8F27" w14:textId="08C8C9B1" w:rsidR="00890CFA" w:rsidRDefault="00E81101" w:rsidP="00CA6759">
            <w:pPr>
              <w:pStyle w:val="Textotabla"/>
              <w:rPr>
                <w:lang w:eastAsia="es-MX"/>
              </w:rPr>
            </w:pPr>
            <w:r>
              <w:rPr>
                <w:lang w:eastAsia="es-MX"/>
              </w:rPr>
              <w:t>R</w:t>
            </w:r>
            <w:r w:rsidR="00347789">
              <w:rPr>
                <w:lang w:eastAsia="es-MX"/>
              </w:rPr>
              <w:t>7</w:t>
            </w:r>
          </w:p>
        </w:tc>
        <w:tc>
          <w:tcPr>
            <w:tcW w:w="0" w:type="auto"/>
          </w:tcPr>
          <w:p w14:paraId="20DF81DE" w14:textId="47DF6EB3" w:rsidR="00890CFA" w:rsidRDefault="00A8700F"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Condiciones extremas del agua dañando el sistema de monitoreo</w:t>
            </w:r>
          </w:p>
        </w:tc>
        <w:tc>
          <w:tcPr>
            <w:tcW w:w="0" w:type="auto"/>
          </w:tcPr>
          <w:p w14:paraId="3985EC0E" w14:textId="549DEDAA" w:rsidR="00890CFA" w:rsidRDefault="00815D35"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2 (Posibles)</w:t>
            </w:r>
          </w:p>
        </w:tc>
        <w:tc>
          <w:tcPr>
            <w:tcW w:w="0" w:type="auto"/>
          </w:tcPr>
          <w:p w14:paraId="61BD96B9" w14:textId="78710F88" w:rsidR="00890CFA" w:rsidRDefault="003D6054"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D (</w:t>
            </w:r>
            <w:r w:rsidR="00DE7A3E">
              <w:rPr>
                <w:lang w:eastAsia="es-MX"/>
              </w:rPr>
              <w:t>Peligroso)</w:t>
            </w:r>
          </w:p>
        </w:tc>
        <w:tc>
          <w:tcPr>
            <w:tcW w:w="0" w:type="auto"/>
            <w:shd w:val="clear" w:color="auto" w:fill="FFFF00"/>
          </w:tcPr>
          <w:p w14:paraId="414C158B" w14:textId="77777777" w:rsidR="00890CFA" w:rsidRDefault="00890CFA" w:rsidP="001B653C">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r w:rsidR="00E81101" w14:paraId="66DDB5EC" w14:textId="77777777" w:rsidTr="001A2BED">
        <w:tc>
          <w:tcPr>
            <w:cnfStyle w:val="001000000000" w:firstRow="0" w:lastRow="0" w:firstColumn="1" w:lastColumn="0" w:oddVBand="0" w:evenVBand="0" w:oddHBand="0" w:evenHBand="0" w:firstRowFirstColumn="0" w:firstRowLastColumn="0" w:lastRowFirstColumn="0" w:lastRowLastColumn="0"/>
            <w:tcW w:w="0" w:type="auto"/>
          </w:tcPr>
          <w:p w14:paraId="4A3FD55C" w14:textId="63C5CBA5" w:rsidR="00E81101" w:rsidRDefault="00E81101" w:rsidP="00CA6759">
            <w:pPr>
              <w:pStyle w:val="Textotabla"/>
              <w:rPr>
                <w:lang w:eastAsia="es-MX"/>
              </w:rPr>
            </w:pPr>
            <w:r>
              <w:rPr>
                <w:lang w:eastAsia="es-MX"/>
              </w:rPr>
              <w:t>R</w:t>
            </w:r>
            <w:r w:rsidR="00347789">
              <w:rPr>
                <w:lang w:eastAsia="es-MX"/>
              </w:rPr>
              <w:t>8</w:t>
            </w:r>
          </w:p>
        </w:tc>
        <w:tc>
          <w:tcPr>
            <w:tcW w:w="0" w:type="auto"/>
          </w:tcPr>
          <w:p w14:paraId="0DE8FDAC" w14:textId="189755B8" w:rsidR="00E81101" w:rsidRDefault="00C32F9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sidRPr="00C32F98">
              <w:rPr>
                <w:lang w:eastAsia="es-MX"/>
              </w:rPr>
              <w:t>Sobrecostes en la implementación del sistema debido a imprevistos técnicos o de integración.</w:t>
            </w:r>
          </w:p>
        </w:tc>
        <w:tc>
          <w:tcPr>
            <w:tcW w:w="0" w:type="auto"/>
          </w:tcPr>
          <w:p w14:paraId="3E585B65" w14:textId="1C12B28D" w:rsidR="00E81101" w:rsidRDefault="000A3415"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3 (Ocasional)</w:t>
            </w:r>
          </w:p>
        </w:tc>
        <w:tc>
          <w:tcPr>
            <w:tcW w:w="0" w:type="auto"/>
          </w:tcPr>
          <w:p w14:paraId="5EB6F619" w14:textId="6E3E2223" w:rsidR="00E81101" w:rsidRDefault="000A3415"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B (Menor)</w:t>
            </w:r>
          </w:p>
        </w:tc>
        <w:tc>
          <w:tcPr>
            <w:tcW w:w="0" w:type="auto"/>
            <w:shd w:val="clear" w:color="auto" w:fill="FFFF00"/>
          </w:tcPr>
          <w:p w14:paraId="2C0C1711" w14:textId="77777777" w:rsidR="00E81101" w:rsidRDefault="00E81101" w:rsidP="001B653C">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E81101" w14:paraId="04B03996"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65EAA6" w14:textId="354CB05E" w:rsidR="00E81101" w:rsidRDefault="006C2A58" w:rsidP="00CA6759">
            <w:pPr>
              <w:pStyle w:val="Textotabla"/>
              <w:rPr>
                <w:lang w:eastAsia="es-MX"/>
              </w:rPr>
            </w:pPr>
            <w:r>
              <w:rPr>
                <w:lang w:eastAsia="es-MX"/>
              </w:rPr>
              <w:t>R</w:t>
            </w:r>
            <w:r w:rsidR="00347789">
              <w:rPr>
                <w:lang w:eastAsia="es-MX"/>
              </w:rPr>
              <w:t>9</w:t>
            </w:r>
          </w:p>
        </w:tc>
        <w:tc>
          <w:tcPr>
            <w:tcW w:w="0" w:type="auto"/>
          </w:tcPr>
          <w:p w14:paraId="67E7BB78" w14:textId="3BC4E7BA" w:rsidR="00E81101" w:rsidRDefault="00F3654C"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Falta de capacitación adecuada </w:t>
            </w:r>
            <w:r w:rsidR="0092323A">
              <w:rPr>
                <w:lang w:eastAsia="es-MX"/>
              </w:rPr>
              <w:t xml:space="preserve">del </w:t>
            </w:r>
            <w:r w:rsidR="001F692A">
              <w:rPr>
                <w:lang w:eastAsia="es-MX"/>
              </w:rPr>
              <w:t xml:space="preserve">personal </w:t>
            </w:r>
            <w:r w:rsidR="009C5225">
              <w:rPr>
                <w:lang w:eastAsia="es-MX"/>
              </w:rPr>
              <w:t xml:space="preserve">en el uso y mantenimiento </w:t>
            </w:r>
            <w:r w:rsidR="00323850">
              <w:rPr>
                <w:lang w:eastAsia="es-MX"/>
              </w:rPr>
              <w:t>del sistema</w:t>
            </w:r>
          </w:p>
        </w:tc>
        <w:tc>
          <w:tcPr>
            <w:tcW w:w="0" w:type="auto"/>
          </w:tcPr>
          <w:p w14:paraId="400FCA47" w14:textId="48DEF81F" w:rsidR="00E81101" w:rsidRDefault="006E3840"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3 (O</w:t>
            </w:r>
            <w:r w:rsidR="00722495">
              <w:rPr>
                <w:lang w:eastAsia="es-MX"/>
              </w:rPr>
              <w:t>c</w:t>
            </w:r>
            <w:r w:rsidR="000110E6">
              <w:rPr>
                <w:lang w:eastAsia="es-MX"/>
              </w:rPr>
              <w:t>asional)</w:t>
            </w:r>
          </w:p>
        </w:tc>
        <w:tc>
          <w:tcPr>
            <w:tcW w:w="0" w:type="auto"/>
          </w:tcPr>
          <w:p w14:paraId="38CFDDE9" w14:textId="3E4CAFEE" w:rsidR="00E81101" w:rsidRDefault="000110E6"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B (Menor)</w:t>
            </w:r>
          </w:p>
        </w:tc>
        <w:tc>
          <w:tcPr>
            <w:tcW w:w="0" w:type="auto"/>
            <w:shd w:val="clear" w:color="auto" w:fill="FFFF00"/>
          </w:tcPr>
          <w:p w14:paraId="1980FE80" w14:textId="77777777" w:rsidR="00E81101" w:rsidRDefault="00E81101" w:rsidP="001B653C">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r w:rsidR="00E81101" w14:paraId="7E836BD8" w14:textId="77777777" w:rsidTr="001A2BED">
        <w:tc>
          <w:tcPr>
            <w:cnfStyle w:val="001000000000" w:firstRow="0" w:lastRow="0" w:firstColumn="1" w:lastColumn="0" w:oddVBand="0" w:evenVBand="0" w:oddHBand="0" w:evenHBand="0" w:firstRowFirstColumn="0" w:firstRowLastColumn="0" w:lastRowFirstColumn="0" w:lastRowLastColumn="0"/>
            <w:tcW w:w="0" w:type="auto"/>
          </w:tcPr>
          <w:p w14:paraId="3DE2EC41" w14:textId="386E17AC" w:rsidR="00E81101" w:rsidRDefault="006C2A58" w:rsidP="00CA6759">
            <w:pPr>
              <w:pStyle w:val="Textotabla"/>
              <w:rPr>
                <w:lang w:eastAsia="es-MX"/>
              </w:rPr>
            </w:pPr>
            <w:r>
              <w:rPr>
                <w:lang w:eastAsia="es-MX"/>
              </w:rPr>
              <w:t>R1</w:t>
            </w:r>
            <w:r w:rsidR="00347789">
              <w:rPr>
                <w:lang w:eastAsia="es-MX"/>
              </w:rPr>
              <w:t>0</w:t>
            </w:r>
          </w:p>
        </w:tc>
        <w:tc>
          <w:tcPr>
            <w:tcW w:w="0" w:type="auto"/>
          </w:tcPr>
          <w:p w14:paraId="458E5447" w14:textId="64B4F9B0" w:rsidR="00E81101" w:rsidRDefault="008020F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Fal</w:t>
            </w:r>
            <w:r w:rsidR="002129A2">
              <w:rPr>
                <w:lang w:eastAsia="es-MX"/>
              </w:rPr>
              <w:t xml:space="preserve">ta de pago a servicios </w:t>
            </w:r>
            <w:r w:rsidR="0043674B">
              <w:rPr>
                <w:lang w:eastAsia="es-MX"/>
              </w:rPr>
              <w:t>es</w:t>
            </w:r>
            <w:r w:rsidR="00EA5C14">
              <w:rPr>
                <w:lang w:eastAsia="es-MX"/>
              </w:rPr>
              <w:t>enciales como internet y servidor en la nube</w:t>
            </w:r>
          </w:p>
        </w:tc>
        <w:tc>
          <w:tcPr>
            <w:tcW w:w="0" w:type="auto"/>
          </w:tcPr>
          <w:p w14:paraId="0043F965" w14:textId="08E47409" w:rsidR="00E81101" w:rsidRDefault="00517E4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2 (</w:t>
            </w:r>
            <w:r w:rsidR="00203772">
              <w:rPr>
                <w:lang w:eastAsia="es-MX"/>
              </w:rPr>
              <w:t>Posible</w:t>
            </w:r>
            <w:r>
              <w:rPr>
                <w:lang w:eastAsia="es-MX"/>
              </w:rPr>
              <w:t>)</w:t>
            </w:r>
          </w:p>
        </w:tc>
        <w:tc>
          <w:tcPr>
            <w:tcW w:w="0" w:type="auto"/>
          </w:tcPr>
          <w:p w14:paraId="4AC343C0" w14:textId="529F8BD4" w:rsidR="00E81101" w:rsidRDefault="00517E4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C (Moderado)</w:t>
            </w:r>
          </w:p>
        </w:tc>
        <w:tc>
          <w:tcPr>
            <w:tcW w:w="0" w:type="auto"/>
            <w:shd w:val="clear" w:color="auto" w:fill="FFFF00"/>
          </w:tcPr>
          <w:p w14:paraId="400AEF19" w14:textId="77777777" w:rsidR="00E81101" w:rsidRDefault="00E81101" w:rsidP="001B653C">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8465C0" w14:paraId="0EDF8B9E" w14:textId="77777777" w:rsidTr="001A2B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461B5F" w14:textId="714F7C34" w:rsidR="005B0E3D" w:rsidRDefault="00C4596D" w:rsidP="00CA6759">
            <w:pPr>
              <w:pStyle w:val="Textotabla"/>
              <w:rPr>
                <w:lang w:eastAsia="es-MX"/>
              </w:rPr>
            </w:pPr>
            <w:r>
              <w:t>R1</w:t>
            </w:r>
            <w:r w:rsidR="00347789">
              <w:t>1</w:t>
            </w:r>
          </w:p>
        </w:tc>
        <w:tc>
          <w:tcPr>
            <w:tcW w:w="0" w:type="auto"/>
          </w:tcPr>
          <w:p w14:paraId="2794B10D" w14:textId="2D1DE6E6" w:rsidR="005B0E3D" w:rsidRPr="00935FEF" w:rsidRDefault="00EC56B9"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t>A</w:t>
            </w:r>
            <w:r w:rsidR="0059009E" w:rsidRPr="0059009E">
              <w:rPr>
                <w:lang w:eastAsia="es-MX"/>
              </w:rPr>
              <w:t>usencia inesperada de personal clave retrasando el desarrollo y la entrega del proyecto.</w:t>
            </w:r>
          </w:p>
        </w:tc>
        <w:tc>
          <w:tcPr>
            <w:tcW w:w="0" w:type="auto"/>
          </w:tcPr>
          <w:p w14:paraId="0E5919A4" w14:textId="37EA55B4" w:rsidR="005B0E3D" w:rsidRDefault="00A87988"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A87988">
              <w:rPr>
                <w:lang w:eastAsia="es-MX"/>
              </w:rPr>
              <w:t>3 (Ocasional)</w:t>
            </w:r>
          </w:p>
        </w:tc>
        <w:tc>
          <w:tcPr>
            <w:tcW w:w="0" w:type="auto"/>
          </w:tcPr>
          <w:p w14:paraId="0B395ADC" w14:textId="23ADE2FE" w:rsidR="005B0E3D" w:rsidRDefault="00A87988" w:rsidP="00CA6759">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A87988">
              <w:rPr>
                <w:lang w:eastAsia="es-MX"/>
              </w:rPr>
              <w:t>C (Moderado)</w:t>
            </w:r>
          </w:p>
        </w:tc>
        <w:tc>
          <w:tcPr>
            <w:tcW w:w="0" w:type="auto"/>
            <w:shd w:val="clear" w:color="auto" w:fill="FFFF00"/>
          </w:tcPr>
          <w:p w14:paraId="325F58D4" w14:textId="77777777" w:rsidR="005B0E3D" w:rsidRPr="000753B1" w:rsidRDefault="005B0E3D" w:rsidP="001B653C">
            <w:pPr>
              <w:pStyle w:val="Texto"/>
              <w:ind w:firstLine="0"/>
              <w:jc w:val="center"/>
              <w:cnfStyle w:val="000000100000" w:firstRow="0" w:lastRow="0" w:firstColumn="0" w:lastColumn="0" w:oddVBand="0" w:evenVBand="0" w:oddHBand="1" w:evenHBand="0" w:firstRowFirstColumn="0" w:firstRowLastColumn="0" w:lastRowFirstColumn="0" w:lastRowLastColumn="0"/>
              <w:rPr>
                <w:highlight w:val="yellow"/>
                <w:lang w:eastAsia="es-MX"/>
              </w:rPr>
            </w:pPr>
          </w:p>
        </w:tc>
      </w:tr>
      <w:tr w:rsidR="008465C0" w14:paraId="7C17CC90" w14:textId="77777777" w:rsidTr="001A2BED">
        <w:tc>
          <w:tcPr>
            <w:cnfStyle w:val="001000000000" w:firstRow="0" w:lastRow="0" w:firstColumn="1" w:lastColumn="0" w:oddVBand="0" w:evenVBand="0" w:oddHBand="0" w:evenHBand="0" w:firstRowFirstColumn="0" w:firstRowLastColumn="0" w:lastRowFirstColumn="0" w:lastRowLastColumn="0"/>
            <w:tcW w:w="0" w:type="auto"/>
          </w:tcPr>
          <w:p w14:paraId="0FDBFC56" w14:textId="2E842A32" w:rsidR="005B0E3D" w:rsidRDefault="00C4596D" w:rsidP="00CA6759">
            <w:pPr>
              <w:pStyle w:val="Textotabla"/>
              <w:rPr>
                <w:lang w:eastAsia="es-MX"/>
              </w:rPr>
            </w:pPr>
            <w:r>
              <w:t>R1</w:t>
            </w:r>
            <w:r w:rsidR="00347789">
              <w:t>2</w:t>
            </w:r>
          </w:p>
        </w:tc>
        <w:tc>
          <w:tcPr>
            <w:tcW w:w="0" w:type="auto"/>
          </w:tcPr>
          <w:p w14:paraId="056C39CD" w14:textId="4480521F" w:rsidR="005B0E3D" w:rsidRPr="00935FEF" w:rsidRDefault="00EC56B9"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t>F</w:t>
            </w:r>
            <w:r w:rsidRPr="00EC56B9">
              <w:rPr>
                <w:lang w:eastAsia="es-MX"/>
              </w:rPr>
              <w:t>alta de una planificación adecuada lleva a una gestión ineficaz del proyecto aumentando los riesgos de retrasos y sobrecostos.</w:t>
            </w:r>
          </w:p>
        </w:tc>
        <w:tc>
          <w:tcPr>
            <w:tcW w:w="0" w:type="auto"/>
          </w:tcPr>
          <w:p w14:paraId="23F216AF" w14:textId="52522FE8" w:rsidR="005B0E3D" w:rsidRDefault="00A8798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sidRPr="00A87988">
              <w:rPr>
                <w:lang w:eastAsia="es-MX"/>
              </w:rPr>
              <w:t>3 (Ocasional)</w:t>
            </w:r>
          </w:p>
        </w:tc>
        <w:tc>
          <w:tcPr>
            <w:tcW w:w="0" w:type="auto"/>
          </w:tcPr>
          <w:p w14:paraId="195D0DAB" w14:textId="5643291F" w:rsidR="005B0E3D" w:rsidRDefault="00A87988" w:rsidP="00CA6759">
            <w:pPr>
              <w:pStyle w:val="Textotabla"/>
              <w:cnfStyle w:val="000000000000" w:firstRow="0" w:lastRow="0" w:firstColumn="0" w:lastColumn="0" w:oddVBand="0" w:evenVBand="0" w:oddHBand="0" w:evenHBand="0" w:firstRowFirstColumn="0" w:firstRowLastColumn="0" w:lastRowFirstColumn="0" w:lastRowLastColumn="0"/>
              <w:rPr>
                <w:lang w:eastAsia="es-MX"/>
              </w:rPr>
            </w:pPr>
            <w:r w:rsidRPr="00A87988">
              <w:rPr>
                <w:lang w:eastAsia="es-MX"/>
              </w:rPr>
              <w:t>C (Moderado)</w:t>
            </w:r>
          </w:p>
        </w:tc>
        <w:tc>
          <w:tcPr>
            <w:tcW w:w="0" w:type="auto"/>
            <w:shd w:val="clear" w:color="auto" w:fill="FFFF00"/>
          </w:tcPr>
          <w:p w14:paraId="21E227A6" w14:textId="77777777" w:rsidR="005B0E3D" w:rsidRPr="000753B1" w:rsidRDefault="005B0E3D" w:rsidP="001B653C">
            <w:pPr>
              <w:pStyle w:val="Texto"/>
              <w:ind w:firstLine="0"/>
              <w:jc w:val="center"/>
              <w:cnfStyle w:val="000000000000" w:firstRow="0" w:lastRow="0" w:firstColumn="0" w:lastColumn="0" w:oddVBand="0" w:evenVBand="0" w:oddHBand="0" w:evenHBand="0" w:firstRowFirstColumn="0" w:firstRowLastColumn="0" w:lastRowFirstColumn="0" w:lastRowLastColumn="0"/>
              <w:rPr>
                <w:highlight w:val="yellow"/>
                <w:lang w:eastAsia="es-MX"/>
              </w:rPr>
            </w:pPr>
          </w:p>
        </w:tc>
      </w:tr>
      <w:tr w:rsidR="00444567" w14:paraId="4D9B12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2299A4" w14:textId="77777777" w:rsidR="00444567" w:rsidRDefault="00444567">
            <w:pPr>
              <w:pStyle w:val="Textotabla"/>
              <w:rPr>
                <w:lang w:eastAsia="es-MX"/>
              </w:rPr>
            </w:pPr>
            <w:r>
              <w:rPr>
                <w:lang w:eastAsia="es-MX"/>
              </w:rPr>
              <w:t>R13</w:t>
            </w:r>
          </w:p>
        </w:tc>
        <w:tc>
          <w:tcPr>
            <w:tcW w:w="0" w:type="auto"/>
          </w:tcPr>
          <w:p w14:paraId="536CDBD4" w14:textId="77777777" w:rsidR="00444567" w:rsidRDefault="00444567">
            <w:pPr>
              <w:pStyle w:val="Textotabla"/>
              <w:cnfStyle w:val="000000100000" w:firstRow="0" w:lastRow="0" w:firstColumn="0" w:lastColumn="0" w:oddVBand="0" w:evenVBand="0" w:oddHBand="1" w:evenHBand="0" w:firstRowFirstColumn="0" w:firstRowLastColumn="0" w:lastRowFirstColumn="0" w:lastRowLastColumn="0"/>
              <w:rPr>
                <w:lang w:eastAsia="es-MX"/>
              </w:rPr>
            </w:pPr>
            <w:r w:rsidRPr="00935FEF">
              <w:rPr>
                <w:lang w:eastAsia="es-MX"/>
              </w:rPr>
              <w:t>Defectos y errores en el software entregado</w:t>
            </w:r>
          </w:p>
        </w:tc>
        <w:tc>
          <w:tcPr>
            <w:tcW w:w="0" w:type="auto"/>
          </w:tcPr>
          <w:p w14:paraId="123A3726" w14:textId="77777777" w:rsidR="00444567" w:rsidRDefault="00444567">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2 (Posible)</w:t>
            </w:r>
          </w:p>
        </w:tc>
        <w:tc>
          <w:tcPr>
            <w:tcW w:w="0" w:type="auto"/>
          </w:tcPr>
          <w:p w14:paraId="5E626C31" w14:textId="77777777" w:rsidR="00444567" w:rsidRDefault="00444567">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E (Catastrófico)</w:t>
            </w:r>
          </w:p>
        </w:tc>
        <w:tc>
          <w:tcPr>
            <w:tcW w:w="0" w:type="auto"/>
            <w:shd w:val="clear" w:color="auto" w:fill="ED7D31" w:themeFill="accent2"/>
          </w:tcPr>
          <w:p w14:paraId="00DD8745" w14:textId="77777777" w:rsidR="00444567" w:rsidRDefault="00444567">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r w:rsidR="00AA0BF9" w14:paraId="5335A7A9" w14:textId="77777777">
        <w:tc>
          <w:tcPr>
            <w:cnfStyle w:val="001000000000" w:firstRow="0" w:lastRow="0" w:firstColumn="1" w:lastColumn="0" w:oddVBand="0" w:evenVBand="0" w:oddHBand="0" w:evenHBand="0" w:firstRowFirstColumn="0" w:firstRowLastColumn="0" w:lastRowFirstColumn="0" w:lastRowLastColumn="0"/>
            <w:tcW w:w="0" w:type="auto"/>
          </w:tcPr>
          <w:p w14:paraId="67AF50BA" w14:textId="7F87F4B2" w:rsidR="00AA0BF9" w:rsidRDefault="00AA0BF9">
            <w:pPr>
              <w:pStyle w:val="Textotabla"/>
              <w:rPr>
                <w:lang w:eastAsia="es-MX"/>
              </w:rPr>
            </w:pPr>
            <w:r>
              <w:rPr>
                <w:lang w:eastAsia="es-MX"/>
              </w:rPr>
              <w:t>R</w:t>
            </w:r>
            <w:r w:rsidR="00347789">
              <w:rPr>
                <w:lang w:eastAsia="es-MX"/>
              </w:rPr>
              <w:t>14</w:t>
            </w:r>
          </w:p>
        </w:tc>
        <w:tc>
          <w:tcPr>
            <w:tcW w:w="0" w:type="auto"/>
          </w:tcPr>
          <w:p w14:paraId="4BB8D46C" w14:textId="77777777" w:rsidR="00AA0BF9" w:rsidRDefault="00AA0BF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Vulnerabilidades en la transmisión y almacenamiento de datos</w:t>
            </w:r>
          </w:p>
        </w:tc>
        <w:tc>
          <w:tcPr>
            <w:tcW w:w="0" w:type="auto"/>
          </w:tcPr>
          <w:p w14:paraId="0CBA1FCF" w14:textId="77777777" w:rsidR="00AA0BF9" w:rsidRDefault="00AA0BF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4 (Probable)</w:t>
            </w:r>
          </w:p>
        </w:tc>
        <w:tc>
          <w:tcPr>
            <w:tcW w:w="0" w:type="auto"/>
          </w:tcPr>
          <w:p w14:paraId="5B63033E" w14:textId="77777777" w:rsidR="00AA0BF9" w:rsidRDefault="00AA0BF9">
            <w:pPr>
              <w:pStyle w:val="Textotabla"/>
              <w:cnfStyle w:val="000000000000" w:firstRow="0" w:lastRow="0" w:firstColumn="0" w:lastColumn="0" w:oddVBand="0" w:evenVBand="0" w:oddHBand="0" w:evenHBand="0" w:firstRowFirstColumn="0" w:firstRowLastColumn="0" w:lastRowFirstColumn="0" w:lastRowLastColumn="0"/>
              <w:rPr>
                <w:lang w:eastAsia="es-MX"/>
              </w:rPr>
            </w:pPr>
            <w:r>
              <w:rPr>
                <w:lang w:eastAsia="es-MX"/>
              </w:rPr>
              <w:t>D (Peligroso)</w:t>
            </w:r>
          </w:p>
        </w:tc>
        <w:tc>
          <w:tcPr>
            <w:tcW w:w="0" w:type="auto"/>
            <w:shd w:val="clear" w:color="auto" w:fill="FF0000"/>
          </w:tcPr>
          <w:p w14:paraId="00804076" w14:textId="77777777" w:rsidR="00AA0BF9" w:rsidRDefault="00AA0BF9">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p>
        </w:tc>
      </w:tr>
      <w:tr w:rsidR="00AA0BF9" w14:paraId="709165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6DF276" w14:textId="7263205B" w:rsidR="00AA0BF9" w:rsidRDefault="00AA0BF9">
            <w:pPr>
              <w:pStyle w:val="Textotabla"/>
              <w:rPr>
                <w:lang w:eastAsia="es-MX"/>
              </w:rPr>
            </w:pPr>
            <w:r>
              <w:rPr>
                <w:lang w:eastAsia="es-MX"/>
              </w:rPr>
              <w:t>R</w:t>
            </w:r>
            <w:r w:rsidR="00347789">
              <w:rPr>
                <w:lang w:eastAsia="es-MX"/>
              </w:rPr>
              <w:t>15</w:t>
            </w:r>
          </w:p>
        </w:tc>
        <w:tc>
          <w:tcPr>
            <w:tcW w:w="0" w:type="auto"/>
          </w:tcPr>
          <w:p w14:paraId="30FB65AC" w14:textId="77777777" w:rsidR="00AA0BF9" w:rsidRDefault="00AA0BF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Acceso no autorizado al sistema de monitoreo y a la base de datos</w:t>
            </w:r>
          </w:p>
        </w:tc>
        <w:tc>
          <w:tcPr>
            <w:tcW w:w="0" w:type="auto"/>
          </w:tcPr>
          <w:p w14:paraId="377831EE" w14:textId="77777777" w:rsidR="00AA0BF9" w:rsidRDefault="00AA0BF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4 (Probable)</w:t>
            </w:r>
          </w:p>
        </w:tc>
        <w:tc>
          <w:tcPr>
            <w:tcW w:w="0" w:type="auto"/>
          </w:tcPr>
          <w:p w14:paraId="19204504" w14:textId="77777777" w:rsidR="00AA0BF9" w:rsidRDefault="00AA0BF9">
            <w:pPr>
              <w:pStyle w:val="Textotabla"/>
              <w:cnfStyle w:val="000000100000" w:firstRow="0" w:lastRow="0" w:firstColumn="0" w:lastColumn="0" w:oddVBand="0" w:evenVBand="0" w:oddHBand="1" w:evenHBand="0" w:firstRowFirstColumn="0" w:firstRowLastColumn="0" w:lastRowFirstColumn="0" w:lastRowLastColumn="0"/>
              <w:rPr>
                <w:lang w:eastAsia="es-MX"/>
              </w:rPr>
            </w:pPr>
            <w:r>
              <w:rPr>
                <w:lang w:eastAsia="es-MX"/>
              </w:rPr>
              <w:t>E (Catastrófico)</w:t>
            </w:r>
          </w:p>
        </w:tc>
        <w:tc>
          <w:tcPr>
            <w:tcW w:w="0" w:type="auto"/>
            <w:shd w:val="clear" w:color="auto" w:fill="FF0000"/>
          </w:tcPr>
          <w:p w14:paraId="06045DDC" w14:textId="77777777" w:rsidR="00AA0BF9" w:rsidRDefault="00AA0BF9">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p>
        </w:tc>
      </w:tr>
    </w:tbl>
    <w:p w14:paraId="5B0CA114" w14:textId="16F799DA" w:rsidR="00E15082" w:rsidRDefault="008865C3" w:rsidP="008865C3">
      <w:pPr>
        <w:pStyle w:val="Cita"/>
      </w:pPr>
      <w:r>
        <w:t>Fuente: Elaboración propia</w:t>
      </w:r>
    </w:p>
    <w:p w14:paraId="3B39BD78" w14:textId="270988DF" w:rsidR="00DA474D" w:rsidRDefault="00DA474D" w:rsidP="00DA474D">
      <w:pPr>
        <w:pStyle w:val="Texto"/>
      </w:pPr>
      <w:r>
        <w:lastRenderedPageBreak/>
        <w:t>En las tablas 22-</w:t>
      </w:r>
      <w:r w:rsidR="00185368">
        <w:t>36</w:t>
      </w:r>
      <w:r>
        <w:t xml:space="preserve"> se hace </w:t>
      </w:r>
      <w:r w:rsidR="0011120F">
        <w:t>la hoja de información</w:t>
      </w:r>
      <w:r w:rsidR="005E404A">
        <w:t xml:space="preserve"> </w:t>
      </w:r>
      <w:r>
        <w:t xml:space="preserve">de cada uno de los </w:t>
      </w:r>
      <w:r w:rsidR="005E404A">
        <w:t>riesgos mencionados en la tabla 21.</w:t>
      </w:r>
    </w:p>
    <w:p w14:paraId="7D207472" w14:textId="4B583E26" w:rsidR="008D3D66" w:rsidRPr="00A30E60" w:rsidRDefault="004F2823" w:rsidP="004F2823">
      <w:pPr>
        <w:pStyle w:val="Descripcin"/>
      </w:pPr>
      <w:bookmarkStart w:id="183" w:name="_Toc167237929"/>
      <w:bookmarkStart w:id="184" w:name="_Hlk167211147"/>
      <w:r>
        <w:t xml:space="preserve">Tabla </w:t>
      </w:r>
      <w:r>
        <w:fldChar w:fldCharType="begin"/>
      </w:r>
      <w:r>
        <w:instrText xml:space="preserve"> SEQ Tabla \* ARABIC </w:instrText>
      </w:r>
      <w:r>
        <w:fldChar w:fldCharType="separate"/>
      </w:r>
      <w:r w:rsidR="009B0259">
        <w:rPr>
          <w:noProof/>
        </w:rPr>
        <w:t>22</w:t>
      </w:r>
      <w:r>
        <w:fldChar w:fldCharType="end"/>
      </w:r>
      <w:r>
        <w:t xml:space="preserve">. </w:t>
      </w:r>
      <w:r w:rsidR="00C249CA">
        <w:t>Hoja de información de riesgo 1</w:t>
      </w:r>
      <w:bookmarkEnd w:id="183"/>
    </w:p>
    <w:tbl>
      <w:tblPr>
        <w:tblStyle w:val="Tablaconcuadrcula"/>
        <w:tblW w:w="0" w:type="auto"/>
        <w:tblLook w:val="04A0" w:firstRow="1" w:lastRow="0" w:firstColumn="1" w:lastColumn="0" w:noHBand="0" w:noVBand="1"/>
      </w:tblPr>
      <w:tblGrid>
        <w:gridCol w:w="2122"/>
        <w:gridCol w:w="2552"/>
        <w:gridCol w:w="2338"/>
        <w:gridCol w:w="2338"/>
      </w:tblGrid>
      <w:tr w:rsidR="000067C9" w14:paraId="3742BD59" w14:textId="77777777">
        <w:tc>
          <w:tcPr>
            <w:tcW w:w="9350" w:type="dxa"/>
            <w:gridSpan w:val="4"/>
          </w:tcPr>
          <w:p w14:paraId="1D9D5140" w14:textId="0DEA6371" w:rsidR="000067C9" w:rsidRPr="00CA6759" w:rsidRDefault="00832C07" w:rsidP="00CA6759">
            <w:pPr>
              <w:pStyle w:val="Textotabla"/>
            </w:pPr>
            <w:r w:rsidRPr="00CA6759">
              <w:t>Hoja de información de riesgo</w:t>
            </w:r>
          </w:p>
        </w:tc>
      </w:tr>
      <w:tr w:rsidR="000067C9" w14:paraId="55711E0D" w14:textId="77777777" w:rsidTr="000067C9">
        <w:tc>
          <w:tcPr>
            <w:tcW w:w="2122" w:type="dxa"/>
          </w:tcPr>
          <w:p w14:paraId="43D7211A" w14:textId="77777777" w:rsidR="000067C9" w:rsidRPr="00CA6759" w:rsidRDefault="00832C07" w:rsidP="00CA6759">
            <w:pPr>
              <w:pStyle w:val="Textotabla"/>
            </w:pPr>
            <w:r w:rsidRPr="00CA6759">
              <w:t>Riesgo ID:</w:t>
            </w:r>
          </w:p>
          <w:p w14:paraId="1666C28C" w14:textId="3F9DA5FD" w:rsidR="000067C9" w:rsidRPr="00CA6759" w:rsidRDefault="00947C5E" w:rsidP="00CA6759">
            <w:pPr>
              <w:pStyle w:val="Textotabla"/>
            </w:pPr>
            <w:r w:rsidRPr="00CA6759">
              <w:t>R1</w:t>
            </w:r>
          </w:p>
        </w:tc>
        <w:tc>
          <w:tcPr>
            <w:tcW w:w="2552" w:type="dxa"/>
          </w:tcPr>
          <w:p w14:paraId="7FF16BAD" w14:textId="77777777" w:rsidR="000067C9" w:rsidRPr="00CA6759" w:rsidRDefault="00832C07" w:rsidP="00CA6759">
            <w:pPr>
              <w:pStyle w:val="Textotabla"/>
            </w:pPr>
            <w:r w:rsidRPr="00CA6759">
              <w:t>Fecha:</w:t>
            </w:r>
          </w:p>
          <w:p w14:paraId="7F4225B6" w14:textId="5E1573FB" w:rsidR="000067C9" w:rsidRPr="00CA6759" w:rsidRDefault="00947C5E" w:rsidP="00CA6759">
            <w:pPr>
              <w:pStyle w:val="Textotabla"/>
            </w:pPr>
            <w:r w:rsidRPr="00CA6759">
              <w:t>29/02/2024</w:t>
            </w:r>
          </w:p>
        </w:tc>
        <w:tc>
          <w:tcPr>
            <w:tcW w:w="2338" w:type="dxa"/>
          </w:tcPr>
          <w:p w14:paraId="318B68FD" w14:textId="77777777" w:rsidR="000067C9" w:rsidRPr="00CA6759" w:rsidRDefault="00832C07" w:rsidP="00CA6759">
            <w:pPr>
              <w:pStyle w:val="Textotabla"/>
            </w:pPr>
            <w:r w:rsidRPr="00CA6759">
              <w:t>Probabilidad:</w:t>
            </w:r>
          </w:p>
          <w:p w14:paraId="27ADA171" w14:textId="0AC1ABE2" w:rsidR="000067C9" w:rsidRPr="00CA6759" w:rsidRDefault="00AE2376" w:rsidP="00CA6759">
            <w:pPr>
              <w:pStyle w:val="Textotabla"/>
            </w:pPr>
            <w:r w:rsidRPr="00AE2376">
              <w:t>1 (Improbable)</w:t>
            </w:r>
          </w:p>
        </w:tc>
        <w:tc>
          <w:tcPr>
            <w:tcW w:w="2338" w:type="dxa"/>
          </w:tcPr>
          <w:p w14:paraId="7ADA8BA7" w14:textId="77777777" w:rsidR="000067C9" w:rsidRPr="00CA6759" w:rsidRDefault="00832C07" w:rsidP="00CA6759">
            <w:pPr>
              <w:pStyle w:val="Textotabla"/>
            </w:pPr>
            <w:r w:rsidRPr="00CA6759">
              <w:t>Impacto:</w:t>
            </w:r>
          </w:p>
          <w:p w14:paraId="4B173C4C" w14:textId="7C7EE254" w:rsidR="000067C9" w:rsidRPr="00CA6759" w:rsidRDefault="0031302F" w:rsidP="00CA6759">
            <w:pPr>
              <w:pStyle w:val="Textotabla"/>
            </w:pPr>
            <w:r w:rsidRPr="00CA6759">
              <w:t>C (Moderado)</w:t>
            </w:r>
          </w:p>
        </w:tc>
      </w:tr>
      <w:tr w:rsidR="000067C9" w14:paraId="5EF607BD" w14:textId="77777777" w:rsidTr="000067C9">
        <w:tc>
          <w:tcPr>
            <w:tcW w:w="2122" w:type="dxa"/>
          </w:tcPr>
          <w:p w14:paraId="6F9ACEE2" w14:textId="267542C4" w:rsidR="000067C9" w:rsidRPr="00CA6759" w:rsidRDefault="00A372D5" w:rsidP="00CA6759">
            <w:pPr>
              <w:pStyle w:val="Textotabla"/>
            </w:pPr>
            <w:r w:rsidRPr="00CA6759">
              <w:t>Descripción</w:t>
            </w:r>
          </w:p>
        </w:tc>
        <w:tc>
          <w:tcPr>
            <w:tcW w:w="7228" w:type="dxa"/>
            <w:gridSpan w:val="3"/>
          </w:tcPr>
          <w:p w14:paraId="2B11A50F" w14:textId="766EEC84" w:rsidR="000067C9" w:rsidRPr="00CA6759" w:rsidRDefault="00B16FB4" w:rsidP="00CA6759">
            <w:pPr>
              <w:pStyle w:val="Textotabla"/>
            </w:pPr>
            <w:r w:rsidRPr="00B16FB4">
              <w:t>Dependencia excesiva de la intervención manual en caso de fallos del sistema automatizado</w:t>
            </w:r>
          </w:p>
        </w:tc>
      </w:tr>
      <w:tr w:rsidR="000067C9" w14:paraId="2168F0C5" w14:textId="77777777" w:rsidTr="000067C9">
        <w:tc>
          <w:tcPr>
            <w:tcW w:w="2122" w:type="dxa"/>
          </w:tcPr>
          <w:p w14:paraId="1F93CEF4" w14:textId="66111689" w:rsidR="000067C9" w:rsidRPr="00CA6759" w:rsidRDefault="00A372D5" w:rsidP="00CA6759">
            <w:pPr>
              <w:pStyle w:val="Textotabla"/>
            </w:pPr>
            <w:r w:rsidRPr="00CA6759">
              <w:t>Tipo de riesgo</w:t>
            </w:r>
          </w:p>
        </w:tc>
        <w:tc>
          <w:tcPr>
            <w:tcW w:w="7228" w:type="dxa"/>
            <w:gridSpan w:val="3"/>
          </w:tcPr>
          <w:p w14:paraId="2239E091" w14:textId="5EDD438A" w:rsidR="000067C9" w:rsidRPr="00CA6759" w:rsidRDefault="004A7EFD" w:rsidP="00CA6759">
            <w:pPr>
              <w:pStyle w:val="Textotabla"/>
            </w:pPr>
            <w:r w:rsidRPr="004A7EFD">
              <w:t>Operacional</w:t>
            </w:r>
          </w:p>
        </w:tc>
      </w:tr>
      <w:tr w:rsidR="000067C9" w14:paraId="70D631E2" w14:textId="77777777" w:rsidTr="000067C9">
        <w:tc>
          <w:tcPr>
            <w:tcW w:w="2122" w:type="dxa"/>
          </w:tcPr>
          <w:p w14:paraId="51E98417" w14:textId="6888C7CD" w:rsidR="000067C9" w:rsidRPr="00CA6759" w:rsidRDefault="008E0F52" w:rsidP="00CA6759">
            <w:pPr>
              <w:pStyle w:val="Textotabla"/>
            </w:pPr>
            <w:r w:rsidRPr="00CA6759">
              <w:t>Refinamiento de contexto</w:t>
            </w:r>
          </w:p>
        </w:tc>
        <w:tc>
          <w:tcPr>
            <w:tcW w:w="7228" w:type="dxa"/>
            <w:gridSpan w:val="3"/>
          </w:tcPr>
          <w:p w14:paraId="087AFA04" w14:textId="31F44B78" w:rsidR="000067C9" w:rsidRPr="00CA6759" w:rsidRDefault="00E20284" w:rsidP="00CA6759">
            <w:pPr>
              <w:pStyle w:val="Textotabla"/>
            </w:pPr>
            <w:r w:rsidRPr="00E20284">
              <w:t>La dependencia de la intervención manual puede resultar en retrasos y errores humanos en la resolución de problemas del sistema automatizado.</w:t>
            </w:r>
          </w:p>
        </w:tc>
      </w:tr>
      <w:tr w:rsidR="000067C9" w14:paraId="166DCEE0" w14:textId="77777777" w:rsidTr="000067C9">
        <w:tc>
          <w:tcPr>
            <w:tcW w:w="2122" w:type="dxa"/>
          </w:tcPr>
          <w:p w14:paraId="6444A169" w14:textId="3C3A35F1" w:rsidR="000067C9" w:rsidRPr="00CA6759" w:rsidRDefault="008E0F52" w:rsidP="00CA6759">
            <w:pPr>
              <w:pStyle w:val="Textotabla"/>
            </w:pPr>
            <w:proofErr w:type="spellStart"/>
            <w:r w:rsidRPr="00CA6759">
              <w:t>Sub-condición</w:t>
            </w:r>
            <w:proofErr w:type="spellEnd"/>
            <w:r w:rsidRPr="00CA6759">
              <w:t xml:space="preserve"> 1</w:t>
            </w:r>
          </w:p>
        </w:tc>
        <w:tc>
          <w:tcPr>
            <w:tcW w:w="7228" w:type="dxa"/>
            <w:gridSpan w:val="3"/>
          </w:tcPr>
          <w:p w14:paraId="05909341" w14:textId="0381481A" w:rsidR="000067C9" w:rsidRPr="00CA6759" w:rsidRDefault="00E20284" w:rsidP="00CA6759">
            <w:pPr>
              <w:pStyle w:val="Textotabla"/>
            </w:pPr>
            <w:r w:rsidRPr="00E20284">
              <w:t>Falta de personal capacitado disponible.</w:t>
            </w:r>
          </w:p>
        </w:tc>
      </w:tr>
      <w:tr w:rsidR="000067C9" w14:paraId="393DC0CE" w14:textId="77777777" w:rsidTr="000067C9">
        <w:tc>
          <w:tcPr>
            <w:tcW w:w="2122" w:type="dxa"/>
          </w:tcPr>
          <w:p w14:paraId="0DA62BF0" w14:textId="4BE372D0" w:rsidR="000067C9" w:rsidRPr="00CA6759" w:rsidRDefault="008E0F52" w:rsidP="00CA6759">
            <w:pPr>
              <w:pStyle w:val="Textotabla"/>
            </w:pPr>
            <w:proofErr w:type="spellStart"/>
            <w:r w:rsidRPr="00CA6759">
              <w:t>Sub-condición</w:t>
            </w:r>
            <w:proofErr w:type="spellEnd"/>
            <w:r w:rsidRPr="00CA6759">
              <w:t xml:space="preserve"> 2</w:t>
            </w:r>
          </w:p>
        </w:tc>
        <w:tc>
          <w:tcPr>
            <w:tcW w:w="7228" w:type="dxa"/>
            <w:gridSpan w:val="3"/>
          </w:tcPr>
          <w:p w14:paraId="290B8017" w14:textId="0D5DD0E7" w:rsidR="000067C9" w:rsidRPr="00CA6759" w:rsidRDefault="00681344" w:rsidP="00CA6759">
            <w:pPr>
              <w:pStyle w:val="Textotabla"/>
            </w:pPr>
            <w:r w:rsidRPr="00681344">
              <w:t>Procedimientos manuales complejos y lentos.</w:t>
            </w:r>
          </w:p>
        </w:tc>
      </w:tr>
      <w:tr w:rsidR="000067C9" w14:paraId="3CCAFD97" w14:textId="77777777" w:rsidTr="000067C9">
        <w:tc>
          <w:tcPr>
            <w:tcW w:w="2122" w:type="dxa"/>
          </w:tcPr>
          <w:p w14:paraId="111A7F7F" w14:textId="6B3B6529" w:rsidR="000067C9" w:rsidRPr="00CA6759" w:rsidRDefault="008E0F52" w:rsidP="00CA6759">
            <w:pPr>
              <w:pStyle w:val="Textotabla"/>
            </w:pPr>
            <w:r w:rsidRPr="00CA6759">
              <w:t>Mitigación</w:t>
            </w:r>
            <w:r w:rsidR="008C5DAB" w:rsidRPr="00CA6759">
              <w:t xml:space="preserve"> / Monitoreo</w:t>
            </w:r>
          </w:p>
        </w:tc>
        <w:tc>
          <w:tcPr>
            <w:tcW w:w="7228" w:type="dxa"/>
            <w:gridSpan w:val="3"/>
          </w:tcPr>
          <w:p w14:paraId="18B0416F" w14:textId="67D5F626" w:rsidR="000067C9" w:rsidRPr="00CA6759" w:rsidRDefault="00970C47" w:rsidP="00CA6759">
            <w:pPr>
              <w:pStyle w:val="Textotabla"/>
            </w:pPr>
            <w:r w:rsidRPr="00970C47">
              <w:t>Automatizar la mayor cantidad posible de procesos y capacitar al personal en los procedimientos manuales necesarios.</w:t>
            </w:r>
          </w:p>
        </w:tc>
      </w:tr>
      <w:tr w:rsidR="000067C9" w14:paraId="7D68EB50" w14:textId="77777777" w:rsidTr="000067C9">
        <w:tc>
          <w:tcPr>
            <w:tcW w:w="2122" w:type="dxa"/>
          </w:tcPr>
          <w:p w14:paraId="526F6185" w14:textId="19704AEA" w:rsidR="000067C9" w:rsidRPr="00CA6759" w:rsidRDefault="008C5DAB" w:rsidP="00CA6759">
            <w:pPr>
              <w:pStyle w:val="Textotabla"/>
            </w:pPr>
            <w:r w:rsidRPr="00CA6759">
              <w:t>Manejo / Plan de contingencia / Disparador</w:t>
            </w:r>
          </w:p>
        </w:tc>
        <w:tc>
          <w:tcPr>
            <w:tcW w:w="7228" w:type="dxa"/>
            <w:gridSpan w:val="3"/>
          </w:tcPr>
          <w:p w14:paraId="1C4E2833" w14:textId="72F76BD7" w:rsidR="000067C9" w:rsidRPr="00CA6759" w:rsidRDefault="00A513FA" w:rsidP="00CA6759">
            <w:pPr>
              <w:pStyle w:val="Textotabla"/>
            </w:pPr>
            <w:r w:rsidRPr="00A513FA">
              <w:t>Establecer</w:t>
            </w:r>
            <w:r w:rsidR="00C70300" w:rsidRPr="00CA6759">
              <w:t xml:space="preserve"> procedimientos de emergencia y tener </w:t>
            </w:r>
            <w:r w:rsidRPr="00A513FA">
              <w:t>personal</w:t>
            </w:r>
            <w:r w:rsidR="00C70300" w:rsidRPr="00CA6759">
              <w:t xml:space="preserve"> de </w:t>
            </w:r>
            <w:r w:rsidRPr="00A513FA">
              <w:t>respaldo entrenado</w:t>
            </w:r>
            <w:r w:rsidR="00C70300" w:rsidRPr="00CA6759">
              <w:t>.</w:t>
            </w:r>
          </w:p>
        </w:tc>
      </w:tr>
      <w:tr w:rsidR="000067C9" w14:paraId="353FD902" w14:textId="77777777" w:rsidTr="000067C9">
        <w:tc>
          <w:tcPr>
            <w:tcW w:w="2122" w:type="dxa"/>
          </w:tcPr>
          <w:p w14:paraId="3D186482" w14:textId="17B2A8A7" w:rsidR="000067C9" w:rsidRPr="00CA6759" w:rsidRDefault="008C5DAB" w:rsidP="00CA6759">
            <w:pPr>
              <w:pStyle w:val="Textotabla"/>
            </w:pPr>
            <w:r w:rsidRPr="00CA6759">
              <w:t>Estado actual</w:t>
            </w:r>
          </w:p>
        </w:tc>
        <w:tc>
          <w:tcPr>
            <w:tcW w:w="7228" w:type="dxa"/>
            <w:gridSpan w:val="3"/>
          </w:tcPr>
          <w:p w14:paraId="24D90920" w14:textId="208D6723" w:rsidR="000067C9" w:rsidRPr="00CA6759" w:rsidRDefault="00C70300" w:rsidP="00CA6759">
            <w:pPr>
              <w:pStyle w:val="Textotabla"/>
            </w:pPr>
            <w:r w:rsidRPr="00CA6759">
              <w:t xml:space="preserve">En proceso </w:t>
            </w:r>
            <w:r w:rsidR="0043416B" w:rsidRPr="00CA6759">
              <w:t>de evaluación</w:t>
            </w:r>
            <w:r w:rsidR="00E649D2">
              <w:t>.</w:t>
            </w:r>
          </w:p>
        </w:tc>
      </w:tr>
      <w:tr w:rsidR="000067C9" w14:paraId="488683F9" w14:textId="77777777" w:rsidTr="000067C9">
        <w:tc>
          <w:tcPr>
            <w:tcW w:w="2122" w:type="dxa"/>
          </w:tcPr>
          <w:p w14:paraId="6D74E708" w14:textId="02CDB042" w:rsidR="000067C9" w:rsidRPr="00CA6759" w:rsidRDefault="00C354B5" w:rsidP="00CA6759">
            <w:pPr>
              <w:pStyle w:val="Textotabla"/>
            </w:pPr>
            <w:r w:rsidRPr="00CA6759">
              <w:t>Originador</w:t>
            </w:r>
          </w:p>
        </w:tc>
        <w:tc>
          <w:tcPr>
            <w:tcW w:w="7228" w:type="dxa"/>
            <w:gridSpan w:val="3"/>
          </w:tcPr>
          <w:p w14:paraId="7AD495DF" w14:textId="6BA20546" w:rsidR="000067C9" w:rsidRPr="00CA6759" w:rsidRDefault="000067C9" w:rsidP="00CA6759">
            <w:pPr>
              <w:pStyle w:val="Textotabla"/>
            </w:pPr>
          </w:p>
        </w:tc>
      </w:tr>
      <w:tr w:rsidR="000067C9" w14:paraId="7FF91F73" w14:textId="77777777" w:rsidTr="000067C9">
        <w:tc>
          <w:tcPr>
            <w:tcW w:w="2122" w:type="dxa"/>
          </w:tcPr>
          <w:p w14:paraId="6B81B9F3" w14:textId="00DA8021" w:rsidR="000067C9" w:rsidRPr="00CA6759" w:rsidRDefault="008C5DAB" w:rsidP="00CA6759">
            <w:pPr>
              <w:pStyle w:val="Textotabla"/>
            </w:pPr>
            <w:r w:rsidRPr="00CA6759">
              <w:t xml:space="preserve">Asignado </w:t>
            </w:r>
          </w:p>
        </w:tc>
        <w:tc>
          <w:tcPr>
            <w:tcW w:w="7228" w:type="dxa"/>
            <w:gridSpan w:val="3"/>
          </w:tcPr>
          <w:p w14:paraId="6D26AE49" w14:textId="0C332133" w:rsidR="000067C9" w:rsidRPr="00CA6759" w:rsidRDefault="005B64F3" w:rsidP="00CA6759">
            <w:pPr>
              <w:pStyle w:val="Textotabla"/>
            </w:pPr>
            <w:r>
              <w:t>Cuidadores de ajolotes</w:t>
            </w:r>
            <w:r w:rsidR="00E649D2">
              <w:t>.</w:t>
            </w:r>
            <w:r>
              <w:t xml:space="preserve"> </w:t>
            </w:r>
          </w:p>
        </w:tc>
      </w:tr>
    </w:tbl>
    <w:p w14:paraId="1251A2FA" w14:textId="77777777" w:rsidR="002255B0" w:rsidRDefault="002255B0" w:rsidP="002255B0">
      <w:pPr>
        <w:pStyle w:val="Cita"/>
      </w:pPr>
      <w:r>
        <w:t>Fuente: Elaboración propia</w:t>
      </w:r>
    </w:p>
    <w:p w14:paraId="49DEB1FE" w14:textId="5D9C7AF1" w:rsidR="00B2632F" w:rsidRDefault="00B2632F" w:rsidP="00A30E60">
      <w:pPr>
        <w:spacing w:after="160" w:line="259" w:lineRule="auto"/>
      </w:pPr>
    </w:p>
    <w:p w14:paraId="572557A0" w14:textId="77777777" w:rsidR="00B2632F" w:rsidRDefault="00B2632F">
      <w:pPr>
        <w:spacing w:after="160" w:line="259" w:lineRule="auto"/>
      </w:pPr>
      <w:r>
        <w:br w:type="page"/>
      </w:r>
    </w:p>
    <w:p w14:paraId="495F0701" w14:textId="77777777" w:rsidR="00B2632F" w:rsidRPr="00A30E60" w:rsidRDefault="00B2632F" w:rsidP="00A30E60">
      <w:pPr>
        <w:spacing w:after="160" w:line="259" w:lineRule="auto"/>
      </w:pPr>
    </w:p>
    <w:p w14:paraId="38F3DFD1" w14:textId="34291766" w:rsidR="0092734A" w:rsidRPr="0092734A" w:rsidRDefault="00C249CA" w:rsidP="00C249CA">
      <w:pPr>
        <w:pStyle w:val="Descripcin"/>
      </w:pPr>
      <w:bookmarkStart w:id="185" w:name="_Toc167237930"/>
      <w:bookmarkEnd w:id="184"/>
      <w:r>
        <w:t xml:space="preserve">Tabla </w:t>
      </w:r>
      <w:r>
        <w:fldChar w:fldCharType="begin"/>
      </w:r>
      <w:r>
        <w:instrText xml:space="preserve"> SEQ Tabla \* ARABIC </w:instrText>
      </w:r>
      <w:r>
        <w:fldChar w:fldCharType="separate"/>
      </w:r>
      <w:r w:rsidR="009B0259">
        <w:rPr>
          <w:noProof/>
        </w:rPr>
        <w:t>23</w:t>
      </w:r>
      <w:r>
        <w:fldChar w:fldCharType="end"/>
      </w:r>
      <w:r>
        <w:t xml:space="preserve">. </w:t>
      </w:r>
      <w:r w:rsidRPr="00C249CA">
        <w:t xml:space="preserve">Hoja de información de riesgo </w:t>
      </w:r>
      <w:r>
        <w:t>2</w:t>
      </w:r>
      <w:bookmarkEnd w:id="185"/>
    </w:p>
    <w:tbl>
      <w:tblPr>
        <w:tblStyle w:val="Tablaconcuadrcula"/>
        <w:tblW w:w="0" w:type="auto"/>
        <w:tblLook w:val="04A0" w:firstRow="1" w:lastRow="0" w:firstColumn="1" w:lastColumn="0" w:noHBand="0" w:noVBand="1"/>
      </w:tblPr>
      <w:tblGrid>
        <w:gridCol w:w="2122"/>
        <w:gridCol w:w="2552"/>
        <w:gridCol w:w="2338"/>
        <w:gridCol w:w="2338"/>
      </w:tblGrid>
      <w:tr w:rsidR="0092734A" w:rsidRPr="0092734A" w14:paraId="2C0E2E61" w14:textId="77777777">
        <w:tc>
          <w:tcPr>
            <w:tcW w:w="9350" w:type="dxa"/>
            <w:gridSpan w:val="4"/>
          </w:tcPr>
          <w:p w14:paraId="7EDE2A6A" w14:textId="77777777" w:rsidR="0092734A" w:rsidRPr="00CA6759" w:rsidRDefault="0092734A" w:rsidP="00CA6759">
            <w:pPr>
              <w:pStyle w:val="Textotabla"/>
            </w:pPr>
            <w:r w:rsidRPr="00CA6759">
              <w:t>Hoja de información de riesgo</w:t>
            </w:r>
          </w:p>
        </w:tc>
      </w:tr>
      <w:tr w:rsidR="0092734A" w:rsidRPr="0092734A" w14:paraId="4AE65ADF" w14:textId="77777777">
        <w:tc>
          <w:tcPr>
            <w:tcW w:w="2122" w:type="dxa"/>
          </w:tcPr>
          <w:p w14:paraId="3715FB1B" w14:textId="77777777" w:rsidR="0092734A" w:rsidRPr="00CA6759" w:rsidRDefault="0092734A" w:rsidP="00CA6759">
            <w:pPr>
              <w:pStyle w:val="Textotabla"/>
            </w:pPr>
            <w:r w:rsidRPr="00CA6759">
              <w:t>Riesgo ID:</w:t>
            </w:r>
          </w:p>
          <w:p w14:paraId="614F19AB" w14:textId="1F06E152" w:rsidR="0092734A" w:rsidRPr="00CA6759" w:rsidRDefault="0092734A" w:rsidP="00CA6759">
            <w:pPr>
              <w:pStyle w:val="Textotabla"/>
            </w:pPr>
            <w:r w:rsidRPr="00CA6759">
              <w:t>R</w:t>
            </w:r>
            <w:r w:rsidR="00442D0D" w:rsidRPr="00CA6759">
              <w:t>2</w:t>
            </w:r>
          </w:p>
        </w:tc>
        <w:tc>
          <w:tcPr>
            <w:tcW w:w="2552" w:type="dxa"/>
          </w:tcPr>
          <w:p w14:paraId="32988D50" w14:textId="77777777" w:rsidR="0092734A" w:rsidRPr="00CA6759" w:rsidRDefault="0092734A" w:rsidP="00CA6759">
            <w:pPr>
              <w:pStyle w:val="Textotabla"/>
            </w:pPr>
            <w:r w:rsidRPr="00CA6759">
              <w:t>Fecha:</w:t>
            </w:r>
          </w:p>
          <w:p w14:paraId="217207E3" w14:textId="1DB3DC7B" w:rsidR="0092734A" w:rsidRPr="00CA6759" w:rsidRDefault="003433B9" w:rsidP="00CA6759">
            <w:pPr>
              <w:pStyle w:val="Textotabla"/>
            </w:pPr>
            <w:r w:rsidRPr="00CA6759">
              <w:t>01</w:t>
            </w:r>
            <w:r w:rsidR="0092734A" w:rsidRPr="00CA6759">
              <w:t>/0</w:t>
            </w:r>
            <w:r w:rsidRPr="00CA6759">
              <w:t>3</w:t>
            </w:r>
            <w:r w:rsidR="0092734A" w:rsidRPr="00CA6759">
              <w:t>/2024</w:t>
            </w:r>
          </w:p>
        </w:tc>
        <w:tc>
          <w:tcPr>
            <w:tcW w:w="2338" w:type="dxa"/>
          </w:tcPr>
          <w:p w14:paraId="2EA5506E" w14:textId="77777777" w:rsidR="0092734A" w:rsidRPr="00CA6759" w:rsidRDefault="0092734A" w:rsidP="00CA6759">
            <w:pPr>
              <w:pStyle w:val="Textotabla"/>
            </w:pPr>
            <w:r w:rsidRPr="00CA6759">
              <w:t>Probabilidad:</w:t>
            </w:r>
          </w:p>
          <w:p w14:paraId="170B51F2" w14:textId="509E7DFD" w:rsidR="0092734A" w:rsidRPr="00CA6759" w:rsidRDefault="00D65EFC" w:rsidP="00CA6759">
            <w:pPr>
              <w:pStyle w:val="Textotabla"/>
            </w:pPr>
            <w:r w:rsidRPr="00D65EFC">
              <w:t>2 (</w:t>
            </w:r>
            <w:r>
              <w:t>Posible</w:t>
            </w:r>
            <w:r w:rsidRPr="00D65EFC">
              <w:t>)</w:t>
            </w:r>
          </w:p>
        </w:tc>
        <w:tc>
          <w:tcPr>
            <w:tcW w:w="2338" w:type="dxa"/>
          </w:tcPr>
          <w:p w14:paraId="28537D6B" w14:textId="77777777" w:rsidR="0092734A" w:rsidRPr="00CA6759" w:rsidRDefault="0092734A" w:rsidP="00CA6759">
            <w:pPr>
              <w:pStyle w:val="Textotabla"/>
            </w:pPr>
            <w:r w:rsidRPr="00CA6759">
              <w:t>Impacto:</w:t>
            </w:r>
          </w:p>
          <w:p w14:paraId="25FF36CF" w14:textId="61ECD0B9" w:rsidR="0092734A" w:rsidRPr="00CA6759" w:rsidRDefault="00D65EFC" w:rsidP="00CA6759">
            <w:pPr>
              <w:pStyle w:val="Textotabla"/>
            </w:pPr>
            <w:r>
              <w:t>B</w:t>
            </w:r>
            <w:r w:rsidR="0092734A" w:rsidRPr="00CA6759">
              <w:t xml:space="preserve"> (</w:t>
            </w:r>
            <w:r>
              <w:t>Menor</w:t>
            </w:r>
            <w:r w:rsidR="0092734A" w:rsidRPr="00CA6759">
              <w:t>)</w:t>
            </w:r>
          </w:p>
        </w:tc>
      </w:tr>
      <w:tr w:rsidR="0092734A" w:rsidRPr="0092734A" w14:paraId="05ACA057" w14:textId="77777777">
        <w:tc>
          <w:tcPr>
            <w:tcW w:w="2122" w:type="dxa"/>
          </w:tcPr>
          <w:p w14:paraId="0238F548" w14:textId="77777777" w:rsidR="0092734A" w:rsidRPr="00CA6759" w:rsidRDefault="0092734A" w:rsidP="00CA6759">
            <w:pPr>
              <w:pStyle w:val="Textotabla"/>
            </w:pPr>
            <w:r w:rsidRPr="00CA6759">
              <w:t>Descripción</w:t>
            </w:r>
          </w:p>
        </w:tc>
        <w:tc>
          <w:tcPr>
            <w:tcW w:w="7228" w:type="dxa"/>
            <w:gridSpan w:val="3"/>
          </w:tcPr>
          <w:p w14:paraId="5E267D95" w14:textId="75D2EA80" w:rsidR="0092734A" w:rsidRPr="00CA6759" w:rsidRDefault="00AE15A8" w:rsidP="00CA6759">
            <w:pPr>
              <w:pStyle w:val="Textotabla"/>
            </w:pPr>
            <w:r w:rsidRPr="00AE15A8">
              <w:t>Eventos naturales adversos que interrumpan el desarrollo o despliegues del sistema</w:t>
            </w:r>
            <w:r>
              <w:t>.</w:t>
            </w:r>
          </w:p>
        </w:tc>
      </w:tr>
      <w:tr w:rsidR="0092734A" w:rsidRPr="0092734A" w14:paraId="319A1439" w14:textId="77777777">
        <w:tc>
          <w:tcPr>
            <w:tcW w:w="2122" w:type="dxa"/>
          </w:tcPr>
          <w:p w14:paraId="4A8FE09A" w14:textId="77777777" w:rsidR="0092734A" w:rsidRPr="00CA6759" w:rsidRDefault="0092734A" w:rsidP="00CA6759">
            <w:pPr>
              <w:pStyle w:val="Textotabla"/>
            </w:pPr>
            <w:r w:rsidRPr="00CA6759">
              <w:t>Tipo de riesgo</w:t>
            </w:r>
          </w:p>
        </w:tc>
        <w:tc>
          <w:tcPr>
            <w:tcW w:w="7228" w:type="dxa"/>
            <w:gridSpan w:val="3"/>
          </w:tcPr>
          <w:p w14:paraId="0CA85A3A" w14:textId="7DD90277" w:rsidR="0092734A" w:rsidRPr="00CA6759" w:rsidRDefault="00434B78" w:rsidP="00CA6759">
            <w:pPr>
              <w:pStyle w:val="Textotabla"/>
            </w:pPr>
            <w:r>
              <w:t>Ambiental</w:t>
            </w:r>
          </w:p>
        </w:tc>
      </w:tr>
      <w:tr w:rsidR="0092734A" w:rsidRPr="0092734A" w14:paraId="6EF35632" w14:textId="77777777">
        <w:tc>
          <w:tcPr>
            <w:tcW w:w="2122" w:type="dxa"/>
          </w:tcPr>
          <w:p w14:paraId="7F06AE89" w14:textId="77777777" w:rsidR="0092734A" w:rsidRPr="00CA6759" w:rsidRDefault="0092734A" w:rsidP="00CA6759">
            <w:pPr>
              <w:pStyle w:val="Textotabla"/>
            </w:pPr>
            <w:r w:rsidRPr="00CA6759">
              <w:t>Refinamiento de contexto</w:t>
            </w:r>
          </w:p>
        </w:tc>
        <w:tc>
          <w:tcPr>
            <w:tcW w:w="7228" w:type="dxa"/>
            <w:gridSpan w:val="3"/>
          </w:tcPr>
          <w:p w14:paraId="3E62CA30" w14:textId="53D05EA6" w:rsidR="0092734A" w:rsidRPr="00CA6759" w:rsidRDefault="001042EF" w:rsidP="00CA6759">
            <w:pPr>
              <w:pStyle w:val="Textotabla"/>
            </w:pPr>
            <w:r w:rsidRPr="001042EF">
              <w:t>Los eventos naturales adversos pueden interrumpir el desarrollo o despliegue del sistema.</w:t>
            </w:r>
          </w:p>
        </w:tc>
      </w:tr>
      <w:tr w:rsidR="0092734A" w:rsidRPr="0092734A" w14:paraId="1C081747" w14:textId="77777777">
        <w:tc>
          <w:tcPr>
            <w:tcW w:w="2122" w:type="dxa"/>
          </w:tcPr>
          <w:p w14:paraId="083EB64D" w14:textId="77777777" w:rsidR="0092734A" w:rsidRPr="00CA6759" w:rsidRDefault="0092734A" w:rsidP="00CA6759">
            <w:pPr>
              <w:pStyle w:val="Textotabla"/>
            </w:pPr>
            <w:proofErr w:type="spellStart"/>
            <w:r w:rsidRPr="00CA6759">
              <w:t>Sub-condición</w:t>
            </w:r>
            <w:proofErr w:type="spellEnd"/>
            <w:r w:rsidRPr="00CA6759">
              <w:t xml:space="preserve"> 1</w:t>
            </w:r>
          </w:p>
        </w:tc>
        <w:tc>
          <w:tcPr>
            <w:tcW w:w="7228" w:type="dxa"/>
            <w:gridSpan w:val="3"/>
          </w:tcPr>
          <w:p w14:paraId="68E45E71" w14:textId="1CEDBF21" w:rsidR="0092734A" w:rsidRPr="00CA6759" w:rsidRDefault="00E51B2B" w:rsidP="00CA6759">
            <w:pPr>
              <w:pStyle w:val="Textotabla"/>
            </w:pPr>
            <w:r w:rsidRPr="00E51B2B">
              <w:t>Terremotos o inundaciones.</w:t>
            </w:r>
          </w:p>
        </w:tc>
      </w:tr>
      <w:tr w:rsidR="0092734A" w:rsidRPr="0092734A" w14:paraId="1C8FE359" w14:textId="77777777">
        <w:tc>
          <w:tcPr>
            <w:tcW w:w="2122" w:type="dxa"/>
          </w:tcPr>
          <w:p w14:paraId="7D71CCCA" w14:textId="77777777" w:rsidR="0092734A" w:rsidRPr="00CA6759" w:rsidRDefault="0092734A" w:rsidP="00CA6759">
            <w:pPr>
              <w:pStyle w:val="Textotabla"/>
            </w:pPr>
            <w:proofErr w:type="spellStart"/>
            <w:r w:rsidRPr="00CA6759">
              <w:t>Sub-condición</w:t>
            </w:r>
            <w:proofErr w:type="spellEnd"/>
            <w:r w:rsidRPr="00CA6759">
              <w:t xml:space="preserve"> 2</w:t>
            </w:r>
          </w:p>
        </w:tc>
        <w:tc>
          <w:tcPr>
            <w:tcW w:w="7228" w:type="dxa"/>
            <w:gridSpan w:val="3"/>
          </w:tcPr>
          <w:p w14:paraId="11CA64F6" w14:textId="09BDCAB9" w:rsidR="0092734A" w:rsidRPr="00CA6759" w:rsidRDefault="008A2DB1" w:rsidP="00CA6759">
            <w:pPr>
              <w:pStyle w:val="Textotabla"/>
            </w:pPr>
            <w:r w:rsidRPr="008A2DB1">
              <w:t>Tormentas severas.</w:t>
            </w:r>
          </w:p>
        </w:tc>
      </w:tr>
      <w:tr w:rsidR="0092734A" w:rsidRPr="0092734A" w14:paraId="4BD72FC3" w14:textId="77777777">
        <w:tc>
          <w:tcPr>
            <w:tcW w:w="2122" w:type="dxa"/>
          </w:tcPr>
          <w:p w14:paraId="571186BA" w14:textId="77777777" w:rsidR="0092734A" w:rsidRPr="00CA6759" w:rsidRDefault="0092734A" w:rsidP="00CA6759">
            <w:pPr>
              <w:pStyle w:val="Textotabla"/>
            </w:pPr>
            <w:r w:rsidRPr="00CA6759">
              <w:t>Mitigación / Monitoreo</w:t>
            </w:r>
          </w:p>
        </w:tc>
        <w:tc>
          <w:tcPr>
            <w:tcW w:w="7228" w:type="dxa"/>
            <w:gridSpan w:val="3"/>
          </w:tcPr>
          <w:p w14:paraId="566A6CA7" w14:textId="54BD13A8" w:rsidR="0092734A" w:rsidRPr="00CA6759" w:rsidRDefault="009566EE" w:rsidP="00CA6759">
            <w:pPr>
              <w:pStyle w:val="Textotabla"/>
            </w:pPr>
            <w:r w:rsidRPr="009566EE">
              <w:t>Desarrollar planes de contingencia para desastres naturales y realizar simulacros de respuesta ante emergencias.</w:t>
            </w:r>
          </w:p>
        </w:tc>
      </w:tr>
      <w:tr w:rsidR="0092734A" w:rsidRPr="0092734A" w14:paraId="4668DE40" w14:textId="77777777">
        <w:tc>
          <w:tcPr>
            <w:tcW w:w="2122" w:type="dxa"/>
          </w:tcPr>
          <w:p w14:paraId="195037AA" w14:textId="77777777" w:rsidR="0092734A" w:rsidRPr="00CA6759" w:rsidRDefault="0092734A" w:rsidP="00CA6759">
            <w:pPr>
              <w:pStyle w:val="Textotabla"/>
            </w:pPr>
            <w:r w:rsidRPr="00CA6759">
              <w:t>Manejo / Plan de contingencia / Disparador</w:t>
            </w:r>
          </w:p>
        </w:tc>
        <w:tc>
          <w:tcPr>
            <w:tcW w:w="7228" w:type="dxa"/>
            <w:gridSpan w:val="3"/>
          </w:tcPr>
          <w:p w14:paraId="357436D8" w14:textId="17303E40" w:rsidR="0092734A" w:rsidRPr="00CA6759" w:rsidRDefault="00FD1E4B" w:rsidP="00CA6759">
            <w:pPr>
              <w:pStyle w:val="Textotabla"/>
            </w:pPr>
            <w:r w:rsidRPr="00FD1E4B">
              <w:t>Implementar sistemas de respaldo y recuperación ante desastres.</w:t>
            </w:r>
          </w:p>
        </w:tc>
      </w:tr>
      <w:tr w:rsidR="0092734A" w:rsidRPr="0092734A" w14:paraId="525D58A3" w14:textId="77777777">
        <w:tc>
          <w:tcPr>
            <w:tcW w:w="2122" w:type="dxa"/>
          </w:tcPr>
          <w:p w14:paraId="402318AA" w14:textId="77777777" w:rsidR="0092734A" w:rsidRPr="00CA6759" w:rsidRDefault="0092734A" w:rsidP="00CA6759">
            <w:pPr>
              <w:pStyle w:val="Textotabla"/>
            </w:pPr>
            <w:r w:rsidRPr="00CA6759">
              <w:t>Estado actual</w:t>
            </w:r>
          </w:p>
        </w:tc>
        <w:tc>
          <w:tcPr>
            <w:tcW w:w="7228" w:type="dxa"/>
            <w:gridSpan w:val="3"/>
          </w:tcPr>
          <w:p w14:paraId="1D75FC50" w14:textId="3B74BBCE" w:rsidR="0092734A" w:rsidRPr="00CA6759" w:rsidRDefault="0092734A" w:rsidP="00CA6759">
            <w:pPr>
              <w:pStyle w:val="Textotabla"/>
            </w:pPr>
            <w:r w:rsidRPr="00CA6759">
              <w:t xml:space="preserve">En </w:t>
            </w:r>
            <w:r w:rsidR="00512AD9">
              <w:t xml:space="preserve">proceso </w:t>
            </w:r>
            <w:r w:rsidR="00EC5331">
              <w:t>de evaluación.</w:t>
            </w:r>
          </w:p>
        </w:tc>
      </w:tr>
      <w:tr w:rsidR="0092734A" w:rsidRPr="0092734A" w14:paraId="7BD2B654" w14:textId="77777777">
        <w:tc>
          <w:tcPr>
            <w:tcW w:w="2122" w:type="dxa"/>
          </w:tcPr>
          <w:p w14:paraId="621E3B4E" w14:textId="4DE8B047" w:rsidR="0092734A" w:rsidRPr="00CA6759" w:rsidRDefault="00C354B5" w:rsidP="00CA6759">
            <w:pPr>
              <w:pStyle w:val="Textotabla"/>
            </w:pPr>
            <w:r w:rsidRPr="00CA6759">
              <w:t>Originador</w:t>
            </w:r>
          </w:p>
        </w:tc>
        <w:tc>
          <w:tcPr>
            <w:tcW w:w="7228" w:type="dxa"/>
            <w:gridSpan w:val="3"/>
          </w:tcPr>
          <w:p w14:paraId="3CD61439" w14:textId="4EF1F565" w:rsidR="0092734A" w:rsidRPr="00CA6759" w:rsidRDefault="0092734A" w:rsidP="00CA6759">
            <w:pPr>
              <w:pStyle w:val="Textotabla"/>
            </w:pPr>
          </w:p>
        </w:tc>
      </w:tr>
      <w:tr w:rsidR="0092734A" w:rsidRPr="0092734A" w14:paraId="2F3B4B63" w14:textId="77777777">
        <w:tc>
          <w:tcPr>
            <w:tcW w:w="2122" w:type="dxa"/>
          </w:tcPr>
          <w:p w14:paraId="5DA9BCBC" w14:textId="77777777" w:rsidR="0092734A" w:rsidRPr="00CA6759" w:rsidRDefault="0092734A" w:rsidP="00CA6759">
            <w:pPr>
              <w:pStyle w:val="Textotabla"/>
            </w:pPr>
            <w:r w:rsidRPr="00CA6759">
              <w:t xml:space="preserve">Asignado </w:t>
            </w:r>
          </w:p>
        </w:tc>
        <w:tc>
          <w:tcPr>
            <w:tcW w:w="7228" w:type="dxa"/>
            <w:gridSpan w:val="3"/>
          </w:tcPr>
          <w:p w14:paraId="53BA5AD4" w14:textId="762BEABF" w:rsidR="0092734A" w:rsidRPr="00CA6759" w:rsidRDefault="00EC5331" w:rsidP="00CA6759">
            <w:pPr>
              <w:pStyle w:val="Textotabla"/>
            </w:pPr>
            <w:r>
              <w:t xml:space="preserve">Todo el equipo de desarrollo </w:t>
            </w:r>
            <w:r w:rsidR="00481643">
              <w:t>y los cuidadores de ajolotes</w:t>
            </w:r>
          </w:p>
        </w:tc>
      </w:tr>
    </w:tbl>
    <w:p w14:paraId="7741DB1C" w14:textId="77777777" w:rsidR="002255B0" w:rsidRDefault="002255B0" w:rsidP="002255B0">
      <w:pPr>
        <w:pStyle w:val="Cita"/>
      </w:pPr>
      <w:r>
        <w:t>Fuente: Elaboración propia</w:t>
      </w:r>
    </w:p>
    <w:p w14:paraId="4C47FF73" w14:textId="2FE3F240" w:rsidR="00B2632F" w:rsidRDefault="00B2632F" w:rsidP="00A30E60">
      <w:pPr>
        <w:spacing w:after="160" w:line="259" w:lineRule="auto"/>
      </w:pPr>
    </w:p>
    <w:p w14:paraId="1A404D58" w14:textId="667A0161" w:rsidR="00F27A1E" w:rsidRPr="00A30E60" w:rsidRDefault="00B2632F" w:rsidP="00A30E60">
      <w:pPr>
        <w:spacing w:after="160" w:line="259" w:lineRule="auto"/>
      </w:pPr>
      <w:r>
        <w:br w:type="page"/>
      </w:r>
    </w:p>
    <w:p w14:paraId="3E4AA28D" w14:textId="5030687B" w:rsidR="00092FDF" w:rsidRPr="00092FDF" w:rsidRDefault="00185368" w:rsidP="00185368">
      <w:pPr>
        <w:pStyle w:val="Descripcin"/>
      </w:pPr>
      <w:bookmarkStart w:id="186" w:name="_Toc167237931"/>
      <w:bookmarkStart w:id="187" w:name="_Ref167151354"/>
      <w:r>
        <w:lastRenderedPageBreak/>
        <w:t xml:space="preserve">Tabla </w:t>
      </w:r>
      <w:r>
        <w:fldChar w:fldCharType="begin"/>
      </w:r>
      <w:r>
        <w:instrText xml:space="preserve"> SEQ Tabla \* ARABIC </w:instrText>
      </w:r>
      <w:r>
        <w:fldChar w:fldCharType="separate"/>
      </w:r>
      <w:r w:rsidR="009B0259">
        <w:rPr>
          <w:noProof/>
        </w:rPr>
        <w:t>24</w:t>
      </w:r>
      <w:r>
        <w:fldChar w:fldCharType="end"/>
      </w:r>
      <w:r>
        <w:t xml:space="preserve">. </w:t>
      </w:r>
      <w:r w:rsidRPr="00185368">
        <w:t xml:space="preserve">Hoja de información de riesgo </w:t>
      </w:r>
      <w:r>
        <w:t>3</w:t>
      </w:r>
      <w:bookmarkEnd w:id="186"/>
    </w:p>
    <w:tbl>
      <w:tblPr>
        <w:tblStyle w:val="Tablaconcuadrcula"/>
        <w:tblW w:w="0" w:type="auto"/>
        <w:tblLook w:val="04A0" w:firstRow="1" w:lastRow="0" w:firstColumn="1" w:lastColumn="0" w:noHBand="0" w:noVBand="1"/>
      </w:tblPr>
      <w:tblGrid>
        <w:gridCol w:w="2122"/>
        <w:gridCol w:w="2552"/>
        <w:gridCol w:w="2338"/>
        <w:gridCol w:w="2338"/>
      </w:tblGrid>
      <w:tr w:rsidR="00092FDF" w14:paraId="5FEB4EDB" w14:textId="77777777">
        <w:tc>
          <w:tcPr>
            <w:tcW w:w="9350" w:type="dxa"/>
            <w:gridSpan w:val="4"/>
          </w:tcPr>
          <w:p w14:paraId="504AC819" w14:textId="77777777" w:rsidR="00092FDF" w:rsidRPr="00CA6759" w:rsidRDefault="00092FDF" w:rsidP="00CA6759">
            <w:pPr>
              <w:pStyle w:val="Textotabla"/>
            </w:pPr>
            <w:r w:rsidRPr="00CA6759">
              <w:t>Hoja de información de riesgo</w:t>
            </w:r>
          </w:p>
        </w:tc>
      </w:tr>
      <w:tr w:rsidR="00092FDF" w14:paraId="5ECD1584" w14:textId="77777777">
        <w:tc>
          <w:tcPr>
            <w:tcW w:w="2122" w:type="dxa"/>
          </w:tcPr>
          <w:p w14:paraId="613D175A" w14:textId="77777777" w:rsidR="00092FDF" w:rsidRPr="00CA6759" w:rsidRDefault="00092FDF" w:rsidP="00CA6759">
            <w:pPr>
              <w:pStyle w:val="Textotabla"/>
            </w:pPr>
            <w:r w:rsidRPr="00CA6759">
              <w:t>Riesgo ID:</w:t>
            </w:r>
          </w:p>
          <w:p w14:paraId="7FB5B1D5" w14:textId="52FD9D52" w:rsidR="00092FDF" w:rsidRPr="00CA6759" w:rsidRDefault="00092FDF" w:rsidP="00CA6759">
            <w:pPr>
              <w:pStyle w:val="Textotabla"/>
            </w:pPr>
            <w:r w:rsidRPr="00CA6759">
              <w:t>R3</w:t>
            </w:r>
          </w:p>
        </w:tc>
        <w:tc>
          <w:tcPr>
            <w:tcW w:w="2552" w:type="dxa"/>
          </w:tcPr>
          <w:p w14:paraId="787425EC" w14:textId="77777777" w:rsidR="00092FDF" w:rsidRPr="00CA6759" w:rsidRDefault="00092FDF" w:rsidP="00CA6759">
            <w:pPr>
              <w:pStyle w:val="Textotabla"/>
            </w:pPr>
            <w:r w:rsidRPr="00CA6759">
              <w:t>Fecha:</w:t>
            </w:r>
          </w:p>
          <w:p w14:paraId="1ADFBE28" w14:textId="306DE82A" w:rsidR="00092FDF" w:rsidRPr="00CA6759" w:rsidRDefault="00851B61" w:rsidP="00CA6759">
            <w:pPr>
              <w:pStyle w:val="Textotabla"/>
            </w:pPr>
            <w:r w:rsidRPr="00CA6759">
              <w:t>05</w:t>
            </w:r>
            <w:r w:rsidR="00092FDF" w:rsidRPr="00CA6759">
              <w:t>/0</w:t>
            </w:r>
            <w:r w:rsidRPr="00CA6759">
              <w:t>3</w:t>
            </w:r>
            <w:r w:rsidR="00092FDF" w:rsidRPr="00CA6759">
              <w:t>/2024</w:t>
            </w:r>
          </w:p>
        </w:tc>
        <w:tc>
          <w:tcPr>
            <w:tcW w:w="2338" w:type="dxa"/>
          </w:tcPr>
          <w:p w14:paraId="148EBBE8" w14:textId="77777777" w:rsidR="00092FDF" w:rsidRPr="00CA6759" w:rsidRDefault="00092FDF" w:rsidP="00CA6759">
            <w:pPr>
              <w:pStyle w:val="Textotabla"/>
            </w:pPr>
            <w:r w:rsidRPr="00CA6759">
              <w:t>Probabilidad:</w:t>
            </w:r>
          </w:p>
          <w:p w14:paraId="42CB6FAC" w14:textId="6F080D35" w:rsidR="00092FDF" w:rsidRPr="00CA6759" w:rsidRDefault="00077CE7" w:rsidP="00CA6759">
            <w:pPr>
              <w:pStyle w:val="Textotabla"/>
            </w:pPr>
            <w:r w:rsidRPr="00077CE7">
              <w:t>3 (Ocasional)</w:t>
            </w:r>
          </w:p>
        </w:tc>
        <w:tc>
          <w:tcPr>
            <w:tcW w:w="2338" w:type="dxa"/>
          </w:tcPr>
          <w:p w14:paraId="118802C3" w14:textId="77777777" w:rsidR="00092FDF" w:rsidRPr="00CA6759" w:rsidRDefault="00092FDF" w:rsidP="00CA6759">
            <w:pPr>
              <w:pStyle w:val="Textotabla"/>
            </w:pPr>
            <w:r w:rsidRPr="00CA6759">
              <w:t>Impacto:</w:t>
            </w:r>
          </w:p>
          <w:p w14:paraId="29DEAE2F" w14:textId="78D94351" w:rsidR="00092FDF" w:rsidRPr="00CA6759" w:rsidRDefault="0007018F" w:rsidP="00CA6759">
            <w:pPr>
              <w:pStyle w:val="Textotabla"/>
            </w:pPr>
            <w:r w:rsidRPr="0007018F">
              <w:t>C (Moderado)</w:t>
            </w:r>
          </w:p>
        </w:tc>
      </w:tr>
      <w:tr w:rsidR="00092FDF" w14:paraId="269D03A6" w14:textId="77777777">
        <w:tc>
          <w:tcPr>
            <w:tcW w:w="2122" w:type="dxa"/>
          </w:tcPr>
          <w:p w14:paraId="7CBF5DFD" w14:textId="77777777" w:rsidR="00092FDF" w:rsidRPr="00CA6759" w:rsidRDefault="00092FDF" w:rsidP="00CA6759">
            <w:pPr>
              <w:pStyle w:val="Textotabla"/>
            </w:pPr>
            <w:r w:rsidRPr="00CA6759">
              <w:t>Descripción</w:t>
            </w:r>
          </w:p>
        </w:tc>
        <w:tc>
          <w:tcPr>
            <w:tcW w:w="7228" w:type="dxa"/>
            <w:gridSpan w:val="3"/>
          </w:tcPr>
          <w:p w14:paraId="5485A879" w14:textId="2EB8D50A" w:rsidR="00092FDF" w:rsidRPr="00CA6759" w:rsidRDefault="0007018F" w:rsidP="00CA6759">
            <w:pPr>
              <w:pStyle w:val="Textotabla"/>
            </w:pPr>
            <w:r w:rsidRPr="0007018F">
              <w:t>Fallo en la integración de sensores con el sistema embebido</w:t>
            </w:r>
            <w:r>
              <w:t>.</w:t>
            </w:r>
          </w:p>
        </w:tc>
      </w:tr>
      <w:tr w:rsidR="00092FDF" w14:paraId="6CC10E40" w14:textId="77777777">
        <w:tc>
          <w:tcPr>
            <w:tcW w:w="2122" w:type="dxa"/>
          </w:tcPr>
          <w:p w14:paraId="70A1BB0A" w14:textId="77777777" w:rsidR="00092FDF" w:rsidRPr="00CA6759" w:rsidRDefault="00092FDF" w:rsidP="00CA6759">
            <w:pPr>
              <w:pStyle w:val="Textotabla"/>
            </w:pPr>
            <w:r w:rsidRPr="00CA6759">
              <w:t>Tipo de riesgo</w:t>
            </w:r>
          </w:p>
        </w:tc>
        <w:tc>
          <w:tcPr>
            <w:tcW w:w="7228" w:type="dxa"/>
            <w:gridSpan w:val="3"/>
          </w:tcPr>
          <w:p w14:paraId="07915045" w14:textId="03D1BC33" w:rsidR="00092FDF" w:rsidRPr="00CA6759" w:rsidRDefault="00092FDF" w:rsidP="00CA6759">
            <w:pPr>
              <w:pStyle w:val="Textotabla"/>
            </w:pPr>
            <w:r w:rsidRPr="00CA6759">
              <w:t>Técnico</w:t>
            </w:r>
            <w:r w:rsidR="0007018F">
              <w:t>.</w:t>
            </w:r>
          </w:p>
        </w:tc>
      </w:tr>
      <w:tr w:rsidR="00092FDF" w14:paraId="1A62B6CE" w14:textId="77777777">
        <w:tc>
          <w:tcPr>
            <w:tcW w:w="2122" w:type="dxa"/>
          </w:tcPr>
          <w:p w14:paraId="454CAD61" w14:textId="77777777" w:rsidR="00092FDF" w:rsidRPr="00CA6759" w:rsidRDefault="00092FDF" w:rsidP="00CA6759">
            <w:pPr>
              <w:pStyle w:val="Textotabla"/>
            </w:pPr>
            <w:r w:rsidRPr="00CA6759">
              <w:t>Refinamiento de contexto</w:t>
            </w:r>
          </w:p>
        </w:tc>
        <w:tc>
          <w:tcPr>
            <w:tcW w:w="7228" w:type="dxa"/>
            <w:gridSpan w:val="3"/>
          </w:tcPr>
          <w:p w14:paraId="29A42D18" w14:textId="73E6D610" w:rsidR="00092FDF" w:rsidRPr="00CA6759" w:rsidRDefault="00AF42A3" w:rsidP="00CA6759">
            <w:pPr>
              <w:pStyle w:val="Textotabla"/>
            </w:pPr>
            <w:r w:rsidRPr="00AF42A3">
              <w:t>La integración de múltiples sensores puede ser compleja y generar conflictos en la comunicación de datos.</w:t>
            </w:r>
          </w:p>
        </w:tc>
      </w:tr>
      <w:tr w:rsidR="00092FDF" w14:paraId="726D2539" w14:textId="77777777">
        <w:tc>
          <w:tcPr>
            <w:tcW w:w="2122" w:type="dxa"/>
          </w:tcPr>
          <w:p w14:paraId="580BC271" w14:textId="77777777" w:rsidR="00092FDF" w:rsidRPr="00CA6759" w:rsidRDefault="00092FDF" w:rsidP="00CA6759">
            <w:pPr>
              <w:pStyle w:val="Textotabla"/>
            </w:pPr>
            <w:proofErr w:type="spellStart"/>
            <w:r w:rsidRPr="00CA6759">
              <w:t>Sub-condición</w:t>
            </w:r>
            <w:proofErr w:type="spellEnd"/>
            <w:r w:rsidRPr="00CA6759">
              <w:t xml:space="preserve"> 1</w:t>
            </w:r>
          </w:p>
        </w:tc>
        <w:tc>
          <w:tcPr>
            <w:tcW w:w="7228" w:type="dxa"/>
            <w:gridSpan w:val="3"/>
          </w:tcPr>
          <w:p w14:paraId="562F5F70" w14:textId="4BEBD102" w:rsidR="00092FDF" w:rsidRPr="00CA6759" w:rsidRDefault="00AF42A3" w:rsidP="00CA6759">
            <w:pPr>
              <w:pStyle w:val="Textotabla"/>
            </w:pPr>
            <w:r w:rsidRPr="00AF42A3">
              <w:t>Diferencias en las especificaciones técnicas de los sensores.</w:t>
            </w:r>
          </w:p>
        </w:tc>
      </w:tr>
      <w:tr w:rsidR="00092FDF" w14:paraId="0CB9EE2C" w14:textId="77777777">
        <w:tc>
          <w:tcPr>
            <w:tcW w:w="2122" w:type="dxa"/>
          </w:tcPr>
          <w:p w14:paraId="6039FE3B" w14:textId="77777777" w:rsidR="00092FDF" w:rsidRPr="00CA6759" w:rsidRDefault="00092FDF" w:rsidP="00CA6759">
            <w:pPr>
              <w:pStyle w:val="Textotabla"/>
            </w:pPr>
            <w:proofErr w:type="spellStart"/>
            <w:r w:rsidRPr="00CA6759">
              <w:t>Sub-condición</w:t>
            </w:r>
            <w:proofErr w:type="spellEnd"/>
            <w:r w:rsidRPr="00CA6759">
              <w:t xml:space="preserve"> 2</w:t>
            </w:r>
          </w:p>
        </w:tc>
        <w:tc>
          <w:tcPr>
            <w:tcW w:w="7228" w:type="dxa"/>
            <w:gridSpan w:val="3"/>
          </w:tcPr>
          <w:p w14:paraId="2BDB0775" w14:textId="6C50DDCC" w:rsidR="00092FDF" w:rsidRPr="00CA6759" w:rsidRDefault="00C37F48" w:rsidP="00CA6759">
            <w:pPr>
              <w:pStyle w:val="Textotabla"/>
            </w:pPr>
            <w:r w:rsidRPr="00C37F48">
              <w:t>Incompatibilidades con el software embebido.</w:t>
            </w:r>
          </w:p>
        </w:tc>
      </w:tr>
      <w:tr w:rsidR="00092FDF" w14:paraId="3B0B108D" w14:textId="77777777">
        <w:tc>
          <w:tcPr>
            <w:tcW w:w="2122" w:type="dxa"/>
          </w:tcPr>
          <w:p w14:paraId="53F2B938" w14:textId="77777777" w:rsidR="00092FDF" w:rsidRPr="00CA6759" w:rsidRDefault="00092FDF" w:rsidP="00CA6759">
            <w:pPr>
              <w:pStyle w:val="Textotabla"/>
            </w:pPr>
            <w:r w:rsidRPr="00CA6759">
              <w:t>Mitigación / Monitoreo</w:t>
            </w:r>
          </w:p>
        </w:tc>
        <w:tc>
          <w:tcPr>
            <w:tcW w:w="7228" w:type="dxa"/>
            <w:gridSpan w:val="3"/>
          </w:tcPr>
          <w:p w14:paraId="21B86BC4" w14:textId="38A27C89" w:rsidR="00092FDF" w:rsidRPr="00CA6759" w:rsidRDefault="00C37F48" w:rsidP="00CA6759">
            <w:pPr>
              <w:pStyle w:val="Textotabla"/>
            </w:pPr>
            <w:r w:rsidRPr="00C37F48">
              <w:t>Realizar pruebas exhaustivas de cada sensor y su compatibilidad antes de la integración final</w:t>
            </w:r>
            <w:r w:rsidR="00CE0158" w:rsidRPr="00CA6759">
              <w:t>.</w:t>
            </w:r>
          </w:p>
        </w:tc>
      </w:tr>
      <w:tr w:rsidR="00092FDF" w14:paraId="336EF78A" w14:textId="77777777">
        <w:tc>
          <w:tcPr>
            <w:tcW w:w="2122" w:type="dxa"/>
          </w:tcPr>
          <w:p w14:paraId="3286BC9A" w14:textId="77777777" w:rsidR="00092FDF" w:rsidRPr="00CA6759" w:rsidRDefault="00092FDF" w:rsidP="00CA6759">
            <w:pPr>
              <w:pStyle w:val="Textotabla"/>
            </w:pPr>
            <w:r w:rsidRPr="00CA6759">
              <w:t>Manejo / Plan de contingencia / Disparador</w:t>
            </w:r>
          </w:p>
        </w:tc>
        <w:tc>
          <w:tcPr>
            <w:tcW w:w="7228" w:type="dxa"/>
            <w:gridSpan w:val="3"/>
          </w:tcPr>
          <w:p w14:paraId="75FE2F71" w14:textId="48016765" w:rsidR="00092FDF" w:rsidRPr="00CA6759" w:rsidRDefault="00B912C3" w:rsidP="00CA6759">
            <w:pPr>
              <w:pStyle w:val="Textotabla"/>
            </w:pPr>
            <w:r w:rsidRPr="00B912C3">
              <w:t>Desarrollar procedimientos de emergencia claros y tener componentes de repuesto disponibles.</w:t>
            </w:r>
          </w:p>
        </w:tc>
      </w:tr>
      <w:tr w:rsidR="00092FDF" w14:paraId="210D41E0" w14:textId="77777777">
        <w:tc>
          <w:tcPr>
            <w:tcW w:w="2122" w:type="dxa"/>
          </w:tcPr>
          <w:p w14:paraId="431B3BC7" w14:textId="77777777" w:rsidR="00092FDF" w:rsidRPr="00CA6759" w:rsidRDefault="00092FDF" w:rsidP="00CA6759">
            <w:pPr>
              <w:pStyle w:val="Textotabla"/>
            </w:pPr>
            <w:r w:rsidRPr="00CA6759">
              <w:t>Estado actual</w:t>
            </w:r>
          </w:p>
        </w:tc>
        <w:tc>
          <w:tcPr>
            <w:tcW w:w="7228" w:type="dxa"/>
            <w:gridSpan w:val="3"/>
          </w:tcPr>
          <w:p w14:paraId="06D1288C" w14:textId="4C0DFD16" w:rsidR="00092FDF" w:rsidRPr="00CA6759" w:rsidRDefault="00FB40EB" w:rsidP="00CA6759">
            <w:pPr>
              <w:pStyle w:val="Textotabla"/>
            </w:pPr>
            <w:r>
              <w:t>En proceso de evaluación</w:t>
            </w:r>
          </w:p>
        </w:tc>
      </w:tr>
      <w:tr w:rsidR="00092FDF" w14:paraId="1AACBA82" w14:textId="77777777">
        <w:tc>
          <w:tcPr>
            <w:tcW w:w="2122" w:type="dxa"/>
          </w:tcPr>
          <w:p w14:paraId="14A4FF00" w14:textId="21E074B4" w:rsidR="00092FDF" w:rsidRPr="00CA6759" w:rsidRDefault="00C354B5" w:rsidP="00CA6759">
            <w:pPr>
              <w:pStyle w:val="Textotabla"/>
            </w:pPr>
            <w:r w:rsidRPr="00CA6759">
              <w:t>Originador</w:t>
            </w:r>
          </w:p>
        </w:tc>
        <w:tc>
          <w:tcPr>
            <w:tcW w:w="7228" w:type="dxa"/>
            <w:gridSpan w:val="3"/>
          </w:tcPr>
          <w:p w14:paraId="18D76790" w14:textId="650EC7E9" w:rsidR="00092FDF" w:rsidRPr="00CA6759" w:rsidRDefault="00092FDF" w:rsidP="00CA6759">
            <w:pPr>
              <w:pStyle w:val="Textotabla"/>
            </w:pPr>
          </w:p>
        </w:tc>
      </w:tr>
      <w:tr w:rsidR="00092FDF" w14:paraId="6F6CCE6E" w14:textId="77777777">
        <w:tc>
          <w:tcPr>
            <w:tcW w:w="2122" w:type="dxa"/>
          </w:tcPr>
          <w:p w14:paraId="6F7BD3BB" w14:textId="77777777" w:rsidR="00092FDF" w:rsidRPr="00CA6759" w:rsidRDefault="00092FDF" w:rsidP="00CA6759">
            <w:pPr>
              <w:pStyle w:val="Textotabla"/>
            </w:pPr>
            <w:r w:rsidRPr="00CA6759">
              <w:t xml:space="preserve">Asignado </w:t>
            </w:r>
          </w:p>
        </w:tc>
        <w:tc>
          <w:tcPr>
            <w:tcW w:w="7228" w:type="dxa"/>
            <w:gridSpan w:val="3"/>
          </w:tcPr>
          <w:p w14:paraId="7C76AA36" w14:textId="76A02E94" w:rsidR="00092FDF" w:rsidRPr="00CA6759" w:rsidRDefault="004D720C" w:rsidP="00CA6759">
            <w:pPr>
              <w:pStyle w:val="Textotabla"/>
            </w:pPr>
            <w:r>
              <w:t>Brandon Josué Guerrero Pérez y Jeremy Sajid Cazares Cruz</w:t>
            </w:r>
          </w:p>
        </w:tc>
      </w:tr>
    </w:tbl>
    <w:p w14:paraId="221689A0" w14:textId="77777777" w:rsidR="002255B0" w:rsidRDefault="002255B0" w:rsidP="002255B0">
      <w:pPr>
        <w:pStyle w:val="Cita"/>
      </w:pPr>
      <w:r>
        <w:t>Fuente: Elaboración propia</w:t>
      </w:r>
    </w:p>
    <w:p w14:paraId="33F0B8FF" w14:textId="77777777" w:rsidR="0069755F" w:rsidRDefault="0069755F" w:rsidP="0069755F"/>
    <w:p w14:paraId="4E8416AF" w14:textId="77777777" w:rsidR="00B2632F" w:rsidRDefault="00B2632F">
      <w:pPr>
        <w:spacing w:after="160" w:line="259" w:lineRule="auto"/>
        <w:rPr>
          <w:rFonts w:ascii="Times New Roman" w:hAnsi="Times New Roman"/>
          <w:i/>
          <w:iCs/>
          <w:szCs w:val="18"/>
        </w:rPr>
      </w:pPr>
      <w:r>
        <w:br w:type="page"/>
      </w:r>
    </w:p>
    <w:p w14:paraId="556C29F4" w14:textId="22704217" w:rsidR="0069755F" w:rsidRPr="0069755F" w:rsidRDefault="00185368" w:rsidP="00185368">
      <w:pPr>
        <w:pStyle w:val="Descripcin"/>
      </w:pPr>
      <w:bookmarkStart w:id="188" w:name="_Toc167237932"/>
      <w:r>
        <w:lastRenderedPageBreak/>
        <w:t xml:space="preserve">Tabla </w:t>
      </w:r>
      <w:r>
        <w:fldChar w:fldCharType="begin"/>
      </w:r>
      <w:r>
        <w:instrText xml:space="preserve"> SEQ Tabla \* ARABIC </w:instrText>
      </w:r>
      <w:r>
        <w:fldChar w:fldCharType="separate"/>
      </w:r>
      <w:r w:rsidR="009B0259">
        <w:rPr>
          <w:noProof/>
        </w:rPr>
        <w:t>25</w:t>
      </w:r>
      <w:r>
        <w:fldChar w:fldCharType="end"/>
      </w:r>
      <w:r>
        <w:t xml:space="preserve">. </w:t>
      </w:r>
      <w:r w:rsidRPr="00185368">
        <w:t xml:space="preserve">Hoja de información de riesgo </w:t>
      </w:r>
      <w:r>
        <w:t>4</w:t>
      </w:r>
      <w:bookmarkEnd w:id="188"/>
    </w:p>
    <w:tbl>
      <w:tblPr>
        <w:tblStyle w:val="Tablaconcuadrcula"/>
        <w:tblW w:w="0" w:type="auto"/>
        <w:tblLook w:val="04A0" w:firstRow="1" w:lastRow="0" w:firstColumn="1" w:lastColumn="0" w:noHBand="0" w:noVBand="1"/>
      </w:tblPr>
      <w:tblGrid>
        <w:gridCol w:w="2122"/>
        <w:gridCol w:w="2552"/>
        <w:gridCol w:w="2338"/>
        <w:gridCol w:w="2338"/>
      </w:tblGrid>
      <w:tr w:rsidR="0069755F" w14:paraId="51AE9F97" w14:textId="77777777">
        <w:tc>
          <w:tcPr>
            <w:tcW w:w="9350" w:type="dxa"/>
            <w:gridSpan w:val="4"/>
          </w:tcPr>
          <w:p w14:paraId="67C6D38C" w14:textId="77777777" w:rsidR="0069755F" w:rsidRPr="00CA6759" w:rsidRDefault="0069755F" w:rsidP="00CA6759">
            <w:pPr>
              <w:pStyle w:val="Textotabla"/>
            </w:pPr>
            <w:r w:rsidRPr="00CA6759">
              <w:t>Hoja de información de riesgo</w:t>
            </w:r>
          </w:p>
        </w:tc>
      </w:tr>
      <w:tr w:rsidR="0069755F" w14:paraId="7268973B" w14:textId="77777777">
        <w:tc>
          <w:tcPr>
            <w:tcW w:w="2122" w:type="dxa"/>
          </w:tcPr>
          <w:p w14:paraId="332D35C1" w14:textId="77777777" w:rsidR="0069755F" w:rsidRPr="00CA6759" w:rsidRDefault="0069755F" w:rsidP="00CA6759">
            <w:pPr>
              <w:pStyle w:val="Textotabla"/>
            </w:pPr>
            <w:r w:rsidRPr="00CA6759">
              <w:t>Riesgo ID:</w:t>
            </w:r>
          </w:p>
          <w:p w14:paraId="6873F50B" w14:textId="4316F608" w:rsidR="0069755F" w:rsidRPr="00CA6759" w:rsidRDefault="0069755F" w:rsidP="00CA6759">
            <w:pPr>
              <w:pStyle w:val="Textotabla"/>
            </w:pPr>
            <w:r w:rsidRPr="00CA6759">
              <w:t>R</w:t>
            </w:r>
            <w:r w:rsidR="00A26755" w:rsidRPr="00CA6759">
              <w:t>4</w:t>
            </w:r>
          </w:p>
        </w:tc>
        <w:tc>
          <w:tcPr>
            <w:tcW w:w="2552" w:type="dxa"/>
          </w:tcPr>
          <w:p w14:paraId="438C8F39" w14:textId="77777777" w:rsidR="0069755F" w:rsidRPr="00CA6759" w:rsidRDefault="0069755F" w:rsidP="00CA6759">
            <w:pPr>
              <w:pStyle w:val="Textotabla"/>
            </w:pPr>
            <w:r w:rsidRPr="00CA6759">
              <w:t>Fecha:</w:t>
            </w:r>
          </w:p>
          <w:p w14:paraId="025F4A96" w14:textId="11602FF2" w:rsidR="0069755F" w:rsidRPr="00CA6759" w:rsidRDefault="00D07E39" w:rsidP="00CA6759">
            <w:pPr>
              <w:pStyle w:val="Textotabla"/>
            </w:pPr>
            <w:r w:rsidRPr="00CA6759">
              <w:t>05</w:t>
            </w:r>
            <w:r w:rsidR="0069755F" w:rsidRPr="00CA6759">
              <w:t>/0</w:t>
            </w:r>
            <w:r w:rsidR="00A26755" w:rsidRPr="00CA6759">
              <w:t>3</w:t>
            </w:r>
            <w:r w:rsidR="0069755F" w:rsidRPr="00CA6759">
              <w:t>/2024</w:t>
            </w:r>
          </w:p>
        </w:tc>
        <w:tc>
          <w:tcPr>
            <w:tcW w:w="2338" w:type="dxa"/>
          </w:tcPr>
          <w:p w14:paraId="1CBD1DE8" w14:textId="77777777" w:rsidR="0069755F" w:rsidRPr="00CA6759" w:rsidRDefault="0069755F" w:rsidP="00CA6759">
            <w:pPr>
              <w:pStyle w:val="Textotabla"/>
            </w:pPr>
            <w:r w:rsidRPr="00CA6759">
              <w:t>Probabilidad:</w:t>
            </w:r>
          </w:p>
          <w:p w14:paraId="1E3116B7" w14:textId="77777777" w:rsidR="0069755F" w:rsidRPr="00CA6759" w:rsidRDefault="0069755F" w:rsidP="00CA6759">
            <w:pPr>
              <w:pStyle w:val="Textotabla"/>
            </w:pPr>
            <w:r w:rsidRPr="00CA6759">
              <w:t>3 (Ocasional)</w:t>
            </w:r>
          </w:p>
        </w:tc>
        <w:tc>
          <w:tcPr>
            <w:tcW w:w="2338" w:type="dxa"/>
          </w:tcPr>
          <w:p w14:paraId="5C413542" w14:textId="77777777" w:rsidR="0069755F" w:rsidRPr="00CA6759" w:rsidRDefault="0069755F" w:rsidP="00CA6759">
            <w:pPr>
              <w:pStyle w:val="Textotabla"/>
            </w:pPr>
            <w:r w:rsidRPr="00CA6759">
              <w:t>Impacto:</w:t>
            </w:r>
          </w:p>
          <w:p w14:paraId="4CA50974" w14:textId="24F6E360" w:rsidR="0069755F" w:rsidRPr="00CA6759" w:rsidRDefault="00C53278" w:rsidP="00CA6759">
            <w:pPr>
              <w:pStyle w:val="Textotabla"/>
            </w:pPr>
            <w:r w:rsidRPr="00C53278">
              <w:t>C (Moderado)</w:t>
            </w:r>
          </w:p>
        </w:tc>
      </w:tr>
      <w:tr w:rsidR="0069755F" w14:paraId="1D68C499" w14:textId="77777777">
        <w:tc>
          <w:tcPr>
            <w:tcW w:w="2122" w:type="dxa"/>
          </w:tcPr>
          <w:p w14:paraId="317EA872" w14:textId="77777777" w:rsidR="0069755F" w:rsidRPr="00CA6759" w:rsidRDefault="0069755F" w:rsidP="00CA6759">
            <w:pPr>
              <w:pStyle w:val="Textotabla"/>
            </w:pPr>
            <w:r w:rsidRPr="00CA6759">
              <w:t>Descripción</w:t>
            </w:r>
          </w:p>
        </w:tc>
        <w:tc>
          <w:tcPr>
            <w:tcW w:w="7228" w:type="dxa"/>
            <w:gridSpan w:val="3"/>
          </w:tcPr>
          <w:p w14:paraId="6310FA8C" w14:textId="5D9C9039" w:rsidR="0069755F" w:rsidRPr="00CA6759" w:rsidRDefault="006F7ACC" w:rsidP="00CA6759">
            <w:pPr>
              <w:pStyle w:val="Textotabla"/>
            </w:pPr>
            <w:r w:rsidRPr="006F7ACC">
              <w:t>Error en la calibración de los sensores</w:t>
            </w:r>
            <w:r>
              <w:t>.</w:t>
            </w:r>
          </w:p>
        </w:tc>
      </w:tr>
      <w:tr w:rsidR="0069755F" w14:paraId="18EE5601" w14:textId="77777777">
        <w:tc>
          <w:tcPr>
            <w:tcW w:w="2122" w:type="dxa"/>
          </w:tcPr>
          <w:p w14:paraId="574ADF19" w14:textId="77777777" w:rsidR="0069755F" w:rsidRPr="00CA6759" w:rsidRDefault="0069755F" w:rsidP="00CA6759">
            <w:pPr>
              <w:pStyle w:val="Textotabla"/>
            </w:pPr>
            <w:r w:rsidRPr="00CA6759">
              <w:t>Tipo de riesgo</w:t>
            </w:r>
          </w:p>
        </w:tc>
        <w:tc>
          <w:tcPr>
            <w:tcW w:w="7228" w:type="dxa"/>
            <w:gridSpan w:val="3"/>
          </w:tcPr>
          <w:p w14:paraId="6E5DA0CA" w14:textId="0A51B7BC" w:rsidR="0069755F" w:rsidRPr="00CA6759" w:rsidRDefault="002F3119" w:rsidP="00CA6759">
            <w:pPr>
              <w:pStyle w:val="Textotabla"/>
            </w:pPr>
            <w:r>
              <w:t xml:space="preserve">Técnico </w:t>
            </w:r>
          </w:p>
        </w:tc>
      </w:tr>
      <w:tr w:rsidR="0069755F" w14:paraId="1519A73F" w14:textId="77777777">
        <w:tc>
          <w:tcPr>
            <w:tcW w:w="2122" w:type="dxa"/>
          </w:tcPr>
          <w:p w14:paraId="0A661824" w14:textId="77777777" w:rsidR="0069755F" w:rsidRPr="00CA6759" w:rsidRDefault="0069755F" w:rsidP="00CA6759">
            <w:pPr>
              <w:pStyle w:val="Textotabla"/>
            </w:pPr>
            <w:r w:rsidRPr="00CA6759">
              <w:t>Refinamiento de contexto</w:t>
            </w:r>
          </w:p>
        </w:tc>
        <w:tc>
          <w:tcPr>
            <w:tcW w:w="7228" w:type="dxa"/>
            <w:gridSpan w:val="3"/>
          </w:tcPr>
          <w:p w14:paraId="09B8E443" w14:textId="0747D979" w:rsidR="0069755F" w:rsidRPr="00CA6759" w:rsidRDefault="002203F5" w:rsidP="00CA6759">
            <w:pPr>
              <w:pStyle w:val="Textotabla"/>
            </w:pPr>
            <w:r w:rsidRPr="002203F5">
              <w:t>La calibración incorrecta de los sensores puede llevar a mediciones inexactas y decisiones erróneas basadas en esos datos.</w:t>
            </w:r>
          </w:p>
        </w:tc>
      </w:tr>
      <w:tr w:rsidR="0069755F" w14:paraId="641CF6AC" w14:textId="77777777">
        <w:tc>
          <w:tcPr>
            <w:tcW w:w="2122" w:type="dxa"/>
          </w:tcPr>
          <w:p w14:paraId="1431EB9D" w14:textId="77777777" w:rsidR="0069755F" w:rsidRPr="00CA6759" w:rsidRDefault="0069755F" w:rsidP="00CA6759">
            <w:pPr>
              <w:pStyle w:val="Textotabla"/>
            </w:pPr>
            <w:proofErr w:type="spellStart"/>
            <w:r w:rsidRPr="00CA6759">
              <w:t>Sub-condición</w:t>
            </w:r>
            <w:proofErr w:type="spellEnd"/>
            <w:r w:rsidRPr="00CA6759">
              <w:t xml:space="preserve"> 1</w:t>
            </w:r>
          </w:p>
        </w:tc>
        <w:tc>
          <w:tcPr>
            <w:tcW w:w="7228" w:type="dxa"/>
            <w:gridSpan w:val="3"/>
          </w:tcPr>
          <w:p w14:paraId="5A28A3B3" w14:textId="77D86EBD" w:rsidR="0069755F" w:rsidRPr="00CA6759" w:rsidRDefault="002A7F08" w:rsidP="00CA6759">
            <w:pPr>
              <w:pStyle w:val="Textotabla"/>
            </w:pPr>
            <w:r w:rsidRPr="002A7F08">
              <w:t>Variabilidad en las condiciones ambientales durante la calibración.</w:t>
            </w:r>
          </w:p>
        </w:tc>
      </w:tr>
      <w:tr w:rsidR="0069755F" w14:paraId="508FC1D4" w14:textId="77777777">
        <w:tc>
          <w:tcPr>
            <w:tcW w:w="2122" w:type="dxa"/>
          </w:tcPr>
          <w:p w14:paraId="46300CDC" w14:textId="77777777" w:rsidR="0069755F" w:rsidRPr="00CA6759" w:rsidRDefault="0069755F" w:rsidP="00CA6759">
            <w:pPr>
              <w:pStyle w:val="Textotabla"/>
            </w:pPr>
            <w:proofErr w:type="spellStart"/>
            <w:r w:rsidRPr="00CA6759">
              <w:t>Sub-condición</w:t>
            </w:r>
            <w:proofErr w:type="spellEnd"/>
            <w:r w:rsidRPr="00CA6759">
              <w:t xml:space="preserve"> 2</w:t>
            </w:r>
          </w:p>
        </w:tc>
        <w:tc>
          <w:tcPr>
            <w:tcW w:w="7228" w:type="dxa"/>
            <w:gridSpan w:val="3"/>
          </w:tcPr>
          <w:p w14:paraId="3C6A2EBC" w14:textId="2CBB5D6E" w:rsidR="0069755F" w:rsidRPr="00CA6759" w:rsidRDefault="002A7F08" w:rsidP="00CA6759">
            <w:pPr>
              <w:pStyle w:val="Textotabla"/>
            </w:pPr>
            <w:r w:rsidRPr="002A7F08">
              <w:t>Uso de procedimientos de calibración inadecuados.</w:t>
            </w:r>
          </w:p>
        </w:tc>
      </w:tr>
      <w:tr w:rsidR="0069755F" w14:paraId="63780FB1" w14:textId="77777777">
        <w:tc>
          <w:tcPr>
            <w:tcW w:w="2122" w:type="dxa"/>
          </w:tcPr>
          <w:p w14:paraId="360BD28F" w14:textId="77777777" w:rsidR="0069755F" w:rsidRPr="00CA6759" w:rsidRDefault="0069755F" w:rsidP="00CA6759">
            <w:pPr>
              <w:pStyle w:val="Textotabla"/>
            </w:pPr>
            <w:r w:rsidRPr="00CA6759">
              <w:t>Mitigación / Monitoreo</w:t>
            </w:r>
          </w:p>
        </w:tc>
        <w:tc>
          <w:tcPr>
            <w:tcW w:w="7228" w:type="dxa"/>
            <w:gridSpan w:val="3"/>
          </w:tcPr>
          <w:p w14:paraId="7E998B0B" w14:textId="6AA1738A" w:rsidR="0069755F" w:rsidRPr="00CA6759" w:rsidRDefault="00EE5B27" w:rsidP="00CA6759">
            <w:pPr>
              <w:pStyle w:val="Textotabla"/>
            </w:pPr>
            <w:r w:rsidRPr="00EE5B27">
              <w:t>Establecer procedimientos de calibración estandarizados y realizar calibraciones en condiciones controladas.</w:t>
            </w:r>
          </w:p>
        </w:tc>
      </w:tr>
      <w:tr w:rsidR="0069755F" w14:paraId="7F10E366" w14:textId="77777777">
        <w:tc>
          <w:tcPr>
            <w:tcW w:w="2122" w:type="dxa"/>
          </w:tcPr>
          <w:p w14:paraId="0FFEEC52" w14:textId="77777777" w:rsidR="0069755F" w:rsidRPr="00CA6759" w:rsidRDefault="0069755F" w:rsidP="00CA6759">
            <w:pPr>
              <w:pStyle w:val="Textotabla"/>
            </w:pPr>
            <w:r w:rsidRPr="00CA6759">
              <w:t>Manejo / Plan de contingencia / Disparador</w:t>
            </w:r>
          </w:p>
        </w:tc>
        <w:tc>
          <w:tcPr>
            <w:tcW w:w="7228" w:type="dxa"/>
            <w:gridSpan w:val="3"/>
          </w:tcPr>
          <w:p w14:paraId="41BCB24C" w14:textId="55A80315" w:rsidR="0069755F" w:rsidRPr="00CA6759" w:rsidRDefault="00A2108D" w:rsidP="00CA6759">
            <w:pPr>
              <w:pStyle w:val="Textotabla"/>
            </w:pPr>
            <w:r w:rsidRPr="00A2108D">
              <w:t>Realizar recalibraciones periódicas y verificar las lecturas con instrumentos de referencia.</w:t>
            </w:r>
          </w:p>
        </w:tc>
      </w:tr>
      <w:tr w:rsidR="0069755F" w14:paraId="7C03ADE5" w14:textId="77777777">
        <w:tc>
          <w:tcPr>
            <w:tcW w:w="2122" w:type="dxa"/>
          </w:tcPr>
          <w:p w14:paraId="45F0BF6F" w14:textId="77777777" w:rsidR="0069755F" w:rsidRPr="00CA6759" w:rsidRDefault="0069755F" w:rsidP="00CA6759">
            <w:pPr>
              <w:pStyle w:val="Textotabla"/>
            </w:pPr>
            <w:r w:rsidRPr="00CA6759">
              <w:t>Estado actual</w:t>
            </w:r>
          </w:p>
        </w:tc>
        <w:tc>
          <w:tcPr>
            <w:tcW w:w="7228" w:type="dxa"/>
            <w:gridSpan w:val="3"/>
          </w:tcPr>
          <w:p w14:paraId="3FECD712" w14:textId="38D47104" w:rsidR="0069755F" w:rsidRPr="00CA6759" w:rsidRDefault="0069755F" w:rsidP="00CA6759">
            <w:pPr>
              <w:pStyle w:val="Textotabla"/>
            </w:pPr>
            <w:r w:rsidRPr="00CA6759">
              <w:t>E</w:t>
            </w:r>
            <w:r w:rsidR="00DA6AA7">
              <w:t>n proceso de implementación.</w:t>
            </w:r>
          </w:p>
        </w:tc>
      </w:tr>
      <w:tr w:rsidR="0069755F" w14:paraId="3CE86A02" w14:textId="77777777" w:rsidTr="00CA6759">
        <w:trPr>
          <w:trHeight w:val="75"/>
        </w:trPr>
        <w:tc>
          <w:tcPr>
            <w:tcW w:w="2122" w:type="dxa"/>
          </w:tcPr>
          <w:p w14:paraId="34331AA9" w14:textId="0C0A8CC7" w:rsidR="0069755F" w:rsidRPr="00CA6759" w:rsidRDefault="00C354B5" w:rsidP="00CA6759">
            <w:pPr>
              <w:pStyle w:val="Textotabla"/>
            </w:pPr>
            <w:r w:rsidRPr="00CA6759">
              <w:t>Originador</w:t>
            </w:r>
          </w:p>
        </w:tc>
        <w:tc>
          <w:tcPr>
            <w:tcW w:w="7228" w:type="dxa"/>
            <w:gridSpan w:val="3"/>
          </w:tcPr>
          <w:p w14:paraId="27929199" w14:textId="2FB5ACF0" w:rsidR="0069755F" w:rsidRPr="00CA6759" w:rsidRDefault="0069755F" w:rsidP="00CA6759">
            <w:pPr>
              <w:pStyle w:val="Textotabla"/>
            </w:pPr>
          </w:p>
        </w:tc>
      </w:tr>
      <w:tr w:rsidR="0069755F" w14:paraId="5C405586" w14:textId="77777777">
        <w:tc>
          <w:tcPr>
            <w:tcW w:w="2122" w:type="dxa"/>
          </w:tcPr>
          <w:p w14:paraId="3B3796E2" w14:textId="77777777" w:rsidR="0069755F" w:rsidRPr="00CA6759" w:rsidRDefault="0069755F" w:rsidP="00CA6759">
            <w:pPr>
              <w:pStyle w:val="Textotabla"/>
            </w:pPr>
            <w:r w:rsidRPr="00CA6759">
              <w:t xml:space="preserve">Asignado </w:t>
            </w:r>
          </w:p>
        </w:tc>
        <w:tc>
          <w:tcPr>
            <w:tcW w:w="7228" w:type="dxa"/>
            <w:gridSpan w:val="3"/>
          </w:tcPr>
          <w:p w14:paraId="5EA432DE" w14:textId="5249569D" w:rsidR="0069755F" w:rsidRPr="00CA6759" w:rsidRDefault="008F51B2" w:rsidP="00CA6759">
            <w:pPr>
              <w:pStyle w:val="Textotabla"/>
            </w:pPr>
            <w:r w:rsidRPr="00CA6759">
              <w:t>Brandon Josué Guerrero Pérez</w:t>
            </w:r>
            <w:r w:rsidR="00DA6AA7">
              <w:t xml:space="preserve"> y Jeremy Sajid Cazares Cruz</w:t>
            </w:r>
          </w:p>
        </w:tc>
      </w:tr>
    </w:tbl>
    <w:p w14:paraId="0845E0C0" w14:textId="77777777" w:rsidR="002255B0" w:rsidRDefault="002255B0" w:rsidP="002255B0">
      <w:pPr>
        <w:pStyle w:val="Cita"/>
      </w:pPr>
      <w:r>
        <w:t>Fuente: Elaboración propia</w:t>
      </w:r>
    </w:p>
    <w:p w14:paraId="13BC113B" w14:textId="77777777" w:rsidR="003B4638" w:rsidRDefault="003B4638">
      <w:pPr>
        <w:spacing w:after="160" w:line="259" w:lineRule="auto"/>
      </w:pPr>
    </w:p>
    <w:p w14:paraId="5A221506" w14:textId="77777777" w:rsidR="00B2632F" w:rsidRDefault="00B2632F">
      <w:pPr>
        <w:spacing w:after="160" w:line="259" w:lineRule="auto"/>
        <w:rPr>
          <w:rFonts w:ascii="Times New Roman" w:hAnsi="Times New Roman"/>
          <w:i/>
          <w:iCs/>
          <w:szCs w:val="18"/>
        </w:rPr>
      </w:pPr>
      <w:r>
        <w:br w:type="page"/>
      </w:r>
    </w:p>
    <w:p w14:paraId="3A08481C" w14:textId="77735E5F" w:rsidR="00F370C8" w:rsidRPr="00F370C8" w:rsidRDefault="00185368" w:rsidP="00185368">
      <w:pPr>
        <w:pStyle w:val="Descripcin"/>
      </w:pPr>
      <w:bookmarkStart w:id="189" w:name="_Toc167237933"/>
      <w:r>
        <w:lastRenderedPageBreak/>
        <w:t xml:space="preserve">Tabla </w:t>
      </w:r>
      <w:r>
        <w:fldChar w:fldCharType="begin"/>
      </w:r>
      <w:r>
        <w:instrText xml:space="preserve"> SEQ Tabla \* ARABIC </w:instrText>
      </w:r>
      <w:r>
        <w:fldChar w:fldCharType="separate"/>
      </w:r>
      <w:r w:rsidR="009B0259">
        <w:rPr>
          <w:noProof/>
        </w:rPr>
        <w:t>26</w:t>
      </w:r>
      <w:r>
        <w:fldChar w:fldCharType="end"/>
      </w:r>
      <w:r>
        <w:t xml:space="preserve">. </w:t>
      </w:r>
      <w:r w:rsidRPr="00185368">
        <w:t xml:space="preserve">Hoja de información de riesgo </w:t>
      </w:r>
      <w:r>
        <w:t>5</w:t>
      </w:r>
      <w:bookmarkEnd w:id="189"/>
    </w:p>
    <w:tbl>
      <w:tblPr>
        <w:tblStyle w:val="Tablaconcuadrcula"/>
        <w:tblW w:w="0" w:type="auto"/>
        <w:tblLook w:val="04A0" w:firstRow="1" w:lastRow="0" w:firstColumn="1" w:lastColumn="0" w:noHBand="0" w:noVBand="1"/>
      </w:tblPr>
      <w:tblGrid>
        <w:gridCol w:w="2122"/>
        <w:gridCol w:w="2552"/>
        <w:gridCol w:w="2338"/>
        <w:gridCol w:w="2338"/>
      </w:tblGrid>
      <w:tr w:rsidR="00F370C8" w14:paraId="5BBAFF43" w14:textId="77777777">
        <w:tc>
          <w:tcPr>
            <w:tcW w:w="9350" w:type="dxa"/>
            <w:gridSpan w:val="4"/>
          </w:tcPr>
          <w:p w14:paraId="6AC326F9" w14:textId="77777777" w:rsidR="00F370C8" w:rsidRPr="00F370C8" w:rsidRDefault="00F370C8" w:rsidP="00F370C8">
            <w:pPr>
              <w:pStyle w:val="Textotabla"/>
            </w:pPr>
            <w:r w:rsidRPr="00F370C8">
              <w:t>Hoja de información de riesgo</w:t>
            </w:r>
          </w:p>
        </w:tc>
      </w:tr>
      <w:tr w:rsidR="00F370C8" w14:paraId="4486B418" w14:textId="77777777">
        <w:tc>
          <w:tcPr>
            <w:tcW w:w="2122" w:type="dxa"/>
          </w:tcPr>
          <w:p w14:paraId="2FDFA141" w14:textId="77777777" w:rsidR="00F370C8" w:rsidRPr="00F370C8" w:rsidRDefault="00F370C8" w:rsidP="00F370C8">
            <w:pPr>
              <w:pStyle w:val="Textotabla"/>
            </w:pPr>
            <w:r w:rsidRPr="00F370C8">
              <w:t>Riesgo ID:</w:t>
            </w:r>
          </w:p>
          <w:p w14:paraId="313A1461" w14:textId="4CEA1738" w:rsidR="00F370C8" w:rsidRPr="00F370C8" w:rsidRDefault="00F370C8" w:rsidP="00F370C8">
            <w:pPr>
              <w:pStyle w:val="Textotabla"/>
            </w:pPr>
            <w:r w:rsidRPr="00F370C8">
              <w:t>R</w:t>
            </w:r>
            <w:r w:rsidR="002B4435">
              <w:t>5</w:t>
            </w:r>
          </w:p>
        </w:tc>
        <w:tc>
          <w:tcPr>
            <w:tcW w:w="2552" w:type="dxa"/>
          </w:tcPr>
          <w:p w14:paraId="1C2C97F2" w14:textId="77777777" w:rsidR="00F370C8" w:rsidRPr="00F370C8" w:rsidRDefault="00F370C8" w:rsidP="00F370C8">
            <w:pPr>
              <w:pStyle w:val="Textotabla"/>
            </w:pPr>
            <w:r w:rsidRPr="00F370C8">
              <w:t>Fecha:</w:t>
            </w:r>
          </w:p>
          <w:p w14:paraId="75CDD60F" w14:textId="74AC0C37" w:rsidR="00F370C8" w:rsidRPr="00F370C8" w:rsidRDefault="00D07E39" w:rsidP="00F370C8">
            <w:pPr>
              <w:pStyle w:val="Textotabla"/>
            </w:pPr>
            <w:r>
              <w:t>06</w:t>
            </w:r>
            <w:r w:rsidR="00F370C8" w:rsidRPr="00F370C8">
              <w:t>/0</w:t>
            </w:r>
            <w:r w:rsidR="00F55049">
              <w:t>3</w:t>
            </w:r>
            <w:r w:rsidR="00F370C8" w:rsidRPr="00F370C8">
              <w:t>/2024</w:t>
            </w:r>
          </w:p>
        </w:tc>
        <w:tc>
          <w:tcPr>
            <w:tcW w:w="2338" w:type="dxa"/>
          </w:tcPr>
          <w:p w14:paraId="7499F1A9" w14:textId="77777777" w:rsidR="00F370C8" w:rsidRPr="00F370C8" w:rsidRDefault="00F370C8" w:rsidP="00F370C8">
            <w:pPr>
              <w:pStyle w:val="Textotabla"/>
            </w:pPr>
            <w:r w:rsidRPr="00F370C8">
              <w:t>Probabilidad:</w:t>
            </w:r>
          </w:p>
          <w:p w14:paraId="50D8D61B" w14:textId="5E6B3484" w:rsidR="00F370C8" w:rsidRPr="00F370C8" w:rsidRDefault="00080F09" w:rsidP="00F370C8">
            <w:pPr>
              <w:pStyle w:val="Textotabla"/>
            </w:pPr>
            <w:r w:rsidRPr="00080F09">
              <w:t>3 (Ocasional)</w:t>
            </w:r>
          </w:p>
        </w:tc>
        <w:tc>
          <w:tcPr>
            <w:tcW w:w="2338" w:type="dxa"/>
          </w:tcPr>
          <w:p w14:paraId="299AB170" w14:textId="77777777" w:rsidR="00F370C8" w:rsidRPr="00F370C8" w:rsidRDefault="00F370C8" w:rsidP="00F370C8">
            <w:pPr>
              <w:pStyle w:val="Textotabla"/>
            </w:pPr>
            <w:r w:rsidRPr="00F370C8">
              <w:t>Impacto:</w:t>
            </w:r>
          </w:p>
          <w:p w14:paraId="2E95D12F" w14:textId="77777777" w:rsidR="00F370C8" w:rsidRPr="00F370C8" w:rsidRDefault="00F370C8" w:rsidP="00F370C8">
            <w:pPr>
              <w:pStyle w:val="Textotabla"/>
            </w:pPr>
            <w:r w:rsidRPr="00F370C8">
              <w:t>C (Moderado)</w:t>
            </w:r>
          </w:p>
        </w:tc>
      </w:tr>
      <w:tr w:rsidR="00F370C8" w14:paraId="5C07748B" w14:textId="77777777">
        <w:tc>
          <w:tcPr>
            <w:tcW w:w="2122" w:type="dxa"/>
          </w:tcPr>
          <w:p w14:paraId="7EB7C326" w14:textId="77777777" w:rsidR="00F370C8" w:rsidRPr="00F370C8" w:rsidRDefault="00F370C8" w:rsidP="00F370C8">
            <w:pPr>
              <w:pStyle w:val="Textotabla"/>
            </w:pPr>
            <w:r w:rsidRPr="00F370C8">
              <w:t>Descripción</w:t>
            </w:r>
          </w:p>
        </w:tc>
        <w:tc>
          <w:tcPr>
            <w:tcW w:w="7228" w:type="dxa"/>
            <w:gridSpan w:val="3"/>
          </w:tcPr>
          <w:p w14:paraId="6AC67F1D" w14:textId="051DA4ED" w:rsidR="00F370C8" w:rsidRPr="00F370C8" w:rsidRDefault="00945B37" w:rsidP="00F370C8">
            <w:pPr>
              <w:pStyle w:val="Textotabla"/>
            </w:pPr>
            <w:r w:rsidRPr="00945B37">
              <w:t>Pérdida de conectividad entre los sensores y la plataforma de monitoreo</w:t>
            </w:r>
            <w:r>
              <w:t>.</w:t>
            </w:r>
          </w:p>
        </w:tc>
      </w:tr>
      <w:tr w:rsidR="00F370C8" w14:paraId="056DA4B8" w14:textId="77777777">
        <w:tc>
          <w:tcPr>
            <w:tcW w:w="2122" w:type="dxa"/>
          </w:tcPr>
          <w:p w14:paraId="250EDFD3" w14:textId="77777777" w:rsidR="00F370C8" w:rsidRPr="00F370C8" w:rsidRDefault="00F370C8" w:rsidP="00F370C8">
            <w:pPr>
              <w:pStyle w:val="Textotabla"/>
            </w:pPr>
            <w:r w:rsidRPr="00F370C8">
              <w:t>Tipo de riesgo</w:t>
            </w:r>
          </w:p>
        </w:tc>
        <w:tc>
          <w:tcPr>
            <w:tcW w:w="7228" w:type="dxa"/>
            <w:gridSpan w:val="3"/>
          </w:tcPr>
          <w:p w14:paraId="46AD67A3" w14:textId="1CE695B7" w:rsidR="00F370C8" w:rsidRPr="00F370C8" w:rsidRDefault="006F26B1" w:rsidP="00F370C8">
            <w:pPr>
              <w:pStyle w:val="Textotabla"/>
            </w:pPr>
            <w:r w:rsidRPr="006F26B1">
              <w:t>Técnico</w:t>
            </w:r>
          </w:p>
        </w:tc>
      </w:tr>
      <w:tr w:rsidR="00F370C8" w14:paraId="42E6E1C8" w14:textId="77777777">
        <w:tc>
          <w:tcPr>
            <w:tcW w:w="2122" w:type="dxa"/>
          </w:tcPr>
          <w:p w14:paraId="5A54EBC7" w14:textId="77777777" w:rsidR="00F370C8" w:rsidRPr="00F370C8" w:rsidRDefault="00F370C8" w:rsidP="00F370C8">
            <w:pPr>
              <w:pStyle w:val="Textotabla"/>
            </w:pPr>
            <w:r w:rsidRPr="00F370C8">
              <w:t>Refinamiento de contexto</w:t>
            </w:r>
          </w:p>
        </w:tc>
        <w:tc>
          <w:tcPr>
            <w:tcW w:w="7228" w:type="dxa"/>
            <w:gridSpan w:val="3"/>
          </w:tcPr>
          <w:p w14:paraId="06E60F55" w14:textId="0B731D26" w:rsidR="00F370C8" w:rsidRPr="00F370C8" w:rsidRDefault="006F26B1" w:rsidP="00F370C8">
            <w:pPr>
              <w:pStyle w:val="Textotabla"/>
            </w:pPr>
            <w:r w:rsidRPr="006F26B1">
              <w:t>La pérdida de conectividad puede resultar en la falta de datos críticos para el monitoreo y toma de decisiones.</w:t>
            </w:r>
          </w:p>
        </w:tc>
      </w:tr>
      <w:tr w:rsidR="00F370C8" w14:paraId="690D301E" w14:textId="77777777">
        <w:tc>
          <w:tcPr>
            <w:tcW w:w="2122" w:type="dxa"/>
          </w:tcPr>
          <w:p w14:paraId="2E708E73" w14:textId="77777777" w:rsidR="00F370C8" w:rsidRPr="00F370C8" w:rsidRDefault="00F370C8" w:rsidP="00F370C8">
            <w:pPr>
              <w:pStyle w:val="Textotabla"/>
            </w:pPr>
            <w:proofErr w:type="spellStart"/>
            <w:r w:rsidRPr="00F370C8">
              <w:t>Sub-condición</w:t>
            </w:r>
            <w:proofErr w:type="spellEnd"/>
            <w:r w:rsidRPr="00F370C8">
              <w:t xml:space="preserve"> 1</w:t>
            </w:r>
          </w:p>
        </w:tc>
        <w:tc>
          <w:tcPr>
            <w:tcW w:w="7228" w:type="dxa"/>
            <w:gridSpan w:val="3"/>
          </w:tcPr>
          <w:p w14:paraId="2F158E9F" w14:textId="4D122BEB" w:rsidR="00F370C8" w:rsidRPr="00F370C8" w:rsidRDefault="00463A3C" w:rsidP="00F370C8">
            <w:pPr>
              <w:pStyle w:val="Textotabla"/>
            </w:pPr>
            <w:r w:rsidRPr="00463A3C">
              <w:t>Interferencias en la señal inalámbrica.</w:t>
            </w:r>
          </w:p>
        </w:tc>
      </w:tr>
      <w:tr w:rsidR="00F370C8" w14:paraId="56AC68E3" w14:textId="77777777">
        <w:tc>
          <w:tcPr>
            <w:tcW w:w="2122" w:type="dxa"/>
          </w:tcPr>
          <w:p w14:paraId="39FBDE3E" w14:textId="77777777" w:rsidR="00F370C8" w:rsidRPr="00F370C8" w:rsidRDefault="00F370C8" w:rsidP="00F370C8">
            <w:pPr>
              <w:pStyle w:val="Textotabla"/>
            </w:pPr>
            <w:proofErr w:type="spellStart"/>
            <w:r w:rsidRPr="00F370C8">
              <w:t>Sub-condición</w:t>
            </w:r>
            <w:proofErr w:type="spellEnd"/>
            <w:r w:rsidRPr="00F370C8">
              <w:t xml:space="preserve"> 2</w:t>
            </w:r>
          </w:p>
        </w:tc>
        <w:tc>
          <w:tcPr>
            <w:tcW w:w="7228" w:type="dxa"/>
            <w:gridSpan w:val="3"/>
          </w:tcPr>
          <w:p w14:paraId="0E89C738" w14:textId="4EF0456A" w:rsidR="00F370C8" w:rsidRPr="00F370C8" w:rsidRDefault="00A9519A" w:rsidP="00F370C8">
            <w:pPr>
              <w:pStyle w:val="Textotabla"/>
            </w:pPr>
            <w:r w:rsidRPr="00A9519A">
              <w:t>Fallos en los módulos de comunicación.</w:t>
            </w:r>
          </w:p>
        </w:tc>
      </w:tr>
      <w:tr w:rsidR="00F370C8" w14:paraId="0AFA9A21" w14:textId="77777777">
        <w:tc>
          <w:tcPr>
            <w:tcW w:w="2122" w:type="dxa"/>
          </w:tcPr>
          <w:p w14:paraId="2F40B97D" w14:textId="77777777" w:rsidR="00F370C8" w:rsidRPr="00F370C8" w:rsidRDefault="00F370C8" w:rsidP="00F370C8">
            <w:pPr>
              <w:pStyle w:val="Textotabla"/>
            </w:pPr>
            <w:r w:rsidRPr="00F370C8">
              <w:t>Mitigación / Monitoreo</w:t>
            </w:r>
          </w:p>
        </w:tc>
        <w:tc>
          <w:tcPr>
            <w:tcW w:w="7228" w:type="dxa"/>
            <w:gridSpan w:val="3"/>
          </w:tcPr>
          <w:p w14:paraId="6118AEE6" w14:textId="22FC3426" w:rsidR="00F370C8" w:rsidRPr="00F370C8" w:rsidRDefault="00514772" w:rsidP="00F370C8">
            <w:pPr>
              <w:pStyle w:val="Textotabla"/>
            </w:pPr>
            <w:r w:rsidRPr="00514772">
              <w:t>Implementar redundancia en la comunicación y monitorear continuamente la conectividad.</w:t>
            </w:r>
          </w:p>
        </w:tc>
      </w:tr>
      <w:tr w:rsidR="00F370C8" w14:paraId="539E1B43" w14:textId="77777777">
        <w:tc>
          <w:tcPr>
            <w:tcW w:w="2122" w:type="dxa"/>
          </w:tcPr>
          <w:p w14:paraId="4AF79F08" w14:textId="77777777" w:rsidR="00F370C8" w:rsidRPr="00F370C8" w:rsidRDefault="00F370C8" w:rsidP="00F370C8">
            <w:pPr>
              <w:pStyle w:val="Textotabla"/>
            </w:pPr>
            <w:r w:rsidRPr="00F370C8">
              <w:t>Manejo / Plan de contingencia / Disparador</w:t>
            </w:r>
          </w:p>
        </w:tc>
        <w:tc>
          <w:tcPr>
            <w:tcW w:w="7228" w:type="dxa"/>
            <w:gridSpan w:val="3"/>
          </w:tcPr>
          <w:p w14:paraId="189CD4D8" w14:textId="551EDE66" w:rsidR="00F370C8" w:rsidRPr="00F370C8" w:rsidRDefault="00514772" w:rsidP="00F370C8">
            <w:pPr>
              <w:pStyle w:val="Textotabla"/>
            </w:pPr>
            <w:r w:rsidRPr="00514772">
              <w:t>Tener un sistema de alerta temprana para la pérdida de conectividad y procedimientos de reconexión automática.</w:t>
            </w:r>
          </w:p>
        </w:tc>
      </w:tr>
      <w:tr w:rsidR="00F370C8" w14:paraId="5208F7B9" w14:textId="77777777">
        <w:tc>
          <w:tcPr>
            <w:tcW w:w="2122" w:type="dxa"/>
          </w:tcPr>
          <w:p w14:paraId="7388CD67" w14:textId="77777777" w:rsidR="00F370C8" w:rsidRPr="00F370C8" w:rsidRDefault="00F370C8" w:rsidP="00F370C8">
            <w:pPr>
              <w:pStyle w:val="Textotabla"/>
            </w:pPr>
            <w:r w:rsidRPr="00F370C8">
              <w:t>Estado actual</w:t>
            </w:r>
          </w:p>
        </w:tc>
        <w:tc>
          <w:tcPr>
            <w:tcW w:w="7228" w:type="dxa"/>
            <w:gridSpan w:val="3"/>
          </w:tcPr>
          <w:p w14:paraId="623CD01E" w14:textId="3BDF8759" w:rsidR="00F370C8" w:rsidRPr="00F370C8" w:rsidRDefault="00514772" w:rsidP="00F370C8">
            <w:pPr>
              <w:pStyle w:val="Textotabla"/>
            </w:pPr>
            <w:r>
              <w:t>En proceso de evaluación</w:t>
            </w:r>
          </w:p>
        </w:tc>
      </w:tr>
      <w:tr w:rsidR="00F370C8" w14:paraId="299317D9" w14:textId="77777777">
        <w:tc>
          <w:tcPr>
            <w:tcW w:w="2122" w:type="dxa"/>
          </w:tcPr>
          <w:p w14:paraId="3D145278" w14:textId="03B36D60" w:rsidR="00F370C8" w:rsidRPr="00F370C8" w:rsidRDefault="00C354B5" w:rsidP="00F370C8">
            <w:pPr>
              <w:pStyle w:val="Textotabla"/>
            </w:pPr>
            <w:r w:rsidRPr="00C354B5">
              <w:t>Originador</w:t>
            </w:r>
          </w:p>
        </w:tc>
        <w:tc>
          <w:tcPr>
            <w:tcW w:w="7228" w:type="dxa"/>
            <w:gridSpan w:val="3"/>
          </w:tcPr>
          <w:p w14:paraId="4FAC8C66" w14:textId="4540C87B" w:rsidR="00F370C8" w:rsidRPr="00F370C8" w:rsidRDefault="00F370C8" w:rsidP="00F370C8">
            <w:pPr>
              <w:pStyle w:val="Textotabla"/>
            </w:pPr>
          </w:p>
        </w:tc>
      </w:tr>
      <w:tr w:rsidR="00F370C8" w14:paraId="1A327199" w14:textId="77777777">
        <w:tc>
          <w:tcPr>
            <w:tcW w:w="2122" w:type="dxa"/>
          </w:tcPr>
          <w:p w14:paraId="0B069DCD" w14:textId="77777777" w:rsidR="00F370C8" w:rsidRPr="00F370C8" w:rsidRDefault="00F370C8" w:rsidP="00F370C8">
            <w:pPr>
              <w:pStyle w:val="Textotabla"/>
            </w:pPr>
            <w:r w:rsidRPr="00F370C8">
              <w:t xml:space="preserve">Asignado </w:t>
            </w:r>
          </w:p>
        </w:tc>
        <w:tc>
          <w:tcPr>
            <w:tcW w:w="7228" w:type="dxa"/>
            <w:gridSpan w:val="3"/>
          </w:tcPr>
          <w:p w14:paraId="17E07D45" w14:textId="630B7304" w:rsidR="00F370C8" w:rsidRPr="00F370C8" w:rsidRDefault="001744F4" w:rsidP="00F370C8">
            <w:pPr>
              <w:pStyle w:val="Textotabla"/>
            </w:pPr>
            <w:r>
              <w:t>Todo el equipo de desarrollo</w:t>
            </w:r>
          </w:p>
        </w:tc>
      </w:tr>
    </w:tbl>
    <w:p w14:paraId="543FCFED" w14:textId="77777777" w:rsidR="002255B0" w:rsidRDefault="002255B0" w:rsidP="002255B0">
      <w:pPr>
        <w:pStyle w:val="Cita"/>
      </w:pPr>
      <w:r>
        <w:t>Fuente: Elaboración propia</w:t>
      </w:r>
    </w:p>
    <w:p w14:paraId="2CFCBD11" w14:textId="77777777" w:rsidR="003B4638" w:rsidRPr="003B4638" w:rsidRDefault="003B4638">
      <w:pPr>
        <w:spacing w:after="160" w:line="259" w:lineRule="auto"/>
      </w:pPr>
    </w:p>
    <w:p w14:paraId="122ED5BC" w14:textId="77777777" w:rsidR="00B2632F" w:rsidRDefault="00B2632F">
      <w:pPr>
        <w:spacing w:after="160" w:line="259" w:lineRule="auto"/>
        <w:rPr>
          <w:rFonts w:ascii="Times New Roman" w:hAnsi="Times New Roman"/>
          <w:i/>
          <w:iCs/>
          <w:szCs w:val="18"/>
        </w:rPr>
      </w:pPr>
      <w:r>
        <w:br w:type="page"/>
      </w:r>
    </w:p>
    <w:p w14:paraId="0F0F2651" w14:textId="103E4A86" w:rsidR="00C40BE5" w:rsidRPr="00C40BE5" w:rsidRDefault="00185368" w:rsidP="00185368">
      <w:pPr>
        <w:pStyle w:val="Descripcin"/>
      </w:pPr>
      <w:bookmarkStart w:id="190" w:name="_Toc167237934"/>
      <w:r>
        <w:lastRenderedPageBreak/>
        <w:t xml:space="preserve">Tabla </w:t>
      </w:r>
      <w:r>
        <w:fldChar w:fldCharType="begin"/>
      </w:r>
      <w:r>
        <w:instrText xml:space="preserve"> SEQ Tabla \* ARABIC </w:instrText>
      </w:r>
      <w:r>
        <w:fldChar w:fldCharType="separate"/>
      </w:r>
      <w:r w:rsidR="009B0259">
        <w:rPr>
          <w:noProof/>
        </w:rPr>
        <w:t>27</w:t>
      </w:r>
      <w:r>
        <w:fldChar w:fldCharType="end"/>
      </w:r>
      <w:r>
        <w:t xml:space="preserve">. </w:t>
      </w:r>
      <w:r w:rsidRPr="00185368">
        <w:t xml:space="preserve">Hoja de información de riesgo </w:t>
      </w:r>
      <w:r>
        <w:t>6</w:t>
      </w:r>
      <w:bookmarkEnd w:id="190"/>
    </w:p>
    <w:tbl>
      <w:tblPr>
        <w:tblStyle w:val="Tablaconcuadrcula"/>
        <w:tblW w:w="0" w:type="auto"/>
        <w:tblLook w:val="04A0" w:firstRow="1" w:lastRow="0" w:firstColumn="1" w:lastColumn="0" w:noHBand="0" w:noVBand="1"/>
      </w:tblPr>
      <w:tblGrid>
        <w:gridCol w:w="2122"/>
        <w:gridCol w:w="2552"/>
        <w:gridCol w:w="2338"/>
        <w:gridCol w:w="2338"/>
      </w:tblGrid>
      <w:tr w:rsidR="00C40BE5" w:rsidRPr="00C40BE5" w14:paraId="002B153D" w14:textId="77777777">
        <w:tc>
          <w:tcPr>
            <w:tcW w:w="9350" w:type="dxa"/>
            <w:gridSpan w:val="4"/>
          </w:tcPr>
          <w:p w14:paraId="533DAD38" w14:textId="77777777" w:rsidR="00C40BE5" w:rsidRPr="00C40BE5" w:rsidRDefault="00C40BE5" w:rsidP="00FC4DEF">
            <w:pPr>
              <w:pStyle w:val="Textotabla"/>
            </w:pPr>
            <w:r w:rsidRPr="00C40BE5">
              <w:t>Hoja de información de riesgo</w:t>
            </w:r>
          </w:p>
        </w:tc>
      </w:tr>
      <w:tr w:rsidR="00C40BE5" w:rsidRPr="00C40BE5" w14:paraId="1E04F759" w14:textId="77777777">
        <w:tc>
          <w:tcPr>
            <w:tcW w:w="2122" w:type="dxa"/>
          </w:tcPr>
          <w:p w14:paraId="0FDA7B1D" w14:textId="77777777" w:rsidR="00C40BE5" w:rsidRPr="00C40BE5" w:rsidRDefault="00C40BE5" w:rsidP="00FC4DEF">
            <w:pPr>
              <w:pStyle w:val="Textotabla"/>
            </w:pPr>
            <w:r w:rsidRPr="00C40BE5">
              <w:t>Riesgo ID:</w:t>
            </w:r>
          </w:p>
          <w:p w14:paraId="4BB1B29F" w14:textId="4D3CA91A" w:rsidR="00C40BE5" w:rsidRPr="00C40BE5" w:rsidRDefault="00C40BE5" w:rsidP="00FC4DEF">
            <w:pPr>
              <w:pStyle w:val="Textotabla"/>
            </w:pPr>
            <w:r w:rsidRPr="00C40BE5">
              <w:t>R</w:t>
            </w:r>
            <w:r w:rsidR="00D92D72">
              <w:t>6</w:t>
            </w:r>
          </w:p>
        </w:tc>
        <w:tc>
          <w:tcPr>
            <w:tcW w:w="2552" w:type="dxa"/>
          </w:tcPr>
          <w:p w14:paraId="7B1E509C" w14:textId="77777777" w:rsidR="00C40BE5" w:rsidRPr="00C40BE5" w:rsidRDefault="00C40BE5" w:rsidP="00FC4DEF">
            <w:pPr>
              <w:pStyle w:val="Textotabla"/>
            </w:pPr>
            <w:r w:rsidRPr="00C40BE5">
              <w:t>Fecha:</w:t>
            </w:r>
          </w:p>
          <w:p w14:paraId="550774B2" w14:textId="78D327C6" w:rsidR="00C40BE5" w:rsidRPr="00C40BE5" w:rsidRDefault="004F0280" w:rsidP="00FC4DEF">
            <w:pPr>
              <w:pStyle w:val="Textotabla"/>
            </w:pPr>
            <w:r>
              <w:t>0</w:t>
            </w:r>
            <w:r w:rsidR="00D07E39">
              <w:t>7</w:t>
            </w:r>
            <w:r w:rsidR="00C40BE5" w:rsidRPr="00C40BE5">
              <w:t>/0</w:t>
            </w:r>
            <w:r>
              <w:t>3</w:t>
            </w:r>
            <w:r w:rsidR="00C40BE5" w:rsidRPr="00C40BE5">
              <w:t>/2024</w:t>
            </w:r>
          </w:p>
        </w:tc>
        <w:tc>
          <w:tcPr>
            <w:tcW w:w="2338" w:type="dxa"/>
          </w:tcPr>
          <w:p w14:paraId="1A14AC9B" w14:textId="77777777" w:rsidR="00C40BE5" w:rsidRPr="00C40BE5" w:rsidRDefault="00C40BE5" w:rsidP="00FC4DEF">
            <w:pPr>
              <w:pStyle w:val="Textotabla"/>
            </w:pPr>
            <w:r w:rsidRPr="00C40BE5">
              <w:t>Probabilidad:</w:t>
            </w:r>
          </w:p>
          <w:p w14:paraId="262E64EA" w14:textId="4D54E251" w:rsidR="00C40BE5" w:rsidRPr="00C40BE5" w:rsidRDefault="00420736" w:rsidP="00FC4DEF">
            <w:pPr>
              <w:pStyle w:val="Textotabla"/>
            </w:pPr>
            <w:r>
              <w:t>2</w:t>
            </w:r>
            <w:r w:rsidR="00C40BE5" w:rsidRPr="00C40BE5">
              <w:t xml:space="preserve"> (</w:t>
            </w:r>
            <w:r w:rsidR="006E7633">
              <w:t>Posible</w:t>
            </w:r>
            <w:r w:rsidR="00C40BE5" w:rsidRPr="00C40BE5">
              <w:t>)</w:t>
            </w:r>
          </w:p>
        </w:tc>
        <w:tc>
          <w:tcPr>
            <w:tcW w:w="2338" w:type="dxa"/>
          </w:tcPr>
          <w:p w14:paraId="5CE23E19" w14:textId="77777777" w:rsidR="00C40BE5" w:rsidRPr="00C40BE5" w:rsidRDefault="00C40BE5" w:rsidP="00FC4DEF">
            <w:pPr>
              <w:pStyle w:val="Textotabla"/>
            </w:pPr>
            <w:r w:rsidRPr="00C40BE5">
              <w:t>Impacto:</w:t>
            </w:r>
          </w:p>
          <w:p w14:paraId="6E751DCB" w14:textId="6124AEBF" w:rsidR="00C40BE5" w:rsidRPr="00C40BE5" w:rsidRDefault="009565B9" w:rsidP="00FC4DEF">
            <w:pPr>
              <w:pStyle w:val="Textotabla"/>
            </w:pPr>
            <w:r w:rsidRPr="009565B9">
              <w:t>C (Moderado)</w:t>
            </w:r>
          </w:p>
        </w:tc>
      </w:tr>
      <w:tr w:rsidR="00C40BE5" w:rsidRPr="00C40BE5" w14:paraId="6BBD4CB9" w14:textId="77777777">
        <w:tc>
          <w:tcPr>
            <w:tcW w:w="2122" w:type="dxa"/>
          </w:tcPr>
          <w:p w14:paraId="3F91DBE3" w14:textId="77777777" w:rsidR="00C40BE5" w:rsidRPr="00C40BE5" w:rsidRDefault="00C40BE5" w:rsidP="00FC4DEF">
            <w:pPr>
              <w:pStyle w:val="Textotabla"/>
            </w:pPr>
            <w:r w:rsidRPr="00C40BE5">
              <w:t>Descripción</w:t>
            </w:r>
          </w:p>
        </w:tc>
        <w:tc>
          <w:tcPr>
            <w:tcW w:w="7228" w:type="dxa"/>
            <w:gridSpan w:val="3"/>
          </w:tcPr>
          <w:p w14:paraId="59AD630A" w14:textId="3CE80D2A" w:rsidR="00C40BE5" w:rsidRPr="00C40BE5" w:rsidRDefault="009565B9" w:rsidP="00FC4DEF">
            <w:pPr>
              <w:pStyle w:val="Textotabla"/>
            </w:pPr>
            <w:r w:rsidRPr="009565B9">
              <w:t>Falta de mantenimiento adecuado de los sensores y el sistema</w:t>
            </w:r>
          </w:p>
        </w:tc>
      </w:tr>
      <w:tr w:rsidR="00C40BE5" w:rsidRPr="00C40BE5" w14:paraId="3291ABD4" w14:textId="77777777">
        <w:tc>
          <w:tcPr>
            <w:tcW w:w="2122" w:type="dxa"/>
          </w:tcPr>
          <w:p w14:paraId="58354A18" w14:textId="77777777" w:rsidR="00C40BE5" w:rsidRPr="00C40BE5" w:rsidRDefault="00C40BE5" w:rsidP="00FC4DEF">
            <w:pPr>
              <w:pStyle w:val="Textotabla"/>
            </w:pPr>
            <w:r w:rsidRPr="00C40BE5">
              <w:t>Tipo de riesgo</w:t>
            </w:r>
          </w:p>
        </w:tc>
        <w:tc>
          <w:tcPr>
            <w:tcW w:w="7228" w:type="dxa"/>
            <w:gridSpan w:val="3"/>
          </w:tcPr>
          <w:p w14:paraId="0F686259" w14:textId="5EF5CDDA" w:rsidR="00C40BE5" w:rsidRPr="00C40BE5" w:rsidRDefault="009565B9" w:rsidP="00FC4DEF">
            <w:pPr>
              <w:pStyle w:val="Textotabla"/>
            </w:pPr>
            <w:r w:rsidRPr="009565B9">
              <w:t>Operacional</w:t>
            </w:r>
          </w:p>
        </w:tc>
      </w:tr>
      <w:tr w:rsidR="00C40BE5" w:rsidRPr="00C40BE5" w14:paraId="3381AC57" w14:textId="77777777">
        <w:tc>
          <w:tcPr>
            <w:tcW w:w="2122" w:type="dxa"/>
          </w:tcPr>
          <w:p w14:paraId="1979A009" w14:textId="77777777" w:rsidR="00C40BE5" w:rsidRPr="00C40BE5" w:rsidRDefault="00C40BE5" w:rsidP="00FC4DEF">
            <w:pPr>
              <w:pStyle w:val="Textotabla"/>
            </w:pPr>
            <w:r w:rsidRPr="00C40BE5">
              <w:t>Refinamiento de contexto</w:t>
            </w:r>
          </w:p>
        </w:tc>
        <w:tc>
          <w:tcPr>
            <w:tcW w:w="7228" w:type="dxa"/>
            <w:gridSpan w:val="3"/>
          </w:tcPr>
          <w:p w14:paraId="69FD3FB3" w14:textId="04D59D14" w:rsidR="00C40BE5" w:rsidRPr="00C40BE5" w:rsidRDefault="00D07524" w:rsidP="00FC4DEF">
            <w:pPr>
              <w:pStyle w:val="Textotabla"/>
            </w:pPr>
            <w:r w:rsidRPr="00D07524">
              <w:t>La falta de mantenimiento puede llevar a fallos en los sensores y en el sistema, afectando su rendimiento y precisión.</w:t>
            </w:r>
          </w:p>
        </w:tc>
      </w:tr>
      <w:tr w:rsidR="00C40BE5" w:rsidRPr="00C40BE5" w14:paraId="715B87FC" w14:textId="77777777">
        <w:tc>
          <w:tcPr>
            <w:tcW w:w="2122" w:type="dxa"/>
          </w:tcPr>
          <w:p w14:paraId="10BD582E" w14:textId="77777777" w:rsidR="00C40BE5" w:rsidRPr="00C40BE5" w:rsidRDefault="00C40BE5" w:rsidP="00FC4DEF">
            <w:pPr>
              <w:pStyle w:val="Textotabla"/>
            </w:pPr>
            <w:proofErr w:type="spellStart"/>
            <w:r w:rsidRPr="00C40BE5">
              <w:t>Sub-condición</w:t>
            </w:r>
            <w:proofErr w:type="spellEnd"/>
            <w:r w:rsidRPr="00C40BE5">
              <w:t xml:space="preserve"> 1</w:t>
            </w:r>
          </w:p>
        </w:tc>
        <w:tc>
          <w:tcPr>
            <w:tcW w:w="7228" w:type="dxa"/>
            <w:gridSpan w:val="3"/>
          </w:tcPr>
          <w:p w14:paraId="4AEC96A1" w14:textId="3BFCC6A2" w:rsidR="00C40BE5" w:rsidRPr="00C40BE5" w:rsidRDefault="00D07524" w:rsidP="00FC4DEF">
            <w:pPr>
              <w:pStyle w:val="Textotabla"/>
            </w:pPr>
            <w:r w:rsidRPr="00D07524">
              <w:t>Acumulación de suciedad en los sensores.</w:t>
            </w:r>
          </w:p>
        </w:tc>
      </w:tr>
      <w:tr w:rsidR="00C40BE5" w:rsidRPr="00C40BE5" w14:paraId="51848F7D" w14:textId="77777777">
        <w:tc>
          <w:tcPr>
            <w:tcW w:w="2122" w:type="dxa"/>
          </w:tcPr>
          <w:p w14:paraId="5F7CC528" w14:textId="77777777" w:rsidR="00C40BE5" w:rsidRPr="00C40BE5" w:rsidRDefault="00C40BE5" w:rsidP="00FC4DEF">
            <w:pPr>
              <w:pStyle w:val="Textotabla"/>
            </w:pPr>
            <w:proofErr w:type="spellStart"/>
            <w:r w:rsidRPr="00C40BE5">
              <w:t>Sub-condición</w:t>
            </w:r>
            <w:proofErr w:type="spellEnd"/>
            <w:r w:rsidRPr="00C40BE5">
              <w:t xml:space="preserve"> 2</w:t>
            </w:r>
          </w:p>
        </w:tc>
        <w:tc>
          <w:tcPr>
            <w:tcW w:w="7228" w:type="dxa"/>
            <w:gridSpan w:val="3"/>
          </w:tcPr>
          <w:p w14:paraId="50A47E0D" w14:textId="12DE0642" w:rsidR="00C40BE5" w:rsidRPr="00C40BE5" w:rsidRDefault="00D07524" w:rsidP="00FC4DEF">
            <w:pPr>
              <w:pStyle w:val="Textotabla"/>
            </w:pPr>
            <w:r w:rsidRPr="00D07524">
              <w:t>Desgaste de los componentes electrónicos.</w:t>
            </w:r>
          </w:p>
        </w:tc>
      </w:tr>
      <w:tr w:rsidR="00C40BE5" w:rsidRPr="00C40BE5" w14:paraId="05BBC01A" w14:textId="77777777">
        <w:tc>
          <w:tcPr>
            <w:tcW w:w="2122" w:type="dxa"/>
          </w:tcPr>
          <w:p w14:paraId="65819549" w14:textId="77777777" w:rsidR="00C40BE5" w:rsidRPr="00C40BE5" w:rsidRDefault="00C40BE5" w:rsidP="00FC4DEF">
            <w:pPr>
              <w:pStyle w:val="Textotabla"/>
            </w:pPr>
            <w:r w:rsidRPr="00C40BE5">
              <w:t>Mitigación / Monitoreo</w:t>
            </w:r>
          </w:p>
        </w:tc>
        <w:tc>
          <w:tcPr>
            <w:tcW w:w="7228" w:type="dxa"/>
            <w:gridSpan w:val="3"/>
          </w:tcPr>
          <w:p w14:paraId="3748FA6C" w14:textId="1796F929" w:rsidR="00C40BE5" w:rsidRPr="00C40BE5" w:rsidRDefault="00A715AB" w:rsidP="00FC4DEF">
            <w:pPr>
              <w:pStyle w:val="Textotabla"/>
            </w:pPr>
            <w:r w:rsidRPr="00A715AB">
              <w:t>Establecer un programa de mantenimiento regular y documentar todas las actividades de mantenimiento.</w:t>
            </w:r>
          </w:p>
        </w:tc>
      </w:tr>
      <w:tr w:rsidR="00C40BE5" w:rsidRPr="00C40BE5" w14:paraId="075791FB" w14:textId="77777777">
        <w:tc>
          <w:tcPr>
            <w:tcW w:w="2122" w:type="dxa"/>
          </w:tcPr>
          <w:p w14:paraId="0EC56823" w14:textId="77777777" w:rsidR="00C40BE5" w:rsidRPr="00C40BE5" w:rsidRDefault="00C40BE5" w:rsidP="00FC4DEF">
            <w:pPr>
              <w:pStyle w:val="Textotabla"/>
            </w:pPr>
            <w:r w:rsidRPr="00C40BE5">
              <w:t>Manejo / Plan de contingencia / Disparador</w:t>
            </w:r>
          </w:p>
        </w:tc>
        <w:tc>
          <w:tcPr>
            <w:tcW w:w="7228" w:type="dxa"/>
            <w:gridSpan w:val="3"/>
          </w:tcPr>
          <w:p w14:paraId="4638AD27" w14:textId="6E01F47D" w:rsidR="00C40BE5" w:rsidRPr="00C40BE5" w:rsidRDefault="002D5A28" w:rsidP="00FC4DEF">
            <w:pPr>
              <w:pStyle w:val="Textotabla"/>
            </w:pPr>
            <w:r w:rsidRPr="002D5A28">
              <w:t>Tener repuestos disponibles y realizar verificaciones de funcionamiento regularmente.</w:t>
            </w:r>
          </w:p>
        </w:tc>
      </w:tr>
      <w:tr w:rsidR="00C40BE5" w:rsidRPr="00C40BE5" w14:paraId="3CDBA57F" w14:textId="77777777">
        <w:tc>
          <w:tcPr>
            <w:tcW w:w="2122" w:type="dxa"/>
          </w:tcPr>
          <w:p w14:paraId="4587F15F" w14:textId="77777777" w:rsidR="00C40BE5" w:rsidRPr="00C40BE5" w:rsidRDefault="00C40BE5" w:rsidP="00FC4DEF">
            <w:pPr>
              <w:pStyle w:val="Textotabla"/>
            </w:pPr>
            <w:r w:rsidRPr="00C40BE5">
              <w:t>Estado actual</w:t>
            </w:r>
          </w:p>
        </w:tc>
        <w:tc>
          <w:tcPr>
            <w:tcW w:w="7228" w:type="dxa"/>
            <w:gridSpan w:val="3"/>
          </w:tcPr>
          <w:p w14:paraId="0B43A348" w14:textId="6C60D7B4" w:rsidR="00C40BE5" w:rsidRPr="00C40BE5" w:rsidRDefault="002D5A28" w:rsidP="00FC4DEF">
            <w:pPr>
              <w:pStyle w:val="Textotabla"/>
            </w:pPr>
            <w:r>
              <w:t>En proceso de implementación</w:t>
            </w:r>
          </w:p>
        </w:tc>
      </w:tr>
      <w:tr w:rsidR="00C40BE5" w:rsidRPr="00C40BE5" w14:paraId="0AE509CF" w14:textId="77777777">
        <w:tc>
          <w:tcPr>
            <w:tcW w:w="2122" w:type="dxa"/>
          </w:tcPr>
          <w:p w14:paraId="5168D6A6" w14:textId="7685F013" w:rsidR="00C40BE5" w:rsidRPr="00C40BE5" w:rsidRDefault="00C354B5" w:rsidP="00FC4DEF">
            <w:pPr>
              <w:pStyle w:val="Textotabla"/>
            </w:pPr>
            <w:r w:rsidRPr="00C354B5">
              <w:t>Originador</w:t>
            </w:r>
          </w:p>
        </w:tc>
        <w:tc>
          <w:tcPr>
            <w:tcW w:w="7228" w:type="dxa"/>
            <w:gridSpan w:val="3"/>
          </w:tcPr>
          <w:p w14:paraId="3DFF6C28" w14:textId="288D068B" w:rsidR="00C40BE5" w:rsidRPr="00C40BE5" w:rsidRDefault="00C40BE5" w:rsidP="00FC4DEF">
            <w:pPr>
              <w:pStyle w:val="Textotabla"/>
            </w:pPr>
          </w:p>
        </w:tc>
      </w:tr>
      <w:tr w:rsidR="00C40BE5" w:rsidRPr="00C40BE5" w14:paraId="71D5ACDD" w14:textId="77777777">
        <w:tc>
          <w:tcPr>
            <w:tcW w:w="2122" w:type="dxa"/>
          </w:tcPr>
          <w:p w14:paraId="0FB6046C" w14:textId="77777777" w:rsidR="00C40BE5" w:rsidRPr="00C40BE5" w:rsidRDefault="00C40BE5" w:rsidP="00FC4DEF">
            <w:pPr>
              <w:pStyle w:val="Textotabla"/>
            </w:pPr>
            <w:r w:rsidRPr="00C40BE5">
              <w:t xml:space="preserve">Asignado </w:t>
            </w:r>
          </w:p>
        </w:tc>
        <w:tc>
          <w:tcPr>
            <w:tcW w:w="7228" w:type="dxa"/>
            <w:gridSpan w:val="3"/>
          </w:tcPr>
          <w:p w14:paraId="54D45BE1" w14:textId="7779ADB7" w:rsidR="00C40BE5" w:rsidRPr="00C40BE5" w:rsidRDefault="002D5A28" w:rsidP="00FC4DEF">
            <w:pPr>
              <w:pStyle w:val="Textotabla"/>
            </w:pPr>
            <w:r>
              <w:t>B</w:t>
            </w:r>
            <w:r w:rsidR="009C2D3D">
              <w:t>r</w:t>
            </w:r>
            <w:r w:rsidR="0025662C">
              <w:t>andon Josué Guerrero Pérez y Jeremy Sajid Cazares Cruz</w:t>
            </w:r>
          </w:p>
        </w:tc>
      </w:tr>
    </w:tbl>
    <w:p w14:paraId="5CF013AF" w14:textId="77777777" w:rsidR="002255B0" w:rsidRDefault="002255B0" w:rsidP="002255B0">
      <w:pPr>
        <w:pStyle w:val="Cita"/>
      </w:pPr>
      <w:r>
        <w:t>Fuente: Elaboración propia</w:t>
      </w:r>
    </w:p>
    <w:p w14:paraId="2D558A3B" w14:textId="77777777" w:rsidR="00C40BE5" w:rsidRPr="00C40BE5" w:rsidRDefault="00C40BE5" w:rsidP="00FC4DEF">
      <w:pPr>
        <w:pStyle w:val="Textotabla"/>
      </w:pPr>
    </w:p>
    <w:p w14:paraId="4F297D58" w14:textId="77777777" w:rsidR="00B2632F" w:rsidRDefault="00B2632F">
      <w:pPr>
        <w:spacing w:after="160" w:line="259" w:lineRule="auto"/>
        <w:rPr>
          <w:rFonts w:ascii="Times New Roman" w:hAnsi="Times New Roman"/>
          <w:i/>
          <w:iCs/>
          <w:szCs w:val="18"/>
        </w:rPr>
      </w:pPr>
      <w:r>
        <w:br w:type="page"/>
      </w:r>
    </w:p>
    <w:p w14:paraId="336EA06D" w14:textId="70EE2ECE" w:rsidR="00C40BE5" w:rsidRPr="00C40BE5" w:rsidRDefault="00185368" w:rsidP="00185368">
      <w:pPr>
        <w:pStyle w:val="Descripcin"/>
      </w:pPr>
      <w:bookmarkStart w:id="191" w:name="_Toc167237935"/>
      <w:r>
        <w:lastRenderedPageBreak/>
        <w:t xml:space="preserve">Tabla </w:t>
      </w:r>
      <w:r>
        <w:fldChar w:fldCharType="begin"/>
      </w:r>
      <w:r>
        <w:instrText xml:space="preserve"> SEQ Tabla \* ARABIC </w:instrText>
      </w:r>
      <w:r>
        <w:fldChar w:fldCharType="separate"/>
      </w:r>
      <w:r w:rsidR="009B0259">
        <w:rPr>
          <w:noProof/>
        </w:rPr>
        <w:t>28</w:t>
      </w:r>
      <w:r>
        <w:fldChar w:fldCharType="end"/>
      </w:r>
      <w:r>
        <w:t xml:space="preserve">. </w:t>
      </w:r>
      <w:r w:rsidRPr="00185368">
        <w:t xml:space="preserve">Hoja de información de riesgo </w:t>
      </w:r>
      <w:r>
        <w:t>7</w:t>
      </w:r>
      <w:bookmarkEnd w:id="191"/>
    </w:p>
    <w:tbl>
      <w:tblPr>
        <w:tblStyle w:val="Tablaconcuadrcula"/>
        <w:tblW w:w="0" w:type="auto"/>
        <w:tblLook w:val="04A0" w:firstRow="1" w:lastRow="0" w:firstColumn="1" w:lastColumn="0" w:noHBand="0" w:noVBand="1"/>
      </w:tblPr>
      <w:tblGrid>
        <w:gridCol w:w="2122"/>
        <w:gridCol w:w="2552"/>
        <w:gridCol w:w="2338"/>
        <w:gridCol w:w="2338"/>
      </w:tblGrid>
      <w:tr w:rsidR="00C40BE5" w:rsidRPr="00C40BE5" w14:paraId="3354DF69" w14:textId="77777777">
        <w:tc>
          <w:tcPr>
            <w:tcW w:w="9350" w:type="dxa"/>
            <w:gridSpan w:val="4"/>
          </w:tcPr>
          <w:p w14:paraId="360D3271" w14:textId="77777777" w:rsidR="00C40BE5" w:rsidRPr="00C40BE5" w:rsidRDefault="00C40BE5" w:rsidP="00FC4DEF">
            <w:pPr>
              <w:pStyle w:val="Textotabla"/>
            </w:pPr>
            <w:r w:rsidRPr="00C40BE5">
              <w:t>Hoja de información de riesgo</w:t>
            </w:r>
          </w:p>
        </w:tc>
      </w:tr>
      <w:tr w:rsidR="00C40BE5" w:rsidRPr="00C40BE5" w14:paraId="2260A267" w14:textId="77777777">
        <w:tc>
          <w:tcPr>
            <w:tcW w:w="2122" w:type="dxa"/>
          </w:tcPr>
          <w:p w14:paraId="5A0B8820" w14:textId="77777777" w:rsidR="00C40BE5" w:rsidRPr="00C40BE5" w:rsidRDefault="00C40BE5" w:rsidP="00FC4DEF">
            <w:pPr>
              <w:pStyle w:val="Textotabla"/>
            </w:pPr>
            <w:r w:rsidRPr="00C40BE5">
              <w:t>Riesgo ID:</w:t>
            </w:r>
          </w:p>
          <w:p w14:paraId="07720A52" w14:textId="032A4F07" w:rsidR="00C40BE5" w:rsidRPr="00C40BE5" w:rsidRDefault="00C40BE5" w:rsidP="00FC4DEF">
            <w:pPr>
              <w:pStyle w:val="Textotabla"/>
            </w:pPr>
            <w:r w:rsidRPr="00C40BE5">
              <w:t>R</w:t>
            </w:r>
            <w:r w:rsidR="00D21B5E">
              <w:t>7</w:t>
            </w:r>
          </w:p>
        </w:tc>
        <w:tc>
          <w:tcPr>
            <w:tcW w:w="2552" w:type="dxa"/>
          </w:tcPr>
          <w:p w14:paraId="3D02A556" w14:textId="77777777" w:rsidR="00C40BE5" w:rsidRPr="00C40BE5" w:rsidRDefault="00C40BE5" w:rsidP="00FC4DEF">
            <w:pPr>
              <w:pStyle w:val="Textotabla"/>
            </w:pPr>
            <w:r w:rsidRPr="00C40BE5">
              <w:t>Fecha:</w:t>
            </w:r>
          </w:p>
          <w:p w14:paraId="298D9AE7" w14:textId="092D07FB" w:rsidR="00C40BE5" w:rsidRPr="00C40BE5" w:rsidRDefault="00D07E39" w:rsidP="00FC4DEF">
            <w:pPr>
              <w:pStyle w:val="Textotabla"/>
            </w:pPr>
            <w:r>
              <w:t>10</w:t>
            </w:r>
            <w:r w:rsidR="00C40BE5" w:rsidRPr="00C40BE5">
              <w:t>/0</w:t>
            </w:r>
            <w:r w:rsidR="00D21B5E">
              <w:t>3</w:t>
            </w:r>
            <w:r w:rsidR="00C40BE5" w:rsidRPr="00C40BE5">
              <w:t>/2024</w:t>
            </w:r>
          </w:p>
        </w:tc>
        <w:tc>
          <w:tcPr>
            <w:tcW w:w="2338" w:type="dxa"/>
          </w:tcPr>
          <w:p w14:paraId="387C4E69" w14:textId="77777777" w:rsidR="00C40BE5" w:rsidRPr="00C40BE5" w:rsidRDefault="00C40BE5" w:rsidP="00FC4DEF">
            <w:pPr>
              <w:pStyle w:val="Textotabla"/>
            </w:pPr>
            <w:r w:rsidRPr="00C40BE5">
              <w:t>Probabilidad:</w:t>
            </w:r>
          </w:p>
          <w:p w14:paraId="13D8D85B" w14:textId="75F3351D" w:rsidR="00C40BE5" w:rsidRPr="00C40BE5" w:rsidRDefault="00F114A8" w:rsidP="00FC4DEF">
            <w:pPr>
              <w:pStyle w:val="Textotabla"/>
            </w:pPr>
            <w:r w:rsidRPr="00F114A8">
              <w:t>2 (Posibles)</w:t>
            </w:r>
          </w:p>
        </w:tc>
        <w:tc>
          <w:tcPr>
            <w:tcW w:w="2338" w:type="dxa"/>
          </w:tcPr>
          <w:p w14:paraId="00F0D61B" w14:textId="77777777" w:rsidR="00C40BE5" w:rsidRPr="00C40BE5" w:rsidRDefault="00C40BE5" w:rsidP="00FC4DEF">
            <w:pPr>
              <w:pStyle w:val="Textotabla"/>
            </w:pPr>
            <w:r w:rsidRPr="00C40BE5">
              <w:t>Impacto:</w:t>
            </w:r>
          </w:p>
          <w:p w14:paraId="32528261" w14:textId="1A72D65E" w:rsidR="00C40BE5" w:rsidRPr="00C40BE5" w:rsidRDefault="009066F4" w:rsidP="00FC4DEF">
            <w:pPr>
              <w:pStyle w:val="Textotabla"/>
            </w:pPr>
            <w:r w:rsidRPr="009066F4">
              <w:t>D (Peligroso)</w:t>
            </w:r>
          </w:p>
        </w:tc>
      </w:tr>
      <w:tr w:rsidR="00C40BE5" w:rsidRPr="00C40BE5" w14:paraId="6DA6A9A4" w14:textId="77777777">
        <w:tc>
          <w:tcPr>
            <w:tcW w:w="2122" w:type="dxa"/>
          </w:tcPr>
          <w:p w14:paraId="7042FC41" w14:textId="77777777" w:rsidR="00C40BE5" w:rsidRPr="00C40BE5" w:rsidRDefault="00C40BE5" w:rsidP="00FC4DEF">
            <w:pPr>
              <w:pStyle w:val="Textotabla"/>
            </w:pPr>
            <w:r w:rsidRPr="00C40BE5">
              <w:t>Descripción</w:t>
            </w:r>
          </w:p>
        </w:tc>
        <w:tc>
          <w:tcPr>
            <w:tcW w:w="7228" w:type="dxa"/>
            <w:gridSpan w:val="3"/>
          </w:tcPr>
          <w:p w14:paraId="54D43FF6" w14:textId="4F0CE1A6" w:rsidR="00C40BE5" w:rsidRPr="00C40BE5" w:rsidRDefault="009066F4" w:rsidP="00FC4DEF">
            <w:pPr>
              <w:pStyle w:val="Textotabla"/>
            </w:pPr>
            <w:r w:rsidRPr="009066F4">
              <w:t>Condiciones extremas del agua dañando el sistema de monitoreo</w:t>
            </w:r>
          </w:p>
        </w:tc>
      </w:tr>
      <w:tr w:rsidR="00C40BE5" w:rsidRPr="00C40BE5" w14:paraId="5FFF3067" w14:textId="77777777">
        <w:tc>
          <w:tcPr>
            <w:tcW w:w="2122" w:type="dxa"/>
          </w:tcPr>
          <w:p w14:paraId="2DC6DA49" w14:textId="77777777" w:rsidR="00C40BE5" w:rsidRPr="00C40BE5" w:rsidRDefault="00C40BE5" w:rsidP="00FC4DEF">
            <w:pPr>
              <w:pStyle w:val="Textotabla"/>
            </w:pPr>
            <w:r w:rsidRPr="00C40BE5">
              <w:t>Tipo de riesgo</w:t>
            </w:r>
          </w:p>
        </w:tc>
        <w:tc>
          <w:tcPr>
            <w:tcW w:w="7228" w:type="dxa"/>
            <w:gridSpan w:val="3"/>
          </w:tcPr>
          <w:p w14:paraId="40B0F6F7" w14:textId="6525C99C" w:rsidR="00C40BE5" w:rsidRPr="00C40BE5" w:rsidRDefault="00577D73" w:rsidP="00FC4DEF">
            <w:pPr>
              <w:pStyle w:val="Textotabla"/>
            </w:pPr>
            <w:r w:rsidRPr="00577D73">
              <w:t>Técnico</w:t>
            </w:r>
          </w:p>
        </w:tc>
      </w:tr>
      <w:tr w:rsidR="00C40BE5" w:rsidRPr="00C40BE5" w14:paraId="229EC73E" w14:textId="77777777">
        <w:tc>
          <w:tcPr>
            <w:tcW w:w="2122" w:type="dxa"/>
          </w:tcPr>
          <w:p w14:paraId="5BF0D4FB" w14:textId="77777777" w:rsidR="00C40BE5" w:rsidRPr="00C40BE5" w:rsidRDefault="00C40BE5" w:rsidP="00FC4DEF">
            <w:pPr>
              <w:pStyle w:val="Textotabla"/>
            </w:pPr>
            <w:r w:rsidRPr="00C40BE5">
              <w:t>Refinamiento de contexto</w:t>
            </w:r>
          </w:p>
        </w:tc>
        <w:tc>
          <w:tcPr>
            <w:tcW w:w="7228" w:type="dxa"/>
            <w:gridSpan w:val="3"/>
          </w:tcPr>
          <w:p w14:paraId="41277ACC" w14:textId="67A549F4" w:rsidR="00C40BE5" w:rsidRPr="00C40BE5" w:rsidRDefault="00577D73" w:rsidP="00FC4DEF">
            <w:pPr>
              <w:pStyle w:val="Textotabla"/>
            </w:pPr>
            <w:r w:rsidRPr="00577D73">
              <w:t>Las condiciones extremas del agua pueden dañar los sensores y componentes electrónicos del sistema de monitoreo.</w:t>
            </w:r>
          </w:p>
        </w:tc>
      </w:tr>
      <w:tr w:rsidR="00C40BE5" w:rsidRPr="00C40BE5" w14:paraId="13ECA27E" w14:textId="77777777">
        <w:tc>
          <w:tcPr>
            <w:tcW w:w="2122" w:type="dxa"/>
          </w:tcPr>
          <w:p w14:paraId="404E54EA" w14:textId="77777777" w:rsidR="00C40BE5" w:rsidRPr="00C40BE5" w:rsidRDefault="00C40BE5" w:rsidP="00FC4DEF">
            <w:pPr>
              <w:pStyle w:val="Textotabla"/>
            </w:pPr>
            <w:proofErr w:type="spellStart"/>
            <w:r w:rsidRPr="00C40BE5">
              <w:t>Sub-condición</w:t>
            </w:r>
            <w:proofErr w:type="spellEnd"/>
            <w:r w:rsidRPr="00C40BE5">
              <w:t xml:space="preserve"> 1</w:t>
            </w:r>
          </w:p>
        </w:tc>
        <w:tc>
          <w:tcPr>
            <w:tcW w:w="7228" w:type="dxa"/>
            <w:gridSpan w:val="3"/>
          </w:tcPr>
          <w:p w14:paraId="181C621D" w14:textId="694F7439" w:rsidR="00C40BE5" w:rsidRPr="00C40BE5" w:rsidRDefault="00577D73" w:rsidP="00FC4DEF">
            <w:pPr>
              <w:pStyle w:val="Textotabla"/>
            </w:pPr>
            <w:r w:rsidRPr="00577D73">
              <w:t>Exposición prolongada a alta salinidad.</w:t>
            </w:r>
          </w:p>
        </w:tc>
      </w:tr>
      <w:tr w:rsidR="00C40BE5" w:rsidRPr="00C40BE5" w14:paraId="78F51847" w14:textId="77777777">
        <w:tc>
          <w:tcPr>
            <w:tcW w:w="2122" w:type="dxa"/>
          </w:tcPr>
          <w:p w14:paraId="782278D6" w14:textId="77777777" w:rsidR="00C40BE5" w:rsidRPr="00C40BE5" w:rsidRDefault="00C40BE5" w:rsidP="00FC4DEF">
            <w:pPr>
              <w:pStyle w:val="Textotabla"/>
            </w:pPr>
            <w:proofErr w:type="spellStart"/>
            <w:r w:rsidRPr="00C40BE5">
              <w:t>Sub-condición</w:t>
            </w:r>
            <w:proofErr w:type="spellEnd"/>
            <w:r w:rsidRPr="00C40BE5">
              <w:t xml:space="preserve"> 2</w:t>
            </w:r>
          </w:p>
        </w:tc>
        <w:tc>
          <w:tcPr>
            <w:tcW w:w="7228" w:type="dxa"/>
            <w:gridSpan w:val="3"/>
          </w:tcPr>
          <w:p w14:paraId="5D82AB5E" w14:textId="31601ACD" w:rsidR="00C40BE5" w:rsidRPr="00C40BE5" w:rsidRDefault="00577D73" w:rsidP="00FC4DEF">
            <w:pPr>
              <w:pStyle w:val="Textotabla"/>
            </w:pPr>
            <w:r w:rsidRPr="00577D73">
              <w:t>Temperaturas extremas fuera del rango operativo de los sensores.</w:t>
            </w:r>
          </w:p>
        </w:tc>
      </w:tr>
      <w:tr w:rsidR="00C40BE5" w:rsidRPr="00C40BE5" w14:paraId="762FC77F" w14:textId="77777777">
        <w:tc>
          <w:tcPr>
            <w:tcW w:w="2122" w:type="dxa"/>
          </w:tcPr>
          <w:p w14:paraId="6DB1418B" w14:textId="77777777" w:rsidR="00C40BE5" w:rsidRPr="00C40BE5" w:rsidRDefault="00C40BE5" w:rsidP="00FC4DEF">
            <w:pPr>
              <w:pStyle w:val="Textotabla"/>
            </w:pPr>
            <w:r w:rsidRPr="00C40BE5">
              <w:t>Mitigación / Monitoreo</w:t>
            </w:r>
          </w:p>
        </w:tc>
        <w:tc>
          <w:tcPr>
            <w:tcW w:w="7228" w:type="dxa"/>
            <w:gridSpan w:val="3"/>
          </w:tcPr>
          <w:p w14:paraId="442C651C" w14:textId="50864ACF" w:rsidR="00C40BE5" w:rsidRPr="00C40BE5" w:rsidRDefault="00DC1815" w:rsidP="00FC4DEF">
            <w:pPr>
              <w:pStyle w:val="Textotabla"/>
            </w:pPr>
            <w:r w:rsidRPr="00DC1815">
              <w:t>Usar recubrimientos protectores y materiales resistentes a la corrosión y al agua.</w:t>
            </w:r>
          </w:p>
        </w:tc>
      </w:tr>
      <w:tr w:rsidR="00C40BE5" w:rsidRPr="00C40BE5" w14:paraId="2C00E0CA" w14:textId="77777777">
        <w:tc>
          <w:tcPr>
            <w:tcW w:w="2122" w:type="dxa"/>
          </w:tcPr>
          <w:p w14:paraId="22055BA9" w14:textId="77777777" w:rsidR="00C40BE5" w:rsidRPr="00C40BE5" w:rsidRDefault="00C40BE5" w:rsidP="00FC4DEF">
            <w:pPr>
              <w:pStyle w:val="Textotabla"/>
            </w:pPr>
            <w:r w:rsidRPr="00C40BE5">
              <w:t>Manejo / Plan de contingencia / Disparador</w:t>
            </w:r>
          </w:p>
        </w:tc>
        <w:tc>
          <w:tcPr>
            <w:tcW w:w="7228" w:type="dxa"/>
            <w:gridSpan w:val="3"/>
          </w:tcPr>
          <w:p w14:paraId="429A1412" w14:textId="477BBEF4" w:rsidR="00C40BE5" w:rsidRPr="00C40BE5" w:rsidRDefault="00DC1815" w:rsidP="00FC4DEF">
            <w:pPr>
              <w:pStyle w:val="Textotabla"/>
            </w:pPr>
            <w:r w:rsidRPr="00DC1815">
              <w:t>Desarrollar planes de mantenimiento y tener sensores de repuesto disponibles.</w:t>
            </w:r>
          </w:p>
        </w:tc>
      </w:tr>
      <w:tr w:rsidR="00C40BE5" w:rsidRPr="00C40BE5" w14:paraId="7338B1E6" w14:textId="77777777">
        <w:tc>
          <w:tcPr>
            <w:tcW w:w="2122" w:type="dxa"/>
          </w:tcPr>
          <w:p w14:paraId="38BC6E97" w14:textId="77777777" w:rsidR="00C40BE5" w:rsidRPr="00C40BE5" w:rsidRDefault="00C40BE5" w:rsidP="00FC4DEF">
            <w:pPr>
              <w:pStyle w:val="Textotabla"/>
            </w:pPr>
            <w:r w:rsidRPr="00C40BE5">
              <w:t>Estado actual</w:t>
            </w:r>
          </w:p>
        </w:tc>
        <w:tc>
          <w:tcPr>
            <w:tcW w:w="7228" w:type="dxa"/>
            <w:gridSpan w:val="3"/>
          </w:tcPr>
          <w:p w14:paraId="2FEB5C17" w14:textId="4342397A" w:rsidR="00C40BE5" w:rsidRPr="00C40BE5" w:rsidRDefault="00DC1815" w:rsidP="00FC4DEF">
            <w:pPr>
              <w:pStyle w:val="Textotabla"/>
            </w:pPr>
            <w:r>
              <w:t>En proceso de implementación</w:t>
            </w:r>
          </w:p>
        </w:tc>
      </w:tr>
      <w:tr w:rsidR="00C40BE5" w:rsidRPr="00C40BE5" w14:paraId="7A615348" w14:textId="77777777">
        <w:tc>
          <w:tcPr>
            <w:tcW w:w="2122" w:type="dxa"/>
          </w:tcPr>
          <w:p w14:paraId="610DB2B3" w14:textId="7AE0ABF8" w:rsidR="00C40BE5" w:rsidRPr="00C40BE5" w:rsidRDefault="00C354B5" w:rsidP="00FC4DEF">
            <w:pPr>
              <w:pStyle w:val="Textotabla"/>
            </w:pPr>
            <w:r w:rsidRPr="00C354B5">
              <w:t>Originador</w:t>
            </w:r>
          </w:p>
        </w:tc>
        <w:tc>
          <w:tcPr>
            <w:tcW w:w="7228" w:type="dxa"/>
            <w:gridSpan w:val="3"/>
          </w:tcPr>
          <w:p w14:paraId="658D5777" w14:textId="0E135F3F" w:rsidR="00C40BE5" w:rsidRPr="00C40BE5" w:rsidRDefault="00C40BE5" w:rsidP="00FC4DEF">
            <w:pPr>
              <w:pStyle w:val="Textotabla"/>
            </w:pPr>
          </w:p>
        </w:tc>
      </w:tr>
      <w:tr w:rsidR="00C40BE5" w:rsidRPr="00C40BE5" w14:paraId="367526C4" w14:textId="77777777">
        <w:tc>
          <w:tcPr>
            <w:tcW w:w="2122" w:type="dxa"/>
          </w:tcPr>
          <w:p w14:paraId="02C4F64F" w14:textId="77777777" w:rsidR="00C40BE5" w:rsidRPr="00C40BE5" w:rsidRDefault="00C40BE5" w:rsidP="00FC4DEF">
            <w:pPr>
              <w:pStyle w:val="Textotabla"/>
            </w:pPr>
            <w:r w:rsidRPr="00C40BE5">
              <w:t xml:space="preserve">Asignado </w:t>
            </w:r>
          </w:p>
        </w:tc>
        <w:tc>
          <w:tcPr>
            <w:tcW w:w="7228" w:type="dxa"/>
            <w:gridSpan w:val="3"/>
          </w:tcPr>
          <w:p w14:paraId="5929DFA2" w14:textId="2B9EEE11" w:rsidR="00C40BE5" w:rsidRPr="00C40BE5" w:rsidRDefault="003F514A" w:rsidP="00FC4DEF">
            <w:pPr>
              <w:pStyle w:val="Textotabla"/>
            </w:pPr>
            <w:r>
              <w:t>Jeremy Sajid Cazares Cruz</w:t>
            </w:r>
            <w:r w:rsidR="00E64F3F">
              <w:t>,</w:t>
            </w:r>
            <w:r>
              <w:t xml:space="preserve"> Brandon Josué Guerrero Pérez</w:t>
            </w:r>
            <w:r w:rsidR="00E64F3F">
              <w:t xml:space="preserve"> y los cuidadores de ajolotes.</w:t>
            </w:r>
          </w:p>
        </w:tc>
      </w:tr>
    </w:tbl>
    <w:p w14:paraId="2CA01866" w14:textId="77777777" w:rsidR="002255B0" w:rsidRDefault="002255B0" w:rsidP="002255B0">
      <w:pPr>
        <w:pStyle w:val="Cita"/>
      </w:pPr>
      <w:r>
        <w:t>Fuente: Elaboración propia</w:t>
      </w:r>
    </w:p>
    <w:p w14:paraId="475D00AC" w14:textId="77777777" w:rsidR="00C40BE5" w:rsidRPr="00C40BE5" w:rsidRDefault="00C40BE5" w:rsidP="00FC4DEF">
      <w:pPr>
        <w:pStyle w:val="Textotabla"/>
      </w:pPr>
    </w:p>
    <w:p w14:paraId="5B85CFDF" w14:textId="77777777" w:rsidR="00B2632F" w:rsidRDefault="00B2632F">
      <w:pPr>
        <w:spacing w:after="160" w:line="259" w:lineRule="auto"/>
        <w:rPr>
          <w:rFonts w:ascii="Times New Roman" w:hAnsi="Times New Roman"/>
          <w:i/>
          <w:iCs/>
          <w:szCs w:val="18"/>
        </w:rPr>
      </w:pPr>
      <w:r>
        <w:br w:type="page"/>
      </w:r>
    </w:p>
    <w:p w14:paraId="2EE371DE" w14:textId="6CFA1154" w:rsidR="0062254A" w:rsidRPr="0062254A" w:rsidRDefault="00185368" w:rsidP="00185368">
      <w:pPr>
        <w:pStyle w:val="Descripcin"/>
      </w:pPr>
      <w:bookmarkStart w:id="192" w:name="_Toc167237936"/>
      <w:r>
        <w:lastRenderedPageBreak/>
        <w:t xml:space="preserve">Tabla </w:t>
      </w:r>
      <w:r>
        <w:fldChar w:fldCharType="begin"/>
      </w:r>
      <w:r>
        <w:instrText xml:space="preserve"> SEQ Tabla \* ARABIC </w:instrText>
      </w:r>
      <w:r>
        <w:fldChar w:fldCharType="separate"/>
      </w:r>
      <w:r w:rsidR="009B0259">
        <w:rPr>
          <w:noProof/>
        </w:rPr>
        <w:t>29</w:t>
      </w:r>
      <w:r>
        <w:fldChar w:fldCharType="end"/>
      </w:r>
      <w:r>
        <w:t xml:space="preserve">. </w:t>
      </w:r>
      <w:r w:rsidRPr="00185368">
        <w:t xml:space="preserve">Hoja de información de riesgo </w:t>
      </w:r>
      <w:r>
        <w:t>8</w:t>
      </w:r>
      <w:bookmarkEnd w:id="192"/>
    </w:p>
    <w:tbl>
      <w:tblPr>
        <w:tblStyle w:val="Tablaconcuadrcula"/>
        <w:tblW w:w="0" w:type="auto"/>
        <w:tblLook w:val="04A0" w:firstRow="1" w:lastRow="0" w:firstColumn="1" w:lastColumn="0" w:noHBand="0" w:noVBand="1"/>
      </w:tblPr>
      <w:tblGrid>
        <w:gridCol w:w="2122"/>
        <w:gridCol w:w="2552"/>
        <w:gridCol w:w="2338"/>
        <w:gridCol w:w="2338"/>
      </w:tblGrid>
      <w:tr w:rsidR="0062254A" w:rsidRPr="0062254A" w14:paraId="58B7C13C" w14:textId="77777777">
        <w:tc>
          <w:tcPr>
            <w:tcW w:w="9350" w:type="dxa"/>
            <w:gridSpan w:val="4"/>
          </w:tcPr>
          <w:p w14:paraId="66940CB1" w14:textId="77777777" w:rsidR="0062254A" w:rsidRPr="0062254A" w:rsidRDefault="0062254A" w:rsidP="00FC4DEF">
            <w:pPr>
              <w:pStyle w:val="Textotabla"/>
            </w:pPr>
            <w:r w:rsidRPr="0062254A">
              <w:t>Hoja de información de riesgo</w:t>
            </w:r>
          </w:p>
        </w:tc>
      </w:tr>
      <w:tr w:rsidR="0062254A" w:rsidRPr="0062254A" w14:paraId="48999A0A" w14:textId="77777777">
        <w:tc>
          <w:tcPr>
            <w:tcW w:w="2122" w:type="dxa"/>
          </w:tcPr>
          <w:p w14:paraId="1C7CF9F5" w14:textId="77777777" w:rsidR="0062254A" w:rsidRPr="0062254A" w:rsidRDefault="0062254A" w:rsidP="00FC4DEF">
            <w:pPr>
              <w:pStyle w:val="Textotabla"/>
            </w:pPr>
            <w:r w:rsidRPr="0062254A">
              <w:t>Riesgo ID:</w:t>
            </w:r>
          </w:p>
          <w:p w14:paraId="018DF9B5" w14:textId="5FD9FBC9" w:rsidR="0062254A" w:rsidRPr="0062254A" w:rsidRDefault="0062254A" w:rsidP="00FC4DEF">
            <w:pPr>
              <w:pStyle w:val="Textotabla"/>
            </w:pPr>
            <w:r w:rsidRPr="0062254A">
              <w:t>R</w:t>
            </w:r>
            <w:r w:rsidR="00777A4B">
              <w:t>8</w:t>
            </w:r>
          </w:p>
        </w:tc>
        <w:tc>
          <w:tcPr>
            <w:tcW w:w="2552" w:type="dxa"/>
          </w:tcPr>
          <w:p w14:paraId="3EB15617" w14:textId="77777777" w:rsidR="0062254A" w:rsidRPr="0062254A" w:rsidRDefault="0062254A" w:rsidP="00FC4DEF">
            <w:pPr>
              <w:pStyle w:val="Textotabla"/>
            </w:pPr>
            <w:r w:rsidRPr="0062254A">
              <w:t>Fecha:</w:t>
            </w:r>
          </w:p>
          <w:p w14:paraId="3440992F" w14:textId="03A5BDAA" w:rsidR="0062254A" w:rsidRPr="0062254A" w:rsidRDefault="00D07E39" w:rsidP="00FC4DEF">
            <w:pPr>
              <w:pStyle w:val="Textotabla"/>
            </w:pPr>
            <w:r>
              <w:t>10</w:t>
            </w:r>
            <w:r w:rsidR="0062254A" w:rsidRPr="0062254A">
              <w:t>/0</w:t>
            </w:r>
            <w:r w:rsidR="00495964">
              <w:t>3</w:t>
            </w:r>
            <w:r w:rsidR="0062254A" w:rsidRPr="0062254A">
              <w:t>/2024</w:t>
            </w:r>
          </w:p>
        </w:tc>
        <w:tc>
          <w:tcPr>
            <w:tcW w:w="2338" w:type="dxa"/>
          </w:tcPr>
          <w:p w14:paraId="2D416370" w14:textId="77777777" w:rsidR="0062254A" w:rsidRPr="0062254A" w:rsidRDefault="0062254A" w:rsidP="00FC4DEF">
            <w:pPr>
              <w:pStyle w:val="Textotabla"/>
            </w:pPr>
            <w:r w:rsidRPr="0062254A">
              <w:t>Probabilidad:</w:t>
            </w:r>
          </w:p>
          <w:p w14:paraId="40907E7A" w14:textId="77777777" w:rsidR="0062254A" w:rsidRPr="0062254A" w:rsidRDefault="0062254A" w:rsidP="00FC4DEF">
            <w:pPr>
              <w:pStyle w:val="Textotabla"/>
            </w:pPr>
            <w:r w:rsidRPr="0062254A">
              <w:t>3 (Ocasional)</w:t>
            </w:r>
          </w:p>
        </w:tc>
        <w:tc>
          <w:tcPr>
            <w:tcW w:w="2338" w:type="dxa"/>
          </w:tcPr>
          <w:p w14:paraId="0250F068" w14:textId="77777777" w:rsidR="0062254A" w:rsidRPr="0062254A" w:rsidRDefault="0062254A" w:rsidP="00FC4DEF">
            <w:pPr>
              <w:pStyle w:val="Textotabla"/>
            </w:pPr>
            <w:r w:rsidRPr="0062254A">
              <w:t>Impacto:</w:t>
            </w:r>
          </w:p>
          <w:p w14:paraId="76237056" w14:textId="49E35406" w:rsidR="0062254A" w:rsidRPr="0062254A" w:rsidRDefault="00C5786E" w:rsidP="00FC4DEF">
            <w:pPr>
              <w:pStyle w:val="Textotabla"/>
            </w:pPr>
            <w:r w:rsidRPr="00C5786E">
              <w:t>B (Menor)</w:t>
            </w:r>
          </w:p>
        </w:tc>
      </w:tr>
      <w:tr w:rsidR="0062254A" w:rsidRPr="0062254A" w14:paraId="7C00BB1A" w14:textId="77777777">
        <w:tc>
          <w:tcPr>
            <w:tcW w:w="2122" w:type="dxa"/>
          </w:tcPr>
          <w:p w14:paraId="47B759B5" w14:textId="77777777" w:rsidR="0062254A" w:rsidRPr="0062254A" w:rsidRDefault="0062254A" w:rsidP="00FC4DEF">
            <w:pPr>
              <w:pStyle w:val="Textotabla"/>
            </w:pPr>
            <w:r w:rsidRPr="0062254A">
              <w:t>Descripción</w:t>
            </w:r>
          </w:p>
        </w:tc>
        <w:tc>
          <w:tcPr>
            <w:tcW w:w="7228" w:type="dxa"/>
            <w:gridSpan w:val="3"/>
          </w:tcPr>
          <w:p w14:paraId="5FF95A0E" w14:textId="5AF00ACD" w:rsidR="0062254A" w:rsidRPr="0062254A" w:rsidRDefault="00D25E2F" w:rsidP="00FC4DEF">
            <w:pPr>
              <w:pStyle w:val="Textotabla"/>
            </w:pPr>
            <w:r w:rsidRPr="00D25E2F">
              <w:t>Sobrecostes en la implementación del sistema debido a imprevistos técnicos o de integración</w:t>
            </w:r>
          </w:p>
        </w:tc>
      </w:tr>
      <w:tr w:rsidR="0062254A" w:rsidRPr="0062254A" w14:paraId="1EA317FE" w14:textId="77777777">
        <w:tc>
          <w:tcPr>
            <w:tcW w:w="2122" w:type="dxa"/>
          </w:tcPr>
          <w:p w14:paraId="4316C37D" w14:textId="77777777" w:rsidR="0062254A" w:rsidRPr="0062254A" w:rsidRDefault="0062254A" w:rsidP="00FC4DEF">
            <w:pPr>
              <w:pStyle w:val="Textotabla"/>
            </w:pPr>
            <w:r w:rsidRPr="0062254A">
              <w:t>Tipo de riesgo</w:t>
            </w:r>
          </w:p>
        </w:tc>
        <w:tc>
          <w:tcPr>
            <w:tcW w:w="7228" w:type="dxa"/>
            <w:gridSpan w:val="3"/>
          </w:tcPr>
          <w:p w14:paraId="5B5673BE" w14:textId="132846DD" w:rsidR="0062254A" w:rsidRPr="0062254A" w:rsidRDefault="00F53854" w:rsidP="00FC4DEF">
            <w:pPr>
              <w:pStyle w:val="Textotabla"/>
            </w:pPr>
            <w:r w:rsidRPr="00F53854">
              <w:t>Económico</w:t>
            </w:r>
          </w:p>
        </w:tc>
      </w:tr>
      <w:tr w:rsidR="0062254A" w:rsidRPr="0062254A" w14:paraId="36448FD9" w14:textId="77777777">
        <w:tc>
          <w:tcPr>
            <w:tcW w:w="2122" w:type="dxa"/>
          </w:tcPr>
          <w:p w14:paraId="71DC2830" w14:textId="77777777" w:rsidR="0062254A" w:rsidRPr="0062254A" w:rsidRDefault="0062254A" w:rsidP="00FC4DEF">
            <w:pPr>
              <w:pStyle w:val="Textotabla"/>
            </w:pPr>
            <w:r w:rsidRPr="0062254A">
              <w:t>Refinamiento de contexto</w:t>
            </w:r>
          </w:p>
        </w:tc>
        <w:tc>
          <w:tcPr>
            <w:tcW w:w="7228" w:type="dxa"/>
            <w:gridSpan w:val="3"/>
          </w:tcPr>
          <w:p w14:paraId="25FEAD21" w14:textId="730C1580" w:rsidR="0062254A" w:rsidRPr="0062254A" w:rsidRDefault="00F53854" w:rsidP="00FC4DEF">
            <w:pPr>
              <w:pStyle w:val="Textotabla"/>
            </w:pPr>
            <w:r w:rsidRPr="00F53854">
              <w:t>Los imprevistos técnicos o de integración pueden generar sobrecostes en la implementación del sistema.</w:t>
            </w:r>
          </w:p>
        </w:tc>
      </w:tr>
      <w:tr w:rsidR="0062254A" w:rsidRPr="0062254A" w14:paraId="358E5B0B" w14:textId="77777777">
        <w:tc>
          <w:tcPr>
            <w:tcW w:w="2122" w:type="dxa"/>
          </w:tcPr>
          <w:p w14:paraId="7F4F4EE5" w14:textId="77777777" w:rsidR="0062254A" w:rsidRPr="0062254A" w:rsidRDefault="0062254A" w:rsidP="00FC4DEF">
            <w:pPr>
              <w:pStyle w:val="Textotabla"/>
            </w:pPr>
            <w:proofErr w:type="spellStart"/>
            <w:r w:rsidRPr="0062254A">
              <w:t>Sub-condición</w:t>
            </w:r>
            <w:proofErr w:type="spellEnd"/>
            <w:r w:rsidRPr="0062254A">
              <w:t xml:space="preserve"> 1</w:t>
            </w:r>
          </w:p>
        </w:tc>
        <w:tc>
          <w:tcPr>
            <w:tcW w:w="7228" w:type="dxa"/>
            <w:gridSpan w:val="3"/>
          </w:tcPr>
          <w:p w14:paraId="2092A9F2" w14:textId="46633862" w:rsidR="0062254A" w:rsidRPr="0062254A" w:rsidRDefault="00F53854" w:rsidP="00FC4DEF">
            <w:pPr>
              <w:pStyle w:val="Textotabla"/>
            </w:pPr>
            <w:r w:rsidRPr="00F53854">
              <w:t>Fallos en la compatibilidad de componentes.</w:t>
            </w:r>
          </w:p>
        </w:tc>
      </w:tr>
      <w:tr w:rsidR="0062254A" w:rsidRPr="0062254A" w14:paraId="353185E8" w14:textId="77777777">
        <w:tc>
          <w:tcPr>
            <w:tcW w:w="2122" w:type="dxa"/>
          </w:tcPr>
          <w:p w14:paraId="31477C54" w14:textId="77777777" w:rsidR="0062254A" w:rsidRPr="0062254A" w:rsidRDefault="0062254A" w:rsidP="00FC4DEF">
            <w:pPr>
              <w:pStyle w:val="Textotabla"/>
            </w:pPr>
            <w:proofErr w:type="spellStart"/>
            <w:r w:rsidRPr="0062254A">
              <w:t>Sub-condición</w:t>
            </w:r>
            <w:proofErr w:type="spellEnd"/>
            <w:r w:rsidRPr="0062254A">
              <w:t xml:space="preserve"> 2</w:t>
            </w:r>
          </w:p>
        </w:tc>
        <w:tc>
          <w:tcPr>
            <w:tcW w:w="7228" w:type="dxa"/>
            <w:gridSpan w:val="3"/>
          </w:tcPr>
          <w:p w14:paraId="1E79795C" w14:textId="3DF0C107" w:rsidR="0062254A" w:rsidRPr="0062254A" w:rsidRDefault="00F53854" w:rsidP="00FC4DEF">
            <w:pPr>
              <w:pStyle w:val="Textotabla"/>
            </w:pPr>
            <w:r w:rsidRPr="00F53854">
              <w:t>Requerimientos adicionales no previstos inicialmente.</w:t>
            </w:r>
          </w:p>
        </w:tc>
      </w:tr>
      <w:tr w:rsidR="0062254A" w:rsidRPr="0062254A" w14:paraId="1A49CB3C" w14:textId="77777777">
        <w:tc>
          <w:tcPr>
            <w:tcW w:w="2122" w:type="dxa"/>
          </w:tcPr>
          <w:p w14:paraId="47EAD3B2" w14:textId="77777777" w:rsidR="0062254A" w:rsidRPr="0062254A" w:rsidRDefault="0062254A" w:rsidP="00FC4DEF">
            <w:pPr>
              <w:pStyle w:val="Textotabla"/>
            </w:pPr>
            <w:r w:rsidRPr="0062254A">
              <w:t>Mitigación / Monitoreo</w:t>
            </w:r>
          </w:p>
        </w:tc>
        <w:tc>
          <w:tcPr>
            <w:tcW w:w="7228" w:type="dxa"/>
            <w:gridSpan w:val="3"/>
          </w:tcPr>
          <w:p w14:paraId="16C83945" w14:textId="49EAB68F" w:rsidR="0062254A" w:rsidRPr="0062254A" w:rsidRDefault="00D1613D" w:rsidP="00FC4DEF">
            <w:pPr>
              <w:pStyle w:val="Textotabla"/>
            </w:pPr>
            <w:r w:rsidRPr="00D1613D">
              <w:t>Realizar una planificación detallada y prever un margen de contingencia en el presupuesto.</w:t>
            </w:r>
          </w:p>
        </w:tc>
      </w:tr>
      <w:tr w:rsidR="0062254A" w:rsidRPr="0062254A" w14:paraId="5D5470F2" w14:textId="77777777">
        <w:tc>
          <w:tcPr>
            <w:tcW w:w="2122" w:type="dxa"/>
          </w:tcPr>
          <w:p w14:paraId="1C0674FF" w14:textId="77777777" w:rsidR="0062254A" w:rsidRPr="0062254A" w:rsidRDefault="0062254A" w:rsidP="00FC4DEF">
            <w:pPr>
              <w:pStyle w:val="Textotabla"/>
            </w:pPr>
            <w:r w:rsidRPr="0062254A">
              <w:t>Manejo / Plan de contingencia / Disparador</w:t>
            </w:r>
          </w:p>
        </w:tc>
        <w:tc>
          <w:tcPr>
            <w:tcW w:w="7228" w:type="dxa"/>
            <w:gridSpan w:val="3"/>
          </w:tcPr>
          <w:p w14:paraId="3EC316F4" w14:textId="7FBD75E1" w:rsidR="0062254A" w:rsidRPr="0062254A" w:rsidRDefault="00D1613D" w:rsidP="00FC4DEF">
            <w:pPr>
              <w:pStyle w:val="Textotabla"/>
            </w:pPr>
            <w:r w:rsidRPr="00D1613D">
              <w:t>Monitorear constantemente el progreso del proyecto y ajustar el plan según sea necesario.</w:t>
            </w:r>
          </w:p>
        </w:tc>
      </w:tr>
      <w:tr w:rsidR="0062254A" w:rsidRPr="0062254A" w14:paraId="7083C4EA" w14:textId="77777777">
        <w:tc>
          <w:tcPr>
            <w:tcW w:w="2122" w:type="dxa"/>
          </w:tcPr>
          <w:p w14:paraId="0B7DD9BF" w14:textId="77777777" w:rsidR="0062254A" w:rsidRPr="0062254A" w:rsidRDefault="0062254A" w:rsidP="00FC4DEF">
            <w:pPr>
              <w:pStyle w:val="Textotabla"/>
            </w:pPr>
            <w:r w:rsidRPr="0062254A">
              <w:t>Estado actual</w:t>
            </w:r>
          </w:p>
        </w:tc>
        <w:tc>
          <w:tcPr>
            <w:tcW w:w="7228" w:type="dxa"/>
            <w:gridSpan w:val="3"/>
          </w:tcPr>
          <w:p w14:paraId="76172217" w14:textId="414FCA04" w:rsidR="0062254A" w:rsidRPr="0062254A" w:rsidRDefault="0062254A" w:rsidP="00FC4DEF">
            <w:pPr>
              <w:pStyle w:val="Textotabla"/>
            </w:pPr>
            <w:r w:rsidRPr="0062254A">
              <w:t>En pr</w:t>
            </w:r>
            <w:r w:rsidR="00D1613D">
              <w:t>oceso de evaluación</w:t>
            </w:r>
          </w:p>
        </w:tc>
      </w:tr>
      <w:tr w:rsidR="0062254A" w:rsidRPr="0062254A" w14:paraId="6C4E4778" w14:textId="77777777">
        <w:tc>
          <w:tcPr>
            <w:tcW w:w="2122" w:type="dxa"/>
          </w:tcPr>
          <w:p w14:paraId="0A2628E4" w14:textId="77D64CAE" w:rsidR="0062254A" w:rsidRPr="0062254A" w:rsidRDefault="00C354B5" w:rsidP="00FC4DEF">
            <w:pPr>
              <w:pStyle w:val="Textotabla"/>
            </w:pPr>
            <w:r w:rsidRPr="00C354B5">
              <w:t>Originador</w:t>
            </w:r>
          </w:p>
        </w:tc>
        <w:tc>
          <w:tcPr>
            <w:tcW w:w="7228" w:type="dxa"/>
            <w:gridSpan w:val="3"/>
          </w:tcPr>
          <w:p w14:paraId="74FB6B3F" w14:textId="4744F437" w:rsidR="0062254A" w:rsidRPr="0062254A" w:rsidRDefault="0062254A" w:rsidP="00FC4DEF">
            <w:pPr>
              <w:pStyle w:val="Textotabla"/>
            </w:pPr>
          </w:p>
        </w:tc>
      </w:tr>
      <w:tr w:rsidR="0062254A" w:rsidRPr="0062254A" w14:paraId="3DF69C9A" w14:textId="77777777">
        <w:tc>
          <w:tcPr>
            <w:tcW w:w="2122" w:type="dxa"/>
          </w:tcPr>
          <w:p w14:paraId="1218C2E7" w14:textId="77777777" w:rsidR="0062254A" w:rsidRPr="0062254A" w:rsidRDefault="0062254A" w:rsidP="00FC4DEF">
            <w:pPr>
              <w:pStyle w:val="Textotabla"/>
            </w:pPr>
            <w:r w:rsidRPr="0062254A">
              <w:t xml:space="preserve">Asignado </w:t>
            </w:r>
          </w:p>
        </w:tc>
        <w:tc>
          <w:tcPr>
            <w:tcW w:w="7228" w:type="dxa"/>
            <w:gridSpan w:val="3"/>
          </w:tcPr>
          <w:p w14:paraId="5AF9D894" w14:textId="552EEBED" w:rsidR="0062254A" w:rsidRPr="0062254A" w:rsidRDefault="001744F4" w:rsidP="00FC4DEF">
            <w:pPr>
              <w:pStyle w:val="Textotabla"/>
            </w:pPr>
            <w:r>
              <w:t>Todo el equipo de desarrollo</w:t>
            </w:r>
          </w:p>
        </w:tc>
      </w:tr>
    </w:tbl>
    <w:p w14:paraId="44A4E2F4" w14:textId="77777777" w:rsidR="002255B0" w:rsidRDefault="002255B0" w:rsidP="002255B0">
      <w:pPr>
        <w:pStyle w:val="Cita"/>
      </w:pPr>
      <w:r>
        <w:t>Fuente: Elaboración propia</w:t>
      </w:r>
    </w:p>
    <w:p w14:paraId="38E29CEF" w14:textId="77777777" w:rsidR="0062254A" w:rsidRPr="0062254A" w:rsidRDefault="0062254A" w:rsidP="00FC4DEF">
      <w:pPr>
        <w:pStyle w:val="Textotabla"/>
      </w:pPr>
    </w:p>
    <w:p w14:paraId="728BDA1F" w14:textId="77777777" w:rsidR="00B2632F" w:rsidRDefault="00B2632F">
      <w:pPr>
        <w:spacing w:after="160" w:line="259" w:lineRule="auto"/>
        <w:rPr>
          <w:rFonts w:ascii="Times New Roman" w:hAnsi="Times New Roman"/>
          <w:i/>
          <w:iCs/>
          <w:szCs w:val="18"/>
        </w:rPr>
      </w:pPr>
      <w:r>
        <w:br w:type="page"/>
      </w:r>
    </w:p>
    <w:p w14:paraId="0778E244" w14:textId="6C7A8AA0" w:rsidR="00B80FCC" w:rsidRPr="00B80FCC" w:rsidRDefault="00185368" w:rsidP="00185368">
      <w:pPr>
        <w:pStyle w:val="Descripcin"/>
      </w:pPr>
      <w:bookmarkStart w:id="193" w:name="_Toc167237937"/>
      <w:r>
        <w:lastRenderedPageBreak/>
        <w:t xml:space="preserve">Tabla </w:t>
      </w:r>
      <w:r>
        <w:fldChar w:fldCharType="begin"/>
      </w:r>
      <w:r>
        <w:instrText xml:space="preserve"> SEQ Tabla \* ARABIC </w:instrText>
      </w:r>
      <w:r>
        <w:fldChar w:fldCharType="separate"/>
      </w:r>
      <w:r w:rsidR="009B0259">
        <w:rPr>
          <w:noProof/>
        </w:rPr>
        <w:t>30</w:t>
      </w:r>
      <w:r>
        <w:fldChar w:fldCharType="end"/>
      </w:r>
      <w:r>
        <w:t xml:space="preserve">. </w:t>
      </w:r>
      <w:r w:rsidRPr="00185368">
        <w:t xml:space="preserve">Hoja de información de riesgo </w:t>
      </w:r>
      <w:r>
        <w:t>9</w:t>
      </w:r>
      <w:bookmarkEnd w:id="193"/>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45A96C0D" w14:textId="77777777">
        <w:tc>
          <w:tcPr>
            <w:tcW w:w="9350" w:type="dxa"/>
            <w:gridSpan w:val="4"/>
          </w:tcPr>
          <w:p w14:paraId="50BB89FC" w14:textId="77777777" w:rsidR="00B80FCC" w:rsidRPr="00B80FCC" w:rsidRDefault="00B80FCC" w:rsidP="00FC4DEF">
            <w:pPr>
              <w:pStyle w:val="Textotabla"/>
            </w:pPr>
            <w:r w:rsidRPr="00B80FCC">
              <w:t>Hoja de información de riesgo</w:t>
            </w:r>
          </w:p>
        </w:tc>
      </w:tr>
      <w:tr w:rsidR="00B80FCC" w:rsidRPr="00B80FCC" w14:paraId="34884A9F" w14:textId="77777777">
        <w:tc>
          <w:tcPr>
            <w:tcW w:w="2122" w:type="dxa"/>
          </w:tcPr>
          <w:p w14:paraId="0FA310F5" w14:textId="77777777" w:rsidR="00B80FCC" w:rsidRPr="00B80FCC" w:rsidRDefault="00B80FCC" w:rsidP="00FC4DEF">
            <w:pPr>
              <w:pStyle w:val="Textotabla"/>
            </w:pPr>
            <w:r w:rsidRPr="00B80FCC">
              <w:t>Riesgo ID:</w:t>
            </w:r>
          </w:p>
          <w:p w14:paraId="7DCE3F7F" w14:textId="520F450C" w:rsidR="00B80FCC" w:rsidRPr="00B80FCC" w:rsidRDefault="00B80FCC" w:rsidP="00FC4DEF">
            <w:pPr>
              <w:pStyle w:val="Textotabla"/>
            </w:pPr>
            <w:r w:rsidRPr="00B80FCC">
              <w:t>R</w:t>
            </w:r>
            <w:r w:rsidR="00BF4976">
              <w:t>9</w:t>
            </w:r>
          </w:p>
        </w:tc>
        <w:tc>
          <w:tcPr>
            <w:tcW w:w="2552" w:type="dxa"/>
          </w:tcPr>
          <w:p w14:paraId="6C66E9B0" w14:textId="77777777" w:rsidR="00B80FCC" w:rsidRPr="00B80FCC" w:rsidRDefault="00B80FCC" w:rsidP="00FC4DEF">
            <w:pPr>
              <w:pStyle w:val="Textotabla"/>
            </w:pPr>
            <w:r w:rsidRPr="00B80FCC">
              <w:t>Fecha:</w:t>
            </w:r>
          </w:p>
          <w:p w14:paraId="431FFD33" w14:textId="189BF141" w:rsidR="00B80FCC" w:rsidRPr="00B80FCC" w:rsidRDefault="00D07E39" w:rsidP="00FC4DEF">
            <w:pPr>
              <w:pStyle w:val="Textotabla"/>
            </w:pPr>
            <w:r>
              <w:t>13</w:t>
            </w:r>
            <w:r w:rsidR="00B80FCC" w:rsidRPr="00B80FCC">
              <w:t>/0</w:t>
            </w:r>
            <w:r>
              <w:t>3</w:t>
            </w:r>
            <w:r w:rsidR="00B80FCC" w:rsidRPr="00B80FCC">
              <w:t>/2024</w:t>
            </w:r>
          </w:p>
        </w:tc>
        <w:tc>
          <w:tcPr>
            <w:tcW w:w="2338" w:type="dxa"/>
          </w:tcPr>
          <w:p w14:paraId="3D415589" w14:textId="77777777" w:rsidR="00B80FCC" w:rsidRPr="00B80FCC" w:rsidRDefault="00B80FCC" w:rsidP="00FC4DEF">
            <w:pPr>
              <w:pStyle w:val="Textotabla"/>
            </w:pPr>
            <w:r w:rsidRPr="00B80FCC">
              <w:t>Probabilidad:</w:t>
            </w:r>
          </w:p>
          <w:p w14:paraId="0E7B319A" w14:textId="2C686FE7" w:rsidR="00B80FCC" w:rsidRPr="00B80FCC" w:rsidRDefault="00A47D08" w:rsidP="00FC4DEF">
            <w:pPr>
              <w:pStyle w:val="Textotabla"/>
            </w:pPr>
            <w:r w:rsidRPr="00A47D08">
              <w:t>3 (Ocasional)</w:t>
            </w:r>
          </w:p>
        </w:tc>
        <w:tc>
          <w:tcPr>
            <w:tcW w:w="2338" w:type="dxa"/>
          </w:tcPr>
          <w:p w14:paraId="272AA9B4" w14:textId="77777777" w:rsidR="00B80FCC" w:rsidRPr="00B80FCC" w:rsidRDefault="00B80FCC" w:rsidP="00FC4DEF">
            <w:pPr>
              <w:pStyle w:val="Textotabla"/>
            </w:pPr>
            <w:r w:rsidRPr="00B80FCC">
              <w:t>Impacto:</w:t>
            </w:r>
          </w:p>
          <w:p w14:paraId="2ABD202E" w14:textId="5E4A4FA3" w:rsidR="00B80FCC" w:rsidRPr="00B80FCC" w:rsidRDefault="00A47D08" w:rsidP="00FC4DEF">
            <w:pPr>
              <w:pStyle w:val="Textotabla"/>
            </w:pPr>
            <w:r w:rsidRPr="00A47D08">
              <w:t>B (Menor)</w:t>
            </w:r>
          </w:p>
        </w:tc>
      </w:tr>
      <w:tr w:rsidR="00B80FCC" w:rsidRPr="00B80FCC" w14:paraId="03A0E67F" w14:textId="77777777">
        <w:tc>
          <w:tcPr>
            <w:tcW w:w="2122" w:type="dxa"/>
          </w:tcPr>
          <w:p w14:paraId="6BA37B4B" w14:textId="77777777" w:rsidR="00B80FCC" w:rsidRPr="00B80FCC" w:rsidRDefault="00B80FCC" w:rsidP="00FC4DEF">
            <w:pPr>
              <w:pStyle w:val="Textotabla"/>
            </w:pPr>
            <w:r w:rsidRPr="00B80FCC">
              <w:t>Descripción</w:t>
            </w:r>
          </w:p>
        </w:tc>
        <w:tc>
          <w:tcPr>
            <w:tcW w:w="7228" w:type="dxa"/>
            <w:gridSpan w:val="3"/>
          </w:tcPr>
          <w:p w14:paraId="79BDDBA9" w14:textId="7E0C2F62" w:rsidR="00B80FCC" w:rsidRPr="00B80FCC" w:rsidRDefault="00956540" w:rsidP="00FC4DEF">
            <w:pPr>
              <w:pStyle w:val="Textotabla"/>
            </w:pPr>
            <w:r w:rsidRPr="00956540">
              <w:t>Falta de capacitación adecuada del personal en el uso y mantenimiento del sistema</w:t>
            </w:r>
          </w:p>
        </w:tc>
      </w:tr>
      <w:tr w:rsidR="00B80FCC" w:rsidRPr="00B80FCC" w14:paraId="233AE506" w14:textId="77777777">
        <w:tc>
          <w:tcPr>
            <w:tcW w:w="2122" w:type="dxa"/>
          </w:tcPr>
          <w:p w14:paraId="4EB7529A" w14:textId="77777777" w:rsidR="00B80FCC" w:rsidRPr="00B80FCC" w:rsidRDefault="00B80FCC" w:rsidP="00FC4DEF">
            <w:pPr>
              <w:pStyle w:val="Textotabla"/>
            </w:pPr>
            <w:r w:rsidRPr="00B80FCC">
              <w:t>Tipo de riesgo</w:t>
            </w:r>
          </w:p>
        </w:tc>
        <w:tc>
          <w:tcPr>
            <w:tcW w:w="7228" w:type="dxa"/>
            <w:gridSpan w:val="3"/>
          </w:tcPr>
          <w:p w14:paraId="69E8CE30" w14:textId="7FB37BF1" w:rsidR="00B80FCC" w:rsidRPr="00B80FCC" w:rsidRDefault="004030B4" w:rsidP="00FC4DEF">
            <w:pPr>
              <w:pStyle w:val="Textotabla"/>
            </w:pPr>
            <w:r>
              <w:t>Operacional</w:t>
            </w:r>
          </w:p>
        </w:tc>
      </w:tr>
      <w:tr w:rsidR="00B80FCC" w:rsidRPr="00B80FCC" w14:paraId="2CBFC420" w14:textId="77777777">
        <w:tc>
          <w:tcPr>
            <w:tcW w:w="2122" w:type="dxa"/>
          </w:tcPr>
          <w:p w14:paraId="2570EC00" w14:textId="77777777" w:rsidR="00B80FCC" w:rsidRPr="00B80FCC" w:rsidRDefault="00B80FCC" w:rsidP="00FC4DEF">
            <w:pPr>
              <w:pStyle w:val="Textotabla"/>
            </w:pPr>
            <w:r w:rsidRPr="00B80FCC">
              <w:t>Refinamiento de contexto</w:t>
            </w:r>
          </w:p>
        </w:tc>
        <w:tc>
          <w:tcPr>
            <w:tcW w:w="7228" w:type="dxa"/>
            <w:gridSpan w:val="3"/>
          </w:tcPr>
          <w:p w14:paraId="781A8726" w14:textId="38F3B096" w:rsidR="00B80FCC" w:rsidRPr="00B80FCC" w:rsidRDefault="00956540" w:rsidP="00FC4DEF">
            <w:pPr>
              <w:pStyle w:val="Textotabla"/>
            </w:pPr>
            <w:r w:rsidRPr="00956540">
              <w:t>La falta de capacitación puede llevar a errores en el uso y mantenimiento del sistema, afectando su operatividad.</w:t>
            </w:r>
          </w:p>
        </w:tc>
      </w:tr>
      <w:tr w:rsidR="00B80FCC" w:rsidRPr="00B80FCC" w14:paraId="781A13AE" w14:textId="77777777">
        <w:tc>
          <w:tcPr>
            <w:tcW w:w="2122" w:type="dxa"/>
          </w:tcPr>
          <w:p w14:paraId="53D3DB43"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018F78CD" w14:textId="32F00D45" w:rsidR="00B80FCC" w:rsidRPr="00B80FCC" w:rsidRDefault="006E0BF5" w:rsidP="00FC4DEF">
            <w:pPr>
              <w:pStyle w:val="Textotabla"/>
            </w:pPr>
            <w:r w:rsidRPr="006E0BF5">
              <w:t>Personal no familiarizado con el sistema.</w:t>
            </w:r>
          </w:p>
        </w:tc>
      </w:tr>
      <w:tr w:rsidR="00B80FCC" w:rsidRPr="00B80FCC" w14:paraId="5D629E02" w14:textId="77777777">
        <w:tc>
          <w:tcPr>
            <w:tcW w:w="2122" w:type="dxa"/>
          </w:tcPr>
          <w:p w14:paraId="1B71F7CB"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7E3BF63E" w14:textId="5C91FC40" w:rsidR="00B80FCC" w:rsidRPr="00B80FCC" w:rsidRDefault="006E0BF5" w:rsidP="00FC4DEF">
            <w:pPr>
              <w:pStyle w:val="Textotabla"/>
            </w:pPr>
            <w:r w:rsidRPr="006E0BF5">
              <w:t>Falta de formación continua.</w:t>
            </w:r>
          </w:p>
        </w:tc>
      </w:tr>
      <w:tr w:rsidR="00B80FCC" w:rsidRPr="00B80FCC" w14:paraId="2E990A3D" w14:textId="77777777">
        <w:tc>
          <w:tcPr>
            <w:tcW w:w="2122" w:type="dxa"/>
          </w:tcPr>
          <w:p w14:paraId="2B54ABBD" w14:textId="77777777" w:rsidR="00B80FCC" w:rsidRPr="00B80FCC" w:rsidRDefault="00B80FCC" w:rsidP="00FC4DEF">
            <w:pPr>
              <w:pStyle w:val="Textotabla"/>
            </w:pPr>
            <w:r w:rsidRPr="00B80FCC">
              <w:t>Mitigación / Monitoreo</w:t>
            </w:r>
          </w:p>
        </w:tc>
        <w:tc>
          <w:tcPr>
            <w:tcW w:w="7228" w:type="dxa"/>
            <w:gridSpan w:val="3"/>
          </w:tcPr>
          <w:p w14:paraId="6A4D328C" w14:textId="6EEF9EB1" w:rsidR="00B80FCC" w:rsidRPr="00B80FCC" w:rsidRDefault="006E0BF5" w:rsidP="00FC4DEF">
            <w:pPr>
              <w:pStyle w:val="Textotabla"/>
            </w:pPr>
            <w:r w:rsidRPr="006E0BF5">
              <w:t>Implementar programas de capacitación continua y crear manuales y guías de usuario detallados.</w:t>
            </w:r>
          </w:p>
        </w:tc>
      </w:tr>
      <w:tr w:rsidR="00B80FCC" w:rsidRPr="00B80FCC" w14:paraId="13974C53" w14:textId="77777777">
        <w:tc>
          <w:tcPr>
            <w:tcW w:w="2122" w:type="dxa"/>
          </w:tcPr>
          <w:p w14:paraId="402A96C9" w14:textId="77777777" w:rsidR="00B80FCC" w:rsidRPr="00B80FCC" w:rsidRDefault="00B80FCC" w:rsidP="00FC4DEF">
            <w:pPr>
              <w:pStyle w:val="Textotabla"/>
            </w:pPr>
            <w:r w:rsidRPr="00B80FCC">
              <w:t>Manejo / Plan de contingencia / Disparador</w:t>
            </w:r>
          </w:p>
        </w:tc>
        <w:tc>
          <w:tcPr>
            <w:tcW w:w="7228" w:type="dxa"/>
            <w:gridSpan w:val="3"/>
          </w:tcPr>
          <w:p w14:paraId="3CE76194" w14:textId="7D9FE5EB" w:rsidR="00B80FCC" w:rsidRPr="00B80FCC" w:rsidRDefault="002C558A" w:rsidP="00FC4DEF">
            <w:pPr>
              <w:pStyle w:val="Textotabla"/>
            </w:pPr>
            <w:r w:rsidRPr="002C558A">
              <w:t>Realizar simulacros y sesiones prácticas periódicamente.</w:t>
            </w:r>
          </w:p>
        </w:tc>
      </w:tr>
      <w:tr w:rsidR="00B80FCC" w:rsidRPr="00B80FCC" w14:paraId="092FEF84" w14:textId="77777777">
        <w:tc>
          <w:tcPr>
            <w:tcW w:w="2122" w:type="dxa"/>
          </w:tcPr>
          <w:p w14:paraId="2E57D2A9" w14:textId="77777777" w:rsidR="00B80FCC" w:rsidRPr="00B80FCC" w:rsidRDefault="00B80FCC" w:rsidP="00FC4DEF">
            <w:pPr>
              <w:pStyle w:val="Textotabla"/>
            </w:pPr>
            <w:r w:rsidRPr="00B80FCC">
              <w:t>Estado actual</w:t>
            </w:r>
          </w:p>
        </w:tc>
        <w:tc>
          <w:tcPr>
            <w:tcW w:w="7228" w:type="dxa"/>
            <w:gridSpan w:val="3"/>
          </w:tcPr>
          <w:p w14:paraId="7A39744F" w14:textId="279CAF08" w:rsidR="00B80FCC" w:rsidRPr="00B80FCC" w:rsidRDefault="002C558A" w:rsidP="00FC4DEF">
            <w:pPr>
              <w:pStyle w:val="Textotabla"/>
            </w:pPr>
            <w:r>
              <w:t>En proceso de evaluación</w:t>
            </w:r>
          </w:p>
        </w:tc>
      </w:tr>
      <w:tr w:rsidR="00B80FCC" w:rsidRPr="00B80FCC" w14:paraId="197D652F" w14:textId="77777777">
        <w:tc>
          <w:tcPr>
            <w:tcW w:w="2122" w:type="dxa"/>
          </w:tcPr>
          <w:p w14:paraId="0F045553" w14:textId="18DA7837" w:rsidR="00B80FCC" w:rsidRPr="00B80FCC" w:rsidRDefault="00C354B5" w:rsidP="00FC4DEF">
            <w:pPr>
              <w:pStyle w:val="Textotabla"/>
            </w:pPr>
            <w:r w:rsidRPr="00C354B5">
              <w:t>Originador</w:t>
            </w:r>
          </w:p>
        </w:tc>
        <w:tc>
          <w:tcPr>
            <w:tcW w:w="7228" w:type="dxa"/>
            <w:gridSpan w:val="3"/>
          </w:tcPr>
          <w:p w14:paraId="344A17BC" w14:textId="155687D5" w:rsidR="00B80FCC" w:rsidRPr="00B80FCC" w:rsidRDefault="00B80FCC" w:rsidP="00FC4DEF">
            <w:pPr>
              <w:pStyle w:val="Textotabla"/>
            </w:pPr>
          </w:p>
        </w:tc>
      </w:tr>
      <w:tr w:rsidR="00B80FCC" w:rsidRPr="00B80FCC" w14:paraId="2F75644F" w14:textId="77777777">
        <w:tc>
          <w:tcPr>
            <w:tcW w:w="2122" w:type="dxa"/>
          </w:tcPr>
          <w:p w14:paraId="7A9F8666" w14:textId="77777777" w:rsidR="00B80FCC" w:rsidRPr="00B80FCC" w:rsidRDefault="00B80FCC" w:rsidP="00FC4DEF">
            <w:pPr>
              <w:pStyle w:val="Textotabla"/>
            </w:pPr>
            <w:r w:rsidRPr="00B80FCC">
              <w:t xml:space="preserve">Asignado </w:t>
            </w:r>
          </w:p>
        </w:tc>
        <w:tc>
          <w:tcPr>
            <w:tcW w:w="7228" w:type="dxa"/>
            <w:gridSpan w:val="3"/>
          </w:tcPr>
          <w:p w14:paraId="54F3FE73" w14:textId="3C7ADD8D" w:rsidR="00B80FCC" w:rsidRPr="00B80FCC" w:rsidRDefault="007C7394" w:rsidP="00FC4DEF">
            <w:pPr>
              <w:pStyle w:val="Textotabla"/>
            </w:pPr>
            <w:r>
              <w:t>Todo el equipo de desarrollo</w:t>
            </w:r>
            <w:r w:rsidR="00567729">
              <w:t xml:space="preserve"> y los </w:t>
            </w:r>
            <w:r w:rsidR="00DF4B1D">
              <w:t xml:space="preserve">cuidadores </w:t>
            </w:r>
            <w:r w:rsidR="007F7C00">
              <w:t xml:space="preserve">de </w:t>
            </w:r>
            <w:proofErr w:type="spellStart"/>
            <w:r w:rsidR="007F7C00">
              <w:t>ajolotarios</w:t>
            </w:r>
            <w:proofErr w:type="spellEnd"/>
          </w:p>
        </w:tc>
      </w:tr>
    </w:tbl>
    <w:p w14:paraId="7FE792A5" w14:textId="77777777" w:rsidR="00D87DB6" w:rsidRDefault="00D87DB6" w:rsidP="00D87DB6">
      <w:pPr>
        <w:pStyle w:val="Cita"/>
      </w:pPr>
      <w:r>
        <w:t>Fuente: Elaboración propia</w:t>
      </w:r>
    </w:p>
    <w:p w14:paraId="4595FF12" w14:textId="77777777" w:rsidR="00B80FCC" w:rsidRPr="00B80FCC" w:rsidRDefault="00B80FCC" w:rsidP="00FC4DEF">
      <w:pPr>
        <w:pStyle w:val="Textotabla"/>
      </w:pPr>
    </w:p>
    <w:p w14:paraId="60A3F191" w14:textId="77777777" w:rsidR="00B2632F" w:rsidRDefault="00B2632F">
      <w:pPr>
        <w:spacing w:after="160" w:line="259" w:lineRule="auto"/>
        <w:rPr>
          <w:rFonts w:ascii="Times New Roman" w:hAnsi="Times New Roman"/>
          <w:i/>
          <w:iCs/>
          <w:szCs w:val="18"/>
        </w:rPr>
      </w:pPr>
      <w:r>
        <w:br w:type="page"/>
      </w:r>
    </w:p>
    <w:p w14:paraId="66161DAE" w14:textId="0D356E32" w:rsidR="00B80FCC" w:rsidRPr="00B80FCC" w:rsidRDefault="00185368" w:rsidP="00185368">
      <w:pPr>
        <w:pStyle w:val="Descripcin"/>
      </w:pPr>
      <w:bookmarkStart w:id="194" w:name="_Toc167237938"/>
      <w:r>
        <w:lastRenderedPageBreak/>
        <w:t xml:space="preserve">Tabla </w:t>
      </w:r>
      <w:r>
        <w:fldChar w:fldCharType="begin"/>
      </w:r>
      <w:r>
        <w:instrText xml:space="preserve"> SEQ Tabla \* ARABIC </w:instrText>
      </w:r>
      <w:r>
        <w:fldChar w:fldCharType="separate"/>
      </w:r>
      <w:r w:rsidR="009B0259">
        <w:rPr>
          <w:noProof/>
        </w:rPr>
        <w:t>31</w:t>
      </w:r>
      <w:r>
        <w:fldChar w:fldCharType="end"/>
      </w:r>
      <w:r>
        <w:t xml:space="preserve">. </w:t>
      </w:r>
      <w:r w:rsidRPr="00185368">
        <w:t xml:space="preserve">Hoja de información de riesgo </w:t>
      </w:r>
      <w:r>
        <w:t>10</w:t>
      </w:r>
      <w:bookmarkEnd w:id="194"/>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62C3E1BB" w14:textId="77777777">
        <w:tc>
          <w:tcPr>
            <w:tcW w:w="9350" w:type="dxa"/>
            <w:gridSpan w:val="4"/>
          </w:tcPr>
          <w:p w14:paraId="797D9B83" w14:textId="77777777" w:rsidR="00B80FCC" w:rsidRPr="00B80FCC" w:rsidRDefault="00B80FCC" w:rsidP="00FC4DEF">
            <w:pPr>
              <w:pStyle w:val="Textotabla"/>
            </w:pPr>
            <w:r w:rsidRPr="00B80FCC">
              <w:t>Hoja de información de riesgo</w:t>
            </w:r>
          </w:p>
        </w:tc>
      </w:tr>
      <w:tr w:rsidR="00B80FCC" w:rsidRPr="00B80FCC" w14:paraId="6F2F0009" w14:textId="77777777">
        <w:tc>
          <w:tcPr>
            <w:tcW w:w="2122" w:type="dxa"/>
          </w:tcPr>
          <w:p w14:paraId="0FB7A791" w14:textId="77777777" w:rsidR="00B80FCC" w:rsidRPr="00B80FCC" w:rsidRDefault="00B80FCC" w:rsidP="00FC4DEF">
            <w:pPr>
              <w:pStyle w:val="Textotabla"/>
            </w:pPr>
            <w:r w:rsidRPr="00B80FCC">
              <w:t>Riesgo ID:</w:t>
            </w:r>
          </w:p>
          <w:p w14:paraId="13A416FB" w14:textId="09F5BB7B" w:rsidR="00B80FCC" w:rsidRPr="00B80FCC" w:rsidRDefault="00B80FCC" w:rsidP="00FC4DEF">
            <w:pPr>
              <w:pStyle w:val="Textotabla"/>
            </w:pPr>
            <w:r w:rsidRPr="00B80FCC">
              <w:t>R1</w:t>
            </w:r>
            <w:r w:rsidR="00562277">
              <w:t>0</w:t>
            </w:r>
          </w:p>
        </w:tc>
        <w:tc>
          <w:tcPr>
            <w:tcW w:w="2552" w:type="dxa"/>
          </w:tcPr>
          <w:p w14:paraId="19126298" w14:textId="77777777" w:rsidR="00B80FCC" w:rsidRPr="00B80FCC" w:rsidRDefault="00B80FCC" w:rsidP="00FC4DEF">
            <w:pPr>
              <w:pStyle w:val="Textotabla"/>
            </w:pPr>
            <w:r w:rsidRPr="00B80FCC">
              <w:t>Fecha:</w:t>
            </w:r>
          </w:p>
          <w:p w14:paraId="715D18AA" w14:textId="68CAC2ED" w:rsidR="00B80FCC" w:rsidRPr="00B80FCC" w:rsidRDefault="00E47029" w:rsidP="00FC4DEF">
            <w:pPr>
              <w:pStyle w:val="Textotabla"/>
            </w:pPr>
            <w:r>
              <w:t>1</w:t>
            </w:r>
            <w:r w:rsidR="00D07E39">
              <w:t>4</w:t>
            </w:r>
            <w:r w:rsidR="00B80FCC" w:rsidRPr="00B80FCC">
              <w:t>/0</w:t>
            </w:r>
            <w:r w:rsidR="00D07E39">
              <w:t>3</w:t>
            </w:r>
            <w:r w:rsidR="00B80FCC" w:rsidRPr="00B80FCC">
              <w:t>/2024</w:t>
            </w:r>
          </w:p>
        </w:tc>
        <w:tc>
          <w:tcPr>
            <w:tcW w:w="2338" w:type="dxa"/>
          </w:tcPr>
          <w:p w14:paraId="1B881B7C" w14:textId="77777777" w:rsidR="00B80FCC" w:rsidRPr="00B80FCC" w:rsidRDefault="00B80FCC" w:rsidP="00FC4DEF">
            <w:pPr>
              <w:pStyle w:val="Textotabla"/>
            </w:pPr>
            <w:r w:rsidRPr="00B80FCC">
              <w:t>Probabilidad:</w:t>
            </w:r>
          </w:p>
          <w:p w14:paraId="4F9322E9" w14:textId="384D63E3" w:rsidR="00B80FCC" w:rsidRPr="00B80FCC" w:rsidRDefault="00AF43DC" w:rsidP="00FC4DEF">
            <w:pPr>
              <w:pStyle w:val="Textotabla"/>
            </w:pPr>
            <w:r w:rsidRPr="00AF43DC">
              <w:t>2 (</w:t>
            </w:r>
            <w:r w:rsidR="00E97824">
              <w:t>Posible</w:t>
            </w:r>
            <w:r w:rsidRPr="00AF43DC">
              <w:t>)</w:t>
            </w:r>
          </w:p>
        </w:tc>
        <w:tc>
          <w:tcPr>
            <w:tcW w:w="2338" w:type="dxa"/>
          </w:tcPr>
          <w:p w14:paraId="5AAF2DB1" w14:textId="77777777" w:rsidR="00B80FCC" w:rsidRPr="00B80FCC" w:rsidRDefault="00B80FCC" w:rsidP="00FC4DEF">
            <w:pPr>
              <w:pStyle w:val="Textotabla"/>
            </w:pPr>
            <w:r w:rsidRPr="00B80FCC">
              <w:t>Impacto:</w:t>
            </w:r>
          </w:p>
          <w:p w14:paraId="0D78D278" w14:textId="16C9A6C9" w:rsidR="00B80FCC" w:rsidRPr="00B80FCC" w:rsidRDefault="000D2882" w:rsidP="00FC4DEF">
            <w:pPr>
              <w:pStyle w:val="Textotabla"/>
            </w:pPr>
            <w:r w:rsidRPr="000D2882">
              <w:t>C (Moderado)</w:t>
            </w:r>
          </w:p>
        </w:tc>
      </w:tr>
      <w:tr w:rsidR="00B80FCC" w:rsidRPr="00B80FCC" w14:paraId="09402BC2" w14:textId="77777777">
        <w:tc>
          <w:tcPr>
            <w:tcW w:w="2122" w:type="dxa"/>
          </w:tcPr>
          <w:p w14:paraId="79214D2E" w14:textId="77777777" w:rsidR="00B80FCC" w:rsidRPr="00B80FCC" w:rsidRDefault="00B80FCC" w:rsidP="00FC4DEF">
            <w:pPr>
              <w:pStyle w:val="Textotabla"/>
            </w:pPr>
            <w:r w:rsidRPr="00B80FCC">
              <w:t>Descripción</w:t>
            </w:r>
          </w:p>
        </w:tc>
        <w:tc>
          <w:tcPr>
            <w:tcW w:w="7228" w:type="dxa"/>
            <w:gridSpan w:val="3"/>
          </w:tcPr>
          <w:p w14:paraId="0D9ADDEB" w14:textId="25F6D613" w:rsidR="00B80FCC" w:rsidRPr="00B80FCC" w:rsidRDefault="000D2882" w:rsidP="00FC4DEF">
            <w:pPr>
              <w:pStyle w:val="Textotabla"/>
            </w:pPr>
            <w:r w:rsidRPr="000D2882">
              <w:t>Falta de pago a servicios esenciales como internet y servidor en la nube</w:t>
            </w:r>
          </w:p>
        </w:tc>
      </w:tr>
      <w:tr w:rsidR="00B80FCC" w:rsidRPr="00B80FCC" w14:paraId="3098F104" w14:textId="77777777">
        <w:tc>
          <w:tcPr>
            <w:tcW w:w="2122" w:type="dxa"/>
          </w:tcPr>
          <w:p w14:paraId="7DDB6B78" w14:textId="77777777" w:rsidR="00B80FCC" w:rsidRPr="00B80FCC" w:rsidRDefault="00B80FCC" w:rsidP="00FC4DEF">
            <w:pPr>
              <w:pStyle w:val="Textotabla"/>
            </w:pPr>
            <w:r w:rsidRPr="00B80FCC">
              <w:t>Tipo de riesgo</w:t>
            </w:r>
          </w:p>
        </w:tc>
        <w:tc>
          <w:tcPr>
            <w:tcW w:w="7228" w:type="dxa"/>
            <w:gridSpan w:val="3"/>
          </w:tcPr>
          <w:p w14:paraId="65B6CB0F" w14:textId="764ADDBB" w:rsidR="00B80FCC" w:rsidRPr="00B80FCC" w:rsidRDefault="000D2882" w:rsidP="00FC4DEF">
            <w:pPr>
              <w:pStyle w:val="Textotabla"/>
            </w:pPr>
            <w:r w:rsidRPr="000D2882">
              <w:t>Financiero</w:t>
            </w:r>
          </w:p>
        </w:tc>
      </w:tr>
      <w:tr w:rsidR="00B80FCC" w:rsidRPr="00B80FCC" w14:paraId="2F80A809" w14:textId="77777777">
        <w:tc>
          <w:tcPr>
            <w:tcW w:w="2122" w:type="dxa"/>
          </w:tcPr>
          <w:p w14:paraId="7662F5E0" w14:textId="77777777" w:rsidR="00B80FCC" w:rsidRPr="00B80FCC" w:rsidRDefault="00B80FCC" w:rsidP="00FC4DEF">
            <w:pPr>
              <w:pStyle w:val="Textotabla"/>
            </w:pPr>
            <w:r w:rsidRPr="00B80FCC">
              <w:t>Refinamiento de contexto</w:t>
            </w:r>
          </w:p>
        </w:tc>
        <w:tc>
          <w:tcPr>
            <w:tcW w:w="7228" w:type="dxa"/>
            <w:gridSpan w:val="3"/>
          </w:tcPr>
          <w:p w14:paraId="4D7F80E5" w14:textId="0947ABC6" w:rsidR="00B80FCC" w:rsidRPr="00B80FCC" w:rsidRDefault="00296880" w:rsidP="00FC4DEF">
            <w:pPr>
              <w:pStyle w:val="Textotabla"/>
            </w:pPr>
            <w:r w:rsidRPr="00296880">
              <w:t>La falta de pago a servicios esenciales puede interrumpir el funcionamiento del sistema.</w:t>
            </w:r>
          </w:p>
        </w:tc>
      </w:tr>
      <w:tr w:rsidR="00B80FCC" w:rsidRPr="00B80FCC" w14:paraId="1CFA4AB9" w14:textId="77777777">
        <w:tc>
          <w:tcPr>
            <w:tcW w:w="2122" w:type="dxa"/>
          </w:tcPr>
          <w:p w14:paraId="75BB28C0"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28173288" w14:textId="60BFD367" w:rsidR="00B80FCC" w:rsidRPr="00B80FCC" w:rsidRDefault="00296880" w:rsidP="00FC4DEF">
            <w:pPr>
              <w:pStyle w:val="Textotabla"/>
            </w:pPr>
            <w:r w:rsidRPr="00296880">
              <w:t>Falta de fondos suficientes</w:t>
            </w:r>
            <w:r w:rsidR="00B96F39" w:rsidRPr="00B96F39">
              <w:t>.</w:t>
            </w:r>
          </w:p>
        </w:tc>
      </w:tr>
      <w:tr w:rsidR="00B80FCC" w:rsidRPr="00B80FCC" w14:paraId="5D90860D" w14:textId="77777777">
        <w:tc>
          <w:tcPr>
            <w:tcW w:w="2122" w:type="dxa"/>
          </w:tcPr>
          <w:p w14:paraId="49116157"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3AD0210B" w14:textId="3AE7B09B" w:rsidR="00B80FCC" w:rsidRPr="00B80FCC" w:rsidRDefault="00296880" w:rsidP="00FC4DEF">
            <w:pPr>
              <w:pStyle w:val="Textotabla"/>
            </w:pPr>
            <w:r w:rsidRPr="00296880">
              <w:t>Retrasos en los pagos a proveedores.</w:t>
            </w:r>
          </w:p>
        </w:tc>
      </w:tr>
      <w:tr w:rsidR="00B80FCC" w:rsidRPr="00B80FCC" w14:paraId="0D9364B9" w14:textId="77777777">
        <w:tc>
          <w:tcPr>
            <w:tcW w:w="2122" w:type="dxa"/>
          </w:tcPr>
          <w:p w14:paraId="0C737F83" w14:textId="77777777" w:rsidR="00B80FCC" w:rsidRPr="00B80FCC" w:rsidRDefault="00B80FCC" w:rsidP="00FC4DEF">
            <w:pPr>
              <w:pStyle w:val="Textotabla"/>
            </w:pPr>
            <w:r w:rsidRPr="00B80FCC">
              <w:t>Mitigación / Monitoreo</w:t>
            </w:r>
          </w:p>
        </w:tc>
        <w:tc>
          <w:tcPr>
            <w:tcW w:w="7228" w:type="dxa"/>
            <w:gridSpan w:val="3"/>
          </w:tcPr>
          <w:p w14:paraId="45EF6F73" w14:textId="0DD4B1E1" w:rsidR="00B80FCC" w:rsidRPr="00B80FCC" w:rsidRDefault="00296880" w:rsidP="00FC4DEF">
            <w:pPr>
              <w:pStyle w:val="Textotabla"/>
            </w:pPr>
            <w:r w:rsidRPr="00296880">
              <w:t>Asegurar la disponibilidad de fondos suficientes y establecer contratos a largo plazo con proveedores de servicios.</w:t>
            </w:r>
          </w:p>
        </w:tc>
      </w:tr>
      <w:tr w:rsidR="00B80FCC" w:rsidRPr="00B80FCC" w14:paraId="3A836C25" w14:textId="77777777">
        <w:tc>
          <w:tcPr>
            <w:tcW w:w="2122" w:type="dxa"/>
          </w:tcPr>
          <w:p w14:paraId="6A8BCDCB" w14:textId="77777777" w:rsidR="00B80FCC" w:rsidRPr="00B80FCC" w:rsidRDefault="00B80FCC" w:rsidP="00FC4DEF">
            <w:pPr>
              <w:pStyle w:val="Textotabla"/>
            </w:pPr>
            <w:r w:rsidRPr="00B80FCC">
              <w:t>Manejo / Plan de contingencia / Disparador</w:t>
            </w:r>
          </w:p>
        </w:tc>
        <w:tc>
          <w:tcPr>
            <w:tcW w:w="7228" w:type="dxa"/>
            <w:gridSpan w:val="3"/>
          </w:tcPr>
          <w:p w14:paraId="1062D49E" w14:textId="40EB28E4" w:rsidR="00B80FCC" w:rsidRPr="00B80FCC" w:rsidRDefault="00404A14" w:rsidP="00FC4DEF">
            <w:pPr>
              <w:pStyle w:val="Textotabla"/>
            </w:pPr>
            <w:r w:rsidRPr="00404A14">
              <w:t>Monitorear y gestionar el pago de servicios de manera proactiva.</w:t>
            </w:r>
          </w:p>
        </w:tc>
      </w:tr>
      <w:tr w:rsidR="00B80FCC" w:rsidRPr="00B80FCC" w14:paraId="061797A6" w14:textId="77777777">
        <w:tc>
          <w:tcPr>
            <w:tcW w:w="2122" w:type="dxa"/>
          </w:tcPr>
          <w:p w14:paraId="5ED88A80" w14:textId="77777777" w:rsidR="00B80FCC" w:rsidRPr="00B80FCC" w:rsidRDefault="00B80FCC" w:rsidP="00FC4DEF">
            <w:pPr>
              <w:pStyle w:val="Textotabla"/>
            </w:pPr>
            <w:r w:rsidRPr="00B80FCC">
              <w:t>Estado actual</w:t>
            </w:r>
          </w:p>
        </w:tc>
        <w:tc>
          <w:tcPr>
            <w:tcW w:w="7228" w:type="dxa"/>
            <w:gridSpan w:val="3"/>
          </w:tcPr>
          <w:p w14:paraId="34464025" w14:textId="2AB8A531" w:rsidR="00B80FCC" w:rsidRPr="00B80FCC" w:rsidRDefault="00404A14" w:rsidP="00FC4DEF">
            <w:pPr>
              <w:pStyle w:val="Textotabla"/>
            </w:pPr>
            <w:r>
              <w:t>En proceso de evaluación</w:t>
            </w:r>
          </w:p>
        </w:tc>
      </w:tr>
      <w:tr w:rsidR="00B80FCC" w:rsidRPr="00B80FCC" w14:paraId="2FDAB11B" w14:textId="77777777">
        <w:tc>
          <w:tcPr>
            <w:tcW w:w="2122" w:type="dxa"/>
          </w:tcPr>
          <w:p w14:paraId="5221645D" w14:textId="7FC73467" w:rsidR="00B80FCC" w:rsidRPr="00B80FCC" w:rsidRDefault="00C354B5" w:rsidP="00FC4DEF">
            <w:pPr>
              <w:pStyle w:val="Textotabla"/>
            </w:pPr>
            <w:r w:rsidRPr="00C354B5">
              <w:t>Originador</w:t>
            </w:r>
          </w:p>
        </w:tc>
        <w:tc>
          <w:tcPr>
            <w:tcW w:w="7228" w:type="dxa"/>
            <w:gridSpan w:val="3"/>
          </w:tcPr>
          <w:p w14:paraId="6614324D" w14:textId="1232E2A9" w:rsidR="00B80FCC" w:rsidRPr="00B80FCC" w:rsidRDefault="00B80FCC" w:rsidP="00FC4DEF">
            <w:pPr>
              <w:pStyle w:val="Textotabla"/>
            </w:pPr>
          </w:p>
        </w:tc>
      </w:tr>
      <w:tr w:rsidR="00B80FCC" w:rsidRPr="00B80FCC" w14:paraId="3814102B" w14:textId="77777777">
        <w:tc>
          <w:tcPr>
            <w:tcW w:w="2122" w:type="dxa"/>
          </w:tcPr>
          <w:p w14:paraId="73C91952" w14:textId="77777777" w:rsidR="00B80FCC" w:rsidRPr="00B80FCC" w:rsidRDefault="00B80FCC" w:rsidP="00FC4DEF">
            <w:pPr>
              <w:pStyle w:val="Textotabla"/>
            </w:pPr>
            <w:r w:rsidRPr="00B80FCC">
              <w:t xml:space="preserve">Asignado </w:t>
            </w:r>
          </w:p>
        </w:tc>
        <w:tc>
          <w:tcPr>
            <w:tcW w:w="7228" w:type="dxa"/>
            <w:gridSpan w:val="3"/>
          </w:tcPr>
          <w:p w14:paraId="04DD47B1" w14:textId="4724D1FA" w:rsidR="00B80FCC" w:rsidRPr="00B80FCC" w:rsidRDefault="009E74D9" w:rsidP="00FC4DEF">
            <w:pPr>
              <w:pStyle w:val="Textotabla"/>
            </w:pPr>
            <w:r>
              <w:t>Todo el equipo de desarrollo</w:t>
            </w:r>
          </w:p>
        </w:tc>
      </w:tr>
    </w:tbl>
    <w:p w14:paraId="6DBCE44C" w14:textId="77777777" w:rsidR="003E3CF6" w:rsidRDefault="003E3CF6" w:rsidP="003E3CF6">
      <w:pPr>
        <w:pStyle w:val="Cita"/>
      </w:pPr>
      <w:r>
        <w:t>Fuente: Elaboración propia</w:t>
      </w:r>
    </w:p>
    <w:p w14:paraId="74BD044E" w14:textId="77777777" w:rsidR="00B80FCC" w:rsidRPr="00B80FCC" w:rsidRDefault="00B80FCC" w:rsidP="00FC4DEF">
      <w:pPr>
        <w:pStyle w:val="Textotabla"/>
      </w:pPr>
    </w:p>
    <w:p w14:paraId="55586811" w14:textId="77777777" w:rsidR="00B2632F" w:rsidRDefault="00B2632F">
      <w:pPr>
        <w:spacing w:after="160" w:line="259" w:lineRule="auto"/>
        <w:rPr>
          <w:rFonts w:ascii="Times New Roman" w:hAnsi="Times New Roman"/>
          <w:i/>
          <w:iCs/>
          <w:szCs w:val="18"/>
        </w:rPr>
      </w:pPr>
      <w:r>
        <w:br w:type="page"/>
      </w:r>
    </w:p>
    <w:p w14:paraId="05C1338F" w14:textId="0D155E8B" w:rsidR="00B80FCC" w:rsidRPr="00B80FCC" w:rsidRDefault="00185368" w:rsidP="00185368">
      <w:pPr>
        <w:pStyle w:val="Descripcin"/>
      </w:pPr>
      <w:bookmarkStart w:id="195" w:name="_Toc167237939"/>
      <w:r>
        <w:lastRenderedPageBreak/>
        <w:t xml:space="preserve">Tabla </w:t>
      </w:r>
      <w:r>
        <w:fldChar w:fldCharType="begin"/>
      </w:r>
      <w:r>
        <w:instrText xml:space="preserve"> SEQ Tabla \* ARABIC </w:instrText>
      </w:r>
      <w:r>
        <w:fldChar w:fldCharType="separate"/>
      </w:r>
      <w:r w:rsidR="009B0259">
        <w:rPr>
          <w:noProof/>
        </w:rPr>
        <w:t>32</w:t>
      </w:r>
      <w:r>
        <w:fldChar w:fldCharType="end"/>
      </w:r>
      <w:r>
        <w:t xml:space="preserve">. </w:t>
      </w:r>
      <w:r w:rsidRPr="00185368">
        <w:t>Hoja de información de riesgo 1</w:t>
      </w:r>
      <w:r>
        <w:t>1</w:t>
      </w:r>
      <w:bookmarkEnd w:id="195"/>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3CE941F3" w14:textId="77777777">
        <w:tc>
          <w:tcPr>
            <w:tcW w:w="9350" w:type="dxa"/>
            <w:gridSpan w:val="4"/>
          </w:tcPr>
          <w:p w14:paraId="5FE3B024" w14:textId="77777777" w:rsidR="00B80FCC" w:rsidRPr="00B80FCC" w:rsidRDefault="00B80FCC" w:rsidP="00FC4DEF">
            <w:pPr>
              <w:pStyle w:val="Textotabla"/>
            </w:pPr>
            <w:r w:rsidRPr="00B80FCC">
              <w:t>Hoja de información de riesgo</w:t>
            </w:r>
          </w:p>
        </w:tc>
      </w:tr>
      <w:tr w:rsidR="00B80FCC" w:rsidRPr="00B80FCC" w14:paraId="7B43A62C" w14:textId="77777777">
        <w:tc>
          <w:tcPr>
            <w:tcW w:w="2122" w:type="dxa"/>
          </w:tcPr>
          <w:p w14:paraId="5B93DE31" w14:textId="77777777" w:rsidR="00B80FCC" w:rsidRPr="00B80FCC" w:rsidRDefault="00B80FCC" w:rsidP="00FC4DEF">
            <w:pPr>
              <w:pStyle w:val="Textotabla"/>
            </w:pPr>
            <w:r w:rsidRPr="00B80FCC">
              <w:t>Riesgo ID:</w:t>
            </w:r>
          </w:p>
          <w:p w14:paraId="52BFF29D" w14:textId="6E7362EE" w:rsidR="00B80FCC" w:rsidRPr="00B80FCC" w:rsidRDefault="00B80FCC" w:rsidP="00FC4DEF">
            <w:pPr>
              <w:pStyle w:val="Textotabla"/>
            </w:pPr>
            <w:r w:rsidRPr="00B80FCC">
              <w:t>R1</w:t>
            </w:r>
            <w:r w:rsidR="00D8315E">
              <w:t>1</w:t>
            </w:r>
          </w:p>
        </w:tc>
        <w:tc>
          <w:tcPr>
            <w:tcW w:w="2552" w:type="dxa"/>
          </w:tcPr>
          <w:p w14:paraId="28CB51B2" w14:textId="77777777" w:rsidR="00B80FCC" w:rsidRPr="00B80FCC" w:rsidRDefault="00B80FCC" w:rsidP="00FC4DEF">
            <w:pPr>
              <w:pStyle w:val="Textotabla"/>
            </w:pPr>
            <w:r w:rsidRPr="00B80FCC">
              <w:t>Fecha:</w:t>
            </w:r>
          </w:p>
          <w:p w14:paraId="1B09D948" w14:textId="4522BB69" w:rsidR="00B80FCC" w:rsidRPr="00B80FCC" w:rsidRDefault="00020094" w:rsidP="00FC4DEF">
            <w:pPr>
              <w:pStyle w:val="Textotabla"/>
            </w:pPr>
            <w:r>
              <w:t>15</w:t>
            </w:r>
            <w:r w:rsidR="00B80FCC" w:rsidRPr="00B80FCC">
              <w:t>/0</w:t>
            </w:r>
            <w:r w:rsidR="00D07E39">
              <w:t>3</w:t>
            </w:r>
            <w:r w:rsidR="00B80FCC" w:rsidRPr="00B80FCC">
              <w:t>/2024</w:t>
            </w:r>
          </w:p>
        </w:tc>
        <w:tc>
          <w:tcPr>
            <w:tcW w:w="2338" w:type="dxa"/>
          </w:tcPr>
          <w:p w14:paraId="63E15ACC" w14:textId="77777777" w:rsidR="00B80FCC" w:rsidRPr="00B80FCC" w:rsidRDefault="00B80FCC" w:rsidP="00FC4DEF">
            <w:pPr>
              <w:pStyle w:val="Textotabla"/>
            </w:pPr>
            <w:r w:rsidRPr="00B80FCC">
              <w:t>Probabilidad:</w:t>
            </w:r>
          </w:p>
          <w:p w14:paraId="5765346D" w14:textId="77777777" w:rsidR="00B80FCC" w:rsidRPr="00B80FCC" w:rsidRDefault="00B80FCC" w:rsidP="00FC4DEF">
            <w:pPr>
              <w:pStyle w:val="Textotabla"/>
            </w:pPr>
            <w:r w:rsidRPr="00B80FCC">
              <w:t>3 (Ocasional)</w:t>
            </w:r>
          </w:p>
        </w:tc>
        <w:tc>
          <w:tcPr>
            <w:tcW w:w="2338" w:type="dxa"/>
          </w:tcPr>
          <w:p w14:paraId="60991E26" w14:textId="77777777" w:rsidR="00B80FCC" w:rsidRPr="00B80FCC" w:rsidRDefault="00B80FCC" w:rsidP="00FC4DEF">
            <w:pPr>
              <w:pStyle w:val="Textotabla"/>
            </w:pPr>
            <w:r w:rsidRPr="00B80FCC">
              <w:t>Impacto:</w:t>
            </w:r>
          </w:p>
          <w:p w14:paraId="6D268EDD" w14:textId="77777777" w:rsidR="00B80FCC" w:rsidRPr="00B80FCC" w:rsidRDefault="00B80FCC" w:rsidP="00FC4DEF">
            <w:pPr>
              <w:pStyle w:val="Textotabla"/>
            </w:pPr>
            <w:r w:rsidRPr="00B80FCC">
              <w:t>C (Moderado)</w:t>
            </w:r>
          </w:p>
        </w:tc>
      </w:tr>
      <w:tr w:rsidR="00B80FCC" w:rsidRPr="00B80FCC" w14:paraId="4C9B7342" w14:textId="77777777">
        <w:tc>
          <w:tcPr>
            <w:tcW w:w="2122" w:type="dxa"/>
          </w:tcPr>
          <w:p w14:paraId="6D4AE9C8" w14:textId="77777777" w:rsidR="00B80FCC" w:rsidRPr="00B80FCC" w:rsidRDefault="00B80FCC" w:rsidP="00FC4DEF">
            <w:pPr>
              <w:pStyle w:val="Textotabla"/>
            </w:pPr>
            <w:r w:rsidRPr="00B80FCC">
              <w:t>Descripción</w:t>
            </w:r>
          </w:p>
        </w:tc>
        <w:tc>
          <w:tcPr>
            <w:tcW w:w="7228" w:type="dxa"/>
            <w:gridSpan w:val="3"/>
          </w:tcPr>
          <w:p w14:paraId="6DF78AF9" w14:textId="22973C89" w:rsidR="00B80FCC" w:rsidRPr="00B80FCC" w:rsidRDefault="00405F51" w:rsidP="00FC4DEF">
            <w:pPr>
              <w:pStyle w:val="Textotabla"/>
            </w:pPr>
            <w:r w:rsidRPr="00405F51">
              <w:t>Ausencia inesperada de personal clave retrasando el desarrollo y la entrega del proyecto</w:t>
            </w:r>
          </w:p>
        </w:tc>
      </w:tr>
      <w:tr w:rsidR="00B80FCC" w:rsidRPr="00B80FCC" w14:paraId="3CBE6C6B" w14:textId="77777777">
        <w:tc>
          <w:tcPr>
            <w:tcW w:w="2122" w:type="dxa"/>
          </w:tcPr>
          <w:p w14:paraId="02A18E1C" w14:textId="77777777" w:rsidR="00B80FCC" w:rsidRPr="00B80FCC" w:rsidRDefault="00B80FCC" w:rsidP="00FC4DEF">
            <w:pPr>
              <w:pStyle w:val="Textotabla"/>
            </w:pPr>
            <w:r w:rsidRPr="00B80FCC">
              <w:t>Tipo de riesgo</w:t>
            </w:r>
          </w:p>
        </w:tc>
        <w:tc>
          <w:tcPr>
            <w:tcW w:w="7228" w:type="dxa"/>
            <w:gridSpan w:val="3"/>
          </w:tcPr>
          <w:p w14:paraId="0AD58791" w14:textId="79E8080A" w:rsidR="00B80FCC" w:rsidRPr="00B80FCC" w:rsidRDefault="00EE5745" w:rsidP="00FC4DEF">
            <w:pPr>
              <w:pStyle w:val="Textotabla"/>
            </w:pPr>
            <w:r w:rsidRPr="00EE5745">
              <w:t>Operacional</w:t>
            </w:r>
          </w:p>
        </w:tc>
      </w:tr>
      <w:tr w:rsidR="00B80FCC" w:rsidRPr="00B80FCC" w14:paraId="03AAEA4B" w14:textId="77777777">
        <w:tc>
          <w:tcPr>
            <w:tcW w:w="2122" w:type="dxa"/>
          </w:tcPr>
          <w:p w14:paraId="70520BD1" w14:textId="77777777" w:rsidR="00B80FCC" w:rsidRPr="00B80FCC" w:rsidRDefault="00B80FCC" w:rsidP="00FC4DEF">
            <w:pPr>
              <w:pStyle w:val="Textotabla"/>
            </w:pPr>
            <w:r w:rsidRPr="00B80FCC">
              <w:t>Refinamiento de contexto</w:t>
            </w:r>
          </w:p>
        </w:tc>
        <w:tc>
          <w:tcPr>
            <w:tcW w:w="7228" w:type="dxa"/>
            <w:gridSpan w:val="3"/>
          </w:tcPr>
          <w:p w14:paraId="169C425F" w14:textId="46927574" w:rsidR="00B80FCC" w:rsidRPr="00B80FCC" w:rsidRDefault="00EE5745" w:rsidP="00FC4DEF">
            <w:pPr>
              <w:pStyle w:val="Textotabla"/>
            </w:pPr>
            <w:r w:rsidRPr="00EE5745">
              <w:t>La ausencia inesperada de personal clave puede retrasar el desarrollo y la entrega del proyecto.</w:t>
            </w:r>
          </w:p>
        </w:tc>
      </w:tr>
      <w:tr w:rsidR="00B80FCC" w:rsidRPr="00B80FCC" w14:paraId="3409B65B" w14:textId="77777777">
        <w:tc>
          <w:tcPr>
            <w:tcW w:w="2122" w:type="dxa"/>
          </w:tcPr>
          <w:p w14:paraId="4EEAE010"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23A2B515" w14:textId="7ABE4D00" w:rsidR="00B80FCC" w:rsidRPr="00B80FCC" w:rsidRDefault="00EE5745" w:rsidP="00FC4DEF">
            <w:pPr>
              <w:pStyle w:val="Textotabla"/>
            </w:pPr>
            <w:r w:rsidRPr="00EE5745">
              <w:t>Enfermedad o renuncia de personal clave.</w:t>
            </w:r>
          </w:p>
        </w:tc>
      </w:tr>
      <w:tr w:rsidR="00B80FCC" w:rsidRPr="00B80FCC" w14:paraId="7E6572B7" w14:textId="77777777">
        <w:tc>
          <w:tcPr>
            <w:tcW w:w="2122" w:type="dxa"/>
          </w:tcPr>
          <w:p w14:paraId="73A57EB9"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2EFB6BDB" w14:textId="4418462B" w:rsidR="00B80FCC" w:rsidRPr="00B80FCC" w:rsidRDefault="00B16CA2" w:rsidP="00FC4DEF">
            <w:pPr>
              <w:pStyle w:val="Textotabla"/>
            </w:pPr>
            <w:r w:rsidRPr="00B16CA2">
              <w:t>Falta de personal de respaldo.</w:t>
            </w:r>
          </w:p>
        </w:tc>
      </w:tr>
      <w:tr w:rsidR="00B80FCC" w:rsidRPr="00B80FCC" w14:paraId="6A2D5F42" w14:textId="77777777">
        <w:tc>
          <w:tcPr>
            <w:tcW w:w="2122" w:type="dxa"/>
          </w:tcPr>
          <w:p w14:paraId="14EEE599" w14:textId="77777777" w:rsidR="00B80FCC" w:rsidRPr="00B80FCC" w:rsidRDefault="00B80FCC" w:rsidP="00FC4DEF">
            <w:pPr>
              <w:pStyle w:val="Textotabla"/>
            </w:pPr>
            <w:r w:rsidRPr="00B80FCC">
              <w:t>Mitigación / Monitoreo</w:t>
            </w:r>
          </w:p>
        </w:tc>
        <w:tc>
          <w:tcPr>
            <w:tcW w:w="7228" w:type="dxa"/>
            <w:gridSpan w:val="3"/>
          </w:tcPr>
          <w:p w14:paraId="2BEACFA9" w14:textId="53C845B0" w:rsidR="00B80FCC" w:rsidRPr="00B80FCC" w:rsidRDefault="00B16CA2" w:rsidP="00FC4DEF">
            <w:pPr>
              <w:pStyle w:val="Textotabla"/>
            </w:pPr>
            <w:r w:rsidRPr="00B16CA2">
              <w:t>Crear planes de sucesión y transferencia de conocimiento y mantener una documentación detallada del proyecto.</w:t>
            </w:r>
          </w:p>
        </w:tc>
      </w:tr>
      <w:tr w:rsidR="00B80FCC" w:rsidRPr="00B80FCC" w14:paraId="52D2EA23" w14:textId="77777777">
        <w:tc>
          <w:tcPr>
            <w:tcW w:w="2122" w:type="dxa"/>
          </w:tcPr>
          <w:p w14:paraId="69AC5126" w14:textId="77777777" w:rsidR="00B80FCC" w:rsidRPr="00B80FCC" w:rsidRDefault="00B80FCC" w:rsidP="00FC4DEF">
            <w:pPr>
              <w:pStyle w:val="Textotabla"/>
            </w:pPr>
            <w:r w:rsidRPr="00B80FCC">
              <w:t>Manejo / Plan de contingencia / Disparador</w:t>
            </w:r>
          </w:p>
        </w:tc>
        <w:tc>
          <w:tcPr>
            <w:tcW w:w="7228" w:type="dxa"/>
            <w:gridSpan w:val="3"/>
          </w:tcPr>
          <w:p w14:paraId="12B20768" w14:textId="181761FA" w:rsidR="00B80FCC" w:rsidRPr="00B80FCC" w:rsidRDefault="00B16CA2" w:rsidP="00FC4DEF">
            <w:pPr>
              <w:pStyle w:val="Textotabla"/>
            </w:pPr>
            <w:r w:rsidRPr="00B16CA2">
              <w:t>Asegurar la disponibilidad de personal de respaldo.</w:t>
            </w:r>
          </w:p>
        </w:tc>
      </w:tr>
      <w:tr w:rsidR="00B80FCC" w:rsidRPr="00B80FCC" w14:paraId="77906C18" w14:textId="77777777">
        <w:tc>
          <w:tcPr>
            <w:tcW w:w="2122" w:type="dxa"/>
          </w:tcPr>
          <w:p w14:paraId="006D13E4" w14:textId="77777777" w:rsidR="00B80FCC" w:rsidRPr="00B80FCC" w:rsidRDefault="00B80FCC" w:rsidP="00FC4DEF">
            <w:pPr>
              <w:pStyle w:val="Textotabla"/>
            </w:pPr>
            <w:r w:rsidRPr="00B80FCC">
              <w:t>Estado actual</w:t>
            </w:r>
          </w:p>
        </w:tc>
        <w:tc>
          <w:tcPr>
            <w:tcW w:w="7228" w:type="dxa"/>
            <w:gridSpan w:val="3"/>
          </w:tcPr>
          <w:p w14:paraId="73A0B6C4" w14:textId="0C04EBC5" w:rsidR="00B80FCC" w:rsidRPr="00B80FCC" w:rsidRDefault="00B80FCC" w:rsidP="00FC4DEF">
            <w:pPr>
              <w:pStyle w:val="Textotabla"/>
            </w:pPr>
            <w:r w:rsidRPr="00B80FCC">
              <w:t>En pro</w:t>
            </w:r>
            <w:r w:rsidR="00B16CA2">
              <w:t>ceso de evaluación</w:t>
            </w:r>
          </w:p>
        </w:tc>
      </w:tr>
      <w:tr w:rsidR="00B80FCC" w:rsidRPr="00B80FCC" w14:paraId="273322E7" w14:textId="77777777">
        <w:tc>
          <w:tcPr>
            <w:tcW w:w="2122" w:type="dxa"/>
          </w:tcPr>
          <w:p w14:paraId="7A8FD9DD" w14:textId="7B317F3A" w:rsidR="00B80FCC" w:rsidRPr="00B80FCC" w:rsidRDefault="00C354B5" w:rsidP="00FC4DEF">
            <w:pPr>
              <w:pStyle w:val="Textotabla"/>
            </w:pPr>
            <w:r w:rsidRPr="00C354B5">
              <w:t>Originador</w:t>
            </w:r>
          </w:p>
        </w:tc>
        <w:tc>
          <w:tcPr>
            <w:tcW w:w="7228" w:type="dxa"/>
            <w:gridSpan w:val="3"/>
          </w:tcPr>
          <w:p w14:paraId="7BA5EAF1" w14:textId="69DC999C" w:rsidR="00B80FCC" w:rsidRPr="00B80FCC" w:rsidRDefault="00B80FCC" w:rsidP="00FC4DEF">
            <w:pPr>
              <w:pStyle w:val="Textotabla"/>
            </w:pPr>
          </w:p>
        </w:tc>
      </w:tr>
      <w:tr w:rsidR="00B80FCC" w:rsidRPr="00B80FCC" w14:paraId="3BDA34C7" w14:textId="77777777">
        <w:tc>
          <w:tcPr>
            <w:tcW w:w="2122" w:type="dxa"/>
          </w:tcPr>
          <w:p w14:paraId="6FCEBB6D" w14:textId="77777777" w:rsidR="00B80FCC" w:rsidRPr="00B80FCC" w:rsidRDefault="00B80FCC" w:rsidP="00FC4DEF">
            <w:pPr>
              <w:pStyle w:val="Textotabla"/>
            </w:pPr>
            <w:r w:rsidRPr="00B80FCC">
              <w:t xml:space="preserve">Asignado </w:t>
            </w:r>
          </w:p>
        </w:tc>
        <w:tc>
          <w:tcPr>
            <w:tcW w:w="7228" w:type="dxa"/>
            <w:gridSpan w:val="3"/>
          </w:tcPr>
          <w:p w14:paraId="68F937AF" w14:textId="0E8F22DE" w:rsidR="00B80FCC" w:rsidRPr="00B80FCC" w:rsidRDefault="00D52AEB" w:rsidP="00FC4DEF">
            <w:pPr>
              <w:pStyle w:val="Textotabla"/>
            </w:pPr>
            <w:r>
              <w:t xml:space="preserve">Cuidadores de </w:t>
            </w:r>
            <w:proofErr w:type="spellStart"/>
            <w:r>
              <w:t>ajolotarios</w:t>
            </w:r>
            <w:proofErr w:type="spellEnd"/>
          </w:p>
        </w:tc>
      </w:tr>
    </w:tbl>
    <w:p w14:paraId="497FCDC7" w14:textId="77777777" w:rsidR="003E3CF6" w:rsidRDefault="003E3CF6" w:rsidP="003E3CF6">
      <w:pPr>
        <w:pStyle w:val="Cita"/>
      </w:pPr>
      <w:r>
        <w:t>Fuente: Elaboración propia</w:t>
      </w:r>
    </w:p>
    <w:p w14:paraId="3D2787F7" w14:textId="77777777" w:rsidR="00B80FCC" w:rsidRPr="00B80FCC" w:rsidRDefault="00B80FCC" w:rsidP="00FC4DEF">
      <w:pPr>
        <w:pStyle w:val="Textotabla"/>
      </w:pPr>
    </w:p>
    <w:p w14:paraId="19CCCC2D" w14:textId="77777777" w:rsidR="00B2632F" w:rsidRDefault="00B2632F">
      <w:pPr>
        <w:spacing w:after="160" w:line="259" w:lineRule="auto"/>
        <w:rPr>
          <w:rFonts w:ascii="Times New Roman" w:hAnsi="Times New Roman"/>
          <w:i/>
          <w:iCs/>
          <w:szCs w:val="18"/>
        </w:rPr>
      </w:pPr>
      <w:r>
        <w:br w:type="page"/>
      </w:r>
    </w:p>
    <w:p w14:paraId="26639060" w14:textId="2DCF2E5E" w:rsidR="00B80FCC" w:rsidRPr="00B80FCC" w:rsidRDefault="00185368" w:rsidP="00185368">
      <w:pPr>
        <w:pStyle w:val="Descripcin"/>
      </w:pPr>
      <w:bookmarkStart w:id="196" w:name="_Toc167237940"/>
      <w:r>
        <w:lastRenderedPageBreak/>
        <w:t xml:space="preserve">Tabla </w:t>
      </w:r>
      <w:r>
        <w:fldChar w:fldCharType="begin"/>
      </w:r>
      <w:r>
        <w:instrText xml:space="preserve"> SEQ Tabla \* ARABIC </w:instrText>
      </w:r>
      <w:r>
        <w:fldChar w:fldCharType="separate"/>
      </w:r>
      <w:r w:rsidR="009B0259">
        <w:rPr>
          <w:noProof/>
        </w:rPr>
        <w:t>33</w:t>
      </w:r>
      <w:r>
        <w:fldChar w:fldCharType="end"/>
      </w:r>
      <w:r>
        <w:t xml:space="preserve">. </w:t>
      </w:r>
      <w:r w:rsidRPr="00185368">
        <w:t>Hoja de información de riesgo 1</w:t>
      </w:r>
      <w:r>
        <w:t>2</w:t>
      </w:r>
      <w:bookmarkEnd w:id="196"/>
    </w:p>
    <w:tbl>
      <w:tblPr>
        <w:tblStyle w:val="Tablaconcuadrcula"/>
        <w:tblW w:w="9675" w:type="dxa"/>
        <w:tblLook w:val="04A0" w:firstRow="1" w:lastRow="0" w:firstColumn="1" w:lastColumn="0" w:noHBand="0" w:noVBand="1"/>
      </w:tblPr>
      <w:tblGrid>
        <w:gridCol w:w="2195"/>
        <w:gridCol w:w="2640"/>
        <w:gridCol w:w="2419"/>
        <w:gridCol w:w="2421"/>
      </w:tblGrid>
      <w:tr w:rsidR="00B80FCC" w:rsidRPr="00B80FCC" w14:paraId="114C3E5E" w14:textId="77777777" w:rsidTr="002A4768">
        <w:trPr>
          <w:trHeight w:val="550"/>
        </w:trPr>
        <w:tc>
          <w:tcPr>
            <w:tcW w:w="9675" w:type="dxa"/>
            <w:gridSpan w:val="4"/>
          </w:tcPr>
          <w:p w14:paraId="54A677BC" w14:textId="77777777" w:rsidR="00B80FCC" w:rsidRPr="00B80FCC" w:rsidRDefault="00B80FCC" w:rsidP="00FC4DEF">
            <w:pPr>
              <w:pStyle w:val="Textotabla"/>
            </w:pPr>
            <w:r w:rsidRPr="00B80FCC">
              <w:t>Hoja de información de riesgo</w:t>
            </w:r>
          </w:p>
        </w:tc>
      </w:tr>
      <w:tr w:rsidR="00B80FCC" w:rsidRPr="00B80FCC" w14:paraId="2D4FAD61" w14:textId="77777777" w:rsidTr="003E3CF6">
        <w:trPr>
          <w:trHeight w:val="1102"/>
        </w:trPr>
        <w:tc>
          <w:tcPr>
            <w:tcW w:w="2195" w:type="dxa"/>
          </w:tcPr>
          <w:p w14:paraId="3501522C" w14:textId="77777777" w:rsidR="00B80FCC" w:rsidRPr="00B80FCC" w:rsidRDefault="00B80FCC" w:rsidP="00FC4DEF">
            <w:pPr>
              <w:pStyle w:val="Textotabla"/>
            </w:pPr>
            <w:r w:rsidRPr="00B80FCC">
              <w:t>Riesgo ID:</w:t>
            </w:r>
          </w:p>
          <w:p w14:paraId="0EBA3A67" w14:textId="67E756CE" w:rsidR="00B80FCC" w:rsidRPr="00B80FCC" w:rsidRDefault="00B80FCC" w:rsidP="00FC4DEF">
            <w:pPr>
              <w:pStyle w:val="Textotabla"/>
            </w:pPr>
            <w:r w:rsidRPr="00B80FCC">
              <w:t>R1</w:t>
            </w:r>
            <w:r w:rsidR="00DC194D">
              <w:t>2</w:t>
            </w:r>
          </w:p>
        </w:tc>
        <w:tc>
          <w:tcPr>
            <w:tcW w:w="2640" w:type="dxa"/>
          </w:tcPr>
          <w:p w14:paraId="195F41C9" w14:textId="77777777" w:rsidR="00B80FCC" w:rsidRPr="00B80FCC" w:rsidRDefault="00B80FCC" w:rsidP="00FC4DEF">
            <w:pPr>
              <w:pStyle w:val="Textotabla"/>
            </w:pPr>
            <w:r w:rsidRPr="00B80FCC">
              <w:t>Fecha:</w:t>
            </w:r>
          </w:p>
          <w:p w14:paraId="766B709E" w14:textId="38AF8CAD" w:rsidR="00B80FCC" w:rsidRPr="00B80FCC" w:rsidRDefault="00070825" w:rsidP="00FC4DEF">
            <w:pPr>
              <w:pStyle w:val="Textotabla"/>
            </w:pPr>
            <w:r>
              <w:t>17</w:t>
            </w:r>
            <w:r w:rsidR="00B80FCC" w:rsidRPr="00B80FCC">
              <w:t>/0</w:t>
            </w:r>
            <w:r>
              <w:t>3</w:t>
            </w:r>
            <w:r w:rsidR="00B80FCC" w:rsidRPr="00B80FCC">
              <w:t>/2024</w:t>
            </w:r>
          </w:p>
        </w:tc>
        <w:tc>
          <w:tcPr>
            <w:tcW w:w="2419" w:type="dxa"/>
          </w:tcPr>
          <w:p w14:paraId="12CC4ADF" w14:textId="77777777" w:rsidR="00B80FCC" w:rsidRPr="00B80FCC" w:rsidRDefault="00B80FCC" w:rsidP="00FC4DEF">
            <w:pPr>
              <w:pStyle w:val="Textotabla"/>
            </w:pPr>
            <w:r w:rsidRPr="00B80FCC">
              <w:t>Probabilidad:</w:t>
            </w:r>
          </w:p>
          <w:p w14:paraId="42610F06" w14:textId="4D3601B8" w:rsidR="00B80FCC" w:rsidRPr="00B80FCC" w:rsidRDefault="008F33F5" w:rsidP="00FC4DEF">
            <w:pPr>
              <w:pStyle w:val="Textotabla"/>
            </w:pPr>
            <w:r w:rsidRPr="008F33F5">
              <w:t>3 (Ocasional)</w:t>
            </w:r>
          </w:p>
        </w:tc>
        <w:tc>
          <w:tcPr>
            <w:tcW w:w="2421" w:type="dxa"/>
          </w:tcPr>
          <w:p w14:paraId="208A33FF" w14:textId="77777777" w:rsidR="00B80FCC" w:rsidRPr="00B80FCC" w:rsidRDefault="00B80FCC" w:rsidP="00FC4DEF">
            <w:pPr>
              <w:pStyle w:val="Textotabla"/>
            </w:pPr>
            <w:r w:rsidRPr="00B80FCC">
              <w:t>Impacto:</w:t>
            </w:r>
          </w:p>
          <w:p w14:paraId="70F976CE" w14:textId="5A2FCD07" w:rsidR="00B80FCC" w:rsidRPr="00B80FCC" w:rsidRDefault="008F33F5" w:rsidP="00FC4DEF">
            <w:pPr>
              <w:pStyle w:val="Textotabla"/>
            </w:pPr>
            <w:r w:rsidRPr="008F33F5">
              <w:t>C (Moderado)</w:t>
            </w:r>
          </w:p>
        </w:tc>
      </w:tr>
      <w:tr w:rsidR="00B80FCC" w:rsidRPr="00B80FCC" w14:paraId="76E91632" w14:textId="77777777" w:rsidTr="003E3CF6">
        <w:trPr>
          <w:trHeight w:val="563"/>
        </w:trPr>
        <w:tc>
          <w:tcPr>
            <w:tcW w:w="2195" w:type="dxa"/>
          </w:tcPr>
          <w:p w14:paraId="64BB357B" w14:textId="77777777" w:rsidR="00B80FCC" w:rsidRPr="00B80FCC" w:rsidRDefault="00B80FCC" w:rsidP="00FC4DEF">
            <w:pPr>
              <w:pStyle w:val="Textotabla"/>
            </w:pPr>
            <w:r w:rsidRPr="00B80FCC">
              <w:t>Descripción</w:t>
            </w:r>
          </w:p>
        </w:tc>
        <w:tc>
          <w:tcPr>
            <w:tcW w:w="7480" w:type="dxa"/>
            <w:gridSpan w:val="3"/>
          </w:tcPr>
          <w:p w14:paraId="7CFFA851" w14:textId="32DB4077" w:rsidR="00B80FCC" w:rsidRPr="00B80FCC" w:rsidRDefault="00AE4EFE" w:rsidP="00FC4DEF">
            <w:pPr>
              <w:pStyle w:val="Textotabla"/>
            </w:pPr>
            <w:r w:rsidRPr="00AE4EFE">
              <w:t>Falta de una planificación adecuada lleva a una gestión ineficaz del proyecto aumentando los riesgos de retrasos y sobrecostos</w:t>
            </w:r>
          </w:p>
        </w:tc>
      </w:tr>
      <w:tr w:rsidR="00B80FCC" w:rsidRPr="00B80FCC" w14:paraId="138B8D85" w14:textId="77777777" w:rsidTr="003E3CF6">
        <w:trPr>
          <w:trHeight w:val="550"/>
        </w:trPr>
        <w:tc>
          <w:tcPr>
            <w:tcW w:w="2195" w:type="dxa"/>
          </w:tcPr>
          <w:p w14:paraId="67057638" w14:textId="77777777" w:rsidR="00B80FCC" w:rsidRPr="00B80FCC" w:rsidRDefault="00B80FCC" w:rsidP="00FC4DEF">
            <w:pPr>
              <w:pStyle w:val="Textotabla"/>
            </w:pPr>
            <w:r w:rsidRPr="00B80FCC">
              <w:t>Tipo de riesgo</w:t>
            </w:r>
          </w:p>
        </w:tc>
        <w:tc>
          <w:tcPr>
            <w:tcW w:w="7480" w:type="dxa"/>
            <w:gridSpan w:val="3"/>
          </w:tcPr>
          <w:p w14:paraId="57953E80" w14:textId="3A5FE6C3" w:rsidR="00B80FCC" w:rsidRPr="00B80FCC" w:rsidRDefault="00AE4EFE" w:rsidP="00FC4DEF">
            <w:pPr>
              <w:pStyle w:val="Textotabla"/>
            </w:pPr>
            <w:r w:rsidRPr="00AE4EFE">
              <w:t>Administrativo</w:t>
            </w:r>
          </w:p>
        </w:tc>
      </w:tr>
      <w:tr w:rsidR="00B80FCC" w:rsidRPr="00B80FCC" w14:paraId="00888939" w14:textId="77777777" w:rsidTr="003E3CF6">
        <w:trPr>
          <w:trHeight w:val="864"/>
        </w:trPr>
        <w:tc>
          <w:tcPr>
            <w:tcW w:w="2195" w:type="dxa"/>
          </w:tcPr>
          <w:p w14:paraId="6BC0D2B3" w14:textId="77777777" w:rsidR="00B80FCC" w:rsidRPr="00B80FCC" w:rsidRDefault="00B80FCC" w:rsidP="00FC4DEF">
            <w:pPr>
              <w:pStyle w:val="Textotabla"/>
            </w:pPr>
            <w:r w:rsidRPr="00B80FCC">
              <w:t>Refinamiento de contexto</w:t>
            </w:r>
          </w:p>
        </w:tc>
        <w:tc>
          <w:tcPr>
            <w:tcW w:w="7480" w:type="dxa"/>
            <w:gridSpan w:val="3"/>
          </w:tcPr>
          <w:p w14:paraId="5F5FFD62" w14:textId="7CAD2313" w:rsidR="00B80FCC" w:rsidRPr="00B80FCC" w:rsidRDefault="00AE4EFE" w:rsidP="00FC4DEF">
            <w:pPr>
              <w:pStyle w:val="Textotabla"/>
            </w:pPr>
            <w:r w:rsidRPr="00AE4EFE">
              <w:t>La falta de una planificación adecuada puede llevar a una gestión ineficaz del proyecto, aumentando los riesgos de retrasos y sobrecostos.</w:t>
            </w:r>
          </w:p>
        </w:tc>
      </w:tr>
      <w:tr w:rsidR="00B80FCC" w:rsidRPr="00B80FCC" w14:paraId="7C0208F2" w14:textId="77777777" w:rsidTr="003E3CF6">
        <w:trPr>
          <w:trHeight w:val="550"/>
        </w:trPr>
        <w:tc>
          <w:tcPr>
            <w:tcW w:w="2195" w:type="dxa"/>
          </w:tcPr>
          <w:p w14:paraId="11050369"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480" w:type="dxa"/>
            <w:gridSpan w:val="3"/>
          </w:tcPr>
          <w:p w14:paraId="0860935D" w14:textId="1718FCB7" w:rsidR="00B80FCC" w:rsidRPr="00B80FCC" w:rsidRDefault="00AE4EFE" w:rsidP="00FC4DEF">
            <w:pPr>
              <w:pStyle w:val="Textotabla"/>
            </w:pPr>
            <w:r w:rsidRPr="00AE4EFE">
              <w:t>Falta de definición clara de los objetivos del proyecto.</w:t>
            </w:r>
          </w:p>
        </w:tc>
      </w:tr>
      <w:tr w:rsidR="00B80FCC" w:rsidRPr="00B80FCC" w14:paraId="79C19B3D" w14:textId="77777777" w:rsidTr="003E3CF6">
        <w:trPr>
          <w:trHeight w:val="550"/>
        </w:trPr>
        <w:tc>
          <w:tcPr>
            <w:tcW w:w="2195" w:type="dxa"/>
          </w:tcPr>
          <w:p w14:paraId="751E3046"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480" w:type="dxa"/>
            <w:gridSpan w:val="3"/>
          </w:tcPr>
          <w:p w14:paraId="222ED582" w14:textId="2BD4AC43" w:rsidR="00B80FCC" w:rsidRPr="00B80FCC" w:rsidRDefault="00A036B0" w:rsidP="00FC4DEF">
            <w:pPr>
              <w:pStyle w:val="Textotabla"/>
            </w:pPr>
            <w:r w:rsidRPr="00A036B0">
              <w:t>Deficiencias en la asignación de recursos.</w:t>
            </w:r>
          </w:p>
        </w:tc>
      </w:tr>
      <w:tr w:rsidR="00B80FCC" w:rsidRPr="00B80FCC" w14:paraId="4C7DE957" w14:textId="77777777" w:rsidTr="003E3CF6">
        <w:trPr>
          <w:trHeight w:val="550"/>
        </w:trPr>
        <w:tc>
          <w:tcPr>
            <w:tcW w:w="2195" w:type="dxa"/>
          </w:tcPr>
          <w:p w14:paraId="136D6A26" w14:textId="77777777" w:rsidR="00B80FCC" w:rsidRPr="00B80FCC" w:rsidRDefault="00B80FCC" w:rsidP="00FC4DEF">
            <w:pPr>
              <w:pStyle w:val="Textotabla"/>
            </w:pPr>
            <w:r w:rsidRPr="00B80FCC">
              <w:t>Mitigación / Monitoreo</w:t>
            </w:r>
          </w:p>
        </w:tc>
        <w:tc>
          <w:tcPr>
            <w:tcW w:w="7480" w:type="dxa"/>
            <w:gridSpan w:val="3"/>
          </w:tcPr>
          <w:p w14:paraId="678DF85D" w14:textId="41299E75" w:rsidR="00B80FCC" w:rsidRPr="00B80FCC" w:rsidRDefault="00A036B0" w:rsidP="00FC4DEF">
            <w:pPr>
              <w:pStyle w:val="Textotabla"/>
            </w:pPr>
            <w:r w:rsidRPr="00A036B0">
              <w:t>Establecer un plan de proyecto detallado y realista, y monitorear y ajustar el plan de proyecto regularmente.</w:t>
            </w:r>
          </w:p>
        </w:tc>
      </w:tr>
      <w:tr w:rsidR="00B80FCC" w:rsidRPr="00B80FCC" w14:paraId="777BE89B" w14:textId="77777777" w:rsidTr="003E3CF6">
        <w:trPr>
          <w:trHeight w:val="1190"/>
        </w:trPr>
        <w:tc>
          <w:tcPr>
            <w:tcW w:w="2195" w:type="dxa"/>
          </w:tcPr>
          <w:p w14:paraId="156D9B7B" w14:textId="77777777" w:rsidR="00B80FCC" w:rsidRPr="00B80FCC" w:rsidRDefault="00B80FCC" w:rsidP="00FC4DEF">
            <w:pPr>
              <w:pStyle w:val="Textotabla"/>
            </w:pPr>
            <w:r w:rsidRPr="00B80FCC">
              <w:t>Manejo / Plan de contingencia / Disparador</w:t>
            </w:r>
          </w:p>
        </w:tc>
        <w:tc>
          <w:tcPr>
            <w:tcW w:w="7480" w:type="dxa"/>
            <w:gridSpan w:val="3"/>
          </w:tcPr>
          <w:p w14:paraId="28F26E3D" w14:textId="0A7A3160" w:rsidR="00B80FCC" w:rsidRPr="00B80FCC" w:rsidRDefault="00A036B0" w:rsidP="00FC4DEF">
            <w:pPr>
              <w:pStyle w:val="Textotabla"/>
            </w:pPr>
            <w:r w:rsidRPr="00A036B0">
              <w:t>Incluir márgenes de tiempo y presupuesto para contingencias.</w:t>
            </w:r>
          </w:p>
        </w:tc>
      </w:tr>
      <w:tr w:rsidR="00B80FCC" w:rsidRPr="00B80FCC" w14:paraId="28EF2086" w14:textId="77777777" w:rsidTr="003E3CF6">
        <w:trPr>
          <w:trHeight w:val="550"/>
        </w:trPr>
        <w:tc>
          <w:tcPr>
            <w:tcW w:w="2195" w:type="dxa"/>
          </w:tcPr>
          <w:p w14:paraId="67978954" w14:textId="77777777" w:rsidR="00B80FCC" w:rsidRPr="00B80FCC" w:rsidRDefault="00B80FCC" w:rsidP="00FC4DEF">
            <w:pPr>
              <w:pStyle w:val="Textotabla"/>
            </w:pPr>
            <w:r w:rsidRPr="00B80FCC">
              <w:t>Estado actual</w:t>
            </w:r>
          </w:p>
        </w:tc>
        <w:tc>
          <w:tcPr>
            <w:tcW w:w="7480" w:type="dxa"/>
            <w:gridSpan w:val="3"/>
          </w:tcPr>
          <w:p w14:paraId="3B7C41A5" w14:textId="1028A79D" w:rsidR="00B80FCC" w:rsidRPr="00B80FCC" w:rsidRDefault="00A036B0" w:rsidP="00FC4DEF">
            <w:pPr>
              <w:pStyle w:val="Textotabla"/>
            </w:pPr>
            <w:r>
              <w:t>En proceso de</w:t>
            </w:r>
            <w:r w:rsidR="00B80FCC" w:rsidRPr="00B80FCC">
              <w:t xml:space="preserve"> evaluación</w:t>
            </w:r>
          </w:p>
        </w:tc>
      </w:tr>
      <w:tr w:rsidR="00B80FCC" w:rsidRPr="00B80FCC" w14:paraId="4A1D7381" w14:textId="77777777" w:rsidTr="003E3CF6">
        <w:trPr>
          <w:trHeight w:val="550"/>
        </w:trPr>
        <w:tc>
          <w:tcPr>
            <w:tcW w:w="2195" w:type="dxa"/>
          </w:tcPr>
          <w:p w14:paraId="78BF7663" w14:textId="23B0BCB2" w:rsidR="00B80FCC" w:rsidRPr="00B80FCC" w:rsidRDefault="00375057" w:rsidP="00FC4DEF">
            <w:pPr>
              <w:pStyle w:val="Textotabla"/>
            </w:pPr>
            <w:r>
              <w:t>Originador</w:t>
            </w:r>
            <w:r w:rsidR="00B80FCC" w:rsidRPr="00B80FCC">
              <w:t xml:space="preserve"> </w:t>
            </w:r>
          </w:p>
        </w:tc>
        <w:tc>
          <w:tcPr>
            <w:tcW w:w="7480" w:type="dxa"/>
            <w:gridSpan w:val="3"/>
          </w:tcPr>
          <w:p w14:paraId="642DBFA1" w14:textId="0636260C" w:rsidR="00B80FCC" w:rsidRPr="00B80FCC" w:rsidRDefault="00B80FCC" w:rsidP="00FC4DEF">
            <w:pPr>
              <w:pStyle w:val="Textotabla"/>
            </w:pPr>
          </w:p>
        </w:tc>
      </w:tr>
      <w:tr w:rsidR="00B80FCC" w:rsidRPr="00B80FCC" w14:paraId="66226A42" w14:textId="77777777" w:rsidTr="003E3CF6">
        <w:trPr>
          <w:trHeight w:val="550"/>
        </w:trPr>
        <w:tc>
          <w:tcPr>
            <w:tcW w:w="2195" w:type="dxa"/>
          </w:tcPr>
          <w:p w14:paraId="66E50AE8" w14:textId="77777777" w:rsidR="00B80FCC" w:rsidRPr="00B80FCC" w:rsidRDefault="00B80FCC" w:rsidP="00FC4DEF">
            <w:pPr>
              <w:pStyle w:val="Textotabla"/>
            </w:pPr>
            <w:r w:rsidRPr="00B80FCC">
              <w:t xml:space="preserve">Asignado </w:t>
            </w:r>
          </w:p>
        </w:tc>
        <w:tc>
          <w:tcPr>
            <w:tcW w:w="7480" w:type="dxa"/>
            <w:gridSpan w:val="3"/>
          </w:tcPr>
          <w:p w14:paraId="7BE04776" w14:textId="3A83160E" w:rsidR="00B80FCC" w:rsidRPr="00B80FCC" w:rsidRDefault="00B6109D" w:rsidP="00FC4DEF">
            <w:pPr>
              <w:pStyle w:val="Textotabla"/>
            </w:pPr>
            <w:r>
              <w:t>Todo el equipo de desarrollo</w:t>
            </w:r>
          </w:p>
        </w:tc>
      </w:tr>
    </w:tbl>
    <w:p w14:paraId="51CE51E5" w14:textId="77777777" w:rsidR="003E3CF6" w:rsidRDefault="003E3CF6" w:rsidP="003E3CF6">
      <w:pPr>
        <w:pStyle w:val="Cita"/>
      </w:pPr>
      <w:r>
        <w:t>Fuente: Elaboración propia</w:t>
      </w:r>
    </w:p>
    <w:p w14:paraId="5153517F" w14:textId="77777777" w:rsidR="00B80FCC" w:rsidRPr="00B80FCC" w:rsidRDefault="00B80FCC" w:rsidP="00FC4DEF">
      <w:pPr>
        <w:pStyle w:val="Textotabla"/>
      </w:pPr>
    </w:p>
    <w:p w14:paraId="7FC90286" w14:textId="77777777" w:rsidR="00B2632F" w:rsidRDefault="00B2632F">
      <w:pPr>
        <w:spacing w:after="160" w:line="259" w:lineRule="auto"/>
        <w:rPr>
          <w:rFonts w:ascii="Times New Roman" w:hAnsi="Times New Roman"/>
          <w:i/>
          <w:iCs/>
          <w:szCs w:val="18"/>
        </w:rPr>
      </w:pPr>
      <w:r>
        <w:br w:type="page"/>
      </w:r>
    </w:p>
    <w:p w14:paraId="7E58FA6A" w14:textId="170B483A" w:rsidR="00B80FCC" w:rsidRPr="00B80FCC" w:rsidRDefault="00185368" w:rsidP="00185368">
      <w:pPr>
        <w:pStyle w:val="Descripcin"/>
      </w:pPr>
      <w:bookmarkStart w:id="197" w:name="_Toc167237941"/>
      <w:r>
        <w:lastRenderedPageBreak/>
        <w:t xml:space="preserve">Tabla </w:t>
      </w:r>
      <w:r>
        <w:fldChar w:fldCharType="begin"/>
      </w:r>
      <w:r>
        <w:instrText xml:space="preserve"> SEQ Tabla \* ARABIC </w:instrText>
      </w:r>
      <w:r>
        <w:fldChar w:fldCharType="separate"/>
      </w:r>
      <w:r w:rsidR="009B0259">
        <w:rPr>
          <w:noProof/>
        </w:rPr>
        <w:t>34</w:t>
      </w:r>
      <w:r>
        <w:fldChar w:fldCharType="end"/>
      </w:r>
      <w:r>
        <w:t xml:space="preserve">. </w:t>
      </w:r>
      <w:r w:rsidRPr="00185368">
        <w:t>Hoja de información de riesgo 1</w:t>
      </w:r>
      <w:r>
        <w:t>3</w:t>
      </w:r>
      <w:bookmarkEnd w:id="197"/>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26F14F44" w14:textId="77777777">
        <w:tc>
          <w:tcPr>
            <w:tcW w:w="9350" w:type="dxa"/>
            <w:gridSpan w:val="4"/>
          </w:tcPr>
          <w:p w14:paraId="368BA979" w14:textId="77777777" w:rsidR="00B80FCC" w:rsidRPr="00B80FCC" w:rsidRDefault="00B80FCC" w:rsidP="00FC4DEF">
            <w:pPr>
              <w:pStyle w:val="Textotabla"/>
            </w:pPr>
            <w:r w:rsidRPr="00B80FCC">
              <w:t>Hoja de información de riesgo</w:t>
            </w:r>
          </w:p>
        </w:tc>
      </w:tr>
      <w:tr w:rsidR="00B80FCC" w:rsidRPr="00B80FCC" w14:paraId="2492581A" w14:textId="77777777">
        <w:tc>
          <w:tcPr>
            <w:tcW w:w="2122" w:type="dxa"/>
          </w:tcPr>
          <w:p w14:paraId="127AA20C" w14:textId="77777777" w:rsidR="00B80FCC" w:rsidRPr="00B80FCC" w:rsidRDefault="00B80FCC" w:rsidP="00FC4DEF">
            <w:pPr>
              <w:pStyle w:val="Textotabla"/>
            </w:pPr>
            <w:r w:rsidRPr="00B80FCC">
              <w:t>Riesgo ID:</w:t>
            </w:r>
          </w:p>
          <w:p w14:paraId="05A75EA2" w14:textId="3E5897E5" w:rsidR="00B80FCC" w:rsidRPr="00B80FCC" w:rsidRDefault="00B80FCC" w:rsidP="00FC4DEF">
            <w:pPr>
              <w:pStyle w:val="Textotabla"/>
            </w:pPr>
            <w:r w:rsidRPr="00B80FCC">
              <w:t>R1</w:t>
            </w:r>
            <w:r w:rsidR="0038340A">
              <w:t>3</w:t>
            </w:r>
          </w:p>
        </w:tc>
        <w:tc>
          <w:tcPr>
            <w:tcW w:w="2552" w:type="dxa"/>
          </w:tcPr>
          <w:p w14:paraId="00E63024" w14:textId="77777777" w:rsidR="00B80FCC" w:rsidRPr="00B80FCC" w:rsidRDefault="00B80FCC" w:rsidP="00FC4DEF">
            <w:pPr>
              <w:pStyle w:val="Textotabla"/>
            </w:pPr>
            <w:r w:rsidRPr="00B80FCC">
              <w:t>Fecha:</w:t>
            </w:r>
          </w:p>
          <w:p w14:paraId="19D18CE7" w14:textId="390D8D9C" w:rsidR="00B80FCC" w:rsidRPr="00B80FCC" w:rsidRDefault="00B80FCC" w:rsidP="00FC4DEF">
            <w:pPr>
              <w:pStyle w:val="Textotabla"/>
            </w:pPr>
            <w:r w:rsidRPr="00B80FCC">
              <w:t>2</w:t>
            </w:r>
            <w:r w:rsidR="0038340A">
              <w:t>0</w:t>
            </w:r>
            <w:r w:rsidRPr="00B80FCC">
              <w:t>/0</w:t>
            </w:r>
            <w:r w:rsidR="0038340A">
              <w:t>3</w:t>
            </w:r>
            <w:r w:rsidRPr="00B80FCC">
              <w:t>/2024</w:t>
            </w:r>
          </w:p>
        </w:tc>
        <w:tc>
          <w:tcPr>
            <w:tcW w:w="2338" w:type="dxa"/>
          </w:tcPr>
          <w:p w14:paraId="171739C3" w14:textId="77777777" w:rsidR="00B80FCC" w:rsidRPr="00B80FCC" w:rsidRDefault="00B80FCC" w:rsidP="00FC4DEF">
            <w:pPr>
              <w:pStyle w:val="Textotabla"/>
            </w:pPr>
            <w:r w:rsidRPr="00B80FCC">
              <w:t>Probabilidad:</w:t>
            </w:r>
          </w:p>
          <w:p w14:paraId="710FA386" w14:textId="30FA0D9B" w:rsidR="00B80FCC" w:rsidRPr="00B80FCC" w:rsidRDefault="00E97824" w:rsidP="00FC4DEF">
            <w:pPr>
              <w:pStyle w:val="Textotabla"/>
            </w:pPr>
            <w:r>
              <w:t>2</w:t>
            </w:r>
            <w:r w:rsidR="00B80FCC" w:rsidRPr="00B80FCC">
              <w:t xml:space="preserve"> (</w:t>
            </w:r>
            <w:r w:rsidR="00A71F55">
              <w:t>P</w:t>
            </w:r>
            <w:r>
              <w:t>osible</w:t>
            </w:r>
            <w:r w:rsidR="00B80FCC" w:rsidRPr="00B80FCC">
              <w:t>)</w:t>
            </w:r>
          </w:p>
        </w:tc>
        <w:tc>
          <w:tcPr>
            <w:tcW w:w="2338" w:type="dxa"/>
          </w:tcPr>
          <w:p w14:paraId="00013E49" w14:textId="77777777" w:rsidR="00B80FCC" w:rsidRPr="00B80FCC" w:rsidRDefault="00B80FCC" w:rsidP="00FC4DEF">
            <w:pPr>
              <w:pStyle w:val="Textotabla"/>
            </w:pPr>
            <w:r w:rsidRPr="00B80FCC">
              <w:t>Impacto:</w:t>
            </w:r>
          </w:p>
          <w:p w14:paraId="4ABF3648" w14:textId="37409DF2" w:rsidR="00B80FCC" w:rsidRPr="00B80FCC" w:rsidRDefault="00E97824" w:rsidP="00FC4DEF">
            <w:pPr>
              <w:pStyle w:val="Textotabla"/>
            </w:pPr>
            <w:r>
              <w:t>E</w:t>
            </w:r>
            <w:r w:rsidR="00B80FCC" w:rsidRPr="00B80FCC">
              <w:t xml:space="preserve"> (</w:t>
            </w:r>
            <w:r>
              <w:t>Catastrófico</w:t>
            </w:r>
            <w:r w:rsidR="00B80FCC" w:rsidRPr="00B80FCC">
              <w:t>)</w:t>
            </w:r>
          </w:p>
        </w:tc>
      </w:tr>
      <w:tr w:rsidR="00B80FCC" w:rsidRPr="00B80FCC" w14:paraId="2797AF2C" w14:textId="77777777">
        <w:tc>
          <w:tcPr>
            <w:tcW w:w="2122" w:type="dxa"/>
          </w:tcPr>
          <w:p w14:paraId="1D4AAD06" w14:textId="77777777" w:rsidR="00B80FCC" w:rsidRPr="00B80FCC" w:rsidRDefault="00B80FCC" w:rsidP="00FC4DEF">
            <w:pPr>
              <w:pStyle w:val="Textotabla"/>
            </w:pPr>
            <w:r w:rsidRPr="00B80FCC">
              <w:t>Descripción</w:t>
            </w:r>
          </w:p>
        </w:tc>
        <w:tc>
          <w:tcPr>
            <w:tcW w:w="7228" w:type="dxa"/>
            <w:gridSpan w:val="3"/>
          </w:tcPr>
          <w:p w14:paraId="54DC6EE8" w14:textId="342EA848" w:rsidR="00B80FCC" w:rsidRPr="00B80FCC" w:rsidRDefault="006B335F" w:rsidP="00FC4DEF">
            <w:pPr>
              <w:pStyle w:val="Textotabla"/>
            </w:pPr>
            <w:r w:rsidRPr="006B335F">
              <w:t>Defectos y errores en el software entregado</w:t>
            </w:r>
          </w:p>
        </w:tc>
      </w:tr>
      <w:tr w:rsidR="00B80FCC" w:rsidRPr="00B80FCC" w14:paraId="38057168" w14:textId="77777777">
        <w:tc>
          <w:tcPr>
            <w:tcW w:w="2122" w:type="dxa"/>
          </w:tcPr>
          <w:p w14:paraId="0127EC40" w14:textId="77777777" w:rsidR="00B80FCC" w:rsidRPr="00B80FCC" w:rsidRDefault="00B80FCC" w:rsidP="00FC4DEF">
            <w:pPr>
              <w:pStyle w:val="Textotabla"/>
            </w:pPr>
            <w:r w:rsidRPr="00B80FCC">
              <w:t>Tipo de riesgo</w:t>
            </w:r>
          </w:p>
        </w:tc>
        <w:tc>
          <w:tcPr>
            <w:tcW w:w="7228" w:type="dxa"/>
            <w:gridSpan w:val="3"/>
          </w:tcPr>
          <w:p w14:paraId="739F0EBE" w14:textId="2DC6FF22" w:rsidR="00B80FCC" w:rsidRPr="00B80FCC" w:rsidRDefault="006B335F" w:rsidP="00FC4DEF">
            <w:pPr>
              <w:pStyle w:val="Textotabla"/>
            </w:pPr>
            <w:r w:rsidRPr="006B335F">
              <w:t>Técnico</w:t>
            </w:r>
          </w:p>
        </w:tc>
      </w:tr>
      <w:tr w:rsidR="00B80FCC" w:rsidRPr="00B80FCC" w14:paraId="2EF9C416" w14:textId="77777777">
        <w:tc>
          <w:tcPr>
            <w:tcW w:w="2122" w:type="dxa"/>
          </w:tcPr>
          <w:p w14:paraId="43DC74D4" w14:textId="77777777" w:rsidR="00B80FCC" w:rsidRPr="00B80FCC" w:rsidRDefault="00B80FCC" w:rsidP="00FC4DEF">
            <w:pPr>
              <w:pStyle w:val="Textotabla"/>
            </w:pPr>
            <w:r w:rsidRPr="00B80FCC">
              <w:t>Refinamiento de contexto</w:t>
            </w:r>
          </w:p>
        </w:tc>
        <w:tc>
          <w:tcPr>
            <w:tcW w:w="7228" w:type="dxa"/>
            <w:gridSpan w:val="3"/>
          </w:tcPr>
          <w:p w14:paraId="7B7ABEE1" w14:textId="7B471CA2" w:rsidR="00B80FCC" w:rsidRPr="00B80FCC" w:rsidRDefault="006B335F" w:rsidP="00FC4DEF">
            <w:pPr>
              <w:pStyle w:val="Textotabla"/>
            </w:pPr>
            <w:r w:rsidRPr="006B335F">
              <w:t>Los defectos y errores en el software entregado pueden afectar la funcionalidad del sistema.</w:t>
            </w:r>
          </w:p>
        </w:tc>
      </w:tr>
      <w:tr w:rsidR="00B80FCC" w:rsidRPr="00B80FCC" w14:paraId="33CD53D3" w14:textId="77777777">
        <w:tc>
          <w:tcPr>
            <w:tcW w:w="2122" w:type="dxa"/>
          </w:tcPr>
          <w:p w14:paraId="3EE44DB1"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57856700" w14:textId="77EA461B" w:rsidR="00B80FCC" w:rsidRPr="00B80FCC" w:rsidRDefault="006B335F" w:rsidP="00FC4DEF">
            <w:pPr>
              <w:pStyle w:val="Textotabla"/>
            </w:pPr>
            <w:r w:rsidRPr="006B335F">
              <w:t>Errores de programación no detectados.</w:t>
            </w:r>
          </w:p>
        </w:tc>
      </w:tr>
      <w:tr w:rsidR="00B80FCC" w:rsidRPr="00B80FCC" w14:paraId="1BCB345B" w14:textId="77777777">
        <w:tc>
          <w:tcPr>
            <w:tcW w:w="2122" w:type="dxa"/>
          </w:tcPr>
          <w:p w14:paraId="6715A3E9"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443E0ED1" w14:textId="44FF13F5" w:rsidR="00B80FCC" w:rsidRPr="00B80FCC" w:rsidRDefault="00FF3B86" w:rsidP="00FC4DEF">
            <w:pPr>
              <w:pStyle w:val="Textotabla"/>
            </w:pPr>
            <w:r w:rsidRPr="00FF3B86">
              <w:t>Fallos en la integración de componentes de software.</w:t>
            </w:r>
          </w:p>
        </w:tc>
      </w:tr>
      <w:tr w:rsidR="00B80FCC" w:rsidRPr="00B80FCC" w14:paraId="42B69022" w14:textId="77777777">
        <w:tc>
          <w:tcPr>
            <w:tcW w:w="2122" w:type="dxa"/>
          </w:tcPr>
          <w:p w14:paraId="5DA44506" w14:textId="77777777" w:rsidR="00B80FCC" w:rsidRPr="00B80FCC" w:rsidRDefault="00B80FCC" w:rsidP="00FC4DEF">
            <w:pPr>
              <w:pStyle w:val="Textotabla"/>
            </w:pPr>
            <w:r w:rsidRPr="00B80FCC">
              <w:t>Mitigación / Monitoreo</w:t>
            </w:r>
          </w:p>
        </w:tc>
        <w:tc>
          <w:tcPr>
            <w:tcW w:w="7228" w:type="dxa"/>
            <w:gridSpan w:val="3"/>
          </w:tcPr>
          <w:p w14:paraId="01F8D957" w14:textId="687A5E80" w:rsidR="00B80FCC" w:rsidRPr="00B80FCC" w:rsidRDefault="00FF3B86" w:rsidP="00FC4DEF">
            <w:pPr>
              <w:pStyle w:val="Textotabla"/>
            </w:pPr>
            <w:r w:rsidRPr="00FF3B86">
              <w:t>Realizar pruebas exhaustivas durante el desarrollo y establecer un sistema de control de calidad riguroso.</w:t>
            </w:r>
          </w:p>
        </w:tc>
      </w:tr>
      <w:tr w:rsidR="00B80FCC" w:rsidRPr="00B80FCC" w14:paraId="56DFD12F" w14:textId="77777777">
        <w:tc>
          <w:tcPr>
            <w:tcW w:w="2122" w:type="dxa"/>
          </w:tcPr>
          <w:p w14:paraId="70C444AA" w14:textId="77777777" w:rsidR="00B80FCC" w:rsidRPr="00B80FCC" w:rsidRDefault="00B80FCC" w:rsidP="00FC4DEF">
            <w:pPr>
              <w:pStyle w:val="Textotabla"/>
            </w:pPr>
            <w:r w:rsidRPr="00B80FCC">
              <w:t>Manejo / Plan de contingencia / Disparador</w:t>
            </w:r>
          </w:p>
        </w:tc>
        <w:tc>
          <w:tcPr>
            <w:tcW w:w="7228" w:type="dxa"/>
            <w:gridSpan w:val="3"/>
          </w:tcPr>
          <w:p w14:paraId="348B1635" w14:textId="7F6D6179" w:rsidR="00B80FCC" w:rsidRPr="00B80FCC" w:rsidRDefault="00FF3B86" w:rsidP="00FC4DEF">
            <w:pPr>
              <w:pStyle w:val="Textotabla"/>
            </w:pPr>
            <w:r w:rsidRPr="00FF3B86">
              <w:t xml:space="preserve">Establecer un proceso de revisión y corrección de errores </w:t>
            </w:r>
            <w:proofErr w:type="spellStart"/>
            <w:r w:rsidRPr="00FF3B86">
              <w:t>post-entrega</w:t>
            </w:r>
            <w:proofErr w:type="spellEnd"/>
            <w:r w:rsidRPr="00FF3B86">
              <w:t>.</w:t>
            </w:r>
          </w:p>
        </w:tc>
      </w:tr>
      <w:tr w:rsidR="00B80FCC" w:rsidRPr="00B80FCC" w14:paraId="20A0BEF8" w14:textId="77777777">
        <w:tc>
          <w:tcPr>
            <w:tcW w:w="2122" w:type="dxa"/>
          </w:tcPr>
          <w:p w14:paraId="6368E16C" w14:textId="77777777" w:rsidR="00B80FCC" w:rsidRPr="00B80FCC" w:rsidRDefault="00B80FCC" w:rsidP="00FC4DEF">
            <w:pPr>
              <w:pStyle w:val="Textotabla"/>
            </w:pPr>
            <w:r w:rsidRPr="00B80FCC">
              <w:t>Estado actual</w:t>
            </w:r>
          </w:p>
        </w:tc>
        <w:tc>
          <w:tcPr>
            <w:tcW w:w="7228" w:type="dxa"/>
            <w:gridSpan w:val="3"/>
          </w:tcPr>
          <w:p w14:paraId="499CD4E9" w14:textId="65E665E0" w:rsidR="00B80FCC" w:rsidRPr="00B80FCC" w:rsidRDefault="00FF3B86" w:rsidP="00FC4DEF">
            <w:pPr>
              <w:pStyle w:val="Textotabla"/>
            </w:pPr>
            <w:r>
              <w:t>En proceso de implementación</w:t>
            </w:r>
          </w:p>
        </w:tc>
      </w:tr>
      <w:tr w:rsidR="00B80FCC" w:rsidRPr="00B80FCC" w14:paraId="014A3C46" w14:textId="77777777">
        <w:tc>
          <w:tcPr>
            <w:tcW w:w="2122" w:type="dxa"/>
          </w:tcPr>
          <w:p w14:paraId="51CAFF24" w14:textId="2EFE2F79" w:rsidR="00B80FCC" w:rsidRPr="00B80FCC" w:rsidRDefault="00C354B5" w:rsidP="00FC4DEF">
            <w:pPr>
              <w:pStyle w:val="Textotabla"/>
            </w:pPr>
            <w:r w:rsidRPr="00C354B5">
              <w:t>Originador</w:t>
            </w:r>
          </w:p>
        </w:tc>
        <w:tc>
          <w:tcPr>
            <w:tcW w:w="7228" w:type="dxa"/>
            <w:gridSpan w:val="3"/>
          </w:tcPr>
          <w:p w14:paraId="73AAFA1E" w14:textId="214CF1A3" w:rsidR="00B80FCC" w:rsidRPr="00B80FCC" w:rsidRDefault="00B80FCC" w:rsidP="00FC4DEF">
            <w:pPr>
              <w:pStyle w:val="Textotabla"/>
            </w:pPr>
          </w:p>
        </w:tc>
      </w:tr>
      <w:tr w:rsidR="00B80FCC" w:rsidRPr="00B80FCC" w14:paraId="55D27E21" w14:textId="77777777">
        <w:tc>
          <w:tcPr>
            <w:tcW w:w="2122" w:type="dxa"/>
          </w:tcPr>
          <w:p w14:paraId="17F70826" w14:textId="77777777" w:rsidR="00B80FCC" w:rsidRPr="00B80FCC" w:rsidRDefault="00B80FCC" w:rsidP="00FC4DEF">
            <w:pPr>
              <w:pStyle w:val="Textotabla"/>
            </w:pPr>
            <w:r w:rsidRPr="00B80FCC">
              <w:t xml:space="preserve">Asignado </w:t>
            </w:r>
          </w:p>
        </w:tc>
        <w:tc>
          <w:tcPr>
            <w:tcW w:w="7228" w:type="dxa"/>
            <w:gridSpan w:val="3"/>
          </w:tcPr>
          <w:p w14:paraId="7B004E8D" w14:textId="349EAB6C" w:rsidR="00B80FCC" w:rsidRPr="00B80FCC" w:rsidRDefault="008E445F" w:rsidP="00FC4DEF">
            <w:pPr>
              <w:pStyle w:val="Textotabla"/>
            </w:pPr>
            <w:r>
              <w:t>Todo el equipo de desarrollo</w:t>
            </w:r>
          </w:p>
        </w:tc>
      </w:tr>
    </w:tbl>
    <w:p w14:paraId="7B11D1E6" w14:textId="77777777" w:rsidR="003E3CF6" w:rsidRDefault="003E3CF6" w:rsidP="003E3CF6">
      <w:pPr>
        <w:pStyle w:val="Cita"/>
      </w:pPr>
      <w:r>
        <w:t>Fuente: Elaboración propia</w:t>
      </w:r>
    </w:p>
    <w:p w14:paraId="073DA6D0" w14:textId="77777777" w:rsidR="00B80FCC" w:rsidRPr="00B80FCC" w:rsidRDefault="00B80FCC" w:rsidP="00FC4DEF">
      <w:pPr>
        <w:pStyle w:val="Textotabla"/>
      </w:pPr>
    </w:p>
    <w:p w14:paraId="1718D5A1" w14:textId="77777777" w:rsidR="00B2632F" w:rsidRDefault="00B2632F">
      <w:pPr>
        <w:spacing w:after="160" w:line="259" w:lineRule="auto"/>
        <w:rPr>
          <w:rFonts w:ascii="Times New Roman" w:hAnsi="Times New Roman"/>
          <w:i/>
          <w:iCs/>
          <w:szCs w:val="18"/>
        </w:rPr>
      </w:pPr>
      <w:r>
        <w:br w:type="page"/>
      </w:r>
    </w:p>
    <w:p w14:paraId="47710259" w14:textId="571EB9EE" w:rsidR="00B80FCC" w:rsidRPr="00B80FCC" w:rsidRDefault="00185368" w:rsidP="00185368">
      <w:pPr>
        <w:pStyle w:val="Descripcin"/>
      </w:pPr>
      <w:bookmarkStart w:id="198" w:name="_Toc167237942"/>
      <w:r>
        <w:lastRenderedPageBreak/>
        <w:t xml:space="preserve">Tabla </w:t>
      </w:r>
      <w:r>
        <w:fldChar w:fldCharType="begin"/>
      </w:r>
      <w:r>
        <w:instrText xml:space="preserve"> SEQ Tabla \* ARABIC </w:instrText>
      </w:r>
      <w:r>
        <w:fldChar w:fldCharType="separate"/>
      </w:r>
      <w:r w:rsidR="009B0259">
        <w:rPr>
          <w:noProof/>
        </w:rPr>
        <w:t>35</w:t>
      </w:r>
      <w:r>
        <w:fldChar w:fldCharType="end"/>
      </w:r>
      <w:r>
        <w:t xml:space="preserve">. </w:t>
      </w:r>
      <w:r w:rsidRPr="00185368">
        <w:t xml:space="preserve">Hoja de información de riesgo </w:t>
      </w:r>
      <w:r>
        <w:t>14</w:t>
      </w:r>
      <w:bookmarkEnd w:id="198"/>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5CEB14A3" w14:textId="77777777">
        <w:tc>
          <w:tcPr>
            <w:tcW w:w="9350" w:type="dxa"/>
            <w:gridSpan w:val="4"/>
          </w:tcPr>
          <w:p w14:paraId="5573F782" w14:textId="77777777" w:rsidR="00B80FCC" w:rsidRPr="00B80FCC" w:rsidRDefault="00B80FCC" w:rsidP="00FC4DEF">
            <w:pPr>
              <w:pStyle w:val="Textotabla"/>
            </w:pPr>
            <w:r w:rsidRPr="00B80FCC">
              <w:t>Hoja de información de riesgo</w:t>
            </w:r>
          </w:p>
        </w:tc>
      </w:tr>
      <w:tr w:rsidR="00B80FCC" w:rsidRPr="00B80FCC" w14:paraId="66F6AAC6" w14:textId="77777777">
        <w:tc>
          <w:tcPr>
            <w:tcW w:w="2122" w:type="dxa"/>
          </w:tcPr>
          <w:p w14:paraId="418385F5" w14:textId="77777777" w:rsidR="00B80FCC" w:rsidRPr="00B80FCC" w:rsidRDefault="00B80FCC" w:rsidP="00FC4DEF">
            <w:pPr>
              <w:pStyle w:val="Textotabla"/>
            </w:pPr>
            <w:r w:rsidRPr="00B80FCC">
              <w:t>Riesgo ID:</w:t>
            </w:r>
          </w:p>
          <w:p w14:paraId="6DB6F28D" w14:textId="04289CC1" w:rsidR="00B80FCC" w:rsidRPr="00B80FCC" w:rsidRDefault="00B80FCC" w:rsidP="00FC4DEF">
            <w:pPr>
              <w:pStyle w:val="Textotabla"/>
            </w:pPr>
            <w:r w:rsidRPr="00B80FCC">
              <w:t>R1</w:t>
            </w:r>
            <w:r w:rsidR="006313E9">
              <w:t>4</w:t>
            </w:r>
          </w:p>
        </w:tc>
        <w:tc>
          <w:tcPr>
            <w:tcW w:w="2552" w:type="dxa"/>
          </w:tcPr>
          <w:p w14:paraId="1E83F04E" w14:textId="77777777" w:rsidR="00B80FCC" w:rsidRPr="00B80FCC" w:rsidRDefault="00B80FCC" w:rsidP="00FC4DEF">
            <w:pPr>
              <w:pStyle w:val="Textotabla"/>
            </w:pPr>
            <w:r w:rsidRPr="00B80FCC">
              <w:t>Fecha:</w:t>
            </w:r>
          </w:p>
          <w:p w14:paraId="46A69529" w14:textId="4911B5B2" w:rsidR="00B80FCC" w:rsidRPr="00B80FCC" w:rsidRDefault="00B80FCC" w:rsidP="00FC4DEF">
            <w:pPr>
              <w:pStyle w:val="Textotabla"/>
            </w:pPr>
            <w:r w:rsidRPr="00B80FCC">
              <w:t>2</w:t>
            </w:r>
            <w:r w:rsidR="006313E9">
              <w:t>3</w:t>
            </w:r>
            <w:r w:rsidRPr="00B80FCC">
              <w:t>/0</w:t>
            </w:r>
            <w:r w:rsidR="006313E9">
              <w:t>3</w:t>
            </w:r>
            <w:r w:rsidRPr="00B80FCC">
              <w:t>/2024</w:t>
            </w:r>
          </w:p>
        </w:tc>
        <w:tc>
          <w:tcPr>
            <w:tcW w:w="2338" w:type="dxa"/>
          </w:tcPr>
          <w:p w14:paraId="7FB521E7" w14:textId="77777777" w:rsidR="00B80FCC" w:rsidRPr="00B80FCC" w:rsidRDefault="00B80FCC" w:rsidP="00FC4DEF">
            <w:pPr>
              <w:pStyle w:val="Textotabla"/>
            </w:pPr>
            <w:r w:rsidRPr="00B80FCC">
              <w:t>Probabilidad:</w:t>
            </w:r>
          </w:p>
          <w:p w14:paraId="62E29D37" w14:textId="4CC1439C" w:rsidR="00B80FCC" w:rsidRPr="00B80FCC" w:rsidRDefault="00CB0EEE" w:rsidP="00FC4DEF">
            <w:pPr>
              <w:pStyle w:val="Textotabla"/>
            </w:pPr>
            <w:r w:rsidRPr="00CB0EEE">
              <w:t>4 (Probable)</w:t>
            </w:r>
          </w:p>
        </w:tc>
        <w:tc>
          <w:tcPr>
            <w:tcW w:w="2338" w:type="dxa"/>
          </w:tcPr>
          <w:p w14:paraId="2AB64264" w14:textId="77777777" w:rsidR="00B80FCC" w:rsidRPr="00B80FCC" w:rsidRDefault="00B80FCC" w:rsidP="00FC4DEF">
            <w:pPr>
              <w:pStyle w:val="Textotabla"/>
            </w:pPr>
            <w:r w:rsidRPr="00B80FCC">
              <w:t>Impacto:</w:t>
            </w:r>
          </w:p>
          <w:p w14:paraId="2D1DB006" w14:textId="2F80B20E" w:rsidR="00B80FCC" w:rsidRPr="00B80FCC" w:rsidRDefault="001526F7" w:rsidP="00FC4DEF">
            <w:pPr>
              <w:pStyle w:val="Textotabla"/>
            </w:pPr>
            <w:r w:rsidRPr="001526F7">
              <w:t>D (Peligroso)</w:t>
            </w:r>
          </w:p>
        </w:tc>
      </w:tr>
      <w:tr w:rsidR="00B80FCC" w:rsidRPr="00B80FCC" w14:paraId="7BC3A580" w14:textId="77777777">
        <w:tc>
          <w:tcPr>
            <w:tcW w:w="2122" w:type="dxa"/>
          </w:tcPr>
          <w:p w14:paraId="20024A8B" w14:textId="77777777" w:rsidR="00B80FCC" w:rsidRPr="00B80FCC" w:rsidRDefault="00B80FCC" w:rsidP="00FC4DEF">
            <w:pPr>
              <w:pStyle w:val="Textotabla"/>
            </w:pPr>
            <w:r w:rsidRPr="00B80FCC">
              <w:t>Descripción</w:t>
            </w:r>
          </w:p>
        </w:tc>
        <w:tc>
          <w:tcPr>
            <w:tcW w:w="7228" w:type="dxa"/>
            <w:gridSpan w:val="3"/>
          </w:tcPr>
          <w:p w14:paraId="12F27D75" w14:textId="6E533606" w:rsidR="00B80FCC" w:rsidRPr="00B80FCC" w:rsidRDefault="001526F7" w:rsidP="00FC4DEF">
            <w:pPr>
              <w:pStyle w:val="Textotabla"/>
            </w:pPr>
            <w:r w:rsidRPr="001526F7">
              <w:t>Vulnerabilidades en la transmisión y almacenamiento de datos</w:t>
            </w:r>
          </w:p>
        </w:tc>
      </w:tr>
      <w:tr w:rsidR="00B80FCC" w:rsidRPr="00B80FCC" w14:paraId="6FDD9DCA" w14:textId="77777777">
        <w:tc>
          <w:tcPr>
            <w:tcW w:w="2122" w:type="dxa"/>
          </w:tcPr>
          <w:p w14:paraId="1BB121F4" w14:textId="77777777" w:rsidR="00B80FCC" w:rsidRPr="00B80FCC" w:rsidRDefault="00B80FCC" w:rsidP="00FC4DEF">
            <w:pPr>
              <w:pStyle w:val="Textotabla"/>
            </w:pPr>
            <w:r w:rsidRPr="00B80FCC">
              <w:t>Tipo de riesgo</w:t>
            </w:r>
          </w:p>
        </w:tc>
        <w:tc>
          <w:tcPr>
            <w:tcW w:w="7228" w:type="dxa"/>
            <w:gridSpan w:val="3"/>
          </w:tcPr>
          <w:p w14:paraId="75704A41" w14:textId="4C3E1123" w:rsidR="00B80FCC" w:rsidRPr="00B80FCC" w:rsidRDefault="001526F7" w:rsidP="00FC4DEF">
            <w:pPr>
              <w:pStyle w:val="Textotabla"/>
            </w:pPr>
            <w:r w:rsidRPr="001526F7">
              <w:t>Técnico</w:t>
            </w:r>
          </w:p>
        </w:tc>
      </w:tr>
      <w:tr w:rsidR="00B80FCC" w:rsidRPr="00B80FCC" w14:paraId="56960D14" w14:textId="77777777">
        <w:tc>
          <w:tcPr>
            <w:tcW w:w="2122" w:type="dxa"/>
          </w:tcPr>
          <w:p w14:paraId="23FB4A17" w14:textId="77777777" w:rsidR="00B80FCC" w:rsidRPr="00B80FCC" w:rsidRDefault="00B80FCC" w:rsidP="00FC4DEF">
            <w:pPr>
              <w:pStyle w:val="Textotabla"/>
            </w:pPr>
            <w:r w:rsidRPr="00B80FCC">
              <w:t>Refinamiento de contexto</w:t>
            </w:r>
          </w:p>
        </w:tc>
        <w:tc>
          <w:tcPr>
            <w:tcW w:w="7228" w:type="dxa"/>
            <w:gridSpan w:val="3"/>
          </w:tcPr>
          <w:p w14:paraId="7A5629FF" w14:textId="42CF4DA2" w:rsidR="00B80FCC" w:rsidRPr="00B80FCC" w:rsidRDefault="001526F7" w:rsidP="00FC4DEF">
            <w:pPr>
              <w:pStyle w:val="Textotabla"/>
            </w:pPr>
            <w:r w:rsidRPr="001526F7">
              <w:t>La transmisión y almacenamiento de datos pueden ser vulnerables a ataques cibernéticos y pérdida de datos.</w:t>
            </w:r>
          </w:p>
        </w:tc>
      </w:tr>
      <w:tr w:rsidR="00B80FCC" w:rsidRPr="00B80FCC" w14:paraId="25E3DAA3" w14:textId="77777777">
        <w:tc>
          <w:tcPr>
            <w:tcW w:w="2122" w:type="dxa"/>
          </w:tcPr>
          <w:p w14:paraId="55809267"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407D66F7" w14:textId="723DD503" w:rsidR="00B80FCC" w:rsidRPr="00B80FCC" w:rsidRDefault="005760F0" w:rsidP="00FC4DEF">
            <w:pPr>
              <w:pStyle w:val="Textotabla"/>
            </w:pPr>
            <w:r w:rsidRPr="005760F0">
              <w:t>Falta de cifrado en la transmisión de datos.</w:t>
            </w:r>
          </w:p>
        </w:tc>
      </w:tr>
      <w:tr w:rsidR="00B80FCC" w:rsidRPr="00B80FCC" w14:paraId="3BA217A1" w14:textId="77777777">
        <w:tc>
          <w:tcPr>
            <w:tcW w:w="2122" w:type="dxa"/>
          </w:tcPr>
          <w:p w14:paraId="31476EF1"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1C77D138" w14:textId="6486F8CB" w:rsidR="00B80FCC" w:rsidRPr="00B80FCC" w:rsidRDefault="005760F0" w:rsidP="00FC4DEF">
            <w:pPr>
              <w:pStyle w:val="Textotabla"/>
            </w:pPr>
            <w:r w:rsidRPr="005760F0">
              <w:t>Almacenamiento de datos en servidores no seguros.</w:t>
            </w:r>
          </w:p>
        </w:tc>
      </w:tr>
      <w:tr w:rsidR="00B80FCC" w:rsidRPr="00B80FCC" w14:paraId="21040699" w14:textId="77777777">
        <w:tc>
          <w:tcPr>
            <w:tcW w:w="2122" w:type="dxa"/>
          </w:tcPr>
          <w:p w14:paraId="54713D80" w14:textId="77777777" w:rsidR="00B80FCC" w:rsidRPr="00B80FCC" w:rsidRDefault="00B80FCC" w:rsidP="00FC4DEF">
            <w:pPr>
              <w:pStyle w:val="Textotabla"/>
            </w:pPr>
            <w:r w:rsidRPr="00B80FCC">
              <w:t>Mitigación / Monitoreo</w:t>
            </w:r>
          </w:p>
        </w:tc>
        <w:tc>
          <w:tcPr>
            <w:tcW w:w="7228" w:type="dxa"/>
            <w:gridSpan w:val="3"/>
          </w:tcPr>
          <w:p w14:paraId="17513251" w14:textId="65876E7B" w:rsidR="00B80FCC" w:rsidRPr="00B80FCC" w:rsidRDefault="005760F0" w:rsidP="00FC4DEF">
            <w:pPr>
              <w:pStyle w:val="Textotabla"/>
            </w:pPr>
            <w:r w:rsidRPr="005760F0">
              <w:t>Implementar cifrado de extremo a extremo y utilizar servidores seguros con protocolos de seguridad avanzados.</w:t>
            </w:r>
          </w:p>
        </w:tc>
      </w:tr>
      <w:tr w:rsidR="00B80FCC" w:rsidRPr="00B80FCC" w14:paraId="29028786" w14:textId="77777777">
        <w:tc>
          <w:tcPr>
            <w:tcW w:w="2122" w:type="dxa"/>
          </w:tcPr>
          <w:p w14:paraId="327DE5C3" w14:textId="77777777" w:rsidR="00B80FCC" w:rsidRPr="00B80FCC" w:rsidRDefault="00B80FCC" w:rsidP="00FC4DEF">
            <w:pPr>
              <w:pStyle w:val="Textotabla"/>
            </w:pPr>
            <w:r w:rsidRPr="00B80FCC">
              <w:t>Manejo / Plan de contingencia / Disparador</w:t>
            </w:r>
          </w:p>
        </w:tc>
        <w:tc>
          <w:tcPr>
            <w:tcW w:w="7228" w:type="dxa"/>
            <w:gridSpan w:val="3"/>
          </w:tcPr>
          <w:p w14:paraId="22E43CF0" w14:textId="6A5392EA" w:rsidR="00B80FCC" w:rsidRPr="00B80FCC" w:rsidRDefault="005760F0" w:rsidP="00FC4DEF">
            <w:pPr>
              <w:pStyle w:val="Textotabla"/>
            </w:pPr>
            <w:r w:rsidRPr="005760F0">
              <w:t>Desarrollar un plan de recuperación de datos y realizar auditorías de seguridad periódicas.</w:t>
            </w:r>
          </w:p>
        </w:tc>
      </w:tr>
      <w:tr w:rsidR="00B80FCC" w:rsidRPr="00B80FCC" w14:paraId="3C1EDA8B" w14:textId="77777777">
        <w:tc>
          <w:tcPr>
            <w:tcW w:w="2122" w:type="dxa"/>
          </w:tcPr>
          <w:p w14:paraId="6115EC54" w14:textId="77777777" w:rsidR="00B80FCC" w:rsidRPr="00B80FCC" w:rsidRDefault="00B80FCC" w:rsidP="00FC4DEF">
            <w:pPr>
              <w:pStyle w:val="Textotabla"/>
            </w:pPr>
            <w:r w:rsidRPr="00B80FCC">
              <w:t>Estado actual</w:t>
            </w:r>
          </w:p>
        </w:tc>
        <w:tc>
          <w:tcPr>
            <w:tcW w:w="7228" w:type="dxa"/>
            <w:gridSpan w:val="3"/>
          </w:tcPr>
          <w:p w14:paraId="21184BC0" w14:textId="66A93670" w:rsidR="00B80FCC" w:rsidRPr="00B80FCC" w:rsidRDefault="005760F0" w:rsidP="00FC4DEF">
            <w:pPr>
              <w:pStyle w:val="Textotabla"/>
            </w:pPr>
            <w:r>
              <w:t>En proceso de implementación</w:t>
            </w:r>
          </w:p>
        </w:tc>
      </w:tr>
      <w:tr w:rsidR="00B80FCC" w:rsidRPr="00B80FCC" w14:paraId="7909A199" w14:textId="77777777">
        <w:tc>
          <w:tcPr>
            <w:tcW w:w="2122" w:type="dxa"/>
          </w:tcPr>
          <w:p w14:paraId="06B2DF84" w14:textId="40ED409B" w:rsidR="00B80FCC" w:rsidRPr="00B80FCC" w:rsidRDefault="00C354B5" w:rsidP="00FC4DEF">
            <w:pPr>
              <w:pStyle w:val="Textotabla"/>
            </w:pPr>
            <w:r w:rsidRPr="00C354B5">
              <w:t>Originador</w:t>
            </w:r>
          </w:p>
        </w:tc>
        <w:tc>
          <w:tcPr>
            <w:tcW w:w="7228" w:type="dxa"/>
            <w:gridSpan w:val="3"/>
          </w:tcPr>
          <w:p w14:paraId="17357657" w14:textId="2E8D3451" w:rsidR="00B80FCC" w:rsidRPr="00B80FCC" w:rsidRDefault="00B80FCC" w:rsidP="00FC4DEF">
            <w:pPr>
              <w:pStyle w:val="Textotabla"/>
            </w:pPr>
          </w:p>
        </w:tc>
      </w:tr>
      <w:tr w:rsidR="00B80FCC" w:rsidRPr="00B80FCC" w14:paraId="21C6CC86" w14:textId="77777777">
        <w:tc>
          <w:tcPr>
            <w:tcW w:w="2122" w:type="dxa"/>
          </w:tcPr>
          <w:p w14:paraId="01895B0E" w14:textId="77777777" w:rsidR="00B80FCC" w:rsidRPr="00B80FCC" w:rsidRDefault="00B80FCC" w:rsidP="00FC4DEF">
            <w:pPr>
              <w:pStyle w:val="Textotabla"/>
            </w:pPr>
            <w:r w:rsidRPr="00B80FCC">
              <w:t xml:space="preserve">Asignado </w:t>
            </w:r>
          </w:p>
        </w:tc>
        <w:tc>
          <w:tcPr>
            <w:tcW w:w="7228" w:type="dxa"/>
            <w:gridSpan w:val="3"/>
          </w:tcPr>
          <w:p w14:paraId="0D76CDEE" w14:textId="6B69049B" w:rsidR="00B80FCC" w:rsidRPr="00B80FCC" w:rsidRDefault="005760F0" w:rsidP="00FC4DEF">
            <w:pPr>
              <w:pStyle w:val="Textotabla"/>
            </w:pPr>
            <w:r>
              <w:t>Oscar</w:t>
            </w:r>
            <w:r w:rsidR="006643E8">
              <w:t xml:space="preserve"> Daniel</w:t>
            </w:r>
            <w:r>
              <w:t xml:space="preserve"> Bucio Barrera</w:t>
            </w:r>
          </w:p>
        </w:tc>
      </w:tr>
    </w:tbl>
    <w:p w14:paraId="262722A3" w14:textId="77777777" w:rsidR="00CA66B3" w:rsidRDefault="00CA66B3" w:rsidP="00CA66B3">
      <w:pPr>
        <w:pStyle w:val="Cita"/>
      </w:pPr>
      <w:r>
        <w:t>Fuente: Elaboración propia</w:t>
      </w:r>
    </w:p>
    <w:p w14:paraId="62A10456" w14:textId="77777777" w:rsidR="00B80FCC" w:rsidRPr="00B80FCC" w:rsidRDefault="00B80FCC" w:rsidP="00FC4DEF">
      <w:pPr>
        <w:pStyle w:val="Textotabla"/>
      </w:pPr>
    </w:p>
    <w:p w14:paraId="533A072B" w14:textId="77777777" w:rsidR="00B2632F" w:rsidRDefault="00B2632F">
      <w:pPr>
        <w:spacing w:after="160" w:line="259" w:lineRule="auto"/>
        <w:rPr>
          <w:rFonts w:ascii="Times New Roman" w:hAnsi="Times New Roman"/>
          <w:i/>
          <w:iCs/>
          <w:szCs w:val="18"/>
        </w:rPr>
      </w:pPr>
      <w:r>
        <w:br w:type="page"/>
      </w:r>
    </w:p>
    <w:p w14:paraId="209729E3" w14:textId="53718F0B" w:rsidR="00B80FCC" w:rsidRPr="00B80FCC" w:rsidRDefault="00185368" w:rsidP="00185368">
      <w:pPr>
        <w:pStyle w:val="Descripcin"/>
      </w:pPr>
      <w:bookmarkStart w:id="199" w:name="_Toc167237943"/>
      <w:r>
        <w:lastRenderedPageBreak/>
        <w:t xml:space="preserve">Tabla </w:t>
      </w:r>
      <w:r>
        <w:fldChar w:fldCharType="begin"/>
      </w:r>
      <w:r>
        <w:instrText xml:space="preserve"> SEQ Tabla \* ARABIC </w:instrText>
      </w:r>
      <w:r>
        <w:fldChar w:fldCharType="separate"/>
      </w:r>
      <w:r w:rsidR="009B0259">
        <w:rPr>
          <w:noProof/>
        </w:rPr>
        <w:t>36</w:t>
      </w:r>
      <w:r>
        <w:fldChar w:fldCharType="end"/>
      </w:r>
      <w:r>
        <w:t xml:space="preserve">. </w:t>
      </w:r>
      <w:r w:rsidRPr="00185368">
        <w:t>Hoja de información de riesgo 1</w:t>
      </w:r>
      <w:r>
        <w:t>5</w:t>
      </w:r>
      <w:bookmarkEnd w:id="199"/>
    </w:p>
    <w:tbl>
      <w:tblPr>
        <w:tblStyle w:val="Tablaconcuadrcula"/>
        <w:tblW w:w="0" w:type="auto"/>
        <w:tblLook w:val="04A0" w:firstRow="1" w:lastRow="0" w:firstColumn="1" w:lastColumn="0" w:noHBand="0" w:noVBand="1"/>
      </w:tblPr>
      <w:tblGrid>
        <w:gridCol w:w="2122"/>
        <w:gridCol w:w="2552"/>
        <w:gridCol w:w="2338"/>
        <w:gridCol w:w="2338"/>
      </w:tblGrid>
      <w:tr w:rsidR="00B80FCC" w:rsidRPr="00B80FCC" w14:paraId="3618C3BE" w14:textId="77777777">
        <w:tc>
          <w:tcPr>
            <w:tcW w:w="9350" w:type="dxa"/>
            <w:gridSpan w:val="4"/>
          </w:tcPr>
          <w:p w14:paraId="622EBD15" w14:textId="77777777" w:rsidR="00B80FCC" w:rsidRPr="00B80FCC" w:rsidRDefault="00B80FCC" w:rsidP="00FC4DEF">
            <w:pPr>
              <w:pStyle w:val="Textotabla"/>
            </w:pPr>
            <w:r w:rsidRPr="00B80FCC">
              <w:t>Hoja de información de riesgo</w:t>
            </w:r>
          </w:p>
        </w:tc>
      </w:tr>
      <w:tr w:rsidR="00B80FCC" w:rsidRPr="00B80FCC" w14:paraId="02F3547A" w14:textId="77777777">
        <w:tc>
          <w:tcPr>
            <w:tcW w:w="2122" w:type="dxa"/>
          </w:tcPr>
          <w:p w14:paraId="6F1A2630" w14:textId="77777777" w:rsidR="00B80FCC" w:rsidRPr="00B80FCC" w:rsidRDefault="00B80FCC" w:rsidP="00FC4DEF">
            <w:pPr>
              <w:pStyle w:val="Textotabla"/>
            </w:pPr>
            <w:r w:rsidRPr="00B80FCC">
              <w:t>Riesgo ID:</w:t>
            </w:r>
          </w:p>
          <w:p w14:paraId="5937FB4B" w14:textId="7170EED6" w:rsidR="00B80FCC" w:rsidRPr="00B80FCC" w:rsidRDefault="00B80FCC" w:rsidP="00FC4DEF">
            <w:pPr>
              <w:pStyle w:val="Textotabla"/>
            </w:pPr>
            <w:r w:rsidRPr="00B80FCC">
              <w:t>R1</w:t>
            </w:r>
            <w:r w:rsidR="00DE26BE">
              <w:t>5</w:t>
            </w:r>
          </w:p>
        </w:tc>
        <w:tc>
          <w:tcPr>
            <w:tcW w:w="2552" w:type="dxa"/>
          </w:tcPr>
          <w:p w14:paraId="53B04FD3" w14:textId="77777777" w:rsidR="00B80FCC" w:rsidRPr="00B80FCC" w:rsidRDefault="00B80FCC" w:rsidP="00FC4DEF">
            <w:pPr>
              <w:pStyle w:val="Textotabla"/>
            </w:pPr>
            <w:r w:rsidRPr="00B80FCC">
              <w:t>Fecha:</w:t>
            </w:r>
          </w:p>
          <w:p w14:paraId="2DF33ADA" w14:textId="525BB19C" w:rsidR="00B80FCC" w:rsidRPr="00B80FCC" w:rsidRDefault="00B80FCC" w:rsidP="00FC4DEF">
            <w:pPr>
              <w:pStyle w:val="Textotabla"/>
            </w:pPr>
            <w:r w:rsidRPr="00B80FCC">
              <w:t>2</w:t>
            </w:r>
            <w:r w:rsidR="00DE26BE">
              <w:t>4</w:t>
            </w:r>
            <w:r w:rsidRPr="00B80FCC">
              <w:t>/0</w:t>
            </w:r>
            <w:r w:rsidR="00DE26BE">
              <w:t>3</w:t>
            </w:r>
            <w:r w:rsidRPr="00B80FCC">
              <w:t>/2024</w:t>
            </w:r>
          </w:p>
        </w:tc>
        <w:tc>
          <w:tcPr>
            <w:tcW w:w="2338" w:type="dxa"/>
          </w:tcPr>
          <w:p w14:paraId="672597EE" w14:textId="77777777" w:rsidR="00B80FCC" w:rsidRPr="00B80FCC" w:rsidRDefault="00B80FCC" w:rsidP="00FC4DEF">
            <w:pPr>
              <w:pStyle w:val="Textotabla"/>
            </w:pPr>
            <w:r w:rsidRPr="00B80FCC">
              <w:t>Probabilidad:</w:t>
            </w:r>
          </w:p>
          <w:p w14:paraId="28428464" w14:textId="2914E2FA" w:rsidR="00B80FCC" w:rsidRPr="00B80FCC" w:rsidRDefault="007836CF" w:rsidP="00FC4DEF">
            <w:pPr>
              <w:pStyle w:val="Textotabla"/>
            </w:pPr>
            <w:r w:rsidRPr="007836CF">
              <w:t>4 (Probable)</w:t>
            </w:r>
          </w:p>
        </w:tc>
        <w:tc>
          <w:tcPr>
            <w:tcW w:w="2338" w:type="dxa"/>
          </w:tcPr>
          <w:p w14:paraId="1ADDBEA1" w14:textId="77777777" w:rsidR="00B80FCC" w:rsidRPr="00B80FCC" w:rsidRDefault="00B80FCC" w:rsidP="00FC4DEF">
            <w:pPr>
              <w:pStyle w:val="Textotabla"/>
            </w:pPr>
            <w:r w:rsidRPr="00B80FCC">
              <w:t>Impacto:</w:t>
            </w:r>
          </w:p>
          <w:p w14:paraId="47E6F935" w14:textId="2067E703" w:rsidR="00B80FCC" w:rsidRPr="00B80FCC" w:rsidRDefault="007836CF" w:rsidP="00FC4DEF">
            <w:pPr>
              <w:pStyle w:val="Textotabla"/>
            </w:pPr>
            <w:r w:rsidRPr="007836CF">
              <w:t>E (Catastrófico)</w:t>
            </w:r>
          </w:p>
        </w:tc>
      </w:tr>
      <w:tr w:rsidR="00B80FCC" w:rsidRPr="00B80FCC" w14:paraId="63DD8A39" w14:textId="77777777">
        <w:tc>
          <w:tcPr>
            <w:tcW w:w="2122" w:type="dxa"/>
          </w:tcPr>
          <w:p w14:paraId="4BFC8737" w14:textId="77777777" w:rsidR="00B80FCC" w:rsidRPr="00B80FCC" w:rsidRDefault="00B80FCC" w:rsidP="00FC4DEF">
            <w:pPr>
              <w:pStyle w:val="Textotabla"/>
            </w:pPr>
            <w:r w:rsidRPr="00B80FCC">
              <w:t>Descripción</w:t>
            </w:r>
          </w:p>
        </w:tc>
        <w:tc>
          <w:tcPr>
            <w:tcW w:w="7228" w:type="dxa"/>
            <w:gridSpan w:val="3"/>
          </w:tcPr>
          <w:p w14:paraId="31DC19FB" w14:textId="72EC0F79" w:rsidR="00B80FCC" w:rsidRPr="00B80FCC" w:rsidRDefault="007836CF" w:rsidP="00FC4DEF">
            <w:pPr>
              <w:pStyle w:val="Textotabla"/>
            </w:pPr>
            <w:r w:rsidRPr="007836CF">
              <w:t>Acceso no autorizado al sistema de monitoreo y a la base de datos</w:t>
            </w:r>
          </w:p>
        </w:tc>
      </w:tr>
      <w:tr w:rsidR="00B80FCC" w:rsidRPr="00B80FCC" w14:paraId="40B022DA" w14:textId="77777777">
        <w:tc>
          <w:tcPr>
            <w:tcW w:w="2122" w:type="dxa"/>
          </w:tcPr>
          <w:p w14:paraId="450C96F5" w14:textId="77777777" w:rsidR="00B80FCC" w:rsidRPr="00B80FCC" w:rsidRDefault="00B80FCC" w:rsidP="00FC4DEF">
            <w:pPr>
              <w:pStyle w:val="Textotabla"/>
            </w:pPr>
            <w:r w:rsidRPr="00B80FCC">
              <w:t>Tipo de riesgo</w:t>
            </w:r>
          </w:p>
        </w:tc>
        <w:tc>
          <w:tcPr>
            <w:tcW w:w="7228" w:type="dxa"/>
            <w:gridSpan w:val="3"/>
          </w:tcPr>
          <w:p w14:paraId="0F07FE36" w14:textId="042A93FB" w:rsidR="00B80FCC" w:rsidRPr="00B80FCC" w:rsidRDefault="00B31F5E" w:rsidP="00FC4DEF">
            <w:pPr>
              <w:pStyle w:val="Textotabla"/>
            </w:pPr>
            <w:r w:rsidRPr="00B31F5E">
              <w:t>Técnico</w:t>
            </w:r>
          </w:p>
        </w:tc>
      </w:tr>
      <w:tr w:rsidR="00B80FCC" w:rsidRPr="00B80FCC" w14:paraId="6B66911F" w14:textId="77777777">
        <w:tc>
          <w:tcPr>
            <w:tcW w:w="2122" w:type="dxa"/>
          </w:tcPr>
          <w:p w14:paraId="4035D8BE" w14:textId="77777777" w:rsidR="00B80FCC" w:rsidRPr="00B80FCC" w:rsidRDefault="00B80FCC" w:rsidP="00FC4DEF">
            <w:pPr>
              <w:pStyle w:val="Textotabla"/>
            </w:pPr>
            <w:r w:rsidRPr="00B80FCC">
              <w:t>Refinamiento de contexto</w:t>
            </w:r>
          </w:p>
        </w:tc>
        <w:tc>
          <w:tcPr>
            <w:tcW w:w="7228" w:type="dxa"/>
            <w:gridSpan w:val="3"/>
          </w:tcPr>
          <w:p w14:paraId="6CC8B8CD" w14:textId="70AE35EA" w:rsidR="00B80FCC" w:rsidRPr="00B80FCC" w:rsidRDefault="00B31F5E" w:rsidP="00FC4DEF">
            <w:pPr>
              <w:pStyle w:val="Textotabla"/>
            </w:pPr>
            <w:r w:rsidRPr="00B31F5E">
              <w:t>El acceso no autorizado puede comprometer la integridad del sistema y la privacidad de los datos.</w:t>
            </w:r>
          </w:p>
        </w:tc>
      </w:tr>
      <w:tr w:rsidR="00B80FCC" w:rsidRPr="00B80FCC" w14:paraId="6CDF61F4" w14:textId="77777777">
        <w:tc>
          <w:tcPr>
            <w:tcW w:w="2122" w:type="dxa"/>
          </w:tcPr>
          <w:p w14:paraId="58DA4DD1" w14:textId="77777777" w:rsidR="00B80FCC" w:rsidRPr="00B80FCC" w:rsidRDefault="00B80FCC" w:rsidP="00FC4DEF">
            <w:pPr>
              <w:pStyle w:val="Textotabla"/>
            </w:pPr>
            <w:proofErr w:type="spellStart"/>
            <w:r w:rsidRPr="00B80FCC">
              <w:t>Sub-condición</w:t>
            </w:r>
            <w:proofErr w:type="spellEnd"/>
            <w:r w:rsidRPr="00B80FCC">
              <w:t xml:space="preserve"> 1</w:t>
            </w:r>
          </w:p>
        </w:tc>
        <w:tc>
          <w:tcPr>
            <w:tcW w:w="7228" w:type="dxa"/>
            <w:gridSpan w:val="3"/>
          </w:tcPr>
          <w:p w14:paraId="49E838FF" w14:textId="4EF8FAFB" w:rsidR="00B80FCC" w:rsidRPr="00B80FCC" w:rsidRDefault="00B31F5E" w:rsidP="00FC4DEF">
            <w:pPr>
              <w:pStyle w:val="Textotabla"/>
            </w:pPr>
            <w:r w:rsidRPr="00B31F5E">
              <w:t>Falta de autenticación de múltiples factores.</w:t>
            </w:r>
          </w:p>
        </w:tc>
      </w:tr>
      <w:tr w:rsidR="00B80FCC" w:rsidRPr="00B80FCC" w14:paraId="35CB3437" w14:textId="77777777">
        <w:tc>
          <w:tcPr>
            <w:tcW w:w="2122" w:type="dxa"/>
          </w:tcPr>
          <w:p w14:paraId="50BDCD3E" w14:textId="77777777" w:rsidR="00B80FCC" w:rsidRPr="00B80FCC" w:rsidRDefault="00B80FCC" w:rsidP="00FC4DEF">
            <w:pPr>
              <w:pStyle w:val="Textotabla"/>
            </w:pPr>
            <w:proofErr w:type="spellStart"/>
            <w:r w:rsidRPr="00B80FCC">
              <w:t>Sub-condición</w:t>
            </w:r>
            <w:proofErr w:type="spellEnd"/>
            <w:r w:rsidRPr="00B80FCC">
              <w:t xml:space="preserve"> 2</w:t>
            </w:r>
          </w:p>
        </w:tc>
        <w:tc>
          <w:tcPr>
            <w:tcW w:w="7228" w:type="dxa"/>
            <w:gridSpan w:val="3"/>
          </w:tcPr>
          <w:p w14:paraId="1C77AA41" w14:textId="0ACA2B40" w:rsidR="00B80FCC" w:rsidRPr="00B80FCC" w:rsidRDefault="00B31F5E" w:rsidP="00FC4DEF">
            <w:pPr>
              <w:pStyle w:val="Textotabla"/>
            </w:pPr>
            <w:r w:rsidRPr="00B31F5E">
              <w:t>Contraseñas débiles o predeterminadas.</w:t>
            </w:r>
          </w:p>
        </w:tc>
      </w:tr>
      <w:tr w:rsidR="00B80FCC" w:rsidRPr="00B80FCC" w14:paraId="047CE618" w14:textId="77777777">
        <w:tc>
          <w:tcPr>
            <w:tcW w:w="2122" w:type="dxa"/>
          </w:tcPr>
          <w:p w14:paraId="4F9EE916" w14:textId="77777777" w:rsidR="00B80FCC" w:rsidRPr="00B80FCC" w:rsidRDefault="00B80FCC" w:rsidP="00FC4DEF">
            <w:pPr>
              <w:pStyle w:val="Textotabla"/>
            </w:pPr>
            <w:r w:rsidRPr="00B80FCC">
              <w:t>Mitigación / Monitoreo</w:t>
            </w:r>
          </w:p>
        </w:tc>
        <w:tc>
          <w:tcPr>
            <w:tcW w:w="7228" w:type="dxa"/>
            <w:gridSpan w:val="3"/>
          </w:tcPr>
          <w:p w14:paraId="1E60D94B" w14:textId="1FE80E56" w:rsidR="00B80FCC" w:rsidRPr="00B80FCC" w:rsidRDefault="000A47FE" w:rsidP="00FC4DEF">
            <w:pPr>
              <w:pStyle w:val="Textotabla"/>
            </w:pPr>
            <w:r w:rsidRPr="000A47FE">
              <w:t xml:space="preserve">Implementar autenticación </w:t>
            </w:r>
            <w:proofErr w:type="spellStart"/>
            <w:r w:rsidRPr="000A47FE">
              <w:t>multifactor</w:t>
            </w:r>
            <w:proofErr w:type="spellEnd"/>
            <w:r w:rsidRPr="000A47FE">
              <w:t xml:space="preserve"> (MFA) y políticas de contraseñas seguras.</w:t>
            </w:r>
          </w:p>
        </w:tc>
      </w:tr>
      <w:tr w:rsidR="00B80FCC" w:rsidRPr="00B80FCC" w14:paraId="1B57F7D0" w14:textId="77777777">
        <w:tc>
          <w:tcPr>
            <w:tcW w:w="2122" w:type="dxa"/>
          </w:tcPr>
          <w:p w14:paraId="4693E403" w14:textId="77777777" w:rsidR="00B80FCC" w:rsidRPr="00B80FCC" w:rsidRDefault="00B80FCC" w:rsidP="00FC4DEF">
            <w:pPr>
              <w:pStyle w:val="Textotabla"/>
            </w:pPr>
            <w:r w:rsidRPr="00B80FCC">
              <w:t>Manejo / Plan de contingencia / Disparador</w:t>
            </w:r>
          </w:p>
        </w:tc>
        <w:tc>
          <w:tcPr>
            <w:tcW w:w="7228" w:type="dxa"/>
            <w:gridSpan w:val="3"/>
          </w:tcPr>
          <w:p w14:paraId="329F10E5" w14:textId="21FE2EC6" w:rsidR="00B80FCC" w:rsidRPr="00B80FCC" w:rsidRDefault="000A47FE" w:rsidP="00FC4DEF">
            <w:pPr>
              <w:pStyle w:val="Textotabla"/>
            </w:pPr>
            <w:r w:rsidRPr="000A47FE">
              <w:t>Monitorear accesos sospechosos y tener un plan de respuesta a incidentes de seguridad.</w:t>
            </w:r>
          </w:p>
        </w:tc>
      </w:tr>
      <w:tr w:rsidR="00B80FCC" w:rsidRPr="00B80FCC" w14:paraId="54C9EA09" w14:textId="77777777">
        <w:tc>
          <w:tcPr>
            <w:tcW w:w="2122" w:type="dxa"/>
          </w:tcPr>
          <w:p w14:paraId="18CA9924" w14:textId="77777777" w:rsidR="00B80FCC" w:rsidRPr="00B80FCC" w:rsidRDefault="00B80FCC" w:rsidP="00FC4DEF">
            <w:pPr>
              <w:pStyle w:val="Textotabla"/>
            </w:pPr>
            <w:r w:rsidRPr="00B80FCC">
              <w:t>Estado actual</w:t>
            </w:r>
          </w:p>
        </w:tc>
        <w:tc>
          <w:tcPr>
            <w:tcW w:w="7228" w:type="dxa"/>
            <w:gridSpan w:val="3"/>
          </w:tcPr>
          <w:p w14:paraId="2F61C4DC" w14:textId="20859C9C" w:rsidR="00B80FCC" w:rsidRPr="00B80FCC" w:rsidRDefault="00B80FCC" w:rsidP="00FC4DEF">
            <w:pPr>
              <w:pStyle w:val="Textotabla"/>
            </w:pPr>
            <w:r w:rsidRPr="00B80FCC">
              <w:t xml:space="preserve">En </w:t>
            </w:r>
            <w:r w:rsidR="000A47FE">
              <w:t>proceso de implementación</w:t>
            </w:r>
          </w:p>
        </w:tc>
      </w:tr>
      <w:tr w:rsidR="00B80FCC" w:rsidRPr="00B80FCC" w14:paraId="720CC562" w14:textId="77777777">
        <w:tc>
          <w:tcPr>
            <w:tcW w:w="2122" w:type="dxa"/>
          </w:tcPr>
          <w:p w14:paraId="61244B5C" w14:textId="3E403ECD" w:rsidR="00B80FCC" w:rsidRPr="00B80FCC" w:rsidRDefault="00C354B5" w:rsidP="00FC4DEF">
            <w:pPr>
              <w:pStyle w:val="Textotabla"/>
            </w:pPr>
            <w:r w:rsidRPr="00C354B5">
              <w:t>Originador</w:t>
            </w:r>
          </w:p>
        </w:tc>
        <w:tc>
          <w:tcPr>
            <w:tcW w:w="7228" w:type="dxa"/>
            <w:gridSpan w:val="3"/>
          </w:tcPr>
          <w:p w14:paraId="486BFE6F" w14:textId="0D989A13" w:rsidR="00B80FCC" w:rsidRPr="00B80FCC" w:rsidRDefault="00B80FCC" w:rsidP="00FC4DEF">
            <w:pPr>
              <w:pStyle w:val="Textotabla"/>
            </w:pPr>
          </w:p>
        </w:tc>
      </w:tr>
      <w:tr w:rsidR="00B80FCC" w:rsidRPr="00B80FCC" w14:paraId="16902F16" w14:textId="77777777">
        <w:tc>
          <w:tcPr>
            <w:tcW w:w="2122" w:type="dxa"/>
          </w:tcPr>
          <w:p w14:paraId="6EFD315E" w14:textId="77777777" w:rsidR="00B80FCC" w:rsidRPr="00B80FCC" w:rsidRDefault="00B80FCC" w:rsidP="00FC4DEF">
            <w:pPr>
              <w:pStyle w:val="Textotabla"/>
            </w:pPr>
            <w:r w:rsidRPr="00B80FCC">
              <w:t xml:space="preserve">Asignado </w:t>
            </w:r>
          </w:p>
        </w:tc>
        <w:tc>
          <w:tcPr>
            <w:tcW w:w="7228" w:type="dxa"/>
            <w:gridSpan w:val="3"/>
          </w:tcPr>
          <w:p w14:paraId="025BCB3A" w14:textId="27EFF0CE" w:rsidR="00B80FCC" w:rsidRPr="00B80FCC" w:rsidRDefault="000A47FE" w:rsidP="00FC4DEF">
            <w:pPr>
              <w:pStyle w:val="Textotabla"/>
            </w:pPr>
            <w:r>
              <w:t xml:space="preserve">Oscar </w:t>
            </w:r>
            <w:r w:rsidR="006643E8">
              <w:t xml:space="preserve">Daniel </w:t>
            </w:r>
            <w:r>
              <w:t>Bucio Barrera</w:t>
            </w:r>
          </w:p>
        </w:tc>
      </w:tr>
    </w:tbl>
    <w:p w14:paraId="366A8E18" w14:textId="77777777" w:rsidR="00CA66B3" w:rsidRDefault="00CA66B3" w:rsidP="00CA66B3">
      <w:pPr>
        <w:pStyle w:val="Cita"/>
      </w:pPr>
      <w:r>
        <w:t>Fuente: Elaboración propia</w:t>
      </w:r>
    </w:p>
    <w:p w14:paraId="28785940" w14:textId="77777777" w:rsidR="00C40BE5" w:rsidRDefault="00C40BE5">
      <w:pPr>
        <w:spacing w:after="160" w:line="259" w:lineRule="auto"/>
      </w:pPr>
    </w:p>
    <w:p w14:paraId="4C1C69F4" w14:textId="77777777" w:rsidR="00C40BE5" w:rsidRDefault="00C40BE5">
      <w:pPr>
        <w:spacing w:after="160" w:line="259" w:lineRule="auto"/>
      </w:pPr>
    </w:p>
    <w:p w14:paraId="63D61C89" w14:textId="77777777" w:rsidR="00C40BE5" w:rsidRPr="003B4638" w:rsidRDefault="00C40BE5">
      <w:pPr>
        <w:spacing w:after="160" w:line="259" w:lineRule="auto"/>
      </w:pPr>
    </w:p>
    <w:p w14:paraId="0B4EE4C8" w14:textId="77777777" w:rsidR="00B2632F" w:rsidRDefault="00B2632F">
      <w:pPr>
        <w:spacing w:after="160" w:line="259" w:lineRule="auto"/>
        <w:rPr>
          <w:rFonts w:ascii="Times New Roman" w:eastAsiaTheme="majorEastAsia" w:hAnsi="Times New Roman" w:cs="Times New Roman"/>
          <w:sz w:val="28"/>
        </w:rPr>
      </w:pPr>
      <w:r>
        <w:br w:type="page"/>
      </w:r>
    </w:p>
    <w:p w14:paraId="2F15CC61" w14:textId="5E234D07" w:rsidR="00A1122E" w:rsidRDefault="004E4237" w:rsidP="00FF2884">
      <w:pPr>
        <w:pStyle w:val="Ttulo1"/>
      </w:pPr>
      <w:bookmarkStart w:id="200" w:name="_Toc167237677"/>
      <w:r>
        <w:lastRenderedPageBreak/>
        <w:t>Puntos de función</w:t>
      </w:r>
      <w:bookmarkEnd w:id="187"/>
      <w:bookmarkEnd w:id="200"/>
      <w:r>
        <w:t xml:space="preserve"> </w:t>
      </w:r>
    </w:p>
    <w:p w14:paraId="4B3FDAF6" w14:textId="34A35DDA" w:rsidR="0071507E" w:rsidRDefault="00E85E13" w:rsidP="00C94ADD">
      <w:pPr>
        <w:pStyle w:val="Texto"/>
        <w:rPr>
          <w:lang w:eastAsia="es-MX"/>
        </w:rPr>
      </w:pPr>
      <w:r>
        <w:rPr>
          <w:lang w:eastAsia="es-MX"/>
        </w:rPr>
        <w:t xml:space="preserve">Los puntos de función son una métrica utilizada para medir el tamaño funcional de un sistema de hardware. Esta métrica se enfoca en la </w:t>
      </w:r>
      <w:r w:rsidR="00973330">
        <w:rPr>
          <w:lang w:eastAsia="es-MX"/>
        </w:rPr>
        <w:t xml:space="preserve">funcionalidad proporcionada </w:t>
      </w:r>
      <w:r w:rsidR="002920E4">
        <w:rPr>
          <w:lang w:eastAsia="es-MX"/>
        </w:rPr>
        <w:t xml:space="preserve">al usuario final, en vez de solo considerar el </w:t>
      </w:r>
      <w:r w:rsidR="00403A9F">
        <w:rPr>
          <w:lang w:eastAsia="es-MX"/>
        </w:rPr>
        <w:t>código fuente o la complejidad técnica.</w:t>
      </w:r>
      <w:r w:rsidR="00256B06">
        <w:rPr>
          <w:lang w:eastAsia="es-MX"/>
        </w:rPr>
        <w:t xml:space="preserve"> Los puntos de función </w:t>
      </w:r>
      <w:r w:rsidR="00347C66" w:rsidRPr="00347C66">
        <w:rPr>
          <w:lang w:eastAsia="es-MX"/>
        </w:rPr>
        <w:t>se basan en la idea de que los sistemas informáticos pueden ser evaluados por las funcionalidades que ofrecen a los usuarios, facilitando la estimación del esfuerzo necesario para desarrollar y mantener el software.</w:t>
      </w:r>
      <w:r w:rsidR="00F77A19">
        <w:rPr>
          <w:lang w:eastAsia="es-MX"/>
        </w:rPr>
        <w:t xml:space="preserve"> </w:t>
      </w:r>
      <w:r w:rsidR="004C7B8D">
        <w:rPr>
          <w:lang w:eastAsia="es-MX"/>
        </w:rPr>
        <w:t xml:space="preserve">Los puntos de función toman los requerimientos del </w:t>
      </w:r>
      <w:r w:rsidR="00AA02D5">
        <w:rPr>
          <w:lang w:eastAsia="es-MX"/>
        </w:rPr>
        <w:t xml:space="preserve">sistema </w:t>
      </w:r>
      <w:r w:rsidR="001979C2">
        <w:rPr>
          <w:lang w:eastAsia="es-MX"/>
        </w:rPr>
        <w:t>y se le asignan tipo y complejidad, como</w:t>
      </w:r>
      <w:r w:rsidR="00F77A19">
        <w:rPr>
          <w:lang w:eastAsia="es-MX"/>
        </w:rPr>
        <w:t xml:space="preserve"> se muestra la tabla </w:t>
      </w:r>
      <w:r w:rsidR="006E44BB">
        <w:t>37</w:t>
      </w:r>
      <w:r w:rsidR="001979C2">
        <w:rPr>
          <w:lang w:eastAsia="es-MX"/>
        </w:rPr>
        <w:t>.</w:t>
      </w:r>
    </w:p>
    <w:p w14:paraId="530A9B04" w14:textId="00E7A4F4" w:rsidR="00E90D6B" w:rsidRDefault="00E90D6B" w:rsidP="00E90D6B">
      <w:pPr>
        <w:pStyle w:val="Descripcin"/>
        <w:rPr>
          <w:lang w:eastAsia="es-MX"/>
        </w:rPr>
      </w:pPr>
      <w:bookmarkStart w:id="201" w:name="_Toc167237944"/>
      <w:r>
        <w:t xml:space="preserve">Tabla </w:t>
      </w:r>
      <w:r>
        <w:fldChar w:fldCharType="begin"/>
      </w:r>
      <w:r>
        <w:instrText xml:space="preserve"> SEQ Tabla \* ARABIC </w:instrText>
      </w:r>
      <w:r>
        <w:fldChar w:fldCharType="separate"/>
      </w:r>
      <w:r w:rsidR="009B0259">
        <w:rPr>
          <w:noProof/>
        </w:rPr>
        <w:t>37</w:t>
      </w:r>
      <w:r>
        <w:fldChar w:fldCharType="end"/>
      </w:r>
      <w:r>
        <w:t xml:space="preserve">. </w:t>
      </w:r>
      <w:r w:rsidR="009208AB">
        <w:t xml:space="preserve">Valores estándar (IFPUG) International </w:t>
      </w:r>
      <w:proofErr w:type="spellStart"/>
      <w:r w:rsidR="009208AB">
        <w:t>Function</w:t>
      </w:r>
      <w:proofErr w:type="spellEnd"/>
      <w:r w:rsidR="009208AB">
        <w:t xml:space="preserve"> Point </w:t>
      </w:r>
      <w:proofErr w:type="spellStart"/>
      <w:r w:rsidR="009208AB">
        <w:t>User</w:t>
      </w:r>
      <w:proofErr w:type="spellEnd"/>
      <w:r w:rsidR="009208AB">
        <w:t xml:space="preserve"> </w:t>
      </w:r>
      <w:proofErr w:type="spellStart"/>
      <w:r w:rsidR="009208AB">
        <w:t>Group</w:t>
      </w:r>
      <w:bookmarkEnd w:id="201"/>
      <w:proofErr w:type="spellEnd"/>
    </w:p>
    <w:tbl>
      <w:tblPr>
        <w:tblStyle w:val="Tablaconcuadrcula4-nfasis3"/>
        <w:tblW w:w="0" w:type="auto"/>
        <w:tblLook w:val="04A0" w:firstRow="1" w:lastRow="0" w:firstColumn="1" w:lastColumn="0" w:noHBand="0" w:noVBand="1"/>
      </w:tblPr>
      <w:tblGrid>
        <w:gridCol w:w="2337"/>
        <w:gridCol w:w="2337"/>
        <w:gridCol w:w="2338"/>
        <w:gridCol w:w="2338"/>
      </w:tblGrid>
      <w:tr w:rsidR="0000122B" w14:paraId="5FA0B740" w14:textId="77777777" w:rsidTr="00001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ED79307" w14:textId="77162809" w:rsidR="0000122B" w:rsidRDefault="00B15BFB" w:rsidP="0000122B">
            <w:pPr>
              <w:pStyle w:val="Texto"/>
              <w:ind w:firstLine="0"/>
              <w:jc w:val="center"/>
              <w:rPr>
                <w:lang w:eastAsia="es-MX"/>
              </w:rPr>
            </w:pPr>
            <w:r>
              <w:rPr>
                <w:lang w:eastAsia="es-MX"/>
              </w:rPr>
              <w:t>Tipo / Complejidad</w:t>
            </w:r>
          </w:p>
        </w:tc>
        <w:tc>
          <w:tcPr>
            <w:tcW w:w="2337" w:type="dxa"/>
          </w:tcPr>
          <w:p w14:paraId="7F30273D" w14:textId="31299AFD" w:rsidR="0000122B" w:rsidRDefault="00986FA6" w:rsidP="0000122B">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Baja</w:t>
            </w:r>
          </w:p>
        </w:tc>
        <w:tc>
          <w:tcPr>
            <w:tcW w:w="2338" w:type="dxa"/>
          </w:tcPr>
          <w:p w14:paraId="755E5C19" w14:textId="09677DCC" w:rsidR="0000122B" w:rsidRDefault="00986FA6" w:rsidP="0000122B">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Media</w:t>
            </w:r>
          </w:p>
        </w:tc>
        <w:tc>
          <w:tcPr>
            <w:tcW w:w="2338" w:type="dxa"/>
          </w:tcPr>
          <w:p w14:paraId="40001E8C" w14:textId="2D58FF76" w:rsidR="0000122B" w:rsidRDefault="00986FA6" w:rsidP="0000122B">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rPr>
                <w:lang w:eastAsia="es-MX"/>
              </w:rPr>
              <w:t>Alta</w:t>
            </w:r>
          </w:p>
        </w:tc>
      </w:tr>
      <w:tr w:rsidR="0000122B" w14:paraId="448E3B19" w14:textId="77777777" w:rsidTr="00001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A2FCA6" w14:textId="7B2ABBF3" w:rsidR="0000122B" w:rsidRPr="0037089F" w:rsidRDefault="001451EE" w:rsidP="0000122B">
            <w:pPr>
              <w:pStyle w:val="Texto"/>
              <w:ind w:firstLine="0"/>
              <w:jc w:val="center"/>
              <w:rPr>
                <w:b w:val="0"/>
                <w:lang w:eastAsia="es-MX"/>
              </w:rPr>
            </w:pPr>
            <w:r>
              <w:rPr>
                <w:lang w:eastAsia="es-MX"/>
              </w:rPr>
              <w:t xml:space="preserve">(EI) Entrada </w:t>
            </w:r>
            <w:r w:rsidR="0037089F">
              <w:rPr>
                <w:lang w:eastAsia="es-MX"/>
              </w:rPr>
              <w:t xml:space="preserve">   </w:t>
            </w:r>
            <w:r>
              <w:rPr>
                <w:lang w:eastAsia="es-MX"/>
              </w:rPr>
              <w:t>Externa</w:t>
            </w:r>
          </w:p>
        </w:tc>
        <w:tc>
          <w:tcPr>
            <w:tcW w:w="2337" w:type="dxa"/>
          </w:tcPr>
          <w:p w14:paraId="0EC34373" w14:textId="7C3E8B4C"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3 </w:t>
            </w:r>
            <w:r w:rsidR="00897B00">
              <w:rPr>
                <w:lang w:eastAsia="es-MX"/>
              </w:rPr>
              <w:t>PF</w:t>
            </w:r>
          </w:p>
        </w:tc>
        <w:tc>
          <w:tcPr>
            <w:tcW w:w="2338" w:type="dxa"/>
          </w:tcPr>
          <w:p w14:paraId="73FF4FC4" w14:textId="00C1B3E6"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4 </w:t>
            </w:r>
            <w:r w:rsidR="00897B00">
              <w:rPr>
                <w:lang w:eastAsia="es-MX"/>
              </w:rPr>
              <w:t>PF</w:t>
            </w:r>
          </w:p>
        </w:tc>
        <w:tc>
          <w:tcPr>
            <w:tcW w:w="2338" w:type="dxa"/>
          </w:tcPr>
          <w:p w14:paraId="24A40CDD" w14:textId="1EA772EC"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6 </w:t>
            </w:r>
            <w:r w:rsidR="00897B00">
              <w:rPr>
                <w:lang w:eastAsia="es-MX"/>
              </w:rPr>
              <w:t>PF</w:t>
            </w:r>
          </w:p>
        </w:tc>
      </w:tr>
      <w:tr w:rsidR="0000122B" w14:paraId="333C0BE1" w14:textId="77777777" w:rsidTr="0000122B">
        <w:tc>
          <w:tcPr>
            <w:cnfStyle w:val="001000000000" w:firstRow="0" w:lastRow="0" w:firstColumn="1" w:lastColumn="0" w:oddVBand="0" w:evenVBand="0" w:oddHBand="0" w:evenHBand="0" w:firstRowFirstColumn="0" w:firstRowLastColumn="0" w:lastRowFirstColumn="0" w:lastRowLastColumn="0"/>
            <w:tcW w:w="2337" w:type="dxa"/>
          </w:tcPr>
          <w:p w14:paraId="1F7E0C7E" w14:textId="372DFAC3" w:rsidR="0000122B" w:rsidRDefault="003C5DBA" w:rsidP="0000122B">
            <w:pPr>
              <w:pStyle w:val="Texto"/>
              <w:ind w:firstLine="0"/>
              <w:jc w:val="center"/>
              <w:rPr>
                <w:lang w:eastAsia="es-MX"/>
              </w:rPr>
            </w:pPr>
            <w:r>
              <w:rPr>
                <w:lang w:eastAsia="es-MX"/>
              </w:rPr>
              <w:t xml:space="preserve">(EO) Salida </w:t>
            </w:r>
            <w:r w:rsidR="0037089F">
              <w:rPr>
                <w:lang w:eastAsia="es-MX"/>
              </w:rPr>
              <w:t xml:space="preserve">      </w:t>
            </w:r>
            <w:r w:rsidR="00090771">
              <w:rPr>
                <w:lang w:eastAsia="es-MX"/>
              </w:rPr>
              <w:t>Externa</w:t>
            </w:r>
          </w:p>
        </w:tc>
        <w:tc>
          <w:tcPr>
            <w:tcW w:w="2337" w:type="dxa"/>
          </w:tcPr>
          <w:p w14:paraId="41B21284" w14:textId="5F6CA8ED" w:rsidR="0000122B" w:rsidRDefault="003A1052"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4 </w:t>
            </w:r>
            <w:r w:rsidR="00897B00">
              <w:rPr>
                <w:lang w:eastAsia="es-MX"/>
              </w:rPr>
              <w:t>PF</w:t>
            </w:r>
          </w:p>
        </w:tc>
        <w:tc>
          <w:tcPr>
            <w:tcW w:w="2338" w:type="dxa"/>
          </w:tcPr>
          <w:p w14:paraId="677D3C80" w14:textId="286DCCCA" w:rsidR="0000122B" w:rsidRDefault="003A1052"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5 </w:t>
            </w:r>
            <w:r w:rsidR="00897B00">
              <w:rPr>
                <w:lang w:eastAsia="es-MX"/>
              </w:rPr>
              <w:t>PF</w:t>
            </w:r>
          </w:p>
        </w:tc>
        <w:tc>
          <w:tcPr>
            <w:tcW w:w="2338" w:type="dxa"/>
          </w:tcPr>
          <w:p w14:paraId="4A86DF94" w14:textId="5AE60F83" w:rsidR="0000122B" w:rsidRDefault="003A1052"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7 </w:t>
            </w:r>
            <w:r w:rsidR="00897B00">
              <w:rPr>
                <w:lang w:eastAsia="es-MX"/>
              </w:rPr>
              <w:t>PF</w:t>
            </w:r>
          </w:p>
        </w:tc>
      </w:tr>
      <w:tr w:rsidR="0000122B" w14:paraId="42E00BE9" w14:textId="77777777" w:rsidTr="00001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A08BC9" w14:textId="2E1FA7BC" w:rsidR="0000122B" w:rsidRDefault="002871D4" w:rsidP="0000122B">
            <w:pPr>
              <w:pStyle w:val="Texto"/>
              <w:ind w:firstLine="0"/>
              <w:jc w:val="center"/>
              <w:rPr>
                <w:lang w:eastAsia="es-MX"/>
              </w:rPr>
            </w:pPr>
            <w:r>
              <w:rPr>
                <w:lang w:eastAsia="es-MX"/>
              </w:rPr>
              <w:t>(EQ) Consulta Externa</w:t>
            </w:r>
          </w:p>
        </w:tc>
        <w:tc>
          <w:tcPr>
            <w:tcW w:w="2337" w:type="dxa"/>
          </w:tcPr>
          <w:p w14:paraId="271F57B7" w14:textId="24557A0F"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3 </w:t>
            </w:r>
            <w:r w:rsidR="00897B00">
              <w:rPr>
                <w:lang w:eastAsia="es-MX"/>
              </w:rPr>
              <w:t>PF</w:t>
            </w:r>
          </w:p>
        </w:tc>
        <w:tc>
          <w:tcPr>
            <w:tcW w:w="2338" w:type="dxa"/>
          </w:tcPr>
          <w:p w14:paraId="7874DC12" w14:textId="50098626"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4 </w:t>
            </w:r>
            <w:r w:rsidR="00897B00">
              <w:rPr>
                <w:lang w:eastAsia="es-MX"/>
              </w:rPr>
              <w:t>PF</w:t>
            </w:r>
          </w:p>
        </w:tc>
        <w:tc>
          <w:tcPr>
            <w:tcW w:w="2338" w:type="dxa"/>
          </w:tcPr>
          <w:p w14:paraId="362BA184" w14:textId="65FA0673" w:rsidR="0000122B" w:rsidRDefault="003A1052"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6 </w:t>
            </w:r>
            <w:r w:rsidR="00897B00">
              <w:rPr>
                <w:lang w:eastAsia="es-MX"/>
              </w:rPr>
              <w:t>PF</w:t>
            </w:r>
          </w:p>
        </w:tc>
      </w:tr>
      <w:tr w:rsidR="0000122B" w14:paraId="11C5AE85" w14:textId="77777777" w:rsidTr="0000122B">
        <w:tc>
          <w:tcPr>
            <w:cnfStyle w:val="001000000000" w:firstRow="0" w:lastRow="0" w:firstColumn="1" w:lastColumn="0" w:oddVBand="0" w:evenVBand="0" w:oddHBand="0" w:evenHBand="0" w:firstRowFirstColumn="0" w:firstRowLastColumn="0" w:lastRowFirstColumn="0" w:lastRowLastColumn="0"/>
            <w:tcW w:w="2337" w:type="dxa"/>
          </w:tcPr>
          <w:p w14:paraId="2835C403" w14:textId="7A16D62F" w:rsidR="0000122B" w:rsidRDefault="007F5A7D" w:rsidP="0000122B">
            <w:pPr>
              <w:pStyle w:val="Texto"/>
              <w:ind w:firstLine="0"/>
              <w:jc w:val="center"/>
              <w:rPr>
                <w:lang w:eastAsia="es-MX"/>
              </w:rPr>
            </w:pPr>
            <w:r>
              <w:rPr>
                <w:lang w:eastAsia="es-MX"/>
              </w:rPr>
              <w:t>(ILF) Archivo Lógico Interno</w:t>
            </w:r>
          </w:p>
        </w:tc>
        <w:tc>
          <w:tcPr>
            <w:tcW w:w="2337" w:type="dxa"/>
          </w:tcPr>
          <w:p w14:paraId="31AD5CD1" w14:textId="58C9A6C1" w:rsidR="0000122B" w:rsidRDefault="003A1052"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7 </w:t>
            </w:r>
            <w:r w:rsidR="00897B00">
              <w:rPr>
                <w:lang w:eastAsia="es-MX"/>
              </w:rPr>
              <w:t>PF</w:t>
            </w:r>
          </w:p>
        </w:tc>
        <w:tc>
          <w:tcPr>
            <w:tcW w:w="2338" w:type="dxa"/>
          </w:tcPr>
          <w:p w14:paraId="62CE7A77" w14:textId="439CF27A" w:rsidR="0000122B" w:rsidRDefault="00A456FA"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10 </w:t>
            </w:r>
            <w:r w:rsidR="00897B00">
              <w:rPr>
                <w:lang w:eastAsia="es-MX"/>
              </w:rPr>
              <w:t>PF</w:t>
            </w:r>
          </w:p>
        </w:tc>
        <w:tc>
          <w:tcPr>
            <w:tcW w:w="2338" w:type="dxa"/>
          </w:tcPr>
          <w:p w14:paraId="263D1E71" w14:textId="62594DD6" w:rsidR="0000122B" w:rsidRDefault="00A456FA" w:rsidP="0000122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rPr>
                <w:lang w:eastAsia="es-MX"/>
              </w:rPr>
              <w:t xml:space="preserve">15 </w:t>
            </w:r>
            <w:r w:rsidR="00897B00">
              <w:rPr>
                <w:lang w:eastAsia="es-MX"/>
              </w:rPr>
              <w:t>PF</w:t>
            </w:r>
          </w:p>
        </w:tc>
      </w:tr>
      <w:tr w:rsidR="0000122B" w14:paraId="56C6FF8D" w14:textId="77777777" w:rsidTr="00001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7C4D325" w14:textId="0DB38315" w:rsidR="0000122B" w:rsidRDefault="002E3567" w:rsidP="0000122B">
            <w:pPr>
              <w:pStyle w:val="Texto"/>
              <w:ind w:firstLine="0"/>
              <w:jc w:val="center"/>
              <w:rPr>
                <w:lang w:eastAsia="es-MX"/>
              </w:rPr>
            </w:pPr>
            <w:r>
              <w:rPr>
                <w:lang w:eastAsia="es-MX"/>
              </w:rPr>
              <w:t>(EIF)</w:t>
            </w:r>
            <w:r w:rsidR="007129A5">
              <w:rPr>
                <w:lang w:eastAsia="es-MX"/>
              </w:rPr>
              <w:t xml:space="preserve"> Archivo de Interfaz Externo</w:t>
            </w:r>
          </w:p>
        </w:tc>
        <w:tc>
          <w:tcPr>
            <w:tcW w:w="2337" w:type="dxa"/>
          </w:tcPr>
          <w:p w14:paraId="04E52071" w14:textId="3F8C0B72" w:rsidR="0000122B" w:rsidRDefault="00A456FA"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5 </w:t>
            </w:r>
            <w:r w:rsidR="00897B00">
              <w:rPr>
                <w:lang w:eastAsia="es-MX"/>
              </w:rPr>
              <w:t>PF</w:t>
            </w:r>
          </w:p>
        </w:tc>
        <w:tc>
          <w:tcPr>
            <w:tcW w:w="2338" w:type="dxa"/>
          </w:tcPr>
          <w:p w14:paraId="651A350A" w14:textId="64E2E104" w:rsidR="0000122B" w:rsidRDefault="00A456FA"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7 </w:t>
            </w:r>
            <w:r w:rsidR="00897B00">
              <w:rPr>
                <w:lang w:eastAsia="es-MX"/>
              </w:rPr>
              <w:t>PF</w:t>
            </w:r>
          </w:p>
        </w:tc>
        <w:tc>
          <w:tcPr>
            <w:tcW w:w="2338" w:type="dxa"/>
          </w:tcPr>
          <w:p w14:paraId="39719DFF" w14:textId="5F6425FB" w:rsidR="0000122B" w:rsidRDefault="00A456FA" w:rsidP="0000122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rPr>
                <w:lang w:eastAsia="es-MX"/>
              </w:rPr>
              <w:t xml:space="preserve">10 </w:t>
            </w:r>
            <w:r w:rsidR="00897B00">
              <w:rPr>
                <w:lang w:eastAsia="es-MX"/>
              </w:rPr>
              <w:t>PF</w:t>
            </w:r>
          </w:p>
        </w:tc>
      </w:tr>
    </w:tbl>
    <w:p w14:paraId="3348558A" w14:textId="65E1080F" w:rsidR="0010622B" w:rsidRDefault="0010622B" w:rsidP="0010622B">
      <w:pPr>
        <w:pStyle w:val="Cita"/>
      </w:pPr>
      <w:r>
        <w:t>Fuente: Elaboración propia</w:t>
      </w:r>
    </w:p>
    <w:p w14:paraId="5929CF4F" w14:textId="39C7710A" w:rsidR="001979C2" w:rsidRPr="004E4237" w:rsidRDefault="000C3901" w:rsidP="000C3901">
      <w:pPr>
        <w:pStyle w:val="Texto"/>
        <w:ind w:firstLine="0"/>
        <w:rPr>
          <w:lang w:eastAsia="es-MX"/>
        </w:rPr>
      </w:pPr>
      <w:r>
        <w:rPr>
          <w:lang w:eastAsia="es-MX"/>
        </w:rPr>
        <w:t xml:space="preserve">Tomando en cuenta los requerimientos funcionales de este proyecto </w:t>
      </w:r>
      <w:r w:rsidR="00786BC5">
        <w:rPr>
          <w:lang w:eastAsia="es-MX"/>
        </w:rPr>
        <w:t>se tiene que:</w:t>
      </w:r>
    </w:p>
    <w:p w14:paraId="50B88805" w14:textId="58AFB073" w:rsidR="00786BC5" w:rsidRPr="004E4237" w:rsidRDefault="007367D9" w:rsidP="000C3901">
      <w:pPr>
        <w:pStyle w:val="Texto"/>
        <w:ind w:firstLine="0"/>
        <w:rPr>
          <w:lang w:eastAsia="es-MX"/>
        </w:rPr>
      </w:pPr>
      <w:r>
        <w:rPr>
          <w:lang w:eastAsia="es-MX"/>
        </w:rPr>
        <w:t>P</w:t>
      </w:r>
      <w:r w:rsidR="00D50B01">
        <w:rPr>
          <w:lang w:eastAsia="es-MX"/>
        </w:rPr>
        <w:t>unto</w:t>
      </w:r>
      <w:r>
        <w:rPr>
          <w:lang w:eastAsia="es-MX"/>
        </w:rPr>
        <w:t>s</w:t>
      </w:r>
      <w:r w:rsidR="00D50B01">
        <w:rPr>
          <w:lang w:eastAsia="es-MX"/>
        </w:rPr>
        <w:t xml:space="preserve"> de función de </w:t>
      </w:r>
      <w:r w:rsidR="0057164F">
        <w:rPr>
          <w:lang w:eastAsia="es-MX"/>
        </w:rPr>
        <w:t>E</w:t>
      </w:r>
      <w:r w:rsidR="00D50B01">
        <w:rPr>
          <w:lang w:eastAsia="es-MX"/>
        </w:rPr>
        <w:t xml:space="preserve">ntradas </w:t>
      </w:r>
      <w:r w:rsidR="0057164F">
        <w:rPr>
          <w:lang w:eastAsia="es-MX"/>
        </w:rPr>
        <w:t>E</w:t>
      </w:r>
      <w:r w:rsidR="00D50B01">
        <w:rPr>
          <w:lang w:eastAsia="es-MX"/>
        </w:rPr>
        <w:t>xternas</w:t>
      </w:r>
      <w:r w:rsidR="0057164F">
        <w:rPr>
          <w:lang w:eastAsia="es-MX"/>
        </w:rPr>
        <w:t xml:space="preserve"> (EI)</w:t>
      </w:r>
    </w:p>
    <w:p w14:paraId="01706FFE" w14:textId="4035F951" w:rsidR="00D50B01" w:rsidRPr="004E4237" w:rsidRDefault="00F61EE8" w:rsidP="007D23F3">
      <w:pPr>
        <w:pStyle w:val="Texto"/>
        <w:numPr>
          <w:ilvl w:val="0"/>
          <w:numId w:val="29"/>
        </w:numPr>
        <w:rPr>
          <w:lang w:eastAsia="es-MX"/>
        </w:rPr>
      </w:pPr>
      <w:r>
        <w:rPr>
          <w:lang w:eastAsia="es-MX"/>
        </w:rPr>
        <w:t xml:space="preserve">Registro de usuario </w:t>
      </w:r>
      <w:r w:rsidR="009818EB">
        <w:rPr>
          <w:lang w:eastAsia="es-MX"/>
        </w:rPr>
        <w:t>(RF1)</w:t>
      </w:r>
      <w:r>
        <w:rPr>
          <w:lang w:eastAsia="es-MX"/>
        </w:rPr>
        <w:t xml:space="preserve"> = </w:t>
      </w:r>
      <w:r w:rsidR="00AB3A32">
        <w:rPr>
          <w:lang w:eastAsia="es-MX"/>
        </w:rPr>
        <w:t>Complejidad Media (4 PF)</w:t>
      </w:r>
    </w:p>
    <w:p w14:paraId="329B1020" w14:textId="702F922B" w:rsidR="00AB3A32" w:rsidRPr="004E4237" w:rsidRDefault="00315676" w:rsidP="007D23F3">
      <w:pPr>
        <w:pStyle w:val="Texto"/>
        <w:numPr>
          <w:ilvl w:val="0"/>
          <w:numId w:val="29"/>
        </w:numPr>
        <w:rPr>
          <w:lang w:eastAsia="es-MX"/>
        </w:rPr>
      </w:pPr>
      <w:r>
        <w:rPr>
          <w:lang w:eastAsia="es-MX"/>
        </w:rPr>
        <w:t>Autenticación de usuarios</w:t>
      </w:r>
      <w:r w:rsidR="00B40D9D">
        <w:rPr>
          <w:lang w:eastAsia="es-MX"/>
        </w:rPr>
        <w:t xml:space="preserve"> (RF2)</w:t>
      </w:r>
      <w:r w:rsidR="00CE7A75">
        <w:rPr>
          <w:lang w:eastAsia="es-MX"/>
        </w:rPr>
        <w:t xml:space="preserve"> = Complejidad Baja (</w:t>
      </w:r>
      <w:r w:rsidR="006023D3">
        <w:rPr>
          <w:lang w:eastAsia="es-MX"/>
        </w:rPr>
        <w:t>3 PF)</w:t>
      </w:r>
    </w:p>
    <w:p w14:paraId="71E79048" w14:textId="65A96D39" w:rsidR="006023D3" w:rsidRPr="004E4237" w:rsidRDefault="006023D3" w:rsidP="007D23F3">
      <w:pPr>
        <w:pStyle w:val="Texto"/>
        <w:numPr>
          <w:ilvl w:val="0"/>
          <w:numId w:val="29"/>
        </w:numPr>
        <w:rPr>
          <w:lang w:eastAsia="es-MX"/>
        </w:rPr>
      </w:pPr>
      <w:r>
        <w:rPr>
          <w:lang w:eastAsia="es-MX"/>
        </w:rPr>
        <w:t xml:space="preserve">Gestión de </w:t>
      </w:r>
      <w:r w:rsidR="00642988">
        <w:rPr>
          <w:lang w:eastAsia="es-MX"/>
        </w:rPr>
        <w:t>u</w:t>
      </w:r>
      <w:r>
        <w:rPr>
          <w:lang w:eastAsia="es-MX"/>
        </w:rPr>
        <w:t>suarios</w:t>
      </w:r>
      <w:r w:rsidR="008743AD">
        <w:rPr>
          <w:lang w:eastAsia="es-MX"/>
        </w:rPr>
        <w:t xml:space="preserve"> (RF3) = </w:t>
      </w:r>
      <w:r w:rsidR="00B013F8">
        <w:rPr>
          <w:lang w:eastAsia="es-MX"/>
        </w:rPr>
        <w:t>Complejidad Media (4 PF)</w:t>
      </w:r>
    </w:p>
    <w:p w14:paraId="3E80AEDB" w14:textId="07575CB6" w:rsidR="00315EBB" w:rsidRDefault="00B013F8" w:rsidP="00315EBB">
      <w:pPr>
        <w:pStyle w:val="Texto"/>
        <w:numPr>
          <w:ilvl w:val="0"/>
          <w:numId w:val="29"/>
        </w:numPr>
        <w:rPr>
          <w:lang w:eastAsia="es-MX"/>
        </w:rPr>
      </w:pPr>
      <w:r>
        <w:rPr>
          <w:lang w:eastAsia="es-MX"/>
        </w:rPr>
        <w:t xml:space="preserve">Registro de </w:t>
      </w:r>
      <w:r w:rsidR="00642988">
        <w:rPr>
          <w:lang w:eastAsia="es-MX"/>
        </w:rPr>
        <w:t xml:space="preserve">dispositivos y sensores (RF12) = </w:t>
      </w:r>
      <w:r w:rsidR="00C37159">
        <w:rPr>
          <w:lang w:eastAsia="es-MX"/>
        </w:rPr>
        <w:t>Complejidad Media (</w:t>
      </w:r>
      <w:r w:rsidR="00315EBB">
        <w:rPr>
          <w:lang w:eastAsia="es-MX"/>
        </w:rPr>
        <w:t>4 PF</w:t>
      </w:r>
      <w:r w:rsidR="00C37159">
        <w:rPr>
          <w:lang w:eastAsia="es-MX"/>
        </w:rPr>
        <w:t>)</w:t>
      </w:r>
    </w:p>
    <w:p w14:paraId="0F6E6319" w14:textId="6C6C374E" w:rsidR="001C0D36" w:rsidRDefault="001C0D36" w:rsidP="001C0D36">
      <w:pPr>
        <w:pStyle w:val="Texto"/>
        <w:ind w:left="720" w:firstLine="0"/>
        <w:rPr>
          <w:lang w:eastAsia="es-MX"/>
        </w:rPr>
      </w:pPr>
      <w:proofErr w:type="gramStart"/>
      <w:r>
        <w:rPr>
          <w:lang w:eastAsia="es-MX"/>
        </w:rPr>
        <w:t>TOTAL</w:t>
      </w:r>
      <w:proofErr w:type="gramEnd"/>
      <w:r>
        <w:rPr>
          <w:lang w:eastAsia="es-MX"/>
        </w:rPr>
        <w:t xml:space="preserve"> </w:t>
      </w:r>
      <w:r w:rsidR="00892B73">
        <w:rPr>
          <w:lang w:eastAsia="es-MX"/>
        </w:rPr>
        <w:t>EI</w:t>
      </w:r>
      <w:r w:rsidR="00C32466">
        <w:rPr>
          <w:lang w:eastAsia="es-MX"/>
        </w:rPr>
        <w:t xml:space="preserve"> = </w:t>
      </w:r>
      <w:r w:rsidR="00715855">
        <w:rPr>
          <w:lang w:eastAsia="es-MX"/>
        </w:rPr>
        <w:t>15 PF</w:t>
      </w:r>
    </w:p>
    <w:p w14:paraId="4FA3788F" w14:textId="5262EB13" w:rsidR="00315EBB" w:rsidRPr="004E4237" w:rsidRDefault="007367D9" w:rsidP="00315EBB">
      <w:pPr>
        <w:pStyle w:val="Texto"/>
        <w:ind w:firstLine="0"/>
        <w:rPr>
          <w:lang w:eastAsia="es-MX"/>
        </w:rPr>
      </w:pPr>
      <w:r>
        <w:rPr>
          <w:lang w:eastAsia="es-MX"/>
        </w:rPr>
        <w:t>P</w:t>
      </w:r>
      <w:r w:rsidR="00315EBB">
        <w:rPr>
          <w:lang w:eastAsia="es-MX"/>
        </w:rPr>
        <w:t>u</w:t>
      </w:r>
      <w:r w:rsidR="00FC20C6">
        <w:rPr>
          <w:lang w:eastAsia="es-MX"/>
        </w:rPr>
        <w:t>nto</w:t>
      </w:r>
      <w:r>
        <w:rPr>
          <w:lang w:eastAsia="es-MX"/>
        </w:rPr>
        <w:t>s</w:t>
      </w:r>
      <w:r w:rsidR="00FC20C6">
        <w:rPr>
          <w:lang w:eastAsia="es-MX"/>
        </w:rPr>
        <w:t xml:space="preserve"> de función de Salida Externa (EO)</w:t>
      </w:r>
    </w:p>
    <w:p w14:paraId="1CF2D6F2" w14:textId="17F7C2F8" w:rsidR="00040AA8" w:rsidRDefault="00040AA8" w:rsidP="00040AA8">
      <w:pPr>
        <w:pStyle w:val="Texto"/>
        <w:numPr>
          <w:ilvl w:val="0"/>
          <w:numId w:val="30"/>
        </w:numPr>
        <w:rPr>
          <w:lang w:eastAsia="es-MX"/>
        </w:rPr>
      </w:pPr>
      <w:r>
        <w:rPr>
          <w:lang w:eastAsia="es-MX"/>
        </w:rPr>
        <w:lastRenderedPageBreak/>
        <w:t>Visualización de Mediciones</w:t>
      </w:r>
      <w:r w:rsidR="004811B5">
        <w:rPr>
          <w:lang w:eastAsia="es-MX"/>
        </w:rPr>
        <w:t xml:space="preserve"> (</w:t>
      </w:r>
      <w:r w:rsidR="008A71CB">
        <w:rPr>
          <w:lang w:eastAsia="es-MX"/>
        </w:rPr>
        <w:t>RF7, RF15</w:t>
      </w:r>
      <w:r w:rsidR="004811B5">
        <w:rPr>
          <w:lang w:eastAsia="es-MX"/>
        </w:rPr>
        <w:t>) =</w:t>
      </w:r>
      <w:r>
        <w:rPr>
          <w:lang w:eastAsia="es-MX"/>
        </w:rPr>
        <w:t xml:space="preserve"> Complejidad Alta (7 PF)</w:t>
      </w:r>
    </w:p>
    <w:p w14:paraId="2B2CB05F" w14:textId="0CC9227D" w:rsidR="00040AA8" w:rsidRDefault="00040AA8" w:rsidP="00040AA8">
      <w:pPr>
        <w:pStyle w:val="Texto"/>
        <w:numPr>
          <w:ilvl w:val="0"/>
          <w:numId w:val="30"/>
        </w:numPr>
        <w:rPr>
          <w:lang w:eastAsia="es-MX"/>
        </w:rPr>
      </w:pPr>
      <w:r>
        <w:rPr>
          <w:lang w:eastAsia="es-MX"/>
        </w:rPr>
        <w:t>Generación de Reportes de Salud</w:t>
      </w:r>
      <w:r w:rsidR="004811B5">
        <w:rPr>
          <w:lang w:eastAsia="es-MX"/>
        </w:rPr>
        <w:t xml:space="preserve"> </w:t>
      </w:r>
      <w:r w:rsidR="00440C87">
        <w:rPr>
          <w:lang w:eastAsia="es-MX"/>
        </w:rPr>
        <w:t>(RF11)</w:t>
      </w:r>
      <w:r w:rsidR="004811B5">
        <w:rPr>
          <w:lang w:eastAsia="es-MX"/>
        </w:rPr>
        <w:t xml:space="preserve"> =</w:t>
      </w:r>
      <w:r>
        <w:rPr>
          <w:lang w:eastAsia="es-MX"/>
        </w:rPr>
        <w:t xml:space="preserve"> Complejidad Media (5 PF)</w:t>
      </w:r>
    </w:p>
    <w:p w14:paraId="5ABAC5F7" w14:textId="1B3CC1C5" w:rsidR="00FC20C6" w:rsidRPr="004E4237" w:rsidRDefault="00040AA8" w:rsidP="00FC20C6">
      <w:pPr>
        <w:pStyle w:val="Texto"/>
        <w:numPr>
          <w:ilvl w:val="0"/>
          <w:numId w:val="30"/>
        </w:numPr>
        <w:rPr>
          <w:lang w:eastAsia="es-MX"/>
        </w:rPr>
      </w:pPr>
      <w:r>
        <w:rPr>
          <w:lang w:eastAsia="es-MX"/>
        </w:rPr>
        <w:t>Alertas Automáticas</w:t>
      </w:r>
      <w:r w:rsidR="004811B5">
        <w:rPr>
          <w:lang w:eastAsia="es-MX"/>
        </w:rPr>
        <w:t xml:space="preserve"> </w:t>
      </w:r>
      <w:r w:rsidR="00440C87">
        <w:rPr>
          <w:lang w:eastAsia="es-MX"/>
        </w:rPr>
        <w:t>(RF9)</w:t>
      </w:r>
      <w:r w:rsidR="004811B5">
        <w:rPr>
          <w:lang w:eastAsia="es-MX"/>
        </w:rPr>
        <w:t xml:space="preserve"> =</w:t>
      </w:r>
      <w:r>
        <w:rPr>
          <w:lang w:eastAsia="es-MX"/>
        </w:rPr>
        <w:t xml:space="preserve"> Complejidad Media (5 PF)</w:t>
      </w:r>
    </w:p>
    <w:p w14:paraId="282848C8" w14:textId="18D07A4C" w:rsidR="00715855" w:rsidRDefault="00715855" w:rsidP="00715855">
      <w:pPr>
        <w:pStyle w:val="Texto"/>
        <w:ind w:left="720" w:firstLine="0"/>
        <w:rPr>
          <w:lang w:eastAsia="es-MX"/>
        </w:rPr>
      </w:pPr>
      <w:proofErr w:type="gramStart"/>
      <w:r>
        <w:rPr>
          <w:lang w:eastAsia="es-MX"/>
        </w:rPr>
        <w:t>TOTAL</w:t>
      </w:r>
      <w:proofErr w:type="gramEnd"/>
      <w:r>
        <w:rPr>
          <w:lang w:eastAsia="es-MX"/>
        </w:rPr>
        <w:t xml:space="preserve"> </w:t>
      </w:r>
      <w:r w:rsidR="003A477A">
        <w:rPr>
          <w:lang w:eastAsia="es-MX"/>
        </w:rPr>
        <w:t>EO = 17 PF</w:t>
      </w:r>
    </w:p>
    <w:p w14:paraId="04499AFF" w14:textId="478F2025" w:rsidR="00040AA8" w:rsidRPr="004E4237" w:rsidRDefault="00040AA8" w:rsidP="00040AA8">
      <w:pPr>
        <w:pStyle w:val="Texto"/>
        <w:ind w:firstLine="0"/>
        <w:rPr>
          <w:lang w:eastAsia="es-MX"/>
        </w:rPr>
      </w:pPr>
      <w:r>
        <w:rPr>
          <w:lang w:eastAsia="es-MX"/>
        </w:rPr>
        <w:t>Puntos de función de Consulta Externa (</w:t>
      </w:r>
      <w:r w:rsidR="00823817">
        <w:rPr>
          <w:lang w:eastAsia="es-MX"/>
        </w:rPr>
        <w:t>EQ</w:t>
      </w:r>
      <w:r>
        <w:rPr>
          <w:lang w:eastAsia="es-MX"/>
        </w:rPr>
        <w:t>)</w:t>
      </w:r>
    </w:p>
    <w:p w14:paraId="48643FFE" w14:textId="041C6456" w:rsidR="00823817" w:rsidRDefault="00823817" w:rsidP="00823817">
      <w:pPr>
        <w:pStyle w:val="Texto"/>
        <w:numPr>
          <w:ilvl w:val="0"/>
          <w:numId w:val="31"/>
        </w:numPr>
        <w:rPr>
          <w:lang w:eastAsia="es-MX"/>
        </w:rPr>
      </w:pPr>
      <w:r>
        <w:rPr>
          <w:lang w:eastAsia="es-MX"/>
        </w:rPr>
        <w:t>Consulta de Datos de Mediciones</w:t>
      </w:r>
      <w:r w:rsidR="004811B5">
        <w:rPr>
          <w:lang w:eastAsia="es-MX"/>
        </w:rPr>
        <w:t xml:space="preserve"> </w:t>
      </w:r>
      <w:r w:rsidR="00440C87">
        <w:rPr>
          <w:lang w:eastAsia="es-MX"/>
        </w:rPr>
        <w:t>(RF8)</w:t>
      </w:r>
      <w:r w:rsidR="004811B5">
        <w:rPr>
          <w:lang w:eastAsia="es-MX"/>
        </w:rPr>
        <w:t xml:space="preserve"> =</w:t>
      </w:r>
      <w:r>
        <w:rPr>
          <w:lang w:eastAsia="es-MX"/>
        </w:rPr>
        <w:t xml:space="preserve"> Complejidad Media (4 PF)</w:t>
      </w:r>
    </w:p>
    <w:p w14:paraId="3F004B36" w14:textId="11E5C637" w:rsidR="00823817" w:rsidRPr="004E4237" w:rsidRDefault="00823817" w:rsidP="00823817">
      <w:pPr>
        <w:pStyle w:val="Texto"/>
        <w:numPr>
          <w:ilvl w:val="0"/>
          <w:numId w:val="31"/>
        </w:numPr>
        <w:rPr>
          <w:lang w:eastAsia="es-MX"/>
        </w:rPr>
      </w:pPr>
      <w:r>
        <w:rPr>
          <w:lang w:eastAsia="es-MX"/>
        </w:rPr>
        <w:t>Consulta de Estado de Dispositivos</w:t>
      </w:r>
      <w:r w:rsidR="004811B5">
        <w:rPr>
          <w:lang w:eastAsia="es-MX"/>
        </w:rPr>
        <w:t xml:space="preserve"> </w:t>
      </w:r>
      <w:r w:rsidR="00440C87">
        <w:rPr>
          <w:lang w:eastAsia="es-MX"/>
        </w:rPr>
        <w:t>(</w:t>
      </w:r>
      <w:r w:rsidR="00921F96">
        <w:rPr>
          <w:lang w:eastAsia="es-MX"/>
        </w:rPr>
        <w:t>RF</w:t>
      </w:r>
      <w:r w:rsidR="005636BC">
        <w:rPr>
          <w:lang w:eastAsia="es-MX"/>
        </w:rPr>
        <w:t>6</w:t>
      </w:r>
      <w:r w:rsidR="00440C87">
        <w:rPr>
          <w:lang w:eastAsia="es-MX"/>
        </w:rPr>
        <w:t>)</w:t>
      </w:r>
      <w:r w:rsidR="004811B5">
        <w:rPr>
          <w:lang w:eastAsia="es-MX"/>
        </w:rPr>
        <w:t xml:space="preserve"> =</w:t>
      </w:r>
      <w:r>
        <w:rPr>
          <w:lang w:eastAsia="es-MX"/>
        </w:rPr>
        <w:t xml:space="preserve"> Complejidad Baja (3 PF)</w:t>
      </w:r>
    </w:p>
    <w:p w14:paraId="767A0EEE" w14:textId="0AFDDD0F" w:rsidR="003A477A" w:rsidRDefault="003A477A" w:rsidP="003A477A">
      <w:pPr>
        <w:pStyle w:val="Texto"/>
        <w:ind w:left="720" w:firstLine="0"/>
        <w:rPr>
          <w:lang w:eastAsia="es-MX"/>
        </w:rPr>
      </w:pPr>
      <w:proofErr w:type="gramStart"/>
      <w:r>
        <w:rPr>
          <w:lang w:eastAsia="es-MX"/>
        </w:rPr>
        <w:t>TOTAL</w:t>
      </w:r>
      <w:proofErr w:type="gramEnd"/>
      <w:r>
        <w:rPr>
          <w:lang w:eastAsia="es-MX"/>
        </w:rPr>
        <w:t xml:space="preserve"> E</w:t>
      </w:r>
      <w:r w:rsidR="0040569B">
        <w:rPr>
          <w:lang w:eastAsia="es-MX"/>
        </w:rPr>
        <w:t>Q</w:t>
      </w:r>
      <w:r>
        <w:rPr>
          <w:lang w:eastAsia="es-MX"/>
        </w:rPr>
        <w:t xml:space="preserve"> = </w:t>
      </w:r>
      <w:r w:rsidR="00A91D28">
        <w:rPr>
          <w:lang w:eastAsia="es-MX"/>
        </w:rPr>
        <w:t>7 PF</w:t>
      </w:r>
    </w:p>
    <w:p w14:paraId="6BECA2D0" w14:textId="600F1508" w:rsidR="007367D9" w:rsidRDefault="007367D9" w:rsidP="007367D9">
      <w:pPr>
        <w:pStyle w:val="Texto"/>
        <w:ind w:firstLine="0"/>
        <w:rPr>
          <w:lang w:eastAsia="es-MX"/>
        </w:rPr>
      </w:pPr>
      <w:r>
        <w:rPr>
          <w:lang w:eastAsia="es-MX"/>
        </w:rPr>
        <w:t>Puntos de función de Archivos Lógicos Internos (</w:t>
      </w:r>
      <w:r w:rsidR="009E660C">
        <w:rPr>
          <w:lang w:eastAsia="es-MX"/>
        </w:rPr>
        <w:t>ILF</w:t>
      </w:r>
      <w:r>
        <w:rPr>
          <w:lang w:eastAsia="es-MX"/>
        </w:rPr>
        <w:t>)</w:t>
      </w:r>
    </w:p>
    <w:p w14:paraId="1B82B90F" w14:textId="03CCE849" w:rsidR="009E660C" w:rsidRDefault="009E660C" w:rsidP="009E660C">
      <w:pPr>
        <w:pStyle w:val="Texto"/>
        <w:numPr>
          <w:ilvl w:val="0"/>
          <w:numId w:val="33"/>
        </w:numPr>
        <w:rPr>
          <w:lang w:eastAsia="es-MX"/>
        </w:rPr>
      </w:pPr>
      <w:r>
        <w:rPr>
          <w:lang w:eastAsia="es-MX"/>
        </w:rPr>
        <w:t>Base de Datos de Usuarios</w:t>
      </w:r>
      <w:r w:rsidR="004811B5">
        <w:rPr>
          <w:lang w:eastAsia="es-MX"/>
        </w:rPr>
        <w:t xml:space="preserve"> </w:t>
      </w:r>
      <w:r w:rsidR="00440C87">
        <w:rPr>
          <w:lang w:eastAsia="es-MX"/>
        </w:rPr>
        <w:t>(</w:t>
      </w:r>
      <w:r w:rsidR="00A94BEE">
        <w:rPr>
          <w:lang w:eastAsia="es-MX"/>
        </w:rPr>
        <w:t>RF</w:t>
      </w:r>
      <w:r w:rsidR="008B6207">
        <w:rPr>
          <w:lang w:eastAsia="es-MX"/>
        </w:rPr>
        <w:t>1</w:t>
      </w:r>
      <w:r w:rsidR="00440C87">
        <w:rPr>
          <w:lang w:eastAsia="es-MX"/>
        </w:rPr>
        <w:t>)</w:t>
      </w:r>
      <w:r w:rsidR="004811B5">
        <w:rPr>
          <w:lang w:eastAsia="es-MX"/>
        </w:rPr>
        <w:t xml:space="preserve"> =</w:t>
      </w:r>
      <w:r>
        <w:rPr>
          <w:lang w:eastAsia="es-MX"/>
        </w:rPr>
        <w:t xml:space="preserve"> Complejidad Media (7 PF)</w:t>
      </w:r>
    </w:p>
    <w:p w14:paraId="01023185" w14:textId="16FD7962" w:rsidR="009E660C" w:rsidRDefault="009E660C" w:rsidP="009E660C">
      <w:pPr>
        <w:pStyle w:val="Texto"/>
        <w:numPr>
          <w:ilvl w:val="0"/>
          <w:numId w:val="33"/>
        </w:numPr>
        <w:rPr>
          <w:lang w:eastAsia="es-MX"/>
        </w:rPr>
      </w:pPr>
      <w:r>
        <w:rPr>
          <w:lang w:eastAsia="es-MX"/>
        </w:rPr>
        <w:t>Base de Datos de Mediciones</w:t>
      </w:r>
      <w:r w:rsidR="004811B5">
        <w:rPr>
          <w:lang w:eastAsia="es-MX"/>
        </w:rPr>
        <w:t xml:space="preserve"> </w:t>
      </w:r>
      <w:r w:rsidR="00440C87">
        <w:rPr>
          <w:lang w:eastAsia="es-MX"/>
        </w:rPr>
        <w:t>(</w:t>
      </w:r>
      <w:r w:rsidR="008B6207">
        <w:rPr>
          <w:lang w:eastAsia="es-MX"/>
        </w:rPr>
        <w:t>RF7</w:t>
      </w:r>
      <w:r w:rsidR="00440C87">
        <w:rPr>
          <w:lang w:eastAsia="es-MX"/>
        </w:rPr>
        <w:t>)</w:t>
      </w:r>
      <w:r w:rsidR="004811B5">
        <w:rPr>
          <w:lang w:eastAsia="es-MX"/>
        </w:rPr>
        <w:t xml:space="preserve"> =</w:t>
      </w:r>
      <w:r>
        <w:rPr>
          <w:lang w:eastAsia="es-MX"/>
        </w:rPr>
        <w:t xml:space="preserve"> Complejidad Alta (10 PF)</w:t>
      </w:r>
    </w:p>
    <w:p w14:paraId="65183FEA" w14:textId="562F6D35" w:rsidR="009E660C" w:rsidRDefault="009E660C" w:rsidP="009E660C">
      <w:pPr>
        <w:pStyle w:val="Texto"/>
        <w:numPr>
          <w:ilvl w:val="0"/>
          <w:numId w:val="33"/>
        </w:numPr>
        <w:rPr>
          <w:lang w:eastAsia="es-MX"/>
        </w:rPr>
      </w:pPr>
      <w:r>
        <w:rPr>
          <w:lang w:eastAsia="es-MX"/>
        </w:rPr>
        <w:t>Base de Datos de Dispositivos y Sensores</w:t>
      </w:r>
      <w:r w:rsidR="004811B5">
        <w:rPr>
          <w:lang w:eastAsia="es-MX"/>
        </w:rPr>
        <w:t xml:space="preserve"> </w:t>
      </w:r>
      <w:r w:rsidR="00440C87">
        <w:rPr>
          <w:lang w:eastAsia="es-MX"/>
        </w:rPr>
        <w:t>(</w:t>
      </w:r>
      <w:r w:rsidR="008B6207">
        <w:rPr>
          <w:lang w:eastAsia="es-MX"/>
        </w:rPr>
        <w:t>RF12</w:t>
      </w:r>
      <w:r w:rsidR="00440C87">
        <w:rPr>
          <w:lang w:eastAsia="es-MX"/>
        </w:rPr>
        <w:t>)</w:t>
      </w:r>
      <w:r w:rsidR="004811B5">
        <w:rPr>
          <w:lang w:eastAsia="es-MX"/>
        </w:rPr>
        <w:t xml:space="preserve"> =</w:t>
      </w:r>
      <w:r>
        <w:rPr>
          <w:lang w:eastAsia="es-MX"/>
        </w:rPr>
        <w:t xml:space="preserve"> Complejidad Media (7 PF)</w:t>
      </w:r>
    </w:p>
    <w:p w14:paraId="1A056DC1" w14:textId="7FAA78C9" w:rsidR="0040569B" w:rsidRDefault="0040569B" w:rsidP="0040569B">
      <w:pPr>
        <w:pStyle w:val="Texto"/>
        <w:ind w:left="720" w:firstLine="0"/>
        <w:rPr>
          <w:lang w:eastAsia="es-MX"/>
        </w:rPr>
      </w:pPr>
      <w:proofErr w:type="gramStart"/>
      <w:r>
        <w:rPr>
          <w:lang w:eastAsia="es-MX"/>
        </w:rPr>
        <w:t>TOTAL</w:t>
      </w:r>
      <w:proofErr w:type="gramEnd"/>
      <w:r>
        <w:rPr>
          <w:lang w:eastAsia="es-MX"/>
        </w:rPr>
        <w:t xml:space="preserve"> </w:t>
      </w:r>
      <w:r w:rsidR="00CE29C2">
        <w:rPr>
          <w:lang w:eastAsia="es-MX"/>
        </w:rPr>
        <w:t>ILF = 24 PF</w:t>
      </w:r>
    </w:p>
    <w:p w14:paraId="02E6C477" w14:textId="79D6D3BB" w:rsidR="009E660C" w:rsidRDefault="009E660C" w:rsidP="009E660C">
      <w:pPr>
        <w:pStyle w:val="Texto"/>
        <w:ind w:firstLine="0"/>
        <w:rPr>
          <w:lang w:eastAsia="es-MX"/>
        </w:rPr>
      </w:pPr>
      <w:r>
        <w:rPr>
          <w:lang w:eastAsia="es-MX"/>
        </w:rPr>
        <w:t>Puntos de función de Archivos de Interfaz Externos (</w:t>
      </w:r>
      <w:r w:rsidR="00224889">
        <w:rPr>
          <w:lang w:eastAsia="es-MX"/>
        </w:rPr>
        <w:t>EIF</w:t>
      </w:r>
      <w:r>
        <w:rPr>
          <w:lang w:eastAsia="es-MX"/>
        </w:rPr>
        <w:t>)</w:t>
      </w:r>
    </w:p>
    <w:p w14:paraId="40138C41" w14:textId="0B7F0CC1" w:rsidR="00224889" w:rsidRDefault="00224889" w:rsidP="00224889">
      <w:pPr>
        <w:pStyle w:val="Texto"/>
        <w:numPr>
          <w:ilvl w:val="0"/>
          <w:numId w:val="34"/>
        </w:numPr>
        <w:rPr>
          <w:lang w:eastAsia="es-MX"/>
        </w:rPr>
      </w:pPr>
      <w:r>
        <w:rPr>
          <w:lang w:eastAsia="es-MX"/>
        </w:rPr>
        <w:t>Interfaz con sensores</w:t>
      </w:r>
      <w:r w:rsidR="004811B5">
        <w:rPr>
          <w:lang w:eastAsia="es-MX"/>
        </w:rPr>
        <w:t xml:space="preserve"> </w:t>
      </w:r>
      <w:r w:rsidR="00440C87">
        <w:rPr>
          <w:lang w:eastAsia="es-MX"/>
        </w:rPr>
        <w:t>(</w:t>
      </w:r>
      <w:r w:rsidR="008B6207">
        <w:rPr>
          <w:lang w:eastAsia="es-MX"/>
        </w:rPr>
        <w:t>RF12</w:t>
      </w:r>
      <w:r w:rsidR="00440C87">
        <w:rPr>
          <w:lang w:eastAsia="es-MX"/>
        </w:rPr>
        <w:t>)</w:t>
      </w:r>
      <w:r w:rsidR="004811B5">
        <w:rPr>
          <w:lang w:eastAsia="es-MX"/>
        </w:rPr>
        <w:t xml:space="preserve"> =</w:t>
      </w:r>
      <w:r w:rsidR="00874E84">
        <w:rPr>
          <w:lang w:eastAsia="es-MX"/>
        </w:rPr>
        <w:t xml:space="preserve"> Complejidad Alta (10 PF)</w:t>
      </w:r>
    </w:p>
    <w:p w14:paraId="7E90859F" w14:textId="0AFA0C59" w:rsidR="00CE29C2" w:rsidRDefault="00CE29C2" w:rsidP="00CE29C2">
      <w:pPr>
        <w:pStyle w:val="Texto"/>
        <w:ind w:left="720" w:firstLine="0"/>
        <w:rPr>
          <w:lang w:eastAsia="es-MX"/>
        </w:rPr>
      </w:pPr>
      <w:proofErr w:type="gramStart"/>
      <w:r>
        <w:rPr>
          <w:lang w:eastAsia="es-MX"/>
        </w:rPr>
        <w:t>TOTAL</w:t>
      </w:r>
      <w:proofErr w:type="gramEnd"/>
      <w:r>
        <w:rPr>
          <w:lang w:eastAsia="es-MX"/>
        </w:rPr>
        <w:t xml:space="preserve"> EIF = 10 PF</w:t>
      </w:r>
    </w:p>
    <w:p w14:paraId="0B739610" w14:textId="0419ADEE" w:rsidR="007367D9" w:rsidRPr="004E4237" w:rsidRDefault="00E42846" w:rsidP="007367D9">
      <w:pPr>
        <w:pStyle w:val="Texto"/>
        <w:ind w:firstLine="0"/>
        <w:rPr>
          <w:lang w:eastAsia="es-MX"/>
        </w:rPr>
      </w:pPr>
      <w:r>
        <w:rPr>
          <w:lang w:eastAsia="es-MX"/>
        </w:rPr>
        <w:t xml:space="preserve">Puntos de Función </w:t>
      </w:r>
      <w:r w:rsidR="005579B9">
        <w:rPr>
          <w:lang w:eastAsia="es-MX"/>
        </w:rPr>
        <w:t>S</w:t>
      </w:r>
      <w:r>
        <w:rPr>
          <w:lang w:eastAsia="es-MX"/>
        </w:rPr>
        <w:t>in Ajustar (P</w:t>
      </w:r>
      <w:r w:rsidR="005579B9">
        <w:rPr>
          <w:lang w:eastAsia="es-MX"/>
        </w:rPr>
        <w:t>FSA</w:t>
      </w:r>
      <w:r>
        <w:rPr>
          <w:lang w:eastAsia="es-MX"/>
        </w:rPr>
        <w:t>)</w:t>
      </w:r>
      <w:r w:rsidR="005579B9">
        <w:rPr>
          <w:lang w:eastAsia="es-MX"/>
        </w:rPr>
        <w:t xml:space="preserve"> = </w:t>
      </w:r>
      <w:r w:rsidR="00C35EA2">
        <w:rPr>
          <w:lang w:eastAsia="es-MX"/>
        </w:rPr>
        <w:t>73 PF</w:t>
      </w:r>
    </w:p>
    <w:p w14:paraId="07E06F9C" w14:textId="56E0E212" w:rsidR="008A0DEC" w:rsidRDefault="00A97372" w:rsidP="007367D9">
      <w:pPr>
        <w:pStyle w:val="Texto"/>
        <w:ind w:firstLine="0"/>
        <w:rPr>
          <w:lang w:eastAsia="es-MX"/>
        </w:rPr>
      </w:pPr>
      <w:r>
        <w:rPr>
          <w:lang w:eastAsia="es-MX"/>
        </w:rPr>
        <w:t xml:space="preserve">Para un resultado optimo </w:t>
      </w:r>
      <w:r w:rsidR="00CB343E">
        <w:rPr>
          <w:lang w:eastAsia="es-MX"/>
        </w:rPr>
        <w:t>es necesario obtener el Factor de Ajuste</w:t>
      </w:r>
      <w:r w:rsidR="00F731D7">
        <w:rPr>
          <w:lang w:eastAsia="es-MX"/>
        </w:rPr>
        <w:t>, tomando 14</w:t>
      </w:r>
      <w:r w:rsidR="00121985">
        <w:rPr>
          <w:lang w:eastAsia="es-MX"/>
        </w:rPr>
        <w:t xml:space="preserve"> puntos</w:t>
      </w:r>
      <w:r w:rsidR="00CB343E">
        <w:rPr>
          <w:lang w:eastAsia="es-MX"/>
        </w:rPr>
        <w:t xml:space="preserve"> que </w:t>
      </w:r>
      <w:r w:rsidR="00121985">
        <w:rPr>
          <w:lang w:eastAsia="es-MX"/>
        </w:rPr>
        <w:t>se consideran importantes para el software</w:t>
      </w:r>
      <w:r w:rsidR="00A4057A">
        <w:rPr>
          <w:lang w:eastAsia="es-MX"/>
        </w:rPr>
        <w:t xml:space="preserve"> y cada punto cuenta con una calificación de 0-5</w:t>
      </w:r>
      <w:r w:rsidR="00DA04B5">
        <w:rPr>
          <w:lang w:eastAsia="es-MX"/>
        </w:rPr>
        <w:t xml:space="preserve">, como se puede apreciar en la tabla </w:t>
      </w:r>
      <w:r w:rsidR="006E44BB">
        <w:t>38</w:t>
      </w:r>
      <w:r w:rsidR="00121985">
        <w:rPr>
          <w:lang w:eastAsia="es-MX"/>
        </w:rPr>
        <w:t>.</w:t>
      </w:r>
    </w:p>
    <w:p w14:paraId="7C7F1750" w14:textId="60865302" w:rsidR="00AC6EA3" w:rsidRPr="00916576" w:rsidRDefault="008A0DEC" w:rsidP="00916576">
      <w:pPr>
        <w:spacing w:after="160" w:line="259" w:lineRule="auto"/>
        <w:rPr>
          <w:rFonts w:ascii="Times New Roman" w:hAnsi="Times New Roman"/>
          <w:lang w:eastAsia="es-MX"/>
        </w:rPr>
      </w:pPr>
      <w:r>
        <w:rPr>
          <w:lang w:eastAsia="es-MX"/>
        </w:rPr>
        <w:br w:type="page"/>
      </w:r>
    </w:p>
    <w:p w14:paraId="01747CDB" w14:textId="0A92F2E0" w:rsidR="00E15935" w:rsidRPr="004E4237" w:rsidRDefault="00E15935" w:rsidP="00E15935">
      <w:pPr>
        <w:pStyle w:val="Descripcin"/>
        <w:rPr>
          <w:lang w:eastAsia="es-MX"/>
        </w:rPr>
      </w:pPr>
      <w:bookmarkStart w:id="202" w:name="_Toc167237945"/>
      <w:r>
        <w:lastRenderedPageBreak/>
        <w:t xml:space="preserve">Tabla </w:t>
      </w:r>
      <w:r>
        <w:fldChar w:fldCharType="begin"/>
      </w:r>
      <w:r>
        <w:instrText xml:space="preserve"> SEQ Tabla \* ARABIC </w:instrText>
      </w:r>
      <w:r>
        <w:fldChar w:fldCharType="separate"/>
      </w:r>
      <w:r w:rsidR="009B0259">
        <w:rPr>
          <w:noProof/>
        </w:rPr>
        <w:t>38</w:t>
      </w:r>
      <w:r>
        <w:fldChar w:fldCharType="end"/>
      </w:r>
      <w:r>
        <w:t>. Factor de Ajuste</w:t>
      </w:r>
      <w:bookmarkEnd w:id="202"/>
    </w:p>
    <w:tbl>
      <w:tblPr>
        <w:tblStyle w:val="Tablaconcuadrcula4-nfasis1"/>
        <w:tblW w:w="0" w:type="auto"/>
        <w:tblLook w:val="04A0" w:firstRow="1" w:lastRow="0" w:firstColumn="1" w:lastColumn="0" w:noHBand="0" w:noVBand="1"/>
      </w:tblPr>
      <w:tblGrid>
        <w:gridCol w:w="4675"/>
        <w:gridCol w:w="4675"/>
      </w:tblGrid>
      <w:tr w:rsidR="00A156F4" w14:paraId="16FFAF65" w14:textId="77777777" w:rsidTr="00C80A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C6C01B" w14:textId="198F1F20" w:rsidR="00A156F4" w:rsidRDefault="00A85F7B" w:rsidP="007367D9">
            <w:pPr>
              <w:pStyle w:val="Texto"/>
              <w:ind w:firstLine="0"/>
              <w:rPr>
                <w:lang w:eastAsia="es-MX"/>
              </w:rPr>
            </w:pPr>
            <w:r>
              <w:t>Factor de Ajuste</w:t>
            </w:r>
          </w:p>
        </w:tc>
        <w:tc>
          <w:tcPr>
            <w:tcW w:w="4675" w:type="dxa"/>
          </w:tcPr>
          <w:p w14:paraId="49C49E74" w14:textId="7F6F6BF7" w:rsidR="00A156F4" w:rsidRDefault="00934BC1" w:rsidP="005E12CB">
            <w:pPr>
              <w:pStyle w:val="Texto"/>
              <w:ind w:firstLine="0"/>
              <w:jc w:val="center"/>
              <w:cnfStyle w:val="100000000000" w:firstRow="1" w:lastRow="0" w:firstColumn="0" w:lastColumn="0" w:oddVBand="0" w:evenVBand="0" w:oddHBand="0" w:evenHBand="0" w:firstRowFirstColumn="0" w:firstRowLastColumn="0" w:lastRowFirstColumn="0" w:lastRowLastColumn="0"/>
              <w:rPr>
                <w:lang w:eastAsia="es-MX"/>
              </w:rPr>
            </w:pPr>
            <w:r>
              <w:t>Puntaje</w:t>
            </w:r>
          </w:p>
        </w:tc>
      </w:tr>
      <w:tr w:rsidR="00A156F4" w14:paraId="13F491CD"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F874B4" w14:textId="6E647D95" w:rsidR="00A156F4" w:rsidRDefault="00CE04E2" w:rsidP="007367D9">
            <w:pPr>
              <w:pStyle w:val="Texto"/>
              <w:ind w:firstLine="0"/>
              <w:rPr>
                <w:lang w:eastAsia="es-MX"/>
              </w:rPr>
            </w:pPr>
            <w:r>
              <w:t>Comunicación</w:t>
            </w:r>
            <w:r w:rsidR="00F33AD4">
              <w:t xml:space="preserve"> de datos </w:t>
            </w:r>
          </w:p>
        </w:tc>
        <w:tc>
          <w:tcPr>
            <w:tcW w:w="4675" w:type="dxa"/>
          </w:tcPr>
          <w:p w14:paraId="7BA21460" w14:textId="233009B2" w:rsidR="00A156F4" w:rsidRDefault="00232B19"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4</w:t>
            </w:r>
          </w:p>
        </w:tc>
      </w:tr>
      <w:tr w:rsidR="00A156F4" w14:paraId="47958F4C"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288A20BE" w14:textId="50F37487" w:rsidR="00A156F4" w:rsidRDefault="00CE04E2" w:rsidP="007367D9">
            <w:pPr>
              <w:pStyle w:val="Texto"/>
              <w:ind w:firstLine="0"/>
              <w:rPr>
                <w:lang w:eastAsia="es-MX"/>
              </w:rPr>
            </w:pPr>
            <w:r>
              <w:t>Funciones de procesamiento distribuido</w:t>
            </w:r>
          </w:p>
        </w:tc>
        <w:tc>
          <w:tcPr>
            <w:tcW w:w="4675" w:type="dxa"/>
          </w:tcPr>
          <w:p w14:paraId="5616E680" w14:textId="04F0BB66" w:rsidR="00A156F4" w:rsidRDefault="00232B19"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4</w:t>
            </w:r>
          </w:p>
        </w:tc>
      </w:tr>
      <w:tr w:rsidR="00A156F4" w14:paraId="613CB03D"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A7256F" w14:textId="3F187BC0" w:rsidR="00A156F4" w:rsidRDefault="00A23B30" w:rsidP="007367D9">
            <w:pPr>
              <w:pStyle w:val="Texto"/>
              <w:ind w:firstLine="0"/>
              <w:rPr>
                <w:lang w:eastAsia="es-MX"/>
              </w:rPr>
            </w:pPr>
            <w:r>
              <w:t>Rendimiento</w:t>
            </w:r>
          </w:p>
        </w:tc>
        <w:tc>
          <w:tcPr>
            <w:tcW w:w="4675" w:type="dxa"/>
          </w:tcPr>
          <w:p w14:paraId="5A53F075" w14:textId="2251E158" w:rsidR="00A156F4" w:rsidRDefault="00232B19"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4</w:t>
            </w:r>
          </w:p>
        </w:tc>
      </w:tr>
      <w:tr w:rsidR="00A156F4" w14:paraId="7129D838"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7041F809" w14:textId="41476841" w:rsidR="00A156F4" w:rsidRDefault="00A23B30" w:rsidP="007367D9">
            <w:pPr>
              <w:pStyle w:val="Texto"/>
              <w:ind w:firstLine="0"/>
              <w:rPr>
                <w:lang w:eastAsia="es-MX"/>
              </w:rPr>
            </w:pPr>
            <w:r>
              <w:t xml:space="preserve">Configuraciones altamente utilizadas </w:t>
            </w:r>
          </w:p>
        </w:tc>
        <w:tc>
          <w:tcPr>
            <w:tcW w:w="4675" w:type="dxa"/>
          </w:tcPr>
          <w:p w14:paraId="2DD57658" w14:textId="3A3EA3AB" w:rsidR="00A156F4" w:rsidRDefault="00232B19"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3</w:t>
            </w:r>
          </w:p>
        </w:tc>
      </w:tr>
      <w:tr w:rsidR="00A156F4" w14:paraId="5EBA1048"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58DCC5" w14:textId="7FBCF552" w:rsidR="00A156F4" w:rsidRDefault="00AF609F" w:rsidP="007367D9">
            <w:pPr>
              <w:pStyle w:val="Texto"/>
              <w:ind w:firstLine="0"/>
              <w:rPr>
                <w:lang w:eastAsia="es-MX"/>
              </w:rPr>
            </w:pPr>
            <w:r>
              <w:t>Transacciones intensivas</w:t>
            </w:r>
          </w:p>
        </w:tc>
        <w:tc>
          <w:tcPr>
            <w:tcW w:w="4675" w:type="dxa"/>
          </w:tcPr>
          <w:p w14:paraId="051A584C" w14:textId="1019A187" w:rsidR="00A156F4" w:rsidRDefault="00232B19"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3</w:t>
            </w:r>
          </w:p>
        </w:tc>
      </w:tr>
      <w:tr w:rsidR="00A156F4" w14:paraId="377FBA46"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230F8E99" w14:textId="49A9D9BD" w:rsidR="00A156F4" w:rsidRDefault="00AF609F" w:rsidP="007367D9">
            <w:pPr>
              <w:pStyle w:val="Texto"/>
              <w:ind w:firstLine="0"/>
              <w:rPr>
                <w:lang w:eastAsia="es-MX"/>
              </w:rPr>
            </w:pPr>
            <w:r>
              <w:t xml:space="preserve">Entrada de datos interactiva </w:t>
            </w:r>
          </w:p>
        </w:tc>
        <w:tc>
          <w:tcPr>
            <w:tcW w:w="4675" w:type="dxa"/>
          </w:tcPr>
          <w:p w14:paraId="26DE4166" w14:textId="425679AE" w:rsidR="00A156F4" w:rsidRDefault="00232B19"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3</w:t>
            </w:r>
          </w:p>
        </w:tc>
      </w:tr>
      <w:tr w:rsidR="00A156F4" w14:paraId="27FA63DE"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19EF90" w14:textId="370D50D3" w:rsidR="00A156F4" w:rsidRDefault="004455DF" w:rsidP="007367D9">
            <w:pPr>
              <w:pStyle w:val="Texto"/>
              <w:ind w:firstLine="0"/>
              <w:rPr>
                <w:lang w:eastAsia="es-MX"/>
              </w:rPr>
            </w:pPr>
            <w:r>
              <w:t xml:space="preserve">Actualización de </w:t>
            </w:r>
            <w:r w:rsidR="000620AC">
              <w:t xml:space="preserve">datos interactiva </w:t>
            </w:r>
          </w:p>
        </w:tc>
        <w:tc>
          <w:tcPr>
            <w:tcW w:w="4675" w:type="dxa"/>
          </w:tcPr>
          <w:p w14:paraId="100842E1" w14:textId="0A86E68D" w:rsidR="00A156F4" w:rsidRDefault="00232B19"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3</w:t>
            </w:r>
          </w:p>
        </w:tc>
      </w:tr>
      <w:tr w:rsidR="00A156F4" w14:paraId="021B8A07"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4BD602FB" w14:textId="492531D5" w:rsidR="00A156F4" w:rsidRDefault="000620AC" w:rsidP="007367D9">
            <w:pPr>
              <w:pStyle w:val="Texto"/>
              <w:ind w:firstLine="0"/>
              <w:rPr>
                <w:lang w:eastAsia="es-MX"/>
              </w:rPr>
            </w:pPr>
            <w:r>
              <w:t>Complejidad de procesamiento</w:t>
            </w:r>
          </w:p>
        </w:tc>
        <w:tc>
          <w:tcPr>
            <w:tcW w:w="4675" w:type="dxa"/>
          </w:tcPr>
          <w:p w14:paraId="6C3D2E06" w14:textId="744756A2" w:rsidR="00A156F4" w:rsidRDefault="00232B19"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4</w:t>
            </w:r>
          </w:p>
        </w:tc>
      </w:tr>
      <w:tr w:rsidR="00A156F4" w14:paraId="242E02B3"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8AED1B" w14:textId="60A409D7" w:rsidR="00A156F4" w:rsidRDefault="000620AC" w:rsidP="007367D9">
            <w:pPr>
              <w:pStyle w:val="Texto"/>
              <w:ind w:firstLine="0"/>
              <w:rPr>
                <w:lang w:eastAsia="es-MX"/>
              </w:rPr>
            </w:pPr>
            <w:r>
              <w:t>Reusabilidad</w:t>
            </w:r>
          </w:p>
        </w:tc>
        <w:tc>
          <w:tcPr>
            <w:tcW w:w="4675" w:type="dxa"/>
          </w:tcPr>
          <w:p w14:paraId="6DB71859" w14:textId="0253BF31" w:rsidR="00A156F4" w:rsidRDefault="00232B19"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3</w:t>
            </w:r>
          </w:p>
        </w:tc>
      </w:tr>
      <w:tr w:rsidR="00A156F4" w14:paraId="52867621"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142A43F4" w14:textId="16688AB2" w:rsidR="00A156F4" w:rsidRDefault="0048172B" w:rsidP="007367D9">
            <w:pPr>
              <w:pStyle w:val="Texto"/>
              <w:ind w:firstLine="0"/>
              <w:rPr>
                <w:lang w:eastAsia="es-MX"/>
              </w:rPr>
            </w:pPr>
            <w:r>
              <w:t xml:space="preserve">Facilidad de instalación </w:t>
            </w:r>
          </w:p>
        </w:tc>
        <w:tc>
          <w:tcPr>
            <w:tcW w:w="4675" w:type="dxa"/>
          </w:tcPr>
          <w:p w14:paraId="347DA096" w14:textId="57675939" w:rsidR="00A156F4" w:rsidRDefault="00152BB7"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2</w:t>
            </w:r>
          </w:p>
        </w:tc>
      </w:tr>
      <w:tr w:rsidR="00A156F4" w14:paraId="2AE66E21"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6EAF73" w14:textId="23FA509C" w:rsidR="00A156F4" w:rsidRDefault="00D743E6" w:rsidP="007367D9">
            <w:pPr>
              <w:pStyle w:val="Texto"/>
              <w:ind w:firstLine="0"/>
              <w:rPr>
                <w:lang w:eastAsia="es-MX"/>
              </w:rPr>
            </w:pPr>
            <w:r>
              <w:t>Facilidad operativa</w:t>
            </w:r>
          </w:p>
        </w:tc>
        <w:tc>
          <w:tcPr>
            <w:tcW w:w="4675" w:type="dxa"/>
          </w:tcPr>
          <w:p w14:paraId="304D91FD" w14:textId="32D6B580" w:rsidR="00A156F4" w:rsidRDefault="00152BB7"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4</w:t>
            </w:r>
          </w:p>
        </w:tc>
      </w:tr>
      <w:tr w:rsidR="00A156F4" w14:paraId="2F947841"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651BABF2" w14:textId="2481DC15" w:rsidR="00A156F4" w:rsidRDefault="00097887" w:rsidP="007367D9">
            <w:pPr>
              <w:pStyle w:val="Texto"/>
              <w:ind w:firstLine="0"/>
              <w:rPr>
                <w:lang w:eastAsia="es-MX"/>
              </w:rPr>
            </w:pPr>
            <w:r>
              <w:t>Instalaciones múltiples</w:t>
            </w:r>
          </w:p>
        </w:tc>
        <w:tc>
          <w:tcPr>
            <w:tcW w:w="4675" w:type="dxa"/>
          </w:tcPr>
          <w:p w14:paraId="71A05973" w14:textId="71FDC883" w:rsidR="00A156F4" w:rsidRDefault="00152BB7"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3</w:t>
            </w:r>
          </w:p>
        </w:tc>
      </w:tr>
      <w:tr w:rsidR="00A156F4" w14:paraId="46202F7B" w14:textId="77777777" w:rsidTr="00C8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D6299B" w14:textId="4EB0D7BB" w:rsidR="00A156F4" w:rsidRDefault="00097887" w:rsidP="007367D9">
            <w:pPr>
              <w:pStyle w:val="Texto"/>
              <w:ind w:firstLine="0"/>
              <w:rPr>
                <w:lang w:eastAsia="es-MX"/>
              </w:rPr>
            </w:pPr>
            <w:r>
              <w:t>Facilidad de cambio</w:t>
            </w:r>
          </w:p>
        </w:tc>
        <w:tc>
          <w:tcPr>
            <w:tcW w:w="4675" w:type="dxa"/>
          </w:tcPr>
          <w:p w14:paraId="4C0710E6" w14:textId="300241B4" w:rsidR="00A156F4" w:rsidRDefault="00152BB7" w:rsidP="005E12CB">
            <w:pPr>
              <w:pStyle w:val="Texto"/>
              <w:ind w:firstLine="0"/>
              <w:jc w:val="center"/>
              <w:cnfStyle w:val="000000100000" w:firstRow="0" w:lastRow="0" w:firstColumn="0" w:lastColumn="0" w:oddVBand="0" w:evenVBand="0" w:oddHBand="1" w:evenHBand="0" w:firstRowFirstColumn="0" w:firstRowLastColumn="0" w:lastRowFirstColumn="0" w:lastRowLastColumn="0"/>
              <w:rPr>
                <w:lang w:eastAsia="es-MX"/>
              </w:rPr>
            </w:pPr>
            <w:r>
              <w:t>3</w:t>
            </w:r>
          </w:p>
        </w:tc>
      </w:tr>
      <w:tr w:rsidR="00A156F4" w14:paraId="7D2EB0B1" w14:textId="77777777" w:rsidTr="00C80A4C">
        <w:tc>
          <w:tcPr>
            <w:cnfStyle w:val="001000000000" w:firstRow="0" w:lastRow="0" w:firstColumn="1" w:lastColumn="0" w:oddVBand="0" w:evenVBand="0" w:oddHBand="0" w:evenHBand="0" w:firstRowFirstColumn="0" w:firstRowLastColumn="0" w:lastRowFirstColumn="0" w:lastRowLastColumn="0"/>
            <w:tcW w:w="4675" w:type="dxa"/>
          </w:tcPr>
          <w:p w14:paraId="5BCA590C" w14:textId="3C80ED19" w:rsidR="00A156F4" w:rsidRDefault="009E6944" w:rsidP="007367D9">
            <w:pPr>
              <w:pStyle w:val="Texto"/>
              <w:ind w:firstLine="0"/>
              <w:rPr>
                <w:lang w:eastAsia="es-MX"/>
              </w:rPr>
            </w:pPr>
            <w:r>
              <w:t>Uso de nuevas herramientas</w:t>
            </w:r>
          </w:p>
        </w:tc>
        <w:tc>
          <w:tcPr>
            <w:tcW w:w="4675" w:type="dxa"/>
          </w:tcPr>
          <w:p w14:paraId="7CC7199E" w14:textId="619F5075" w:rsidR="00A156F4" w:rsidRDefault="00152BB7" w:rsidP="005E12CB">
            <w:pPr>
              <w:pStyle w:val="Texto"/>
              <w:ind w:firstLine="0"/>
              <w:jc w:val="center"/>
              <w:cnfStyle w:val="000000000000" w:firstRow="0" w:lastRow="0" w:firstColumn="0" w:lastColumn="0" w:oddVBand="0" w:evenVBand="0" w:oddHBand="0" w:evenHBand="0" w:firstRowFirstColumn="0" w:firstRowLastColumn="0" w:lastRowFirstColumn="0" w:lastRowLastColumn="0"/>
              <w:rPr>
                <w:lang w:eastAsia="es-MX"/>
              </w:rPr>
            </w:pPr>
            <w:r>
              <w:t>4</w:t>
            </w:r>
          </w:p>
        </w:tc>
      </w:tr>
      <w:tr w:rsidR="00250863" w14:paraId="4AEB2D34" w14:textId="77777777" w:rsidTr="005E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A25415" w14:textId="05E51D96" w:rsidR="00250863" w:rsidRDefault="000C5328" w:rsidP="007367D9">
            <w:pPr>
              <w:pStyle w:val="Texto"/>
              <w:ind w:firstLine="0"/>
            </w:pPr>
            <w:r>
              <w:t>Factor de Ajuste</w:t>
            </w:r>
          </w:p>
        </w:tc>
        <w:tc>
          <w:tcPr>
            <w:tcW w:w="4675" w:type="dxa"/>
            <w:shd w:val="clear" w:color="auto" w:fill="FFFF00"/>
          </w:tcPr>
          <w:p w14:paraId="04805936" w14:textId="1AB9CD3C" w:rsidR="00250863" w:rsidRDefault="007064D8" w:rsidP="005E12CB">
            <w:pPr>
              <w:pStyle w:val="Texto"/>
              <w:ind w:firstLine="0"/>
              <w:jc w:val="center"/>
              <w:cnfStyle w:val="000000100000" w:firstRow="0" w:lastRow="0" w:firstColumn="0" w:lastColumn="0" w:oddVBand="0" w:evenVBand="0" w:oddHBand="1" w:evenHBand="0" w:firstRowFirstColumn="0" w:firstRowLastColumn="0" w:lastRowFirstColumn="0" w:lastRowLastColumn="0"/>
            </w:pPr>
            <w:r>
              <w:t>47</w:t>
            </w:r>
          </w:p>
        </w:tc>
      </w:tr>
    </w:tbl>
    <w:p w14:paraId="7A53E813" w14:textId="3BDC257F" w:rsidR="00FA131C" w:rsidRDefault="00FA131C" w:rsidP="00FA131C">
      <w:pPr>
        <w:pStyle w:val="Cita"/>
      </w:pPr>
      <w:r>
        <w:t>Fuente: Elaboración propia</w:t>
      </w:r>
    </w:p>
    <w:p w14:paraId="4CD16FDE" w14:textId="52895A24" w:rsidR="00A156F4" w:rsidRPr="004E4237" w:rsidRDefault="00D319A0" w:rsidP="007367D9">
      <w:pPr>
        <w:pStyle w:val="Texto"/>
        <w:ind w:firstLine="0"/>
        <w:rPr>
          <w:lang w:eastAsia="es-MX"/>
        </w:rPr>
      </w:pPr>
      <w:r>
        <w:t xml:space="preserve">Con el factor de ajuste </w:t>
      </w:r>
      <w:r w:rsidR="00484CCF">
        <w:t>obtenido se puede obtener el Punto de Función Ajustado (PFA)</w:t>
      </w:r>
      <w:r w:rsidR="002469A9">
        <w:t xml:space="preserve"> mediante la siguiente formula.</w:t>
      </w:r>
    </w:p>
    <w:p w14:paraId="396BC214" w14:textId="761C0409" w:rsidR="002469A9" w:rsidRPr="004E4237" w:rsidRDefault="002E3D61" w:rsidP="007367D9">
      <w:pPr>
        <w:pStyle w:val="Texto"/>
        <w:ind w:firstLine="0"/>
        <w:rPr>
          <w:lang w:eastAsia="es-MX"/>
        </w:rPr>
      </w:pPr>
      <m:oMathPara>
        <m:oMath>
          <m:r>
            <w:rPr>
              <w:rFonts w:ascii="Cambria Math" w:hAnsi="Cambria Math"/>
              <w:lang w:eastAsia="es-MX"/>
            </w:rPr>
            <m:t>PFA= PFSA*</m:t>
          </m:r>
          <m:d>
            <m:dPr>
              <m:begChr m:val="["/>
              <m:endChr m:val="]"/>
              <m:ctrlPr>
                <w:rPr>
                  <w:rFonts w:ascii="Cambria Math" w:hAnsi="Cambria Math"/>
                  <w:i/>
                  <w:lang w:eastAsia="es-MX"/>
                </w:rPr>
              </m:ctrlPr>
            </m:dPr>
            <m:e>
              <m:r>
                <w:rPr>
                  <w:rFonts w:ascii="Cambria Math" w:hAnsi="Cambria Math"/>
                  <w:lang w:eastAsia="es-MX"/>
                </w:rPr>
                <m:t>0.65+</m:t>
              </m:r>
              <m:d>
                <m:dPr>
                  <m:ctrlPr>
                    <w:rPr>
                      <w:rFonts w:ascii="Cambria Math" w:hAnsi="Cambria Math"/>
                      <w:i/>
                      <w:lang w:eastAsia="es-MX"/>
                    </w:rPr>
                  </m:ctrlPr>
                </m:dPr>
                <m:e>
                  <m:r>
                    <w:rPr>
                      <w:rFonts w:ascii="Cambria Math" w:hAnsi="Cambria Math"/>
                      <w:lang w:eastAsia="es-MX"/>
                    </w:rPr>
                    <m:t>0.01*Factor de Ajuste</m:t>
                  </m:r>
                </m:e>
              </m:d>
            </m:e>
          </m:d>
        </m:oMath>
      </m:oMathPara>
    </w:p>
    <w:p w14:paraId="3C3748F0" w14:textId="69E8D119" w:rsidR="00BE3E0B" w:rsidRPr="00BE3E0B" w:rsidRDefault="000E0A7A" w:rsidP="006F4237">
      <w:pPr>
        <w:pStyle w:val="Texto"/>
        <w:ind w:firstLine="0"/>
        <w:rPr>
          <w:rFonts w:eastAsiaTheme="minorEastAsia"/>
          <w:lang w:eastAsia="es-MX"/>
        </w:rPr>
      </w:pPr>
      <m:oMathPara>
        <m:oMath>
          <m:r>
            <w:rPr>
              <w:rFonts w:ascii="Cambria Math" w:eastAsiaTheme="minorEastAsia" w:hAnsi="Cambria Math"/>
              <w:lang w:eastAsia="es-MX"/>
            </w:rPr>
            <m:t>PFA=73*</m:t>
          </m:r>
          <m:d>
            <m:dPr>
              <m:begChr m:val="["/>
              <m:endChr m:val="]"/>
              <m:ctrlPr>
                <w:rPr>
                  <w:rFonts w:ascii="Cambria Math" w:eastAsiaTheme="minorEastAsia" w:hAnsi="Cambria Math"/>
                  <w:i/>
                  <w:lang w:eastAsia="es-MX"/>
                </w:rPr>
              </m:ctrlPr>
            </m:dPr>
            <m:e>
              <m:r>
                <w:rPr>
                  <w:rFonts w:ascii="Cambria Math" w:eastAsiaTheme="minorEastAsia" w:hAnsi="Cambria Math"/>
                  <w:lang w:eastAsia="es-MX"/>
                </w:rPr>
                <m:t>0.65+</m:t>
              </m:r>
              <m:d>
                <m:dPr>
                  <m:ctrlPr>
                    <w:rPr>
                      <w:rFonts w:ascii="Cambria Math" w:eastAsiaTheme="minorEastAsia" w:hAnsi="Cambria Math"/>
                      <w:i/>
                      <w:lang w:eastAsia="es-MX"/>
                    </w:rPr>
                  </m:ctrlPr>
                </m:dPr>
                <m:e>
                  <m:r>
                    <w:rPr>
                      <w:rFonts w:ascii="Cambria Math" w:eastAsiaTheme="minorEastAsia" w:hAnsi="Cambria Math"/>
                      <w:lang w:eastAsia="es-MX"/>
                    </w:rPr>
                    <m:t>0.01*47</m:t>
                  </m:r>
                </m:e>
              </m:d>
            </m:e>
          </m:d>
        </m:oMath>
      </m:oMathPara>
    </w:p>
    <w:p w14:paraId="3AB20798" w14:textId="1CD9F564" w:rsidR="000E0A7A" w:rsidRPr="000E0A7A" w:rsidRDefault="00192753" w:rsidP="006F4237">
      <w:pPr>
        <w:pStyle w:val="Texto"/>
        <w:ind w:firstLine="0"/>
        <w:rPr>
          <w:rFonts w:eastAsiaTheme="minorEastAsia"/>
          <w:lang w:eastAsia="es-MX"/>
        </w:rPr>
      </w:pPr>
      <m:oMathPara>
        <m:oMath>
          <m:r>
            <w:rPr>
              <w:rFonts w:ascii="Cambria Math" w:hAnsi="Cambria Math"/>
            </w:rPr>
            <m:t>PFA=81.76 ≈82</m:t>
          </m:r>
        </m:oMath>
      </m:oMathPara>
    </w:p>
    <w:p w14:paraId="68086DA6" w14:textId="50439D05" w:rsidR="00594F1C" w:rsidRPr="004E4237" w:rsidRDefault="00F574C6" w:rsidP="007367D9">
      <w:pPr>
        <w:pStyle w:val="Texto"/>
        <w:ind w:firstLine="0"/>
      </w:pPr>
      <w:r>
        <w:t xml:space="preserve">Una vez con </w:t>
      </w:r>
      <w:r w:rsidR="008E42B1">
        <w:t xml:space="preserve">el Punto de Función Aplicado </w:t>
      </w:r>
      <w:r w:rsidR="00603B17">
        <w:t>se puede obtener la Estimación de esfuerzo, lo cual es la cantidad de esfuerzo necesario para desarrollar la aplicación. E</w:t>
      </w:r>
      <w:r w:rsidR="00CF2A16">
        <w:t>ste esfuer</w:t>
      </w:r>
      <w:r w:rsidR="00A3723C">
        <w:t xml:space="preserve">zo </w:t>
      </w:r>
      <w:r w:rsidR="00D17DD2">
        <w:t>se mide en horas/hombre, meses/hombre o años/hombre.</w:t>
      </w:r>
      <w:r w:rsidR="00594F1C">
        <w:t xml:space="preserve"> La cantidad de </w:t>
      </w:r>
      <w:r w:rsidR="0026598A">
        <w:t>horas/hombre por punto de función es algo difícil e impreciso de valorar, de forma global</w:t>
      </w:r>
      <w:r w:rsidR="00B83C62">
        <w:t xml:space="preserve">. Esto es normal, de lo contrario </w:t>
      </w:r>
      <w:r w:rsidR="00AC6EA3">
        <w:t>sería</w:t>
      </w:r>
      <w:r w:rsidR="00B83C62">
        <w:t xml:space="preserve"> suponer que la productividad de </w:t>
      </w:r>
      <w:r w:rsidR="00201AEB">
        <w:t>todas las empresas de desarrollo de software es igual</w:t>
      </w:r>
      <w:r w:rsidR="006474A3">
        <w:t xml:space="preserve"> y la formula general de estimación del esfuerzo es </w:t>
      </w:r>
      <w:r w:rsidR="00581768">
        <w:t>la siguiente</w:t>
      </w:r>
      <w:r w:rsidR="00201AEB">
        <w:t>.</w:t>
      </w:r>
    </w:p>
    <w:p w14:paraId="1F4A7E87" w14:textId="6C04F3BC" w:rsidR="00C50920" w:rsidRPr="008A0DEC" w:rsidRDefault="00D118D9" w:rsidP="007367D9">
      <w:pPr>
        <w:pStyle w:val="Texto"/>
        <w:ind w:firstLine="0"/>
        <w:rPr>
          <w:rFonts w:eastAsiaTheme="minorEastAsia"/>
        </w:rPr>
      </w:pPr>
      <m:oMathPara>
        <m:oMath>
          <m:r>
            <w:rPr>
              <w:rFonts w:ascii="Cambria Math" w:hAnsi="Cambria Math"/>
            </w:rPr>
            <w:lastRenderedPageBreak/>
            <m:t>Esfuerzo</m:t>
          </m:r>
          <m:f>
            <m:fPr>
              <m:ctrlPr>
                <w:rPr>
                  <w:rFonts w:ascii="Cambria Math" w:hAnsi="Cambria Math"/>
                  <w:i/>
                </w:rPr>
              </m:ctrlPr>
            </m:fPr>
            <m:num>
              <m:r>
                <w:rPr>
                  <w:rFonts w:ascii="Cambria Math" w:hAnsi="Cambria Math"/>
                </w:rPr>
                <m:t>Horas</m:t>
              </m:r>
            </m:num>
            <m:den>
              <m:r>
                <w:rPr>
                  <w:rFonts w:ascii="Cambria Math" w:hAnsi="Cambria Math"/>
                </w:rPr>
                <m:t>Hombre</m:t>
              </m:r>
            </m:den>
          </m:f>
          <m:r>
            <w:rPr>
              <w:rFonts w:ascii="Cambria Math" w:hAnsi="Cambria Math"/>
            </w:rPr>
            <m:t xml:space="preserve">=PFA*Factor de productividad o Horas por punto de función promedio </m:t>
          </m:r>
        </m:oMath>
      </m:oMathPara>
    </w:p>
    <w:p w14:paraId="5247E8A9" w14:textId="3E141EBE" w:rsidR="00F6559B" w:rsidRDefault="00E81FB6" w:rsidP="007367D9">
      <w:pPr>
        <w:pStyle w:val="Texto"/>
        <w:ind w:firstLine="0"/>
      </w:pPr>
      <w:r>
        <w:t>Tomando en cuenta que por cad</w:t>
      </w:r>
      <w:r w:rsidR="004E6DDD">
        <w:t>a punto de función</w:t>
      </w:r>
      <w:r>
        <w:t xml:space="preserve"> </w:t>
      </w:r>
      <w:r w:rsidR="003A3AFC">
        <w:t xml:space="preserve">se consideraron 15 horas </w:t>
      </w:r>
      <w:r w:rsidR="00A11752">
        <w:t>tendríamos</w:t>
      </w:r>
      <w:r w:rsidR="003A3AFC">
        <w:t xml:space="preserve"> que el total de Horas</w:t>
      </w:r>
      <w:r w:rsidR="00A11752">
        <w:t xml:space="preserve"> </w:t>
      </w:r>
      <w:r w:rsidR="003A3AFC">
        <w:t>/</w:t>
      </w:r>
      <w:r w:rsidR="00A11752">
        <w:t xml:space="preserve"> Hombre </w:t>
      </w:r>
      <w:r w:rsidR="006D139E">
        <w:t xml:space="preserve">es: </w:t>
      </w:r>
    </w:p>
    <w:p w14:paraId="15CCC245" w14:textId="25F93F0C" w:rsidR="006D139E" w:rsidRPr="00845548" w:rsidRDefault="00AF5F5A" w:rsidP="007367D9">
      <w:pPr>
        <w:pStyle w:val="Texto"/>
        <w:ind w:firstLine="0"/>
        <w:rPr>
          <w:rFonts w:eastAsiaTheme="minorEastAsia"/>
        </w:rPr>
      </w:pPr>
      <m:oMathPara>
        <m:oMath>
          <m:f>
            <m:fPr>
              <m:ctrlPr>
                <w:rPr>
                  <w:rFonts w:ascii="Cambria Math" w:hAnsi="Cambria Math"/>
                  <w:i/>
                </w:rPr>
              </m:ctrlPr>
            </m:fPr>
            <m:num>
              <m:r>
                <w:rPr>
                  <w:rFonts w:ascii="Cambria Math" w:hAnsi="Cambria Math"/>
                </w:rPr>
                <m:t>Horas</m:t>
              </m:r>
            </m:num>
            <m:den>
              <m:r>
                <w:rPr>
                  <w:rFonts w:ascii="Cambria Math" w:hAnsi="Cambria Math"/>
                </w:rPr>
                <m:t>Hombre</m:t>
              </m:r>
            </m:den>
          </m:f>
          <m:r>
            <w:rPr>
              <w:rFonts w:ascii="Cambria Math" w:hAnsi="Cambria Math"/>
            </w:rPr>
            <m:t xml:space="preserve">=82*18=1,476 </m:t>
          </m:r>
          <m:r>
            <w:rPr>
              <w:rFonts w:ascii="Cambria Math" w:hAnsi="Cambria Math"/>
            </w:rPr>
            <m:t>Horas</m:t>
          </m:r>
          <m:r>
            <w:rPr>
              <w:rFonts w:ascii="Cambria Math" w:hAnsi="Cambria Math"/>
            </w:rPr>
            <m:t xml:space="preserve"> </m:t>
          </m:r>
          <m:r>
            <w:rPr>
              <w:rFonts w:ascii="Cambria Math" w:hAnsi="Cambria Math"/>
            </w:rPr>
            <m:t>Hombre</m:t>
          </m:r>
        </m:oMath>
      </m:oMathPara>
    </w:p>
    <w:p w14:paraId="44C5BAB1" w14:textId="3D8D1E82" w:rsidR="00845548" w:rsidRDefault="0086103F" w:rsidP="007367D9">
      <w:pPr>
        <w:pStyle w:val="Texto"/>
        <w:ind w:firstLine="0"/>
      </w:pPr>
      <w:r>
        <w:t xml:space="preserve">Tomando </w:t>
      </w:r>
      <w:r w:rsidR="00435106">
        <w:t xml:space="preserve">que </w:t>
      </w:r>
      <w:r w:rsidR="005012B6">
        <w:t xml:space="preserve">los desarrolladores que trabajaran en este proyecto </w:t>
      </w:r>
      <w:r w:rsidR="00547283">
        <w:t>serán 3,</w:t>
      </w:r>
      <w:r w:rsidR="00435106">
        <w:t xml:space="preserve"> trabaja</w:t>
      </w:r>
      <w:r w:rsidR="00547283">
        <w:t>ran</w:t>
      </w:r>
      <w:r w:rsidR="00435106">
        <w:t xml:space="preserve"> </w:t>
      </w:r>
      <w:r w:rsidR="00147821">
        <w:t>4</w:t>
      </w:r>
      <w:r w:rsidR="00435106">
        <w:t xml:space="preserve"> horas diarias </w:t>
      </w:r>
      <w:r w:rsidR="00323935">
        <w:t xml:space="preserve">y se trabajaran 20 </w:t>
      </w:r>
      <w:r w:rsidR="00E237AE">
        <w:t>días</w:t>
      </w:r>
      <w:r w:rsidR="00323935">
        <w:t xml:space="preserve"> al mes se </w:t>
      </w:r>
      <w:r w:rsidR="00F657AA">
        <w:t>tendría</w:t>
      </w:r>
      <w:r w:rsidR="00F80B8D">
        <w:t xml:space="preserve"> que </w:t>
      </w:r>
      <w:r w:rsidR="00820917">
        <w:t xml:space="preserve">este proyecto se completa </w:t>
      </w:r>
      <w:r w:rsidR="00DF6AC4">
        <w:t>en 6</w:t>
      </w:r>
      <w:r w:rsidR="0095312A">
        <w:t xml:space="preserve"> meses </w:t>
      </w:r>
      <w:r w:rsidR="00573D88">
        <w:t>y 4 días</w:t>
      </w:r>
      <w:r w:rsidR="00DF6AC4">
        <w:t>.</w:t>
      </w:r>
    </w:p>
    <w:p w14:paraId="50DD7AA1" w14:textId="76599999" w:rsidR="00DF6AC4" w:rsidRPr="00B84F40" w:rsidRDefault="00054376" w:rsidP="007367D9">
      <w:pPr>
        <w:pStyle w:val="Texto"/>
        <w:ind w:firstLine="0"/>
        <w:rPr>
          <w:rFonts w:eastAsiaTheme="minorEastAsia"/>
        </w:rPr>
      </w:pPr>
      <m:oMathPara>
        <m:oMath>
          <m:r>
            <w:rPr>
              <w:rFonts w:ascii="Cambria Math" w:hAnsi="Cambria Math"/>
            </w:rPr>
            <m:t>Horas=</m:t>
          </m:r>
          <m:f>
            <m:fPr>
              <m:ctrlPr>
                <w:rPr>
                  <w:rFonts w:ascii="Cambria Math" w:hAnsi="Cambria Math"/>
                  <w:i/>
                </w:rPr>
              </m:ctrlPr>
            </m:fPr>
            <m:num>
              <m:r>
                <w:rPr>
                  <w:rFonts w:ascii="Cambria Math" w:hAnsi="Cambria Math"/>
                </w:rPr>
                <m:t>1,476</m:t>
              </m:r>
            </m:num>
            <m:den>
              <m:r>
                <w:rPr>
                  <w:rFonts w:ascii="Cambria Math" w:hAnsi="Cambria Math"/>
                </w:rPr>
                <m:t>3</m:t>
              </m:r>
            </m:den>
          </m:f>
          <m:r>
            <w:rPr>
              <w:rFonts w:ascii="Cambria Math" w:hAnsi="Cambria Math"/>
            </w:rPr>
            <m:t xml:space="preserve">=492 Horas (Duración del proyecto en horas)  </m:t>
          </m:r>
        </m:oMath>
      </m:oMathPara>
    </w:p>
    <w:p w14:paraId="0ABB416E" w14:textId="621655A4" w:rsidR="00B84F40" w:rsidRPr="00462263" w:rsidRDefault="00054376" w:rsidP="007367D9">
      <w:pPr>
        <w:pStyle w:val="Texto"/>
        <w:ind w:firstLine="0"/>
        <w:rPr>
          <w:rFonts w:eastAsiaTheme="minorEastAsia"/>
        </w:rPr>
      </w:pPr>
      <m:oMathPara>
        <m:oMath>
          <m:r>
            <w:rPr>
              <w:rFonts w:ascii="Cambria Math" w:hAnsi="Cambria Math"/>
            </w:rPr>
            <m:t>Días de trabajo=</m:t>
          </m:r>
          <m:f>
            <m:fPr>
              <m:ctrlPr>
                <w:rPr>
                  <w:rFonts w:ascii="Cambria Math" w:hAnsi="Cambria Math"/>
                  <w:i/>
                </w:rPr>
              </m:ctrlPr>
            </m:fPr>
            <m:num>
              <m:r>
                <w:rPr>
                  <w:rFonts w:ascii="Cambria Math" w:hAnsi="Cambria Math"/>
                </w:rPr>
                <m:t>492</m:t>
              </m:r>
            </m:num>
            <m:den>
              <m:r>
                <w:rPr>
                  <w:rFonts w:ascii="Cambria Math" w:hAnsi="Cambria Math"/>
                </w:rPr>
                <m:t>4</m:t>
              </m:r>
            </m:den>
          </m:f>
          <m:r>
            <w:rPr>
              <w:rFonts w:ascii="Cambria Math" w:hAnsi="Cambria Math"/>
            </w:rPr>
            <m:t>=123 días de trabajo</m:t>
          </m:r>
        </m:oMath>
      </m:oMathPara>
    </w:p>
    <w:p w14:paraId="74B987AC" w14:textId="7DC1A64C" w:rsidR="00462263" w:rsidRPr="00E94818" w:rsidRDefault="00054376" w:rsidP="007367D9">
      <w:pPr>
        <w:pStyle w:val="Texto"/>
        <w:ind w:firstLine="0"/>
        <w:rPr>
          <w:rFonts w:eastAsiaTheme="minorEastAsia"/>
        </w:rPr>
      </w:pPr>
      <m:oMathPara>
        <m:oMath>
          <m:r>
            <w:rPr>
              <w:rFonts w:ascii="Cambria Math" w:hAnsi="Cambria Math"/>
            </w:rPr>
            <m:t>Meses=</m:t>
          </m:r>
          <m:f>
            <m:fPr>
              <m:ctrlPr>
                <w:rPr>
                  <w:rFonts w:ascii="Cambria Math" w:hAnsi="Cambria Math"/>
                  <w:i/>
                </w:rPr>
              </m:ctrlPr>
            </m:fPr>
            <m:num>
              <m:r>
                <w:rPr>
                  <w:rFonts w:ascii="Cambria Math" w:hAnsi="Cambria Math"/>
                </w:rPr>
                <m:t>123</m:t>
              </m:r>
            </m:num>
            <m:den>
              <m:r>
                <w:rPr>
                  <w:rFonts w:ascii="Cambria Math" w:hAnsi="Cambria Math"/>
                </w:rPr>
                <m:t>20</m:t>
              </m:r>
            </m:den>
          </m:f>
          <m:r>
            <w:rPr>
              <w:rFonts w:ascii="Cambria Math" w:hAnsi="Cambria Math"/>
            </w:rPr>
            <m:t>=6 meses y 3 días</m:t>
          </m:r>
        </m:oMath>
      </m:oMathPara>
    </w:p>
    <w:p w14:paraId="305D1FB5" w14:textId="1EB83A89" w:rsidR="00E94818" w:rsidRDefault="00732E4B" w:rsidP="007367D9">
      <w:pPr>
        <w:pStyle w:val="Texto"/>
        <w:ind w:firstLine="0"/>
      </w:pPr>
      <w:r>
        <w:t xml:space="preserve">Tomando en cuenta que </w:t>
      </w:r>
      <w:r w:rsidR="00BE6110">
        <w:t xml:space="preserve">el sueldo </w:t>
      </w:r>
      <w:r w:rsidR="00A13808">
        <w:t xml:space="preserve">mensual </w:t>
      </w:r>
      <w:r w:rsidR="00E96508">
        <w:t>preciso</w:t>
      </w:r>
      <w:r w:rsidR="00BE6110">
        <w:t xml:space="preserve"> </w:t>
      </w:r>
      <w:r w:rsidR="00D94370">
        <w:t>para los programadores</w:t>
      </w:r>
      <w:r w:rsidR="00E96508">
        <w:t xml:space="preserve"> </w:t>
      </w:r>
      <w:r w:rsidR="00ED5FCE">
        <w:t xml:space="preserve">es de </w:t>
      </w:r>
      <w:r w:rsidR="003F78DC">
        <w:t>$</w:t>
      </w:r>
      <w:r w:rsidR="00ED5FCE">
        <w:t>10,000</w:t>
      </w:r>
      <w:r w:rsidR="001D08BC">
        <w:t xml:space="preserve"> </w:t>
      </w:r>
      <w:r w:rsidR="00B75A3D">
        <w:t>y los costos extras de la tabla 39</w:t>
      </w:r>
      <w:r w:rsidR="009C2F93">
        <w:t xml:space="preserve"> tenemos el siguiente costo.</w:t>
      </w:r>
    </w:p>
    <w:p w14:paraId="60C0A56E" w14:textId="708F0EBC" w:rsidR="0098534D" w:rsidRDefault="0098534D">
      <w:pPr>
        <w:spacing w:after="160" w:line="259" w:lineRule="auto"/>
        <w:rPr>
          <w:rFonts w:ascii="Times New Roman" w:hAnsi="Times New Roman"/>
        </w:rPr>
      </w:pPr>
      <w:r>
        <w:br w:type="page"/>
      </w:r>
    </w:p>
    <w:p w14:paraId="3B352787" w14:textId="77777777" w:rsidR="00FE087D" w:rsidRDefault="00FE087D" w:rsidP="007367D9">
      <w:pPr>
        <w:pStyle w:val="Texto"/>
        <w:ind w:firstLine="0"/>
      </w:pPr>
    </w:p>
    <w:p w14:paraId="3F6453CC" w14:textId="4B94FB7B" w:rsidR="00ED1B37" w:rsidRDefault="00FE087D" w:rsidP="00FE087D">
      <w:pPr>
        <w:pStyle w:val="Descripcin"/>
      </w:pPr>
      <w:r>
        <w:t xml:space="preserve">Tabla </w:t>
      </w:r>
      <w:r>
        <w:fldChar w:fldCharType="begin"/>
      </w:r>
      <w:r>
        <w:instrText xml:space="preserve"> SEQ Tabla \* ARABIC </w:instrText>
      </w:r>
      <w:r>
        <w:fldChar w:fldCharType="separate"/>
      </w:r>
      <w:r w:rsidR="009B0259">
        <w:rPr>
          <w:noProof/>
        </w:rPr>
        <w:t>39</w:t>
      </w:r>
      <w:r>
        <w:fldChar w:fldCharType="end"/>
      </w:r>
      <w:r>
        <w:t>. Costos extras</w:t>
      </w:r>
    </w:p>
    <w:tbl>
      <w:tblPr>
        <w:tblStyle w:val="Tabladecuadrcula4"/>
        <w:tblW w:w="0" w:type="auto"/>
        <w:tblLayout w:type="fixed"/>
        <w:tblLook w:val="04A0" w:firstRow="1" w:lastRow="0" w:firstColumn="1" w:lastColumn="0" w:noHBand="0" w:noVBand="1"/>
      </w:tblPr>
      <w:tblGrid>
        <w:gridCol w:w="7452"/>
        <w:gridCol w:w="1898"/>
      </w:tblGrid>
      <w:tr w:rsidR="009C2F93" w:rsidRPr="009C184E" w14:paraId="63BB95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6A4A35C" w14:textId="24C481B4" w:rsidR="009C2F93" w:rsidRPr="009C184E" w:rsidRDefault="007E65FD">
            <w:r>
              <w:t>Costos extra</w:t>
            </w:r>
          </w:p>
        </w:tc>
        <w:tc>
          <w:tcPr>
            <w:tcW w:w="1898" w:type="dxa"/>
            <w:hideMark/>
          </w:tcPr>
          <w:p w14:paraId="151BBA02" w14:textId="77777777" w:rsidR="009C2F93" w:rsidRPr="009C184E" w:rsidRDefault="009C2F93">
            <w:pPr>
              <w:cnfStyle w:val="100000000000" w:firstRow="1" w:lastRow="0" w:firstColumn="0" w:lastColumn="0" w:oddVBand="0" w:evenVBand="0" w:oddHBand="0" w:evenHBand="0" w:firstRowFirstColumn="0" w:firstRowLastColumn="0" w:lastRowFirstColumn="0" w:lastRowLastColumn="0"/>
            </w:pPr>
            <w:r w:rsidRPr="009C184E">
              <w:t>Precio (MXN)</w:t>
            </w:r>
          </w:p>
        </w:tc>
      </w:tr>
      <w:tr w:rsidR="009C2F93" w:rsidRPr="009C184E" w14:paraId="1D49B7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E6A508D" w14:textId="77777777" w:rsidR="009C2F93" w:rsidRPr="009C184E" w:rsidRDefault="009C2F93">
            <w:r w:rsidRPr="009C184E">
              <w:t xml:space="preserve">Electrodo de oxígeno disuelto Atlas </w:t>
            </w:r>
            <w:proofErr w:type="spellStart"/>
            <w:r w:rsidRPr="009C184E">
              <w:t>scientific</w:t>
            </w:r>
            <w:proofErr w:type="spellEnd"/>
          </w:p>
        </w:tc>
        <w:tc>
          <w:tcPr>
            <w:tcW w:w="1898" w:type="dxa"/>
            <w:hideMark/>
          </w:tcPr>
          <w:p w14:paraId="3FA0F7A8"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2</w:t>
            </w:r>
            <w:r>
              <w:t>,</w:t>
            </w:r>
            <w:r w:rsidRPr="009C184E">
              <w:t>250</w:t>
            </w:r>
          </w:p>
        </w:tc>
      </w:tr>
      <w:tr w:rsidR="009C2F93" w:rsidRPr="009C184E" w14:paraId="1387E232"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3023EAC2" w14:textId="77777777" w:rsidR="009C2F93" w:rsidRPr="009C184E" w:rsidRDefault="009C2F93">
            <w:r w:rsidRPr="009C184E">
              <w:t>Placa sensor de oxígeno disuelto</w:t>
            </w:r>
          </w:p>
        </w:tc>
        <w:tc>
          <w:tcPr>
            <w:tcW w:w="1898" w:type="dxa"/>
            <w:hideMark/>
          </w:tcPr>
          <w:p w14:paraId="6CF1CE65"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335</w:t>
            </w:r>
          </w:p>
        </w:tc>
      </w:tr>
      <w:tr w:rsidR="009C2F93" w:rsidRPr="009C184E" w14:paraId="6BB412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5EFD420C" w14:textId="77777777" w:rsidR="009C2F93" w:rsidRPr="009C184E" w:rsidRDefault="009C2F93">
            <w:r w:rsidRPr="009C184E">
              <w:t>SEN0161 PH meter, sensor de PH (electrodo y placa sensor)</w:t>
            </w:r>
          </w:p>
        </w:tc>
        <w:tc>
          <w:tcPr>
            <w:tcW w:w="1898" w:type="dxa"/>
            <w:hideMark/>
          </w:tcPr>
          <w:p w14:paraId="34DBB4CE"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500</w:t>
            </w:r>
          </w:p>
        </w:tc>
      </w:tr>
      <w:tr w:rsidR="009C2F93" w:rsidRPr="009C184E" w14:paraId="2BBDF7E3"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763BBBD9" w14:textId="77777777" w:rsidR="009C2F93" w:rsidRPr="009C184E" w:rsidRDefault="009C2F93">
            <w:r w:rsidRPr="009C184E">
              <w:t>DS18B20 Sensor de temperatura en agua</w:t>
            </w:r>
          </w:p>
        </w:tc>
        <w:tc>
          <w:tcPr>
            <w:tcW w:w="1898" w:type="dxa"/>
            <w:hideMark/>
          </w:tcPr>
          <w:p w14:paraId="6CA25C5B"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200</w:t>
            </w:r>
          </w:p>
        </w:tc>
      </w:tr>
      <w:tr w:rsidR="009C2F93" w:rsidRPr="009C184E" w14:paraId="4E4D8A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31DB7770" w14:textId="77777777" w:rsidR="009C2F93" w:rsidRPr="009C184E" w:rsidRDefault="009C2F93">
            <w:r w:rsidRPr="009C184E">
              <w:t>SEN0189 Sensor de TSS</w:t>
            </w:r>
          </w:p>
        </w:tc>
        <w:tc>
          <w:tcPr>
            <w:tcW w:w="1898" w:type="dxa"/>
            <w:hideMark/>
          </w:tcPr>
          <w:p w14:paraId="4B81D176"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300</w:t>
            </w:r>
          </w:p>
        </w:tc>
      </w:tr>
      <w:tr w:rsidR="009C2F93" w:rsidRPr="009C184E" w14:paraId="76B40880"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0FC88E7A" w14:textId="77777777" w:rsidR="009C2F93" w:rsidRPr="009C184E" w:rsidRDefault="009C2F93">
            <w:r w:rsidRPr="009C184E">
              <w:t>SEN0244 Sensor de TDS</w:t>
            </w:r>
          </w:p>
        </w:tc>
        <w:tc>
          <w:tcPr>
            <w:tcW w:w="1898" w:type="dxa"/>
            <w:hideMark/>
          </w:tcPr>
          <w:p w14:paraId="1C0E9698"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400</w:t>
            </w:r>
          </w:p>
        </w:tc>
      </w:tr>
      <w:tr w:rsidR="009C2F93" w:rsidRPr="009C184E" w14:paraId="4C9B21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73B71B0C" w14:textId="77777777" w:rsidR="009C2F93" w:rsidRPr="009C184E" w:rsidRDefault="009C2F93">
            <w:r w:rsidRPr="009C184E">
              <w:t>Arduino Mega 2560</w:t>
            </w:r>
          </w:p>
        </w:tc>
        <w:tc>
          <w:tcPr>
            <w:tcW w:w="1898" w:type="dxa"/>
            <w:hideMark/>
          </w:tcPr>
          <w:p w14:paraId="529581A3"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1</w:t>
            </w:r>
            <w:r>
              <w:t>,</w:t>
            </w:r>
            <w:r w:rsidRPr="009C184E">
              <w:t>100</w:t>
            </w:r>
          </w:p>
        </w:tc>
      </w:tr>
      <w:tr w:rsidR="009C2F93" w:rsidRPr="009C184E" w14:paraId="05F879DF"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766CC2A2" w14:textId="77777777" w:rsidR="009C2F93" w:rsidRPr="009C184E" w:rsidRDefault="009C2F93">
            <w:r w:rsidRPr="009C184E">
              <w:t>ESP-01</w:t>
            </w:r>
          </w:p>
        </w:tc>
        <w:tc>
          <w:tcPr>
            <w:tcW w:w="1898" w:type="dxa"/>
            <w:hideMark/>
          </w:tcPr>
          <w:p w14:paraId="4573C925"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100</w:t>
            </w:r>
          </w:p>
        </w:tc>
      </w:tr>
      <w:tr w:rsidR="009C2F93" w:rsidRPr="009C184E" w14:paraId="2E68B92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86802EE" w14:textId="77777777" w:rsidR="009C2F93" w:rsidRPr="009C184E" w:rsidRDefault="009C2F93">
            <w:r w:rsidRPr="009C184E">
              <w:t>Resina para sensor de TSS</w:t>
            </w:r>
          </w:p>
        </w:tc>
        <w:tc>
          <w:tcPr>
            <w:tcW w:w="1898" w:type="dxa"/>
            <w:hideMark/>
          </w:tcPr>
          <w:p w14:paraId="394530AA"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300</w:t>
            </w:r>
          </w:p>
        </w:tc>
      </w:tr>
      <w:tr w:rsidR="009C2F93" w:rsidRPr="009C184E" w14:paraId="2FB40968"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0295083C" w14:textId="77777777" w:rsidR="009C2F93" w:rsidRPr="009C184E" w:rsidRDefault="009C2F93">
            <w:r w:rsidRPr="009C184E">
              <w:t>Placa fenólica de fibra de vidrio</w:t>
            </w:r>
          </w:p>
        </w:tc>
        <w:tc>
          <w:tcPr>
            <w:tcW w:w="1898" w:type="dxa"/>
            <w:hideMark/>
          </w:tcPr>
          <w:p w14:paraId="2A699634"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40</w:t>
            </w:r>
          </w:p>
        </w:tc>
      </w:tr>
      <w:tr w:rsidR="009C2F93" w:rsidRPr="009C184E" w14:paraId="47A419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8D9B453" w14:textId="77777777" w:rsidR="009C2F93" w:rsidRPr="009C184E" w:rsidRDefault="009C2F93">
            <w:r w:rsidRPr="009C184E">
              <w:t>Cloruro Férrico</w:t>
            </w:r>
          </w:p>
        </w:tc>
        <w:tc>
          <w:tcPr>
            <w:tcW w:w="1898" w:type="dxa"/>
            <w:hideMark/>
          </w:tcPr>
          <w:p w14:paraId="42E789F3"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100</w:t>
            </w:r>
          </w:p>
        </w:tc>
      </w:tr>
      <w:tr w:rsidR="009C2F93" w:rsidRPr="009C184E" w14:paraId="1105E4A8"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7D65B9E4" w14:textId="77777777" w:rsidR="009C2F93" w:rsidRPr="009C184E" w:rsidRDefault="009C2F93">
            <w:r w:rsidRPr="009C184E">
              <w:t xml:space="preserve">CPVC </w:t>
            </w:r>
            <w:r>
              <w:t>¾</w:t>
            </w:r>
          </w:p>
        </w:tc>
        <w:tc>
          <w:tcPr>
            <w:tcW w:w="1898" w:type="dxa"/>
            <w:hideMark/>
          </w:tcPr>
          <w:p w14:paraId="42996008"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rsidRPr="009C184E">
              <w:t>60</w:t>
            </w:r>
          </w:p>
        </w:tc>
      </w:tr>
      <w:tr w:rsidR="009C2F93" w:rsidRPr="009C184E" w14:paraId="7D7B3D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A21BB07" w14:textId="77777777" w:rsidR="009C2F93" w:rsidRPr="009C184E" w:rsidRDefault="009C2F93">
            <w:r w:rsidRPr="009C184E">
              <w:t>5 adaptadores en T de CPVC</w:t>
            </w:r>
          </w:p>
        </w:tc>
        <w:tc>
          <w:tcPr>
            <w:tcW w:w="1898" w:type="dxa"/>
            <w:hideMark/>
          </w:tcPr>
          <w:p w14:paraId="6B10C5A5" w14:textId="77777777" w:rsidR="009C2F93" w:rsidRPr="009C184E" w:rsidRDefault="009C2F93">
            <w:pPr>
              <w:cnfStyle w:val="000000100000" w:firstRow="0" w:lastRow="0" w:firstColumn="0" w:lastColumn="0" w:oddVBand="0" w:evenVBand="0" w:oddHBand="1" w:evenHBand="0" w:firstRowFirstColumn="0" w:firstRowLastColumn="0" w:lastRowFirstColumn="0" w:lastRowLastColumn="0"/>
            </w:pPr>
            <w:r w:rsidRPr="009C184E">
              <w:t>50</w:t>
            </w:r>
          </w:p>
        </w:tc>
      </w:tr>
      <w:tr w:rsidR="009C2F93" w:rsidRPr="009C184E" w14:paraId="6C3F2629" w14:textId="77777777">
        <w:tc>
          <w:tcPr>
            <w:cnfStyle w:val="001000000000" w:firstRow="0" w:lastRow="0" w:firstColumn="1" w:lastColumn="0" w:oddVBand="0" w:evenVBand="0" w:oddHBand="0" w:evenHBand="0" w:firstRowFirstColumn="0" w:firstRowLastColumn="0" w:lastRowFirstColumn="0" w:lastRowLastColumn="0"/>
            <w:tcW w:w="7452" w:type="dxa"/>
          </w:tcPr>
          <w:p w14:paraId="7BF093C7" w14:textId="3A630365" w:rsidR="009C2F93" w:rsidRPr="009C184E" w:rsidRDefault="009C2F93">
            <w:r>
              <w:t xml:space="preserve">Mano de obra </w:t>
            </w:r>
            <w:r w:rsidR="00F313A2">
              <w:t>en hard</w:t>
            </w:r>
            <w:r w:rsidR="00E33AFE">
              <w:t>ware</w:t>
            </w:r>
          </w:p>
        </w:tc>
        <w:tc>
          <w:tcPr>
            <w:tcW w:w="1898" w:type="dxa"/>
          </w:tcPr>
          <w:p w14:paraId="57622C02" w14:textId="77777777" w:rsidR="009C2F93" w:rsidRPr="009C184E" w:rsidRDefault="009C2F93">
            <w:pPr>
              <w:cnfStyle w:val="000000000000" w:firstRow="0" w:lastRow="0" w:firstColumn="0" w:lastColumn="0" w:oddVBand="0" w:evenVBand="0" w:oddHBand="0" w:evenHBand="0" w:firstRowFirstColumn="0" w:firstRowLastColumn="0" w:lastRowFirstColumn="0" w:lastRowLastColumn="0"/>
            </w:pPr>
            <w:r>
              <w:t>2,000</w:t>
            </w:r>
          </w:p>
        </w:tc>
      </w:tr>
      <w:tr w:rsidR="00E33AFE" w:rsidRPr="009C184E" w14:paraId="213D87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tcPr>
          <w:p w14:paraId="60B0DF98" w14:textId="1A09FE2F" w:rsidR="00E33AFE" w:rsidRDefault="00E33AFE">
            <w:r>
              <w:t>Gabinete</w:t>
            </w:r>
            <w:r w:rsidR="007F3F21">
              <w:t xml:space="preserve"> para los sensores </w:t>
            </w:r>
          </w:p>
        </w:tc>
        <w:tc>
          <w:tcPr>
            <w:tcW w:w="1898" w:type="dxa"/>
          </w:tcPr>
          <w:p w14:paraId="7C7EA2EE" w14:textId="15A05C46" w:rsidR="00E33AFE" w:rsidRDefault="00893A95">
            <w:pPr>
              <w:cnfStyle w:val="000000100000" w:firstRow="0" w:lastRow="0" w:firstColumn="0" w:lastColumn="0" w:oddVBand="0" w:evenVBand="0" w:oddHBand="1" w:evenHBand="0" w:firstRowFirstColumn="0" w:firstRowLastColumn="0" w:lastRowFirstColumn="0" w:lastRowLastColumn="0"/>
            </w:pPr>
            <w:r>
              <w:t>800</w:t>
            </w:r>
          </w:p>
        </w:tc>
      </w:tr>
      <w:tr w:rsidR="009C2F93" w:rsidRPr="009C184E" w14:paraId="2E41F9E8" w14:textId="77777777">
        <w:tc>
          <w:tcPr>
            <w:cnfStyle w:val="001000000000" w:firstRow="0" w:lastRow="0" w:firstColumn="1" w:lastColumn="0" w:oddVBand="0" w:evenVBand="0" w:oddHBand="0" w:evenHBand="0" w:firstRowFirstColumn="0" w:firstRowLastColumn="0" w:lastRowFirstColumn="0" w:lastRowLastColumn="0"/>
            <w:tcW w:w="7452" w:type="dxa"/>
            <w:hideMark/>
          </w:tcPr>
          <w:p w14:paraId="4DA7E024" w14:textId="77777777" w:rsidR="009C2F93" w:rsidRPr="009C184E" w:rsidRDefault="009C2F93">
            <w:r w:rsidRPr="009C184E">
              <w:t>Total</w:t>
            </w:r>
          </w:p>
        </w:tc>
        <w:tc>
          <w:tcPr>
            <w:tcW w:w="1898" w:type="dxa"/>
            <w:hideMark/>
          </w:tcPr>
          <w:p w14:paraId="3C4E98A0" w14:textId="10AF177D" w:rsidR="009C2F93" w:rsidRPr="009C184E" w:rsidRDefault="00893A95">
            <w:pPr>
              <w:cnfStyle w:val="000000000000" w:firstRow="0" w:lastRow="0" w:firstColumn="0" w:lastColumn="0" w:oddVBand="0" w:evenVBand="0" w:oddHBand="0" w:evenHBand="0" w:firstRowFirstColumn="0" w:firstRowLastColumn="0" w:lastRowFirstColumn="0" w:lastRowLastColumn="0"/>
            </w:pPr>
            <w:r>
              <w:t>8</w:t>
            </w:r>
            <w:r w:rsidR="009C2F93">
              <w:t>,</w:t>
            </w:r>
            <w:r>
              <w:t>5</w:t>
            </w:r>
            <w:r w:rsidR="009C2F93" w:rsidRPr="009C184E">
              <w:t>35</w:t>
            </w:r>
          </w:p>
        </w:tc>
      </w:tr>
    </w:tbl>
    <w:p w14:paraId="6271E6A4" w14:textId="34A128FF" w:rsidR="009C2F93" w:rsidRDefault="00FE087D" w:rsidP="0098534D">
      <w:pPr>
        <w:pStyle w:val="Cita"/>
      </w:pPr>
      <w:r>
        <w:t>Fuente: Elaboración propia</w:t>
      </w:r>
    </w:p>
    <w:p w14:paraId="1A6F4635" w14:textId="3D6988AD" w:rsidR="00C618F0" w:rsidRPr="008A0DEC" w:rsidRDefault="001E7220" w:rsidP="007367D9">
      <w:pPr>
        <w:pStyle w:val="Texto"/>
        <w:ind w:firstLine="0"/>
        <w:rPr>
          <w:rFonts w:eastAsiaTheme="minorEastAsia"/>
        </w:rPr>
      </w:pPr>
      <m:oMathPara>
        <m:oMath>
          <m:r>
            <w:rPr>
              <w:rFonts w:ascii="Cambria Math" w:hAnsi="Cambria Math"/>
            </w:rPr>
            <m:t>Costo=</m:t>
          </m:r>
          <m:d>
            <m:dPr>
              <m:ctrlPr>
                <w:rPr>
                  <w:rFonts w:ascii="Cambria Math" w:hAnsi="Cambria Math"/>
                  <w:i/>
                </w:rPr>
              </m:ctrlPr>
            </m:dPr>
            <m:e>
              <m:r>
                <w:rPr>
                  <w:rFonts w:ascii="Cambria Math" w:hAnsi="Cambria Math"/>
                </w:rPr>
                <m:t>Desarrolladores*Duración meses *Sueldos</m:t>
              </m:r>
            </m:e>
          </m:d>
          <m:r>
            <w:rPr>
              <w:rFonts w:ascii="Cambria Math" w:hAnsi="Cambria Math"/>
            </w:rPr>
            <m:t>+Otros costos</m:t>
          </m:r>
        </m:oMath>
      </m:oMathPara>
    </w:p>
    <w:p w14:paraId="51FC1215" w14:textId="205C12A1" w:rsidR="006650E2" w:rsidRDefault="00073DBF" w:rsidP="007367D9">
      <w:pPr>
        <w:pStyle w:val="Texto"/>
        <w:ind w:firstLine="0"/>
        <w:rPr>
          <w:rFonts w:eastAsiaTheme="minorEastAsia"/>
        </w:rPr>
      </w:pPr>
      <m:oMathPara>
        <m:oMath>
          <m:r>
            <w:rPr>
              <w:rFonts w:ascii="Cambria Math" w:hAnsi="Cambria Math"/>
            </w:rPr>
            <m:t>Costo=</m:t>
          </m:r>
          <m:d>
            <m:dPr>
              <m:ctrlPr>
                <w:rPr>
                  <w:rFonts w:ascii="Cambria Math" w:hAnsi="Cambria Math"/>
                  <w:i/>
                </w:rPr>
              </m:ctrlPr>
            </m:dPr>
            <m:e>
              <m:r>
                <w:rPr>
                  <w:rFonts w:ascii="Cambria Math" w:hAnsi="Cambria Math"/>
                </w:rPr>
                <m:t>3*6.15*10,000</m:t>
              </m:r>
            </m:e>
          </m:d>
          <m:r>
            <w:rPr>
              <w:rFonts w:ascii="Cambria Math" w:hAnsi="Cambria Math"/>
            </w:rPr>
            <m:t xml:space="preserve"> + 8,535=$193,035</m:t>
          </m:r>
        </m:oMath>
      </m:oMathPara>
    </w:p>
    <w:p w14:paraId="5C9CF6E9" w14:textId="3B783127" w:rsidR="001E7220" w:rsidRPr="006650E2" w:rsidRDefault="006650E2" w:rsidP="006650E2">
      <w:pPr>
        <w:spacing w:after="160" w:line="259" w:lineRule="auto"/>
        <w:rPr>
          <w:rFonts w:ascii="Times New Roman" w:eastAsiaTheme="minorEastAsia" w:hAnsi="Times New Roman"/>
        </w:rPr>
      </w:pPr>
      <w:r>
        <w:rPr>
          <w:rFonts w:eastAsiaTheme="minorEastAsia"/>
        </w:rPr>
        <w:br w:type="page"/>
      </w:r>
    </w:p>
    <w:p w14:paraId="41A2DA6F" w14:textId="6936F09C" w:rsidR="00B17A31" w:rsidRPr="006650E2" w:rsidRDefault="00BF6501" w:rsidP="006650E2">
      <w:pPr>
        <w:pStyle w:val="Ttulo1"/>
      </w:pPr>
      <w:bookmarkStart w:id="203" w:name="_Ref167151374"/>
      <w:bookmarkStart w:id="204" w:name="_Toc167237678"/>
      <w:r w:rsidRPr="006650E2">
        <w:lastRenderedPageBreak/>
        <w:t>Arquitectura del sistema</w:t>
      </w:r>
      <w:bookmarkEnd w:id="203"/>
      <w:bookmarkEnd w:id="204"/>
    </w:p>
    <w:p w14:paraId="2B2CEFF7" w14:textId="2FC91E5D" w:rsidR="00E536C6" w:rsidRDefault="00BA144F" w:rsidP="005940D8">
      <w:pPr>
        <w:pStyle w:val="Texto"/>
      </w:pPr>
      <w:r w:rsidRPr="00BA144F">
        <w:t xml:space="preserve">El sistema de monitoreo se compone de tres elementos principales. Primero, los sensores, sumergidos en el agua, medirán los parámetros fisicoquímicos y estarán conectados a un módulo central de procesamiento. Este módulo recogerá y procesará los datos de los sensores, enviará la información a una plataforma de monitoreo y emitirá alertas ante cualquier desviación de los parámetros establecidos. La plataforma, accesible a través de una aplicación o página web, mostrará las mediciones en tiempo </w:t>
      </w:r>
      <w:r w:rsidR="0022637C">
        <w:t>casi</w:t>
      </w:r>
      <w:r w:rsidRPr="00BA144F">
        <w:t xml:space="preserve"> real, gráficos de tendencias y permitirá a los usuarios ajustar los rangos óptimos de los parámetros, además de visualizar las alertas generadas. </w:t>
      </w:r>
      <w:r w:rsidR="00A51791">
        <w:t>Para una representación más gráfica podemos ver</w:t>
      </w:r>
      <w:r w:rsidR="00162F0B">
        <w:t xml:space="preserve"> l</w:t>
      </w:r>
      <w:r w:rsidRPr="00BA144F">
        <w:t xml:space="preserve">a </w:t>
      </w:r>
      <w:r w:rsidR="00F67646">
        <w:t>f</w:t>
      </w:r>
      <w:r w:rsidRPr="00BA144F">
        <w:t xml:space="preserve">igura </w:t>
      </w:r>
      <w:r w:rsidR="00BC2BF5">
        <w:fldChar w:fldCharType="begin"/>
      </w:r>
      <w:r w:rsidR="00BC2BF5">
        <w:instrText xml:space="preserve"> SEQ vease_la_figura \* ARABIC </w:instrText>
      </w:r>
      <w:r w:rsidR="00BC2BF5">
        <w:fldChar w:fldCharType="separate"/>
      </w:r>
      <w:r w:rsidR="009B0259">
        <w:rPr>
          <w:noProof/>
        </w:rPr>
        <w:t>20</w:t>
      </w:r>
      <w:r w:rsidR="00BC2BF5">
        <w:fldChar w:fldCharType="end"/>
      </w:r>
      <w:r w:rsidRPr="00BA144F">
        <w:t xml:space="preserve"> en el documento ilustra la interconexión de estos componentes y el flujo de información entre ellos.</w:t>
      </w:r>
    </w:p>
    <w:p w14:paraId="4E1E3558" w14:textId="6557D00A" w:rsidR="005940D8" w:rsidRDefault="005940D8" w:rsidP="00F8191B">
      <w:pPr>
        <w:pStyle w:val="Texto"/>
      </w:pPr>
      <w:r w:rsidRPr="00E847DE">
        <w:t xml:space="preserve">Los sensores desempeñan una función crítica al detectar y transmitir las mediciones al Módulo Central, que no solo compila y analiza los datos sino también se encarga de la generación de alertas en caso de parámetros anómalos. La Plataforma de Monitoreo, proporciona una visualización intuitiva y en tiempo </w:t>
      </w:r>
      <w:r>
        <w:t>casi</w:t>
      </w:r>
      <w:r w:rsidRPr="00E847DE">
        <w:t xml:space="preserve"> real de los datos, presenta gráficos de tendencia, y habilita a los cuidadores para definir y modificar los rangos óptimos. Esta plataforma central también maneja la emisión y recepción de alertas. Los Cuidadores, como usuarios finales, vigilan el estado del agua a través de la plataforma y actúan conforme a las notificaciones recibidas, completando el circuito de retroalimentación esencial para el mantenimiento de un hábitat saludable para los ajolotes</w:t>
      </w:r>
    </w:p>
    <w:p w14:paraId="3D533ED1" w14:textId="77777777" w:rsidR="005940D8" w:rsidRPr="005940D8" w:rsidRDefault="005940D8" w:rsidP="005940D8">
      <w:pPr>
        <w:spacing w:after="160" w:line="259" w:lineRule="auto"/>
        <w:rPr>
          <w:rFonts w:ascii="Times New Roman" w:hAnsi="Times New Roman"/>
        </w:rPr>
        <w:sectPr w:rsidR="005940D8" w:rsidRPr="005940D8" w:rsidSect="00733B15">
          <w:headerReference w:type="default" r:id="rId34"/>
          <w:footerReference w:type="default" r:id="rId35"/>
          <w:headerReference w:type="first" r:id="rId36"/>
          <w:pgSz w:w="12240" w:h="15840" w:code="1"/>
          <w:pgMar w:top="1440" w:right="1440" w:bottom="1440" w:left="1440" w:header="709" w:footer="709" w:gutter="0"/>
          <w:pgNumType w:start="1"/>
          <w:cols w:space="708"/>
          <w:docGrid w:linePitch="360"/>
        </w:sectPr>
      </w:pPr>
    </w:p>
    <w:p w14:paraId="2441B210" w14:textId="7DA11960" w:rsidR="003923D4" w:rsidRDefault="00755532" w:rsidP="00CA414C">
      <w:pPr>
        <w:pStyle w:val="Cita"/>
        <w:rPr>
          <w:shd w:val="clear" w:color="auto" w:fill="FFFFFF"/>
        </w:rPr>
      </w:pPr>
      <w:r w:rsidRPr="00755532">
        <w:rPr>
          <w:noProof/>
          <w:shd w:val="clear" w:color="auto" w:fill="FFFFFF"/>
        </w:rPr>
        <w:lastRenderedPageBreak/>
        <w:drawing>
          <wp:inline distT="0" distB="0" distL="0" distR="0" wp14:anchorId="6A2B5850" wp14:editId="54473A22">
            <wp:extent cx="8419888" cy="4636889"/>
            <wp:effectExtent l="0" t="0" r="635" b="0"/>
            <wp:docPr id="39443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1312" name="Imagen 1" descr="Diagrama&#10;&#10;Descripción generada automáticamente"/>
                    <pic:cNvPicPr/>
                  </pic:nvPicPr>
                  <pic:blipFill>
                    <a:blip r:embed="rId37"/>
                    <a:stretch>
                      <a:fillRect/>
                    </a:stretch>
                  </pic:blipFill>
                  <pic:spPr>
                    <a:xfrm>
                      <a:off x="0" y="0"/>
                      <a:ext cx="8438310" cy="4647034"/>
                    </a:xfrm>
                    <a:prstGeom prst="rect">
                      <a:avLst/>
                    </a:prstGeom>
                  </pic:spPr>
                </pic:pic>
              </a:graphicData>
            </a:graphic>
          </wp:inline>
        </w:drawing>
      </w:r>
    </w:p>
    <w:p w14:paraId="3D9DAA6C" w14:textId="2EAA838D" w:rsidR="00E536C6" w:rsidRPr="006B3974" w:rsidRDefault="00162F0B" w:rsidP="00D55E99">
      <w:pPr>
        <w:pStyle w:val="Descripcin"/>
        <w:sectPr w:rsidR="00E536C6" w:rsidRPr="006B3974" w:rsidSect="009B5D4F">
          <w:pgSz w:w="15840" w:h="12240" w:orient="landscape" w:code="1"/>
          <w:pgMar w:top="1440" w:right="1440" w:bottom="1440" w:left="1440" w:header="709" w:footer="709" w:gutter="0"/>
          <w:cols w:space="708"/>
          <w:titlePg/>
          <w:docGrid w:linePitch="360"/>
        </w:sectPr>
      </w:pPr>
      <w:bookmarkStart w:id="205" w:name="_Toc166757514"/>
      <w:bookmarkStart w:id="206" w:name="_Toc166787425"/>
      <w:bookmarkStart w:id="207" w:name="_Toc167237805"/>
      <w:r>
        <w:rPr>
          <w:lang w:eastAsia="es-MX"/>
        </w:rPr>
        <w:t xml:space="preserve">Figura </w:t>
      </w:r>
      <w:r w:rsidR="00011A16">
        <w:rPr>
          <w:lang w:eastAsia="es-MX"/>
        </w:rPr>
        <w:fldChar w:fldCharType="begin"/>
      </w:r>
      <w:r w:rsidR="00011A16">
        <w:rPr>
          <w:lang w:eastAsia="es-MX"/>
        </w:rPr>
        <w:instrText xml:space="preserve"> SEQ figura \* ARABIC </w:instrText>
      </w:r>
      <w:r w:rsidR="00011A16">
        <w:rPr>
          <w:lang w:eastAsia="es-MX"/>
        </w:rPr>
        <w:fldChar w:fldCharType="separate"/>
      </w:r>
      <w:r w:rsidR="009B0259">
        <w:rPr>
          <w:noProof/>
          <w:lang w:eastAsia="es-MX"/>
        </w:rPr>
        <w:t>20</w:t>
      </w:r>
      <w:r w:rsidR="00011A16">
        <w:rPr>
          <w:lang w:eastAsia="es-MX"/>
        </w:rPr>
        <w:fldChar w:fldCharType="end"/>
      </w:r>
      <w:r w:rsidR="00BE04F4">
        <w:t>.</w:t>
      </w:r>
      <w:r>
        <w:rPr>
          <w:lang w:eastAsia="es-MX"/>
        </w:rPr>
        <w:t xml:space="preserve"> </w:t>
      </w:r>
      <w:r w:rsidR="003923D4">
        <w:t>Diagram</w:t>
      </w:r>
      <w:r w:rsidR="00CA76F7">
        <w:t>a</w:t>
      </w:r>
      <w:r>
        <w:t xml:space="preserve"> del sistema </w:t>
      </w:r>
      <w:r w:rsidR="003923D4">
        <w:t>a</w:t>
      </w:r>
      <w:r>
        <w:rPr>
          <w:lang w:eastAsia="es-MX"/>
        </w:rPr>
        <w:t xml:space="preserve"> alto </w:t>
      </w:r>
      <w:r w:rsidR="00BE04F4">
        <w:t>nivel</w:t>
      </w:r>
      <w:r>
        <w:rPr>
          <w:lang w:eastAsia="es-MX"/>
        </w:rPr>
        <w:br/>
        <w:t xml:space="preserve">Fuente: Elaboración </w:t>
      </w:r>
      <w:r w:rsidR="00BE04F4">
        <w:rPr>
          <w:lang w:eastAsia="es-MX"/>
        </w:rPr>
        <w:t>pro</w:t>
      </w:r>
      <w:bookmarkEnd w:id="205"/>
      <w:bookmarkEnd w:id="206"/>
      <w:r w:rsidR="005940D8">
        <w:rPr>
          <w:lang w:eastAsia="es-MX"/>
        </w:rPr>
        <w:t>pia</w:t>
      </w:r>
      <w:bookmarkEnd w:id="207"/>
    </w:p>
    <w:p w14:paraId="64EF146B" w14:textId="4684E46E" w:rsidR="00162F0B" w:rsidRPr="00064E28" w:rsidRDefault="005940D8" w:rsidP="00FF2884">
      <w:pPr>
        <w:pStyle w:val="Ttulo1"/>
      </w:pPr>
      <w:bookmarkStart w:id="208" w:name="_Toc167237679"/>
      <w:r>
        <w:lastRenderedPageBreak/>
        <w:t>Diagrama del sistema</w:t>
      </w:r>
      <w:bookmarkEnd w:id="208"/>
    </w:p>
    <w:p w14:paraId="0BCA0B74" w14:textId="5720E136" w:rsidR="000F16A3" w:rsidRDefault="000F16A3" w:rsidP="00BC2BF5">
      <w:pPr>
        <w:pStyle w:val="Texto"/>
        <w:rPr>
          <w:lang w:eastAsia="es-MX"/>
        </w:rPr>
      </w:pPr>
      <w:r>
        <w:rPr>
          <w:lang w:eastAsia="es-MX"/>
        </w:rPr>
        <w:t xml:space="preserve">El siguiente diagrama, véase la figura </w:t>
      </w:r>
      <w:r w:rsidR="00BC2BF5">
        <w:rPr>
          <w:lang w:eastAsia="es-MX"/>
        </w:rPr>
        <w:fldChar w:fldCharType="begin"/>
      </w:r>
      <w:r w:rsidR="00BC2BF5">
        <w:rPr>
          <w:lang w:eastAsia="es-MX"/>
        </w:rPr>
        <w:instrText xml:space="preserve"> SEQ vease_la_figura \* ARABIC </w:instrText>
      </w:r>
      <w:r w:rsidR="00BC2BF5">
        <w:rPr>
          <w:lang w:eastAsia="es-MX"/>
        </w:rPr>
        <w:fldChar w:fldCharType="separate"/>
      </w:r>
      <w:r w:rsidR="009B0259">
        <w:rPr>
          <w:noProof/>
          <w:lang w:eastAsia="es-MX"/>
        </w:rPr>
        <w:t>21</w:t>
      </w:r>
      <w:r w:rsidR="00BC2BF5">
        <w:rPr>
          <w:lang w:eastAsia="es-MX"/>
        </w:rPr>
        <w:fldChar w:fldCharType="end"/>
      </w:r>
      <w:r>
        <w:rPr>
          <w:lang w:eastAsia="es-MX"/>
        </w:rPr>
        <w:t xml:space="preserve">, ilustra </w:t>
      </w:r>
      <w:r w:rsidR="00744D1B">
        <w:rPr>
          <w:lang w:eastAsia="es-MX"/>
        </w:rPr>
        <w:t>el</w:t>
      </w:r>
      <w:r>
        <w:rPr>
          <w:lang w:eastAsia="es-MX"/>
        </w:rPr>
        <w:t xml:space="preserve"> sistema de monitoreo en tiempo </w:t>
      </w:r>
      <w:r w:rsidR="004C3665">
        <w:rPr>
          <w:lang w:eastAsia="es-MX"/>
        </w:rPr>
        <w:t xml:space="preserve">casi </w:t>
      </w:r>
      <w:r>
        <w:rPr>
          <w:lang w:eastAsia="es-MX"/>
        </w:rPr>
        <w:t xml:space="preserve">real diseñado para supervisar varios parámetros </w:t>
      </w:r>
      <w:r w:rsidR="00A7230E">
        <w:rPr>
          <w:lang w:eastAsia="es-MX"/>
        </w:rPr>
        <w:t>fisicoquímicos</w:t>
      </w:r>
      <w:r>
        <w:rPr>
          <w:lang w:eastAsia="es-MX"/>
        </w:rPr>
        <w:t>. Los parámetros que se medirán incluyen pH, oxígeno disuelto, total de sólidos suspendidos, temperatura y total de sólidos disueltos.</w:t>
      </w:r>
    </w:p>
    <w:p w14:paraId="6FC49CDC" w14:textId="77777777" w:rsidR="004A4F6E" w:rsidRPr="006B6483" w:rsidRDefault="004A4F6E" w:rsidP="00CA414C">
      <w:pPr>
        <w:pStyle w:val="Cita"/>
      </w:pPr>
      <w:r w:rsidRPr="006B6483">
        <w:rPr>
          <w:noProof/>
        </w:rPr>
        <w:drawing>
          <wp:inline distT="0" distB="0" distL="0" distR="0" wp14:anchorId="198F77D7" wp14:editId="2FF53B56">
            <wp:extent cx="5183869" cy="2501660"/>
            <wp:effectExtent l="0" t="0" r="0" b="0"/>
            <wp:docPr id="915954773" name="Imagen 5" descr="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faz de usuario gráfic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3869" cy="2501660"/>
                    </a:xfrm>
                    <a:prstGeom prst="rect">
                      <a:avLst/>
                    </a:prstGeom>
                    <a:noFill/>
                    <a:ln>
                      <a:noFill/>
                    </a:ln>
                  </pic:spPr>
                </pic:pic>
              </a:graphicData>
            </a:graphic>
          </wp:inline>
        </w:drawing>
      </w:r>
    </w:p>
    <w:p w14:paraId="72C84E9C" w14:textId="5C2F25D7" w:rsidR="004A4F6E" w:rsidRDefault="004A4F6E" w:rsidP="00CA414C">
      <w:pPr>
        <w:pStyle w:val="Cita"/>
      </w:pPr>
      <w:bookmarkStart w:id="209" w:name="_Toc166787426"/>
      <w:bookmarkStart w:id="210" w:name="_Toc167237806"/>
      <w:r w:rsidRPr="006B6483">
        <w:t xml:space="preserve">Figura </w:t>
      </w:r>
      <w:r w:rsidR="00011A16">
        <w:fldChar w:fldCharType="begin"/>
      </w:r>
      <w:r w:rsidR="00011A16">
        <w:instrText xml:space="preserve"> SEQ figura \* ARABIC </w:instrText>
      </w:r>
      <w:r w:rsidR="00011A16">
        <w:fldChar w:fldCharType="separate"/>
      </w:r>
      <w:r w:rsidR="009B0259">
        <w:rPr>
          <w:noProof/>
        </w:rPr>
        <w:t>21</w:t>
      </w:r>
      <w:r w:rsidR="00011A16">
        <w:fldChar w:fldCharType="end"/>
      </w:r>
      <w:r>
        <w:t>.</w:t>
      </w:r>
      <w:r w:rsidRPr="006B6483">
        <w:t xml:space="preserve"> Diagrama a bloques del sistema</w:t>
      </w:r>
      <w:r>
        <w:br/>
      </w:r>
      <w:r w:rsidRPr="006B6483">
        <w:t>Fuente: Elaboración propia</w:t>
      </w:r>
      <w:bookmarkEnd w:id="209"/>
      <w:bookmarkEnd w:id="210"/>
      <w:r w:rsidRPr="006B6483">
        <w:t> </w:t>
      </w:r>
    </w:p>
    <w:p w14:paraId="0B56B591" w14:textId="47962E6C" w:rsidR="000F16A3" w:rsidRDefault="000F16A3" w:rsidP="000F16A3">
      <w:pPr>
        <w:pStyle w:val="Texto"/>
        <w:rPr>
          <w:lang w:eastAsia="es-MX"/>
        </w:rPr>
      </w:pPr>
      <w:r>
        <w:rPr>
          <w:lang w:eastAsia="es-MX"/>
        </w:rPr>
        <w:t xml:space="preserve">En la primera parte del sistema, </w:t>
      </w:r>
      <w:r w:rsidR="002E4B06">
        <w:t>se encuentran</w:t>
      </w:r>
      <w:r>
        <w:rPr>
          <w:lang w:eastAsia="es-MX"/>
        </w:rPr>
        <w:t xml:space="preserve"> los sensores. Estos dispositivos están sumergidos en el hábitat de los ajolotes y son responsables de medir los parámetros mencionados. Cada sensor está especializado en detectar y registrar una variable específica del ambiente acuático.</w:t>
      </w:r>
    </w:p>
    <w:p w14:paraId="0AA045B2" w14:textId="37F04F99" w:rsidR="000F16A3" w:rsidRDefault="000F16A3" w:rsidP="000F16A3">
      <w:pPr>
        <w:pStyle w:val="Texto"/>
        <w:rPr>
          <w:lang w:eastAsia="es-MX"/>
        </w:rPr>
      </w:pPr>
      <w:r>
        <w:rPr>
          <w:lang w:eastAsia="es-MX"/>
        </w:rPr>
        <w:t>Una vez que los sensores recopilan los datos, estos se transmiten a un</w:t>
      </w:r>
      <w:r w:rsidR="00416C42">
        <w:rPr>
          <w:lang w:eastAsia="es-MX"/>
        </w:rPr>
        <w:t xml:space="preserve">a placa de desarrollo </w:t>
      </w:r>
      <w:r w:rsidR="00E66617">
        <w:rPr>
          <w:lang w:eastAsia="es-MX"/>
        </w:rPr>
        <w:t>Arduino</w:t>
      </w:r>
      <w:r w:rsidR="009C534F">
        <w:rPr>
          <w:lang w:eastAsia="es-MX"/>
        </w:rPr>
        <w:t xml:space="preserve"> mega</w:t>
      </w:r>
      <w:r w:rsidR="00E34187">
        <w:rPr>
          <w:lang w:eastAsia="es-MX"/>
        </w:rPr>
        <w:t xml:space="preserve"> se realiza el procesado de la información </w:t>
      </w:r>
      <w:r w:rsidR="00C73E85">
        <w:rPr>
          <w:lang w:eastAsia="es-MX"/>
        </w:rPr>
        <w:t>además de la</w:t>
      </w:r>
      <w:r w:rsidR="009C534F">
        <w:rPr>
          <w:lang w:eastAsia="es-MX"/>
        </w:rPr>
        <w:t xml:space="preserve"> implementación </w:t>
      </w:r>
      <w:r w:rsidR="00C73E85">
        <w:rPr>
          <w:lang w:eastAsia="es-MX"/>
        </w:rPr>
        <w:t>para la</w:t>
      </w:r>
      <w:r w:rsidR="009C534F">
        <w:rPr>
          <w:lang w:eastAsia="es-MX"/>
        </w:rPr>
        <w:t xml:space="preserve"> recolección y parte del envío de los datos</w:t>
      </w:r>
      <w:r w:rsidR="003605E8">
        <w:rPr>
          <w:lang w:eastAsia="es-MX"/>
        </w:rPr>
        <w:t xml:space="preserve">, siendo que es un componente </w:t>
      </w:r>
      <w:r w:rsidR="00C73E85">
        <w:rPr>
          <w:lang w:eastAsia="es-MX"/>
        </w:rPr>
        <w:t>vital</w:t>
      </w:r>
      <w:r w:rsidR="003605E8">
        <w:rPr>
          <w:lang w:eastAsia="es-MX"/>
        </w:rPr>
        <w:t xml:space="preserve"> para el procesado y validación de la información recibida por los sensores</w:t>
      </w:r>
      <w:r w:rsidR="006817AD">
        <w:rPr>
          <w:lang w:eastAsia="es-MX"/>
        </w:rPr>
        <w:t>,</w:t>
      </w:r>
      <w:r w:rsidR="00CE1DA1">
        <w:rPr>
          <w:lang w:eastAsia="es-MX"/>
        </w:rPr>
        <w:t xml:space="preserve"> así como de ultima manera prepara la información</w:t>
      </w:r>
      <w:r w:rsidR="00C73E85">
        <w:rPr>
          <w:lang w:eastAsia="es-MX"/>
        </w:rPr>
        <w:t xml:space="preserve"> </w:t>
      </w:r>
      <w:r w:rsidR="00CE1DA1">
        <w:rPr>
          <w:lang w:eastAsia="es-MX"/>
        </w:rPr>
        <w:t>para ser enviada al siguiente componente del sistema.</w:t>
      </w:r>
    </w:p>
    <w:p w14:paraId="38972AE9" w14:textId="73B21595" w:rsidR="00303D0F" w:rsidRDefault="00303D0F" w:rsidP="000F16A3">
      <w:pPr>
        <w:pStyle w:val="Texto"/>
        <w:rPr>
          <w:lang w:eastAsia="es-MX"/>
        </w:rPr>
      </w:pPr>
      <w:r>
        <w:rPr>
          <w:lang w:eastAsia="es-MX"/>
        </w:rPr>
        <w:t>El envío de esta información</w:t>
      </w:r>
      <w:r w:rsidR="001B5FFE">
        <w:rPr>
          <w:lang w:eastAsia="es-MX"/>
        </w:rPr>
        <w:t xml:space="preserve"> se realiza mediante el uso del microcontrolador ESP8266 en el chip ESP-01 ya que</w:t>
      </w:r>
      <w:r w:rsidR="0023128C">
        <w:rPr>
          <w:lang w:eastAsia="es-MX"/>
        </w:rPr>
        <w:t xml:space="preserve"> </w:t>
      </w:r>
      <w:r w:rsidR="001B5FFE">
        <w:rPr>
          <w:lang w:eastAsia="es-MX"/>
        </w:rPr>
        <w:t>permite la conectividad efectiva del Arduino al internet, siendo la parte principal de la comunicación de nuestro dispositivo con la</w:t>
      </w:r>
      <w:r w:rsidR="00CF2507">
        <w:rPr>
          <w:lang w:eastAsia="es-MX"/>
        </w:rPr>
        <w:t xml:space="preserve"> aplicación web, siendo que la información </w:t>
      </w:r>
      <w:r w:rsidR="006D0CAA">
        <w:rPr>
          <w:lang w:eastAsia="es-MX"/>
        </w:rPr>
        <w:t xml:space="preserve">o datos tendrá una comunicación bidireccional, </w:t>
      </w:r>
      <w:r w:rsidR="00F92D66">
        <w:rPr>
          <w:lang w:eastAsia="es-MX"/>
        </w:rPr>
        <w:t xml:space="preserve">ya que en la página web </w:t>
      </w:r>
      <w:r w:rsidR="00C430C5">
        <w:rPr>
          <w:lang w:eastAsia="es-MX"/>
        </w:rPr>
        <w:t xml:space="preserve">se pueden enviar comandos para </w:t>
      </w:r>
      <w:r w:rsidR="003F0925">
        <w:rPr>
          <w:lang w:eastAsia="es-MX"/>
        </w:rPr>
        <w:t xml:space="preserve">la calibración de los sensores siendo que </w:t>
      </w:r>
      <w:r w:rsidR="00E96B03">
        <w:rPr>
          <w:lang w:eastAsia="es-MX"/>
        </w:rPr>
        <w:t>puede enviar y recibir datos.</w:t>
      </w:r>
    </w:p>
    <w:p w14:paraId="7505B3A7" w14:textId="4DDEC045" w:rsidR="000F16A3" w:rsidRDefault="000F16A3" w:rsidP="000F16A3">
      <w:pPr>
        <w:pStyle w:val="Texto"/>
        <w:rPr>
          <w:lang w:eastAsia="es-MX"/>
        </w:rPr>
      </w:pPr>
      <w:r>
        <w:rPr>
          <w:lang w:eastAsia="es-MX"/>
        </w:rPr>
        <w:lastRenderedPageBreak/>
        <w:t>El procesamiento de datos ocurre en el servidor</w:t>
      </w:r>
      <w:r w:rsidR="008120B6">
        <w:rPr>
          <w:lang w:eastAsia="es-MX"/>
        </w:rPr>
        <w:t xml:space="preserve"> siendo</w:t>
      </w:r>
      <w:r>
        <w:rPr>
          <w:lang w:eastAsia="es-MX"/>
        </w:rPr>
        <w:t xml:space="preserve"> que </w:t>
      </w:r>
      <w:r w:rsidR="008120B6">
        <w:rPr>
          <w:lang w:eastAsia="es-MX"/>
        </w:rPr>
        <w:t>se</w:t>
      </w:r>
      <w:r>
        <w:rPr>
          <w:lang w:eastAsia="es-MX"/>
        </w:rPr>
        <w:t xml:space="preserve"> recibe los datos del microcontrolador, los almacena y realiza análisis adicionales para asegurar que los parámetros del agua se mantengan dentro de los rangos seguros para los ajolotes.</w:t>
      </w:r>
    </w:p>
    <w:p w14:paraId="41AB0883" w14:textId="72CB110D" w:rsidR="000F16A3" w:rsidRDefault="000F16A3" w:rsidP="000F16A3">
      <w:pPr>
        <w:pStyle w:val="Texto"/>
        <w:rPr>
          <w:lang w:eastAsia="es-MX"/>
        </w:rPr>
      </w:pPr>
      <w:r>
        <w:rPr>
          <w:lang w:eastAsia="es-MX"/>
        </w:rPr>
        <w:t xml:space="preserve">Finalmente, la información procesada es enviada a una aplicación móvil. Esta aplicación permite a los usuarios, como biólogos, investigadores o cuidadores, monitorear las condiciones del hábitat en tiempo </w:t>
      </w:r>
      <w:r w:rsidR="0071569E">
        <w:rPr>
          <w:lang w:eastAsia="es-MX"/>
        </w:rPr>
        <w:t xml:space="preserve">casi </w:t>
      </w:r>
      <w:r>
        <w:rPr>
          <w:lang w:eastAsia="es-MX"/>
        </w:rPr>
        <w:t>real. La interfaz de la aplicación mostrará alertas si alguno de los parámetros se desvía de los rangos establecidos, permitiendo una intervención rápida para corregir cualquier problema.</w:t>
      </w:r>
    </w:p>
    <w:p w14:paraId="722F0B68" w14:textId="6E9DE4B8" w:rsidR="0079242B" w:rsidRPr="0079242B" w:rsidRDefault="000F16A3" w:rsidP="000F16A3">
      <w:pPr>
        <w:pStyle w:val="Texto"/>
        <w:rPr>
          <w:lang w:eastAsia="es-MX"/>
        </w:rPr>
      </w:pPr>
      <w:r>
        <w:rPr>
          <w:lang w:eastAsia="es-MX"/>
        </w:rPr>
        <w:t>Este sistema de monitoreo es vital para mantener las condiciones óptimas en el hábitat de los ajolotes, asegurando su salud y bienestar en un entorno controlado. Su implementación puede hacer una gran diferencia en la conservación y estudio de esta especie única.</w:t>
      </w:r>
    </w:p>
    <w:p w14:paraId="6308F634" w14:textId="4B070E3C" w:rsidR="00FE3A8E" w:rsidRDefault="0026573E" w:rsidP="00BA7757">
      <w:pPr>
        <w:pStyle w:val="Texto"/>
        <w:rPr>
          <w:lang w:eastAsia="es-MX"/>
        </w:rPr>
      </w:pPr>
      <w:r>
        <w:rPr>
          <w:lang w:eastAsia="es-MX"/>
        </w:rPr>
        <w:t xml:space="preserve">Analizando la figura </w:t>
      </w:r>
      <w:r w:rsidR="00BA7757">
        <w:rPr>
          <w:lang w:eastAsia="es-MX"/>
        </w:rPr>
        <w:fldChar w:fldCharType="begin"/>
      </w:r>
      <w:r w:rsidR="00BA7757">
        <w:rPr>
          <w:lang w:eastAsia="es-MX"/>
        </w:rPr>
        <w:instrText xml:space="preserve"> SEQ vease_la_figura \* ARABIC </w:instrText>
      </w:r>
      <w:r w:rsidR="00BA7757">
        <w:rPr>
          <w:lang w:eastAsia="es-MX"/>
        </w:rPr>
        <w:fldChar w:fldCharType="separate"/>
      </w:r>
      <w:r w:rsidR="009B0259">
        <w:rPr>
          <w:noProof/>
          <w:lang w:eastAsia="es-MX"/>
        </w:rPr>
        <w:t>22</w:t>
      </w:r>
      <w:r w:rsidR="00BA7757">
        <w:rPr>
          <w:lang w:eastAsia="es-MX"/>
        </w:rPr>
        <w:fldChar w:fldCharType="end"/>
      </w:r>
      <w:r w:rsidR="009721FA">
        <w:rPr>
          <w:lang w:eastAsia="es-MX"/>
        </w:rPr>
        <w:t xml:space="preserve"> </w:t>
      </w:r>
      <w:r w:rsidR="00D36A83">
        <w:rPr>
          <w:lang w:eastAsia="es-MX"/>
        </w:rPr>
        <w:t>se</w:t>
      </w:r>
      <w:r w:rsidR="009721FA">
        <w:rPr>
          <w:lang w:eastAsia="es-MX"/>
        </w:rPr>
        <w:t xml:space="preserve"> observa la arquitectura del sistema, donde </w:t>
      </w:r>
      <w:r w:rsidR="00AA6016">
        <w:rPr>
          <w:lang w:eastAsia="es-MX"/>
        </w:rPr>
        <w:t xml:space="preserve">los componentes más importantes del sistema como sería el dispositivo de obtención de datos </w:t>
      </w:r>
      <w:r w:rsidR="00CB5468">
        <w:rPr>
          <w:lang w:eastAsia="es-MX"/>
        </w:rPr>
        <w:t xml:space="preserve">que tiene una conexión directa con </w:t>
      </w:r>
      <w:r w:rsidR="00AA6016">
        <w:rPr>
          <w:lang w:eastAsia="es-MX"/>
        </w:rPr>
        <w:t xml:space="preserve">todos los sensores, </w:t>
      </w:r>
      <w:r w:rsidR="00A858AC">
        <w:rPr>
          <w:lang w:eastAsia="es-MX"/>
        </w:rPr>
        <w:t>la tarjeta de desarrollo Arduino mega y la forma de transmitir</w:t>
      </w:r>
      <w:r w:rsidR="00AA6016">
        <w:rPr>
          <w:lang w:eastAsia="es-MX"/>
        </w:rPr>
        <w:t xml:space="preserve"> </w:t>
      </w:r>
      <w:r w:rsidR="003B552C">
        <w:rPr>
          <w:lang w:eastAsia="es-MX"/>
        </w:rPr>
        <w:t xml:space="preserve">estos datos mediante el ESP-01. De igual manera </w:t>
      </w:r>
      <w:r w:rsidR="001C1DAC">
        <w:rPr>
          <w:lang w:eastAsia="es-MX"/>
        </w:rPr>
        <w:t xml:space="preserve">se puede visualizar </w:t>
      </w:r>
      <w:r w:rsidR="00511F72">
        <w:rPr>
          <w:lang w:eastAsia="es-MX"/>
        </w:rPr>
        <w:t xml:space="preserve">la </w:t>
      </w:r>
      <w:r w:rsidR="008F62E5">
        <w:rPr>
          <w:lang w:eastAsia="es-MX"/>
        </w:rPr>
        <w:t xml:space="preserve">forma del control del dispositivo que como observamos es bidireccional, con esto nos referimos </w:t>
      </w:r>
      <w:r w:rsidR="00C20511">
        <w:rPr>
          <w:lang w:eastAsia="es-MX"/>
        </w:rPr>
        <w:t xml:space="preserve">a que desde nuestra aplicación web o bien de la aplicación web progresiva </w:t>
      </w:r>
      <w:r w:rsidR="00103B52">
        <w:rPr>
          <w:lang w:eastAsia="es-MX"/>
        </w:rPr>
        <w:t>podamos hacer uso de todas las funciones necesarias para el dispositivo de medición y de parte del sistema de medición es el indicar que hay una alerta en algún parámetro.</w:t>
      </w:r>
    </w:p>
    <w:p w14:paraId="0447556B" w14:textId="3FA49CF9" w:rsidR="00B34BF9" w:rsidRPr="00FE3A8E" w:rsidRDefault="00B34BF9" w:rsidP="00CA414C">
      <w:pPr>
        <w:pStyle w:val="Cita"/>
        <w:rPr>
          <w:lang w:eastAsia="es-MX"/>
        </w:rPr>
      </w:pPr>
      <w:r w:rsidRPr="00EB61AF">
        <w:rPr>
          <w:noProof/>
        </w:rPr>
        <w:drawing>
          <wp:inline distT="0" distB="0" distL="0" distR="0" wp14:anchorId="2926D1A7" wp14:editId="4D28FD3E">
            <wp:extent cx="4873752" cy="2478532"/>
            <wp:effectExtent l="0" t="0" r="3175" b="0"/>
            <wp:docPr id="94738575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5759" name="Imagen 1" descr="Interfaz de usuario gráfica, Diagrama&#10;&#10;Descripción generada automáticamente"/>
                    <pic:cNvPicPr/>
                  </pic:nvPicPr>
                  <pic:blipFill>
                    <a:blip r:embed="rId39"/>
                    <a:stretch>
                      <a:fillRect/>
                    </a:stretch>
                  </pic:blipFill>
                  <pic:spPr>
                    <a:xfrm>
                      <a:off x="0" y="0"/>
                      <a:ext cx="4879435" cy="2481422"/>
                    </a:xfrm>
                    <a:prstGeom prst="rect">
                      <a:avLst/>
                    </a:prstGeom>
                  </pic:spPr>
                </pic:pic>
              </a:graphicData>
            </a:graphic>
          </wp:inline>
        </w:drawing>
      </w:r>
    </w:p>
    <w:p w14:paraId="3B45B13E" w14:textId="44FEE93D" w:rsidR="00B17A31" w:rsidRDefault="007770E6" w:rsidP="00D307A4">
      <w:pPr>
        <w:pStyle w:val="Cita"/>
      </w:pPr>
      <w:bookmarkStart w:id="211" w:name="_Toc166757516"/>
      <w:bookmarkStart w:id="212" w:name="_Toc166787427"/>
      <w:bookmarkStart w:id="213" w:name="_Toc167237807"/>
      <w:r w:rsidRPr="007770E6">
        <w:t xml:space="preserve">Figura </w:t>
      </w:r>
      <w:r w:rsidR="00011A16">
        <w:fldChar w:fldCharType="begin"/>
      </w:r>
      <w:r w:rsidR="00011A16">
        <w:instrText xml:space="preserve"> SEQ figura \* ARABIC </w:instrText>
      </w:r>
      <w:r w:rsidR="00011A16">
        <w:fldChar w:fldCharType="separate"/>
      </w:r>
      <w:r w:rsidR="009B0259">
        <w:rPr>
          <w:noProof/>
        </w:rPr>
        <w:t>22</w:t>
      </w:r>
      <w:r w:rsidR="00011A16">
        <w:fldChar w:fldCharType="end"/>
      </w:r>
      <w:r w:rsidR="00103B52">
        <w:t>.</w:t>
      </w:r>
      <w:r w:rsidRPr="007770E6">
        <w:t xml:space="preserve"> </w:t>
      </w:r>
      <w:r>
        <w:t xml:space="preserve">Arquitectura del </w:t>
      </w:r>
      <w:r w:rsidR="00103B52">
        <w:t>sistema</w:t>
      </w:r>
      <w:r w:rsidRPr="007770E6">
        <w:br/>
        <w:t>Fuente: Elaboración propia</w:t>
      </w:r>
      <w:bookmarkEnd w:id="211"/>
      <w:bookmarkEnd w:id="212"/>
      <w:bookmarkEnd w:id="213"/>
      <w:r w:rsidRPr="007770E6">
        <w:t> </w:t>
      </w:r>
    </w:p>
    <w:p w14:paraId="1D703467" w14:textId="68AA5832" w:rsidR="007770E6" w:rsidRPr="00B17A31" w:rsidRDefault="00B17A31" w:rsidP="00B17A31">
      <w:pPr>
        <w:spacing w:after="160" w:line="259" w:lineRule="auto"/>
        <w:rPr>
          <w:rFonts w:ascii="Times New Roman" w:hAnsi="Times New Roman"/>
          <w:i/>
          <w:iCs/>
          <w:color w:val="404040" w:themeColor="text1" w:themeTint="BF"/>
        </w:rPr>
      </w:pPr>
      <w:r>
        <w:br w:type="page"/>
      </w:r>
    </w:p>
    <w:p w14:paraId="0672F559" w14:textId="55FE8E97" w:rsidR="00F91E4A" w:rsidRPr="008619E8" w:rsidRDefault="00F91E4A" w:rsidP="00FF2884">
      <w:pPr>
        <w:pStyle w:val="Ttulo1"/>
      </w:pPr>
      <w:bookmarkStart w:id="214" w:name="_Toc167237680"/>
      <w:r w:rsidRPr="008619E8">
        <w:lastRenderedPageBreak/>
        <w:t>Diseño de hardware</w:t>
      </w:r>
      <w:bookmarkEnd w:id="214"/>
    </w:p>
    <w:p w14:paraId="21A38549" w14:textId="6EC0E21C" w:rsidR="00F91E4A" w:rsidRPr="008619E8" w:rsidRDefault="00675B11" w:rsidP="00D901FE">
      <w:pPr>
        <w:pStyle w:val="Ttulo2"/>
      </w:pPr>
      <w:bookmarkStart w:id="215" w:name="_Toc167237681"/>
      <w:r w:rsidRPr="008619E8">
        <w:t>Introducción</w:t>
      </w:r>
      <w:bookmarkEnd w:id="215"/>
      <w:r w:rsidRPr="008619E8">
        <w:t xml:space="preserve"> </w:t>
      </w:r>
    </w:p>
    <w:p w14:paraId="405CC30C" w14:textId="3376DBF2" w:rsidR="00786FAC" w:rsidRDefault="00675B11" w:rsidP="003523E4">
      <w:pPr>
        <w:pStyle w:val="Texto"/>
      </w:pPr>
      <w:r>
        <w:t xml:space="preserve">Dentro de este apartado </w:t>
      </w:r>
      <w:r w:rsidR="00450328">
        <w:t>se desarrolla</w:t>
      </w:r>
      <w:r>
        <w:t xml:space="preserve"> y </w:t>
      </w:r>
      <w:r w:rsidR="00450328">
        <w:t>documenta</w:t>
      </w:r>
      <w:r>
        <w:t xml:space="preserve"> lo realizado para la implementación del hardware necesario para el funcionamiento del sistema como es </w:t>
      </w:r>
      <w:r w:rsidR="00022C5C">
        <w:t xml:space="preserve">para el uso </w:t>
      </w:r>
      <w:proofErr w:type="spellStart"/>
      <w:r>
        <w:t>IoT</w:t>
      </w:r>
      <w:proofErr w:type="spellEnd"/>
      <w:r w:rsidR="00022C5C">
        <w:t xml:space="preserve"> y también</w:t>
      </w:r>
      <w:r>
        <w:t xml:space="preserve"> </w:t>
      </w:r>
      <w:r w:rsidR="00022C5C">
        <w:t xml:space="preserve">para </w:t>
      </w:r>
      <w:r>
        <w:t xml:space="preserve">el uso de los diversos sensores que </w:t>
      </w:r>
      <w:r w:rsidR="00766EB7">
        <w:t>se deben</w:t>
      </w:r>
      <w:r>
        <w:t xml:space="preserve"> implementar para la recolección de información para </w:t>
      </w:r>
      <w:r w:rsidR="00217DD8">
        <w:t xml:space="preserve">la cuantificación de las variables fisicoquímicas, de igual </w:t>
      </w:r>
      <w:r w:rsidR="00766EB7">
        <w:t>se observa</w:t>
      </w:r>
      <w:r w:rsidR="004C661A">
        <w:t xml:space="preserve"> todo lo necesario para conocer la forma en la que trabaja el Arduino y el ESP01 los cuales son los responsables de</w:t>
      </w:r>
      <w:r w:rsidR="002A1DEC">
        <w:t>l procesamiento de la información que recibe de los sensores</w:t>
      </w:r>
      <w:r w:rsidR="00807D6B">
        <w:t>, el recibimiento de comandos desde internet desde un servidor web externo, el transporte de la información hacía el usuario y lo que sería el uso del ESP01 como servidor.</w:t>
      </w:r>
    </w:p>
    <w:p w14:paraId="755031F7" w14:textId="49340729" w:rsidR="00807D6B" w:rsidRPr="008619E8" w:rsidRDefault="00022C5C" w:rsidP="00D901FE">
      <w:pPr>
        <w:pStyle w:val="Ttulo2"/>
      </w:pPr>
      <w:bookmarkStart w:id="216" w:name="_Toc167237682"/>
      <w:r w:rsidRPr="008619E8">
        <w:t>Obtención de sensores</w:t>
      </w:r>
      <w:bookmarkEnd w:id="216"/>
      <w:r w:rsidRPr="008619E8">
        <w:t xml:space="preserve"> </w:t>
      </w:r>
    </w:p>
    <w:p w14:paraId="0566489A" w14:textId="152AEEC5" w:rsidR="00807D6B" w:rsidRPr="00807D6B" w:rsidRDefault="00807D6B" w:rsidP="00807D6B">
      <w:pPr>
        <w:pStyle w:val="Texto"/>
      </w:pPr>
      <w:r>
        <w:t xml:space="preserve">Dentro de este apartado </w:t>
      </w:r>
      <w:r w:rsidR="00FA7CE6">
        <w:t>se explora de manera detallada</w:t>
      </w:r>
      <w:r>
        <w:t xml:space="preserve"> como fue </w:t>
      </w:r>
      <w:r w:rsidR="00E21F35">
        <w:t xml:space="preserve">la obtención de los sensores, siendo de esta manera que </w:t>
      </w:r>
      <w:r w:rsidR="00D202C0">
        <w:t>primeramente</w:t>
      </w:r>
      <w:r w:rsidR="00E21F35">
        <w:t xml:space="preserve"> </w:t>
      </w:r>
      <w:r w:rsidR="00D9343A">
        <w:t>se verifico los</w:t>
      </w:r>
      <w:r w:rsidR="00E21F35">
        <w:t xml:space="preserve"> precios entre diversos proveedores</w:t>
      </w:r>
      <w:r w:rsidR="00412C72">
        <w:t xml:space="preserve"> a excepción de un único sensor el cuál es el sensor de oxígeno disuelto ¿Por qué este sensor no </w:t>
      </w:r>
      <w:r w:rsidR="00D9343A">
        <w:t xml:space="preserve">fue verificado </w:t>
      </w:r>
      <w:r w:rsidR="00412C72">
        <w:t xml:space="preserve">con otros proveedores? Aunque este sensor </w:t>
      </w:r>
      <w:r w:rsidR="00AF18CD">
        <w:t>está</w:t>
      </w:r>
      <w:r w:rsidR="00412C72">
        <w:t xml:space="preserve"> pensado para ser usado en conjunto con diversos </w:t>
      </w:r>
      <w:r w:rsidR="00990265">
        <w:t xml:space="preserve">microcontroladores y entre ellos el usado en la placa de desarrollo de Arduino, </w:t>
      </w:r>
      <w:r w:rsidR="000662AB">
        <w:t>esta patentado por ende solo existe un único proveedor hasta el momento de la realización de proyecto</w:t>
      </w:r>
      <w:r w:rsidR="00F9353B">
        <w:t>.</w:t>
      </w:r>
    </w:p>
    <w:p w14:paraId="77124FF5" w14:textId="6D6957D6" w:rsidR="00AB6867" w:rsidRPr="00D901FE" w:rsidRDefault="00AF18CD" w:rsidP="00D901FE">
      <w:pPr>
        <w:pStyle w:val="Ttulo3"/>
      </w:pPr>
      <w:bookmarkStart w:id="217" w:name="_Toc167237683"/>
      <w:r w:rsidRPr="00D901FE">
        <w:t>Sensor de oxígeno disuelto</w:t>
      </w:r>
      <w:bookmarkEnd w:id="217"/>
    </w:p>
    <w:p w14:paraId="7C22CCBB" w14:textId="1F20842B" w:rsidR="00AF18CD" w:rsidRPr="00AF18CD" w:rsidRDefault="000F219A" w:rsidP="008761BB">
      <w:pPr>
        <w:pStyle w:val="Texto"/>
        <w:rPr>
          <w:lang w:eastAsia="es-MX"/>
        </w:rPr>
      </w:pPr>
      <w:r>
        <w:rPr>
          <w:lang w:eastAsia="es-MX"/>
        </w:rPr>
        <w:t>Como se menciona anteriormente e</w:t>
      </w:r>
      <w:r w:rsidR="00AF18CD">
        <w:rPr>
          <w:lang w:eastAsia="es-MX"/>
        </w:rPr>
        <w:t xml:space="preserve">ste sensor es de patente, por lo que además de tener un único proveedor </w:t>
      </w:r>
      <w:r>
        <w:rPr>
          <w:lang w:eastAsia="es-MX"/>
        </w:rPr>
        <w:t>sé tiene</w:t>
      </w:r>
      <w:r w:rsidR="00AF18CD">
        <w:rPr>
          <w:lang w:eastAsia="es-MX"/>
        </w:rPr>
        <w:t xml:space="preserve"> un </w:t>
      </w:r>
      <w:r w:rsidR="00AE3007">
        <w:rPr>
          <w:lang w:eastAsia="es-MX"/>
        </w:rPr>
        <w:t>único precio y lugar</w:t>
      </w:r>
      <w:r w:rsidR="00B76070">
        <w:rPr>
          <w:lang w:eastAsia="es-MX"/>
        </w:rPr>
        <w:t xml:space="preserve"> de compra</w:t>
      </w:r>
      <w:r w:rsidR="00F9353B">
        <w:rPr>
          <w:lang w:eastAsia="es-MX"/>
        </w:rPr>
        <w:t xml:space="preserve">, de igual manera no es un sensor muy fácil de adquirir, así como de realizar su mantenimiento, en la figura </w:t>
      </w:r>
      <w:r w:rsidR="008761BB">
        <w:rPr>
          <w:lang w:eastAsia="es-MX"/>
        </w:rPr>
        <w:fldChar w:fldCharType="begin"/>
      </w:r>
      <w:r w:rsidR="008761BB">
        <w:rPr>
          <w:lang w:eastAsia="es-MX"/>
        </w:rPr>
        <w:instrText xml:space="preserve"> SEQ vease_la_figura \* ARABIC </w:instrText>
      </w:r>
      <w:r w:rsidR="008761BB">
        <w:rPr>
          <w:lang w:eastAsia="es-MX"/>
        </w:rPr>
        <w:fldChar w:fldCharType="separate"/>
      </w:r>
      <w:r w:rsidR="009B0259">
        <w:rPr>
          <w:noProof/>
          <w:lang w:eastAsia="es-MX"/>
        </w:rPr>
        <w:t>23</w:t>
      </w:r>
      <w:r w:rsidR="008761BB">
        <w:rPr>
          <w:lang w:eastAsia="es-MX"/>
        </w:rPr>
        <w:fldChar w:fldCharType="end"/>
      </w:r>
      <w:r w:rsidR="00F9353B">
        <w:rPr>
          <w:lang w:eastAsia="es-MX"/>
        </w:rPr>
        <w:t xml:space="preserve"> podemos observar como es este sensor, ya que es un sensor bastante sensible en lo que sería la parte </w:t>
      </w:r>
      <w:r w:rsidR="00E05DAE">
        <w:rPr>
          <w:lang w:eastAsia="es-MX"/>
        </w:rPr>
        <w:t xml:space="preserve">del electrodo </w:t>
      </w:r>
      <w:r w:rsidR="00F9353B">
        <w:rPr>
          <w:lang w:eastAsia="es-MX"/>
        </w:rPr>
        <w:t>que se sumerge en el agua, como veremos a continuación también es el sensor que tiene como necesidad el que solo una pequeña parte del mismo se mantenga en contacto con el agua.</w:t>
      </w:r>
    </w:p>
    <w:p w14:paraId="08141089" w14:textId="0A90BB8F" w:rsidR="00F9353B" w:rsidRPr="00AF18CD" w:rsidRDefault="00F06379" w:rsidP="00CA414C">
      <w:pPr>
        <w:pStyle w:val="Cita"/>
        <w:rPr>
          <w:lang w:eastAsia="es-MX"/>
        </w:rPr>
      </w:pPr>
      <w:r w:rsidRPr="00F06379">
        <w:rPr>
          <w:noProof/>
          <w:lang w:eastAsia="es-MX"/>
        </w:rPr>
        <w:lastRenderedPageBreak/>
        <w:drawing>
          <wp:inline distT="0" distB="0" distL="0" distR="0" wp14:anchorId="68C0F65C" wp14:editId="601CACF1">
            <wp:extent cx="6143965" cy="3457184"/>
            <wp:effectExtent l="0" t="0" r="0" b="0"/>
            <wp:docPr id="1750973326"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3326" name="Imagen 1" descr="Interfaz de usuario gráfica&#10;&#10;Descripción generada automáticamente con confianza baja"/>
                    <pic:cNvPicPr/>
                  </pic:nvPicPr>
                  <pic:blipFill>
                    <a:blip r:embed="rId40"/>
                    <a:stretch>
                      <a:fillRect/>
                    </a:stretch>
                  </pic:blipFill>
                  <pic:spPr>
                    <a:xfrm>
                      <a:off x="0" y="0"/>
                      <a:ext cx="6171712" cy="3472797"/>
                    </a:xfrm>
                    <a:prstGeom prst="rect">
                      <a:avLst/>
                    </a:prstGeom>
                  </pic:spPr>
                </pic:pic>
              </a:graphicData>
            </a:graphic>
          </wp:inline>
        </w:drawing>
      </w:r>
    </w:p>
    <w:p w14:paraId="619E683A" w14:textId="51CADBE9" w:rsidR="00F06379" w:rsidRDefault="00F06379" w:rsidP="00CA414C">
      <w:pPr>
        <w:pStyle w:val="Cita"/>
      </w:pPr>
      <w:bookmarkStart w:id="218" w:name="_Toc166757517"/>
      <w:bookmarkStart w:id="219" w:name="_Toc166787428"/>
      <w:bookmarkStart w:id="220" w:name="_Toc167237808"/>
      <w:r>
        <w:t xml:space="preserve">Figura </w:t>
      </w:r>
      <w:r w:rsidR="00011A16">
        <w:fldChar w:fldCharType="begin"/>
      </w:r>
      <w:r w:rsidR="00011A16">
        <w:instrText xml:space="preserve"> SEQ figura \* ARABIC </w:instrText>
      </w:r>
      <w:r w:rsidR="00011A16">
        <w:fldChar w:fldCharType="separate"/>
      </w:r>
      <w:r w:rsidR="009B0259">
        <w:rPr>
          <w:noProof/>
        </w:rPr>
        <w:t>23</w:t>
      </w:r>
      <w:r w:rsidR="00011A16">
        <w:fldChar w:fldCharType="end"/>
      </w:r>
      <w:r>
        <w:t>. Sensor de oxígeno disuelto</w:t>
      </w:r>
      <w:r>
        <w:br/>
        <w:t>Fuente: [</w:t>
      </w:r>
      <w:r w:rsidR="00D11A23">
        <w:t>6</w:t>
      </w:r>
      <w:r w:rsidR="00E5333D">
        <w:t>8</w:t>
      </w:r>
      <w:r>
        <w:t>]</w:t>
      </w:r>
      <w:bookmarkEnd w:id="218"/>
      <w:bookmarkEnd w:id="219"/>
      <w:bookmarkEnd w:id="220"/>
    </w:p>
    <w:p w14:paraId="4BE2EEB5" w14:textId="20E31408" w:rsidR="002F27AD" w:rsidRDefault="005E07AF" w:rsidP="008761BB">
      <w:pPr>
        <w:pStyle w:val="Texto"/>
        <w:rPr>
          <w:noProof/>
          <w14:ligatures w14:val="standardContextual"/>
        </w:rPr>
      </w:pPr>
      <w:r>
        <w:t xml:space="preserve">A tiempo de cambio de hoy $134.99 USD equivalen a </w:t>
      </w:r>
      <w:r w:rsidRPr="005E07AF">
        <w:t>2.246,76 MXN</w:t>
      </w:r>
      <w:r>
        <w:t xml:space="preserve">, por lo que es el sensor de mayor precio que </w:t>
      </w:r>
      <w:r w:rsidR="00141153">
        <w:t>se necesita</w:t>
      </w:r>
      <w:r>
        <w:t xml:space="preserve"> para el </w:t>
      </w:r>
      <w:r w:rsidR="00182EFC">
        <w:t xml:space="preserve">desarrollo de nuestro proyecto, como </w:t>
      </w:r>
      <w:r w:rsidR="00141153">
        <w:t>hemos mencionado</w:t>
      </w:r>
      <w:r w:rsidR="00182EFC">
        <w:t xml:space="preserve"> anteriormente no solo es difícil de obtener</w:t>
      </w:r>
      <w:r w:rsidR="001F30D3">
        <w:t>,</w:t>
      </w:r>
      <w:r w:rsidR="00182EFC">
        <w:t xml:space="preserve"> </w:t>
      </w:r>
      <w:r w:rsidR="002F27AD">
        <w:t>la obtención del mismo es mediante importación con él fabricante por lo que dificulta el tiempo</w:t>
      </w:r>
      <w:r w:rsidR="00182EFC">
        <w:t xml:space="preserve"> de </w:t>
      </w:r>
      <w:r w:rsidR="002F27AD">
        <w:t>traslado del sensor</w:t>
      </w:r>
      <w:r w:rsidR="001F30D3">
        <w:t>,</w:t>
      </w:r>
      <w:r w:rsidR="00182EFC">
        <w:t xml:space="preserve"> </w:t>
      </w:r>
      <w:r w:rsidR="002F27AD">
        <w:t xml:space="preserve">su elevado precio también dificulta </w:t>
      </w:r>
      <w:r w:rsidR="00182EFC">
        <w:t>costear</w:t>
      </w:r>
      <w:r w:rsidR="00F07357">
        <w:t>lo</w:t>
      </w:r>
      <w:r w:rsidR="00182EFC">
        <w:t xml:space="preserve"> y</w:t>
      </w:r>
      <w:r w:rsidR="00F07357">
        <w:t xml:space="preserve"> </w:t>
      </w:r>
      <w:r w:rsidR="00643DC7">
        <w:t xml:space="preserve">de igual manera su mantenimiento es una parte </w:t>
      </w:r>
      <w:r w:rsidR="002936AF">
        <w:t xml:space="preserve">importante en cuestiones de </w:t>
      </w:r>
      <w:r w:rsidR="0046649E">
        <w:t>complejidad para</w:t>
      </w:r>
      <w:r w:rsidR="00182EFC">
        <w:t xml:space="preserve"> </w:t>
      </w:r>
      <w:r w:rsidR="005947F8">
        <w:t xml:space="preserve">la manipulación del sensor ya que </w:t>
      </w:r>
      <w:r w:rsidR="00182EFC">
        <w:t>se requiere de un líquido especial donde el electrodo de manera interna debe estar suspendido,</w:t>
      </w:r>
      <w:r w:rsidR="001F30D3">
        <w:t xml:space="preserve"> se recomienda cambiar este líquido cada seis meses, como parte del mantenimiento de manera muy cuidadosa se debe </w:t>
      </w:r>
      <w:r w:rsidR="00F95F8C">
        <w:t>quitar la membrana que protege al electrodo de</w:t>
      </w:r>
      <w:r w:rsidR="00F41C98">
        <w:t>l contacto directo con el agua</w:t>
      </w:r>
      <w:r w:rsidR="00F95F8C">
        <w:t xml:space="preserve"> </w:t>
      </w:r>
      <w:r w:rsidR="00944C56">
        <w:t xml:space="preserve">para hacer el cambio del líquido, lo que nos conlleva al segundo error más común al momento de operar con este sensor, véase la figura </w:t>
      </w:r>
      <w:r w:rsidR="008761BB">
        <w:fldChar w:fldCharType="begin"/>
      </w:r>
      <w:r w:rsidR="008761BB">
        <w:instrText xml:space="preserve"> SEQ vease_la_figura \* ARABIC </w:instrText>
      </w:r>
      <w:r w:rsidR="008761BB">
        <w:fldChar w:fldCharType="separate"/>
      </w:r>
      <w:r w:rsidR="009B0259">
        <w:rPr>
          <w:noProof/>
        </w:rPr>
        <w:t>24</w:t>
      </w:r>
      <w:r w:rsidR="008761BB">
        <w:fldChar w:fldCharType="end"/>
      </w:r>
      <w:r w:rsidR="00944C56">
        <w:t>.</w:t>
      </w:r>
      <w:r w:rsidR="002F27AD" w:rsidRPr="002F27AD">
        <w:rPr>
          <w:noProof/>
          <w14:ligatures w14:val="standardContextual"/>
        </w:rPr>
        <w:t xml:space="preserve"> </w:t>
      </w:r>
    </w:p>
    <w:p w14:paraId="6307BBA5" w14:textId="72E4BAE6" w:rsidR="0043344E" w:rsidRDefault="002F27AD" w:rsidP="00CA414C">
      <w:pPr>
        <w:pStyle w:val="Cita"/>
        <w:rPr>
          <w14:ligatures w14:val="standardContextual"/>
        </w:rPr>
      </w:pPr>
      <w:r w:rsidRPr="002F27AD">
        <w:rPr>
          <w:noProof/>
        </w:rPr>
        <w:lastRenderedPageBreak/>
        <w:drawing>
          <wp:inline distT="0" distB="0" distL="0" distR="0" wp14:anchorId="06C568C1" wp14:editId="597230EC">
            <wp:extent cx="4571498" cy="5423770"/>
            <wp:effectExtent l="0" t="0" r="635" b="5715"/>
            <wp:docPr id="118925493"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493" name="Imagen 1" descr="Imagen de la pantalla de un celular&#10;&#10;Descripción generada automáticamente con confianza baja"/>
                    <pic:cNvPicPr/>
                  </pic:nvPicPr>
                  <pic:blipFill>
                    <a:blip r:embed="rId41"/>
                    <a:stretch>
                      <a:fillRect/>
                    </a:stretch>
                  </pic:blipFill>
                  <pic:spPr>
                    <a:xfrm>
                      <a:off x="0" y="0"/>
                      <a:ext cx="4591294" cy="5447257"/>
                    </a:xfrm>
                    <a:prstGeom prst="rect">
                      <a:avLst/>
                    </a:prstGeom>
                  </pic:spPr>
                </pic:pic>
              </a:graphicData>
            </a:graphic>
          </wp:inline>
        </w:drawing>
      </w:r>
    </w:p>
    <w:p w14:paraId="73E6BE99" w14:textId="67584F4F" w:rsidR="005947F8" w:rsidRDefault="002F27AD" w:rsidP="00CA414C">
      <w:pPr>
        <w:pStyle w:val="Cita"/>
      </w:pPr>
      <w:bookmarkStart w:id="221" w:name="_Toc166757518"/>
      <w:bookmarkStart w:id="222" w:name="_Toc166787429"/>
      <w:bookmarkStart w:id="223" w:name="_Toc167237809"/>
      <w:r>
        <w:t xml:space="preserve">Figura </w:t>
      </w:r>
      <w:r w:rsidR="00011A16">
        <w:fldChar w:fldCharType="begin"/>
      </w:r>
      <w:r w:rsidR="00011A16">
        <w:instrText xml:space="preserve"> SEQ figura \* ARABIC </w:instrText>
      </w:r>
      <w:r w:rsidR="00011A16">
        <w:fldChar w:fldCharType="separate"/>
      </w:r>
      <w:r w:rsidR="009B0259">
        <w:rPr>
          <w:noProof/>
        </w:rPr>
        <w:t>24</w:t>
      </w:r>
      <w:r w:rsidR="00011A16">
        <w:fldChar w:fldCharType="end"/>
      </w:r>
      <w:r>
        <w:t>. Membrana del sensor de oxígeno disuelto</w:t>
      </w:r>
      <w:r w:rsidR="005947F8">
        <w:br/>
        <w:t>Fuente: [</w:t>
      </w:r>
      <w:r w:rsidR="00D11A23">
        <w:t>6</w:t>
      </w:r>
      <w:r w:rsidR="00E5333D">
        <w:t>8</w:t>
      </w:r>
      <w:r w:rsidR="005947F8">
        <w:t>]</w:t>
      </w:r>
      <w:bookmarkEnd w:id="221"/>
      <w:bookmarkEnd w:id="222"/>
      <w:bookmarkEnd w:id="223"/>
    </w:p>
    <w:p w14:paraId="55279AD9" w14:textId="505A8832" w:rsidR="005947F8" w:rsidRPr="005947F8" w:rsidRDefault="00877A24" w:rsidP="008761BB">
      <w:pPr>
        <w:pStyle w:val="Texto"/>
      </w:pPr>
      <w:r>
        <w:t xml:space="preserve">Como </w:t>
      </w:r>
      <w:r w:rsidR="00141153">
        <w:t>se ha mencionado</w:t>
      </w:r>
      <w:r>
        <w:t xml:space="preserve"> anteriormente</w:t>
      </w:r>
      <w:r w:rsidR="0014552D">
        <w:t xml:space="preserve"> </w:t>
      </w:r>
      <w:r w:rsidR="00CD5EC9">
        <w:t>el mantenimiento del mismo se realiza mediante una solución especial el cuál en compra con el sens</w:t>
      </w:r>
      <w:r w:rsidR="00720040">
        <w:t xml:space="preserve">or </w:t>
      </w:r>
      <w:r w:rsidR="00EE3709">
        <w:t xml:space="preserve">se obtiene </w:t>
      </w:r>
      <w:r w:rsidR="00720040">
        <w:t xml:space="preserve">un pequeño </w:t>
      </w:r>
      <w:r w:rsidR="00685217">
        <w:t>envase</w:t>
      </w:r>
      <w:r w:rsidR="00720040">
        <w:t xml:space="preserve"> para hacer el mantenimiento adecuado</w:t>
      </w:r>
      <w:r w:rsidR="00EA5845">
        <w:t xml:space="preserve"> como se puede ver en la figura </w:t>
      </w:r>
      <w:r w:rsidR="008761BB">
        <w:fldChar w:fldCharType="begin"/>
      </w:r>
      <w:r w:rsidR="008761BB">
        <w:instrText xml:space="preserve"> SEQ vease_la_figura \* ARABIC </w:instrText>
      </w:r>
      <w:r w:rsidR="008761BB">
        <w:fldChar w:fldCharType="separate"/>
      </w:r>
      <w:r w:rsidR="009B0259">
        <w:rPr>
          <w:noProof/>
        </w:rPr>
        <w:t>25</w:t>
      </w:r>
      <w:r w:rsidR="008761BB">
        <w:fldChar w:fldCharType="end"/>
      </w:r>
      <w:r w:rsidR="00720040">
        <w:t>, sin embargo, la membrana al ser un elemento muy frágil este puede llegar a romperse con facilidad si no se manipula de manera</w:t>
      </w:r>
      <w:r w:rsidR="00C5301D">
        <w:t xml:space="preserve"> adecuada</w:t>
      </w:r>
      <w:r w:rsidR="00720040">
        <w:t xml:space="preserve">, siendo que para esto </w:t>
      </w:r>
      <w:r w:rsidR="00C5301D">
        <w:t xml:space="preserve">se </w:t>
      </w:r>
      <w:r w:rsidR="00CB5C3F">
        <w:t>realizó</w:t>
      </w:r>
      <w:r w:rsidR="003A4308">
        <w:t xml:space="preserve"> una</w:t>
      </w:r>
      <w:r w:rsidR="00EA5845">
        <w:t xml:space="preserve"> compra de paquete con tres membranas, véase la figura </w:t>
      </w:r>
      <w:r w:rsidR="008761BB">
        <w:fldChar w:fldCharType="begin"/>
      </w:r>
      <w:r w:rsidR="008761BB">
        <w:instrText xml:space="preserve"> SEQ vease_la_figura \* ARABIC </w:instrText>
      </w:r>
      <w:r w:rsidR="008761BB">
        <w:fldChar w:fldCharType="separate"/>
      </w:r>
      <w:r w:rsidR="009B0259">
        <w:rPr>
          <w:noProof/>
        </w:rPr>
        <w:t>26</w:t>
      </w:r>
      <w:r w:rsidR="008761BB">
        <w:fldChar w:fldCharType="end"/>
      </w:r>
      <w:r w:rsidR="00EA5845">
        <w:t>, donde de igual manera el cambio de la membrana debe ser con sumo cuidado y delicadeza al momento de colocarla en su respectivo lugar. Uno de los mayores inconvenientes para dar mantenimiento o bien cambiar la membrana por cualquier tipo de error radica en el precio y en el tiempo, siendo el tiempo lo vital para la realización del proyecto.</w:t>
      </w:r>
    </w:p>
    <w:p w14:paraId="485276AC" w14:textId="4A54FE46" w:rsidR="00EA5845" w:rsidRPr="005947F8" w:rsidRDefault="00705612" w:rsidP="00987E5B">
      <w:pPr>
        <w:pStyle w:val="Cita"/>
      </w:pPr>
      <w:r w:rsidRPr="00705612">
        <w:rPr>
          <w:noProof/>
        </w:rPr>
        <w:lastRenderedPageBreak/>
        <w:drawing>
          <wp:inline distT="0" distB="0" distL="0" distR="0" wp14:anchorId="39AB9015" wp14:editId="4C3B86FE">
            <wp:extent cx="3012527" cy="3081403"/>
            <wp:effectExtent l="0" t="0" r="0" b="5080"/>
            <wp:docPr id="1018365690"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5690" name="Imagen 1" descr="Texto, Pizarra&#10;&#10;Descripción generada automáticamente"/>
                    <pic:cNvPicPr/>
                  </pic:nvPicPr>
                  <pic:blipFill>
                    <a:blip r:embed="rId42"/>
                    <a:stretch>
                      <a:fillRect/>
                    </a:stretch>
                  </pic:blipFill>
                  <pic:spPr>
                    <a:xfrm>
                      <a:off x="0" y="0"/>
                      <a:ext cx="3017672" cy="3086666"/>
                    </a:xfrm>
                    <a:prstGeom prst="rect">
                      <a:avLst/>
                    </a:prstGeom>
                  </pic:spPr>
                </pic:pic>
              </a:graphicData>
            </a:graphic>
          </wp:inline>
        </w:drawing>
      </w:r>
    </w:p>
    <w:p w14:paraId="25D11BA4" w14:textId="03246D02" w:rsidR="00705612" w:rsidRDefault="00705612" w:rsidP="00987E5B">
      <w:pPr>
        <w:pStyle w:val="Cita"/>
      </w:pPr>
      <w:bookmarkStart w:id="224" w:name="_Toc166757519"/>
      <w:bookmarkStart w:id="225" w:name="_Toc166787430"/>
      <w:bookmarkStart w:id="226" w:name="_Toc167237810"/>
      <w:r>
        <w:t xml:space="preserve">Figura </w:t>
      </w:r>
      <w:r w:rsidR="00011A16">
        <w:fldChar w:fldCharType="begin"/>
      </w:r>
      <w:r w:rsidR="00011A16">
        <w:instrText xml:space="preserve"> SEQ figura \* ARABIC </w:instrText>
      </w:r>
      <w:r w:rsidR="00011A16">
        <w:fldChar w:fldCharType="separate"/>
      </w:r>
      <w:r w:rsidR="009B0259">
        <w:rPr>
          <w:noProof/>
        </w:rPr>
        <w:t>25</w:t>
      </w:r>
      <w:r w:rsidR="00011A16">
        <w:fldChar w:fldCharType="end"/>
      </w:r>
      <w:r>
        <w:t>. Solución para mantenimiento y almacenaje de la sonda de OD</w:t>
      </w:r>
      <w:r>
        <w:br/>
        <w:t>Fuente: [</w:t>
      </w:r>
      <w:r w:rsidR="00D11A23">
        <w:t>6</w:t>
      </w:r>
      <w:r w:rsidR="00E5333D">
        <w:t>8</w:t>
      </w:r>
      <w:r>
        <w:t>].</w:t>
      </w:r>
      <w:bookmarkEnd w:id="224"/>
      <w:bookmarkEnd w:id="225"/>
      <w:bookmarkEnd w:id="226"/>
    </w:p>
    <w:p w14:paraId="46DCE8D7" w14:textId="1506D511" w:rsidR="00705612" w:rsidRPr="00705612" w:rsidRDefault="003D4987" w:rsidP="00987E5B">
      <w:pPr>
        <w:pStyle w:val="Cita"/>
      </w:pPr>
      <w:r w:rsidRPr="003D4987">
        <w:rPr>
          <w:noProof/>
        </w:rPr>
        <w:drawing>
          <wp:inline distT="0" distB="0" distL="0" distR="0" wp14:anchorId="4228AA78" wp14:editId="4C6140E7">
            <wp:extent cx="5943600" cy="2865120"/>
            <wp:effectExtent l="0" t="0" r="0" b="0"/>
            <wp:docPr id="956173567" name="Imagen 1" descr="Imagen que contiene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73567" name="Imagen 1" descr="Imagen que contiene Gráfico de rectángulos&#10;&#10;Descripción generada automáticamente"/>
                    <pic:cNvPicPr/>
                  </pic:nvPicPr>
                  <pic:blipFill>
                    <a:blip r:embed="rId43"/>
                    <a:stretch>
                      <a:fillRect/>
                    </a:stretch>
                  </pic:blipFill>
                  <pic:spPr>
                    <a:xfrm>
                      <a:off x="0" y="0"/>
                      <a:ext cx="5943600" cy="2865120"/>
                    </a:xfrm>
                    <a:prstGeom prst="rect">
                      <a:avLst/>
                    </a:prstGeom>
                  </pic:spPr>
                </pic:pic>
              </a:graphicData>
            </a:graphic>
          </wp:inline>
        </w:drawing>
      </w:r>
    </w:p>
    <w:p w14:paraId="2A0A36B6" w14:textId="34B9DE06" w:rsidR="003D4987" w:rsidRDefault="003D4987" w:rsidP="00987E5B">
      <w:pPr>
        <w:pStyle w:val="Cita"/>
      </w:pPr>
      <w:bookmarkStart w:id="227" w:name="_Toc166757520"/>
      <w:bookmarkStart w:id="228" w:name="_Toc166787431"/>
      <w:bookmarkStart w:id="229" w:name="_Toc167237811"/>
      <w:r>
        <w:t xml:space="preserve">Figura </w:t>
      </w:r>
      <w:r w:rsidR="00011A16">
        <w:fldChar w:fldCharType="begin"/>
      </w:r>
      <w:r w:rsidR="00011A16">
        <w:instrText xml:space="preserve"> SEQ figura \* ARABIC </w:instrText>
      </w:r>
      <w:r w:rsidR="00011A16">
        <w:fldChar w:fldCharType="separate"/>
      </w:r>
      <w:r w:rsidR="009B0259">
        <w:rPr>
          <w:noProof/>
        </w:rPr>
        <w:t>26</w:t>
      </w:r>
      <w:r w:rsidR="00011A16">
        <w:fldChar w:fldCharType="end"/>
      </w:r>
      <w:r>
        <w:t>. Membranas para la sonda de OD</w:t>
      </w:r>
      <w:r>
        <w:br/>
        <w:t>Fuente: [</w:t>
      </w:r>
      <w:r w:rsidR="00D11A23">
        <w:t>6</w:t>
      </w:r>
      <w:r w:rsidR="00E5333D">
        <w:t>8</w:t>
      </w:r>
      <w:r>
        <w:t>]</w:t>
      </w:r>
      <w:bookmarkEnd w:id="227"/>
      <w:bookmarkEnd w:id="228"/>
      <w:bookmarkEnd w:id="229"/>
    </w:p>
    <w:p w14:paraId="40847DEF" w14:textId="115617F8" w:rsidR="000B1D19" w:rsidRDefault="00611C6A" w:rsidP="008761BB">
      <w:pPr>
        <w:pStyle w:val="Texto"/>
        <w:rPr>
          <w:noProof/>
          <w14:ligatures w14:val="standardContextual"/>
        </w:rPr>
      </w:pPr>
      <w:r>
        <w:t xml:space="preserve">Después de conocer precios y la forma de realizar parte del mantenimiento del sensor </w:t>
      </w:r>
      <w:r w:rsidR="00AD69C3">
        <w:t>se tiene</w:t>
      </w:r>
      <w:r>
        <w:t xml:space="preserve"> la PCB necesaria para lleva la comunicación entre la sonda y el Arduino, ya que este mismo componente es vendido de manera individual, véase la figura </w:t>
      </w:r>
      <w:r w:rsidR="008761BB">
        <w:fldChar w:fldCharType="begin"/>
      </w:r>
      <w:r w:rsidR="008761BB">
        <w:instrText xml:space="preserve"> SEQ vease_la_figura \* ARABIC </w:instrText>
      </w:r>
      <w:r w:rsidR="008761BB">
        <w:fldChar w:fldCharType="separate"/>
      </w:r>
      <w:r w:rsidR="009B0259">
        <w:rPr>
          <w:noProof/>
        </w:rPr>
        <w:t>27</w:t>
      </w:r>
      <w:r w:rsidR="008761BB">
        <w:fldChar w:fldCharType="end"/>
      </w:r>
      <w:r>
        <w:t>,</w:t>
      </w:r>
      <w:r w:rsidR="000B1D19" w:rsidRPr="000B1D19">
        <w:rPr>
          <w:noProof/>
          <w14:ligatures w14:val="standardContextual"/>
        </w:rPr>
        <w:t xml:space="preserve"> </w:t>
      </w:r>
      <w:r w:rsidR="000B1D19">
        <w:rPr>
          <w:noProof/>
          <w14:ligatures w14:val="standardContextual"/>
        </w:rPr>
        <w:t xml:space="preserve">el cuál como </w:t>
      </w:r>
      <w:r w:rsidR="00AD69C3">
        <w:rPr>
          <w:noProof/>
          <w14:ligatures w14:val="standardContextual"/>
        </w:rPr>
        <w:t>se ha mencionado</w:t>
      </w:r>
      <w:r w:rsidR="000B1D19">
        <w:rPr>
          <w:noProof/>
          <w14:ligatures w14:val="standardContextual"/>
        </w:rPr>
        <w:t xml:space="preserve"> anteriormente </w:t>
      </w:r>
      <w:r w:rsidR="006D5AAD">
        <w:rPr>
          <w:noProof/>
          <w14:ligatures w14:val="standardContextual"/>
        </w:rPr>
        <w:t>permite</w:t>
      </w:r>
      <w:r w:rsidR="000B1D19">
        <w:rPr>
          <w:noProof/>
          <w14:ligatures w14:val="standardContextual"/>
        </w:rPr>
        <w:t xml:space="preserve"> normalizar la señal entregada por la sonda a nuestro Arduino así como una ligera protección </w:t>
      </w:r>
      <w:r w:rsidR="006D5AAD">
        <w:rPr>
          <w:noProof/>
          <w14:ligatures w14:val="standardContextual"/>
        </w:rPr>
        <w:t>al mismo</w:t>
      </w:r>
      <w:r w:rsidR="000B1D19">
        <w:rPr>
          <w:noProof/>
          <w14:ligatures w14:val="standardContextual"/>
        </w:rPr>
        <w:t>.</w:t>
      </w:r>
    </w:p>
    <w:p w14:paraId="0FA73944" w14:textId="7968B213" w:rsidR="003D4987" w:rsidRDefault="000B1D19" w:rsidP="00987E5B">
      <w:pPr>
        <w:pStyle w:val="Cita"/>
        <w:rPr>
          <w14:ligatures w14:val="standardContextual"/>
        </w:rPr>
      </w:pPr>
      <w:r w:rsidRPr="000B1D19">
        <w:rPr>
          <w:noProof/>
        </w:rPr>
        <w:lastRenderedPageBreak/>
        <w:drawing>
          <wp:inline distT="0" distB="0" distL="0" distR="0" wp14:anchorId="323C33AA" wp14:editId="518AF2FD">
            <wp:extent cx="5943600" cy="2705100"/>
            <wp:effectExtent l="0" t="0" r="0" b="0"/>
            <wp:docPr id="12341603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032" name="Imagen 1" descr="Imagen que contiene Interfaz de usuario gráfica&#10;&#10;Descripción generada automáticamente"/>
                    <pic:cNvPicPr/>
                  </pic:nvPicPr>
                  <pic:blipFill>
                    <a:blip r:embed="rId44"/>
                    <a:stretch>
                      <a:fillRect/>
                    </a:stretch>
                  </pic:blipFill>
                  <pic:spPr>
                    <a:xfrm>
                      <a:off x="0" y="0"/>
                      <a:ext cx="5943600" cy="2705100"/>
                    </a:xfrm>
                    <a:prstGeom prst="rect">
                      <a:avLst/>
                    </a:prstGeom>
                  </pic:spPr>
                </pic:pic>
              </a:graphicData>
            </a:graphic>
          </wp:inline>
        </w:drawing>
      </w:r>
    </w:p>
    <w:p w14:paraId="395A6581" w14:textId="3716AA82" w:rsidR="000B1D19" w:rsidRPr="000B1D19" w:rsidRDefault="000B1D19" w:rsidP="00987E5B">
      <w:pPr>
        <w:pStyle w:val="Cita"/>
      </w:pPr>
      <w:bookmarkStart w:id="230" w:name="_Toc166757521"/>
      <w:bookmarkStart w:id="231" w:name="_Toc166787432"/>
      <w:bookmarkStart w:id="232" w:name="_Toc167237812"/>
      <w:r>
        <w:t xml:space="preserve">Figura </w:t>
      </w:r>
      <w:r w:rsidR="00011A16">
        <w:fldChar w:fldCharType="begin"/>
      </w:r>
      <w:r w:rsidR="00011A16">
        <w:instrText xml:space="preserve"> SEQ figura \* ARABIC </w:instrText>
      </w:r>
      <w:r w:rsidR="00011A16">
        <w:fldChar w:fldCharType="separate"/>
      </w:r>
      <w:r w:rsidR="009B0259">
        <w:rPr>
          <w:noProof/>
        </w:rPr>
        <w:t>27</w:t>
      </w:r>
      <w:r w:rsidR="00011A16">
        <w:fldChar w:fldCharType="end"/>
      </w:r>
      <w:r>
        <w:t>. PCB para el sensor de OD</w:t>
      </w:r>
      <w:r>
        <w:br/>
        <w:t>Fuente: [</w:t>
      </w:r>
      <w:r w:rsidR="00D11A23">
        <w:t>6</w:t>
      </w:r>
      <w:r w:rsidR="00E5333D">
        <w:t>8</w:t>
      </w:r>
      <w:r>
        <w:t>]</w:t>
      </w:r>
      <w:bookmarkEnd w:id="230"/>
      <w:bookmarkEnd w:id="231"/>
      <w:bookmarkEnd w:id="232"/>
    </w:p>
    <w:p w14:paraId="6ABD40B8" w14:textId="35A2DD28" w:rsidR="000B1D19" w:rsidRPr="000B1D19" w:rsidRDefault="000B1D19" w:rsidP="000B1D19">
      <w:pPr>
        <w:pStyle w:val="Texto"/>
      </w:pPr>
      <w:r>
        <w:t>Como podemos observar este componente ya viene adaptado para la conexión con el Arduino y con la sonda otra de las funcionalidades necesarias para llevar a cabo esta conexión, por su parte este componente para el sensor es vital para la interconexión.</w:t>
      </w:r>
    </w:p>
    <w:p w14:paraId="4A0A9BFB" w14:textId="5B272F44" w:rsidR="00CF5838" w:rsidRDefault="00CF5838" w:rsidP="00D901FE">
      <w:pPr>
        <w:pStyle w:val="Ttulo3"/>
      </w:pPr>
      <w:bookmarkStart w:id="233" w:name="_Toc167237684"/>
      <w:r>
        <w:t>Sensor de pH</w:t>
      </w:r>
      <w:bookmarkEnd w:id="233"/>
      <w:r>
        <w:t xml:space="preserve"> </w:t>
      </w:r>
    </w:p>
    <w:p w14:paraId="7186CBBB" w14:textId="4076969C" w:rsidR="00CF5838" w:rsidRPr="00CF5838" w:rsidRDefault="00CF5838" w:rsidP="008761BB">
      <w:pPr>
        <w:pStyle w:val="Texto"/>
        <w:rPr>
          <w:lang w:eastAsia="es-MX"/>
        </w:rPr>
      </w:pPr>
      <w:r>
        <w:rPr>
          <w:lang w:eastAsia="es-MX"/>
        </w:rPr>
        <w:t xml:space="preserve">Dentro de los sensores de pH </w:t>
      </w:r>
      <w:r w:rsidR="002F43A3">
        <w:rPr>
          <w:lang w:eastAsia="es-MX"/>
        </w:rPr>
        <w:t xml:space="preserve">compatibles con Arduino </w:t>
      </w:r>
      <w:r w:rsidR="00A41366">
        <w:rPr>
          <w:lang w:eastAsia="es-MX"/>
        </w:rPr>
        <w:t>se tienen</w:t>
      </w:r>
      <w:r w:rsidR="002F43A3">
        <w:rPr>
          <w:lang w:eastAsia="es-MX"/>
        </w:rPr>
        <w:t xml:space="preserve"> diferentes proveedores </w:t>
      </w:r>
      <w:r w:rsidR="00A474AF">
        <w:rPr>
          <w:lang w:eastAsia="es-MX"/>
        </w:rPr>
        <w:t xml:space="preserve">siendo que para esto </w:t>
      </w:r>
      <w:r w:rsidR="00A41366">
        <w:rPr>
          <w:lang w:eastAsia="es-MX"/>
        </w:rPr>
        <w:t>se ha</w:t>
      </w:r>
      <w:r w:rsidR="00A474AF">
        <w:rPr>
          <w:lang w:eastAsia="es-MX"/>
        </w:rPr>
        <w:t xml:space="preserve"> considerado </w:t>
      </w:r>
      <w:r w:rsidR="00CA45A0">
        <w:rPr>
          <w:lang w:eastAsia="es-MX"/>
        </w:rPr>
        <w:t xml:space="preserve">en dos lugares de compra como sería Amazon y </w:t>
      </w:r>
      <w:proofErr w:type="spellStart"/>
      <w:r w:rsidR="00CA45A0">
        <w:rPr>
          <w:lang w:eastAsia="es-MX"/>
        </w:rPr>
        <w:t>Aliexpress</w:t>
      </w:r>
      <w:proofErr w:type="spellEnd"/>
      <w:r w:rsidR="00CA45A0">
        <w:rPr>
          <w:lang w:eastAsia="es-MX"/>
        </w:rPr>
        <w:t xml:space="preserve">, </w:t>
      </w:r>
      <w:r w:rsidR="00E54117">
        <w:rPr>
          <w:lang w:eastAsia="es-MX"/>
        </w:rPr>
        <w:t xml:space="preserve">véase la figura </w:t>
      </w:r>
      <w:r w:rsidR="008761BB">
        <w:rPr>
          <w:lang w:eastAsia="es-MX"/>
        </w:rPr>
        <w:fldChar w:fldCharType="begin"/>
      </w:r>
      <w:r w:rsidR="008761BB">
        <w:rPr>
          <w:lang w:eastAsia="es-MX"/>
        </w:rPr>
        <w:instrText xml:space="preserve"> SEQ vease_la_figura \* ARABIC </w:instrText>
      </w:r>
      <w:r w:rsidR="008761BB">
        <w:rPr>
          <w:lang w:eastAsia="es-MX"/>
        </w:rPr>
        <w:fldChar w:fldCharType="separate"/>
      </w:r>
      <w:r w:rsidR="009B0259">
        <w:rPr>
          <w:noProof/>
          <w:lang w:eastAsia="es-MX"/>
        </w:rPr>
        <w:t>28</w:t>
      </w:r>
      <w:r w:rsidR="008761BB">
        <w:rPr>
          <w:lang w:eastAsia="es-MX"/>
        </w:rPr>
        <w:fldChar w:fldCharType="end"/>
      </w:r>
      <w:r w:rsidR="00E54117">
        <w:rPr>
          <w:lang w:eastAsia="es-MX"/>
        </w:rPr>
        <w:t xml:space="preserve"> y </w:t>
      </w:r>
      <w:r w:rsidR="008761BB">
        <w:rPr>
          <w:lang w:eastAsia="es-MX"/>
        </w:rPr>
        <w:fldChar w:fldCharType="begin"/>
      </w:r>
      <w:r w:rsidR="008761BB">
        <w:rPr>
          <w:lang w:eastAsia="es-MX"/>
        </w:rPr>
        <w:instrText xml:space="preserve"> SEQ vease_la_figura \* ARABIC </w:instrText>
      </w:r>
      <w:r w:rsidR="008761BB">
        <w:rPr>
          <w:lang w:eastAsia="es-MX"/>
        </w:rPr>
        <w:fldChar w:fldCharType="separate"/>
      </w:r>
      <w:r w:rsidR="009B0259">
        <w:rPr>
          <w:noProof/>
          <w:lang w:eastAsia="es-MX"/>
        </w:rPr>
        <w:t>29</w:t>
      </w:r>
      <w:r w:rsidR="008761BB">
        <w:rPr>
          <w:lang w:eastAsia="es-MX"/>
        </w:rPr>
        <w:fldChar w:fldCharType="end"/>
      </w:r>
      <w:r w:rsidR="00381249">
        <w:rPr>
          <w:lang w:eastAsia="es-MX"/>
        </w:rPr>
        <w:t>.</w:t>
      </w:r>
    </w:p>
    <w:p w14:paraId="023F244A" w14:textId="0E7761D5" w:rsidR="00E54117" w:rsidRDefault="006356E6" w:rsidP="00987E5B">
      <w:pPr>
        <w:pStyle w:val="Cita"/>
        <w:rPr>
          <w:lang w:eastAsia="es-MX"/>
        </w:rPr>
      </w:pPr>
      <w:r w:rsidRPr="006356E6">
        <w:rPr>
          <w:noProof/>
          <w:lang w:eastAsia="es-MX"/>
        </w:rPr>
        <w:drawing>
          <wp:inline distT="0" distB="0" distL="0" distR="0" wp14:anchorId="14F0D770" wp14:editId="58A49AEC">
            <wp:extent cx="5943600" cy="1919605"/>
            <wp:effectExtent l="0" t="0" r="0" b="4445"/>
            <wp:docPr id="14071430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3057" name="Imagen 1" descr="Interfaz de usuario gráfica, Texto, Aplicación&#10;&#10;Descripción generada automáticamente"/>
                    <pic:cNvPicPr/>
                  </pic:nvPicPr>
                  <pic:blipFill>
                    <a:blip r:embed="rId45"/>
                    <a:stretch>
                      <a:fillRect/>
                    </a:stretch>
                  </pic:blipFill>
                  <pic:spPr>
                    <a:xfrm>
                      <a:off x="0" y="0"/>
                      <a:ext cx="5943600" cy="1919605"/>
                    </a:xfrm>
                    <a:prstGeom prst="rect">
                      <a:avLst/>
                    </a:prstGeom>
                  </pic:spPr>
                </pic:pic>
              </a:graphicData>
            </a:graphic>
          </wp:inline>
        </w:drawing>
      </w:r>
    </w:p>
    <w:p w14:paraId="29FBEFDA" w14:textId="0241EBD7" w:rsidR="006356E6" w:rsidRDefault="006356E6" w:rsidP="00987E5B">
      <w:pPr>
        <w:pStyle w:val="Cita"/>
      </w:pPr>
      <w:bookmarkStart w:id="234" w:name="_Toc166757522"/>
      <w:bookmarkStart w:id="235" w:name="_Toc166787433"/>
      <w:bookmarkStart w:id="236" w:name="_Toc167237813"/>
      <w:r>
        <w:t xml:space="preserve">Figura </w:t>
      </w:r>
      <w:r w:rsidR="00011A16">
        <w:fldChar w:fldCharType="begin"/>
      </w:r>
      <w:r w:rsidR="00011A16">
        <w:instrText xml:space="preserve"> SEQ figura \* ARABIC </w:instrText>
      </w:r>
      <w:r w:rsidR="00011A16">
        <w:fldChar w:fldCharType="separate"/>
      </w:r>
      <w:r w:rsidR="009B0259">
        <w:rPr>
          <w:noProof/>
        </w:rPr>
        <w:t>28</w:t>
      </w:r>
      <w:r w:rsidR="00011A16">
        <w:fldChar w:fldCharType="end"/>
      </w:r>
      <w:r>
        <w:t>. Sensor de pH en Amazon</w:t>
      </w:r>
      <w:r>
        <w:br/>
      </w:r>
      <w:r w:rsidR="00230ACB">
        <w:t>Fuente: [</w:t>
      </w:r>
      <w:r w:rsidR="00D11A23">
        <w:t>6</w:t>
      </w:r>
      <w:r w:rsidR="00E5333D">
        <w:t>9</w:t>
      </w:r>
      <w:r w:rsidR="00230ACB">
        <w:t>]</w:t>
      </w:r>
      <w:bookmarkEnd w:id="234"/>
      <w:bookmarkEnd w:id="235"/>
      <w:bookmarkEnd w:id="236"/>
    </w:p>
    <w:p w14:paraId="6830281F" w14:textId="4F7BC6DD" w:rsidR="00C31258" w:rsidRDefault="00C31258" w:rsidP="00987E5B">
      <w:pPr>
        <w:pStyle w:val="Cita"/>
      </w:pPr>
      <w:r w:rsidRPr="00C31258">
        <w:rPr>
          <w:noProof/>
        </w:rPr>
        <w:lastRenderedPageBreak/>
        <w:drawing>
          <wp:inline distT="0" distB="0" distL="0" distR="0" wp14:anchorId="5A88E317" wp14:editId="53BE72B9">
            <wp:extent cx="5943600" cy="2982595"/>
            <wp:effectExtent l="0" t="0" r="0" b="8255"/>
            <wp:docPr id="31031064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0646" name="Imagen 1" descr="Diagrama&#10;&#10;Descripción generada automáticamente con confianza baja"/>
                    <pic:cNvPicPr/>
                  </pic:nvPicPr>
                  <pic:blipFill>
                    <a:blip r:embed="rId46"/>
                    <a:stretch>
                      <a:fillRect/>
                    </a:stretch>
                  </pic:blipFill>
                  <pic:spPr>
                    <a:xfrm>
                      <a:off x="0" y="0"/>
                      <a:ext cx="5943600" cy="2982595"/>
                    </a:xfrm>
                    <a:prstGeom prst="rect">
                      <a:avLst/>
                    </a:prstGeom>
                  </pic:spPr>
                </pic:pic>
              </a:graphicData>
            </a:graphic>
          </wp:inline>
        </w:drawing>
      </w:r>
    </w:p>
    <w:p w14:paraId="19874BE2" w14:textId="169FABAB" w:rsidR="00C31258" w:rsidRDefault="00C31258" w:rsidP="00987E5B">
      <w:pPr>
        <w:pStyle w:val="Cita"/>
      </w:pPr>
      <w:bookmarkStart w:id="237" w:name="_Toc166757523"/>
      <w:bookmarkStart w:id="238" w:name="_Toc166787434"/>
      <w:bookmarkStart w:id="239" w:name="_Toc167237814"/>
      <w:r>
        <w:t xml:space="preserve">Figura </w:t>
      </w:r>
      <w:r w:rsidR="00011A16">
        <w:fldChar w:fldCharType="begin"/>
      </w:r>
      <w:r w:rsidR="00011A16">
        <w:instrText xml:space="preserve"> SEQ figura \* ARABIC </w:instrText>
      </w:r>
      <w:r w:rsidR="00011A16">
        <w:fldChar w:fldCharType="separate"/>
      </w:r>
      <w:r w:rsidR="009B0259">
        <w:rPr>
          <w:noProof/>
        </w:rPr>
        <w:t>29</w:t>
      </w:r>
      <w:r w:rsidR="00011A16">
        <w:fldChar w:fldCharType="end"/>
      </w:r>
      <w:r>
        <w:t xml:space="preserve">. Sensor de pH en </w:t>
      </w:r>
      <w:proofErr w:type="spellStart"/>
      <w:r>
        <w:t>Aliexpress</w:t>
      </w:r>
      <w:proofErr w:type="spellEnd"/>
      <w:r>
        <w:br/>
        <w:t>Fuente: [</w:t>
      </w:r>
      <w:r w:rsidR="00000F96">
        <w:t>70</w:t>
      </w:r>
      <w:r>
        <w:t>]</w:t>
      </w:r>
      <w:bookmarkEnd w:id="237"/>
      <w:bookmarkEnd w:id="238"/>
      <w:bookmarkEnd w:id="239"/>
    </w:p>
    <w:p w14:paraId="29E4AA40" w14:textId="088A3C8B" w:rsidR="00B07DC9" w:rsidRDefault="00C31258" w:rsidP="00C31258">
      <w:pPr>
        <w:pStyle w:val="Texto"/>
      </w:pPr>
      <w:r>
        <w:t xml:space="preserve">Además del notorio cambio de precios en cada </w:t>
      </w:r>
      <w:r w:rsidR="0030639A">
        <w:t>proveedor</w:t>
      </w:r>
      <w:r>
        <w:t xml:space="preserve"> también </w:t>
      </w:r>
      <w:r w:rsidR="0030639A">
        <w:t xml:space="preserve">se tiene </w:t>
      </w:r>
      <w:r w:rsidR="00EA10C5">
        <w:t xml:space="preserve">en cuenta su origen así </w:t>
      </w:r>
      <w:r w:rsidR="009E6574">
        <w:t xml:space="preserve">los tiempos de traslado, ya que </w:t>
      </w:r>
      <w:proofErr w:type="spellStart"/>
      <w:r w:rsidR="009E6574">
        <w:t>aliexpress</w:t>
      </w:r>
      <w:proofErr w:type="spellEnd"/>
      <w:r w:rsidR="009E6574">
        <w:t xml:space="preserve"> no cuenta con buena reputación en envíos al país debido que muchas veces estos envíos tienden a perderse o bien nunca llegar, no </w:t>
      </w:r>
      <w:r w:rsidR="00C84973">
        <w:t>obstante,</w:t>
      </w:r>
      <w:r w:rsidR="009E6574">
        <w:t xml:space="preserve"> </w:t>
      </w:r>
      <w:r w:rsidR="00A37262">
        <w:t xml:space="preserve">para la realización hemos comprado dos sensores de pH, esto a partir de comparación conocer si los dos son confiables </w:t>
      </w:r>
      <w:r w:rsidR="00B5525E">
        <w:t xml:space="preserve">independientemente de su lugar de compra, </w:t>
      </w:r>
      <w:r w:rsidR="00D824B4">
        <w:t xml:space="preserve">claramente Amazon en cuestiones de tiempo es ganador pero el precio deja mucho que desear, siendo que </w:t>
      </w:r>
      <w:proofErr w:type="spellStart"/>
      <w:r w:rsidR="00D824B4">
        <w:t>aliexpress</w:t>
      </w:r>
      <w:proofErr w:type="spellEnd"/>
      <w:r w:rsidR="00D824B4">
        <w:t xml:space="preserve"> le tomo aproximadamente un mes en llegar el sensor, dentro de las pruebas unitarias </w:t>
      </w:r>
      <w:r w:rsidR="00C51F12">
        <w:t xml:space="preserve">haremos la comparación para conocer a detalle si </w:t>
      </w:r>
      <w:r w:rsidR="00920014">
        <w:t>es que el funcionamiento es el mismo, parecido o si de alguna manera el cambio entre proveedores es</w:t>
      </w:r>
      <w:r w:rsidR="00BD164D">
        <w:t>.</w:t>
      </w:r>
    </w:p>
    <w:p w14:paraId="3E3DA956" w14:textId="527BB6E0" w:rsidR="00C31258" w:rsidRPr="00B07DC9" w:rsidRDefault="00B07DC9" w:rsidP="00B07DC9">
      <w:pPr>
        <w:spacing w:after="160" w:line="259" w:lineRule="auto"/>
        <w:rPr>
          <w:rFonts w:ascii="Times New Roman" w:hAnsi="Times New Roman"/>
        </w:rPr>
      </w:pPr>
      <w:r>
        <w:br w:type="page"/>
      </w:r>
    </w:p>
    <w:p w14:paraId="6AEB7CFD" w14:textId="2DCF1C34" w:rsidR="00C51F12" w:rsidRDefault="00C51F12" w:rsidP="00D901FE">
      <w:pPr>
        <w:pStyle w:val="Ttulo3"/>
      </w:pPr>
      <w:bookmarkStart w:id="240" w:name="_Toc167237685"/>
      <w:r>
        <w:lastRenderedPageBreak/>
        <w:t>Sensor de turbidez</w:t>
      </w:r>
      <w:bookmarkEnd w:id="240"/>
      <w:r>
        <w:t xml:space="preserve"> </w:t>
      </w:r>
    </w:p>
    <w:p w14:paraId="2F02F7A6" w14:textId="2EB91B73" w:rsidR="00C54AA0" w:rsidRDefault="00CB1FDE" w:rsidP="00B07DC9">
      <w:pPr>
        <w:pStyle w:val="Texto"/>
        <w:rPr>
          <w:lang w:eastAsia="es-MX"/>
        </w:rPr>
      </w:pPr>
      <w:r w:rsidRPr="00B07DC9">
        <w:rPr>
          <w:lang w:eastAsia="es-MX"/>
        </w:rPr>
        <w:t xml:space="preserve">El sensor de turbidez </w:t>
      </w:r>
      <w:r w:rsidR="00690952" w:rsidRPr="00B07DC9">
        <w:rPr>
          <w:lang w:eastAsia="es-MX"/>
        </w:rPr>
        <w:t xml:space="preserve">o TSS como </w:t>
      </w:r>
      <w:r w:rsidR="00561811">
        <w:rPr>
          <w:lang w:eastAsia="es-MX"/>
        </w:rPr>
        <w:t xml:space="preserve">se refiere </w:t>
      </w:r>
      <w:r w:rsidR="00690952" w:rsidRPr="00B07DC9">
        <w:rPr>
          <w:lang w:eastAsia="es-MX"/>
        </w:rPr>
        <w:t xml:space="preserve">a él en varias instancias del documento </w:t>
      </w:r>
      <w:r w:rsidR="005900B8">
        <w:rPr>
          <w:lang w:eastAsia="es-MX"/>
        </w:rPr>
        <w:t>se compara</w:t>
      </w:r>
      <w:r w:rsidR="00B57AB0" w:rsidRPr="00B07DC9">
        <w:rPr>
          <w:lang w:eastAsia="es-MX"/>
        </w:rPr>
        <w:t xml:space="preserve"> de igual manera que el sensor de pH que sería con dos proveedores distintos, dentro de los mismos que son Amazon y </w:t>
      </w:r>
      <w:proofErr w:type="spellStart"/>
      <w:r w:rsidR="00B57AB0" w:rsidRPr="00B07DC9">
        <w:rPr>
          <w:lang w:eastAsia="es-MX"/>
        </w:rPr>
        <w:t>Aliexpress</w:t>
      </w:r>
      <w:proofErr w:type="spellEnd"/>
      <w:r w:rsidR="00B57AB0" w:rsidRPr="00B07DC9">
        <w:rPr>
          <w:lang w:eastAsia="es-MX"/>
        </w:rPr>
        <w:t xml:space="preserve">, teniendo nuevamente la compra de las dos versiones para una comparación de calidad y de su funcionalidad para conocer si los precios realmente son de importancia, con esto </w:t>
      </w:r>
      <w:r w:rsidR="00E709F1">
        <w:rPr>
          <w:lang w:eastAsia="es-MX"/>
        </w:rPr>
        <w:t>se refiere</w:t>
      </w:r>
      <w:r w:rsidR="00B57AB0" w:rsidRPr="00B07DC9">
        <w:rPr>
          <w:lang w:eastAsia="es-MX"/>
        </w:rPr>
        <w:t xml:space="preserve"> a conocer que si el precio marca alguna diferencia en cuestión del material, precisión y no únicamente por el lugar de compra así como del tiempo de envío</w:t>
      </w:r>
      <w:r w:rsidR="00453B15" w:rsidRPr="00B07DC9">
        <w:rPr>
          <w:lang w:eastAsia="es-MX"/>
        </w:rPr>
        <w:t xml:space="preserve">, para conocer de mejor manera </w:t>
      </w:r>
      <w:r w:rsidR="005C299C" w:rsidRPr="00B07DC9">
        <w:rPr>
          <w:lang w:eastAsia="es-MX"/>
        </w:rPr>
        <w:t xml:space="preserve">tanto el precio como visualmente véase la figura </w:t>
      </w:r>
      <w:r w:rsidR="00B07DC9" w:rsidRPr="00B07DC9">
        <w:fldChar w:fldCharType="begin"/>
      </w:r>
      <w:r w:rsidR="00B07DC9" w:rsidRPr="00B07DC9">
        <w:instrText xml:space="preserve"> SEQ vease_la_figura \* ARABIC </w:instrText>
      </w:r>
      <w:r w:rsidR="00B07DC9" w:rsidRPr="00B07DC9">
        <w:fldChar w:fldCharType="separate"/>
      </w:r>
      <w:r w:rsidR="009B0259">
        <w:rPr>
          <w:noProof/>
        </w:rPr>
        <w:t>30</w:t>
      </w:r>
      <w:r w:rsidR="00B07DC9" w:rsidRPr="00B07DC9">
        <w:fldChar w:fldCharType="end"/>
      </w:r>
      <w:r w:rsidR="00B07DC9" w:rsidRPr="00B07DC9">
        <w:rPr>
          <w:lang w:eastAsia="es-MX"/>
        </w:rPr>
        <w:t xml:space="preserve"> </w:t>
      </w:r>
      <w:r w:rsidR="0024082B" w:rsidRPr="00B07DC9">
        <w:rPr>
          <w:lang w:eastAsia="es-MX"/>
        </w:rPr>
        <w:t xml:space="preserve">para la versión de Amazon y la figura </w:t>
      </w:r>
      <w:r w:rsidR="00B07DC9" w:rsidRPr="00B07DC9">
        <w:fldChar w:fldCharType="begin"/>
      </w:r>
      <w:r w:rsidR="00B07DC9" w:rsidRPr="00B07DC9">
        <w:instrText xml:space="preserve"> SEQ vease_la_figura \* ARABIC </w:instrText>
      </w:r>
      <w:r w:rsidR="00B07DC9" w:rsidRPr="00B07DC9">
        <w:fldChar w:fldCharType="separate"/>
      </w:r>
      <w:r w:rsidR="009B0259">
        <w:rPr>
          <w:noProof/>
        </w:rPr>
        <w:t>31</w:t>
      </w:r>
      <w:r w:rsidR="00B07DC9" w:rsidRPr="00B07DC9">
        <w:fldChar w:fldCharType="end"/>
      </w:r>
      <w:r w:rsidR="00B07DC9" w:rsidRPr="2B38ABA5">
        <w:rPr>
          <w:lang w:eastAsia="es-MX"/>
        </w:rPr>
        <w:t xml:space="preserve"> </w:t>
      </w:r>
      <w:r w:rsidR="0024082B" w:rsidRPr="2B38ABA5">
        <w:rPr>
          <w:lang w:eastAsia="es-MX"/>
        </w:rPr>
        <w:t xml:space="preserve">para la versión de </w:t>
      </w:r>
      <w:proofErr w:type="spellStart"/>
      <w:r w:rsidR="0024082B" w:rsidRPr="2B38ABA5">
        <w:rPr>
          <w:lang w:eastAsia="es-MX"/>
        </w:rPr>
        <w:t>Aliexpress</w:t>
      </w:r>
      <w:proofErr w:type="spellEnd"/>
      <w:r w:rsidR="0024082B" w:rsidRPr="2B38ABA5">
        <w:rPr>
          <w:lang w:eastAsia="es-MX"/>
        </w:rPr>
        <w:t>.</w:t>
      </w:r>
    </w:p>
    <w:p w14:paraId="70B358E6" w14:textId="4E5F7FA4" w:rsidR="0024082B" w:rsidRDefault="00604ED0" w:rsidP="00987E5B">
      <w:pPr>
        <w:pStyle w:val="Cita"/>
        <w:rPr>
          <w:lang w:eastAsia="es-MX"/>
        </w:rPr>
      </w:pPr>
      <w:r w:rsidRPr="00604ED0">
        <w:rPr>
          <w:noProof/>
          <w:lang w:eastAsia="es-MX"/>
        </w:rPr>
        <w:drawing>
          <wp:inline distT="0" distB="0" distL="0" distR="0" wp14:anchorId="40B08627" wp14:editId="21B3C5F6">
            <wp:extent cx="5999909" cy="2755726"/>
            <wp:effectExtent l="0" t="0" r="1270" b="6985"/>
            <wp:docPr id="13562457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45707" name="Imagen 1" descr="Interfaz de usuario gráfica, Texto, Aplicación&#10;&#10;Descripción generada automáticamente"/>
                    <pic:cNvPicPr/>
                  </pic:nvPicPr>
                  <pic:blipFill>
                    <a:blip r:embed="rId47"/>
                    <a:stretch>
                      <a:fillRect/>
                    </a:stretch>
                  </pic:blipFill>
                  <pic:spPr>
                    <a:xfrm>
                      <a:off x="0" y="0"/>
                      <a:ext cx="6013900" cy="2762152"/>
                    </a:xfrm>
                    <a:prstGeom prst="rect">
                      <a:avLst/>
                    </a:prstGeom>
                  </pic:spPr>
                </pic:pic>
              </a:graphicData>
            </a:graphic>
          </wp:inline>
        </w:drawing>
      </w:r>
    </w:p>
    <w:p w14:paraId="71FCE94C" w14:textId="2D531C33" w:rsidR="00D134D9" w:rsidRDefault="0029640C" w:rsidP="00987E5B">
      <w:pPr>
        <w:pStyle w:val="Cita"/>
      </w:pPr>
      <w:bookmarkStart w:id="241" w:name="_Toc166757524"/>
      <w:bookmarkStart w:id="242" w:name="_Toc166787435"/>
      <w:bookmarkStart w:id="243" w:name="_Toc167237815"/>
      <w:r>
        <w:t xml:space="preserve">Figura </w:t>
      </w:r>
      <w:r w:rsidR="00011A16">
        <w:fldChar w:fldCharType="begin"/>
      </w:r>
      <w:r w:rsidR="00011A16">
        <w:instrText xml:space="preserve"> SEQ figura \* ARABIC </w:instrText>
      </w:r>
      <w:r w:rsidR="00011A16">
        <w:fldChar w:fldCharType="separate"/>
      </w:r>
      <w:r w:rsidR="009B0259">
        <w:rPr>
          <w:noProof/>
        </w:rPr>
        <w:t>30</w:t>
      </w:r>
      <w:r w:rsidR="00011A16">
        <w:fldChar w:fldCharType="end"/>
      </w:r>
      <w:r>
        <w:t>. Sensor TSS en Amazon</w:t>
      </w:r>
      <w:r>
        <w:br/>
        <w:t>Fuente: [</w:t>
      </w:r>
      <w:r w:rsidR="00C1693F">
        <w:t>71</w:t>
      </w:r>
      <w:r>
        <w:t>]</w:t>
      </w:r>
      <w:bookmarkEnd w:id="241"/>
      <w:bookmarkEnd w:id="242"/>
      <w:bookmarkEnd w:id="243"/>
    </w:p>
    <w:p w14:paraId="453C27A6" w14:textId="77777777" w:rsidR="00B07DC9" w:rsidRPr="00B07DC9" w:rsidRDefault="00B07DC9" w:rsidP="00B07DC9"/>
    <w:p w14:paraId="21616BBB" w14:textId="5A9DC78A" w:rsidR="00D134D9" w:rsidRDefault="00D134D9" w:rsidP="00987E5B">
      <w:pPr>
        <w:pStyle w:val="Cita"/>
      </w:pPr>
      <w:r w:rsidRPr="00D134D9">
        <w:rPr>
          <w:noProof/>
        </w:rPr>
        <w:lastRenderedPageBreak/>
        <w:drawing>
          <wp:inline distT="0" distB="0" distL="0" distR="0" wp14:anchorId="6301D4FD" wp14:editId="49A3B672">
            <wp:extent cx="5941146" cy="2968668"/>
            <wp:effectExtent l="0" t="0" r="2540" b="3175"/>
            <wp:docPr id="7471399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39932" name="Imagen 1" descr="Interfaz de usuario gráfica, Texto&#10;&#10;Descripción generada automáticamente"/>
                    <pic:cNvPicPr/>
                  </pic:nvPicPr>
                  <pic:blipFill>
                    <a:blip r:embed="rId48"/>
                    <a:stretch>
                      <a:fillRect/>
                    </a:stretch>
                  </pic:blipFill>
                  <pic:spPr>
                    <a:xfrm>
                      <a:off x="0" y="0"/>
                      <a:ext cx="5949509" cy="2972847"/>
                    </a:xfrm>
                    <a:prstGeom prst="rect">
                      <a:avLst/>
                    </a:prstGeom>
                  </pic:spPr>
                </pic:pic>
              </a:graphicData>
            </a:graphic>
          </wp:inline>
        </w:drawing>
      </w:r>
    </w:p>
    <w:p w14:paraId="7A765DD6" w14:textId="0B5012D5" w:rsidR="00D134D9" w:rsidRPr="00D134D9" w:rsidRDefault="00D134D9" w:rsidP="00987E5B">
      <w:pPr>
        <w:pStyle w:val="Cita"/>
      </w:pPr>
      <w:bookmarkStart w:id="244" w:name="_Toc166757525"/>
      <w:bookmarkStart w:id="245" w:name="_Toc166787436"/>
      <w:bookmarkStart w:id="246" w:name="_Toc167237816"/>
      <w:r>
        <w:t xml:space="preserve">Figura </w:t>
      </w:r>
      <w:r w:rsidR="00011A16">
        <w:fldChar w:fldCharType="begin"/>
      </w:r>
      <w:r w:rsidR="00011A16">
        <w:instrText xml:space="preserve"> SEQ figura \* ARABIC </w:instrText>
      </w:r>
      <w:r w:rsidR="00011A16">
        <w:fldChar w:fldCharType="separate"/>
      </w:r>
      <w:r w:rsidR="009B0259">
        <w:rPr>
          <w:noProof/>
        </w:rPr>
        <w:t>31</w:t>
      </w:r>
      <w:r w:rsidR="00011A16">
        <w:fldChar w:fldCharType="end"/>
      </w:r>
      <w:r>
        <w:t xml:space="preserve">. Sensor TSS en </w:t>
      </w:r>
      <w:proofErr w:type="spellStart"/>
      <w:r>
        <w:t>Aliexpress</w:t>
      </w:r>
      <w:proofErr w:type="spellEnd"/>
      <w:r w:rsidR="009A2ABF">
        <w:br/>
        <w:t>Fuente: [</w:t>
      </w:r>
      <w:r w:rsidR="00C1693F">
        <w:t>72</w:t>
      </w:r>
      <w:r w:rsidR="009A2ABF">
        <w:t>]</w:t>
      </w:r>
      <w:bookmarkEnd w:id="244"/>
      <w:bookmarkEnd w:id="245"/>
      <w:bookmarkEnd w:id="246"/>
    </w:p>
    <w:p w14:paraId="1F908AAD" w14:textId="2924814C" w:rsidR="00A939BB" w:rsidRDefault="006448CA" w:rsidP="001529D4">
      <w:pPr>
        <w:pStyle w:val="Texto"/>
        <w:rPr>
          <w:lang w:eastAsia="es-MX"/>
        </w:rPr>
      </w:pPr>
      <w:r>
        <w:rPr>
          <w:lang w:eastAsia="es-MX"/>
        </w:rPr>
        <w:t>Dentro de las pruebas unitarias</w:t>
      </w:r>
      <w:r w:rsidR="006F6D27">
        <w:rPr>
          <w:lang w:eastAsia="es-MX"/>
        </w:rPr>
        <w:t xml:space="preserve"> </w:t>
      </w:r>
      <w:r w:rsidR="00B92182">
        <w:rPr>
          <w:lang w:eastAsia="es-MX"/>
        </w:rPr>
        <w:t xml:space="preserve">se verifica </w:t>
      </w:r>
      <w:r w:rsidR="006F6D27">
        <w:rPr>
          <w:lang w:eastAsia="es-MX"/>
        </w:rPr>
        <w:t xml:space="preserve">el </w:t>
      </w:r>
      <w:r w:rsidR="001529D4">
        <w:rPr>
          <w:lang w:eastAsia="es-MX"/>
        </w:rPr>
        <w:t>funcionamiento de ambos componentes dando a conocer si los dos son fiables.</w:t>
      </w:r>
    </w:p>
    <w:p w14:paraId="781C2B95" w14:textId="096FC805" w:rsidR="001529D4" w:rsidRPr="00A939BB" w:rsidRDefault="00A939BB" w:rsidP="00A939BB">
      <w:pPr>
        <w:spacing w:after="160" w:line="259" w:lineRule="auto"/>
        <w:rPr>
          <w:rFonts w:ascii="Times New Roman" w:hAnsi="Times New Roman"/>
          <w:lang w:eastAsia="es-MX"/>
        </w:rPr>
      </w:pPr>
      <w:r>
        <w:rPr>
          <w:lang w:eastAsia="es-MX"/>
        </w:rPr>
        <w:br w:type="page"/>
      </w:r>
    </w:p>
    <w:p w14:paraId="297F66AA" w14:textId="6C876E40" w:rsidR="001529D4" w:rsidRPr="001C5C6E" w:rsidRDefault="00A939BB" w:rsidP="00D901FE">
      <w:pPr>
        <w:pStyle w:val="Ttulo3"/>
      </w:pPr>
      <w:bookmarkStart w:id="247" w:name="_Toc167237686"/>
      <w:proofErr w:type="gramStart"/>
      <w:r w:rsidRPr="001C5C6E">
        <w:lastRenderedPageBreak/>
        <w:t>Total</w:t>
      </w:r>
      <w:proofErr w:type="gramEnd"/>
      <w:r w:rsidR="001529D4" w:rsidRPr="001C5C6E">
        <w:t xml:space="preserve"> de solidos </w:t>
      </w:r>
      <w:r w:rsidR="00777989" w:rsidRPr="001C5C6E">
        <w:t>disueltos</w:t>
      </w:r>
      <w:bookmarkEnd w:id="247"/>
    </w:p>
    <w:p w14:paraId="582068AC" w14:textId="698D152D" w:rsidR="009A2ABF" w:rsidRDefault="00EF3E35" w:rsidP="00A939BB">
      <w:pPr>
        <w:pStyle w:val="Texto"/>
      </w:pPr>
      <w:r>
        <w:t xml:space="preserve">El sensor de TDS o sólidos disueltos totales, al cual </w:t>
      </w:r>
      <w:r w:rsidR="00F56AD6">
        <w:t>se</w:t>
      </w:r>
      <w:r>
        <w:t xml:space="preserve"> </w:t>
      </w:r>
      <w:r w:rsidR="00F56AD6">
        <w:t xml:space="preserve">refiere </w:t>
      </w:r>
      <w:r>
        <w:t xml:space="preserve">frecuentemente a lo largo del documento, se somete a un proceso de comparación similar </w:t>
      </w:r>
      <w:r w:rsidR="00A01F4B">
        <w:t>a los sensores anteriores con excepción del sensor de oxígeno disuelto</w:t>
      </w:r>
      <w:r>
        <w:t xml:space="preserve">, utilizando dos proveedores distintos, que son Amazon y </w:t>
      </w:r>
      <w:proofErr w:type="spellStart"/>
      <w:r>
        <w:t>AliExpress</w:t>
      </w:r>
      <w:proofErr w:type="spellEnd"/>
      <w:r>
        <w:t xml:space="preserve">. </w:t>
      </w:r>
      <w:r w:rsidR="00F56AD6">
        <w:t>Se adquirió</w:t>
      </w:r>
      <w:r>
        <w:t xml:space="preserve"> ambas versiones para realizar una comparativa que evalúe la calidad y la funcionalidad de los dispositivos. Esta comparación nos permite discernir si las diferencias de precio influyen significativamente en aspectos como la calidad del material y la precisión del sensor, más allá del lugar de compra o del tiempo de entrega. Para una visualización más detallada de las diferencias observadas en términos de precio y características visuales, consulte la figura </w:t>
      </w:r>
      <w:r w:rsidR="00A939BB">
        <w:fldChar w:fldCharType="begin"/>
      </w:r>
      <w:r w:rsidR="00A939BB">
        <w:instrText xml:space="preserve"> SEQ vease_la_figura \* ARABIC </w:instrText>
      </w:r>
      <w:r w:rsidR="00A939BB">
        <w:fldChar w:fldCharType="separate"/>
      </w:r>
      <w:r w:rsidR="009B0259">
        <w:rPr>
          <w:noProof/>
        </w:rPr>
        <w:t>32</w:t>
      </w:r>
      <w:r w:rsidR="00A939BB">
        <w:fldChar w:fldCharType="end"/>
      </w:r>
      <w:r>
        <w:t xml:space="preserve"> para la versión de Amazon y la figura </w:t>
      </w:r>
      <w:r w:rsidR="00A939BB">
        <w:fldChar w:fldCharType="begin"/>
      </w:r>
      <w:r w:rsidR="00A939BB">
        <w:instrText xml:space="preserve"> SEQ vease_la_figura \* ARABIC </w:instrText>
      </w:r>
      <w:r w:rsidR="00A939BB">
        <w:fldChar w:fldCharType="separate"/>
      </w:r>
      <w:r w:rsidR="009B0259">
        <w:rPr>
          <w:noProof/>
        </w:rPr>
        <w:t>33</w:t>
      </w:r>
      <w:r w:rsidR="00A939BB">
        <w:fldChar w:fldCharType="end"/>
      </w:r>
      <w:r w:rsidR="00A939BB">
        <w:t xml:space="preserve"> </w:t>
      </w:r>
      <w:r>
        <w:t xml:space="preserve">para la versión de </w:t>
      </w:r>
      <w:proofErr w:type="spellStart"/>
      <w:r>
        <w:t>AliExpress</w:t>
      </w:r>
      <w:proofErr w:type="spellEnd"/>
      <w:r>
        <w:t>.</w:t>
      </w:r>
    </w:p>
    <w:p w14:paraId="7A6E2AA6" w14:textId="2A6DFA19" w:rsidR="00777989" w:rsidRDefault="00926379" w:rsidP="00987E5B">
      <w:pPr>
        <w:pStyle w:val="Cita"/>
        <w:rPr>
          <w:lang w:eastAsia="es-MX"/>
        </w:rPr>
      </w:pPr>
      <w:r w:rsidRPr="00926379">
        <w:rPr>
          <w:noProof/>
          <w:lang w:eastAsia="es-MX"/>
        </w:rPr>
        <w:drawing>
          <wp:inline distT="0" distB="0" distL="0" distR="0" wp14:anchorId="020F38D5" wp14:editId="2427F86D">
            <wp:extent cx="4334005" cy="2267018"/>
            <wp:effectExtent l="0" t="0" r="9525" b="0"/>
            <wp:docPr id="11506322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2269" name="Imagen 1" descr="Interfaz de usuario gráfica, Texto, Aplicación, Correo electrónico&#10;&#10;Descripción generada automáticamente"/>
                    <pic:cNvPicPr/>
                  </pic:nvPicPr>
                  <pic:blipFill>
                    <a:blip r:embed="rId49"/>
                    <a:stretch>
                      <a:fillRect/>
                    </a:stretch>
                  </pic:blipFill>
                  <pic:spPr>
                    <a:xfrm>
                      <a:off x="0" y="0"/>
                      <a:ext cx="4344069" cy="2272282"/>
                    </a:xfrm>
                    <a:prstGeom prst="rect">
                      <a:avLst/>
                    </a:prstGeom>
                  </pic:spPr>
                </pic:pic>
              </a:graphicData>
            </a:graphic>
          </wp:inline>
        </w:drawing>
      </w:r>
    </w:p>
    <w:p w14:paraId="24077430" w14:textId="5645172D" w:rsidR="009A2ABF" w:rsidRDefault="009A2ABF" w:rsidP="00987E5B">
      <w:pPr>
        <w:pStyle w:val="Cita"/>
      </w:pPr>
      <w:bookmarkStart w:id="248" w:name="_Toc166757526"/>
      <w:bookmarkStart w:id="249" w:name="_Toc166787437"/>
      <w:bookmarkStart w:id="250" w:name="_Toc167237817"/>
      <w:r>
        <w:t xml:space="preserve">Figura </w:t>
      </w:r>
      <w:r w:rsidR="00011A16">
        <w:fldChar w:fldCharType="begin"/>
      </w:r>
      <w:r w:rsidR="00011A16">
        <w:instrText xml:space="preserve"> SEQ figura \* ARABIC </w:instrText>
      </w:r>
      <w:r w:rsidR="00011A16">
        <w:fldChar w:fldCharType="separate"/>
      </w:r>
      <w:r w:rsidR="009B0259">
        <w:rPr>
          <w:noProof/>
        </w:rPr>
        <w:t>32</w:t>
      </w:r>
      <w:r w:rsidR="00011A16">
        <w:fldChar w:fldCharType="end"/>
      </w:r>
      <w:r>
        <w:t>. Sensor de TDS en Amazon</w:t>
      </w:r>
      <w:r>
        <w:br/>
        <w:t>Fuente: [</w:t>
      </w:r>
      <w:r w:rsidR="00670ECF">
        <w:t>7</w:t>
      </w:r>
      <w:r w:rsidR="00C1693F">
        <w:t>3</w:t>
      </w:r>
      <w:r>
        <w:t>]</w:t>
      </w:r>
      <w:bookmarkEnd w:id="248"/>
      <w:bookmarkEnd w:id="249"/>
      <w:bookmarkEnd w:id="250"/>
    </w:p>
    <w:p w14:paraId="3BE611E5" w14:textId="27EDA093" w:rsidR="005940D8" w:rsidRDefault="004D0D48" w:rsidP="00987E5B">
      <w:pPr>
        <w:pStyle w:val="Cita"/>
      </w:pPr>
      <w:r w:rsidRPr="004D0D48">
        <w:rPr>
          <w:noProof/>
        </w:rPr>
        <w:drawing>
          <wp:inline distT="0" distB="0" distL="0" distR="0" wp14:anchorId="62360104" wp14:editId="598CADFA">
            <wp:extent cx="4258849" cy="2060718"/>
            <wp:effectExtent l="0" t="0" r="8890" b="0"/>
            <wp:docPr id="816001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01735" name="Imagen 1" descr="Texto&#10;&#10;Descripción generada automáticamente con confianza media"/>
                    <pic:cNvPicPr/>
                  </pic:nvPicPr>
                  <pic:blipFill>
                    <a:blip r:embed="rId50"/>
                    <a:stretch>
                      <a:fillRect/>
                    </a:stretch>
                  </pic:blipFill>
                  <pic:spPr>
                    <a:xfrm>
                      <a:off x="0" y="0"/>
                      <a:ext cx="4272447" cy="2067297"/>
                    </a:xfrm>
                    <a:prstGeom prst="rect">
                      <a:avLst/>
                    </a:prstGeom>
                  </pic:spPr>
                </pic:pic>
              </a:graphicData>
            </a:graphic>
          </wp:inline>
        </w:drawing>
      </w:r>
      <w:bookmarkStart w:id="251" w:name="_Toc166757527"/>
      <w:bookmarkStart w:id="252" w:name="_Toc166787438"/>
    </w:p>
    <w:p w14:paraId="25E1B3FB" w14:textId="419206F8" w:rsidR="004D0D48" w:rsidRPr="007A3888" w:rsidRDefault="004D0D48" w:rsidP="007A3888">
      <w:pPr>
        <w:pStyle w:val="Cita"/>
      </w:pPr>
      <w:bookmarkStart w:id="253" w:name="_Toc167237818"/>
      <w:r w:rsidRPr="00952F45">
        <w:rPr>
          <w:rFonts w:cs="Times New Roman"/>
        </w:rPr>
        <w:t xml:space="preserve">Figura </w:t>
      </w:r>
      <w:r w:rsidR="00011A16">
        <w:rPr>
          <w:rFonts w:cs="Times New Roman"/>
        </w:rPr>
        <w:fldChar w:fldCharType="begin"/>
      </w:r>
      <w:r w:rsidR="00011A16">
        <w:rPr>
          <w:rFonts w:cs="Times New Roman"/>
        </w:rPr>
        <w:instrText xml:space="preserve"> SEQ figura \* ARABIC </w:instrText>
      </w:r>
      <w:r w:rsidR="00011A16">
        <w:rPr>
          <w:rFonts w:cs="Times New Roman"/>
        </w:rPr>
        <w:fldChar w:fldCharType="separate"/>
      </w:r>
      <w:r w:rsidR="009B0259">
        <w:rPr>
          <w:rFonts w:cs="Times New Roman"/>
          <w:noProof/>
        </w:rPr>
        <w:t>33</w:t>
      </w:r>
      <w:r w:rsidR="00011A16">
        <w:rPr>
          <w:rFonts w:cs="Times New Roman"/>
        </w:rPr>
        <w:fldChar w:fldCharType="end"/>
      </w:r>
      <w:r w:rsidRPr="00952F45">
        <w:rPr>
          <w:rFonts w:cs="Times New Roman"/>
        </w:rPr>
        <w:t xml:space="preserve">. Sensor TDS en </w:t>
      </w:r>
      <w:proofErr w:type="spellStart"/>
      <w:r w:rsidRPr="00952F45">
        <w:rPr>
          <w:rFonts w:cs="Times New Roman"/>
        </w:rPr>
        <w:t>Aliexpress</w:t>
      </w:r>
      <w:proofErr w:type="spellEnd"/>
      <w:r w:rsidRPr="00952F45">
        <w:rPr>
          <w:rFonts w:cs="Times New Roman"/>
        </w:rPr>
        <w:br/>
        <w:t>Fuente: [</w:t>
      </w:r>
      <w:r w:rsidR="00CD5069" w:rsidRPr="00952F45">
        <w:rPr>
          <w:rFonts w:cs="Times New Roman"/>
        </w:rPr>
        <w:t>7</w:t>
      </w:r>
      <w:r w:rsidR="00C1693F">
        <w:t>4</w:t>
      </w:r>
      <w:r w:rsidRPr="00952F45">
        <w:rPr>
          <w:rFonts w:cs="Times New Roman"/>
        </w:rPr>
        <w:t>]</w:t>
      </w:r>
      <w:bookmarkEnd w:id="251"/>
      <w:bookmarkEnd w:id="252"/>
      <w:bookmarkEnd w:id="253"/>
      <w:r w:rsidR="00A939BB">
        <w:br w:type="page"/>
      </w:r>
    </w:p>
    <w:p w14:paraId="034990A8" w14:textId="77777777" w:rsidR="005C53E5" w:rsidRDefault="005C53E5" w:rsidP="00D901FE">
      <w:pPr>
        <w:pStyle w:val="Ttulo3"/>
      </w:pPr>
      <w:bookmarkStart w:id="254" w:name="_Toc167237687"/>
      <w:r>
        <w:lastRenderedPageBreak/>
        <w:t>Sensor de temperatura</w:t>
      </w:r>
      <w:bookmarkEnd w:id="254"/>
      <w:r>
        <w:t xml:space="preserve"> </w:t>
      </w:r>
    </w:p>
    <w:p w14:paraId="1DF11624" w14:textId="6282730D" w:rsidR="005C53E5" w:rsidRPr="00A939BB" w:rsidRDefault="005C53E5" w:rsidP="00A939BB">
      <w:pPr>
        <w:pStyle w:val="Texto"/>
      </w:pPr>
      <w:r w:rsidRPr="00A939BB">
        <w:t xml:space="preserve">El sensor de temperatura DS18B20, al que </w:t>
      </w:r>
      <w:r w:rsidR="005917C8">
        <w:t>se hace</w:t>
      </w:r>
      <w:r w:rsidRPr="00A939BB">
        <w:t xml:space="preserve"> referencia repetidamente en el documento, se analiza mediante un proceso comparativo similar al de los otros sensores, excepto el sensor de oxígeno disuelto, empleando dos proveedores diferentes: Amazon y </w:t>
      </w:r>
      <w:proofErr w:type="spellStart"/>
      <w:r w:rsidRPr="00A939BB">
        <w:t>AliExpress</w:t>
      </w:r>
      <w:proofErr w:type="spellEnd"/>
      <w:r w:rsidRPr="00A939BB">
        <w:t xml:space="preserve">. Se adquirieron versiones de ambos proveedores para llevar a cabo una evaluación que determine la calidad y funcionalidad de estos dispositivos. Esta comparativa nos ayuda a determinar si las diferencias de precio tienen un impacto significativo en aspectos como la calidad del material y la precisión del sensor, más allá de la procedencia de la compra o del tiempo de entrega. Para una apreciación más detallada de las diferencias en términos de precio y características visuales, se recomienda consultar la figura </w:t>
      </w:r>
      <w:r w:rsidR="00A939BB" w:rsidRPr="00A939BB">
        <w:fldChar w:fldCharType="begin"/>
      </w:r>
      <w:r w:rsidR="00A939BB" w:rsidRPr="00A939BB">
        <w:instrText xml:space="preserve"> SEQ vease_la_figura \* ARABIC </w:instrText>
      </w:r>
      <w:r w:rsidR="00A939BB" w:rsidRPr="00A939BB">
        <w:fldChar w:fldCharType="separate"/>
      </w:r>
      <w:r w:rsidR="009B0259">
        <w:rPr>
          <w:noProof/>
        </w:rPr>
        <w:t>34</w:t>
      </w:r>
      <w:r w:rsidR="00A939BB" w:rsidRPr="00A939BB">
        <w:fldChar w:fldCharType="end"/>
      </w:r>
      <w:r w:rsidR="00A939BB" w:rsidRPr="00A939BB">
        <w:t xml:space="preserve"> </w:t>
      </w:r>
      <w:r w:rsidRPr="00A939BB">
        <w:t xml:space="preserve">para la versión de Amazon y la figura </w:t>
      </w:r>
      <w:r w:rsidR="00A939BB" w:rsidRPr="00A939BB">
        <w:fldChar w:fldCharType="begin"/>
      </w:r>
      <w:r w:rsidR="00A939BB" w:rsidRPr="00A939BB">
        <w:instrText xml:space="preserve"> SEQ vease_la_figura \* ARABIC </w:instrText>
      </w:r>
      <w:r w:rsidR="00A939BB" w:rsidRPr="00A939BB">
        <w:fldChar w:fldCharType="separate"/>
      </w:r>
      <w:r w:rsidR="009B0259">
        <w:rPr>
          <w:noProof/>
        </w:rPr>
        <w:t>35</w:t>
      </w:r>
      <w:r w:rsidR="00A939BB" w:rsidRPr="00A939BB">
        <w:fldChar w:fldCharType="end"/>
      </w:r>
      <w:r w:rsidR="00A939BB" w:rsidRPr="00A939BB">
        <w:t xml:space="preserve"> </w:t>
      </w:r>
      <w:r w:rsidRPr="00A939BB">
        <w:t xml:space="preserve">para la versión de </w:t>
      </w:r>
      <w:proofErr w:type="spellStart"/>
      <w:r w:rsidRPr="00A939BB">
        <w:t>AliExpress</w:t>
      </w:r>
      <w:proofErr w:type="spellEnd"/>
      <w:r w:rsidRPr="00A939BB">
        <w:t>.</w:t>
      </w:r>
    </w:p>
    <w:p w14:paraId="667582C9" w14:textId="219D0313" w:rsidR="00BF2544" w:rsidRDefault="00BF2544" w:rsidP="00987E5B">
      <w:pPr>
        <w:pStyle w:val="Cita"/>
      </w:pPr>
      <w:r w:rsidRPr="00BF2544">
        <w:rPr>
          <w:noProof/>
        </w:rPr>
        <w:drawing>
          <wp:inline distT="0" distB="0" distL="0" distR="0" wp14:anchorId="1F8BBFEE" wp14:editId="1506CC73">
            <wp:extent cx="5798687" cy="3031299"/>
            <wp:effectExtent l="0" t="0" r="0" b="0"/>
            <wp:docPr id="130754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685" name="Imagen 1" descr="Texto&#10;&#10;Descripción generada automáticamente"/>
                    <pic:cNvPicPr/>
                  </pic:nvPicPr>
                  <pic:blipFill>
                    <a:blip r:embed="rId51"/>
                    <a:stretch>
                      <a:fillRect/>
                    </a:stretch>
                  </pic:blipFill>
                  <pic:spPr>
                    <a:xfrm>
                      <a:off x="0" y="0"/>
                      <a:ext cx="5816539" cy="3040631"/>
                    </a:xfrm>
                    <a:prstGeom prst="rect">
                      <a:avLst/>
                    </a:prstGeom>
                  </pic:spPr>
                </pic:pic>
              </a:graphicData>
            </a:graphic>
          </wp:inline>
        </w:drawing>
      </w:r>
    </w:p>
    <w:p w14:paraId="2D68B7BF" w14:textId="7217225A" w:rsidR="00BF2544" w:rsidRDefault="00BF2544" w:rsidP="00987E5B">
      <w:pPr>
        <w:pStyle w:val="Cita"/>
      </w:pPr>
      <w:bookmarkStart w:id="255" w:name="_Toc166757528"/>
      <w:bookmarkStart w:id="256" w:name="_Toc166787439"/>
      <w:bookmarkStart w:id="257" w:name="_Toc167237819"/>
      <w:r>
        <w:t xml:space="preserve">Figura </w:t>
      </w:r>
      <w:r w:rsidR="00011A16">
        <w:fldChar w:fldCharType="begin"/>
      </w:r>
      <w:r w:rsidR="00011A16">
        <w:instrText xml:space="preserve"> SEQ figura \* ARABIC </w:instrText>
      </w:r>
      <w:r w:rsidR="00011A16">
        <w:fldChar w:fldCharType="separate"/>
      </w:r>
      <w:r w:rsidR="009B0259">
        <w:rPr>
          <w:noProof/>
        </w:rPr>
        <w:t>34</w:t>
      </w:r>
      <w:r w:rsidR="00011A16">
        <w:fldChar w:fldCharType="end"/>
      </w:r>
      <w:r>
        <w:t xml:space="preserve">. </w:t>
      </w:r>
      <w:r w:rsidRPr="001A2A71">
        <w:t>Sensor de temperatura DS18B20 en Amazon</w:t>
      </w:r>
      <w:r>
        <w:br/>
      </w:r>
      <w:r w:rsidR="005C53E5" w:rsidRPr="005C53E5">
        <w:t>Fuente: [</w:t>
      </w:r>
      <w:r w:rsidR="002E725B">
        <w:t>49</w:t>
      </w:r>
      <w:r w:rsidR="005C53E5" w:rsidRPr="005C53E5">
        <w:t>]</w:t>
      </w:r>
      <w:bookmarkEnd w:id="255"/>
      <w:bookmarkEnd w:id="256"/>
      <w:bookmarkEnd w:id="257"/>
      <w:r w:rsidR="005C53E5" w:rsidRPr="005C53E5">
        <w:t xml:space="preserve"> </w:t>
      </w:r>
    </w:p>
    <w:p w14:paraId="20EAA7D2" w14:textId="666D1165" w:rsidR="00BF2544" w:rsidRDefault="00CF4302" w:rsidP="00987E5B">
      <w:pPr>
        <w:pStyle w:val="Cita"/>
      </w:pPr>
      <w:r w:rsidRPr="00CF4302">
        <w:rPr>
          <w:noProof/>
        </w:rPr>
        <w:lastRenderedPageBreak/>
        <w:drawing>
          <wp:inline distT="0" distB="0" distL="0" distR="0" wp14:anchorId="014144A9" wp14:editId="17A10ABD">
            <wp:extent cx="5842082" cy="2730674"/>
            <wp:effectExtent l="0" t="0" r="6350" b="0"/>
            <wp:docPr id="19873940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4047" name="Imagen 1" descr="Texto&#10;&#10;Descripción generada automáticamente"/>
                    <pic:cNvPicPr/>
                  </pic:nvPicPr>
                  <pic:blipFill>
                    <a:blip r:embed="rId52"/>
                    <a:stretch>
                      <a:fillRect/>
                    </a:stretch>
                  </pic:blipFill>
                  <pic:spPr>
                    <a:xfrm>
                      <a:off x="0" y="0"/>
                      <a:ext cx="5854549" cy="2736501"/>
                    </a:xfrm>
                    <a:prstGeom prst="rect">
                      <a:avLst/>
                    </a:prstGeom>
                  </pic:spPr>
                </pic:pic>
              </a:graphicData>
            </a:graphic>
          </wp:inline>
        </w:drawing>
      </w:r>
    </w:p>
    <w:p w14:paraId="44EB1FEC" w14:textId="1A74ABD6" w:rsidR="005C53E5" w:rsidRPr="005C53E5" w:rsidRDefault="00CF4302" w:rsidP="00987E5B">
      <w:pPr>
        <w:pStyle w:val="Cita"/>
      </w:pPr>
      <w:bookmarkStart w:id="258" w:name="_Toc166757529"/>
      <w:bookmarkStart w:id="259" w:name="_Toc166787440"/>
      <w:bookmarkStart w:id="260" w:name="_Toc167237820"/>
      <w:r>
        <w:t xml:space="preserve">Figura </w:t>
      </w:r>
      <w:r w:rsidR="00011A16">
        <w:fldChar w:fldCharType="begin"/>
      </w:r>
      <w:r w:rsidR="00011A16">
        <w:instrText xml:space="preserve"> SEQ figura \* ARABIC </w:instrText>
      </w:r>
      <w:r w:rsidR="00011A16">
        <w:fldChar w:fldCharType="separate"/>
      </w:r>
      <w:r w:rsidR="009B0259">
        <w:rPr>
          <w:noProof/>
        </w:rPr>
        <w:t>35</w:t>
      </w:r>
      <w:r w:rsidR="00011A16">
        <w:fldChar w:fldCharType="end"/>
      </w:r>
      <w:r>
        <w:t xml:space="preserve">. </w:t>
      </w:r>
      <w:r w:rsidRPr="00DC7DDC">
        <w:t xml:space="preserve">Sensor de temperatura DS18B20 en </w:t>
      </w:r>
      <w:proofErr w:type="spellStart"/>
      <w:r w:rsidRPr="00DC7DDC">
        <w:t>AliExpress</w:t>
      </w:r>
      <w:proofErr w:type="spellEnd"/>
      <w:r>
        <w:br/>
      </w:r>
      <w:r w:rsidR="005C53E5" w:rsidRPr="005C53E5">
        <w:t>Fuente: [</w:t>
      </w:r>
      <w:r w:rsidR="00E04513">
        <w:t>7</w:t>
      </w:r>
      <w:r w:rsidR="00820EA4">
        <w:t>3</w:t>
      </w:r>
      <w:r w:rsidR="005C53E5" w:rsidRPr="005C53E5">
        <w:t>]</w:t>
      </w:r>
      <w:bookmarkEnd w:id="258"/>
      <w:bookmarkEnd w:id="259"/>
      <w:bookmarkEnd w:id="260"/>
    </w:p>
    <w:p w14:paraId="53D8DAAC" w14:textId="17F39B57" w:rsidR="00D856ED" w:rsidRDefault="00885C5C" w:rsidP="00891217">
      <w:pPr>
        <w:pStyle w:val="Texto"/>
      </w:pPr>
      <w:r>
        <w:t>Se continua</w:t>
      </w:r>
      <w:r w:rsidR="005C53E5" w:rsidRPr="005C53E5">
        <w:t xml:space="preserve"> con las pruebas unitarias para verificar el desempeño de cada sensor, evaluando su fiabilidad y precisión bajo diversas condiciones de operación.</w:t>
      </w:r>
    </w:p>
    <w:p w14:paraId="22543E11" w14:textId="242F5057" w:rsidR="005C53E5" w:rsidRPr="00D856ED" w:rsidRDefault="00D856ED" w:rsidP="00D856ED">
      <w:pPr>
        <w:spacing w:after="160" w:line="259" w:lineRule="auto"/>
        <w:rPr>
          <w:rFonts w:ascii="Times New Roman" w:hAnsi="Times New Roman"/>
        </w:rPr>
      </w:pPr>
      <w:r>
        <w:br w:type="page"/>
      </w:r>
    </w:p>
    <w:p w14:paraId="651F88B1" w14:textId="77777777" w:rsidR="000A461A" w:rsidRPr="000A461A" w:rsidRDefault="000A461A" w:rsidP="00D901FE">
      <w:pPr>
        <w:pStyle w:val="Ttulo2"/>
      </w:pPr>
      <w:bookmarkStart w:id="261" w:name="_Toc167237688"/>
      <w:r w:rsidRPr="000A461A">
        <w:lastRenderedPageBreak/>
        <w:t>Características técnicas de los sensores</w:t>
      </w:r>
      <w:bookmarkEnd w:id="261"/>
      <w:r w:rsidRPr="000A461A">
        <w:t xml:space="preserve"> </w:t>
      </w:r>
    </w:p>
    <w:p w14:paraId="05CBE48B" w14:textId="3651B597" w:rsidR="000A461A" w:rsidRDefault="000A461A" w:rsidP="000A461A">
      <w:pPr>
        <w:pStyle w:val="Texto"/>
      </w:pPr>
      <w:r>
        <w:t xml:space="preserve">Dentro de los sensores que </w:t>
      </w:r>
      <w:r w:rsidR="00E6639B">
        <w:t xml:space="preserve">están considerados se </w:t>
      </w:r>
      <w:r>
        <w:t>aclarar</w:t>
      </w:r>
      <w:r w:rsidR="00E6639B">
        <w:t>an</w:t>
      </w:r>
      <w:r>
        <w:t xml:space="preserve"> las características técnicas que estos tienen las cuales presentaremos a continuación</w:t>
      </w:r>
    </w:p>
    <w:p w14:paraId="7A0B4DBB" w14:textId="77777777" w:rsidR="000A461A" w:rsidRPr="00891217" w:rsidRDefault="000A461A" w:rsidP="00D901FE">
      <w:pPr>
        <w:pStyle w:val="Ttulo3"/>
      </w:pPr>
      <w:bookmarkStart w:id="262" w:name="_Toc167237689"/>
      <w:r w:rsidRPr="00B50126">
        <w:t>Sensor de pH</w:t>
      </w:r>
      <w:bookmarkEnd w:id="262"/>
    </w:p>
    <w:p w14:paraId="1EB209B4" w14:textId="77777777" w:rsidR="000A461A" w:rsidRPr="00B50126" w:rsidRDefault="000A461A" w:rsidP="000A461A">
      <w:pPr>
        <w:pStyle w:val="Texto"/>
      </w:pPr>
      <w:r w:rsidRPr="00B50126">
        <w:t xml:space="preserve">El módulo sensor de pH que </w:t>
      </w:r>
      <w:r>
        <w:t>se eligió</w:t>
      </w:r>
      <w:r w:rsidRPr="00B50126">
        <w:t xml:space="preserve"> de DIPMECATRÓNICA [44] cuenta con las siguientes características para su funcionamiento: </w:t>
      </w:r>
    </w:p>
    <w:p w14:paraId="2F2B0127" w14:textId="77777777" w:rsidR="000A461A" w:rsidRPr="00B50126" w:rsidRDefault="000A461A" w:rsidP="00C12338">
      <w:pPr>
        <w:pStyle w:val="Texto"/>
        <w:numPr>
          <w:ilvl w:val="0"/>
          <w:numId w:val="11"/>
        </w:numPr>
      </w:pPr>
      <w:r w:rsidRPr="00B50126">
        <w:t>Alimentación: 5.00 V</w:t>
      </w:r>
    </w:p>
    <w:p w14:paraId="1FD808F1" w14:textId="77777777" w:rsidR="000A461A" w:rsidRPr="00B50126" w:rsidRDefault="000A461A" w:rsidP="00C12338">
      <w:pPr>
        <w:pStyle w:val="Texto"/>
        <w:numPr>
          <w:ilvl w:val="0"/>
          <w:numId w:val="11"/>
        </w:numPr>
      </w:pPr>
      <w:r w:rsidRPr="00B50126">
        <w:t>Consumo: 5-10 mA</w:t>
      </w:r>
    </w:p>
    <w:p w14:paraId="3DDBBBE0" w14:textId="77777777" w:rsidR="000A461A" w:rsidRPr="00B50126" w:rsidRDefault="000A461A" w:rsidP="00C12338">
      <w:pPr>
        <w:pStyle w:val="Texto"/>
        <w:numPr>
          <w:ilvl w:val="0"/>
          <w:numId w:val="11"/>
        </w:numPr>
      </w:pPr>
      <w:r w:rsidRPr="00B50126">
        <w:t>Rango de medición: 0-14 pH</w:t>
      </w:r>
    </w:p>
    <w:p w14:paraId="31C34E4D" w14:textId="77777777" w:rsidR="000A461A" w:rsidRPr="00B50126" w:rsidRDefault="000A461A" w:rsidP="00C12338">
      <w:pPr>
        <w:pStyle w:val="Texto"/>
        <w:numPr>
          <w:ilvl w:val="0"/>
          <w:numId w:val="11"/>
        </w:numPr>
      </w:pPr>
      <w:r w:rsidRPr="00B50126">
        <w:t>Temperatura de medición: 0-80 °C</w:t>
      </w:r>
    </w:p>
    <w:p w14:paraId="2C9FB637" w14:textId="77777777" w:rsidR="000A461A" w:rsidRPr="00B50126" w:rsidRDefault="000A461A" w:rsidP="00C12338">
      <w:pPr>
        <w:pStyle w:val="Texto"/>
        <w:numPr>
          <w:ilvl w:val="0"/>
          <w:numId w:val="11"/>
        </w:numPr>
      </w:pPr>
      <w:r w:rsidRPr="00B50126">
        <w:t xml:space="preserve">Precisión: ± 0.1 pH (25 °C) </w:t>
      </w:r>
    </w:p>
    <w:p w14:paraId="061E3872" w14:textId="77777777" w:rsidR="000A461A" w:rsidRPr="00B50126" w:rsidRDefault="000A461A" w:rsidP="00C12338">
      <w:pPr>
        <w:pStyle w:val="Texto"/>
        <w:numPr>
          <w:ilvl w:val="0"/>
          <w:numId w:val="11"/>
        </w:numPr>
      </w:pPr>
      <w:r w:rsidRPr="00B50126">
        <w:t>Tiempo de respuesta: &lt;= 5s</w:t>
      </w:r>
    </w:p>
    <w:p w14:paraId="5068266F" w14:textId="77777777" w:rsidR="000A461A" w:rsidRPr="00B50126" w:rsidRDefault="000A461A" w:rsidP="00C12338">
      <w:pPr>
        <w:pStyle w:val="Texto"/>
        <w:numPr>
          <w:ilvl w:val="0"/>
          <w:numId w:val="11"/>
        </w:numPr>
      </w:pPr>
      <w:r w:rsidRPr="00B50126">
        <w:t>Sonda de pH con conector BNC</w:t>
      </w:r>
    </w:p>
    <w:p w14:paraId="469752EE" w14:textId="77777777" w:rsidR="000A461A" w:rsidRPr="00B50126" w:rsidRDefault="000A461A" w:rsidP="00C12338">
      <w:pPr>
        <w:pStyle w:val="Texto"/>
        <w:numPr>
          <w:ilvl w:val="0"/>
          <w:numId w:val="11"/>
        </w:numPr>
      </w:pPr>
      <w:r w:rsidRPr="00B50126">
        <w:t>Ajuste de ganancia</w:t>
      </w:r>
    </w:p>
    <w:p w14:paraId="36554FCD" w14:textId="77777777" w:rsidR="000A461A" w:rsidRPr="00B50126" w:rsidRDefault="000A461A" w:rsidP="00C12338">
      <w:pPr>
        <w:pStyle w:val="Texto"/>
        <w:numPr>
          <w:ilvl w:val="0"/>
          <w:numId w:val="11"/>
        </w:numPr>
      </w:pPr>
      <w:r w:rsidRPr="00B50126">
        <w:t xml:space="preserve">Indicador LED </w:t>
      </w:r>
    </w:p>
    <w:p w14:paraId="01E32F10" w14:textId="77777777" w:rsidR="000A461A" w:rsidRPr="00B50126" w:rsidRDefault="000A461A" w:rsidP="00C12338">
      <w:pPr>
        <w:pStyle w:val="Texto"/>
        <w:numPr>
          <w:ilvl w:val="0"/>
          <w:numId w:val="11"/>
        </w:numPr>
      </w:pPr>
      <w:r w:rsidRPr="00B50126">
        <w:t>Rango de temperatura: 0 – 60 °C</w:t>
      </w:r>
    </w:p>
    <w:p w14:paraId="03912626" w14:textId="4383326B" w:rsidR="000A461A" w:rsidRPr="00B50126" w:rsidRDefault="000A461A" w:rsidP="00A939BB">
      <w:pPr>
        <w:pStyle w:val="Texto"/>
      </w:pPr>
      <w:r w:rsidRPr="00B50126">
        <w:t>Cuenta con un potenciómetro de offset el cual te ayuda a calibrar la medición de pH, mientras que el otro potenciómetro controla la salida Do la cual se activa cuando el pH haya alcanzado el límite que se haya configurado a través del potenciómetro.</w:t>
      </w:r>
      <w:r>
        <w:t xml:space="preserve"> Esto se puede observar mejor en la figura </w:t>
      </w:r>
      <w:r w:rsidR="00A939BB">
        <w:fldChar w:fldCharType="begin"/>
      </w:r>
      <w:r w:rsidR="00A939BB">
        <w:instrText xml:space="preserve"> SEQ vease_la_figura \* ARABIC </w:instrText>
      </w:r>
      <w:r w:rsidR="00A939BB">
        <w:fldChar w:fldCharType="separate"/>
      </w:r>
      <w:r w:rsidR="009B0259">
        <w:rPr>
          <w:noProof/>
        </w:rPr>
        <w:t>36</w:t>
      </w:r>
      <w:r w:rsidR="00A939BB">
        <w:fldChar w:fldCharType="end"/>
      </w:r>
      <w:r w:rsidR="00A939BB">
        <w:t xml:space="preserve"> </w:t>
      </w:r>
      <w:r>
        <w:t xml:space="preserve">y </w:t>
      </w:r>
      <w:r w:rsidR="00A939BB">
        <w:fldChar w:fldCharType="begin"/>
      </w:r>
      <w:r w:rsidR="00A939BB">
        <w:instrText xml:space="preserve"> SEQ vease_la_figura \* ARABIC </w:instrText>
      </w:r>
      <w:r w:rsidR="00A939BB">
        <w:fldChar w:fldCharType="separate"/>
      </w:r>
      <w:r w:rsidR="009B0259">
        <w:rPr>
          <w:noProof/>
        </w:rPr>
        <w:t>37</w:t>
      </w:r>
      <w:r w:rsidR="00A939BB">
        <w:fldChar w:fldCharType="end"/>
      </w:r>
      <w:r w:rsidR="00A939BB">
        <w:t>.</w:t>
      </w:r>
    </w:p>
    <w:p w14:paraId="70A1A754" w14:textId="77777777" w:rsidR="00BF5329" w:rsidRDefault="000A461A" w:rsidP="00987E5B">
      <w:pPr>
        <w:pStyle w:val="Cita"/>
      </w:pPr>
      <w:r w:rsidRPr="00B50126">
        <w:rPr>
          <w:noProof/>
        </w:rPr>
        <w:drawing>
          <wp:inline distT="0" distB="0" distL="0" distR="0" wp14:anchorId="15C9661C" wp14:editId="566784DB">
            <wp:extent cx="2688336" cy="1719840"/>
            <wp:effectExtent l="0" t="0" r="0" b="0"/>
            <wp:docPr id="201517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76006" name=""/>
                    <pic:cNvPicPr/>
                  </pic:nvPicPr>
                  <pic:blipFill>
                    <a:blip r:embed="rId53"/>
                    <a:stretch>
                      <a:fillRect/>
                    </a:stretch>
                  </pic:blipFill>
                  <pic:spPr>
                    <a:xfrm>
                      <a:off x="0" y="0"/>
                      <a:ext cx="2701004" cy="1727944"/>
                    </a:xfrm>
                    <a:prstGeom prst="rect">
                      <a:avLst/>
                    </a:prstGeom>
                  </pic:spPr>
                </pic:pic>
              </a:graphicData>
            </a:graphic>
          </wp:inline>
        </w:drawing>
      </w:r>
      <w:bookmarkStart w:id="263" w:name="_Toc166787441"/>
      <w:bookmarkStart w:id="264" w:name="_Toc166757530"/>
    </w:p>
    <w:p w14:paraId="2FBA2887" w14:textId="7BEA941F" w:rsidR="00CC1513" w:rsidRPr="00987E5B" w:rsidRDefault="000A461A" w:rsidP="00987E5B">
      <w:pPr>
        <w:pStyle w:val="Cita"/>
      </w:pPr>
      <w:bookmarkStart w:id="265" w:name="_Toc167237821"/>
      <w:r w:rsidRPr="00987E5B">
        <w:t xml:space="preserve">Figura </w:t>
      </w:r>
      <w:r w:rsidR="00011A16">
        <w:fldChar w:fldCharType="begin"/>
      </w:r>
      <w:r w:rsidR="00011A16">
        <w:instrText xml:space="preserve"> SEQ figura \* ARABIC </w:instrText>
      </w:r>
      <w:r w:rsidR="00011A16">
        <w:fldChar w:fldCharType="separate"/>
      </w:r>
      <w:r w:rsidR="009B0259">
        <w:rPr>
          <w:noProof/>
        </w:rPr>
        <w:t>36</w:t>
      </w:r>
      <w:r w:rsidR="00011A16">
        <w:fldChar w:fldCharType="end"/>
      </w:r>
      <w:r w:rsidRPr="00987E5B">
        <w:t>. Sensor de pH</w:t>
      </w:r>
      <w:r w:rsidRPr="00987E5B">
        <w:br/>
        <w:t>Fuente: [44].</w:t>
      </w:r>
      <w:bookmarkEnd w:id="263"/>
      <w:bookmarkEnd w:id="265"/>
    </w:p>
    <w:p w14:paraId="409B54DB" w14:textId="0158F73D" w:rsidR="000A461A" w:rsidRPr="00987E5B" w:rsidRDefault="000A461A" w:rsidP="00987E5B">
      <w:pPr>
        <w:pStyle w:val="Cita"/>
      </w:pPr>
      <w:r w:rsidRPr="00987E5B">
        <w:rPr>
          <w:noProof/>
        </w:rPr>
        <w:lastRenderedPageBreak/>
        <w:drawing>
          <wp:inline distT="0" distB="0" distL="0" distR="0" wp14:anchorId="5AF1D3BB" wp14:editId="0E7A99A5">
            <wp:extent cx="5974915" cy="4341621"/>
            <wp:effectExtent l="0" t="0" r="6985" b="1905"/>
            <wp:docPr id="197907565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729" name="Imagen 3" descr="Diagrama&#10;&#10;Descripción generada automá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t="23272" b="4064"/>
                    <a:stretch/>
                  </pic:blipFill>
                  <pic:spPr bwMode="auto">
                    <a:xfrm>
                      <a:off x="0" y="0"/>
                      <a:ext cx="6006384" cy="4364488"/>
                    </a:xfrm>
                    <a:prstGeom prst="rect">
                      <a:avLst/>
                    </a:prstGeom>
                    <a:noFill/>
                    <a:ln>
                      <a:noFill/>
                    </a:ln>
                    <a:extLst>
                      <a:ext uri="{53640926-AAD7-44D8-BBD7-CCE9431645EC}">
                        <a14:shadowObscured xmlns:a14="http://schemas.microsoft.com/office/drawing/2010/main"/>
                      </a:ext>
                    </a:extLst>
                  </pic:spPr>
                </pic:pic>
              </a:graphicData>
            </a:graphic>
          </wp:inline>
        </w:drawing>
      </w:r>
      <w:bookmarkEnd w:id="264"/>
    </w:p>
    <w:p w14:paraId="22131BEB" w14:textId="5888ACDD" w:rsidR="007A3888" w:rsidRPr="00BF7C16" w:rsidRDefault="000A461A" w:rsidP="00BF7C16">
      <w:pPr>
        <w:pStyle w:val="Cita"/>
      </w:pPr>
      <w:bookmarkStart w:id="266" w:name="_Toc166757531"/>
      <w:bookmarkStart w:id="267" w:name="_Toc166787442"/>
      <w:bookmarkStart w:id="268" w:name="_Toc167237822"/>
      <w:r w:rsidRPr="00987E5B">
        <w:t xml:space="preserve">Figura </w:t>
      </w:r>
      <w:r w:rsidR="00011A16">
        <w:fldChar w:fldCharType="begin"/>
      </w:r>
      <w:r w:rsidR="00011A16">
        <w:instrText xml:space="preserve"> SEQ figura \* ARABIC </w:instrText>
      </w:r>
      <w:r w:rsidR="00011A16">
        <w:fldChar w:fldCharType="separate"/>
      </w:r>
      <w:r w:rsidR="009B0259">
        <w:rPr>
          <w:noProof/>
        </w:rPr>
        <w:t>37</w:t>
      </w:r>
      <w:r w:rsidR="00011A16">
        <w:fldChar w:fldCharType="end"/>
      </w:r>
      <w:r w:rsidRPr="00987E5B">
        <w:t>. Pines del sensor de pH</w:t>
      </w:r>
      <w:r w:rsidRPr="00987E5B">
        <w:br/>
        <w:t>Fuente: [44].</w:t>
      </w:r>
      <w:bookmarkEnd w:id="266"/>
      <w:bookmarkEnd w:id="267"/>
      <w:bookmarkEnd w:id="268"/>
    </w:p>
    <w:p w14:paraId="766299A1" w14:textId="77777777" w:rsidR="007A3888" w:rsidRDefault="007A3888">
      <w:pPr>
        <w:spacing w:after="160" w:line="259" w:lineRule="auto"/>
        <w:rPr>
          <w:rFonts w:ascii="Times New Roman" w:hAnsi="Times New Roman"/>
          <w:i/>
          <w:iCs/>
          <w:color w:val="404040" w:themeColor="text1" w:themeTint="BF"/>
        </w:rPr>
      </w:pPr>
      <w:r>
        <w:br w:type="page"/>
      </w:r>
    </w:p>
    <w:p w14:paraId="4E44B3F0" w14:textId="77777777" w:rsidR="000A461A" w:rsidRPr="00987E5B" w:rsidRDefault="000A461A" w:rsidP="00987E5B">
      <w:pPr>
        <w:pStyle w:val="Cita"/>
      </w:pPr>
    </w:p>
    <w:p w14:paraId="5222CF5A" w14:textId="77777777" w:rsidR="000A461A" w:rsidRPr="00B50126" w:rsidRDefault="000A461A" w:rsidP="00D901FE">
      <w:pPr>
        <w:pStyle w:val="Ttulo3"/>
      </w:pPr>
      <w:bookmarkStart w:id="269" w:name="_Toc167237690"/>
      <w:r w:rsidRPr="00B50126">
        <w:t>Sensor de oxígeno disuelto</w:t>
      </w:r>
      <w:bookmarkEnd w:id="269"/>
    </w:p>
    <w:p w14:paraId="1C798664" w14:textId="5CAB3152" w:rsidR="000A461A" w:rsidRPr="00B50126" w:rsidRDefault="000A461A" w:rsidP="000A461A">
      <w:pPr>
        <w:pStyle w:val="Texto"/>
      </w:pPr>
      <w:r w:rsidRPr="00B50126">
        <w:t xml:space="preserve">La clase de medidores analógicos </w:t>
      </w:r>
      <w:proofErr w:type="spellStart"/>
      <w:r w:rsidRPr="00B50126">
        <w:t>Gravity</w:t>
      </w:r>
      <w:proofErr w:type="spellEnd"/>
      <w:r w:rsidRPr="00B50126">
        <w:t xml:space="preserve"> ofrece al ingeniero eléctrico una solución de bajo costo para mediciones tradicionalmente costosas. Este dispositivo le brinda al ingeniero acceso a la interfaz analógica (AFE) de la tecnología de detección de oxígeno disuelto de Atlas </w:t>
      </w:r>
      <w:proofErr w:type="spellStart"/>
      <w:r w:rsidRPr="00B50126">
        <w:t>Scientifics</w:t>
      </w:r>
      <w:proofErr w:type="spellEnd"/>
      <w:r w:rsidRPr="00B50126">
        <w:t xml:space="preserve"> sin el costo adicional que conlleva el procesamiento matemático complejo.</w:t>
      </w:r>
    </w:p>
    <w:p w14:paraId="7D2563DF" w14:textId="5316A4AB" w:rsidR="000A461A" w:rsidRDefault="000A461A" w:rsidP="00980A53">
      <w:pPr>
        <w:pStyle w:val="Texto"/>
      </w:pPr>
      <w:r w:rsidRPr="00B50126">
        <w:t xml:space="preserve">El medidor analógico de oxígeno disuelto </w:t>
      </w:r>
      <w:proofErr w:type="spellStart"/>
      <w:r w:rsidRPr="00B50126">
        <w:t>Gravity</w:t>
      </w:r>
      <w:proofErr w:type="spellEnd"/>
      <w:r>
        <w:t>, véase en la figura</w:t>
      </w:r>
      <w:r w:rsidR="00FB11FF">
        <w:t xml:space="preserve"> </w:t>
      </w:r>
      <w:r w:rsidR="00980A53">
        <w:fldChar w:fldCharType="begin"/>
      </w:r>
      <w:r w:rsidR="00980A53">
        <w:instrText xml:space="preserve"> SEQ vease_la_figura \* ARABIC </w:instrText>
      </w:r>
      <w:r w:rsidR="00980A53">
        <w:fldChar w:fldCharType="separate"/>
      </w:r>
      <w:r w:rsidR="009B0259">
        <w:rPr>
          <w:noProof/>
        </w:rPr>
        <w:t>38</w:t>
      </w:r>
      <w:r w:rsidR="00980A53">
        <w:fldChar w:fldCharType="end"/>
      </w:r>
      <w:r>
        <w:t>,</w:t>
      </w:r>
      <w:r w:rsidRPr="00B50126">
        <w:t xml:space="preserve"> ha sido especialmente diseñado para leer el voltaje que sale de un D.O. galvánico. sonda sin dañar la sonda; Esto se hace mediante una combinación de eventos de carga y lectura de alta impedancia. Donde se lee un voltaje de la sonda y luego se envía un voltaje a la sonda. Este proceso de ida y vuelta extiende drásticamente la vida útil de la sonda de unos pocos meses a unos pocos años [45].</w:t>
      </w:r>
    </w:p>
    <w:p w14:paraId="1E754F09" w14:textId="77777777" w:rsidR="000A461A" w:rsidRPr="00B50126" w:rsidRDefault="000A461A" w:rsidP="000A461A">
      <w:pPr>
        <w:pStyle w:val="Texto"/>
      </w:pPr>
      <w:r>
        <w:t>El porcentaje de saturación es la lectura de oxígeno disuelto en mg/L dividido por el 100% del valor de oxígeno disuelto para el agua (a la misma temperatura y presión del aire).</w:t>
      </w:r>
    </w:p>
    <w:p w14:paraId="1565CAD6" w14:textId="77777777" w:rsidR="000A461A" w:rsidRPr="00B50126" w:rsidRDefault="000A461A" w:rsidP="00987E5B">
      <w:pPr>
        <w:pStyle w:val="Cita"/>
      </w:pPr>
      <w:r w:rsidRPr="00B50126">
        <w:rPr>
          <w:noProof/>
        </w:rPr>
        <w:drawing>
          <wp:inline distT="0" distB="0" distL="0" distR="0" wp14:anchorId="680DE83D" wp14:editId="756BFF2D">
            <wp:extent cx="5904303" cy="3171039"/>
            <wp:effectExtent l="0" t="0" r="1270" b="0"/>
            <wp:docPr id="15131489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25184" name="Imagen 1" descr="Diagrama&#10;&#10;Descripción generada automáticamente"/>
                    <pic:cNvPicPr/>
                  </pic:nvPicPr>
                  <pic:blipFill>
                    <a:blip r:embed="rId55"/>
                    <a:stretch>
                      <a:fillRect/>
                    </a:stretch>
                  </pic:blipFill>
                  <pic:spPr>
                    <a:xfrm>
                      <a:off x="0" y="0"/>
                      <a:ext cx="5910927" cy="3174597"/>
                    </a:xfrm>
                    <a:prstGeom prst="rect">
                      <a:avLst/>
                    </a:prstGeom>
                  </pic:spPr>
                </pic:pic>
              </a:graphicData>
            </a:graphic>
          </wp:inline>
        </w:drawing>
      </w:r>
    </w:p>
    <w:p w14:paraId="3ACF0197" w14:textId="08DE136B" w:rsidR="00EB3F85" w:rsidRPr="00EB3F85" w:rsidRDefault="000A461A" w:rsidP="00987E5B">
      <w:pPr>
        <w:pStyle w:val="Cita"/>
      </w:pPr>
      <w:bookmarkStart w:id="270" w:name="_Toc166757532"/>
      <w:bookmarkStart w:id="271" w:name="_Toc166787443"/>
      <w:bookmarkStart w:id="272" w:name="_Toc167237823"/>
      <w:r>
        <w:t xml:space="preserve">Figura </w:t>
      </w:r>
      <w:r w:rsidR="00011A16">
        <w:fldChar w:fldCharType="begin"/>
      </w:r>
      <w:r w:rsidR="00011A16">
        <w:instrText xml:space="preserve"> SEQ figura \* ARABIC </w:instrText>
      </w:r>
      <w:r w:rsidR="00011A16">
        <w:fldChar w:fldCharType="separate"/>
      </w:r>
      <w:r w:rsidR="009B0259">
        <w:rPr>
          <w:noProof/>
        </w:rPr>
        <w:t>38</w:t>
      </w:r>
      <w:r w:rsidR="00011A16">
        <w:fldChar w:fldCharType="end"/>
      </w:r>
      <w:r>
        <w:t>. Sensor de Oxígeno disuelto</w:t>
      </w:r>
      <w:r w:rsidRPr="00B50126">
        <w:br/>
      </w:r>
      <w:r w:rsidRPr="00987E5B">
        <w:t>Fuente: [45].</w:t>
      </w:r>
      <w:bookmarkEnd w:id="270"/>
      <w:bookmarkEnd w:id="271"/>
      <w:bookmarkEnd w:id="272"/>
    </w:p>
    <w:p w14:paraId="73D400CC" w14:textId="77777777" w:rsidR="00EB3F85" w:rsidRDefault="00EB3F85">
      <w:pPr>
        <w:spacing w:after="160" w:line="259" w:lineRule="auto"/>
        <w:rPr>
          <w:rFonts w:ascii="Times New Roman" w:hAnsi="Times New Roman"/>
        </w:rPr>
      </w:pPr>
      <w:r>
        <w:br w:type="page"/>
      </w:r>
    </w:p>
    <w:p w14:paraId="4C7E54A8" w14:textId="4FD32F8C" w:rsidR="000A461A" w:rsidRPr="00B50126" w:rsidRDefault="000A461A" w:rsidP="000A461A">
      <w:pPr>
        <w:pStyle w:val="Texto"/>
      </w:pPr>
      <w:r w:rsidRPr="00B50126">
        <w:lastRenderedPageBreak/>
        <w:t>El oxígeno disuelto es expresado de dos maneras:</w:t>
      </w:r>
    </w:p>
    <w:p w14:paraId="2582906B" w14:textId="628006D3" w:rsidR="000A461A" w:rsidRPr="00B50126" w:rsidRDefault="000A461A" w:rsidP="000A461A">
      <w:pPr>
        <w:pStyle w:val="Texto"/>
        <w:numPr>
          <w:ilvl w:val="0"/>
          <w:numId w:val="6"/>
        </w:numPr>
      </w:pPr>
      <w:r w:rsidRPr="00B50126">
        <w:t>Porcentaje de saturación</w:t>
      </w:r>
      <w:r>
        <w:t xml:space="preserve"> </w:t>
      </w:r>
      <w:r w:rsidRPr="00B50126">
        <w:t xml:space="preserve">(% </w:t>
      </w:r>
      <w:proofErr w:type="spellStart"/>
      <w:r w:rsidRPr="00B50126">
        <w:t>Sat</w:t>
      </w:r>
      <w:proofErr w:type="spellEnd"/>
      <w:r w:rsidRPr="00B50126">
        <w:t>)</w:t>
      </w:r>
    </w:p>
    <w:p w14:paraId="1CEB151E" w14:textId="77777777" w:rsidR="000A461A" w:rsidRPr="00B50126" w:rsidRDefault="000A461A" w:rsidP="000A461A">
      <w:pPr>
        <w:pStyle w:val="Texto"/>
        <w:numPr>
          <w:ilvl w:val="0"/>
          <w:numId w:val="6"/>
        </w:numPr>
      </w:pPr>
      <w:r w:rsidRPr="00B50126">
        <w:t>Miligramos por litro (mg/L)</w:t>
      </w:r>
    </w:p>
    <w:p w14:paraId="0195D4E0" w14:textId="3BB4571E" w:rsidR="000A461A" w:rsidRDefault="000A461A" w:rsidP="000A461A">
      <w:pPr>
        <w:pStyle w:val="Texto"/>
      </w:pPr>
      <w:r w:rsidRPr="00B50126">
        <w:t xml:space="preserve">El sensor de Oxígeno Disuelto de Atlas </w:t>
      </w:r>
      <w:proofErr w:type="spellStart"/>
      <w:r w:rsidRPr="00B50126">
        <w:t>Scientific</w:t>
      </w:r>
      <w:proofErr w:type="spellEnd"/>
      <w:r w:rsidRPr="00B50126">
        <w:t xml:space="preserve"> solo lee en porcentaje de saturación</w:t>
      </w:r>
      <w:r>
        <w:t>. Este dispositivo se puede usar con una marca diferente de sonda galvánica de oxígeno disuelto, aunque, esa sonda puede generar un voltaje diferente.</w:t>
      </w:r>
    </w:p>
    <w:p w14:paraId="6C1458F5" w14:textId="77777777" w:rsidR="000A461A" w:rsidRPr="00B50126" w:rsidRDefault="00AF5F5A" w:rsidP="000A461A">
      <w:pPr>
        <w:spacing w:before="100" w:beforeAutospacing="1" w:after="100" w:afterAutospacing="1" w:line="360" w:lineRule="auto"/>
        <w:ind w:firstLine="720"/>
        <w:jc w:val="both"/>
        <w:rPr>
          <w:rFonts w:ascii="Times New Roman" w:hAnsi="Times New Roman"/>
        </w:rPr>
      </w:pPr>
      <m:oMathPara>
        <m:oMath>
          <m:f>
            <m:fPr>
              <m:ctrlPr>
                <w:rPr>
                  <w:rFonts w:ascii="Cambria Math" w:hAnsi="Cambria Math"/>
                  <w:i/>
                </w:rPr>
              </m:ctrlPr>
            </m:fPr>
            <m:num>
              <m:r>
                <w:rPr>
                  <w:rFonts w:ascii="Cambria Math" w:hAnsi="Cambria Math"/>
                </w:rPr>
                <m:t>Lectura</m:t>
              </m:r>
              <m:r>
                <w:rPr>
                  <w:rFonts w:ascii="Cambria Math" w:hAnsi="Cambria Math"/>
                </w:rPr>
                <m:t xml:space="preserve"> </m:t>
              </m:r>
              <m:r>
                <w:rPr>
                  <w:rFonts w:ascii="Cambria Math" w:hAnsi="Cambria Math"/>
                </w:rPr>
                <m:t>en</m:t>
              </m:r>
              <m:r>
                <w:rPr>
                  <w:rFonts w:ascii="Cambria Math" w:hAnsi="Cambria Math"/>
                </w:rPr>
                <m:t xml:space="preserve"> </m:t>
              </m:r>
              <m:r>
                <w:rPr>
                  <w:rFonts w:ascii="Cambria Math" w:hAnsi="Cambria Math"/>
                </w:rPr>
                <m:t>agua</m:t>
              </m:r>
            </m:num>
            <m:den>
              <m:r>
                <w:rPr>
                  <w:rFonts w:ascii="Cambria Math" w:hAnsi="Cambria Math"/>
                </w:rPr>
                <m:t>Valor</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calibraci</m:t>
              </m:r>
              <m:r>
                <w:rPr>
                  <w:rFonts w:ascii="Cambria Math" w:hAnsi="Cambria Math"/>
                </w:rPr>
                <m:t>ó</m:t>
              </m:r>
              <m:r>
                <w:rPr>
                  <w:rFonts w:ascii="Cambria Math" w:hAnsi="Cambria Math"/>
                </w:rPr>
                <m:t>n</m:t>
              </m:r>
            </m:den>
          </m:f>
          <m:r>
            <w:rPr>
              <w:rFonts w:ascii="Cambria Math" w:hAnsi="Cambria Math"/>
            </w:rPr>
            <m:t xml:space="preserve"> </m:t>
          </m:r>
          <m:r>
            <w:rPr>
              <w:rFonts w:ascii="Cambria Math" w:hAnsi="Cambria Math"/>
            </w:rPr>
            <m:t>x</m:t>
          </m:r>
          <m:r>
            <w:rPr>
              <w:rFonts w:ascii="Cambria Math" w:hAnsi="Cambria Math"/>
            </w:rPr>
            <m:t xml:space="preserve"> 100=</m:t>
          </m:r>
          <m:r>
            <w:rPr>
              <w:rFonts w:ascii="Cambria Math" w:hAnsi="Cambria Math"/>
            </w:rPr>
            <m:t>Porcentaje</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saturaci</m:t>
          </m:r>
          <m:r>
            <w:rPr>
              <w:rFonts w:ascii="Cambria Math" w:hAnsi="Cambria Math"/>
            </w:rPr>
            <m:t>ó</m:t>
          </m:r>
          <m:r>
            <w:rPr>
              <w:rFonts w:ascii="Cambria Math" w:hAnsi="Cambria Math"/>
            </w:rPr>
            <m:t>n</m:t>
          </m:r>
        </m:oMath>
      </m:oMathPara>
    </w:p>
    <w:p w14:paraId="63A5A910" w14:textId="77777777" w:rsidR="000A461A" w:rsidRPr="00B50126" w:rsidRDefault="000A461A" w:rsidP="000A461A">
      <w:pPr>
        <w:pStyle w:val="Texto"/>
      </w:pPr>
      <w:r w:rsidRPr="00B50126">
        <w:t>La sonda de Oxígeno Disuelto lee la presión parcial de oxígeno. Usando el método del porcentaje de saturación, podemos comparar la presión parcial del oxígeno en la atmósfera con la presión parcial de oxígeno en el agua y obtener alguna información sobre su presencia en el agua. Debido a que una sonda de oxígeno disuelto sólo puede leer la presión parcial de oxígeno, no se puede determinar el contenido exacto de O2 con este método. Sin embargo, podemos claramente determinar su presencia y presión parcial.</w:t>
      </w:r>
    </w:p>
    <w:p w14:paraId="6553AC24" w14:textId="77777777" w:rsidR="000A461A" w:rsidRPr="00B50126" w:rsidRDefault="000A461A" w:rsidP="000A461A">
      <w:pPr>
        <w:pStyle w:val="Texto"/>
      </w:pPr>
      <w:r w:rsidRPr="00B50126">
        <w:t>Características:</w:t>
      </w:r>
    </w:p>
    <w:p w14:paraId="55FFDF68" w14:textId="77777777" w:rsidR="000A461A" w:rsidRPr="00B50126" w:rsidRDefault="000A461A" w:rsidP="000A461A">
      <w:pPr>
        <w:pStyle w:val="Texto"/>
        <w:numPr>
          <w:ilvl w:val="0"/>
          <w:numId w:val="7"/>
        </w:numPr>
      </w:pPr>
      <w:r w:rsidRPr="00B50126">
        <w:t xml:space="preserve">Rango de medición: 0-100 mg/L </w:t>
      </w:r>
    </w:p>
    <w:p w14:paraId="542A7C0F" w14:textId="77777777" w:rsidR="000A461A" w:rsidRPr="00B50126" w:rsidRDefault="000A461A" w:rsidP="000A461A">
      <w:pPr>
        <w:pStyle w:val="Texto"/>
        <w:numPr>
          <w:ilvl w:val="0"/>
          <w:numId w:val="7"/>
        </w:numPr>
      </w:pPr>
      <w:r w:rsidRPr="00B50126">
        <w:t>Precisión: ± 0.05 mg/L</w:t>
      </w:r>
    </w:p>
    <w:p w14:paraId="7CE63F23" w14:textId="77777777" w:rsidR="000A461A" w:rsidRPr="00B50126" w:rsidRDefault="000A461A" w:rsidP="000A461A">
      <w:pPr>
        <w:pStyle w:val="Texto"/>
        <w:numPr>
          <w:ilvl w:val="0"/>
          <w:numId w:val="7"/>
        </w:numPr>
      </w:pPr>
      <w:r w:rsidRPr="00B50126">
        <w:t>Tiempo de respuesta: 0.3 mg/L por segundo</w:t>
      </w:r>
    </w:p>
    <w:p w14:paraId="28110CF0" w14:textId="77777777" w:rsidR="000A461A" w:rsidRPr="00B50126" w:rsidRDefault="000A461A" w:rsidP="000A461A">
      <w:pPr>
        <w:pStyle w:val="Texto"/>
        <w:numPr>
          <w:ilvl w:val="0"/>
          <w:numId w:val="7"/>
        </w:numPr>
      </w:pPr>
      <w:r w:rsidRPr="00B50126">
        <w:t>Rango de temperatura: 1-60 °C</w:t>
      </w:r>
    </w:p>
    <w:p w14:paraId="312A2A55" w14:textId="77777777" w:rsidR="000A461A" w:rsidRPr="00B50126" w:rsidRDefault="000A461A" w:rsidP="000A461A">
      <w:pPr>
        <w:pStyle w:val="Texto"/>
        <w:numPr>
          <w:ilvl w:val="0"/>
          <w:numId w:val="7"/>
        </w:numPr>
      </w:pPr>
      <w:r w:rsidRPr="00B50126">
        <w:t>Presión máxima: 3,447 kPa (500 PSI)</w:t>
      </w:r>
    </w:p>
    <w:p w14:paraId="39A6BBDF" w14:textId="77777777" w:rsidR="000A461A" w:rsidRPr="00B50126" w:rsidRDefault="000A461A" w:rsidP="000A461A">
      <w:pPr>
        <w:pStyle w:val="Texto"/>
        <w:numPr>
          <w:ilvl w:val="0"/>
          <w:numId w:val="7"/>
        </w:numPr>
      </w:pPr>
      <w:r w:rsidRPr="00B50126">
        <w:t>Profundidad máxima: 352m (1,157 ft)</w:t>
      </w:r>
    </w:p>
    <w:p w14:paraId="4C822E4E" w14:textId="791EA0E3" w:rsidR="000A461A" w:rsidRPr="00B50126" w:rsidRDefault="000A461A" w:rsidP="00980A53">
      <w:pPr>
        <w:pStyle w:val="Texto"/>
      </w:pPr>
      <w:r w:rsidRPr="00B50126">
        <w:t>Una sonda galvánica de oxígeno disuelto consta de una membrana de PTFE,</w:t>
      </w:r>
      <w:r>
        <w:t xml:space="preserve"> que se puede apreciar en la figura</w:t>
      </w:r>
      <w:r w:rsidR="00980A53">
        <w:t xml:space="preserve"> </w:t>
      </w:r>
      <w:r w:rsidR="00980A53">
        <w:fldChar w:fldCharType="begin"/>
      </w:r>
      <w:r w:rsidR="00980A53">
        <w:instrText xml:space="preserve"> SEQ vease_la_figura \* ARABIC </w:instrText>
      </w:r>
      <w:r w:rsidR="00980A53">
        <w:fldChar w:fldCharType="separate"/>
      </w:r>
      <w:r w:rsidR="009B0259">
        <w:rPr>
          <w:noProof/>
        </w:rPr>
        <w:t>39</w:t>
      </w:r>
      <w:r w:rsidR="00980A53">
        <w:fldChar w:fldCharType="end"/>
      </w:r>
      <w:r>
        <w:t>,</w:t>
      </w:r>
      <w:r w:rsidRPr="00B50126">
        <w:t xml:space="preserve"> un ánodo bañado en un electrolito y un cátodo. Las moléculas de oxígeno se desactivan a través de la membrana de la sonda a un ritmo constante (sin la membrana la reacción ocurre muy rápidamente). Una vez que las moléculas de oxígeno han atravesado la membrana y se reducen en el cátodo se produce un pequeño voltaje. Si no hay moléculas de oxígeno presentes, la sonda emitirá 0 </w:t>
      </w:r>
      <w:proofErr w:type="spellStart"/>
      <w:r w:rsidRPr="00B50126">
        <w:t>mV</w:t>
      </w:r>
      <w:proofErr w:type="spellEnd"/>
      <w:r w:rsidRPr="00B50126">
        <w:t xml:space="preserve">. A medida que aumenta el oxígeno, también aumenta la salida de </w:t>
      </w:r>
      <w:proofErr w:type="spellStart"/>
      <w:r w:rsidRPr="00B50126">
        <w:t>mV</w:t>
      </w:r>
      <w:proofErr w:type="spellEnd"/>
      <w:r w:rsidRPr="00B50126">
        <w:t xml:space="preserve"> de la sonda. Cada sonda genera un voltaje diferente en presencia de oxígeno. Lo único que es constante es que 0mV = 0 Oxígeno [46].</w:t>
      </w:r>
    </w:p>
    <w:p w14:paraId="39374D70" w14:textId="77777777" w:rsidR="000A461A" w:rsidRPr="00B50126" w:rsidRDefault="000A461A" w:rsidP="00987E5B">
      <w:pPr>
        <w:pStyle w:val="Cita"/>
      </w:pPr>
      <w:r w:rsidRPr="00B50126">
        <w:rPr>
          <w:noProof/>
        </w:rPr>
        <w:lastRenderedPageBreak/>
        <w:drawing>
          <wp:inline distT="0" distB="0" distL="0" distR="0" wp14:anchorId="4610B2BD" wp14:editId="09A5E018">
            <wp:extent cx="5010849" cy="2857899"/>
            <wp:effectExtent l="0" t="0" r="0" b="0"/>
            <wp:docPr id="17435309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0395" name="Imagen 1" descr="Diagrama&#10;&#10;Descripción generada automáticamente"/>
                    <pic:cNvPicPr/>
                  </pic:nvPicPr>
                  <pic:blipFill>
                    <a:blip r:embed="rId56"/>
                    <a:stretch>
                      <a:fillRect/>
                    </a:stretch>
                  </pic:blipFill>
                  <pic:spPr>
                    <a:xfrm>
                      <a:off x="0" y="0"/>
                      <a:ext cx="5010849" cy="2857899"/>
                    </a:xfrm>
                    <a:prstGeom prst="rect">
                      <a:avLst/>
                    </a:prstGeom>
                  </pic:spPr>
                </pic:pic>
              </a:graphicData>
            </a:graphic>
          </wp:inline>
        </w:drawing>
      </w:r>
    </w:p>
    <w:p w14:paraId="19A29922" w14:textId="4E1F62CB" w:rsidR="000A461A" w:rsidRPr="00987E5B" w:rsidRDefault="000A461A" w:rsidP="00987E5B">
      <w:pPr>
        <w:pStyle w:val="Cita"/>
      </w:pPr>
      <w:bookmarkStart w:id="273" w:name="_Toc166757533"/>
      <w:bookmarkStart w:id="274" w:name="_Toc166787444"/>
      <w:bookmarkStart w:id="275" w:name="_Toc167237824"/>
      <w:r>
        <w:t xml:space="preserve">Figura </w:t>
      </w:r>
      <w:r w:rsidR="00011A16">
        <w:fldChar w:fldCharType="begin"/>
      </w:r>
      <w:r w:rsidR="00011A16">
        <w:instrText xml:space="preserve"> SEQ figura \* ARABIC </w:instrText>
      </w:r>
      <w:r w:rsidR="00011A16">
        <w:fldChar w:fldCharType="separate"/>
      </w:r>
      <w:r w:rsidR="009B0259">
        <w:rPr>
          <w:noProof/>
        </w:rPr>
        <w:t>39</w:t>
      </w:r>
      <w:r w:rsidR="00011A16">
        <w:fldChar w:fldCharType="end"/>
      </w:r>
      <w:r>
        <w:t>. Definición del sensor de OD</w:t>
      </w:r>
      <w:r w:rsidRPr="00B50126">
        <w:br/>
      </w:r>
      <w:r w:rsidRPr="00987E5B">
        <w:t>Fuente: [46].</w:t>
      </w:r>
      <w:bookmarkEnd w:id="273"/>
      <w:bookmarkEnd w:id="274"/>
      <w:bookmarkEnd w:id="275"/>
    </w:p>
    <w:p w14:paraId="0DD95FDB" w14:textId="77777777" w:rsidR="000A461A" w:rsidRPr="00B50126" w:rsidRDefault="000A461A" w:rsidP="00D901FE">
      <w:pPr>
        <w:pStyle w:val="Ttulo3"/>
      </w:pPr>
      <w:bookmarkStart w:id="276" w:name="_Toc167237691"/>
      <w:r w:rsidRPr="00B50126">
        <w:t>Sensor de TDS</w:t>
      </w:r>
      <w:bookmarkEnd w:id="276"/>
    </w:p>
    <w:p w14:paraId="673F185E" w14:textId="70385420" w:rsidR="000A461A" w:rsidRPr="00B50126" w:rsidRDefault="000A461A" w:rsidP="00FB11FF">
      <w:pPr>
        <w:pStyle w:val="Texto"/>
      </w:pPr>
      <w:r w:rsidRPr="00B50126">
        <w:t xml:space="preserve">La sonda TDS es un equipo ampliamente utilizado para medir el valor de TDS. El precio es asequible y es fácil de uso, pero no es capaz de transmitir datos al sistema de control para el monitoreo en línea para hacer algo de análisis de calidad agua. El instrumento profesional tiene alta precisión y puede enviar datos al control. sistema, pero el precio es caro para la gente corriente. Para ello DFROBOT [47] ha lanzado un analógico Kit de sensor TDS compatible con Arduino, </w:t>
      </w:r>
      <w:proofErr w:type="spellStart"/>
      <w:r w:rsidRPr="00B50126">
        <w:t>plug</w:t>
      </w:r>
      <w:proofErr w:type="spellEnd"/>
      <w:r w:rsidRPr="00B50126">
        <w:t xml:space="preserve"> and </w:t>
      </w:r>
      <w:proofErr w:type="spellStart"/>
      <w:r w:rsidRPr="00B50126">
        <w:t>play</w:t>
      </w:r>
      <w:proofErr w:type="spellEnd"/>
      <w:r w:rsidRPr="00B50126">
        <w:t>, fácil de usar</w:t>
      </w:r>
      <w:r>
        <w:t xml:space="preserve">, este sensor se puede apreciar en la figura </w:t>
      </w:r>
      <w:r w:rsidR="00FB11FF">
        <w:fldChar w:fldCharType="begin"/>
      </w:r>
      <w:r w:rsidR="00FB11FF">
        <w:instrText xml:space="preserve"> SEQ vease_la_figura \* ARABIC </w:instrText>
      </w:r>
      <w:r w:rsidR="00FB11FF">
        <w:fldChar w:fldCharType="separate"/>
      </w:r>
      <w:r w:rsidR="009B0259">
        <w:rPr>
          <w:noProof/>
        </w:rPr>
        <w:t>40</w:t>
      </w:r>
      <w:r w:rsidR="00FB11FF">
        <w:fldChar w:fldCharType="end"/>
      </w:r>
      <w:r w:rsidRPr="00B50126">
        <w:t>. Coincidiendo con el controlador Arduino, lo que permite construir un detector de TDS fácilmente para medir el valor de TDS del líquido.</w:t>
      </w:r>
    </w:p>
    <w:p w14:paraId="7A96B6BF" w14:textId="77777777" w:rsidR="000A461A" w:rsidRPr="00B50126" w:rsidRDefault="000A461A" w:rsidP="000A461A">
      <w:pPr>
        <w:pStyle w:val="Texto"/>
      </w:pPr>
      <w:r w:rsidRPr="00B50126">
        <w:t>Este producto admite una entrada de voltaje de 3,3 - 5,5 V y una salida de voltaje analógico de 0 - 2,3 V, que lo hace compatible con sistema o placa de control de 5V o 3.3V. La fuente de excitación es la señal de CA, lo que puede prevenir eficazmente la polarización de la sonda y prolongar la vida útil de la sonda, Mientras tanto, aumente la estabilidad de la señal de salida. La sonda TDS es resistente al agua, puede ser sumergido en agua para una medición prolongada.</w:t>
      </w:r>
    </w:p>
    <w:p w14:paraId="64F630DD" w14:textId="77777777" w:rsidR="00EB3F85" w:rsidRDefault="00EB3F85">
      <w:pPr>
        <w:spacing w:after="160" w:line="259" w:lineRule="auto"/>
        <w:rPr>
          <w:rFonts w:ascii="Times New Roman" w:hAnsi="Times New Roman"/>
        </w:rPr>
      </w:pPr>
      <w:r>
        <w:br w:type="page"/>
      </w:r>
    </w:p>
    <w:p w14:paraId="02EDAD1C" w14:textId="272F8460" w:rsidR="000A461A" w:rsidRPr="00B50126" w:rsidRDefault="000A461A" w:rsidP="000A461A">
      <w:pPr>
        <w:pStyle w:val="Texto"/>
      </w:pPr>
      <w:r w:rsidRPr="00B50126">
        <w:lastRenderedPageBreak/>
        <w:t>Características:</w:t>
      </w:r>
    </w:p>
    <w:p w14:paraId="7316B80D" w14:textId="77777777" w:rsidR="000A461A" w:rsidRPr="00B50126" w:rsidRDefault="000A461A" w:rsidP="000A461A">
      <w:pPr>
        <w:pStyle w:val="Texto"/>
        <w:numPr>
          <w:ilvl w:val="0"/>
          <w:numId w:val="8"/>
        </w:numPr>
      </w:pPr>
      <w:r w:rsidRPr="00B50126">
        <w:t>Voltaje de entrada: 3.3 – 5.5 V</w:t>
      </w:r>
    </w:p>
    <w:p w14:paraId="499FC35C" w14:textId="77777777" w:rsidR="000A461A" w:rsidRPr="00B50126" w:rsidRDefault="000A461A" w:rsidP="000A461A">
      <w:pPr>
        <w:pStyle w:val="Texto"/>
        <w:numPr>
          <w:ilvl w:val="0"/>
          <w:numId w:val="8"/>
        </w:numPr>
      </w:pPr>
      <w:r w:rsidRPr="00B50126">
        <w:t>Voltaje de salida: 0 – 2.3 V</w:t>
      </w:r>
    </w:p>
    <w:p w14:paraId="11167BEA" w14:textId="77777777" w:rsidR="000A461A" w:rsidRPr="00B50126" w:rsidRDefault="000A461A" w:rsidP="000A461A">
      <w:pPr>
        <w:pStyle w:val="Texto"/>
        <w:numPr>
          <w:ilvl w:val="0"/>
          <w:numId w:val="8"/>
        </w:numPr>
      </w:pPr>
      <w:r w:rsidRPr="00B50126">
        <w:t>Corriente: 3 - 6 mA</w:t>
      </w:r>
    </w:p>
    <w:p w14:paraId="269C6B2B" w14:textId="77777777" w:rsidR="000A461A" w:rsidRPr="00B50126" w:rsidRDefault="000A461A" w:rsidP="000A461A">
      <w:pPr>
        <w:pStyle w:val="Texto"/>
        <w:numPr>
          <w:ilvl w:val="0"/>
          <w:numId w:val="8"/>
        </w:numPr>
      </w:pPr>
      <w:r w:rsidRPr="00B50126">
        <w:t>Rango de medición: 0 – 1000 ppm (partículas por millón)</w:t>
      </w:r>
    </w:p>
    <w:p w14:paraId="59C81C13" w14:textId="77777777" w:rsidR="000A461A" w:rsidRPr="00B50126" w:rsidRDefault="000A461A" w:rsidP="000A461A">
      <w:pPr>
        <w:pStyle w:val="Texto"/>
        <w:numPr>
          <w:ilvl w:val="0"/>
          <w:numId w:val="8"/>
        </w:numPr>
      </w:pPr>
      <w:r w:rsidRPr="00B50126">
        <w:t>Precisión: ± 10% F.S. (25 °C)</w:t>
      </w:r>
    </w:p>
    <w:p w14:paraId="6CE9DB5E" w14:textId="77777777" w:rsidR="000A461A" w:rsidRPr="00B50126" w:rsidRDefault="000A461A" w:rsidP="000A461A">
      <w:pPr>
        <w:pStyle w:val="Texto"/>
        <w:numPr>
          <w:ilvl w:val="0"/>
          <w:numId w:val="8"/>
        </w:numPr>
      </w:pPr>
      <w:r w:rsidRPr="00B50126">
        <w:t>Temperatura: 55 °C (MAX)</w:t>
      </w:r>
    </w:p>
    <w:p w14:paraId="62919683" w14:textId="77777777" w:rsidR="000A461A" w:rsidRPr="00B50126" w:rsidRDefault="000A461A" w:rsidP="00987E5B">
      <w:pPr>
        <w:pStyle w:val="Cita"/>
      </w:pPr>
      <w:r w:rsidRPr="00B50126">
        <w:rPr>
          <w:noProof/>
        </w:rPr>
        <w:drawing>
          <wp:inline distT="0" distB="0" distL="0" distR="0" wp14:anchorId="3B92AD9E" wp14:editId="67B84E56">
            <wp:extent cx="6232700" cy="2281805"/>
            <wp:effectExtent l="0" t="0" r="0" b="0"/>
            <wp:docPr id="192631556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4784" name="Imagen 1" descr="Imagen de la pantalla de un video juego&#10;&#10;Descripción generada automáticamente con confianza media"/>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1711"/>
                    <a:stretch/>
                  </pic:blipFill>
                  <pic:spPr bwMode="auto">
                    <a:xfrm>
                      <a:off x="0" y="0"/>
                      <a:ext cx="6258499" cy="2291250"/>
                    </a:xfrm>
                    <a:prstGeom prst="rect">
                      <a:avLst/>
                    </a:prstGeom>
                    <a:noFill/>
                    <a:ln>
                      <a:noFill/>
                    </a:ln>
                    <a:extLst>
                      <a:ext uri="{53640926-AAD7-44D8-BBD7-CCE9431645EC}">
                        <a14:shadowObscured xmlns:a14="http://schemas.microsoft.com/office/drawing/2010/main"/>
                      </a:ext>
                    </a:extLst>
                  </pic:spPr>
                </pic:pic>
              </a:graphicData>
            </a:graphic>
          </wp:inline>
        </w:drawing>
      </w:r>
    </w:p>
    <w:p w14:paraId="0648190D" w14:textId="2B1505A4" w:rsidR="000A461A" w:rsidRPr="00B50126" w:rsidRDefault="000A461A" w:rsidP="00987E5B">
      <w:pPr>
        <w:pStyle w:val="Cita"/>
      </w:pPr>
      <w:bookmarkStart w:id="277" w:name="_Toc166757534"/>
      <w:bookmarkStart w:id="278" w:name="_Toc166787445"/>
      <w:bookmarkStart w:id="279" w:name="_Toc167237825"/>
      <w:r w:rsidRPr="00B50126">
        <w:t xml:space="preserve">Figura </w:t>
      </w:r>
      <w:r w:rsidR="00011A16">
        <w:fldChar w:fldCharType="begin"/>
      </w:r>
      <w:r w:rsidR="00011A16">
        <w:instrText xml:space="preserve"> SEQ figura \* ARABIC </w:instrText>
      </w:r>
      <w:r w:rsidR="00011A16">
        <w:fldChar w:fldCharType="separate"/>
      </w:r>
      <w:r w:rsidR="009B0259">
        <w:rPr>
          <w:noProof/>
        </w:rPr>
        <w:t>40</w:t>
      </w:r>
      <w:r w:rsidR="00011A16">
        <w:fldChar w:fldCharType="end"/>
      </w:r>
      <w:r>
        <w:t>. Sensor de TDS</w:t>
      </w:r>
      <w:r w:rsidRPr="00B50126">
        <w:br/>
        <w:t>Fuente: [47].</w:t>
      </w:r>
      <w:bookmarkEnd w:id="277"/>
      <w:bookmarkEnd w:id="278"/>
      <w:bookmarkEnd w:id="279"/>
    </w:p>
    <w:p w14:paraId="252DBB57" w14:textId="77777777" w:rsidR="00EB3F85" w:rsidRDefault="00EB3F85">
      <w:pPr>
        <w:spacing w:after="160" w:line="259" w:lineRule="auto"/>
        <w:rPr>
          <w:lang w:eastAsia="es-MX"/>
        </w:rPr>
      </w:pPr>
      <w:r>
        <w:br w:type="page"/>
      </w:r>
    </w:p>
    <w:p w14:paraId="16F5CC0F" w14:textId="53BD6DE5" w:rsidR="000A461A" w:rsidRPr="00B50126" w:rsidRDefault="000A461A" w:rsidP="00D901FE">
      <w:pPr>
        <w:pStyle w:val="Ttulo3"/>
      </w:pPr>
      <w:bookmarkStart w:id="280" w:name="_Toc167237692"/>
      <w:r w:rsidRPr="00B50126">
        <w:lastRenderedPageBreak/>
        <w:t>Sensor de TSS</w:t>
      </w:r>
      <w:bookmarkEnd w:id="280"/>
    </w:p>
    <w:p w14:paraId="6EA22819" w14:textId="5419A175" w:rsidR="000A461A" w:rsidRPr="00B50126" w:rsidRDefault="000A461A" w:rsidP="00FB11FF">
      <w:pPr>
        <w:pStyle w:val="Texto"/>
      </w:pPr>
      <w:r w:rsidRPr="00B50126">
        <w:t xml:space="preserve">Con un rango de medición de 0 a 3000 NTU y una precisión de +/- 5% a +/- 10%. La turbidez se mide en Unidades Nefelométricas de turbidez, o </w:t>
      </w:r>
      <w:proofErr w:type="spellStart"/>
      <w:r w:rsidRPr="00B50126">
        <w:t>Nephelometric</w:t>
      </w:r>
      <w:proofErr w:type="spellEnd"/>
      <w:r w:rsidRPr="00B50126">
        <w:t xml:space="preserve"> </w:t>
      </w:r>
      <w:proofErr w:type="spellStart"/>
      <w:r w:rsidRPr="00B50126">
        <w:t>Turbidity</w:t>
      </w:r>
      <w:proofErr w:type="spellEnd"/>
      <w:r w:rsidRPr="00B50126">
        <w:t xml:space="preserve"> </w:t>
      </w:r>
      <w:proofErr w:type="spellStart"/>
      <w:r w:rsidRPr="00B50126">
        <w:t>Unit</w:t>
      </w:r>
      <w:proofErr w:type="spellEnd"/>
      <w:r w:rsidRPr="00B50126">
        <w:t xml:space="preserve"> (NTU) y el instrumento usado para su medida es el nefelómetro o turbidímetro. Este sensor es capaz de detectar incluso pequeñas variaciones en la turbidez del agua</w:t>
      </w:r>
      <w:r w:rsidRPr="004B2EF6">
        <w:t xml:space="preserve"> </w:t>
      </w:r>
      <w:r w:rsidRPr="00B50126">
        <w:t>[48]</w:t>
      </w:r>
      <w:r>
        <w:t xml:space="preserve">, el sensor puede apreciarse en la figura </w:t>
      </w:r>
      <w:r w:rsidR="00FB11FF">
        <w:fldChar w:fldCharType="begin"/>
      </w:r>
      <w:r w:rsidR="00FB11FF">
        <w:instrText xml:space="preserve"> SEQ vease_la_figura \* ARABIC </w:instrText>
      </w:r>
      <w:r w:rsidR="00FB11FF">
        <w:fldChar w:fldCharType="separate"/>
      </w:r>
      <w:r w:rsidR="009B0259">
        <w:rPr>
          <w:noProof/>
        </w:rPr>
        <w:t>41</w:t>
      </w:r>
      <w:r w:rsidR="00FB11FF">
        <w:fldChar w:fldCharType="end"/>
      </w:r>
      <w:r w:rsidRPr="00B50126">
        <w:t xml:space="preserve">. </w:t>
      </w:r>
    </w:p>
    <w:p w14:paraId="5DE94051" w14:textId="77777777" w:rsidR="000A461A" w:rsidRPr="00B50126" w:rsidRDefault="000A461A" w:rsidP="000A461A">
      <w:pPr>
        <w:pStyle w:val="Texto"/>
      </w:pPr>
      <w:r w:rsidRPr="00B50126">
        <w:t xml:space="preserve">características: </w:t>
      </w:r>
    </w:p>
    <w:p w14:paraId="5855395E" w14:textId="77777777" w:rsidR="000A461A" w:rsidRPr="00B50126" w:rsidRDefault="000A461A" w:rsidP="000A461A">
      <w:pPr>
        <w:pStyle w:val="Texto"/>
        <w:numPr>
          <w:ilvl w:val="0"/>
          <w:numId w:val="9"/>
        </w:numPr>
      </w:pPr>
      <w:r w:rsidRPr="00B50126">
        <w:t>Voltaje de entrada: 5 V</w:t>
      </w:r>
    </w:p>
    <w:p w14:paraId="5886B219" w14:textId="77777777" w:rsidR="000A461A" w:rsidRPr="00B50126" w:rsidRDefault="000A461A" w:rsidP="000A461A">
      <w:pPr>
        <w:pStyle w:val="Texto"/>
        <w:numPr>
          <w:ilvl w:val="0"/>
          <w:numId w:val="9"/>
        </w:numPr>
      </w:pPr>
      <w:r w:rsidRPr="00B50126">
        <w:t>Corriente: 40 mA (MAX)</w:t>
      </w:r>
    </w:p>
    <w:p w14:paraId="426B58F3" w14:textId="77777777" w:rsidR="000A461A" w:rsidRPr="00B50126" w:rsidRDefault="000A461A" w:rsidP="000A461A">
      <w:pPr>
        <w:pStyle w:val="Texto"/>
        <w:numPr>
          <w:ilvl w:val="0"/>
          <w:numId w:val="9"/>
        </w:numPr>
      </w:pPr>
      <w:r w:rsidRPr="00B50126">
        <w:t>Tiempo de respuesta: &lt;500 ms</w:t>
      </w:r>
    </w:p>
    <w:p w14:paraId="2B404363" w14:textId="77777777" w:rsidR="000A461A" w:rsidRPr="00B50126" w:rsidRDefault="000A461A" w:rsidP="000A461A">
      <w:pPr>
        <w:pStyle w:val="Texto"/>
        <w:numPr>
          <w:ilvl w:val="0"/>
          <w:numId w:val="9"/>
        </w:numPr>
      </w:pPr>
      <w:r w:rsidRPr="00B50126">
        <w:t>Resistencia de aislamiento: 100M (Min)</w:t>
      </w:r>
    </w:p>
    <w:p w14:paraId="5B65F006" w14:textId="77777777" w:rsidR="000A461A" w:rsidRPr="00B50126" w:rsidRDefault="000A461A" w:rsidP="000A461A">
      <w:pPr>
        <w:pStyle w:val="Texto"/>
        <w:numPr>
          <w:ilvl w:val="0"/>
          <w:numId w:val="9"/>
        </w:numPr>
      </w:pPr>
      <w:r w:rsidRPr="00B50126">
        <w:t>Método de salida:</w:t>
      </w:r>
    </w:p>
    <w:p w14:paraId="70B605D2" w14:textId="77777777" w:rsidR="000A461A" w:rsidRPr="00B50126" w:rsidRDefault="000A461A" w:rsidP="000A461A">
      <w:pPr>
        <w:pStyle w:val="Texto"/>
        <w:numPr>
          <w:ilvl w:val="1"/>
          <w:numId w:val="9"/>
        </w:numPr>
      </w:pPr>
      <w:r w:rsidRPr="00B50126">
        <w:t>Salida analógica: 0 – 4.5 V</w:t>
      </w:r>
    </w:p>
    <w:p w14:paraId="120A3BDC" w14:textId="77777777" w:rsidR="000A461A" w:rsidRPr="00B50126" w:rsidRDefault="000A461A" w:rsidP="000A461A">
      <w:pPr>
        <w:pStyle w:val="Texto"/>
        <w:numPr>
          <w:ilvl w:val="1"/>
          <w:numId w:val="9"/>
        </w:numPr>
      </w:pPr>
      <w:r w:rsidRPr="00B50126">
        <w:t xml:space="preserve">Salida digital: Nivel de señal alto/bajo </w:t>
      </w:r>
    </w:p>
    <w:p w14:paraId="2DA7100F" w14:textId="77777777" w:rsidR="000A461A" w:rsidRPr="00B50126" w:rsidRDefault="000A461A" w:rsidP="000A461A">
      <w:pPr>
        <w:pStyle w:val="Texto"/>
        <w:numPr>
          <w:ilvl w:val="0"/>
          <w:numId w:val="9"/>
        </w:numPr>
      </w:pPr>
      <w:r w:rsidRPr="00B50126">
        <w:t>Temperatura: 5 °C – 90 °C</w:t>
      </w:r>
    </w:p>
    <w:p w14:paraId="7D1FDE92" w14:textId="77777777" w:rsidR="000A461A" w:rsidRDefault="000A461A" w:rsidP="00987E5B">
      <w:pPr>
        <w:pStyle w:val="Cita"/>
      </w:pPr>
      <w:r w:rsidRPr="00B50126">
        <w:rPr>
          <w:noProof/>
        </w:rPr>
        <w:drawing>
          <wp:inline distT="0" distB="0" distL="0" distR="0" wp14:anchorId="07A6860F" wp14:editId="36B40D66">
            <wp:extent cx="3103926" cy="3103926"/>
            <wp:effectExtent l="0" t="0" r="1270" b="1270"/>
            <wp:docPr id="1905271600" name="Imagen 1" descr="Sensor de turbidez suspendido, Kit de módulo de detección de valor de  turbidez, partículas de líquido suspendido, dete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 de turbidez suspendido, Kit de módulo de detección de valor de  turbidez, partículas de líquido suspendido, detecció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1105" cy="3111105"/>
                    </a:xfrm>
                    <a:prstGeom prst="rect">
                      <a:avLst/>
                    </a:prstGeom>
                    <a:noFill/>
                    <a:ln>
                      <a:noFill/>
                    </a:ln>
                  </pic:spPr>
                </pic:pic>
              </a:graphicData>
            </a:graphic>
          </wp:inline>
        </w:drawing>
      </w:r>
    </w:p>
    <w:p w14:paraId="1DE4A90F" w14:textId="10799A47" w:rsidR="00987E5B" w:rsidRDefault="000A461A" w:rsidP="00987E5B">
      <w:pPr>
        <w:pStyle w:val="Cita"/>
      </w:pPr>
      <w:bookmarkStart w:id="281" w:name="_Toc166757535"/>
      <w:bookmarkStart w:id="282" w:name="_Toc166787446"/>
      <w:bookmarkStart w:id="283" w:name="_Toc167237826"/>
      <w:r w:rsidRPr="00B50126">
        <w:t xml:space="preserve">Figura </w:t>
      </w:r>
      <w:r w:rsidR="00011A16">
        <w:fldChar w:fldCharType="begin"/>
      </w:r>
      <w:r w:rsidR="00011A16">
        <w:instrText xml:space="preserve"> SEQ figura \* ARABIC </w:instrText>
      </w:r>
      <w:r w:rsidR="00011A16">
        <w:fldChar w:fldCharType="separate"/>
      </w:r>
      <w:r w:rsidR="009B0259">
        <w:rPr>
          <w:noProof/>
        </w:rPr>
        <w:t>41</w:t>
      </w:r>
      <w:r w:rsidR="00011A16">
        <w:fldChar w:fldCharType="end"/>
      </w:r>
      <w:r>
        <w:t>. Sensor de TSS</w:t>
      </w:r>
      <w:r w:rsidRPr="00B50126">
        <w:br/>
        <w:t>Fuente: [48].</w:t>
      </w:r>
      <w:bookmarkEnd w:id="281"/>
      <w:bookmarkEnd w:id="282"/>
      <w:bookmarkEnd w:id="283"/>
    </w:p>
    <w:p w14:paraId="32E16F67" w14:textId="6943C289" w:rsidR="009F39AF" w:rsidRDefault="0091377A" w:rsidP="009F39AF">
      <w:pPr>
        <w:pStyle w:val="Texto"/>
      </w:pPr>
      <w:r>
        <w:lastRenderedPageBreak/>
        <w:t>De igual manera que el sensor de oxígeno disuelto se requiere de hacer un ajuste con este sensor, esto debido</w:t>
      </w:r>
      <w:r w:rsidR="0049364E">
        <w:t xml:space="preserve"> </w:t>
      </w:r>
      <w:r w:rsidR="00F61B5E">
        <w:t xml:space="preserve">a que solo una parte del sensor como es </w:t>
      </w:r>
      <w:r w:rsidR="0079724E">
        <w:t xml:space="preserve">impermeable, siendo que para el electrodo se propone realizar una resina para proteger la parte permeable del electrodo, </w:t>
      </w:r>
      <w:r w:rsidR="000574E7">
        <w:t>de esta manera se realiza el siguiente procedimiento</w:t>
      </w:r>
      <w:r w:rsidR="005A2817">
        <w:t xml:space="preserve">, véase la figura </w:t>
      </w:r>
      <w:r w:rsidR="005A2817">
        <w:fldChar w:fldCharType="begin"/>
      </w:r>
      <w:r w:rsidR="005A2817">
        <w:instrText xml:space="preserve"> SEQ vease_la_figura \* ARABIC </w:instrText>
      </w:r>
      <w:r w:rsidR="005A2817">
        <w:fldChar w:fldCharType="separate"/>
      </w:r>
      <w:r w:rsidR="009B0259">
        <w:rPr>
          <w:noProof/>
        </w:rPr>
        <w:t>42</w:t>
      </w:r>
      <w:r w:rsidR="005A2817">
        <w:fldChar w:fldCharType="end"/>
      </w:r>
      <w:r w:rsidR="005A2817">
        <w:t>.</w:t>
      </w:r>
    </w:p>
    <w:p w14:paraId="7EC5ED91" w14:textId="4A622991" w:rsidR="005A2817" w:rsidRDefault="009F39AF" w:rsidP="009F39AF">
      <w:pPr>
        <w:pStyle w:val="Cita"/>
      </w:pPr>
      <w:r>
        <w:rPr>
          <w:noProof/>
        </w:rPr>
        <w:drawing>
          <wp:inline distT="0" distB="0" distL="0" distR="0" wp14:anchorId="48EC779C" wp14:editId="569020DD">
            <wp:extent cx="3164894" cy="4275117"/>
            <wp:effectExtent l="0" t="0" r="0" b="0"/>
            <wp:docPr id="1359408556" name="Imagen 1" descr="Botella de plástico sobre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8556" name="Imagen 1" descr="Botella de plástico sobre una mesa&#10;&#10;Descripción generada automáticamente con confianza medi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986" t="6294" b="8605"/>
                    <a:stretch/>
                  </pic:blipFill>
                  <pic:spPr bwMode="auto">
                    <a:xfrm>
                      <a:off x="0" y="0"/>
                      <a:ext cx="3169909" cy="4281892"/>
                    </a:xfrm>
                    <a:prstGeom prst="rect">
                      <a:avLst/>
                    </a:prstGeom>
                    <a:noFill/>
                    <a:ln>
                      <a:noFill/>
                    </a:ln>
                    <a:extLst>
                      <a:ext uri="{53640926-AAD7-44D8-BBD7-CCE9431645EC}">
                        <a14:shadowObscured xmlns:a14="http://schemas.microsoft.com/office/drawing/2010/main"/>
                      </a:ext>
                    </a:extLst>
                  </pic:spPr>
                </pic:pic>
              </a:graphicData>
            </a:graphic>
          </wp:inline>
        </w:drawing>
      </w:r>
    </w:p>
    <w:p w14:paraId="7DB509BA" w14:textId="2E0B24E9" w:rsidR="009F39AF" w:rsidRDefault="009F39AF" w:rsidP="009F39AF">
      <w:pPr>
        <w:pStyle w:val="Descripcin"/>
      </w:pPr>
      <w:r>
        <w:t xml:space="preserve">Figura </w:t>
      </w:r>
      <w:r>
        <w:fldChar w:fldCharType="begin"/>
      </w:r>
      <w:r>
        <w:instrText xml:space="preserve"> SEQ Figura \* ARABIC </w:instrText>
      </w:r>
      <w:r>
        <w:fldChar w:fldCharType="separate"/>
      </w:r>
      <w:r w:rsidR="009B0259">
        <w:rPr>
          <w:noProof/>
        </w:rPr>
        <w:t>42</w:t>
      </w:r>
      <w:r>
        <w:fldChar w:fldCharType="end"/>
      </w:r>
      <w:r w:rsidR="008465C0">
        <w:t xml:space="preserve">. Resina </w:t>
      </w:r>
      <w:proofErr w:type="spellStart"/>
      <w:r w:rsidR="008465C0">
        <w:t>epoxica</w:t>
      </w:r>
      <w:proofErr w:type="spellEnd"/>
      <w:r w:rsidR="008465C0">
        <w:t xml:space="preserve"> para el procedimiento</w:t>
      </w:r>
    </w:p>
    <w:p w14:paraId="0ECEE8E5" w14:textId="70115C90" w:rsidR="008465C0" w:rsidRDefault="00DC2FBC" w:rsidP="00234343">
      <w:pPr>
        <w:pStyle w:val="Texto"/>
      </w:pPr>
      <w:r>
        <w:t>Primeramente,</w:t>
      </w:r>
      <w:r w:rsidR="00284BC5">
        <w:t xml:space="preserve"> se obtiene la resina </w:t>
      </w:r>
      <w:proofErr w:type="spellStart"/>
      <w:r w:rsidR="00284BC5">
        <w:t>epoxica</w:t>
      </w:r>
      <w:proofErr w:type="spellEnd"/>
      <w:r w:rsidR="00284BC5">
        <w:t xml:space="preserve">, siendo que para que esta tome su forma solida viene en paquete con un endurecedor, esto permite tener una resina la cual proteja de manera adecuada </w:t>
      </w:r>
      <w:r w:rsidR="007771DE">
        <w:t>nuestro electrodo, de tal manera</w:t>
      </w:r>
      <w:r>
        <w:t xml:space="preserve"> que se genera un molde para el </w:t>
      </w:r>
      <w:r w:rsidR="00B871D9">
        <w:t>electrodo</w:t>
      </w:r>
      <w:r w:rsidR="004B069D">
        <w:t xml:space="preserve"> usando únicamente la resina</w:t>
      </w:r>
      <w:r w:rsidR="00B871D9">
        <w:t>, donde tenemos que retirar la pequeña protección que tiene el electrodo de fábrica</w:t>
      </w:r>
      <w:r w:rsidR="004B069D">
        <w:t xml:space="preserve"> para aplicar el endurecedor</w:t>
      </w:r>
      <w:r w:rsidR="00B871D9">
        <w:t xml:space="preserve">, véase la figura </w:t>
      </w:r>
      <w:r w:rsidR="00B871D9">
        <w:fldChar w:fldCharType="begin"/>
      </w:r>
      <w:r w:rsidR="00B871D9">
        <w:instrText xml:space="preserve"> SEQ vease_la_figura \* ARABIC </w:instrText>
      </w:r>
      <w:r w:rsidR="00B871D9">
        <w:fldChar w:fldCharType="separate"/>
      </w:r>
      <w:r w:rsidR="009B0259">
        <w:rPr>
          <w:noProof/>
        </w:rPr>
        <w:t>43</w:t>
      </w:r>
      <w:r w:rsidR="00B871D9">
        <w:fldChar w:fldCharType="end"/>
      </w:r>
      <w:r w:rsidR="00234343">
        <w:t xml:space="preserve">, </w:t>
      </w:r>
      <w:r w:rsidR="00B871D9">
        <w:fldChar w:fldCharType="begin"/>
      </w:r>
      <w:r w:rsidR="00B871D9">
        <w:instrText xml:space="preserve"> SEQ vease_la_figura \* ARABIC </w:instrText>
      </w:r>
      <w:r w:rsidR="00B871D9">
        <w:fldChar w:fldCharType="separate"/>
      </w:r>
      <w:r w:rsidR="009B0259">
        <w:rPr>
          <w:noProof/>
        </w:rPr>
        <w:t>44</w:t>
      </w:r>
      <w:r w:rsidR="00B871D9">
        <w:fldChar w:fldCharType="end"/>
      </w:r>
      <w:r w:rsidR="00234343">
        <w:t xml:space="preserve"> y </w:t>
      </w:r>
      <w:r w:rsidR="00234343">
        <w:fldChar w:fldCharType="begin"/>
      </w:r>
      <w:r w:rsidR="00234343">
        <w:instrText xml:space="preserve"> SEQ vease_la_figura \* ARABIC </w:instrText>
      </w:r>
      <w:r w:rsidR="00234343">
        <w:fldChar w:fldCharType="separate"/>
      </w:r>
      <w:r w:rsidR="009B0259">
        <w:rPr>
          <w:noProof/>
        </w:rPr>
        <w:t>45</w:t>
      </w:r>
      <w:r w:rsidR="00234343">
        <w:fldChar w:fldCharType="end"/>
      </w:r>
      <w:r w:rsidR="00B871D9">
        <w:t>.</w:t>
      </w:r>
    </w:p>
    <w:p w14:paraId="0F2CFB29" w14:textId="1F25AFE6" w:rsidR="00DD79A7" w:rsidRDefault="00DD79A7" w:rsidP="00DD79A7">
      <w:pPr>
        <w:pStyle w:val="Cita"/>
      </w:pPr>
      <w:r>
        <w:rPr>
          <w:noProof/>
        </w:rPr>
        <w:lastRenderedPageBreak/>
        <w:drawing>
          <wp:inline distT="0" distB="0" distL="0" distR="0" wp14:anchorId="796B3B59" wp14:editId="14C7F85F">
            <wp:extent cx="3670949" cy="2893917"/>
            <wp:effectExtent l="0" t="0" r="5715" b="1905"/>
            <wp:docPr id="529301473" name="Imagen 3" descr="Imagen que contiene lava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01473" name="Imagen 3" descr="Imagen que contiene lavabo&#10;&#10;Descripción generada automáticament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033" r="14420"/>
                    <a:stretch/>
                  </pic:blipFill>
                  <pic:spPr bwMode="auto">
                    <a:xfrm>
                      <a:off x="0" y="0"/>
                      <a:ext cx="3675264" cy="2897318"/>
                    </a:xfrm>
                    <a:prstGeom prst="rect">
                      <a:avLst/>
                    </a:prstGeom>
                    <a:noFill/>
                    <a:ln>
                      <a:noFill/>
                    </a:ln>
                    <a:extLst>
                      <a:ext uri="{53640926-AAD7-44D8-BBD7-CCE9431645EC}">
                        <a14:shadowObscured xmlns:a14="http://schemas.microsoft.com/office/drawing/2010/main"/>
                      </a:ext>
                    </a:extLst>
                  </pic:spPr>
                </pic:pic>
              </a:graphicData>
            </a:graphic>
          </wp:inline>
        </w:drawing>
      </w:r>
    </w:p>
    <w:p w14:paraId="5FBDEF1B" w14:textId="2BDDE532" w:rsidR="00DD79A7" w:rsidRPr="00DD79A7" w:rsidRDefault="00DD79A7" w:rsidP="00DD79A7">
      <w:pPr>
        <w:pStyle w:val="Descripcin"/>
      </w:pPr>
      <w:r>
        <w:t xml:space="preserve">Figura </w:t>
      </w:r>
      <w:r>
        <w:fldChar w:fldCharType="begin"/>
      </w:r>
      <w:r>
        <w:instrText xml:space="preserve"> SEQ Figura \* ARABIC </w:instrText>
      </w:r>
      <w:r>
        <w:fldChar w:fldCharType="separate"/>
      </w:r>
      <w:r w:rsidR="009B0259">
        <w:rPr>
          <w:noProof/>
        </w:rPr>
        <w:t>43</w:t>
      </w:r>
      <w:r>
        <w:fldChar w:fldCharType="end"/>
      </w:r>
      <w:r>
        <w:t>. Creación del molde de resina</w:t>
      </w:r>
      <w:r>
        <w:br/>
        <w:t>Fuente: Elaboración propia</w:t>
      </w:r>
    </w:p>
    <w:p w14:paraId="7A6771BD" w14:textId="06088117" w:rsidR="00B871D9" w:rsidRDefault="00234343" w:rsidP="00DD79A7">
      <w:pPr>
        <w:pStyle w:val="Cita"/>
      </w:pPr>
      <w:r>
        <w:rPr>
          <w:noProof/>
        </w:rPr>
        <w:drawing>
          <wp:inline distT="0" distB="0" distL="0" distR="0" wp14:anchorId="114EC745" wp14:editId="7001EC02">
            <wp:extent cx="1720159" cy="1783533"/>
            <wp:effectExtent l="0" t="0" r="0" b="7620"/>
            <wp:docPr id="1852247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144" t="29114" r="10811" b="14093"/>
                    <a:stretch/>
                  </pic:blipFill>
                  <pic:spPr bwMode="auto">
                    <a:xfrm>
                      <a:off x="0" y="0"/>
                      <a:ext cx="1722454" cy="1785913"/>
                    </a:xfrm>
                    <a:prstGeom prst="rect">
                      <a:avLst/>
                    </a:prstGeom>
                    <a:noFill/>
                    <a:ln>
                      <a:noFill/>
                    </a:ln>
                    <a:extLst>
                      <a:ext uri="{53640926-AAD7-44D8-BBD7-CCE9431645EC}">
                        <a14:shadowObscured xmlns:a14="http://schemas.microsoft.com/office/drawing/2010/main"/>
                      </a:ext>
                    </a:extLst>
                  </pic:spPr>
                </pic:pic>
              </a:graphicData>
            </a:graphic>
          </wp:inline>
        </w:drawing>
      </w:r>
    </w:p>
    <w:p w14:paraId="31DC8D24" w14:textId="4EB5657C" w:rsidR="00234343" w:rsidRDefault="00234343" w:rsidP="00234343">
      <w:pPr>
        <w:pStyle w:val="Descripcin"/>
      </w:pPr>
      <w:r>
        <w:t xml:space="preserve">Figura </w:t>
      </w:r>
      <w:r>
        <w:fldChar w:fldCharType="begin"/>
      </w:r>
      <w:r>
        <w:instrText xml:space="preserve"> SEQ Figura \* ARABIC </w:instrText>
      </w:r>
      <w:r>
        <w:fldChar w:fldCharType="separate"/>
      </w:r>
      <w:r w:rsidR="009B0259">
        <w:rPr>
          <w:noProof/>
        </w:rPr>
        <w:t>44</w:t>
      </w:r>
      <w:r>
        <w:fldChar w:fldCharType="end"/>
      </w:r>
      <w:r>
        <w:t>. Retirada de la protección del sensor para el uso del endurecedor</w:t>
      </w:r>
      <w:r w:rsidR="00DD79A7">
        <w:br/>
        <w:t>Fuente: Elaboración propia</w:t>
      </w:r>
    </w:p>
    <w:p w14:paraId="002B5E72" w14:textId="1377D00C" w:rsidR="00DD79A7" w:rsidRDefault="00820B05" w:rsidP="00820B05">
      <w:pPr>
        <w:pStyle w:val="Cita"/>
      </w:pPr>
      <w:r>
        <w:rPr>
          <w:noProof/>
        </w:rPr>
        <w:lastRenderedPageBreak/>
        <w:drawing>
          <wp:inline distT="0" distB="0" distL="0" distR="0" wp14:anchorId="02999A93" wp14:editId="353E4BED">
            <wp:extent cx="4286707" cy="3095625"/>
            <wp:effectExtent l="0" t="0" r="0" b="0"/>
            <wp:docPr id="247475396" name="Imagen 4" descr="Una taza de caf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5396" name="Imagen 4" descr="Una taza de cafe&#10;&#10;Descripción generada automáticamente con confianza media"/>
                    <pic:cNvPicPr>
                      <a:picLocks noChangeAspect="1" noChangeArrowheads="1"/>
                    </pic:cNvPicPr>
                  </pic:nvPicPr>
                  <pic:blipFill rotWithShape="1">
                    <a:blip r:embed="rId61">
                      <a:extLst>
                        <a:ext uri="{28A0092B-C50C-407E-A947-70E740481C1C}">
                          <a14:useLocalDpi xmlns:a14="http://schemas.microsoft.com/office/drawing/2010/main" val="0"/>
                        </a:ext>
                      </a:extLst>
                    </a:blip>
                    <a:srcRect l="14526" t="30528" r="13334"/>
                    <a:stretch/>
                  </pic:blipFill>
                  <pic:spPr bwMode="auto">
                    <a:xfrm>
                      <a:off x="0" y="0"/>
                      <a:ext cx="4287793" cy="3096409"/>
                    </a:xfrm>
                    <a:prstGeom prst="rect">
                      <a:avLst/>
                    </a:prstGeom>
                    <a:noFill/>
                    <a:ln>
                      <a:noFill/>
                    </a:ln>
                    <a:extLst>
                      <a:ext uri="{53640926-AAD7-44D8-BBD7-CCE9431645EC}">
                        <a14:shadowObscured xmlns:a14="http://schemas.microsoft.com/office/drawing/2010/main"/>
                      </a:ext>
                    </a:extLst>
                  </pic:spPr>
                </pic:pic>
              </a:graphicData>
            </a:graphic>
          </wp:inline>
        </w:drawing>
      </w:r>
    </w:p>
    <w:p w14:paraId="5985EDAC" w14:textId="659D6BC5" w:rsidR="00820B05" w:rsidRDefault="00820B05" w:rsidP="00820B05">
      <w:pPr>
        <w:pStyle w:val="Descripcin"/>
      </w:pPr>
      <w:r>
        <w:t xml:space="preserve">Figura </w:t>
      </w:r>
      <w:r>
        <w:fldChar w:fldCharType="begin"/>
      </w:r>
      <w:r>
        <w:instrText xml:space="preserve"> SEQ Figura \* ARABIC </w:instrText>
      </w:r>
      <w:r>
        <w:fldChar w:fldCharType="separate"/>
      </w:r>
      <w:r w:rsidR="009B0259">
        <w:rPr>
          <w:noProof/>
        </w:rPr>
        <w:t>45</w:t>
      </w:r>
      <w:r>
        <w:fldChar w:fldCharType="end"/>
      </w:r>
      <w:r>
        <w:t>. Aplicación del endurecedor al molde con el electrodo</w:t>
      </w:r>
      <w:r>
        <w:br/>
        <w:t>Fuente: Elaboración propia</w:t>
      </w:r>
    </w:p>
    <w:p w14:paraId="14E63F85" w14:textId="030140A6" w:rsidR="00440D5D" w:rsidRDefault="00CD2417" w:rsidP="0010289D">
      <w:pPr>
        <w:pStyle w:val="Texto"/>
      </w:pPr>
      <w:r>
        <w:t xml:space="preserve">Siguiendo este proceso se obtiene el siguiente resultado el cuál queda a evaluación en las pruebas unitarias para conocer si esta modificación realizada es </w:t>
      </w:r>
      <w:r w:rsidR="0010289D">
        <w:t xml:space="preserve">una solución óptima para impermeabilizar el sensor y hacer que pueda ser sumergible la mayor parte del electrodo, véase la figura </w:t>
      </w:r>
      <w:r w:rsidR="0010289D">
        <w:fldChar w:fldCharType="begin"/>
      </w:r>
      <w:r w:rsidR="0010289D">
        <w:instrText xml:space="preserve"> SEQ vease_la_figura \* ARABIC </w:instrText>
      </w:r>
      <w:r w:rsidR="0010289D">
        <w:fldChar w:fldCharType="separate"/>
      </w:r>
      <w:r w:rsidR="009B0259">
        <w:rPr>
          <w:noProof/>
        </w:rPr>
        <w:t>46</w:t>
      </w:r>
      <w:r w:rsidR="0010289D">
        <w:fldChar w:fldCharType="end"/>
      </w:r>
      <w:r w:rsidR="0010289D">
        <w:t>.</w:t>
      </w:r>
    </w:p>
    <w:p w14:paraId="2CBC14FF" w14:textId="6967F68E" w:rsidR="0010289D" w:rsidRDefault="0010289D" w:rsidP="0010289D">
      <w:pPr>
        <w:pStyle w:val="Cita"/>
      </w:pPr>
      <w:r>
        <w:rPr>
          <w:noProof/>
        </w:rPr>
        <w:drawing>
          <wp:inline distT="0" distB="0" distL="0" distR="0" wp14:anchorId="0BFDE22D" wp14:editId="398CF78F">
            <wp:extent cx="2166607" cy="2889504"/>
            <wp:effectExtent l="0" t="0" r="5715" b="6350"/>
            <wp:docPr id="798935823" name="Imagen 5" descr="Man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5823" name="Imagen 5" descr="Mano de una persona&#10;&#10;Descripción generada automáticamente con confianza baj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89918" cy="2920592"/>
                    </a:xfrm>
                    <a:prstGeom prst="rect">
                      <a:avLst/>
                    </a:prstGeom>
                    <a:noFill/>
                    <a:ln>
                      <a:noFill/>
                    </a:ln>
                  </pic:spPr>
                </pic:pic>
              </a:graphicData>
            </a:graphic>
          </wp:inline>
        </w:drawing>
      </w:r>
    </w:p>
    <w:p w14:paraId="08A31AAD" w14:textId="12C67192" w:rsidR="0010289D" w:rsidRPr="0010289D" w:rsidRDefault="0010289D" w:rsidP="0010289D">
      <w:pPr>
        <w:pStyle w:val="Descripcin"/>
      </w:pPr>
      <w:r>
        <w:t xml:space="preserve">Figura </w:t>
      </w:r>
      <w:r>
        <w:fldChar w:fldCharType="begin"/>
      </w:r>
      <w:r>
        <w:instrText xml:space="preserve"> SEQ Figura \* ARABIC </w:instrText>
      </w:r>
      <w:r>
        <w:fldChar w:fldCharType="separate"/>
      </w:r>
      <w:r w:rsidR="009B0259">
        <w:rPr>
          <w:noProof/>
        </w:rPr>
        <w:t>46</w:t>
      </w:r>
      <w:r>
        <w:fldChar w:fldCharType="end"/>
      </w:r>
      <w:r>
        <w:t xml:space="preserve"> Producto final del sensor de TSS.</w:t>
      </w:r>
      <w:r>
        <w:br/>
        <w:t>Fuente: Elaboración propia</w:t>
      </w:r>
    </w:p>
    <w:p w14:paraId="09FF33B0" w14:textId="6678C794" w:rsidR="000A461A" w:rsidRPr="00B50126" w:rsidRDefault="000A461A" w:rsidP="00D901FE">
      <w:pPr>
        <w:pStyle w:val="Ttulo3"/>
      </w:pPr>
      <w:bookmarkStart w:id="284" w:name="_Toc167237693"/>
      <w:r w:rsidRPr="00B50126">
        <w:lastRenderedPageBreak/>
        <w:t>Sensor de temperatura</w:t>
      </w:r>
      <w:bookmarkEnd w:id="284"/>
    </w:p>
    <w:p w14:paraId="1E6EACEC" w14:textId="5120AAF0" w:rsidR="000A461A" w:rsidRPr="00B50126" w:rsidRDefault="000A461A" w:rsidP="00FB11FF">
      <w:pPr>
        <w:pStyle w:val="Texto"/>
      </w:pPr>
      <w:r w:rsidRPr="00B50126">
        <w:t>El sensor elegido es un sensor de temperatura digital de tipo DS18B20 y con encapsulado de acero inoxidable el cual es resistente al agua y cuenta con una longitud de cable de hasta un 1m</w:t>
      </w:r>
      <w:r>
        <w:t xml:space="preserve">, el cual se puede ver en la figura </w:t>
      </w:r>
      <w:r w:rsidR="00FB11FF">
        <w:fldChar w:fldCharType="begin"/>
      </w:r>
      <w:r w:rsidR="00FB11FF">
        <w:instrText xml:space="preserve"> SEQ vease_la_figura \* ARABIC </w:instrText>
      </w:r>
      <w:r w:rsidR="00FB11FF">
        <w:fldChar w:fldCharType="separate"/>
      </w:r>
      <w:r w:rsidR="009B0259">
        <w:rPr>
          <w:noProof/>
        </w:rPr>
        <w:t>47</w:t>
      </w:r>
      <w:r w:rsidR="00FB11FF">
        <w:fldChar w:fldCharType="end"/>
      </w:r>
      <w:r w:rsidRPr="00B50126">
        <w:t xml:space="preserve">. Tiene la capacidad de detectar temperaturas hasta 125 </w:t>
      </w:r>
      <w:proofErr w:type="spellStart"/>
      <w:r w:rsidRPr="00B50126">
        <w:t>ºC</w:t>
      </w:r>
      <w:proofErr w:type="spellEnd"/>
      <w:r w:rsidRPr="00B50126">
        <w:t xml:space="preserve"> [49].</w:t>
      </w:r>
    </w:p>
    <w:p w14:paraId="16ECA63D" w14:textId="77777777" w:rsidR="000A461A" w:rsidRPr="00B50126" w:rsidRDefault="000A461A" w:rsidP="000A461A">
      <w:pPr>
        <w:pStyle w:val="Texto"/>
      </w:pPr>
      <w:r w:rsidRPr="00B50126">
        <w:t>Sirve para para conocer la temperatura y es aplicado en el control automático de tanques y en procesos industriales con fluidos no corrosivos, sistemas de monitoreo y adquisición de datos, sistemas HVAC, termómetros y en todo tipo de sistemas electrónicos sensibles a la temperatura.</w:t>
      </w:r>
    </w:p>
    <w:p w14:paraId="0FB23719" w14:textId="77777777" w:rsidR="000A461A" w:rsidRPr="00B50126" w:rsidRDefault="000A461A" w:rsidP="000A461A">
      <w:pPr>
        <w:pStyle w:val="Texto"/>
      </w:pPr>
      <w:r w:rsidRPr="00B50126">
        <w:t xml:space="preserve">Características: </w:t>
      </w:r>
    </w:p>
    <w:p w14:paraId="42F871C1" w14:textId="77777777" w:rsidR="000A461A" w:rsidRPr="00B50126" w:rsidRDefault="000A461A" w:rsidP="000A461A">
      <w:pPr>
        <w:pStyle w:val="Texto"/>
        <w:numPr>
          <w:ilvl w:val="0"/>
          <w:numId w:val="10"/>
        </w:numPr>
      </w:pPr>
      <w:r w:rsidRPr="00B50126">
        <w:t>Voltaje: 3.3 – 5 V</w:t>
      </w:r>
    </w:p>
    <w:p w14:paraId="5030D161" w14:textId="77777777" w:rsidR="000A461A" w:rsidRPr="00B50126" w:rsidRDefault="000A461A" w:rsidP="000A461A">
      <w:pPr>
        <w:pStyle w:val="Texto"/>
        <w:numPr>
          <w:ilvl w:val="0"/>
          <w:numId w:val="10"/>
        </w:numPr>
      </w:pPr>
      <w:r w:rsidRPr="00B50126">
        <w:t>Temperatura: -55 °C – 125 °C</w:t>
      </w:r>
    </w:p>
    <w:p w14:paraId="7BDD4F06" w14:textId="77777777" w:rsidR="000A461A" w:rsidRPr="00B50126" w:rsidRDefault="000A461A" w:rsidP="00987E5B">
      <w:pPr>
        <w:pStyle w:val="Cita"/>
      </w:pPr>
      <w:r w:rsidRPr="00B50126">
        <w:rPr>
          <w:noProof/>
        </w:rPr>
        <w:drawing>
          <wp:inline distT="0" distB="0" distL="0" distR="0" wp14:anchorId="138AFD88" wp14:editId="4AFD0827">
            <wp:extent cx="4861801" cy="3825380"/>
            <wp:effectExtent l="0" t="0" r="0" b="3810"/>
            <wp:docPr id="429651561" name="Imagen 2"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Un cable conectado&#10;&#10;Descripción generada automáticamente con confianza baja"/>
                    <pic:cNvPicPr>
                      <a:picLocks noChangeAspect="1" noChangeArrowheads="1"/>
                    </pic:cNvPicPr>
                  </pic:nvPicPr>
                  <pic:blipFill rotWithShape="1">
                    <a:blip r:embed="rId28">
                      <a:extLst>
                        <a:ext uri="{28A0092B-C50C-407E-A947-70E740481C1C}">
                          <a14:useLocalDpi xmlns:a14="http://schemas.microsoft.com/office/drawing/2010/main" val="0"/>
                        </a:ext>
                      </a:extLst>
                    </a:blip>
                    <a:srcRect t="11173" b="10145"/>
                    <a:stretch/>
                  </pic:blipFill>
                  <pic:spPr bwMode="auto">
                    <a:xfrm>
                      <a:off x="0" y="0"/>
                      <a:ext cx="4873314" cy="3834438"/>
                    </a:xfrm>
                    <a:prstGeom prst="rect">
                      <a:avLst/>
                    </a:prstGeom>
                    <a:noFill/>
                    <a:ln>
                      <a:noFill/>
                    </a:ln>
                    <a:extLst>
                      <a:ext uri="{53640926-AAD7-44D8-BBD7-CCE9431645EC}">
                        <a14:shadowObscured xmlns:a14="http://schemas.microsoft.com/office/drawing/2010/main"/>
                      </a:ext>
                    </a:extLst>
                  </pic:spPr>
                </pic:pic>
              </a:graphicData>
            </a:graphic>
          </wp:inline>
        </w:drawing>
      </w:r>
    </w:p>
    <w:p w14:paraId="742DA2BF" w14:textId="4E99CAF5" w:rsidR="00EB3F85" w:rsidRDefault="000A461A" w:rsidP="00987E5B">
      <w:pPr>
        <w:pStyle w:val="Cita"/>
      </w:pPr>
      <w:bookmarkStart w:id="285" w:name="_Toc166757536"/>
      <w:bookmarkStart w:id="286" w:name="_Toc166787447"/>
      <w:bookmarkStart w:id="287" w:name="_Toc167237827"/>
      <w:r w:rsidRPr="00B50126">
        <w:t xml:space="preserve">Figura </w:t>
      </w:r>
      <w:r w:rsidR="00011A16">
        <w:fldChar w:fldCharType="begin"/>
      </w:r>
      <w:r w:rsidR="00011A16">
        <w:instrText xml:space="preserve"> SEQ figura \* ARABIC </w:instrText>
      </w:r>
      <w:r w:rsidR="00011A16">
        <w:fldChar w:fldCharType="separate"/>
      </w:r>
      <w:r w:rsidR="009B0259">
        <w:rPr>
          <w:noProof/>
        </w:rPr>
        <w:t>47</w:t>
      </w:r>
      <w:r w:rsidR="00011A16">
        <w:fldChar w:fldCharType="end"/>
      </w:r>
      <w:r>
        <w:t>. Sensor de temperatura</w:t>
      </w:r>
      <w:r w:rsidRPr="00B50126">
        <w:br/>
        <w:t>Fuente: [49].</w:t>
      </w:r>
      <w:bookmarkEnd w:id="285"/>
      <w:bookmarkEnd w:id="286"/>
      <w:bookmarkEnd w:id="287"/>
    </w:p>
    <w:p w14:paraId="6F529B1B" w14:textId="77777777" w:rsidR="00EB3F85" w:rsidRDefault="00EB3F85">
      <w:pPr>
        <w:spacing w:after="160" w:line="259" w:lineRule="auto"/>
        <w:rPr>
          <w:rFonts w:ascii="Times New Roman" w:hAnsi="Times New Roman"/>
          <w:i/>
          <w:iCs/>
          <w:szCs w:val="18"/>
        </w:rPr>
      </w:pPr>
      <w:r>
        <w:br w:type="page"/>
      </w:r>
    </w:p>
    <w:p w14:paraId="28AEFA6D" w14:textId="3DDD9117" w:rsidR="000A461A" w:rsidRDefault="00EB3F85" w:rsidP="00D901FE">
      <w:pPr>
        <w:pStyle w:val="Ttulo2"/>
      </w:pPr>
      <w:bookmarkStart w:id="288" w:name="_Toc167237694"/>
      <w:r>
        <w:lastRenderedPageBreak/>
        <w:t>Comparación de sensores</w:t>
      </w:r>
      <w:bookmarkEnd w:id="288"/>
    </w:p>
    <w:p w14:paraId="2EF2FFDE" w14:textId="14BEDC18" w:rsidR="00EB3F85" w:rsidRDefault="00EB3F85" w:rsidP="00EB3F85">
      <w:pPr>
        <w:pStyle w:val="Texto"/>
      </w:pPr>
      <w:r>
        <w:t xml:space="preserve">Siendo de esta manera que dentro de la tabla </w:t>
      </w:r>
      <w:r w:rsidR="00872577">
        <w:t>40</w:t>
      </w:r>
      <w:r w:rsidR="00FB11FF">
        <w:t xml:space="preserve"> </w:t>
      </w:r>
      <w:r w:rsidR="0010289D">
        <w:t>se</w:t>
      </w:r>
      <w:r>
        <w:t xml:space="preserve"> observa</w:t>
      </w:r>
      <w:r w:rsidR="0010289D">
        <w:t>n</w:t>
      </w:r>
      <w:r>
        <w:t xml:space="preserve"> diferentes características de los sensores que </w:t>
      </w:r>
      <w:r w:rsidR="0010289D">
        <w:t>han sido mencionados</w:t>
      </w:r>
      <w:r>
        <w:t>, además de dar a conocer ciertas similitudes que comparten entre ellos.</w:t>
      </w:r>
    </w:p>
    <w:p w14:paraId="09B92990" w14:textId="1888D454" w:rsidR="00EB3F85" w:rsidRDefault="00EB3F85" w:rsidP="00EB3F85">
      <w:pPr>
        <w:pStyle w:val="Descripcin"/>
      </w:pPr>
      <w:bookmarkStart w:id="289" w:name="_Toc167237946"/>
      <w:r>
        <w:t xml:space="preserve">Tabla </w:t>
      </w:r>
      <w:r>
        <w:fldChar w:fldCharType="begin"/>
      </w:r>
      <w:r>
        <w:instrText xml:space="preserve"> SEQ Tabla \* ARABIC </w:instrText>
      </w:r>
      <w:r>
        <w:fldChar w:fldCharType="separate"/>
      </w:r>
      <w:r w:rsidR="009B0259">
        <w:rPr>
          <w:noProof/>
        </w:rPr>
        <w:t>40</w:t>
      </w:r>
      <w:r>
        <w:fldChar w:fldCharType="end"/>
      </w:r>
      <w:r>
        <w:t>. Comparación técnica de sensores</w:t>
      </w:r>
      <w:bookmarkEnd w:id="289"/>
    </w:p>
    <w:tbl>
      <w:tblPr>
        <w:tblStyle w:val="Tablaconcuadrcula4-nfasis1"/>
        <w:tblW w:w="0" w:type="auto"/>
        <w:tblLook w:val="04A0" w:firstRow="1" w:lastRow="0" w:firstColumn="1" w:lastColumn="0" w:noHBand="0" w:noVBand="1"/>
      </w:tblPr>
      <w:tblGrid>
        <w:gridCol w:w="1558"/>
        <w:gridCol w:w="1558"/>
        <w:gridCol w:w="1558"/>
        <w:gridCol w:w="1558"/>
        <w:gridCol w:w="1559"/>
        <w:gridCol w:w="1559"/>
      </w:tblGrid>
      <w:tr w:rsidR="00C242DA" w14:paraId="577383C9" w14:textId="77777777" w:rsidTr="00483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E6315BF" w14:textId="0C8847D6" w:rsidR="004838E8" w:rsidRDefault="006A4015" w:rsidP="006A4015">
            <w:pPr>
              <w:pStyle w:val="Texto"/>
              <w:ind w:firstLine="0"/>
              <w:jc w:val="center"/>
            </w:pPr>
            <w:r>
              <w:t>C</w:t>
            </w:r>
            <w:r w:rsidR="004838E8">
              <w:t>aracterística</w:t>
            </w:r>
          </w:p>
        </w:tc>
        <w:tc>
          <w:tcPr>
            <w:tcW w:w="1558" w:type="dxa"/>
          </w:tcPr>
          <w:p w14:paraId="2A460AF1" w14:textId="68D7D583" w:rsidR="004838E8" w:rsidRDefault="00EF05A7" w:rsidP="006A4015">
            <w:pPr>
              <w:pStyle w:val="Texto"/>
              <w:ind w:firstLine="0"/>
              <w:jc w:val="center"/>
              <w:cnfStyle w:val="100000000000" w:firstRow="1" w:lastRow="0" w:firstColumn="0" w:lastColumn="0" w:oddVBand="0" w:evenVBand="0" w:oddHBand="0" w:evenHBand="0" w:firstRowFirstColumn="0" w:firstRowLastColumn="0" w:lastRowFirstColumn="0" w:lastRowLastColumn="0"/>
            </w:pPr>
            <w:r>
              <w:t>OD</w:t>
            </w:r>
          </w:p>
        </w:tc>
        <w:tc>
          <w:tcPr>
            <w:tcW w:w="1558" w:type="dxa"/>
          </w:tcPr>
          <w:p w14:paraId="5C1E8F20" w14:textId="40FDA5A7" w:rsidR="004838E8" w:rsidRDefault="00494EE5" w:rsidP="006A4015">
            <w:pPr>
              <w:pStyle w:val="Texto"/>
              <w:ind w:firstLine="0"/>
              <w:jc w:val="center"/>
              <w:cnfStyle w:val="100000000000" w:firstRow="1" w:lastRow="0" w:firstColumn="0" w:lastColumn="0" w:oddVBand="0" w:evenVBand="0" w:oddHBand="0" w:evenHBand="0" w:firstRowFirstColumn="0" w:firstRowLastColumn="0" w:lastRowFirstColumn="0" w:lastRowLastColumn="0"/>
            </w:pPr>
            <w:r>
              <w:t>pH</w:t>
            </w:r>
          </w:p>
        </w:tc>
        <w:tc>
          <w:tcPr>
            <w:tcW w:w="1558" w:type="dxa"/>
          </w:tcPr>
          <w:p w14:paraId="1B6594B8" w14:textId="488B7089" w:rsidR="004838E8" w:rsidRDefault="00EF05A7" w:rsidP="006A4015">
            <w:pPr>
              <w:pStyle w:val="Texto"/>
              <w:ind w:firstLine="0"/>
              <w:jc w:val="center"/>
              <w:cnfStyle w:val="100000000000" w:firstRow="1" w:lastRow="0" w:firstColumn="0" w:lastColumn="0" w:oddVBand="0" w:evenVBand="0" w:oddHBand="0" w:evenHBand="0" w:firstRowFirstColumn="0" w:firstRowLastColumn="0" w:lastRowFirstColumn="0" w:lastRowLastColumn="0"/>
            </w:pPr>
            <w:r>
              <w:t>Temperatura</w:t>
            </w:r>
          </w:p>
        </w:tc>
        <w:tc>
          <w:tcPr>
            <w:tcW w:w="1559" w:type="dxa"/>
          </w:tcPr>
          <w:p w14:paraId="2307255F" w14:textId="0B615F78" w:rsidR="004838E8" w:rsidRDefault="006A4015" w:rsidP="006A4015">
            <w:pPr>
              <w:pStyle w:val="Texto"/>
              <w:ind w:firstLine="0"/>
              <w:jc w:val="center"/>
              <w:cnfStyle w:val="100000000000" w:firstRow="1" w:lastRow="0" w:firstColumn="0" w:lastColumn="0" w:oddVBand="0" w:evenVBand="0" w:oddHBand="0" w:evenHBand="0" w:firstRowFirstColumn="0" w:firstRowLastColumn="0" w:lastRowFirstColumn="0" w:lastRowLastColumn="0"/>
            </w:pPr>
            <w:r>
              <w:t>TSS</w:t>
            </w:r>
          </w:p>
        </w:tc>
        <w:tc>
          <w:tcPr>
            <w:tcW w:w="1559" w:type="dxa"/>
          </w:tcPr>
          <w:p w14:paraId="64316EC6" w14:textId="2203B66F" w:rsidR="004838E8" w:rsidRDefault="006A4015" w:rsidP="006A4015">
            <w:pPr>
              <w:pStyle w:val="Texto"/>
              <w:ind w:firstLine="0"/>
              <w:jc w:val="center"/>
              <w:cnfStyle w:val="100000000000" w:firstRow="1" w:lastRow="0" w:firstColumn="0" w:lastColumn="0" w:oddVBand="0" w:evenVBand="0" w:oddHBand="0" w:evenHBand="0" w:firstRowFirstColumn="0" w:firstRowLastColumn="0" w:lastRowFirstColumn="0" w:lastRowLastColumn="0"/>
            </w:pPr>
            <w:r>
              <w:t>TDS</w:t>
            </w:r>
          </w:p>
        </w:tc>
      </w:tr>
      <w:tr w:rsidR="00C242DA" w14:paraId="78A86656" w14:textId="77777777" w:rsidTr="004838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5939867" w14:textId="77714EA9" w:rsidR="004838E8" w:rsidRDefault="00BC14A1" w:rsidP="00891217">
            <w:pPr>
              <w:pStyle w:val="Texto"/>
              <w:ind w:firstLine="0"/>
            </w:pPr>
            <w:r>
              <w:t>Rango de medición</w:t>
            </w:r>
          </w:p>
        </w:tc>
        <w:tc>
          <w:tcPr>
            <w:tcW w:w="1558" w:type="dxa"/>
          </w:tcPr>
          <w:p w14:paraId="0A4A6DDB" w14:textId="4EE7887E" w:rsidR="004838E8" w:rsidRDefault="00E267D4"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0</w:t>
            </w:r>
            <w:r w:rsidR="00DC7690">
              <w:t xml:space="preserve"> a 20 mg/L</w:t>
            </w:r>
          </w:p>
        </w:tc>
        <w:tc>
          <w:tcPr>
            <w:tcW w:w="1558" w:type="dxa"/>
          </w:tcPr>
          <w:p w14:paraId="64651424" w14:textId="2FEA5C32" w:rsidR="004838E8" w:rsidRDefault="00711EEA"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0 a 14 pH</w:t>
            </w:r>
          </w:p>
        </w:tc>
        <w:tc>
          <w:tcPr>
            <w:tcW w:w="1558" w:type="dxa"/>
          </w:tcPr>
          <w:p w14:paraId="14C2A204" w14:textId="3FD0B466" w:rsidR="004838E8" w:rsidRDefault="003A625E"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 xml:space="preserve">-55 °C a </w:t>
            </w:r>
            <w:r w:rsidR="00C71D10">
              <w:t>+12</w:t>
            </w:r>
            <w:r w:rsidR="000F1664">
              <w:t>5</w:t>
            </w:r>
            <w:r w:rsidR="00C71D10">
              <w:t xml:space="preserve"> °C</w:t>
            </w:r>
          </w:p>
        </w:tc>
        <w:tc>
          <w:tcPr>
            <w:tcW w:w="1559" w:type="dxa"/>
          </w:tcPr>
          <w:p w14:paraId="09CE2D60" w14:textId="6B31C0B0" w:rsidR="004838E8" w:rsidRDefault="00397354"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397354">
              <w:t>0 a 3000 NTU</w:t>
            </w:r>
          </w:p>
        </w:tc>
        <w:tc>
          <w:tcPr>
            <w:tcW w:w="1559" w:type="dxa"/>
          </w:tcPr>
          <w:p w14:paraId="45AF7F03" w14:textId="1E1EC37D" w:rsidR="004838E8" w:rsidRDefault="00B828D2"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B828D2">
              <w:t>0 a 1000 ppm</w:t>
            </w:r>
          </w:p>
        </w:tc>
      </w:tr>
      <w:tr w:rsidR="00C242DA" w14:paraId="622F0528" w14:textId="77777777" w:rsidTr="004838E8">
        <w:tc>
          <w:tcPr>
            <w:cnfStyle w:val="001000000000" w:firstRow="0" w:lastRow="0" w:firstColumn="1" w:lastColumn="0" w:oddVBand="0" w:evenVBand="0" w:oddHBand="0" w:evenHBand="0" w:firstRowFirstColumn="0" w:firstRowLastColumn="0" w:lastRowFirstColumn="0" w:lastRowLastColumn="0"/>
            <w:tcW w:w="1558" w:type="dxa"/>
          </w:tcPr>
          <w:p w14:paraId="6F6ADFAF" w14:textId="4C0B2F3A" w:rsidR="004838E8" w:rsidRDefault="008A40D1" w:rsidP="00891217">
            <w:pPr>
              <w:pStyle w:val="Texto"/>
              <w:ind w:firstLine="0"/>
            </w:pPr>
            <w:r>
              <w:t>Resol</w:t>
            </w:r>
            <w:r w:rsidR="00380EDD">
              <w:t>ución</w:t>
            </w:r>
          </w:p>
        </w:tc>
        <w:tc>
          <w:tcPr>
            <w:tcW w:w="1558" w:type="dxa"/>
          </w:tcPr>
          <w:p w14:paraId="721432E2" w14:textId="51DF830B" w:rsidR="004838E8" w:rsidRDefault="004A445D"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0.01 mg</w:t>
            </w:r>
            <w:r w:rsidR="005B6CEC">
              <w:t>/L</w:t>
            </w:r>
          </w:p>
        </w:tc>
        <w:tc>
          <w:tcPr>
            <w:tcW w:w="1558" w:type="dxa"/>
          </w:tcPr>
          <w:p w14:paraId="0BF1011D" w14:textId="35F6F544" w:rsidR="004838E8" w:rsidRDefault="007718E8"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0.1 pH</w:t>
            </w:r>
          </w:p>
        </w:tc>
        <w:tc>
          <w:tcPr>
            <w:tcW w:w="1558" w:type="dxa"/>
          </w:tcPr>
          <w:p w14:paraId="37C47680" w14:textId="50B97102" w:rsidR="004838E8" w:rsidRDefault="00645B1E"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 xml:space="preserve">Configurable de 9 a 12 </w:t>
            </w:r>
            <w:r w:rsidR="00FE54D7">
              <w:t>bits</w:t>
            </w:r>
            <w:r w:rsidR="000F1664">
              <w:t xml:space="preserve"> (</w:t>
            </w:r>
            <w:r w:rsidR="00040296">
              <w:t xml:space="preserve">0.5 °C a </w:t>
            </w:r>
            <w:r w:rsidR="001569AE">
              <w:t>0.0625 °C)</w:t>
            </w:r>
          </w:p>
        </w:tc>
        <w:tc>
          <w:tcPr>
            <w:tcW w:w="1559" w:type="dxa"/>
          </w:tcPr>
          <w:p w14:paraId="0702D27D" w14:textId="54A322A7" w:rsidR="004838E8" w:rsidRDefault="00D12C09"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rsidRPr="00D12C09">
              <w:t>1 NTU</w:t>
            </w:r>
          </w:p>
        </w:tc>
        <w:tc>
          <w:tcPr>
            <w:tcW w:w="1559" w:type="dxa"/>
          </w:tcPr>
          <w:p w14:paraId="1251AB8D" w14:textId="1B083521" w:rsidR="004838E8" w:rsidRDefault="00D11163"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rsidRPr="00D11163">
              <w:t>1 ppm</w:t>
            </w:r>
          </w:p>
        </w:tc>
      </w:tr>
      <w:tr w:rsidR="00C242DA" w14:paraId="3AC2CB2C" w14:textId="77777777" w:rsidTr="004838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0E5AD91" w14:textId="7008A860" w:rsidR="004838E8" w:rsidRDefault="00380EDD" w:rsidP="00891217">
            <w:pPr>
              <w:pStyle w:val="Texto"/>
              <w:ind w:firstLine="0"/>
            </w:pPr>
            <w:r>
              <w:t>Precisión</w:t>
            </w:r>
          </w:p>
        </w:tc>
        <w:tc>
          <w:tcPr>
            <w:tcW w:w="1558" w:type="dxa"/>
          </w:tcPr>
          <w:p w14:paraId="46406BF1" w14:textId="6EF1BF1C" w:rsidR="004838E8" w:rsidRDefault="00DA0729"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DA0729">
              <w:t>±</w:t>
            </w:r>
            <w:r>
              <w:t>0.2 mg/L</w:t>
            </w:r>
          </w:p>
        </w:tc>
        <w:tc>
          <w:tcPr>
            <w:tcW w:w="1558" w:type="dxa"/>
          </w:tcPr>
          <w:p w14:paraId="3079D558" w14:textId="6CBAD2F8" w:rsidR="004838E8" w:rsidRDefault="007718E8"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7718E8">
              <w:t>±</w:t>
            </w:r>
            <w:r w:rsidR="00C02E29">
              <w:t>0.1 pH</w:t>
            </w:r>
          </w:p>
        </w:tc>
        <w:tc>
          <w:tcPr>
            <w:tcW w:w="1558" w:type="dxa"/>
          </w:tcPr>
          <w:p w14:paraId="4CFA4DCF" w14:textId="4411B0E1" w:rsidR="004838E8" w:rsidRDefault="007A15A1"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7A15A1">
              <w:t>±0.5°C en el rango -10°C a +85°C</w:t>
            </w:r>
          </w:p>
        </w:tc>
        <w:tc>
          <w:tcPr>
            <w:tcW w:w="1559" w:type="dxa"/>
          </w:tcPr>
          <w:p w14:paraId="3987EAEC" w14:textId="01856AE7" w:rsidR="004838E8" w:rsidRDefault="00764B79"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764B79">
              <w:t>±5% del valor medido o 0.5 NTU</w:t>
            </w:r>
          </w:p>
        </w:tc>
        <w:tc>
          <w:tcPr>
            <w:tcW w:w="1559" w:type="dxa"/>
          </w:tcPr>
          <w:p w14:paraId="2E4C28B7" w14:textId="7C1619B2" w:rsidR="004838E8" w:rsidRDefault="00415A5C"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rsidRPr="00415A5C">
              <w:t>±2% F.S.</w:t>
            </w:r>
          </w:p>
        </w:tc>
      </w:tr>
      <w:tr w:rsidR="00C242DA" w14:paraId="4404095D" w14:textId="77777777" w:rsidTr="004838E8">
        <w:tc>
          <w:tcPr>
            <w:cnfStyle w:val="001000000000" w:firstRow="0" w:lastRow="0" w:firstColumn="1" w:lastColumn="0" w:oddVBand="0" w:evenVBand="0" w:oddHBand="0" w:evenHBand="0" w:firstRowFirstColumn="0" w:firstRowLastColumn="0" w:lastRowFirstColumn="0" w:lastRowLastColumn="0"/>
            <w:tcW w:w="1558" w:type="dxa"/>
          </w:tcPr>
          <w:p w14:paraId="5DF936E4" w14:textId="3CA26D4B" w:rsidR="004838E8" w:rsidRDefault="00380EDD" w:rsidP="00891217">
            <w:pPr>
              <w:pStyle w:val="Texto"/>
              <w:ind w:firstLine="0"/>
            </w:pPr>
            <w:r>
              <w:t xml:space="preserve">Calibración </w:t>
            </w:r>
          </w:p>
        </w:tc>
        <w:tc>
          <w:tcPr>
            <w:tcW w:w="1558" w:type="dxa"/>
          </w:tcPr>
          <w:p w14:paraId="3CBBB5D9" w14:textId="772AC38B" w:rsidR="004838E8" w:rsidRDefault="006D2EA1"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Man</w:t>
            </w:r>
            <w:r w:rsidR="00CA5C99">
              <w:t>ual o automática en aire saturado</w:t>
            </w:r>
          </w:p>
        </w:tc>
        <w:tc>
          <w:tcPr>
            <w:tcW w:w="1558" w:type="dxa"/>
          </w:tcPr>
          <w:p w14:paraId="083C2AB0" w14:textId="17D37863" w:rsidR="004838E8" w:rsidRDefault="00AE7B64"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Dos o tres puntos, usando soluciones buffer</w:t>
            </w:r>
          </w:p>
        </w:tc>
        <w:tc>
          <w:tcPr>
            <w:tcW w:w="1558" w:type="dxa"/>
          </w:tcPr>
          <w:p w14:paraId="073E6826" w14:textId="2CB45A9D" w:rsidR="004838E8" w:rsidRDefault="007A15A1"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No aplicable</w:t>
            </w:r>
          </w:p>
        </w:tc>
        <w:tc>
          <w:tcPr>
            <w:tcW w:w="1559" w:type="dxa"/>
          </w:tcPr>
          <w:p w14:paraId="002E34DA" w14:textId="4906A39C" w:rsidR="004838E8" w:rsidRDefault="00EF2FD5"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rsidRPr="00EF2FD5">
              <w:t>A través de soluciones estándar de turbidez</w:t>
            </w:r>
          </w:p>
        </w:tc>
        <w:tc>
          <w:tcPr>
            <w:tcW w:w="1559" w:type="dxa"/>
          </w:tcPr>
          <w:p w14:paraId="07AE47C5" w14:textId="68639E36" w:rsidR="004838E8" w:rsidRDefault="00546767"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rsidRPr="00546767">
              <w:t>Compensación de temperatura automática o manual</w:t>
            </w:r>
          </w:p>
        </w:tc>
      </w:tr>
      <w:tr w:rsidR="00C242DA" w14:paraId="28FB09C6" w14:textId="77777777" w:rsidTr="004838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12C0A52" w14:textId="51850E5C" w:rsidR="004838E8" w:rsidRDefault="008E0E9D" w:rsidP="00891217">
            <w:pPr>
              <w:pStyle w:val="Texto"/>
              <w:ind w:firstLine="0"/>
            </w:pPr>
            <w:r>
              <w:t>Alimentación</w:t>
            </w:r>
          </w:p>
        </w:tc>
        <w:tc>
          <w:tcPr>
            <w:tcW w:w="1558" w:type="dxa"/>
          </w:tcPr>
          <w:p w14:paraId="11949F91" w14:textId="7595FB32" w:rsidR="004838E8" w:rsidRDefault="00677E0A"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5.0 v</w:t>
            </w:r>
          </w:p>
        </w:tc>
        <w:tc>
          <w:tcPr>
            <w:tcW w:w="1558" w:type="dxa"/>
          </w:tcPr>
          <w:p w14:paraId="0DBA44DD" w14:textId="7B705F2E" w:rsidR="004838E8" w:rsidRDefault="00677E0A"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5.0 v</w:t>
            </w:r>
          </w:p>
        </w:tc>
        <w:tc>
          <w:tcPr>
            <w:tcW w:w="1558" w:type="dxa"/>
          </w:tcPr>
          <w:p w14:paraId="3DF08054" w14:textId="5AE05DC7" w:rsidR="004838E8" w:rsidRDefault="001522C5"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5.0 v</w:t>
            </w:r>
          </w:p>
        </w:tc>
        <w:tc>
          <w:tcPr>
            <w:tcW w:w="1559" w:type="dxa"/>
          </w:tcPr>
          <w:p w14:paraId="4E77F4E3" w14:textId="42542FFA" w:rsidR="004838E8" w:rsidRDefault="001522C5"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5.0 v</w:t>
            </w:r>
          </w:p>
        </w:tc>
        <w:tc>
          <w:tcPr>
            <w:tcW w:w="1559" w:type="dxa"/>
          </w:tcPr>
          <w:p w14:paraId="6AFA8CDE" w14:textId="1B41BA65" w:rsidR="004838E8" w:rsidRDefault="001522C5" w:rsidP="00546767">
            <w:pPr>
              <w:pStyle w:val="Texto"/>
              <w:ind w:firstLine="0"/>
              <w:jc w:val="center"/>
              <w:cnfStyle w:val="000000100000" w:firstRow="0" w:lastRow="0" w:firstColumn="0" w:lastColumn="0" w:oddVBand="0" w:evenVBand="0" w:oddHBand="1" w:evenHBand="0" w:firstRowFirstColumn="0" w:firstRowLastColumn="0" w:lastRowFirstColumn="0" w:lastRowLastColumn="0"/>
            </w:pPr>
            <w:r>
              <w:t>5.0 v</w:t>
            </w:r>
          </w:p>
        </w:tc>
      </w:tr>
      <w:tr w:rsidR="00C242DA" w14:paraId="69CD67E3" w14:textId="77777777" w:rsidTr="004838E8">
        <w:tc>
          <w:tcPr>
            <w:cnfStyle w:val="001000000000" w:firstRow="0" w:lastRow="0" w:firstColumn="1" w:lastColumn="0" w:oddVBand="0" w:evenVBand="0" w:oddHBand="0" w:evenHBand="0" w:firstRowFirstColumn="0" w:firstRowLastColumn="0" w:lastRowFirstColumn="0" w:lastRowLastColumn="0"/>
            <w:tcW w:w="1558" w:type="dxa"/>
          </w:tcPr>
          <w:p w14:paraId="44037B4B" w14:textId="2D9906D8" w:rsidR="008E0E9D" w:rsidRDefault="006700B7" w:rsidP="00891217">
            <w:pPr>
              <w:pStyle w:val="Texto"/>
              <w:ind w:firstLine="0"/>
            </w:pPr>
            <w:r>
              <w:t>Protocolo de comunicación</w:t>
            </w:r>
          </w:p>
        </w:tc>
        <w:tc>
          <w:tcPr>
            <w:tcW w:w="1558" w:type="dxa"/>
          </w:tcPr>
          <w:p w14:paraId="549DCC14" w14:textId="29A1A353" w:rsidR="008E0E9D" w:rsidRDefault="00E97241"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UART</w:t>
            </w:r>
          </w:p>
        </w:tc>
        <w:tc>
          <w:tcPr>
            <w:tcW w:w="1558" w:type="dxa"/>
          </w:tcPr>
          <w:p w14:paraId="44AB0151" w14:textId="1A21249F" w:rsidR="008E0E9D" w:rsidRDefault="00110819"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UART</w:t>
            </w:r>
          </w:p>
        </w:tc>
        <w:tc>
          <w:tcPr>
            <w:tcW w:w="1558" w:type="dxa"/>
          </w:tcPr>
          <w:p w14:paraId="6F5E6966" w14:textId="2A0415DA" w:rsidR="008E0E9D" w:rsidRDefault="00110819"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I2C</w:t>
            </w:r>
          </w:p>
        </w:tc>
        <w:tc>
          <w:tcPr>
            <w:tcW w:w="1559" w:type="dxa"/>
          </w:tcPr>
          <w:p w14:paraId="13FE5A41" w14:textId="60708827" w:rsidR="008E0E9D" w:rsidRDefault="00110819"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UART</w:t>
            </w:r>
          </w:p>
        </w:tc>
        <w:tc>
          <w:tcPr>
            <w:tcW w:w="1559" w:type="dxa"/>
          </w:tcPr>
          <w:p w14:paraId="1FD92E2E" w14:textId="28728336" w:rsidR="008E0E9D" w:rsidRDefault="00110819" w:rsidP="00546767">
            <w:pPr>
              <w:pStyle w:val="Texto"/>
              <w:ind w:firstLine="0"/>
              <w:jc w:val="center"/>
              <w:cnfStyle w:val="000000000000" w:firstRow="0" w:lastRow="0" w:firstColumn="0" w:lastColumn="0" w:oddVBand="0" w:evenVBand="0" w:oddHBand="0" w:evenHBand="0" w:firstRowFirstColumn="0" w:firstRowLastColumn="0" w:lastRowFirstColumn="0" w:lastRowLastColumn="0"/>
            </w:pPr>
            <w:r>
              <w:t>UART</w:t>
            </w:r>
          </w:p>
        </w:tc>
      </w:tr>
    </w:tbl>
    <w:p w14:paraId="15DD2A35" w14:textId="0EA85A7D" w:rsidR="00EB3F85" w:rsidRDefault="00135E03" w:rsidP="00135E03">
      <w:pPr>
        <w:pStyle w:val="Cita"/>
      </w:pPr>
      <w:r>
        <w:t>Fuente: Elaboración propia</w:t>
      </w:r>
    </w:p>
    <w:p w14:paraId="6D7CD38B" w14:textId="7907CAB9" w:rsidR="009C138B" w:rsidRPr="00EB3F85" w:rsidRDefault="00EB3F85" w:rsidP="00EB3F85">
      <w:pPr>
        <w:spacing w:after="160" w:line="259" w:lineRule="auto"/>
        <w:rPr>
          <w:rFonts w:ascii="Times New Roman" w:hAnsi="Times New Roman"/>
        </w:rPr>
      </w:pPr>
      <w:r>
        <w:br w:type="page"/>
      </w:r>
    </w:p>
    <w:p w14:paraId="7F6860DE" w14:textId="58B9C60F" w:rsidR="00FB0FFE" w:rsidRDefault="00755071" w:rsidP="00D901FE">
      <w:pPr>
        <w:pStyle w:val="Ttulo2"/>
      </w:pPr>
      <w:bookmarkStart w:id="290" w:name="_Toc167237695"/>
      <w:r>
        <w:lastRenderedPageBreak/>
        <w:t xml:space="preserve">Desarrollo del </w:t>
      </w:r>
      <w:r w:rsidR="00FB0FFE">
        <w:t>gabinete</w:t>
      </w:r>
      <w:bookmarkEnd w:id="290"/>
      <w:r w:rsidR="00FB0FFE">
        <w:t xml:space="preserve"> </w:t>
      </w:r>
    </w:p>
    <w:p w14:paraId="387D4955" w14:textId="4DFC56CD" w:rsidR="00E21F35" w:rsidRDefault="00E21F35" w:rsidP="00E21F35">
      <w:pPr>
        <w:pStyle w:val="Texto"/>
      </w:pPr>
      <w:r>
        <w:t xml:space="preserve">Uno de los puntos </w:t>
      </w:r>
      <w:r w:rsidR="00F77ED3">
        <w:t xml:space="preserve">vitales dentro del proyecto es que </w:t>
      </w:r>
      <w:r w:rsidR="00B875C5">
        <w:t xml:space="preserve">los sensores y los microcontroladores sean resistentes al agua, siendo de esta manera que los microcontroladores necesitan estar alejados del agua para su correcto funcionamiento, </w:t>
      </w:r>
      <w:r w:rsidR="00057F16">
        <w:t xml:space="preserve">ya </w:t>
      </w:r>
      <w:r w:rsidR="001573CD">
        <w:t>que,</w:t>
      </w:r>
      <w:r w:rsidR="00057F16">
        <w:t xml:space="preserve"> aunque hay casos donde </w:t>
      </w:r>
      <w:r w:rsidR="009B19CF">
        <w:t xml:space="preserve">el Arduino después de entrar en contacto con el agua sigue su ejecución de manera normal no es lo ideal para </w:t>
      </w:r>
      <w:r w:rsidR="00DA1479">
        <w:t>mantener un funcionamiento perpetuo</w:t>
      </w:r>
      <w:r w:rsidR="001573CD">
        <w:t xml:space="preserve">. </w:t>
      </w:r>
    </w:p>
    <w:p w14:paraId="713C9308" w14:textId="14BD70CA" w:rsidR="000E1770" w:rsidRDefault="001573CD" w:rsidP="00CA414C">
      <w:pPr>
        <w:pStyle w:val="Texto"/>
      </w:pPr>
      <w:r>
        <w:t xml:space="preserve">Para el gabinete </w:t>
      </w:r>
      <w:r w:rsidR="00A17E85">
        <w:t>de los sensores se tiene</w:t>
      </w:r>
      <w:r>
        <w:t xml:space="preserve"> la propuesta </w:t>
      </w:r>
      <w:r w:rsidR="00A17E85">
        <w:t>de</w:t>
      </w:r>
      <w:r w:rsidR="00A12360">
        <w:t xml:space="preserve"> implementar una tubería de CPVC, véase la figura </w:t>
      </w:r>
      <w:r w:rsidR="00CA414C">
        <w:fldChar w:fldCharType="begin"/>
      </w:r>
      <w:r w:rsidR="00CA414C">
        <w:instrText xml:space="preserve"> SEQ vease_la_figura \* ARABIC </w:instrText>
      </w:r>
      <w:r w:rsidR="00CA414C">
        <w:fldChar w:fldCharType="separate"/>
      </w:r>
      <w:r w:rsidR="009B0259">
        <w:rPr>
          <w:noProof/>
        </w:rPr>
        <w:t>48</w:t>
      </w:r>
      <w:r w:rsidR="00CA414C">
        <w:fldChar w:fldCharType="end"/>
      </w:r>
      <w:r w:rsidR="00A12360">
        <w:t xml:space="preserve">, </w:t>
      </w:r>
      <w:r w:rsidR="009E160C">
        <w:t>y</w:t>
      </w:r>
      <w:r w:rsidR="00D76886">
        <w:t xml:space="preserve">a </w:t>
      </w:r>
      <w:r w:rsidR="000E1770">
        <w:t>que,</w:t>
      </w:r>
      <w:r w:rsidR="00D76886">
        <w:t xml:space="preserve"> aunque</w:t>
      </w:r>
      <w:r w:rsidR="001108C7">
        <w:t xml:space="preserve"> la mayoría de </w:t>
      </w:r>
      <w:r w:rsidR="00EB3F85">
        <w:t>los sensores</w:t>
      </w:r>
      <w:r w:rsidR="001108C7">
        <w:t xml:space="preserve"> están pensados en </w:t>
      </w:r>
      <w:r w:rsidR="00285B9F">
        <w:t>estar en contacto directo con el agua al punto de</w:t>
      </w:r>
      <w:r w:rsidR="001108C7">
        <w:t xml:space="preserve"> ser sumergidos a cierto </w:t>
      </w:r>
      <w:r w:rsidR="00285B9F">
        <w:t>punto no todos los sensores son capaces de ser sumergidos de manera completa</w:t>
      </w:r>
      <w:r w:rsidR="006137FA">
        <w:t xml:space="preserve">, </w:t>
      </w:r>
      <w:r w:rsidR="00285B9F">
        <w:t>por lo que</w:t>
      </w:r>
      <w:r w:rsidR="006137FA">
        <w:t xml:space="preserve"> el CPVC </w:t>
      </w:r>
      <w:r w:rsidR="00437253">
        <w:t xml:space="preserve">es un material idóneo </w:t>
      </w:r>
      <w:r w:rsidR="006137FA">
        <w:t xml:space="preserve">ya que </w:t>
      </w:r>
      <w:r w:rsidR="001F4E2F">
        <w:t xml:space="preserve">el sensor de </w:t>
      </w:r>
      <w:r w:rsidR="00BC6236">
        <w:t xml:space="preserve">TSS (Total de Solidos Suspendidos) solo </w:t>
      </w:r>
      <w:r w:rsidR="001C40C9">
        <w:t>puede ser sumergido el extr</w:t>
      </w:r>
      <w:r w:rsidR="00871C64">
        <w:t xml:space="preserve">emo del </w:t>
      </w:r>
      <w:r w:rsidR="00A60595">
        <w:t>electrodo de dicho</w:t>
      </w:r>
      <w:r w:rsidR="001C40C9">
        <w:t xml:space="preserve"> sensor</w:t>
      </w:r>
      <w:r w:rsidR="003652DD">
        <w:t xml:space="preserve"> y el resto del dispositivo debe quedarse</w:t>
      </w:r>
      <w:r w:rsidR="000E1770">
        <w:t xml:space="preserve"> fuera del agua lo más posible</w:t>
      </w:r>
    </w:p>
    <w:p w14:paraId="27FA8472" w14:textId="13164D0E" w:rsidR="0040530F" w:rsidRDefault="00C54AA0" w:rsidP="00987E5B">
      <w:pPr>
        <w:pStyle w:val="Cita"/>
      </w:pPr>
      <w:r>
        <w:rPr>
          <w:noProof/>
        </w:rPr>
        <w:drawing>
          <wp:inline distT="0" distB="0" distL="0" distR="0" wp14:anchorId="0163FDC1" wp14:editId="3CCF872C">
            <wp:extent cx="6221720" cy="2176272"/>
            <wp:effectExtent l="0" t="0" r="8255" b="0"/>
            <wp:docPr id="1275521543" name="Imagen 1"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543" name="Imagen 1" descr="Imagen que contiene alimentos&#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51833" cy="2186805"/>
                    </a:xfrm>
                    <a:prstGeom prst="rect">
                      <a:avLst/>
                    </a:prstGeom>
                    <a:noFill/>
                    <a:ln>
                      <a:noFill/>
                    </a:ln>
                  </pic:spPr>
                </pic:pic>
              </a:graphicData>
            </a:graphic>
          </wp:inline>
        </w:drawing>
      </w:r>
    </w:p>
    <w:p w14:paraId="48D3CD55" w14:textId="4A33FB66" w:rsidR="00C54AA0" w:rsidRPr="00C54AA0" w:rsidRDefault="00C54AA0" w:rsidP="00987E5B">
      <w:pPr>
        <w:pStyle w:val="Cita"/>
      </w:pPr>
      <w:bookmarkStart w:id="291" w:name="_Toc166757537"/>
      <w:bookmarkStart w:id="292" w:name="_Toc166787448"/>
      <w:bookmarkStart w:id="293" w:name="_Toc167237828"/>
      <w:r>
        <w:t xml:space="preserve">Figura </w:t>
      </w:r>
      <w:r w:rsidR="00011A16">
        <w:fldChar w:fldCharType="begin"/>
      </w:r>
      <w:r w:rsidR="00011A16">
        <w:instrText xml:space="preserve"> SEQ figura \* ARABIC </w:instrText>
      </w:r>
      <w:r w:rsidR="00011A16">
        <w:fldChar w:fldCharType="separate"/>
      </w:r>
      <w:r w:rsidR="009B0259">
        <w:rPr>
          <w:noProof/>
        </w:rPr>
        <w:t>48</w:t>
      </w:r>
      <w:r w:rsidR="00011A16">
        <w:fldChar w:fldCharType="end"/>
      </w:r>
      <w:r>
        <w:t>. Gabinete para los sensores</w:t>
      </w:r>
      <w:r>
        <w:br/>
        <w:t>Fuente: Elaboración propia</w:t>
      </w:r>
      <w:bookmarkEnd w:id="291"/>
      <w:bookmarkEnd w:id="292"/>
      <w:bookmarkEnd w:id="293"/>
    </w:p>
    <w:p w14:paraId="198E0644" w14:textId="530C1E53" w:rsidR="00726C2E" w:rsidRDefault="000E1770" w:rsidP="00CA414C">
      <w:pPr>
        <w:pStyle w:val="Texto"/>
      </w:pPr>
      <w:r>
        <w:t xml:space="preserve">Como </w:t>
      </w:r>
      <w:r w:rsidR="0014529C">
        <w:t>se puede</w:t>
      </w:r>
      <w:r>
        <w:t xml:space="preserve"> apreciar dentro de la figura </w:t>
      </w:r>
      <w:r w:rsidR="00CA414C">
        <w:fldChar w:fldCharType="begin"/>
      </w:r>
      <w:r w:rsidR="00CA414C">
        <w:instrText xml:space="preserve"> SEQ vease_la_figura \* ARABIC </w:instrText>
      </w:r>
      <w:r w:rsidR="00CA414C">
        <w:fldChar w:fldCharType="separate"/>
      </w:r>
      <w:r w:rsidR="009B0259">
        <w:rPr>
          <w:noProof/>
        </w:rPr>
        <w:t>49</w:t>
      </w:r>
      <w:r w:rsidR="00CA414C">
        <w:fldChar w:fldCharType="end"/>
      </w:r>
      <w:r>
        <w:t xml:space="preserve">, </w:t>
      </w:r>
      <w:r w:rsidR="003E289B">
        <w:t xml:space="preserve">tenemos la adaptación </w:t>
      </w:r>
      <w:r w:rsidR="008B3056">
        <w:t xml:space="preserve">necesaria para el sensor de </w:t>
      </w:r>
      <w:r w:rsidR="00A41BB8">
        <w:t>oxígeno</w:t>
      </w:r>
      <w:r w:rsidR="008B3056">
        <w:t xml:space="preserve"> disuelto, como se </w:t>
      </w:r>
      <w:r w:rsidR="00A41BB8">
        <w:t>mencionó</w:t>
      </w:r>
      <w:r w:rsidR="008B3056">
        <w:t xml:space="preserve"> anteriormente este sensor es esencial además de frágil</w:t>
      </w:r>
      <w:r w:rsidR="001978F0">
        <w:t>,</w:t>
      </w:r>
      <w:r w:rsidR="008B3056">
        <w:t xml:space="preserve"> </w:t>
      </w:r>
      <w:r w:rsidR="001978F0">
        <w:t>además de mencionar que es el sensor de mayor precio al ser de patente, por lo que se busca priorizar su seguridad, si bien este sensor puede ser sumergido de manera completa en el agua</w:t>
      </w:r>
      <w:r w:rsidR="00AA3347">
        <w:t xml:space="preserve"> por lo tanto, </w:t>
      </w:r>
      <w:r w:rsidR="00C317D7">
        <w:t>se desea implementar una forma que el sensor este lo más</w:t>
      </w:r>
      <w:r w:rsidR="00483A36">
        <w:t xml:space="preserve"> unido al gabinete sin comprometer </w:t>
      </w:r>
      <w:r w:rsidR="00A31831">
        <w:t xml:space="preserve">su integridad. Para esto se hizo uso de un adaptador especial para el </w:t>
      </w:r>
      <w:r w:rsidR="00A41BB8">
        <w:t>sensor,</w:t>
      </w:r>
      <w:r w:rsidR="00A31831">
        <w:t xml:space="preserve"> así como una pieza T </w:t>
      </w:r>
      <w:r w:rsidR="006A03E9">
        <w:t>roscada para mantener el gabinete y el</w:t>
      </w:r>
      <w:r w:rsidR="006F6A9A">
        <w:t xml:space="preserve"> </w:t>
      </w:r>
      <w:r w:rsidR="007D761D">
        <w:t>sensor en una unión rígida sin tener una unión que imposibilite el manejo o manipulación del sensor a futuro.</w:t>
      </w:r>
    </w:p>
    <w:p w14:paraId="0D9C2799" w14:textId="68C64691" w:rsidR="00CF4302" w:rsidRPr="00987E5B" w:rsidRDefault="00726C2E" w:rsidP="00987E5B">
      <w:pPr>
        <w:pStyle w:val="Cita"/>
      </w:pPr>
      <w:r w:rsidRPr="00987E5B">
        <w:rPr>
          <w:noProof/>
        </w:rPr>
        <w:lastRenderedPageBreak/>
        <w:drawing>
          <wp:inline distT="0" distB="0" distL="0" distR="0" wp14:anchorId="789E5076" wp14:editId="4809C30F">
            <wp:extent cx="3144467" cy="2959100"/>
            <wp:effectExtent l="0" t="0" r="0" b="0"/>
            <wp:docPr id="1836164225" name="Imagen 2" descr="Man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4225" name="Imagen 2" descr="Mano de una persona&#10;&#10;Descripción generada automáticamente con confianza baj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70" t="8385" r="-1" b="17547"/>
                    <a:stretch/>
                  </pic:blipFill>
                  <pic:spPr bwMode="auto">
                    <a:xfrm>
                      <a:off x="0" y="0"/>
                      <a:ext cx="3149985" cy="2964293"/>
                    </a:xfrm>
                    <a:prstGeom prst="rect">
                      <a:avLst/>
                    </a:prstGeom>
                    <a:noFill/>
                    <a:ln>
                      <a:noFill/>
                    </a:ln>
                    <a:extLst>
                      <a:ext uri="{53640926-AAD7-44D8-BBD7-CCE9431645EC}">
                        <a14:shadowObscured xmlns:a14="http://schemas.microsoft.com/office/drawing/2010/main"/>
                      </a:ext>
                    </a:extLst>
                  </pic:spPr>
                </pic:pic>
              </a:graphicData>
            </a:graphic>
          </wp:inline>
        </w:drawing>
      </w:r>
    </w:p>
    <w:p w14:paraId="3A23E40C" w14:textId="41075795" w:rsidR="00726C2E" w:rsidRPr="00987E5B" w:rsidRDefault="00726C2E" w:rsidP="00987E5B">
      <w:pPr>
        <w:pStyle w:val="Cita"/>
      </w:pPr>
      <w:bookmarkStart w:id="294" w:name="_Toc166757538"/>
      <w:bookmarkStart w:id="295" w:name="_Toc166787449"/>
      <w:bookmarkStart w:id="296" w:name="_Toc167237829"/>
      <w:r w:rsidRPr="00987E5B">
        <w:t xml:space="preserve">Figura </w:t>
      </w:r>
      <w:r w:rsidR="00011A16">
        <w:fldChar w:fldCharType="begin"/>
      </w:r>
      <w:r w:rsidR="00011A16">
        <w:instrText xml:space="preserve"> SEQ figura \* ARABIC </w:instrText>
      </w:r>
      <w:r w:rsidR="00011A16">
        <w:fldChar w:fldCharType="separate"/>
      </w:r>
      <w:r w:rsidR="009B0259">
        <w:rPr>
          <w:noProof/>
        </w:rPr>
        <w:t>49</w:t>
      </w:r>
      <w:r w:rsidR="00011A16">
        <w:fldChar w:fldCharType="end"/>
      </w:r>
      <w:r w:rsidRPr="00987E5B">
        <w:t>. Ajuste especial para sensor de OD</w:t>
      </w:r>
      <w:r w:rsidRPr="00987E5B">
        <w:br/>
        <w:t>Fuente: Elaboración propia</w:t>
      </w:r>
      <w:bookmarkEnd w:id="294"/>
      <w:bookmarkEnd w:id="295"/>
      <w:bookmarkEnd w:id="296"/>
    </w:p>
    <w:p w14:paraId="3DD86ACC" w14:textId="0C2782CB" w:rsidR="00EF505B" w:rsidRDefault="00D6715F" w:rsidP="008E1F34">
      <w:pPr>
        <w:pStyle w:val="Texto"/>
      </w:pPr>
      <w:r>
        <w:t xml:space="preserve">Para el sensor de </w:t>
      </w:r>
      <w:r w:rsidR="00783191">
        <w:t>oxígeno</w:t>
      </w:r>
      <w:r>
        <w:t xml:space="preserve"> disuelto</w:t>
      </w:r>
      <w:r w:rsidR="007D761D">
        <w:t>, como se ha mencionado,</w:t>
      </w:r>
      <w:r>
        <w:t xml:space="preserve"> tenemos un adaptador especial enroscado, por lo que e</w:t>
      </w:r>
      <w:r w:rsidR="004570B5">
        <w:t xml:space="preserve">n la estructura de CPCV se implementa </w:t>
      </w:r>
      <w:r>
        <w:t xml:space="preserve">una entrada T </w:t>
      </w:r>
      <w:r w:rsidR="007D761D">
        <w:t>roscada</w:t>
      </w:r>
      <w:r>
        <w:t xml:space="preserve">, esto con el fin que no se dañe la membrana especial del sensor en caso de que se mueva el sensor de manera brusca por </w:t>
      </w:r>
      <w:r w:rsidR="00592BBA">
        <w:t xml:space="preserve">algún </w:t>
      </w:r>
      <w:r>
        <w:t xml:space="preserve">error de cualquier tipo, donde dentro de la figura </w:t>
      </w:r>
      <w:r w:rsidR="008E1F34">
        <w:fldChar w:fldCharType="begin"/>
      </w:r>
      <w:r w:rsidR="008E1F34">
        <w:instrText xml:space="preserve"> SEQ vease_la_figura \* ARABIC </w:instrText>
      </w:r>
      <w:r w:rsidR="008E1F34">
        <w:fldChar w:fldCharType="separate"/>
      </w:r>
      <w:r w:rsidR="009B0259">
        <w:rPr>
          <w:noProof/>
        </w:rPr>
        <w:t>50</w:t>
      </w:r>
      <w:r w:rsidR="008E1F34">
        <w:fldChar w:fldCharType="end"/>
      </w:r>
      <w:r w:rsidR="008E1F34">
        <w:t xml:space="preserve"> </w:t>
      </w:r>
      <w:r>
        <w:t xml:space="preserve">y </w:t>
      </w:r>
      <w:r w:rsidR="00987E5B">
        <w:fldChar w:fldCharType="begin"/>
      </w:r>
      <w:r w:rsidR="00987E5B">
        <w:instrText xml:space="preserve"> SEQ vease_la_figura \* ARABIC </w:instrText>
      </w:r>
      <w:r w:rsidR="00987E5B">
        <w:fldChar w:fldCharType="separate"/>
      </w:r>
      <w:r w:rsidR="009B0259">
        <w:rPr>
          <w:noProof/>
        </w:rPr>
        <w:t>51</w:t>
      </w:r>
      <w:r w:rsidR="00987E5B">
        <w:fldChar w:fldCharType="end"/>
      </w:r>
      <w:r w:rsidR="00987E5B">
        <w:t xml:space="preserve"> </w:t>
      </w:r>
      <w:r>
        <w:t xml:space="preserve">podremos observar </w:t>
      </w:r>
      <w:r w:rsidR="00592BBA">
        <w:t>tanto la T enroscada como el adaptador especial realizado para el sensor.</w:t>
      </w:r>
    </w:p>
    <w:p w14:paraId="0B71F17D" w14:textId="2F3275A8" w:rsidR="00592BBA" w:rsidRPr="00987E5B" w:rsidRDefault="00EF505B" w:rsidP="00987E5B">
      <w:pPr>
        <w:pStyle w:val="Cita"/>
      </w:pPr>
      <w:r w:rsidRPr="00987E5B">
        <w:rPr>
          <w:noProof/>
        </w:rPr>
        <w:drawing>
          <wp:inline distT="0" distB="0" distL="0" distR="0" wp14:anchorId="5D0C102A" wp14:editId="51586AE5">
            <wp:extent cx="2707640" cy="2532888"/>
            <wp:effectExtent l="0" t="0" r="0" b="1270"/>
            <wp:docPr id="1343009934" name="Imagen 3" descr="Mano sosteniendo una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9934" name="Imagen 3" descr="Mano sosteniendo una naranja&#10;&#10;Descripción generada automá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29857"/>
                    <a:stretch/>
                  </pic:blipFill>
                  <pic:spPr bwMode="auto">
                    <a:xfrm>
                      <a:off x="0" y="0"/>
                      <a:ext cx="2709161" cy="2534311"/>
                    </a:xfrm>
                    <a:prstGeom prst="rect">
                      <a:avLst/>
                    </a:prstGeom>
                    <a:noFill/>
                    <a:ln>
                      <a:noFill/>
                    </a:ln>
                    <a:extLst>
                      <a:ext uri="{53640926-AAD7-44D8-BBD7-CCE9431645EC}">
                        <a14:shadowObscured xmlns:a14="http://schemas.microsoft.com/office/drawing/2010/main"/>
                      </a:ext>
                    </a:extLst>
                  </pic:spPr>
                </pic:pic>
              </a:graphicData>
            </a:graphic>
          </wp:inline>
        </w:drawing>
      </w:r>
    </w:p>
    <w:p w14:paraId="0945AE31" w14:textId="7B6278CF" w:rsidR="007572BB" w:rsidRPr="00422B40" w:rsidRDefault="007572BB" w:rsidP="00422B40">
      <w:pPr>
        <w:pStyle w:val="Cita"/>
      </w:pPr>
      <w:bookmarkStart w:id="297" w:name="_Toc166757539"/>
      <w:bookmarkStart w:id="298" w:name="_Toc166787450"/>
      <w:bookmarkStart w:id="299" w:name="_Toc167237830"/>
      <w:r w:rsidRPr="00422B40">
        <w:t xml:space="preserve">Figura </w:t>
      </w:r>
      <w:r w:rsidR="00011A16">
        <w:fldChar w:fldCharType="begin"/>
      </w:r>
      <w:r w:rsidR="00011A16">
        <w:instrText xml:space="preserve"> SEQ figura \* ARABIC </w:instrText>
      </w:r>
      <w:r w:rsidR="00011A16">
        <w:fldChar w:fldCharType="separate"/>
      </w:r>
      <w:r w:rsidR="009B0259">
        <w:rPr>
          <w:noProof/>
        </w:rPr>
        <w:t>50</w:t>
      </w:r>
      <w:r w:rsidR="00011A16">
        <w:fldChar w:fldCharType="end"/>
      </w:r>
      <w:r w:rsidRPr="00422B40">
        <w:t>. Adaptador de sensor</w:t>
      </w:r>
      <w:r w:rsidRPr="00422B40">
        <w:br/>
        <w:t>Fuente: Elaboración propia</w:t>
      </w:r>
      <w:bookmarkEnd w:id="297"/>
      <w:bookmarkEnd w:id="298"/>
      <w:bookmarkEnd w:id="299"/>
    </w:p>
    <w:p w14:paraId="7D0A23FD" w14:textId="0FFA1D60" w:rsidR="00EF505B" w:rsidRPr="00987E5B" w:rsidRDefault="007572BB" w:rsidP="00987E5B">
      <w:pPr>
        <w:pStyle w:val="Cita"/>
      </w:pPr>
      <w:r w:rsidRPr="00987E5B">
        <w:rPr>
          <w:noProof/>
        </w:rPr>
        <w:lastRenderedPageBreak/>
        <w:drawing>
          <wp:inline distT="0" distB="0" distL="0" distR="0" wp14:anchorId="4665647B" wp14:editId="14DF309B">
            <wp:extent cx="3452556" cy="2221992"/>
            <wp:effectExtent l="0" t="0" r="0" b="6985"/>
            <wp:docPr id="416817419" name="Imagen 4" descr="Una mano sujetando un vas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7419" name="Imagen 4" descr="Una mano sujetando un vaso&#10;&#10;Descripción generada automáticamente con confianza medi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714" t="29109" b="20359"/>
                    <a:stretch/>
                  </pic:blipFill>
                  <pic:spPr bwMode="auto">
                    <a:xfrm>
                      <a:off x="0" y="0"/>
                      <a:ext cx="3456402" cy="2224467"/>
                    </a:xfrm>
                    <a:prstGeom prst="rect">
                      <a:avLst/>
                    </a:prstGeom>
                    <a:noFill/>
                    <a:ln>
                      <a:noFill/>
                    </a:ln>
                    <a:extLst>
                      <a:ext uri="{53640926-AAD7-44D8-BBD7-CCE9431645EC}">
                        <a14:shadowObscured xmlns:a14="http://schemas.microsoft.com/office/drawing/2010/main"/>
                      </a:ext>
                    </a:extLst>
                  </pic:spPr>
                </pic:pic>
              </a:graphicData>
            </a:graphic>
          </wp:inline>
        </w:drawing>
      </w:r>
    </w:p>
    <w:p w14:paraId="2DDF73D4" w14:textId="6CD68E2B" w:rsidR="007572BB" w:rsidRPr="00422B40" w:rsidRDefault="007572BB" w:rsidP="00422B40">
      <w:pPr>
        <w:pStyle w:val="Cita"/>
      </w:pPr>
      <w:bookmarkStart w:id="300" w:name="_Toc166757540"/>
      <w:bookmarkStart w:id="301" w:name="_Toc166787451"/>
      <w:bookmarkStart w:id="302" w:name="_Toc167237831"/>
      <w:r w:rsidRPr="00422B40">
        <w:t xml:space="preserve">Figura </w:t>
      </w:r>
      <w:r w:rsidR="00011A16">
        <w:fldChar w:fldCharType="begin"/>
      </w:r>
      <w:r w:rsidR="00011A16">
        <w:instrText xml:space="preserve"> SEQ figura \* ARABIC </w:instrText>
      </w:r>
      <w:r w:rsidR="00011A16">
        <w:fldChar w:fldCharType="separate"/>
      </w:r>
      <w:r w:rsidR="009B0259">
        <w:rPr>
          <w:noProof/>
        </w:rPr>
        <w:t>51</w:t>
      </w:r>
      <w:r w:rsidR="00011A16">
        <w:fldChar w:fldCharType="end"/>
      </w:r>
      <w:r w:rsidRPr="00422B40">
        <w:t>. Adaptador de CPVC</w:t>
      </w:r>
      <w:r w:rsidRPr="00422B40">
        <w:br/>
        <w:t>Fuente: Elaboración Propia</w:t>
      </w:r>
      <w:bookmarkEnd w:id="300"/>
      <w:bookmarkEnd w:id="301"/>
      <w:bookmarkEnd w:id="302"/>
    </w:p>
    <w:p w14:paraId="715DF87B" w14:textId="118AE8B0" w:rsidR="00C1185A" w:rsidRDefault="00592BBA" w:rsidP="00422B40">
      <w:pPr>
        <w:pStyle w:val="Texto"/>
      </w:pPr>
      <w:r>
        <w:t xml:space="preserve">Partiendo que el sensor más importante </w:t>
      </w:r>
      <w:r w:rsidR="00783191">
        <w:t>está</w:t>
      </w:r>
      <w:r>
        <w:t xml:space="preserve"> en su posición se tiene que idear la manera en que todos los sensores estén de cierta manera en un mismo espacio, esto para que ocupe un espacio fijo y además considerando el tamaño de un hábitat de ajolote</w:t>
      </w:r>
      <w:r w:rsidR="00522BCA">
        <w:t xml:space="preserve">, dentro del tamaño </w:t>
      </w:r>
      <w:r w:rsidR="004F0D00">
        <w:t xml:space="preserve">necesario para el cuidado adecuado de un ajolote se recomienda que el espacio sea lo necesario para tener 50 litros de agua por ejemplar </w:t>
      </w:r>
      <w:r w:rsidR="00F96BE6">
        <w:t>y</w:t>
      </w:r>
      <w:r w:rsidR="004F0D00">
        <w:t xml:space="preserve"> en consideración a esto </w:t>
      </w:r>
      <w:r w:rsidR="003E1D38">
        <w:t xml:space="preserve">que en un espacio ex – situ existan entre dos y tres ajolotes </w:t>
      </w:r>
      <w:r w:rsidR="00151F68">
        <w:t>se debe mantener</w:t>
      </w:r>
      <w:r w:rsidR="003E1D38">
        <w:t xml:space="preserve"> un espacio de </w:t>
      </w:r>
      <w:r w:rsidR="00FE1462">
        <w:t xml:space="preserve">100 centímetros </w:t>
      </w:r>
      <w:r w:rsidR="00821CDF">
        <w:t xml:space="preserve">de ancho, </w:t>
      </w:r>
      <w:r w:rsidR="00F22058">
        <w:t>50 centímetros de altura y 40 centímetros de profundidad</w:t>
      </w:r>
      <w:r w:rsidR="00B72290">
        <w:t xml:space="preserve">, con lo mencionado </w:t>
      </w:r>
      <w:r w:rsidR="008B469A">
        <w:t xml:space="preserve">se ha desarrollado </w:t>
      </w:r>
      <w:r w:rsidR="000C0C41">
        <w:t xml:space="preserve">un </w:t>
      </w:r>
      <w:r w:rsidR="000A1DE5">
        <w:t>modelo para la protección de los sensores con 3</w:t>
      </w:r>
      <w:r w:rsidR="00F54A75">
        <w:t>7</w:t>
      </w:r>
      <w:r w:rsidR="000A1DE5">
        <w:t xml:space="preserve"> centímetros de </w:t>
      </w:r>
      <w:r w:rsidR="0057155E">
        <w:t>largo</w:t>
      </w:r>
      <w:r w:rsidR="001915F1">
        <w:t xml:space="preserve">, </w:t>
      </w:r>
      <w:r w:rsidR="002470E6">
        <w:t>3</w:t>
      </w:r>
      <w:r w:rsidR="001915F1">
        <w:t xml:space="preserve"> centímetros de </w:t>
      </w:r>
      <w:r w:rsidR="002470E6">
        <w:t>ancho</w:t>
      </w:r>
      <w:r w:rsidR="001915F1">
        <w:t xml:space="preserve"> y </w:t>
      </w:r>
      <w:r w:rsidR="002470E6">
        <w:t>6</w:t>
      </w:r>
      <w:r w:rsidR="001915F1">
        <w:t xml:space="preserve"> centímetros de </w:t>
      </w:r>
      <w:r w:rsidR="002470E6">
        <w:t>largo</w:t>
      </w:r>
      <w:r w:rsidR="001915F1">
        <w:t>, esto se puede ver de mejor manera en las figuras</w:t>
      </w:r>
      <w:r w:rsidR="00422B40">
        <w:t xml:space="preserve"> </w:t>
      </w:r>
      <w:r w:rsidR="00422B40">
        <w:fldChar w:fldCharType="begin"/>
      </w:r>
      <w:r w:rsidR="00422B40">
        <w:instrText xml:space="preserve"> SEQ vease_la_figura \* ARABIC </w:instrText>
      </w:r>
      <w:r w:rsidR="00422B40">
        <w:fldChar w:fldCharType="separate"/>
      </w:r>
      <w:r w:rsidR="009B0259">
        <w:rPr>
          <w:noProof/>
        </w:rPr>
        <w:t>52</w:t>
      </w:r>
      <w:r w:rsidR="00422B40">
        <w:fldChar w:fldCharType="end"/>
      </w:r>
      <w:r w:rsidR="00D51589">
        <w:t xml:space="preserve">, </w:t>
      </w:r>
      <w:r w:rsidR="00422B40">
        <w:fldChar w:fldCharType="begin"/>
      </w:r>
      <w:r w:rsidR="00422B40">
        <w:instrText xml:space="preserve"> SEQ vease_la_figura \* ARABIC </w:instrText>
      </w:r>
      <w:r w:rsidR="00422B40">
        <w:fldChar w:fldCharType="separate"/>
      </w:r>
      <w:r w:rsidR="009B0259">
        <w:rPr>
          <w:noProof/>
        </w:rPr>
        <w:t>53</w:t>
      </w:r>
      <w:r w:rsidR="00422B40">
        <w:fldChar w:fldCharType="end"/>
      </w:r>
      <w:r w:rsidR="00422B40">
        <w:t xml:space="preserve"> </w:t>
      </w:r>
      <w:r w:rsidR="00D51589">
        <w:t xml:space="preserve">y </w:t>
      </w:r>
      <w:r w:rsidR="00422B40">
        <w:fldChar w:fldCharType="begin"/>
      </w:r>
      <w:r w:rsidR="00422B40">
        <w:instrText xml:space="preserve"> SEQ vease_la_figura \* ARABIC </w:instrText>
      </w:r>
      <w:r w:rsidR="00422B40">
        <w:fldChar w:fldCharType="separate"/>
      </w:r>
      <w:r w:rsidR="009B0259">
        <w:rPr>
          <w:noProof/>
        </w:rPr>
        <w:t>54</w:t>
      </w:r>
      <w:r w:rsidR="00422B40">
        <w:fldChar w:fldCharType="end"/>
      </w:r>
      <w:r w:rsidR="008B469A">
        <w:t xml:space="preserve"> donde veremos con una cinta métrica los valores</w:t>
      </w:r>
      <w:r w:rsidR="007C1D2C">
        <w:t xml:space="preserve"> de dicho gabinete</w:t>
      </w:r>
      <w:r w:rsidR="00D51589">
        <w:t>.</w:t>
      </w:r>
    </w:p>
    <w:p w14:paraId="5BB68222" w14:textId="455BE49B" w:rsidR="00D51589" w:rsidRDefault="00C1185A" w:rsidP="00987E5B">
      <w:pPr>
        <w:pStyle w:val="Cita"/>
      </w:pPr>
      <w:r>
        <w:rPr>
          <w:noProof/>
        </w:rPr>
        <w:drawing>
          <wp:inline distT="0" distB="0" distL="0" distR="0" wp14:anchorId="73FD0A3D" wp14:editId="281DA8BD">
            <wp:extent cx="6154507" cy="1429789"/>
            <wp:effectExtent l="0" t="0" r="0" b="0"/>
            <wp:docPr id="766128171" name="Imagen 5" descr="Imagen que contiene persona, interior, tabl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71" name="Imagen 5" descr="Imagen que contiene persona, interior, tabla, frente&#10;&#10;Descripción generada automáticament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7850" b="51170"/>
                    <a:stretch/>
                  </pic:blipFill>
                  <pic:spPr bwMode="auto">
                    <a:xfrm>
                      <a:off x="0" y="0"/>
                      <a:ext cx="6181124" cy="1435972"/>
                    </a:xfrm>
                    <a:prstGeom prst="rect">
                      <a:avLst/>
                    </a:prstGeom>
                    <a:noFill/>
                    <a:ln>
                      <a:noFill/>
                    </a:ln>
                    <a:extLst>
                      <a:ext uri="{53640926-AAD7-44D8-BBD7-CCE9431645EC}">
                        <a14:shadowObscured xmlns:a14="http://schemas.microsoft.com/office/drawing/2010/main"/>
                      </a:ext>
                    </a:extLst>
                  </pic:spPr>
                </pic:pic>
              </a:graphicData>
            </a:graphic>
          </wp:inline>
        </w:drawing>
      </w:r>
    </w:p>
    <w:p w14:paraId="0354E43B" w14:textId="705D0AEB" w:rsidR="007B6C9C" w:rsidRDefault="00C1185A" w:rsidP="00987E5B">
      <w:pPr>
        <w:pStyle w:val="Cita"/>
      </w:pPr>
      <w:bookmarkStart w:id="303" w:name="_Toc166757541"/>
      <w:bookmarkStart w:id="304" w:name="_Toc166787452"/>
      <w:bookmarkStart w:id="305" w:name="_Toc167237832"/>
      <w:r>
        <w:t xml:space="preserve">Figura </w:t>
      </w:r>
      <w:r w:rsidR="00011A16">
        <w:fldChar w:fldCharType="begin"/>
      </w:r>
      <w:r w:rsidR="00011A16">
        <w:instrText xml:space="preserve"> SEQ figura \* ARABIC </w:instrText>
      </w:r>
      <w:r w:rsidR="00011A16">
        <w:fldChar w:fldCharType="separate"/>
      </w:r>
      <w:r w:rsidR="009B0259">
        <w:rPr>
          <w:noProof/>
        </w:rPr>
        <w:t>52</w:t>
      </w:r>
      <w:r w:rsidR="00011A16">
        <w:fldChar w:fldCharType="end"/>
      </w:r>
      <w:r>
        <w:t>. Largo del gabinete de sensores</w:t>
      </w:r>
      <w:r w:rsidR="007B6C9C">
        <w:br/>
        <w:t>Fuente: Elaboración propia</w:t>
      </w:r>
      <w:bookmarkEnd w:id="303"/>
      <w:bookmarkEnd w:id="304"/>
      <w:bookmarkEnd w:id="305"/>
    </w:p>
    <w:p w14:paraId="079A927B" w14:textId="098D0DBE" w:rsidR="007B6C9C" w:rsidRDefault="007B6C9C" w:rsidP="00685637">
      <w:pPr>
        <w:pStyle w:val="Cita"/>
      </w:pPr>
      <w:r>
        <w:rPr>
          <w:noProof/>
        </w:rPr>
        <w:lastRenderedPageBreak/>
        <w:drawing>
          <wp:inline distT="0" distB="0" distL="0" distR="0" wp14:anchorId="0EEF91E1" wp14:editId="7BDB5375">
            <wp:extent cx="4572000" cy="3035935"/>
            <wp:effectExtent l="0" t="0" r="0" b="0"/>
            <wp:docPr id="1588789004" name="Imagen 6" descr="Imagen que contiene interior, persona, obje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9004" name="Imagen 6" descr="Imagen que contiene interior, persona, objeto, sostener&#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 t="15382" r="9" b="27517"/>
                    <a:stretch/>
                  </pic:blipFill>
                  <pic:spPr bwMode="auto">
                    <a:xfrm>
                      <a:off x="0" y="0"/>
                      <a:ext cx="4581980" cy="3042562"/>
                    </a:xfrm>
                    <a:prstGeom prst="rect">
                      <a:avLst/>
                    </a:prstGeom>
                    <a:noFill/>
                    <a:ln>
                      <a:noFill/>
                    </a:ln>
                    <a:extLst>
                      <a:ext uri="{53640926-AAD7-44D8-BBD7-CCE9431645EC}">
                        <a14:shadowObscured xmlns:a14="http://schemas.microsoft.com/office/drawing/2010/main"/>
                      </a:ext>
                    </a:extLst>
                  </pic:spPr>
                </pic:pic>
              </a:graphicData>
            </a:graphic>
          </wp:inline>
        </w:drawing>
      </w:r>
    </w:p>
    <w:p w14:paraId="6B7899C1" w14:textId="6B0A53F5" w:rsidR="007B6C9C" w:rsidRDefault="007B6C9C" w:rsidP="00422B40">
      <w:pPr>
        <w:pStyle w:val="Cita"/>
      </w:pPr>
      <w:bookmarkStart w:id="306" w:name="_Toc166757542"/>
      <w:bookmarkStart w:id="307" w:name="_Toc166787453"/>
      <w:bookmarkStart w:id="308" w:name="_Toc167237833"/>
      <w:r>
        <w:t xml:space="preserve">Figura </w:t>
      </w:r>
      <w:r w:rsidR="00011A16">
        <w:fldChar w:fldCharType="begin"/>
      </w:r>
      <w:r w:rsidR="00011A16">
        <w:instrText xml:space="preserve"> SEQ figura \* ARABIC </w:instrText>
      </w:r>
      <w:r w:rsidR="00011A16">
        <w:fldChar w:fldCharType="separate"/>
      </w:r>
      <w:r w:rsidR="009B0259">
        <w:rPr>
          <w:noProof/>
        </w:rPr>
        <w:t>53</w:t>
      </w:r>
      <w:r w:rsidR="00011A16">
        <w:fldChar w:fldCharType="end"/>
      </w:r>
      <w:r>
        <w:t xml:space="preserve">. </w:t>
      </w:r>
      <w:r w:rsidR="00465750">
        <w:t>Ancho</w:t>
      </w:r>
      <w:r>
        <w:t xml:space="preserve"> del gabinete de sensores</w:t>
      </w:r>
      <w:r>
        <w:br/>
        <w:t>Fuente: Elaboración propia</w:t>
      </w:r>
      <w:bookmarkEnd w:id="306"/>
      <w:bookmarkEnd w:id="307"/>
      <w:bookmarkEnd w:id="308"/>
    </w:p>
    <w:p w14:paraId="167FD95A" w14:textId="77777777" w:rsidR="00A05E63" w:rsidRDefault="00A05E63" w:rsidP="007B6C9C">
      <w:pPr>
        <w:rPr>
          <w:noProof/>
        </w:rPr>
      </w:pPr>
    </w:p>
    <w:p w14:paraId="6E71F23F" w14:textId="2DBBBE4A" w:rsidR="007B6C9C" w:rsidRDefault="00A05E63" w:rsidP="00685637">
      <w:pPr>
        <w:pStyle w:val="Cita"/>
      </w:pPr>
      <w:r>
        <w:rPr>
          <w:noProof/>
        </w:rPr>
        <w:drawing>
          <wp:inline distT="0" distB="0" distL="0" distR="0" wp14:anchorId="37949726" wp14:editId="08F6B71C">
            <wp:extent cx="2651555" cy="3636335"/>
            <wp:effectExtent l="0" t="0" r="0" b="2540"/>
            <wp:docPr id="1950484847" name="Imagen 7" descr="Mano sosteniendo un cepillo de dient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4847" name="Imagen 7" descr="Mano sosteniendo un cepillo de dientes&#10;&#10;Descripción generada automáticamente con confianza baj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616" b="3896"/>
                    <a:stretch/>
                  </pic:blipFill>
                  <pic:spPr bwMode="auto">
                    <a:xfrm>
                      <a:off x="0" y="0"/>
                      <a:ext cx="2657103" cy="3643943"/>
                    </a:xfrm>
                    <a:prstGeom prst="rect">
                      <a:avLst/>
                    </a:prstGeom>
                    <a:noFill/>
                    <a:ln>
                      <a:noFill/>
                    </a:ln>
                    <a:extLst>
                      <a:ext uri="{53640926-AAD7-44D8-BBD7-CCE9431645EC}">
                        <a14:shadowObscured xmlns:a14="http://schemas.microsoft.com/office/drawing/2010/main"/>
                      </a:ext>
                    </a:extLst>
                  </pic:spPr>
                </pic:pic>
              </a:graphicData>
            </a:graphic>
          </wp:inline>
        </w:drawing>
      </w:r>
    </w:p>
    <w:p w14:paraId="453F45BE" w14:textId="22F57164" w:rsidR="00A05E63" w:rsidRPr="00A05E63" w:rsidRDefault="00A05E63" w:rsidP="00422B40">
      <w:pPr>
        <w:pStyle w:val="Cita"/>
      </w:pPr>
      <w:bookmarkStart w:id="309" w:name="_Toc166757543"/>
      <w:bookmarkStart w:id="310" w:name="_Toc166787454"/>
      <w:bookmarkStart w:id="311" w:name="_Toc167237834"/>
      <w:r>
        <w:t xml:space="preserve">Figura </w:t>
      </w:r>
      <w:r w:rsidR="00011A16">
        <w:fldChar w:fldCharType="begin"/>
      </w:r>
      <w:r w:rsidR="00011A16">
        <w:instrText xml:space="preserve"> SEQ figura \* ARABIC </w:instrText>
      </w:r>
      <w:r w:rsidR="00011A16">
        <w:fldChar w:fldCharType="separate"/>
      </w:r>
      <w:r w:rsidR="009B0259">
        <w:rPr>
          <w:noProof/>
        </w:rPr>
        <w:t>54</w:t>
      </w:r>
      <w:r w:rsidR="00011A16">
        <w:fldChar w:fldCharType="end"/>
      </w:r>
      <w:r>
        <w:t xml:space="preserve">. </w:t>
      </w:r>
      <w:r w:rsidR="00465750">
        <w:t>Alto</w:t>
      </w:r>
      <w:r>
        <w:t xml:space="preserve"> del gabinete de sensores</w:t>
      </w:r>
      <w:r>
        <w:br/>
        <w:t>Fuente: Elaboración propia</w:t>
      </w:r>
      <w:bookmarkEnd w:id="309"/>
      <w:bookmarkEnd w:id="310"/>
      <w:bookmarkEnd w:id="311"/>
    </w:p>
    <w:p w14:paraId="425CDC92" w14:textId="455B32E3" w:rsidR="0015617F" w:rsidRDefault="00D51589" w:rsidP="00592BBA">
      <w:pPr>
        <w:pStyle w:val="Texto"/>
      </w:pPr>
      <w:r>
        <w:lastRenderedPageBreak/>
        <w:t xml:space="preserve">Dado a esto </w:t>
      </w:r>
      <w:r w:rsidR="00913ED1">
        <w:t xml:space="preserve">el sensor de temperatura </w:t>
      </w:r>
      <w:r w:rsidR="000410BD">
        <w:t xml:space="preserve">debe </w:t>
      </w:r>
      <w:r w:rsidR="00E4069E">
        <w:t xml:space="preserve">tener de igual manera una adaptación especial, sin embargo, esta adaptación que necesita no es debido a que </w:t>
      </w:r>
      <w:r w:rsidR="007C460F">
        <w:t>requiera</w:t>
      </w:r>
      <w:r w:rsidR="00BF6C68">
        <w:t xml:space="preserve"> estar únicamente a una profundidad si no es por el tamaño de lo mismo, ya que aunque este si se puede </w:t>
      </w:r>
      <w:r w:rsidR="0048542D">
        <w:t xml:space="preserve">ser sumergido de manera casi completa siendo que lo único que no se puede sumergir en el cuerpo de agua </w:t>
      </w:r>
      <w:r w:rsidR="002E077D">
        <w:t xml:space="preserve">son los pines de conexión con el Arduino, siendo de esta parte </w:t>
      </w:r>
      <w:r w:rsidR="00D12AA8">
        <w:t xml:space="preserve">que elaboramos a partir de reductores ya existentes uno especial para que este de igual manera pueda </w:t>
      </w:r>
      <w:r w:rsidR="0015617F">
        <w:t>estar alienado a los demás sensores en cuestión de su posición.</w:t>
      </w:r>
    </w:p>
    <w:p w14:paraId="0C2B1FBA" w14:textId="2AD92FCE" w:rsidR="00E0309D" w:rsidRDefault="0015617F" w:rsidP="00592BBA">
      <w:pPr>
        <w:pStyle w:val="Texto"/>
      </w:pPr>
      <w:r>
        <w:t>Finalmente, tenemos lo que sería el diseño del propio gabinete que sería la parte donde se alojara el Arduino y el ESP-01 siendo de esta manera que</w:t>
      </w:r>
      <w:r w:rsidR="000662AB">
        <w:t>,</w:t>
      </w:r>
      <w:r>
        <w:t xml:space="preserve"> para la conexión con los sensores para no tener perdida de </w:t>
      </w:r>
      <w:r w:rsidR="007331AA">
        <w:t>señal,</w:t>
      </w:r>
      <w:r>
        <w:t xml:space="preserve"> así como de datos proponemos aumentar su alcance </w:t>
      </w:r>
      <w:r w:rsidR="008276F5">
        <w:t xml:space="preserve">por un metro, de esta manera nos da la facilidad de manipular los sensores para ponerlos en la posición deseada </w:t>
      </w:r>
      <w:r w:rsidR="00E0309D">
        <w:t>dentro del hábitat del ambystoma</w:t>
      </w:r>
      <w:r w:rsidR="0078511E">
        <w:t>.</w:t>
      </w:r>
    </w:p>
    <w:p w14:paraId="7CFCED3B" w14:textId="45863566" w:rsidR="00922DDC" w:rsidRDefault="00922DDC" w:rsidP="00D901FE">
      <w:pPr>
        <w:pStyle w:val="Ttulo2"/>
      </w:pPr>
      <w:bookmarkStart w:id="312" w:name="_Toc167237696"/>
      <w:r w:rsidRPr="00922DDC">
        <w:t>Esquemático del circuito físico</w:t>
      </w:r>
      <w:bookmarkEnd w:id="312"/>
    </w:p>
    <w:p w14:paraId="7B868E26" w14:textId="5B0409CC" w:rsidR="0066754B" w:rsidRDefault="00636C06" w:rsidP="004339C3">
      <w:pPr>
        <w:pStyle w:val="Texto"/>
      </w:pPr>
      <w:r>
        <w:t xml:space="preserve">Dentro del presente </w:t>
      </w:r>
      <w:r w:rsidR="00BE3EFE">
        <w:t>diagrama esquemático</w:t>
      </w:r>
      <w:r w:rsidR="00B95C8C">
        <w:t>, véase la figura</w:t>
      </w:r>
      <w:r w:rsidR="004339C3">
        <w:t xml:space="preserve"> </w:t>
      </w:r>
      <w:r w:rsidR="004339C3">
        <w:fldChar w:fldCharType="begin"/>
      </w:r>
      <w:r w:rsidR="004339C3">
        <w:instrText xml:space="preserve"> SEQ vease_la_figura \* ARABIC </w:instrText>
      </w:r>
      <w:r w:rsidR="004339C3">
        <w:fldChar w:fldCharType="separate"/>
      </w:r>
      <w:r w:rsidR="009B0259">
        <w:rPr>
          <w:noProof/>
        </w:rPr>
        <w:t>55</w:t>
      </w:r>
      <w:r w:rsidR="004339C3">
        <w:fldChar w:fldCharType="end"/>
      </w:r>
      <w:r w:rsidR="00B95C8C">
        <w:t xml:space="preserve">, </w:t>
      </w:r>
      <w:r w:rsidR="00686D91">
        <w:t>se</w:t>
      </w:r>
      <w:r w:rsidR="00B95C8C">
        <w:t xml:space="preserve"> </w:t>
      </w:r>
      <w:r w:rsidR="00686D91">
        <w:t>observa</w:t>
      </w:r>
      <w:r w:rsidR="00A83243">
        <w:t xml:space="preserve"> de mejor manera que </w:t>
      </w:r>
      <w:r w:rsidR="004E40CA">
        <w:t xml:space="preserve">no existe una conexión directa con </w:t>
      </w:r>
      <w:r w:rsidR="00275CB6">
        <w:t>el electrodo específico que existe para el sensor con el Arduino</w:t>
      </w:r>
      <w:r w:rsidR="00817616">
        <w:t xml:space="preserve">, </w:t>
      </w:r>
      <w:r w:rsidR="00B20DBD">
        <w:t xml:space="preserve">siendo esta placa la que se encarga del acondicionamiento de la señal presentada por el electrodo </w:t>
      </w:r>
      <w:r w:rsidR="00F555B3">
        <w:t xml:space="preserve">así mismo proporcionan una protección </w:t>
      </w:r>
      <w:r w:rsidR="003D70E9">
        <w:t xml:space="preserve">al Arduino en caso de que exista un error </w:t>
      </w:r>
      <w:r w:rsidR="00EA7431">
        <w:t xml:space="preserve">por algún voltaje no deseado o bien fluctuaciones dentro de la señal que se </w:t>
      </w:r>
      <w:r w:rsidR="00CF5838">
        <w:t>está</w:t>
      </w:r>
      <w:r w:rsidR="00EA7431">
        <w:t xml:space="preserve"> cuantificando y algunos de estos módulos que existen antes de la conexión del Arduino nos permiten realizar un pequeño ajuste de calibración mediante hardware para tener un mayor grado de </w:t>
      </w:r>
      <w:r w:rsidR="0066754B">
        <w:t>precisión.</w:t>
      </w:r>
      <w:r w:rsidR="001E2B6F">
        <w:t xml:space="preserve"> De igual manera se cuenta con una placa de protección para el sensor de temperatura, sin embargo, en la herramienta que estamos utilizando </w:t>
      </w:r>
      <w:r w:rsidR="001C16C9">
        <w:t>para el diseño de nuestro circuito siendo el que tiene una mejor representación visual de los elementos no se integra esta parte.</w:t>
      </w:r>
    </w:p>
    <w:p w14:paraId="7D7F95B3" w14:textId="16A62944" w:rsidR="00B11D57" w:rsidRDefault="00F8218C" w:rsidP="00685637">
      <w:pPr>
        <w:pStyle w:val="Cita"/>
        <w:jc w:val="left"/>
      </w:pPr>
      <w:r w:rsidRPr="00F8218C">
        <w:rPr>
          <w:noProof/>
        </w:rPr>
        <w:lastRenderedPageBreak/>
        <w:drawing>
          <wp:inline distT="0" distB="0" distL="0" distR="0" wp14:anchorId="1AFCACD2" wp14:editId="61F712D4">
            <wp:extent cx="5938836" cy="2951018"/>
            <wp:effectExtent l="0" t="0" r="5080" b="1905"/>
            <wp:docPr id="16107203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2032" name="Imagen 1" descr="Imagen que contiene Gráfico&#10;&#10;Descripción generada automáticamente"/>
                    <pic:cNvPicPr/>
                  </pic:nvPicPr>
                  <pic:blipFill>
                    <a:blip r:embed="rId70"/>
                    <a:stretch>
                      <a:fillRect/>
                    </a:stretch>
                  </pic:blipFill>
                  <pic:spPr>
                    <a:xfrm>
                      <a:off x="0" y="0"/>
                      <a:ext cx="5943149" cy="2953161"/>
                    </a:xfrm>
                    <a:prstGeom prst="rect">
                      <a:avLst/>
                    </a:prstGeom>
                  </pic:spPr>
                </pic:pic>
              </a:graphicData>
            </a:graphic>
          </wp:inline>
        </w:drawing>
      </w:r>
    </w:p>
    <w:p w14:paraId="586A5F70" w14:textId="3FE97833" w:rsidR="00F8218C" w:rsidRPr="001F08A0" w:rsidRDefault="00F8218C" w:rsidP="001F08A0">
      <w:pPr>
        <w:pStyle w:val="Cita"/>
      </w:pPr>
      <w:bookmarkStart w:id="313" w:name="_Toc166757544"/>
      <w:bookmarkStart w:id="314" w:name="_Toc166787455"/>
      <w:bookmarkStart w:id="315" w:name="_Toc167237835"/>
      <w:r w:rsidRPr="001F08A0">
        <w:t xml:space="preserve">Figura </w:t>
      </w:r>
      <w:r w:rsidR="00011A16">
        <w:fldChar w:fldCharType="begin"/>
      </w:r>
      <w:r w:rsidR="00011A16">
        <w:instrText xml:space="preserve"> SEQ figura \* ARABIC </w:instrText>
      </w:r>
      <w:r w:rsidR="00011A16">
        <w:fldChar w:fldCharType="separate"/>
      </w:r>
      <w:r w:rsidR="009B0259">
        <w:rPr>
          <w:noProof/>
        </w:rPr>
        <w:t>55</w:t>
      </w:r>
      <w:r w:rsidR="00011A16">
        <w:fldChar w:fldCharType="end"/>
      </w:r>
      <w:r w:rsidRPr="001F08A0">
        <w:t xml:space="preserve">. Diagrama esquemático en </w:t>
      </w:r>
      <w:proofErr w:type="spellStart"/>
      <w:r w:rsidRPr="001F08A0">
        <w:t>fritzing</w:t>
      </w:r>
      <w:proofErr w:type="spellEnd"/>
      <w:r w:rsidRPr="001F08A0">
        <w:br/>
        <w:t>Fuente: Elaboración propia</w:t>
      </w:r>
      <w:bookmarkEnd w:id="313"/>
      <w:bookmarkEnd w:id="314"/>
      <w:bookmarkEnd w:id="315"/>
    </w:p>
    <w:p w14:paraId="5B212A4A" w14:textId="15561B2B" w:rsidR="00C96125" w:rsidRDefault="0066754B" w:rsidP="0066754B">
      <w:pPr>
        <w:pStyle w:val="Texto"/>
      </w:pPr>
      <w:r>
        <w:t xml:space="preserve">La mayoría de </w:t>
      </w:r>
      <w:r w:rsidR="000662AB">
        <w:t>los sensores</w:t>
      </w:r>
      <w:r>
        <w:t xml:space="preserve"> se presenta </w:t>
      </w:r>
      <w:r w:rsidR="006E08C8">
        <w:t xml:space="preserve">en el puerto analógico, esto es debido </w:t>
      </w:r>
      <w:r w:rsidR="00FA39A9">
        <w:t xml:space="preserve">a que la interpretación de la información se hará mediante el Arduino, de tal manera que el valor que se nos da a conocer </w:t>
      </w:r>
      <w:r w:rsidR="00CF5838">
        <w:t>cómo</w:t>
      </w:r>
      <w:r w:rsidR="00FA39A9">
        <w:t xml:space="preserve"> sería el valor del voltaje entregado por el sensor</w:t>
      </w:r>
      <w:r w:rsidR="003C1A8E">
        <w:t>,</w:t>
      </w:r>
      <w:r w:rsidR="00FA39A9">
        <w:t xml:space="preserve"> que puede variar desde 0 volts a los 5 volts (considerando todos los valores posibles en este intervalo)</w:t>
      </w:r>
      <w:r w:rsidR="00DF1D37">
        <w:t>.</w:t>
      </w:r>
      <w:r w:rsidR="003C1A8E">
        <w:t xml:space="preserve"> </w:t>
      </w:r>
      <w:r w:rsidR="00C96125">
        <w:t xml:space="preserve">La única excepción de conexión a un puerto digital es por el sensor de temperatura </w:t>
      </w:r>
      <w:r w:rsidR="009A7BA3">
        <w:t xml:space="preserve">como es el </w:t>
      </w:r>
      <w:r w:rsidR="009A7BA3" w:rsidRPr="009A7BA3">
        <w:t>DS18B20</w:t>
      </w:r>
      <w:r w:rsidR="006B6943">
        <w:t xml:space="preserve"> ya que utiliza un protocolo de comunicación diferente al UART</w:t>
      </w:r>
      <w:r w:rsidR="008B7D2D">
        <w:t xml:space="preserve"> además de contar tener integrado un convertidor de datos analógico a digital.</w:t>
      </w:r>
    </w:p>
    <w:p w14:paraId="32AEDBE7" w14:textId="658E6450" w:rsidR="001C50BF" w:rsidRDefault="00DF1D37" w:rsidP="001F08A0">
      <w:pPr>
        <w:pStyle w:val="Texto"/>
      </w:pPr>
      <w:r>
        <w:t>E</w:t>
      </w:r>
      <w:r w:rsidR="00C01852">
        <w:t xml:space="preserve">l Arduino se encarga en gran parte de interpretar el valor del voltaje obtenido en cada pin analógico, </w:t>
      </w:r>
      <w:r w:rsidR="00744794">
        <w:t xml:space="preserve">siendo lo que sería el encargado del procesado, toda esta información recabada por todos los sensores pasaría a transmitirse mediante internet haciendo uso del ESP-01 el cuál a su vez </w:t>
      </w:r>
      <w:r w:rsidR="004A4631">
        <w:t xml:space="preserve">de antemano </w:t>
      </w:r>
      <w:r w:rsidR="00172467">
        <w:t>debió recibir el comando de “RUN”</w:t>
      </w:r>
      <w:r w:rsidR="003C1A8E">
        <w:t xml:space="preserve"> para </w:t>
      </w:r>
      <w:r w:rsidR="00172467">
        <w:t>después transmitirlo al Arduino y así este comenzara con las mediciones continuas de cada sensor</w:t>
      </w:r>
      <w:r w:rsidR="001F08A0">
        <w:t xml:space="preserve"> </w:t>
      </w:r>
      <w:r w:rsidR="001F08A0">
        <w:fldChar w:fldCharType="begin"/>
      </w:r>
      <w:r w:rsidR="001F08A0">
        <w:instrText xml:space="preserve"> SEQ vease_la_figura \* ARABIC </w:instrText>
      </w:r>
      <w:r w:rsidR="001F08A0">
        <w:fldChar w:fldCharType="separate"/>
      </w:r>
      <w:r w:rsidR="009B0259">
        <w:rPr>
          <w:noProof/>
        </w:rPr>
        <w:t>56</w:t>
      </w:r>
      <w:r w:rsidR="001F08A0">
        <w:fldChar w:fldCharType="end"/>
      </w:r>
      <w:r w:rsidR="004A45FC">
        <w:t xml:space="preserve">, </w:t>
      </w:r>
      <w:r w:rsidR="004339C3">
        <w:fldChar w:fldCharType="begin"/>
      </w:r>
      <w:r w:rsidR="004339C3">
        <w:instrText xml:space="preserve"> SEQ vease_la_figura \* ARABIC </w:instrText>
      </w:r>
      <w:r w:rsidR="004339C3">
        <w:fldChar w:fldCharType="separate"/>
      </w:r>
      <w:r w:rsidR="009B0259">
        <w:rPr>
          <w:noProof/>
        </w:rPr>
        <w:t>57</w:t>
      </w:r>
      <w:r w:rsidR="004339C3">
        <w:fldChar w:fldCharType="end"/>
      </w:r>
      <w:r w:rsidR="004339C3">
        <w:t xml:space="preserve"> </w:t>
      </w:r>
      <w:r w:rsidR="004A45FC">
        <w:t xml:space="preserve">y </w:t>
      </w:r>
      <w:r w:rsidR="004339C3">
        <w:fldChar w:fldCharType="begin"/>
      </w:r>
      <w:r w:rsidR="004339C3">
        <w:instrText xml:space="preserve"> SEQ vease_la_figura \* ARABIC </w:instrText>
      </w:r>
      <w:r w:rsidR="004339C3">
        <w:fldChar w:fldCharType="separate"/>
      </w:r>
      <w:r w:rsidR="009B0259">
        <w:rPr>
          <w:noProof/>
        </w:rPr>
        <w:t>58</w:t>
      </w:r>
      <w:r w:rsidR="004339C3">
        <w:fldChar w:fldCharType="end"/>
      </w:r>
      <w:r w:rsidR="00D855D9">
        <w:t>.</w:t>
      </w:r>
    </w:p>
    <w:p w14:paraId="0790AB55" w14:textId="150AF7CC" w:rsidR="00D855D9" w:rsidRDefault="004A45FC" w:rsidP="00685637">
      <w:pPr>
        <w:pStyle w:val="Cita"/>
      </w:pPr>
      <w:r w:rsidRPr="00CE0205">
        <w:rPr>
          <w:noProof/>
        </w:rPr>
        <w:lastRenderedPageBreak/>
        <w:drawing>
          <wp:inline distT="0" distB="0" distL="0" distR="0" wp14:anchorId="60D114F7" wp14:editId="5DBC98BF">
            <wp:extent cx="5668473" cy="7431932"/>
            <wp:effectExtent l="0" t="0" r="8890" b="0"/>
            <wp:docPr id="1548724911" name="Imagen 1" descr="Gráfico,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4911" name="Imagen 1" descr="Gráfico, Esquemático&#10;&#10;Descripción generada automáticamente"/>
                    <pic:cNvPicPr/>
                  </pic:nvPicPr>
                  <pic:blipFill>
                    <a:blip r:embed="rId71"/>
                    <a:stretch>
                      <a:fillRect/>
                    </a:stretch>
                  </pic:blipFill>
                  <pic:spPr>
                    <a:xfrm>
                      <a:off x="0" y="0"/>
                      <a:ext cx="5699400" cy="7472480"/>
                    </a:xfrm>
                    <a:prstGeom prst="rect">
                      <a:avLst/>
                    </a:prstGeom>
                  </pic:spPr>
                </pic:pic>
              </a:graphicData>
            </a:graphic>
          </wp:inline>
        </w:drawing>
      </w:r>
    </w:p>
    <w:p w14:paraId="778E729B" w14:textId="0A51EB5F" w:rsidR="004A45FC" w:rsidRDefault="004A45FC" w:rsidP="001F08A0">
      <w:pPr>
        <w:pStyle w:val="Cita"/>
      </w:pPr>
      <w:bookmarkStart w:id="316" w:name="_Toc166757545"/>
      <w:bookmarkStart w:id="317" w:name="_Toc166787456"/>
      <w:bookmarkStart w:id="318" w:name="_Toc167237836"/>
      <w:r>
        <w:t xml:space="preserve">Figura </w:t>
      </w:r>
      <w:r w:rsidR="00011A16">
        <w:fldChar w:fldCharType="begin"/>
      </w:r>
      <w:r w:rsidR="00011A16">
        <w:instrText xml:space="preserve"> SEQ figura \* ARABIC </w:instrText>
      </w:r>
      <w:r w:rsidR="00011A16">
        <w:fldChar w:fldCharType="separate"/>
      </w:r>
      <w:r w:rsidR="009B0259">
        <w:rPr>
          <w:noProof/>
        </w:rPr>
        <w:t>56</w:t>
      </w:r>
      <w:r w:rsidR="00011A16">
        <w:fldChar w:fldCharType="end"/>
      </w:r>
      <w:r>
        <w:t>. Esquemático en proteus</w:t>
      </w:r>
      <w:r>
        <w:br/>
        <w:t>Fuente: Elaboración propia</w:t>
      </w:r>
      <w:bookmarkEnd w:id="316"/>
      <w:bookmarkEnd w:id="317"/>
      <w:bookmarkEnd w:id="318"/>
    </w:p>
    <w:p w14:paraId="113E4575" w14:textId="77777777" w:rsidR="009C071A" w:rsidRDefault="00CB54E8" w:rsidP="00685637">
      <w:pPr>
        <w:pStyle w:val="Cita"/>
        <w:rPr>
          <w:noProof/>
          <w14:ligatures w14:val="standardContextual"/>
        </w:rPr>
      </w:pPr>
      <w:r w:rsidRPr="00CB54E8">
        <w:rPr>
          <w:noProof/>
        </w:rPr>
        <w:lastRenderedPageBreak/>
        <w:drawing>
          <wp:inline distT="0" distB="0" distL="0" distR="0" wp14:anchorId="05F15961" wp14:editId="201B799C">
            <wp:extent cx="6171333" cy="3793787"/>
            <wp:effectExtent l="0" t="0" r="1270" b="0"/>
            <wp:docPr id="210781025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0256" name="Imagen 1" descr="Diagrama, Esquemático&#10;&#10;Descripción generada automáticamente"/>
                    <pic:cNvPicPr/>
                  </pic:nvPicPr>
                  <pic:blipFill>
                    <a:blip r:embed="rId72"/>
                    <a:stretch>
                      <a:fillRect/>
                    </a:stretch>
                  </pic:blipFill>
                  <pic:spPr>
                    <a:xfrm>
                      <a:off x="0" y="0"/>
                      <a:ext cx="6181953" cy="3800316"/>
                    </a:xfrm>
                    <a:prstGeom prst="rect">
                      <a:avLst/>
                    </a:prstGeom>
                  </pic:spPr>
                </pic:pic>
              </a:graphicData>
            </a:graphic>
          </wp:inline>
        </w:drawing>
      </w:r>
      <w:r w:rsidR="009C071A" w:rsidRPr="009C071A">
        <w:rPr>
          <w:noProof/>
          <w14:ligatures w14:val="standardContextual"/>
        </w:rPr>
        <w:t xml:space="preserve"> </w:t>
      </w:r>
    </w:p>
    <w:p w14:paraId="5074E724" w14:textId="0CC2C2BF" w:rsidR="009D0779" w:rsidRPr="009D0779" w:rsidRDefault="009C071A" w:rsidP="009D0779">
      <w:pPr>
        <w:pStyle w:val="Cita"/>
      </w:pPr>
      <w:bookmarkStart w:id="319" w:name="_Toc166787457"/>
      <w:bookmarkStart w:id="320" w:name="_Toc167237837"/>
      <w:bookmarkStart w:id="321" w:name="_Toc166757546"/>
      <w:r w:rsidRPr="009D0779">
        <w:t xml:space="preserve">Figura </w:t>
      </w:r>
      <w:r w:rsidR="00011A16">
        <w:fldChar w:fldCharType="begin"/>
      </w:r>
      <w:r w:rsidR="00011A16">
        <w:instrText xml:space="preserve"> SEQ figura \* ARABIC </w:instrText>
      </w:r>
      <w:r w:rsidR="00011A16">
        <w:fldChar w:fldCharType="separate"/>
      </w:r>
      <w:r w:rsidR="009B0259">
        <w:rPr>
          <w:noProof/>
        </w:rPr>
        <w:t>57</w:t>
      </w:r>
      <w:r w:rsidR="00011A16">
        <w:fldChar w:fldCharType="end"/>
      </w:r>
      <w:r w:rsidRPr="009D0779">
        <w:t>. Esquemático en proteus</w:t>
      </w:r>
      <w:r w:rsidRPr="009D0779">
        <w:br/>
        <w:t>Fuente: Elaboración propia</w:t>
      </w:r>
      <w:bookmarkEnd w:id="319"/>
      <w:bookmarkEnd w:id="320"/>
    </w:p>
    <w:p w14:paraId="495A3297" w14:textId="6A8A2330" w:rsidR="004A45FC" w:rsidRDefault="009C071A" w:rsidP="009D0779">
      <w:pPr>
        <w:pStyle w:val="Cita"/>
      </w:pPr>
      <w:r>
        <w:br/>
      </w:r>
      <w:r w:rsidRPr="009C071A">
        <w:rPr>
          <w:noProof/>
        </w:rPr>
        <w:drawing>
          <wp:inline distT="0" distB="0" distL="0" distR="0" wp14:anchorId="4297F82D" wp14:editId="464262AC">
            <wp:extent cx="5907366" cy="3083668"/>
            <wp:effectExtent l="0" t="0" r="0" b="2540"/>
            <wp:docPr id="63907417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4179" name="Imagen 1" descr="Imagen de la pantalla de un computador&#10;&#10;Descripción generada automáticamente con confianza baja"/>
                    <pic:cNvPicPr/>
                  </pic:nvPicPr>
                  <pic:blipFill>
                    <a:blip r:embed="rId73"/>
                    <a:stretch>
                      <a:fillRect/>
                    </a:stretch>
                  </pic:blipFill>
                  <pic:spPr>
                    <a:xfrm>
                      <a:off x="0" y="0"/>
                      <a:ext cx="5941897" cy="3101694"/>
                    </a:xfrm>
                    <a:prstGeom prst="rect">
                      <a:avLst/>
                    </a:prstGeom>
                  </pic:spPr>
                </pic:pic>
              </a:graphicData>
            </a:graphic>
          </wp:inline>
        </w:drawing>
      </w:r>
      <w:bookmarkEnd w:id="321"/>
    </w:p>
    <w:p w14:paraId="2827534B" w14:textId="6047D3C5" w:rsidR="008916C8" w:rsidRPr="008916C8" w:rsidRDefault="009C071A" w:rsidP="0008169A">
      <w:pPr>
        <w:pStyle w:val="Cita"/>
      </w:pPr>
      <w:bookmarkStart w:id="322" w:name="_Toc166757547"/>
      <w:bookmarkStart w:id="323" w:name="_Toc166787458"/>
      <w:bookmarkStart w:id="324" w:name="_Toc167237838"/>
      <w:r w:rsidRPr="009D0779">
        <w:t xml:space="preserve">Figura </w:t>
      </w:r>
      <w:r w:rsidR="00011A16">
        <w:fldChar w:fldCharType="begin"/>
      </w:r>
      <w:r w:rsidR="00011A16">
        <w:instrText xml:space="preserve"> SEQ figura \* ARABIC </w:instrText>
      </w:r>
      <w:r w:rsidR="00011A16">
        <w:fldChar w:fldCharType="separate"/>
      </w:r>
      <w:r w:rsidR="009B0259">
        <w:rPr>
          <w:noProof/>
        </w:rPr>
        <w:t>58</w:t>
      </w:r>
      <w:r w:rsidR="00011A16">
        <w:fldChar w:fldCharType="end"/>
      </w:r>
      <w:r w:rsidRPr="009D0779">
        <w:t>. Esquemático en proteus</w:t>
      </w:r>
      <w:r w:rsidRPr="009D0779">
        <w:br/>
        <w:t>Fuente: Elaboración propia</w:t>
      </w:r>
      <w:bookmarkEnd w:id="322"/>
      <w:bookmarkEnd w:id="323"/>
      <w:bookmarkEnd w:id="324"/>
    </w:p>
    <w:p w14:paraId="6EB6F18C" w14:textId="26C9399D" w:rsidR="0066372A" w:rsidRDefault="00FC544B" w:rsidP="00D901FE">
      <w:pPr>
        <w:pStyle w:val="Ttulo2"/>
      </w:pPr>
      <w:bookmarkStart w:id="325" w:name="_Toc167237697"/>
      <w:r>
        <w:lastRenderedPageBreak/>
        <w:t xml:space="preserve">Desarrollo de la </w:t>
      </w:r>
      <w:r w:rsidR="00082B0D">
        <w:t>PCB</w:t>
      </w:r>
      <w:r>
        <w:t xml:space="preserve"> receptora </w:t>
      </w:r>
      <w:r w:rsidR="00687365">
        <w:t>y transmisora de información</w:t>
      </w:r>
      <w:bookmarkEnd w:id="325"/>
    </w:p>
    <w:p w14:paraId="6BF42115" w14:textId="27059864" w:rsidR="006D436D" w:rsidRDefault="00636C06" w:rsidP="009D0779">
      <w:pPr>
        <w:pStyle w:val="Texto"/>
        <w:rPr>
          <w:noProof/>
          <w14:ligatures w14:val="standardContextual"/>
        </w:rPr>
      </w:pPr>
      <w:r>
        <w:t xml:space="preserve">Una vez que </w:t>
      </w:r>
      <w:r w:rsidR="0002221D">
        <w:t xml:space="preserve">se ha </w:t>
      </w:r>
      <w:r>
        <w:t xml:space="preserve">establecido la forma de conexión en el esquemático </w:t>
      </w:r>
      <w:r w:rsidR="009367D7">
        <w:t xml:space="preserve">tanto en </w:t>
      </w:r>
      <w:proofErr w:type="spellStart"/>
      <w:r w:rsidR="009367D7">
        <w:t>fritzing</w:t>
      </w:r>
      <w:proofErr w:type="spellEnd"/>
      <w:r w:rsidR="009367D7">
        <w:t xml:space="preserve"> como en proteus podemos hacer uso de las herramientas de cada software para generar el modelado de PCB </w:t>
      </w:r>
      <w:r w:rsidR="00380714">
        <w:t>(</w:t>
      </w:r>
      <w:proofErr w:type="spellStart"/>
      <w:r w:rsidR="00380714">
        <w:t>Printed</w:t>
      </w:r>
      <w:proofErr w:type="spellEnd"/>
      <w:r w:rsidR="00380714">
        <w:t xml:space="preserve"> </w:t>
      </w:r>
      <w:proofErr w:type="spellStart"/>
      <w:r w:rsidR="00380714">
        <w:t>Circuit</w:t>
      </w:r>
      <w:proofErr w:type="spellEnd"/>
      <w:r w:rsidR="00380714">
        <w:t xml:space="preserve"> </w:t>
      </w:r>
      <w:proofErr w:type="spellStart"/>
      <w:r w:rsidR="00380714">
        <w:t>Board</w:t>
      </w:r>
      <w:proofErr w:type="spellEnd"/>
      <w:r w:rsidR="00380714">
        <w:t xml:space="preserve">) </w:t>
      </w:r>
      <w:r w:rsidR="009367D7">
        <w:t>del circuito,</w:t>
      </w:r>
      <w:r w:rsidR="00380714">
        <w:t xml:space="preserve"> </w:t>
      </w:r>
      <w:r w:rsidR="008916C8">
        <w:t xml:space="preserve">no obstante, </w:t>
      </w:r>
      <w:r w:rsidR="0002221D">
        <w:t>se hará</w:t>
      </w:r>
      <w:r w:rsidR="008916C8">
        <w:t xml:space="preserve"> uso d</w:t>
      </w:r>
      <w:r w:rsidR="0002221D">
        <w:t xml:space="preserve">e proteus por su facilidad de uso para la creación de </w:t>
      </w:r>
      <w:proofErr w:type="spellStart"/>
      <w:r w:rsidR="0002221D">
        <w:t>PCB’s</w:t>
      </w:r>
      <w:proofErr w:type="spellEnd"/>
      <w:r w:rsidR="0002221D">
        <w:t xml:space="preserve"> así como la creación de las pistas de cobre</w:t>
      </w:r>
      <w:r w:rsidR="00380714">
        <w:t xml:space="preserve"> para el modelado de estos circuitos en placa, como podemos ver en la figura</w:t>
      </w:r>
      <w:r w:rsidR="00CF02A0">
        <w:t xml:space="preserve"> </w:t>
      </w:r>
      <w:r w:rsidR="005C1024">
        <w:t>52</w:t>
      </w:r>
      <w:r w:rsidR="00B92988">
        <w:t xml:space="preserve"> tenemos un primer diseño de </w:t>
      </w:r>
      <w:r w:rsidR="0002221D">
        <w:t>la</w:t>
      </w:r>
      <w:r w:rsidR="00B92988">
        <w:t xml:space="preserve"> PCB</w:t>
      </w:r>
      <w:r w:rsidR="006B5AED">
        <w:t xml:space="preserve"> donde sería la parte del cobre y en la figura </w:t>
      </w:r>
      <w:r w:rsidR="009D0779">
        <w:fldChar w:fldCharType="begin"/>
      </w:r>
      <w:r w:rsidR="009D0779">
        <w:instrText xml:space="preserve"> SEQ vease_la_figura \* ARABIC </w:instrText>
      </w:r>
      <w:r w:rsidR="009D0779">
        <w:fldChar w:fldCharType="separate"/>
      </w:r>
      <w:r w:rsidR="009B0259">
        <w:rPr>
          <w:noProof/>
        </w:rPr>
        <w:t>59</w:t>
      </w:r>
      <w:r w:rsidR="009D0779">
        <w:fldChar w:fldCharType="end"/>
      </w:r>
      <w:r w:rsidR="009D0779">
        <w:t xml:space="preserve"> </w:t>
      </w:r>
      <w:r w:rsidR="008F386F">
        <w:t>vemos una simulación de la forma en que se vería de manera física los componentes</w:t>
      </w:r>
      <w:r w:rsidR="00745D01">
        <w:rPr>
          <w:noProof/>
          <w14:ligatures w14:val="standardContextual"/>
        </w:rPr>
        <w:t>.</w:t>
      </w:r>
    </w:p>
    <w:p w14:paraId="2E34EFE5" w14:textId="77777777" w:rsidR="0052183B" w:rsidRDefault="0052183B" w:rsidP="0052183B">
      <w:pPr>
        <w:pStyle w:val="Cita"/>
      </w:pPr>
      <w:r w:rsidRPr="00745D01">
        <w:rPr>
          <w:noProof/>
        </w:rPr>
        <w:drawing>
          <wp:inline distT="0" distB="0" distL="0" distR="0" wp14:anchorId="5BC7C4B3" wp14:editId="7C3A17B8">
            <wp:extent cx="6043008" cy="5359940"/>
            <wp:effectExtent l="0" t="0" r="0" b="0"/>
            <wp:docPr id="12876040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409" name="Imagen 1" descr="Interfaz de usuario gráfica, Diagrama&#10;&#10;Descripción generada automáticamente"/>
                    <pic:cNvPicPr/>
                  </pic:nvPicPr>
                  <pic:blipFill>
                    <a:blip r:embed="rId74"/>
                    <a:stretch>
                      <a:fillRect/>
                    </a:stretch>
                  </pic:blipFill>
                  <pic:spPr>
                    <a:xfrm>
                      <a:off x="0" y="0"/>
                      <a:ext cx="6084964" cy="5397154"/>
                    </a:xfrm>
                    <a:prstGeom prst="rect">
                      <a:avLst/>
                    </a:prstGeom>
                  </pic:spPr>
                </pic:pic>
              </a:graphicData>
            </a:graphic>
          </wp:inline>
        </w:drawing>
      </w:r>
      <w:bookmarkStart w:id="326" w:name="_Toc166757548"/>
    </w:p>
    <w:p w14:paraId="06F9EB1D" w14:textId="5513FD2B" w:rsidR="0052183B" w:rsidRPr="009D0779" w:rsidRDefault="006A666F" w:rsidP="009D0779">
      <w:pPr>
        <w:pStyle w:val="Cita"/>
      </w:pPr>
      <w:bookmarkStart w:id="327" w:name="_Toc166787459"/>
      <w:bookmarkStart w:id="328" w:name="_Toc167237839"/>
      <w:r w:rsidRPr="009D0779">
        <w:t xml:space="preserve">Figura </w:t>
      </w:r>
      <w:r w:rsidR="00011A16">
        <w:fldChar w:fldCharType="begin"/>
      </w:r>
      <w:r w:rsidR="00011A16">
        <w:instrText xml:space="preserve"> SEQ figura \* ARABIC </w:instrText>
      </w:r>
      <w:r w:rsidR="00011A16">
        <w:fldChar w:fldCharType="separate"/>
      </w:r>
      <w:r w:rsidR="009B0259">
        <w:rPr>
          <w:noProof/>
        </w:rPr>
        <w:t>59</w:t>
      </w:r>
      <w:r w:rsidR="00011A16">
        <w:fldChar w:fldCharType="end"/>
      </w:r>
      <w:r w:rsidRPr="009D0779">
        <w:t>. Primera versión del PCB</w:t>
      </w:r>
      <w:r w:rsidRPr="009D0779">
        <w:br/>
        <w:t>Fuente: Elaboración propi</w:t>
      </w:r>
      <w:r w:rsidR="0052183B" w:rsidRPr="009D0779">
        <w:t>a</w:t>
      </w:r>
      <w:bookmarkEnd w:id="327"/>
      <w:bookmarkEnd w:id="328"/>
    </w:p>
    <w:p w14:paraId="3610C6F4" w14:textId="4BD00919" w:rsidR="0052183B" w:rsidRDefault="006A666F" w:rsidP="0052183B">
      <w:pPr>
        <w:pStyle w:val="Cita"/>
      </w:pPr>
      <w:r>
        <w:lastRenderedPageBreak/>
        <w:br/>
      </w:r>
      <w:r w:rsidRPr="00CE0205">
        <w:rPr>
          <w:noProof/>
        </w:rPr>
        <w:drawing>
          <wp:inline distT="0" distB="0" distL="0" distR="0" wp14:anchorId="4A4DC629" wp14:editId="5E5FB1EF">
            <wp:extent cx="4912468" cy="4056987"/>
            <wp:effectExtent l="0" t="0" r="2540" b="1270"/>
            <wp:docPr id="1616958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8409" name="Imagen 1" descr="Interfaz de usuario gráfica&#10;&#10;Descripción generada automáticamente"/>
                    <pic:cNvPicPr/>
                  </pic:nvPicPr>
                  <pic:blipFill>
                    <a:blip r:embed="rId75"/>
                    <a:stretch>
                      <a:fillRect/>
                    </a:stretch>
                  </pic:blipFill>
                  <pic:spPr>
                    <a:xfrm>
                      <a:off x="0" y="0"/>
                      <a:ext cx="4931018" cy="4072306"/>
                    </a:xfrm>
                    <a:prstGeom prst="rect">
                      <a:avLst/>
                    </a:prstGeom>
                  </pic:spPr>
                </pic:pic>
              </a:graphicData>
            </a:graphic>
          </wp:inline>
        </w:drawing>
      </w:r>
      <w:bookmarkStart w:id="329" w:name="_Toc166757549"/>
      <w:bookmarkEnd w:id="326"/>
    </w:p>
    <w:p w14:paraId="0A19FDAB" w14:textId="5D6FA30C" w:rsidR="006A666F" w:rsidRPr="001C0095" w:rsidRDefault="00B50126" w:rsidP="001C0095">
      <w:pPr>
        <w:pStyle w:val="Cita"/>
      </w:pPr>
      <w:bookmarkStart w:id="330" w:name="_Toc166787460"/>
      <w:bookmarkStart w:id="331" w:name="_Toc167237840"/>
      <w:r w:rsidRPr="001C0095">
        <w:t xml:space="preserve">Figura </w:t>
      </w:r>
      <w:r w:rsidR="00011A16">
        <w:fldChar w:fldCharType="begin"/>
      </w:r>
      <w:r w:rsidR="00011A16">
        <w:instrText xml:space="preserve"> SEQ figura \* ARABIC </w:instrText>
      </w:r>
      <w:r w:rsidR="00011A16">
        <w:fldChar w:fldCharType="separate"/>
      </w:r>
      <w:r w:rsidR="009B0259">
        <w:rPr>
          <w:noProof/>
        </w:rPr>
        <w:t>60</w:t>
      </w:r>
      <w:r w:rsidR="00011A16">
        <w:fldChar w:fldCharType="end"/>
      </w:r>
      <w:r w:rsidR="006A666F" w:rsidRPr="001C0095">
        <w:t>. Simulación de los componentes</w:t>
      </w:r>
      <w:r w:rsidR="006A666F" w:rsidRPr="001C0095">
        <w:br/>
        <w:t>Fuente elaboración propia</w:t>
      </w:r>
      <w:bookmarkEnd w:id="329"/>
      <w:bookmarkEnd w:id="330"/>
      <w:bookmarkEnd w:id="331"/>
    </w:p>
    <w:p w14:paraId="6DCA1E05" w14:textId="06D7A8F0" w:rsidR="006A666F" w:rsidRDefault="004B5DC6" w:rsidP="00745D01">
      <w:pPr>
        <w:pStyle w:val="Texto"/>
      </w:pPr>
      <w:r>
        <w:t>Dentro de esta primera versión de</w:t>
      </w:r>
      <w:r w:rsidR="00460BF4">
        <w:t xml:space="preserve"> la PCB </w:t>
      </w:r>
      <w:r w:rsidR="003B6DAC">
        <w:t>se muestra</w:t>
      </w:r>
      <w:r w:rsidR="00460BF4">
        <w:t xml:space="preserve"> la forma de tener todas las placas de control de los sensores en un solo lugar en posición vertical, </w:t>
      </w:r>
      <w:r w:rsidR="003B6DAC">
        <w:t>permitiendo</w:t>
      </w:r>
      <w:r w:rsidR="00460BF4">
        <w:t xml:space="preserve"> el tener una forma de</w:t>
      </w:r>
      <w:r w:rsidR="005C0A49">
        <w:t xml:space="preserve"> más practica de usar y conectar </w:t>
      </w:r>
      <w:r w:rsidR="003B6DAC">
        <w:t>el</w:t>
      </w:r>
      <w:r w:rsidR="005C0A49">
        <w:t xml:space="preserve"> circuito sin la necesidad de hacer uso de mucho espacio o de </w:t>
      </w:r>
      <w:proofErr w:type="spellStart"/>
      <w:r w:rsidR="005C0A49">
        <w:t>protoboards</w:t>
      </w:r>
      <w:proofErr w:type="spellEnd"/>
      <w:r w:rsidR="005C0A49">
        <w:t xml:space="preserve"> como sería la forma en la que </w:t>
      </w:r>
      <w:r w:rsidR="003B6DAC">
        <w:t>realizarán</w:t>
      </w:r>
      <w:r w:rsidR="005C0A49">
        <w:t xml:space="preserve"> las pruebas unitarias, siendo que en este mismo circuito </w:t>
      </w:r>
      <w:r w:rsidR="003B6DAC">
        <w:t>s</w:t>
      </w:r>
      <w:r w:rsidR="008006E4">
        <w:t>e implementar</w:t>
      </w:r>
      <w:r w:rsidR="005C0A49">
        <w:t xml:space="preserve"> realizar diversas pruebas</w:t>
      </w:r>
      <w:r w:rsidR="006A666F">
        <w:t>.</w:t>
      </w:r>
    </w:p>
    <w:p w14:paraId="3ADED792" w14:textId="57A6EACD" w:rsidR="00745D01" w:rsidRPr="001C0095" w:rsidRDefault="006A666F" w:rsidP="001C0095">
      <w:pPr>
        <w:pStyle w:val="Texto"/>
      </w:pPr>
      <w:r w:rsidRPr="001C0095">
        <w:t xml:space="preserve">Como </w:t>
      </w:r>
      <w:r w:rsidR="0002221D">
        <w:t>se</w:t>
      </w:r>
      <w:r w:rsidRPr="001C0095">
        <w:t xml:space="preserve"> observa en la figura </w:t>
      </w:r>
      <w:r w:rsidR="001C0095" w:rsidRPr="001C0095">
        <w:fldChar w:fldCharType="begin"/>
      </w:r>
      <w:r w:rsidR="001C0095" w:rsidRPr="001C0095">
        <w:instrText xml:space="preserve"> SEQ vease_la_figura \* ARABIC </w:instrText>
      </w:r>
      <w:r w:rsidR="001C0095" w:rsidRPr="001C0095">
        <w:fldChar w:fldCharType="separate"/>
      </w:r>
      <w:r w:rsidR="009B0259">
        <w:rPr>
          <w:noProof/>
        </w:rPr>
        <w:t>60</w:t>
      </w:r>
      <w:r w:rsidR="001C0095" w:rsidRPr="001C0095">
        <w:fldChar w:fldCharType="end"/>
      </w:r>
      <w:r w:rsidR="001C0095" w:rsidRPr="001C0095">
        <w:t xml:space="preserve"> </w:t>
      </w:r>
      <w:r w:rsidRPr="001C0095">
        <w:t xml:space="preserve">en la simulación de cómo se vería físicamente los componentes hay un ligero error, este error se debe a que como tal no existe un tipo de empaquetado de PCB en proteus ya que a su vez no existe este componente dentro de las </w:t>
      </w:r>
      <w:proofErr w:type="spellStart"/>
      <w:r w:rsidRPr="001C0095">
        <w:t>bibiliotecas</w:t>
      </w:r>
      <w:proofErr w:type="spellEnd"/>
      <w:r w:rsidRPr="001C0095">
        <w:t xml:space="preserve"> del </w:t>
      </w:r>
      <w:r w:rsidR="000A2202" w:rsidRPr="001C0095">
        <w:t>programa,</w:t>
      </w:r>
      <w:r w:rsidR="005C0A49" w:rsidRPr="001C0095">
        <w:t xml:space="preserve"> dentro de </w:t>
      </w:r>
      <w:r w:rsidR="000A2202" w:rsidRPr="001C0095">
        <w:t>las figuras</w:t>
      </w:r>
      <w:r w:rsidR="005C0A49" w:rsidRPr="001C0095">
        <w:t xml:space="preserve"> </w:t>
      </w:r>
      <w:r w:rsidR="001C0095" w:rsidRPr="001C0095">
        <w:fldChar w:fldCharType="begin"/>
      </w:r>
      <w:r w:rsidR="001C0095" w:rsidRPr="001C0095">
        <w:instrText xml:space="preserve"> SEQ vease_la_figura \* ARABIC </w:instrText>
      </w:r>
      <w:r w:rsidR="001C0095" w:rsidRPr="001C0095">
        <w:fldChar w:fldCharType="separate"/>
      </w:r>
      <w:r w:rsidR="009B0259">
        <w:rPr>
          <w:noProof/>
        </w:rPr>
        <w:t>61</w:t>
      </w:r>
      <w:r w:rsidR="001C0095" w:rsidRPr="001C0095">
        <w:fldChar w:fldCharType="end"/>
      </w:r>
      <w:r w:rsidR="005C0A49" w:rsidRPr="001C0095">
        <w:t xml:space="preserve"> y </w:t>
      </w:r>
      <w:r w:rsidR="001C0095" w:rsidRPr="001C0095">
        <w:fldChar w:fldCharType="begin"/>
      </w:r>
      <w:r w:rsidR="001C0095" w:rsidRPr="001C0095">
        <w:instrText xml:space="preserve"> SEQ vease_la_figura \* ARABIC </w:instrText>
      </w:r>
      <w:r w:rsidR="001C0095" w:rsidRPr="001C0095">
        <w:fldChar w:fldCharType="separate"/>
      </w:r>
      <w:r w:rsidR="009B0259">
        <w:rPr>
          <w:noProof/>
        </w:rPr>
        <w:t>62</w:t>
      </w:r>
      <w:r w:rsidR="001C0095" w:rsidRPr="001C0095">
        <w:fldChar w:fldCharType="end"/>
      </w:r>
      <w:r w:rsidR="001C0095" w:rsidRPr="001C0095">
        <w:t xml:space="preserve"> </w:t>
      </w:r>
      <w:r w:rsidR="005C0A49" w:rsidRPr="001C0095">
        <w:t xml:space="preserve">podemos observar </w:t>
      </w:r>
      <w:r w:rsidR="000A2202" w:rsidRPr="001C0095">
        <w:t>esta versión de la</w:t>
      </w:r>
      <w:r w:rsidR="005C0A49" w:rsidRPr="001C0095">
        <w:t xml:space="preserve"> placa de manera física</w:t>
      </w:r>
      <w:r w:rsidR="004A29C1" w:rsidRPr="001C0095">
        <w:t xml:space="preserve"> tanto en la parte frontal donde irían los componentes como en la parte </w:t>
      </w:r>
      <w:r w:rsidR="00DB486B" w:rsidRPr="001C0095">
        <w:t>trasera donde estarían las líneas de cobre que realizan la conexión</w:t>
      </w:r>
      <w:r w:rsidR="00404BF4" w:rsidRPr="001C0095">
        <w:t>.</w:t>
      </w:r>
    </w:p>
    <w:p w14:paraId="45138ED3" w14:textId="77777777" w:rsidR="004A29C1" w:rsidRDefault="004A29C1" w:rsidP="00745D01">
      <w:pPr>
        <w:pStyle w:val="Texto"/>
        <w:rPr>
          <w:noProof/>
        </w:rPr>
      </w:pPr>
    </w:p>
    <w:p w14:paraId="04CECA7E" w14:textId="77777777" w:rsidR="004A29C1" w:rsidRDefault="004A29C1" w:rsidP="00745D01">
      <w:pPr>
        <w:pStyle w:val="Texto"/>
        <w:rPr>
          <w:noProof/>
        </w:rPr>
      </w:pPr>
    </w:p>
    <w:p w14:paraId="6BBF7BD0" w14:textId="027605F2" w:rsidR="00B50126" w:rsidRDefault="004A29C1" w:rsidP="00685637">
      <w:pPr>
        <w:pStyle w:val="Cita"/>
      </w:pPr>
      <w:r>
        <w:rPr>
          <w:noProof/>
        </w:rPr>
        <w:drawing>
          <wp:inline distT="0" distB="0" distL="0" distR="0" wp14:anchorId="3C4A1FA4" wp14:editId="659E6788">
            <wp:extent cx="3133960" cy="3073706"/>
            <wp:effectExtent l="0" t="0" r="0" b="0"/>
            <wp:docPr id="748040100" name="Imagen 1" descr="Mano sosteniendo una 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0100" name="Imagen 1" descr="Mano sosteniendo una caja de cartón&#10;&#10;Descripción generada automáticamente con confianza media"/>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039" t="10109" r="17218" b="41522"/>
                    <a:stretch/>
                  </pic:blipFill>
                  <pic:spPr bwMode="auto">
                    <a:xfrm>
                      <a:off x="0" y="0"/>
                      <a:ext cx="3148272" cy="3087742"/>
                    </a:xfrm>
                    <a:prstGeom prst="rect">
                      <a:avLst/>
                    </a:prstGeom>
                    <a:noFill/>
                    <a:ln>
                      <a:noFill/>
                    </a:ln>
                    <a:extLst>
                      <a:ext uri="{53640926-AAD7-44D8-BBD7-CCE9431645EC}">
                        <a14:shadowObscured xmlns:a14="http://schemas.microsoft.com/office/drawing/2010/main"/>
                      </a:ext>
                    </a:extLst>
                  </pic:spPr>
                </pic:pic>
              </a:graphicData>
            </a:graphic>
          </wp:inline>
        </w:drawing>
      </w:r>
    </w:p>
    <w:p w14:paraId="4CC0B2F2" w14:textId="0CD08E88" w:rsidR="00D32434" w:rsidRDefault="00B50126" w:rsidP="001C0095">
      <w:pPr>
        <w:pStyle w:val="Cita"/>
      </w:pPr>
      <w:bookmarkStart w:id="332" w:name="_Toc166757550"/>
      <w:bookmarkStart w:id="333" w:name="_Toc166787461"/>
      <w:bookmarkStart w:id="334" w:name="_Toc167237841"/>
      <w:r>
        <w:t xml:space="preserve">Figura </w:t>
      </w:r>
      <w:r w:rsidR="00011A16">
        <w:fldChar w:fldCharType="begin"/>
      </w:r>
      <w:r w:rsidR="00011A16">
        <w:instrText xml:space="preserve"> SEQ figura \* ARABIC </w:instrText>
      </w:r>
      <w:r w:rsidR="00011A16">
        <w:fldChar w:fldCharType="separate"/>
      </w:r>
      <w:r w:rsidR="009B0259">
        <w:rPr>
          <w:noProof/>
        </w:rPr>
        <w:t>61</w:t>
      </w:r>
      <w:r w:rsidR="00011A16">
        <w:fldChar w:fldCharType="end"/>
      </w:r>
      <w:r w:rsidR="004A29C1">
        <w:t>. PCB versión 1 Cara Frontal</w:t>
      </w:r>
      <w:r w:rsidR="004A29C1">
        <w:br/>
        <w:t>Fuente: Elaboración propia</w:t>
      </w:r>
      <w:bookmarkEnd w:id="332"/>
      <w:bookmarkEnd w:id="333"/>
      <w:bookmarkEnd w:id="334"/>
    </w:p>
    <w:p w14:paraId="6D0DB758" w14:textId="3233F3BB" w:rsidR="00B1252F" w:rsidRDefault="00D32434" w:rsidP="00685637">
      <w:pPr>
        <w:pStyle w:val="Cita"/>
      </w:pPr>
      <w:r>
        <w:rPr>
          <w:noProof/>
        </w:rPr>
        <w:drawing>
          <wp:inline distT="0" distB="0" distL="0" distR="0" wp14:anchorId="27765706" wp14:editId="50E7BF30">
            <wp:extent cx="3613533" cy="3356357"/>
            <wp:effectExtent l="0" t="0" r="6350" b="0"/>
            <wp:docPr id="10391362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213" t="24324" r="12905" b="18626"/>
                    <a:stretch/>
                  </pic:blipFill>
                  <pic:spPr bwMode="auto">
                    <a:xfrm>
                      <a:off x="0" y="0"/>
                      <a:ext cx="3640178" cy="3381106"/>
                    </a:xfrm>
                    <a:prstGeom prst="rect">
                      <a:avLst/>
                    </a:prstGeom>
                    <a:noFill/>
                    <a:ln>
                      <a:noFill/>
                    </a:ln>
                    <a:extLst>
                      <a:ext uri="{53640926-AAD7-44D8-BBD7-CCE9431645EC}">
                        <a14:shadowObscured xmlns:a14="http://schemas.microsoft.com/office/drawing/2010/main"/>
                      </a:ext>
                    </a:extLst>
                  </pic:spPr>
                </pic:pic>
              </a:graphicData>
            </a:graphic>
          </wp:inline>
        </w:drawing>
      </w:r>
    </w:p>
    <w:p w14:paraId="68730551" w14:textId="0193902D" w:rsidR="00D32434" w:rsidRDefault="00B50126" w:rsidP="001C0095">
      <w:pPr>
        <w:pStyle w:val="Cita"/>
      </w:pPr>
      <w:bookmarkStart w:id="335" w:name="_Toc166757551"/>
      <w:bookmarkStart w:id="336" w:name="_Toc166787462"/>
      <w:bookmarkStart w:id="337" w:name="_Toc167237842"/>
      <w:r>
        <w:t xml:space="preserve">Figura </w:t>
      </w:r>
      <w:r w:rsidR="00011A16">
        <w:fldChar w:fldCharType="begin"/>
      </w:r>
      <w:r w:rsidR="00011A16">
        <w:instrText xml:space="preserve"> SEQ figura \* ARABIC </w:instrText>
      </w:r>
      <w:r w:rsidR="00011A16">
        <w:fldChar w:fldCharType="separate"/>
      </w:r>
      <w:r w:rsidR="009B0259">
        <w:rPr>
          <w:noProof/>
        </w:rPr>
        <w:t>62</w:t>
      </w:r>
      <w:r w:rsidR="00011A16">
        <w:fldChar w:fldCharType="end"/>
      </w:r>
      <w:r w:rsidR="00D32434">
        <w:t>. PCB versión 1 Cara trasera</w:t>
      </w:r>
      <w:r w:rsidR="00D32434">
        <w:br/>
        <w:t>Fuente: Elaboración propia</w:t>
      </w:r>
      <w:bookmarkEnd w:id="335"/>
      <w:bookmarkEnd w:id="336"/>
      <w:bookmarkEnd w:id="337"/>
    </w:p>
    <w:p w14:paraId="16BE4B04" w14:textId="0567BAFA" w:rsidR="00D32434" w:rsidRPr="001C0095" w:rsidRDefault="00D32434" w:rsidP="001C0095">
      <w:pPr>
        <w:pStyle w:val="Texto"/>
      </w:pPr>
      <w:r w:rsidRPr="001C0095">
        <w:lastRenderedPageBreak/>
        <w:t>A manera de mej</w:t>
      </w:r>
      <w:r w:rsidR="00EA3CDA" w:rsidRPr="001C0095">
        <w:t>ora e incluyendo actuadores</w:t>
      </w:r>
      <w:r w:rsidR="002C005E" w:rsidRPr="001C0095">
        <w:t xml:space="preserve"> que en </w:t>
      </w:r>
      <w:r w:rsidR="007E4F61">
        <w:t>este caso</w:t>
      </w:r>
      <w:r w:rsidR="002C005E" w:rsidRPr="001C0095">
        <w:t xml:space="preserve"> serían luces LED para de manera visual </w:t>
      </w:r>
      <w:r w:rsidR="007E4F61">
        <w:t>el usuario ser</w:t>
      </w:r>
      <w:r w:rsidR="00DB69CD" w:rsidRPr="001C0095">
        <w:t xml:space="preserve"> </w:t>
      </w:r>
      <w:r w:rsidR="007E4F61">
        <w:t>capaz</w:t>
      </w:r>
      <w:r w:rsidR="00DB69CD" w:rsidRPr="001C0095">
        <w:t xml:space="preserve"> de observar si los sensores están enviando y recibiendo información </w:t>
      </w:r>
      <w:r w:rsidR="00E05D3F" w:rsidRPr="001C0095">
        <w:t xml:space="preserve">a la placa de Arduino además de incluir </w:t>
      </w:r>
      <w:r w:rsidR="007E4F61">
        <w:t>el</w:t>
      </w:r>
      <w:r w:rsidR="00E05D3F" w:rsidRPr="001C0095">
        <w:t xml:space="preserve"> logo en un apartado </w:t>
      </w:r>
      <w:r w:rsidR="00357D34" w:rsidRPr="001C0095">
        <w:t xml:space="preserve">libre </w:t>
      </w:r>
      <w:r w:rsidR="007E4F61">
        <w:t>se implementa</w:t>
      </w:r>
      <w:r w:rsidR="00357D34" w:rsidRPr="001C0095">
        <w:t xml:space="preserve"> una siguiente versión que sería la versión 2, dentro de </w:t>
      </w:r>
      <w:r w:rsidR="00C7351A" w:rsidRPr="001C0095">
        <w:t xml:space="preserve">la figura </w:t>
      </w:r>
      <w:r w:rsidR="001C0095" w:rsidRPr="001C0095">
        <w:fldChar w:fldCharType="begin"/>
      </w:r>
      <w:r w:rsidR="001C0095" w:rsidRPr="001C0095">
        <w:instrText xml:space="preserve"> SEQ vease_la_figura \* ARABIC </w:instrText>
      </w:r>
      <w:r w:rsidR="001C0095" w:rsidRPr="001C0095">
        <w:fldChar w:fldCharType="separate"/>
      </w:r>
      <w:r w:rsidR="009B0259">
        <w:rPr>
          <w:noProof/>
        </w:rPr>
        <w:t>63</w:t>
      </w:r>
      <w:r w:rsidR="001C0095" w:rsidRPr="001C0095">
        <w:fldChar w:fldCharType="end"/>
      </w:r>
      <w:r w:rsidR="001C0095" w:rsidRPr="001C0095">
        <w:t xml:space="preserve"> </w:t>
      </w:r>
      <w:r w:rsidR="002C51E0" w:rsidRPr="001C0095">
        <w:t xml:space="preserve">podremos observar el esquemático </w:t>
      </w:r>
      <w:r w:rsidR="0011548A" w:rsidRPr="001C0095">
        <w:t xml:space="preserve">con la implementación de los </w:t>
      </w:r>
      <w:proofErr w:type="spellStart"/>
      <w:r w:rsidR="0011548A" w:rsidRPr="001C0095">
        <w:t>LED’s</w:t>
      </w:r>
      <w:proofErr w:type="spellEnd"/>
      <w:r w:rsidR="0011548A" w:rsidRPr="001C0095">
        <w:t>.</w:t>
      </w:r>
    </w:p>
    <w:p w14:paraId="5CF73C0D" w14:textId="37891BC0" w:rsidR="0011548A" w:rsidRPr="00D32434" w:rsidRDefault="00253A2D" w:rsidP="00685637">
      <w:pPr>
        <w:pStyle w:val="Cita"/>
      </w:pPr>
      <w:r w:rsidRPr="00253A2D">
        <w:rPr>
          <w:noProof/>
        </w:rPr>
        <w:drawing>
          <wp:inline distT="0" distB="0" distL="0" distR="0" wp14:anchorId="1DF5D899" wp14:editId="6A8B4886">
            <wp:extent cx="5025421" cy="2695258"/>
            <wp:effectExtent l="0" t="0" r="3810" b="0"/>
            <wp:docPr id="7654234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23404" name="Imagen 1" descr="Gráfico&#10;&#10;Descripción generada automáticamente"/>
                    <pic:cNvPicPr/>
                  </pic:nvPicPr>
                  <pic:blipFill>
                    <a:blip r:embed="rId78"/>
                    <a:stretch>
                      <a:fillRect/>
                    </a:stretch>
                  </pic:blipFill>
                  <pic:spPr>
                    <a:xfrm>
                      <a:off x="0" y="0"/>
                      <a:ext cx="5031228" cy="2698372"/>
                    </a:xfrm>
                    <a:prstGeom prst="rect">
                      <a:avLst/>
                    </a:prstGeom>
                  </pic:spPr>
                </pic:pic>
              </a:graphicData>
            </a:graphic>
          </wp:inline>
        </w:drawing>
      </w:r>
    </w:p>
    <w:p w14:paraId="4C17F3E5" w14:textId="64AB7928" w:rsidR="00C45289" w:rsidRDefault="00C45289" w:rsidP="001C0095">
      <w:pPr>
        <w:pStyle w:val="Cita"/>
      </w:pPr>
      <w:bookmarkStart w:id="338" w:name="_Toc166757552"/>
      <w:bookmarkStart w:id="339" w:name="_Toc166787463"/>
      <w:bookmarkStart w:id="340" w:name="_Toc167237843"/>
      <w:r>
        <w:t xml:space="preserve">Figura </w:t>
      </w:r>
      <w:r w:rsidR="00011A16">
        <w:fldChar w:fldCharType="begin"/>
      </w:r>
      <w:r w:rsidR="00011A16">
        <w:instrText xml:space="preserve"> SEQ figura \* ARABIC </w:instrText>
      </w:r>
      <w:r w:rsidR="00011A16">
        <w:fldChar w:fldCharType="separate"/>
      </w:r>
      <w:r w:rsidR="009B0259">
        <w:rPr>
          <w:noProof/>
        </w:rPr>
        <w:t>63</w:t>
      </w:r>
      <w:r w:rsidR="00011A16">
        <w:fldChar w:fldCharType="end"/>
      </w:r>
      <w:r>
        <w:t>. Esquemática versión 2</w:t>
      </w:r>
      <w:r>
        <w:br/>
        <w:t>Fuentes: Elaboración propia</w:t>
      </w:r>
      <w:bookmarkEnd w:id="338"/>
      <w:bookmarkEnd w:id="339"/>
      <w:bookmarkEnd w:id="340"/>
    </w:p>
    <w:p w14:paraId="5030EF93" w14:textId="70484C20" w:rsidR="00921059" w:rsidRDefault="00C45289" w:rsidP="001C0095">
      <w:pPr>
        <w:pStyle w:val="Texto"/>
      </w:pPr>
      <w:r>
        <w:t xml:space="preserve">Dentro de las figuras </w:t>
      </w:r>
      <w:r w:rsidR="001C0095">
        <w:fldChar w:fldCharType="begin"/>
      </w:r>
      <w:r w:rsidR="001C0095">
        <w:instrText xml:space="preserve"> SEQ vease_la_figura \* ARABIC </w:instrText>
      </w:r>
      <w:r w:rsidR="001C0095">
        <w:fldChar w:fldCharType="separate"/>
      </w:r>
      <w:r w:rsidR="009B0259">
        <w:rPr>
          <w:noProof/>
        </w:rPr>
        <w:t>64</w:t>
      </w:r>
      <w:r w:rsidR="001C0095">
        <w:fldChar w:fldCharType="end"/>
      </w:r>
      <w:r w:rsidR="001C0095">
        <w:t xml:space="preserve"> </w:t>
      </w:r>
      <w:r>
        <w:t xml:space="preserve">y </w:t>
      </w:r>
      <w:r w:rsidR="001C0095">
        <w:fldChar w:fldCharType="begin"/>
      </w:r>
      <w:r w:rsidR="001C0095">
        <w:instrText xml:space="preserve"> SEQ vease_la_figura \* ARABIC </w:instrText>
      </w:r>
      <w:r w:rsidR="001C0095">
        <w:fldChar w:fldCharType="separate"/>
      </w:r>
      <w:r w:rsidR="009B0259">
        <w:rPr>
          <w:noProof/>
        </w:rPr>
        <w:t>65</w:t>
      </w:r>
      <w:r w:rsidR="001C0095">
        <w:fldChar w:fldCharType="end"/>
      </w:r>
      <w:r w:rsidR="007E4F61">
        <w:t xml:space="preserve"> </w:t>
      </w:r>
      <w:r w:rsidR="00C72B31">
        <w:t xml:space="preserve">veremos la forma de conexión del nuevo PCB y de igual manera la simulación </w:t>
      </w:r>
      <w:r w:rsidR="00B66A14">
        <w:t xml:space="preserve">de los componentes dada por el mismo software donde seguimos con el problema de los empaquetados, sin embargo, esto solo es de manera visual ya que esto de manera física </w:t>
      </w:r>
      <w:r w:rsidR="007D1B09">
        <w:t>está</w:t>
      </w:r>
      <w:r w:rsidR="00B66A14">
        <w:t xml:space="preserve"> bien realizado.</w:t>
      </w:r>
    </w:p>
    <w:p w14:paraId="51655E75" w14:textId="77777777" w:rsidR="007D1B09" w:rsidRDefault="007D1B09" w:rsidP="00921059">
      <w:pPr>
        <w:pStyle w:val="Texto"/>
      </w:pPr>
    </w:p>
    <w:p w14:paraId="134011D2" w14:textId="784D7FE8" w:rsidR="00147B98" w:rsidRDefault="00147B98" w:rsidP="00685637">
      <w:pPr>
        <w:pStyle w:val="Cita"/>
      </w:pPr>
      <w:r w:rsidRPr="007D1B09">
        <w:rPr>
          <w:noProof/>
        </w:rPr>
        <w:lastRenderedPageBreak/>
        <w:drawing>
          <wp:inline distT="0" distB="0" distL="0" distR="0" wp14:anchorId="68DE7E4B" wp14:editId="1430E7F1">
            <wp:extent cx="4649118" cy="3773509"/>
            <wp:effectExtent l="0" t="0" r="0" b="0"/>
            <wp:docPr id="1701106187"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6187" name="Imagen 1" descr="Pantalla de juego de computadora&#10;&#10;Descripción generada automáticamente con confianza media"/>
                    <pic:cNvPicPr/>
                  </pic:nvPicPr>
                  <pic:blipFill rotWithShape="1">
                    <a:blip r:embed="rId79"/>
                    <a:srcRect l="2578" t="2650" r="8067" b="4178"/>
                    <a:stretch/>
                  </pic:blipFill>
                  <pic:spPr bwMode="auto">
                    <a:xfrm>
                      <a:off x="0" y="0"/>
                      <a:ext cx="4676182" cy="3795476"/>
                    </a:xfrm>
                    <a:prstGeom prst="rect">
                      <a:avLst/>
                    </a:prstGeom>
                    <a:ln>
                      <a:noFill/>
                    </a:ln>
                    <a:extLst>
                      <a:ext uri="{53640926-AAD7-44D8-BBD7-CCE9431645EC}">
                        <a14:shadowObscured xmlns:a14="http://schemas.microsoft.com/office/drawing/2010/main"/>
                      </a:ext>
                    </a:extLst>
                  </pic:spPr>
                </pic:pic>
              </a:graphicData>
            </a:graphic>
          </wp:inline>
        </w:drawing>
      </w:r>
    </w:p>
    <w:p w14:paraId="1F3EBF29" w14:textId="68780D67" w:rsidR="00147B98" w:rsidRDefault="00147B98" w:rsidP="001C0095">
      <w:pPr>
        <w:pStyle w:val="Cita"/>
      </w:pPr>
      <w:bookmarkStart w:id="341" w:name="_Toc166757553"/>
      <w:bookmarkStart w:id="342" w:name="_Toc166787464"/>
      <w:bookmarkStart w:id="343" w:name="_Toc167237844"/>
      <w:r>
        <w:t xml:space="preserve">Figura </w:t>
      </w:r>
      <w:r w:rsidR="00011A16">
        <w:fldChar w:fldCharType="begin"/>
      </w:r>
      <w:r w:rsidR="00011A16">
        <w:instrText xml:space="preserve"> SEQ figura \* ARABIC </w:instrText>
      </w:r>
      <w:r w:rsidR="00011A16">
        <w:fldChar w:fldCharType="separate"/>
      </w:r>
      <w:r w:rsidR="009B0259">
        <w:rPr>
          <w:noProof/>
        </w:rPr>
        <w:t>64</w:t>
      </w:r>
      <w:r w:rsidR="00011A16">
        <w:fldChar w:fldCharType="end"/>
      </w:r>
      <w:r>
        <w:t>. PCB versión 2 parte trasera</w:t>
      </w:r>
      <w:r>
        <w:br/>
        <w:t>Fuente: elaboración propia</w:t>
      </w:r>
      <w:bookmarkEnd w:id="341"/>
      <w:bookmarkEnd w:id="342"/>
      <w:bookmarkEnd w:id="343"/>
    </w:p>
    <w:p w14:paraId="0723FD91" w14:textId="4CCE9411" w:rsidR="00B66A14" w:rsidRDefault="00B66A14" w:rsidP="00685637">
      <w:pPr>
        <w:pStyle w:val="Cita"/>
      </w:pPr>
      <w:r w:rsidRPr="00B66A14">
        <w:rPr>
          <w:noProof/>
        </w:rPr>
        <w:drawing>
          <wp:inline distT="0" distB="0" distL="0" distR="0" wp14:anchorId="2C133BED" wp14:editId="74AB0C03">
            <wp:extent cx="4005224" cy="2944010"/>
            <wp:effectExtent l="0" t="0" r="0" b="8890"/>
            <wp:docPr id="180471543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5433" name="Imagen 1" descr="Interfaz de usuario gráfica&#10;&#10;Descripción generada automáticamente con confianza media"/>
                    <pic:cNvPicPr/>
                  </pic:nvPicPr>
                  <pic:blipFill>
                    <a:blip r:embed="rId80"/>
                    <a:stretch>
                      <a:fillRect/>
                    </a:stretch>
                  </pic:blipFill>
                  <pic:spPr>
                    <a:xfrm>
                      <a:off x="0" y="0"/>
                      <a:ext cx="4025780" cy="2959120"/>
                    </a:xfrm>
                    <a:prstGeom prst="rect">
                      <a:avLst/>
                    </a:prstGeom>
                  </pic:spPr>
                </pic:pic>
              </a:graphicData>
            </a:graphic>
          </wp:inline>
        </w:drawing>
      </w:r>
    </w:p>
    <w:p w14:paraId="52D99297" w14:textId="4ED727FF" w:rsidR="00B66A14" w:rsidRDefault="00B66A14" w:rsidP="001C0095">
      <w:pPr>
        <w:pStyle w:val="Cita"/>
      </w:pPr>
      <w:bookmarkStart w:id="344" w:name="_Toc166757554"/>
      <w:bookmarkStart w:id="345" w:name="_Toc166787465"/>
      <w:bookmarkStart w:id="346" w:name="_Toc167237845"/>
      <w:r>
        <w:t xml:space="preserve">Figura </w:t>
      </w:r>
      <w:r w:rsidR="00011A16">
        <w:fldChar w:fldCharType="begin"/>
      </w:r>
      <w:r w:rsidR="00011A16">
        <w:instrText xml:space="preserve"> SEQ figura \* ARABIC </w:instrText>
      </w:r>
      <w:r w:rsidR="00011A16">
        <w:fldChar w:fldCharType="separate"/>
      </w:r>
      <w:r w:rsidR="009B0259">
        <w:rPr>
          <w:noProof/>
        </w:rPr>
        <w:t>65</w:t>
      </w:r>
      <w:r w:rsidR="00011A16">
        <w:fldChar w:fldCharType="end"/>
      </w:r>
      <w:r>
        <w:t>. Simulación de componentes</w:t>
      </w:r>
      <w:r>
        <w:br/>
        <w:t>Fuente: Elaboración propia</w:t>
      </w:r>
      <w:bookmarkEnd w:id="344"/>
      <w:bookmarkEnd w:id="345"/>
      <w:bookmarkEnd w:id="346"/>
    </w:p>
    <w:p w14:paraId="2B83FD47" w14:textId="64C1BB89" w:rsidR="00A827A1" w:rsidRDefault="000F22A8" w:rsidP="001C0095">
      <w:pPr>
        <w:pStyle w:val="Texto"/>
      </w:pPr>
      <w:r>
        <w:lastRenderedPageBreak/>
        <w:t>Finalmente,</w:t>
      </w:r>
      <w:r w:rsidR="00B66A14">
        <w:t xml:space="preserve"> dentro de las figuras </w:t>
      </w:r>
      <w:r w:rsidR="001C0095">
        <w:fldChar w:fldCharType="begin"/>
      </w:r>
      <w:r w:rsidR="001C0095">
        <w:instrText xml:space="preserve"> SEQ vease_la_figura \* ARABIC </w:instrText>
      </w:r>
      <w:r w:rsidR="001C0095">
        <w:fldChar w:fldCharType="separate"/>
      </w:r>
      <w:r w:rsidR="009B0259">
        <w:rPr>
          <w:noProof/>
        </w:rPr>
        <w:t>66</w:t>
      </w:r>
      <w:r w:rsidR="001C0095">
        <w:fldChar w:fldCharType="end"/>
      </w:r>
      <w:r w:rsidR="001C0095">
        <w:t xml:space="preserve"> </w:t>
      </w:r>
      <w:r w:rsidR="00B66A14">
        <w:t xml:space="preserve">y </w:t>
      </w:r>
      <w:r w:rsidR="001C0095">
        <w:fldChar w:fldCharType="begin"/>
      </w:r>
      <w:r w:rsidR="001C0095">
        <w:instrText xml:space="preserve"> SEQ vease_la_figura \* ARABIC </w:instrText>
      </w:r>
      <w:r w:rsidR="001C0095">
        <w:fldChar w:fldCharType="separate"/>
      </w:r>
      <w:r w:rsidR="009B0259">
        <w:rPr>
          <w:noProof/>
        </w:rPr>
        <w:t>67</w:t>
      </w:r>
      <w:r w:rsidR="001C0095">
        <w:fldChar w:fldCharType="end"/>
      </w:r>
      <w:r w:rsidR="00B66A14">
        <w:t xml:space="preserve">podemos observar la placa ya de manera física y podemos observar nuestro </w:t>
      </w:r>
      <w:r>
        <w:t>logo dentro del mismo PCB, siendo que veremos la cara frontal y trasera</w:t>
      </w:r>
    </w:p>
    <w:p w14:paraId="57CF6B01" w14:textId="23AC7EAA" w:rsidR="000F22A8" w:rsidRDefault="00A827A1" w:rsidP="00685637">
      <w:pPr>
        <w:pStyle w:val="Cita"/>
      </w:pPr>
      <w:r>
        <w:rPr>
          <w:noProof/>
        </w:rPr>
        <w:drawing>
          <wp:inline distT="0" distB="0" distL="0" distR="0" wp14:anchorId="1E6BDEF1" wp14:editId="0CD134EA">
            <wp:extent cx="3249520" cy="2686566"/>
            <wp:effectExtent l="0" t="0" r="8255" b="0"/>
            <wp:docPr id="281257106" name="Imagen 3"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7106" name="Imagen 3" descr="Imagen que contiene circuito&#10;&#10;Descripción generada automáticamente"/>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26" t="21223" r="6267" b="23888"/>
                    <a:stretch/>
                  </pic:blipFill>
                  <pic:spPr bwMode="auto">
                    <a:xfrm>
                      <a:off x="0" y="0"/>
                      <a:ext cx="3257369" cy="2693056"/>
                    </a:xfrm>
                    <a:prstGeom prst="rect">
                      <a:avLst/>
                    </a:prstGeom>
                    <a:noFill/>
                    <a:ln>
                      <a:noFill/>
                    </a:ln>
                    <a:extLst>
                      <a:ext uri="{53640926-AAD7-44D8-BBD7-CCE9431645EC}">
                        <a14:shadowObscured xmlns:a14="http://schemas.microsoft.com/office/drawing/2010/main"/>
                      </a:ext>
                    </a:extLst>
                  </pic:spPr>
                </pic:pic>
              </a:graphicData>
            </a:graphic>
          </wp:inline>
        </w:drawing>
      </w:r>
    </w:p>
    <w:p w14:paraId="7366405D" w14:textId="543F65D6" w:rsidR="009C138B" w:rsidRDefault="00A827A1" w:rsidP="001C0095">
      <w:pPr>
        <w:pStyle w:val="Cita"/>
      </w:pPr>
      <w:bookmarkStart w:id="347" w:name="_Toc166757555"/>
      <w:bookmarkStart w:id="348" w:name="_Toc166787466"/>
      <w:bookmarkStart w:id="349" w:name="_Toc167237846"/>
      <w:r>
        <w:t xml:space="preserve">Figura </w:t>
      </w:r>
      <w:r w:rsidR="00011A16">
        <w:fldChar w:fldCharType="begin"/>
      </w:r>
      <w:r w:rsidR="00011A16">
        <w:instrText xml:space="preserve"> SEQ figura \* ARABIC </w:instrText>
      </w:r>
      <w:r w:rsidR="00011A16">
        <w:fldChar w:fldCharType="separate"/>
      </w:r>
      <w:r w:rsidR="009B0259">
        <w:rPr>
          <w:noProof/>
        </w:rPr>
        <w:t>66</w:t>
      </w:r>
      <w:r w:rsidR="00011A16">
        <w:fldChar w:fldCharType="end"/>
      </w:r>
      <w:r>
        <w:t>. Parte frontal del PCB</w:t>
      </w:r>
      <w:r>
        <w:br/>
        <w:t>Fuente: Elaboración propia</w:t>
      </w:r>
      <w:bookmarkEnd w:id="347"/>
      <w:bookmarkEnd w:id="348"/>
      <w:bookmarkEnd w:id="349"/>
    </w:p>
    <w:p w14:paraId="5EA1D7C8" w14:textId="5D43216D" w:rsidR="00A827A1" w:rsidRDefault="009C138B" w:rsidP="00685637">
      <w:pPr>
        <w:pStyle w:val="Cita"/>
      </w:pPr>
      <w:r>
        <w:rPr>
          <w:noProof/>
        </w:rPr>
        <w:drawing>
          <wp:inline distT="0" distB="0" distL="0" distR="0" wp14:anchorId="573A419B" wp14:editId="5BDB72D5">
            <wp:extent cx="4032174" cy="3543803"/>
            <wp:effectExtent l="0" t="0" r="6985" b="0"/>
            <wp:docPr id="686013757" name="Imagen 4" descr="Imagen que contiene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3757" name="Imagen 4" descr="Imagen que contiene caja&#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671" t="14500" r="9086" b="27324"/>
                    <a:stretch/>
                  </pic:blipFill>
                  <pic:spPr bwMode="auto">
                    <a:xfrm>
                      <a:off x="0" y="0"/>
                      <a:ext cx="4045410" cy="3555436"/>
                    </a:xfrm>
                    <a:prstGeom prst="rect">
                      <a:avLst/>
                    </a:prstGeom>
                    <a:noFill/>
                    <a:ln>
                      <a:noFill/>
                    </a:ln>
                    <a:extLst>
                      <a:ext uri="{53640926-AAD7-44D8-BBD7-CCE9431645EC}">
                        <a14:shadowObscured xmlns:a14="http://schemas.microsoft.com/office/drawing/2010/main"/>
                      </a:ext>
                    </a:extLst>
                  </pic:spPr>
                </pic:pic>
              </a:graphicData>
            </a:graphic>
          </wp:inline>
        </w:drawing>
      </w:r>
    </w:p>
    <w:p w14:paraId="7F4C0F50" w14:textId="15BF6337" w:rsidR="00B50126" w:rsidRDefault="009C138B" w:rsidP="00A65380">
      <w:pPr>
        <w:pStyle w:val="Cita"/>
      </w:pPr>
      <w:bookmarkStart w:id="350" w:name="_Toc166757556"/>
      <w:bookmarkStart w:id="351" w:name="_Toc166787467"/>
      <w:bookmarkStart w:id="352" w:name="_Toc167237847"/>
      <w:r>
        <w:t xml:space="preserve">Figura </w:t>
      </w:r>
      <w:r w:rsidR="00011A16">
        <w:fldChar w:fldCharType="begin"/>
      </w:r>
      <w:r w:rsidR="00011A16">
        <w:instrText xml:space="preserve"> SEQ figura \* ARABIC </w:instrText>
      </w:r>
      <w:r w:rsidR="00011A16">
        <w:fldChar w:fldCharType="separate"/>
      </w:r>
      <w:r w:rsidR="009B0259">
        <w:rPr>
          <w:noProof/>
        </w:rPr>
        <w:t>67</w:t>
      </w:r>
      <w:r w:rsidR="00011A16">
        <w:fldChar w:fldCharType="end"/>
      </w:r>
      <w:r>
        <w:t>. Parte trasera del PCB y símbolo</w:t>
      </w:r>
      <w:r>
        <w:br/>
        <w:t>Fuente: Elaboración propia</w:t>
      </w:r>
      <w:bookmarkEnd w:id="350"/>
      <w:bookmarkEnd w:id="351"/>
      <w:bookmarkEnd w:id="352"/>
    </w:p>
    <w:p w14:paraId="5E0D55D1" w14:textId="3C1E2937" w:rsidR="00F4511E" w:rsidRDefault="00F4511E" w:rsidP="00F4511E">
      <w:pPr>
        <w:pStyle w:val="Ttulo2"/>
      </w:pPr>
      <w:bookmarkStart w:id="353" w:name="_Toc167237698"/>
      <w:r>
        <w:lastRenderedPageBreak/>
        <w:t>Precios de Hardware.</w:t>
      </w:r>
      <w:bookmarkEnd w:id="353"/>
    </w:p>
    <w:p w14:paraId="2DCB2874" w14:textId="5FE18BC4" w:rsidR="00CC27B6" w:rsidRDefault="00CC27B6" w:rsidP="00CC27B6">
      <w:pPr>
        <w:pStyle w:val="Texto"/>
      </w:pPr>
      <w:r>
        <w:t>En la tabla 4</w:t>
      </w:r>
      <w:r w:rsidR="00387BE2">
        <w:t>1</w:t>
      </w:r>
      <w:r>
        <w:t xml:space="preserve"> que se muestra a continuación se pueden apreciar todos los elementos de hardware adquiridos que serán necesarios para la elaboración de este proyecto.</w:t>
      </w:r>
    </w:p>
    <w:p w14:paraId="646200B6" w14:textId="408F3BB1" w:rsidR="00503FA5" w:rsidRDefault="003953A6" w:rsidP="003953A6">
      <w:pPr>
        <w:pStyle w:val="Descripcin"/>
      </w:pPr>
      <w:bookmarkStart w:id="354" w:name="_Toc167237947"/>
      <w:r>
        <w:t xml:space="preserve">Tabla </w:t>
      </w:r>
      <w:r>
        <w:fldChar w:fldCharType="begin"/>
      </w:r>
      <w:r>
        <w:instrText xml:space="preserve"> SEQ Tabla \* ARABIC </w:instrText>
      </w:r>
      <w:r>
        <w:fldChar w:fldCharType="separate"/>
      </w:r>
      <w:r w:rsidR="009B0259">
        <w:rPr>
          <w:noProof/>
        </w:rPr>
        <w:t>41</w:t>
      </w:r>
      <w:r>
        <w:fldChar w:fldCharType="end"/>
      </w:r>
      <w:r w:rsidR="002476DB">
        <w:t xml:space="preserve">. </w:t>
      </w:r>
      <w:r w:rsidR="00CC27B6">
        <w:t>Precios de Hardware</w:t>
      </w:r>
      <w:bookmarkEnd w:id="354"/>
    </w:p>
    <w:tbl>
      <w:tblPr>
        <w:tblStyle w:val="Tabladecuadrcula4"/>
        <w:tblW w:w="0" w:type="auto"/>
        <w:tblLayout w:type="fixed"/>
        <w:tblLook w:val="04A0" w:firstRow="1" w:lastRow="0" w:firstColumn="1" w:lastColumn="0" w:noHBand="0" w:noVBand="1"/>
      </w:tblPr>
      <w:tblGrid>
        <w:gridCol w:w="7452"/>
        <w:gridCol w:w="1898"/>
      </w:tblGrid>
      <w:tr w:rsidR="009C184E" w:rsidRPr="009C184E" w14:paraId="669A71E9" w14:textId="77777777" w:rsidTr="009C1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5D252C8C" w14:textId="77777777" w:rsidR="009C184E" w:rsidRPr="009C184E" w:rsidRDefault="009C184E" w:rsidP="009C184E">
            <w:r w:rsidRPr="009C184E">
              <w:t>Nombre del dispositivo o material</w:t>
            </w:r>
          </w:p>
        </w:tc>
        <w:tc>
          <w:tcPr>
            <w:tcW w:w="1898" w:type="dxa"/>
            <w:hideMark/>
          </w:tcPr>
          <w:p w14:paraId="762AE4DA" w14:textId="77777777" w:rsidR="009C184E" w:rsidRPr="009C184E" w:rsidRDefault="009C184E" w:rsidP="009C184E">
            <w:pPr>
              <w:cnfStyle w:val="100000000000" w:firstRow="1" w:lastRow="0" w:firstColumn="0" w:lastColumn="0" w:oddVBand="0" w:evenVBand="0" w:oddHBand="0" w:evenHBand="0" w:firstRowFirstColumn="0" w:firstRowLastColumn="0" w:lastRowFirstColumn="0" w:lastRowLastColumn="0"/>
            </w:pPr>
            <w:r w:rsidRPr="009C184E">
              <w:t>Precio (MXN)</w:t>
            </w:r>
          </w:p>
        </w:tc>
      </w:tr>
      <w:tr w:rsidR="009C184E" w:rsidRPr="009C184E" w14:paraId="70696DFB"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4E10D514" w14:textId="77777777" w:rsidR="009C184E" w:rsidRPr="009C184E" w:rsidRDefault="009C184E" w:rsidP="009C184E">
            <w:r w:rsidRPr="009C184E">
              <w:t xml:space="preserve">Electrodo de oxígeno disuelto Atlas </w:t>
            </w:r>
            <w:proofErr w:type="spellStart"/>
            <w:r w:rsidRPr="009C184E">
              <w:t>scientific</w:t>
            </w:r>
            <w:proofErr w:type="spellEnd"/>
          </w:p>
        </w:tc>
        <w:tc>
          <w:tcPr>
            <w:tcW w:w="1898" w:type="dxa"/>
            <w:hideMark/>
          </w:tcPr>
          <w:p w14:paraId="76CB4D82" w14:textId="2D378636"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2</w:t>
            </w:r>
            <w:r w:rsidR="00024C7F">
              <w:t>,</w:t>
            </w:r>
            <w:r w:rsidRPr="009C184E">
              <w:t>250</w:t>
            </w:r>
          </w:p>
        </w:tc>
      </w:tr>
      <w:tr w:rsidR="009C184E" w:rsidRPr="009C184E" w14:paraId="5C82CA12"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17AD3CD5" w14:textId="77777777" w:rsidR="009C184E" w:rsidRPr="009C184E" w:rsidRDefault="009C184E" w:rsidP="009C184E">
            <w:r w:rsidRPr="009C184E">
              <w:t>Placa sensor de oxígeno disuelto</w:t>
            </w:r>
          </w:p>
        </w:tc>
        <w:tc>
          <w:tcPr>
            <w:tcW w:w="1898" w:type="dxa"/>
            <w:hideMark/>
          </w:tcPr>
          <w:p w14:paraId="6C037A96"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335</w:t>
            </w:r>
          </w:p>
        </w:tc>
      </w:tr>
      <w:tr w:rsidR="009C184E" w:rsidRPr="009C184E" w14:paraId="6FED53FA"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208EFEDD" w14:textId="77777777" w:rsidR="009C184E" w:rsidRPr="009C184E" w:rsidRDefault="009C184E" w:rsidP="009C184E">
            <w:r w:rsidRPr="009C184E">
              <w:t>SEN0161 PH meter, sensor de PH (electrodo y placa sensor)</w:t>
            </w:r>
          </w:p>
        </w:tc>
        <w:tc>
          <w:tcPr>
            <w:tcW w:w="1898" w:type="dxa"/>
            <w:hideMark/>
          </w:tcPr>
          <w:p w14:paraId="28D43476" w14:textId="777777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500</w:t>
            </w:r>
          </w:p>
        </w:tc>
      </w:tr>
      <w:tr w:rsidR="009C184E" w:rsidRPr="009C184E" w14:paraId="578D604C"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7EBB981A" w14:textId="77777777" w:rsidR="009C184E" w:rsidRPr="009C184E" w:rsidRDefault="009C184E" w:rsidP="009C184E">
            <w:r w:rsidRPr="009C184E">
              <w:t>DS18B20 Sensor de temperatura en agua</w:t>
            </w:r>
          </w:p>
        </w:tc>
        <w:tc>
          <w:tcPr>
            <w:tcW w:w="1898" w:type="dxa"/>
            <w:hideMark/>
          </w:tcPr>
          <w:p w14:paraId="7DC70811"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200</w:t>
            </w:r>
          </w:p>
        </w:tc>
      </w:tr>
      <w:tr w:rsidR="009C184E" w:rsidRPr="009C184E" w14:paraId="0131BD0C"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65B421A4" w14:textId="77777777" w:rsidR="009C184E" w:rsidRPr="009C184E" w:rsidRDefault="009C184E" w:rsidP="009C184E">
            <w:r w:rsidRPr="009C184E">
              <w:t>SEN0189 Sensor de TSS</w:t>
            </w:r>
          </w:p>
        </w:tc>
        <w:tc>
          <w:tcPr>
            <w:tcW w:w="1898" w:type="dxa"/>
            <w:hideMark/>
          </w:tcPr>
          <w:p w14:paraId="4A7B8F35" w14:textId="777777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300</w:t>
            </w:r>
          </w:p>
        </w:tc>
      </w:tr>
      <w:tr w:rsidR="009C184E" w:rsidRPr="009C184E" w14:paraId="58445AD8"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6C2E3233" w14:textId="77777777" w:rsidR="009C184E" w:rsidRPr="009C184E" w:rsidRDefault="009C184E" w:rsidP="009C184E">
            <w:r w:rsidRPr="009C184E">
              <w:t>SEN0244 Sensor de TDS</w:t>
            </w:r>
          </w:p>
        </w:tc>
        <w:tc>
          <w:tcPr>
            <w:tcW w:w="1898" w:type="dxa"/>
            <w:hideMark/>
          </w:tcPr>
          <w:p w14:paraId="4348BB40"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400</w:t>
            </w:r>
          </w:p>
        </w:tc>
      </w:tr>
      <w:tr w:rsidR="009C184E" w:rsidRPr="009C184E" w14:paraId="5AAC25DB"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515DED14" w14:textId="77777777" w:rsidR="009C184E" w:rsidRPr="009C184E" w:rsidRDefault="009C184E" w:rsidP="009C184E">
            <w:r w:rsidRPr="009C184E">
              <w:t>Arduino Mega 2560</w:t>
            </w:r>
          </w:p>
        </w:tc>
        <w:tc>
          <w:tcPr>
            <w:tcW w:w="1898" w:type="dxa"/>
            <w:hideMark/>
          </w:tcPr>
          <w:p w14:paraId="1B5D0597" w14:textId="0B9A3E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1</w:t>
            </w:r>
            <w:r w:rsidR="00024C7F">
              <w:t>,</w:t>
            </w:r>
            <w:r w:rsidRPr="009C184E">
              <w:t>100</w:t>
            </w:r>
          </w:p>
        </w:tc>
      </w:tr>
      <w:tr w:rsidR="009C184E" w:rsidRPr="009C184E" w14:paraId="70D98FAD"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19351EA6" w14:textId="77777777" w:rsidR="009C184E" w:rsidRPr="009C184E" w:rsidRDefault="009C184E" w:rsidP="009C184E">
            <w:r w:rsidRPr="009C184E">
              <w:t>ESP-01</w:t>
            </w:r>
          </w:p>
        </w:tc>
        <w:tc>
          <w:tcPr>
            <w:tcW w:w="1898" w:type="dxa"/>
            <w:hideMark/>
          </w:tcPr>
          <w:p w14:paraId="25E582D9"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100</w:t>
            </w:r>
          </w:p>
        </w:tc>
      </w:tr>
      <w:tr w:rsidR="009C184E" w:rsidRPr="009C184E" w14:paraId="63B7BE5E"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6569DFAC" w14:textId="77777777" w:rsidR="009C184E" w:rsidRPr="009C184E" w:rsidRDefault="009C184E" w:rsidP="009C184E">
            <w:r w:rsidRPr="009C184E">
              <w:t>Resina para sensor de TSS</w:t>
            </w:r>
          </w:p>
        </w:tc>
        <w:tc>
          <w:tcPr>
            <w:tcW w:w="1898" w:type="dxa"/>
            <w:hideMark/>
          </w:tcPr>
          <w:p w14:paraId="29B6C531" w14:textId="777777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300</w:t>
            </w:r>
          </w:p>
        </w:tc>
      </w:tr>
      <w:tr w:rsidR="009C184E" w:rsidRPr="009C184E" w14:paraId="3A024D3F"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1B0F06A0" w14:textId="77777777" w:rsidR="009C184E" w:rsidRPr="009C184E" w:rsidRDefault="009C184E" w:rsidP="009C184E">
            <w:r w:rsidRPr="009C184E">
              <w:t>Placa fenólica de fibra de vidrio</w:t>
            </w:r>
          </w:p>
        </w:tc>
        <w:tc>
          <w:tcPr>
            <w:tcW w:w="1898" w:type="dxa"/>
            <w:hideMark/>
          </w:tcPr>
          <w:p w14:paraId="2A7DDFE0"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40</w:t>
            </w:r>
          </w:p>
        </w:tc>
      </w:tr>
      <w:tr w:rsidR="009C184E" w:rsidRPr="009C184E" w14:paraId="1E7F8176"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055A3E8F" w14:textId="77777777" w:rsidR="009C184E" w:rsidRPr="009C184E" w:rsidRDefault="009C184E" w:rsidP="009C184E">
            <w:r w:rsidRPr="009C184E">
              <w:t>Cloruro Férrico</w:t>
            </w:r>
          </w:p>
        </w:tc>
        <w:tc>
          <w:tcPr>
            <w:tcW w:w="1898" w:type="dxa"/>
            <w:hideMark/>
          </w:tcPr>
          <w:p w14:paraId="721EB12A" w14:textId="777777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100</w:t>
            </w:r>
          </w:p>
        </w:tc>
      </w:tr>
      <w:tr w:rsidR="009C184E" w:rsidRPr="009C184E" w14:paraId="5A8537A7" w14:textId="77777777" w:rsidTr="009C184E">
        <w:tc>
          <w:tcPr>
            <w:cnfStyle w:val="001000000000" w:firstRow="0" w:lastRow="0" w:firstColumn="1" w:lastColumn="0" w:oddVBand="0" w:evenVBand="0" w:oddHBand="0" w:evenHBand="0" w:firstRowFirstColumn="0" w:firstRowLastColumn="0" w:lastRowFirstColumn="0" w:lastRowLastColumn="0"/>
            <w:tcW w:w="7452" w:type="dxa"/>
            <w:hideMark/>
          </w:tcPr>
          <w:p w14:paraId="1C96403F" w14:textId="18A5E860" w:rsidR="009C184E" w:rsidRPr="009C184E" w:rsidRDefault="009C184E" w:rsidP="009C184E">
            <w:r w:rsidRPr="009C184E">
              <w:t xml:space="preserve">CPVC </w:t>
            </w:r>
            <w:r w:rsidR="009C2F93">
              <w:t>¾</w:t>
            </w:r>
          </w:p>
        </w:tc>
        <w:tc>
          <w:tcPr>
            <w:tcW w:w="1898" w:type="dxa"/>
            <w:hideMark/>
          </w:tcPr>
          <w:p w14:paraId="4B2B6317" w14:textId="77777777" w:rsidR="009C184E" w:rsidRPr="009C184E" w:rsidRDefault="009C184E" w:rsidP="009C184E">
            <w:pPr>
              <w:cnfStyle w:val="000000000000" w:firstRow="0" w:lastRow="0" w:firstColumn="0" w:lastColumn="0" w:oddVBand="0" w:evenVBand="0" w:oddHBand="0" w:evenHBand="0" w:firstRowFirstColumn="0" w:firstRowLastColumn="0" w:lastRowFirstColumn="0" w:lastRowLastColumn="0"/>
            </w:pPr>
            <w:r w:rsidRPr="009C184E">
              <w:t>60</w:t>
            </w:r>
          </w:p>
        </w:tc>
      </w:tr>
      <w:tr w:rsidR="009C184E" w:rsidRPr="009C184E" w14:paraId="75945C59"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43B4FAC1" w14:textId="77777777" w:rsidR="009C184E" w:rsidRPr="009C184E" w:rsidRDefault="009C184E" w:rsidP="009C184E">
            <w:r w:rsidRPr="009C184E">
              <w:t>5 adaptadores en T de CPVC</w:t>
            </w:r>
          </w:p>
        </w:tc>
        <w:tc>
          <w:tcPr>
            <w:tcW w:w="1898" w:type="dxa"/>
            <w:hideMark/>
          </w:tcPr>
          <w:p w14:paraId="110485F9" w14:textId="77777777" w:rsidR="009C184E" w:rsidRPr="009C184E" w:rsidRDefault="009C184E" w:rsidP="009C184E">
            <w:pPr>
              <w:cnfStyle w:val="000000100000" w:firstRow="0" w:lastRow="0" w:firstColumn="0" w:lastColumn="0" w:oddVBand="0" w:evenVBand="0" w:oddHBand="1" w:evenHBand="0" w:firstRowFirstColumn="0" w:firstRowLastColumn="0" w:lastRowFirstColumn="0" w:lastRowLastColumn="0"/>
            </w:pPr>
            <w:r w:rsidRPr="009C184E">
              <w:t>50</w:t>
            </w:r>
          </w:p>
        </w:tc>
      </w:tr>
      <w:tr w:rsidR="00024C7F" w:rsidRPr="009C184E" w14:paraId="67DB6A1D" w14:textId="77777777" w:rsidTr="009C184E">
        <w:tc>
          <w:tcPr>
            <w:cnfStyle w:val="001000000000" w:firstRow="0" w:lastRow="0" w:firstColumn="1" w:lastColumn="0" w:oddVBand="0" w:evenVBand="0" w:oddHBand="0" w:evenHBand="0" w:firstRowFirstColumn="0" w:firstRowLastColumn="0" w:lastRowFirstColumn="0" w:lastRowLastColumn="0"/>
            <w:tcW w:w="7452" w:type="dxa"/>
          </w:tcPr>
          <w:p w14:paraId="50642998" w14:textId="33AE6BB6" w:rsidR="00024C7F" w:rsidRPr="009C184E" w:rsidRDefault="00024C7F" w:rsidP="009C184E">
            <w:r>
              <w:t xml:space="preserve">Mano de obra </w:t>
            </w:r>
          </w:p>
        </w:tc>
        <w:tc>
          <w:tcPr>
            <w:tcW w:w="1898" w:type="dxa"/>
          </w:tcPr>
          <w:p w14:paraId="2D9C7FB1" w14:textId="61BAC2FD" w:rsidR="00024C7F" w:rsidRPr="009C184E" w:rsidRDefault="00024C7F" w:rsidP="009C184E">
            <w:pPr>
              <w:cnfStyle w:val="000000000000" w:firstRow="0" w:lastRow="0" w:firstColumn="0" w:lastColumn="0" w:oddVBand="0" w:evenVBand="0" w:oddHBand="0" w:evenHBand="0" w:firstRowFirstColumn="0" w:firstRowLastColumn="0" w:lastRowFirstColumn="0" w:lastRowLastColumn="0"/>
            </w:pPr>
            <w:r>
              <w:t>2,000</w:t>
            </w:r>
          </w:p>
        </w:tc>
      </w:tr>
      <w:tr w:rsidR="009C184E" w:rsidRPr="009C184E" w14:paraId="7FF08036" w14:textId="77777777" w:rsidTr="009C1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2" w:type="dxa"/>
            <w:hideMark/>
          </w:tcPr>
          <w:p w14:paraId="57A7B9B1" w14:textId="77777777" w:rsidR="009C184E" w:rsidRPr="009C184E" w:rsidRDefault="009C184E" w:rsidP="009C184E">
            <w:r w:rsidRPr="009C184E">
              <w:t>Total</w:t>
            </w:r>
          </w:p>
        </w:tc>
        <w:tc>
          <w:tcPr>
            <w:tcW w:w="1898" w:type="dxa"/>
            <w:hideMark/>
          </w:tcPr>
          <w:p w14:paraId="588BA2C7" w14:textId="4F472563" w:rsidR="009C184E" w:rsidRPr="009C184E" w:rsidRDefault="00024C7F" w:rsidP="009C184E">
            <w:pPr>
              <w:cnfStyle w:val="000000100000" w:firstRow="0" w:lastRow="0" w:firstColumn="0" w:lastColumn="0" w:oddVBand="0" w:evenVBand="0" w:oddHBand="1" w:evenHBand="0" w:firstRowFirstColumn="0" w:firstRowLastColumn="0" w:lastRowFirstColumn="0" w:lastRowLastColumn="0"/>
            </w:pPr>
            <w:r>
              <w:t>7,</w:t>
            </w:r>
            <w:r w:rsidR="009C184E" w:rsidRPr="009C184E">
              <w:t>735</w:t>
            </w:r>
          </w:p>
        </w:tc>
      </w:tr>
    </w:tbl>
    <w:p w14:paraId="45810F4B" w14:textId="77777777" w:rsidR="00837D4A" w:rsidRDefault="00837D4A" w:rsidP="00837D4A">
      <w:pPr>
        <w:pStyle w:val="Cita"/>
      </w:pPr>
      <w:r>
        <w:t>Fuente: Elaboración propia</w:t>
      </w:r>
    </w:p>
    <w:p w14:paraId="204D0BD2" w14:textId="77777777" w:rsidR="00F4511E" w:rsidRPr="00F4511E" w:rsidRDefault="00F4511E" w:rsidP="00F4511E"/>
    <w:p w14:paraId="4F4D550F" w14:textId="11BEC7C9" w:rsidR="00B57FF7" w:rsidRPr="00B57FF7" w:rsidRDefault="00B57FF7" w:rsidP="00FF2884">
      <w:pPr>
        <w:pStyle w:val="Ttulo1"/>
      </w:pPr>
      <w:bookmarkStart w:id="355" w:name="_Toc166757436"/>
      <w:bookmarkStart w:id="356" w:name="_Toc167237699"/>
      <w:r>
        <w:lastRenderedPageBreak/>
        <w:t>Diseño del Software</w:t>
      </w:r>
      <w:bookmarkEnd w:id="355"/>
      <w:bookmarkEnd w:id="356"/>
    </w:p>
    <w:p w14:paraId="2C417FDA" w14:textId="4D298B8B" w:rsidR="005C1E47" w:rsidRPr="005C1E47" w:rsidRDefault="0046764E" w:rsidP="00D901FE">
      <w:pPr>
        <w:pStyle w:val="Ttulo2"/>
      </w:pPr>
      <w:bookmarkStart w:id="357" w:name="_Toc166757437"/>
      <w:bookmarkStart w:id="358" w:name="_Toc167237700"/>
      <w:r>
        <w:t>Introducción</w:t>
      </w:r>
      <w:bookmarkEnd w:id="357"/>
      <w:bookmarkEnd w:id="358"/>
    </w:p>
    <w:p w14:paraId="6D8592AE" w14:textId="517EC391" w:rsidR="0046764E" w:rsidRPr="006D381E" w:rsidRDefault="008B7F71" w:rsidP="004D3EBB">
      <w:pPr>
        <w:pStyle w:val="Texto"/>
      </w:pPr>
      <w:r w:rsidRPr="008B7F71">
        <w:t xml:space="preserve">En este apartado se detallará el diseño del software necesario para la operatividad del sistema de monitoreo de calidad del agua, incluyendo la interacción con dispositivos </w:t>
      </w:r>
      <w:proofErr w:type="spellStart"/>
      <w:r w:rsidRPr="008B7F71">
        <w:t>IoT</w:t>
      </w:r>
      <w:proofErr w:type="spellEnd"/>
      <w:r w:rsidRPr="008B7F71">
        <w:t xml:space="preserve"> y la gestión de datos fisicoquímicos. Se abordará la estructura y dinámica del sistema mediante varios diagramas, como los de arquitectura, casos de uso, clases, secuencia, actividades y estados, que ilustran desde la autenticación de usuarios hasta la gestión de alertas. Complementariamente, los mockups de la interfaz de usuario visualizarán la interacción del usuario con el sistema, garantizando una experiencia intuitiva y efectiva. Este enfoque integrado asegura la comprensión y eficiencia del software en la monitorización y gestión ambiental.</w:t>
      </w:r>
    </w:p>
    <w:p w14:paraId="778CE51F" w14:textId="323949C6" w:rsidR="006614BD" w:rsidRDefault="004B3B8D" w:rsidP="00D901FE">
      <w:pPr>
        <w:pStyle w:val="Ttulo2"/>
      </w:pPr>
      <w:bookmarkStart w:id="359" w:name="_Toc166757438"/>
      <w:bookmarkStart w:id="360" w:name="_Toc167237701"/>
      <w:r w:rsidRPr="00A93CAE">
        <w:t xml:space="preserve">Diagrama de la </w:t>
      </w:r>
      <w:bookmarkEnd w:id="359"/>
      <w:r w:rsidR="008C665F">
        <w:t>arquitectura</w:t>
      </w:r>
      <w:bookmarkEnd w:id="360"/>
    </w:p>
    <w:p w14:paraId="3878B9D0" w14:textId="2E90A5B3" w:rsidR="008876C3" w:rsidRPr="008876C3" w:rsidRDefault="00627D6F" w:rsidP="001C0095">
      <w:pPr>
        <w:pStyle w:val="Texto"/>
      </w:pPr>
      <w:r w:rsidRPr="00627D6F">
        <w:t xml:space="preserve">El diagrama ilustra la arquitectura de un sistema de monitoreo de calidad del agua como una PWA en </w:t>
      </w:r>
      <w:proofErr w:type="spellStart"/>
      <w:r w:rsidRPr="00627D6F">
        <w:t>Vercel</w:t>
      </w:r>
      <w:proofErr w:type="spellEnd"/>
      <w:r w:rsidR="00A646B0">
        <w:t xml:space="preserve">, el tipo de Arquitectura es </w:t>
      </w:r>
      <w:proofErr w:type="spellStart"/>
      <w:r w:rsidR="00A646B0">
        <w:t>Serverless</w:t>
      </w:r>
      <w:proofErr w:type="spellEnd"/>
      <w:r w:rsidR="00A646B0">
        <w:t xml:space="preserve">, ya que toda la aplicación y bases de datos estará alojada en la nube de </w:t>
      </w:r>
      <w:proofErr w:type="spellStart"/>
      <w:r w:rsidR="00A646B0">
        <w:t>Vercel</w:t>
      </w:r>
      <w:proofErr w:type="spellEnd"/>
      <w:r w:rsidR="00A646B0">
        <w:t xml:space="preserve">. </w:t>
      </w:r>
      <w:r w:rsidR="00277FE4">
        <w:t xml:space="preserve">Esto permite tener un punto centralizado para los datos sin </w:t>
      </w:r>
      <w:r w:rsidR="001C0095">
        <w:t>deber tener</w:t>
      </w:r>
      <w:r w:rsidR="009029F6">
        <w:t xml:space="preserve"> en cuenta la infraestructura de la aplicación.</w:t>
      </w:r>
      <w:r w:rsidRPr="00627D6F">
        <w:t xml:space="preserve"> Los sensores recogen datos y los transmiten por </w:t>
      </w:r>
      <w:proofErr w:type="spellStart"/>
      <w:r w:rsidRPr="00627D6F">
        <w:t>Wi</w:t>
      </w:r>
      <w:proofErr w:type="spellEnd"/>
      <w:r w:rsidRPr="00627D6F">
        <w:t xml:space="preserve">-Fi (IEEE 802.11) usando HTTP. La interfaz, creada con </w:t>
      </w:r>
      <w:proofErr w:type="spellStart"/>
      <w:r>
        <w:t>NextJS</w:t>
      </w:r>
      <w:proofErr w:type="spellEnd"/>
      <w:r>
        <w:t xml:space="preserve"> </w:t>
      </w:r>
      <w:proofErr w:type="spellStart"/>
      <w:r>
        <w:t>auxiliandose</w:t>
      </w:r>
      <w:proofErr w:type="spellEnd"/>
      <w:r>
        <w:t xml:space="preserve"> </w:t>
      </w:r>
      <w:r w:rsidR="00695121">
        <w:t xml:space="preserve">de HTML, CSS, </w:t>
      </w:r>
      <w:proofErr w:type="spellStart"/>
      <w:proofErr w:type="gramStart"/>
      <w:r w:rsidR="00695121">
        <w:t>Tailwind</w:t>
      </w:r>
      <w:proofErr w:type="spellEnd"/>
      <w:r>
        <w:t xml:space="preserve"> </w:t>
      </w:r>
      <w:r w:rsidRPr="00627D6F">
        <w:t>,</w:t>
      </w:r>
      <w:proofErr w:type="gramEnd"/>
      <w:r w:rsidRPr="00627D6F">
        <w:t xml:space="preserve"> interactúa con un back-</w:t>
      </w:r>
      <w:proofErr w:type="spellStart"/>
      <w:r w:rsidRPr="00627D6F">
        <w:t>end</w:t>
      </w:r>
      <w:proofErr w:type="spellEnd"/>
      <w:r w:rsidRPr="00627D6F">
        <w:t xml:space="preserve"> basado en </w:t>
      </w:r>
      <w:proofErr w:type="spellStart"/>
      <w:r w:rsidR="00695121">
        <w:t>NextJS</w:t>
      </w:r>
      <w:proofErr w:type="spellEnd"/>
      <w:r w:rsidR="00695121">
        <w:t xml:space="preserve">  (API </w:t>
      </w:r>
      <w:proofErr w:type="spellStart"/>
      <w:r w:rsidR="00695121">
        <w:t>Routes</w:t>
      </w:r>
      <w:proofErr w:type="spellEnd"/>
      <w:r w:rsidR="2673DE7B" w:rsidRPr="545C2874">
        <w:t>)</w:t>
      </w:r>
      <w:r w:rsidR="00A505A4">
        <w:t>,</w:t>
      </w:r>
      <w:r w:rsidRPr="00627D6F">
        <w:t xml:space="preserve"> Node.js. Los datos se almacenan en PostgreSQL gestionados por Prisma ORM, permitiendo visualización y gestión en </w:t>
      </w:r>
      <w:r w:rsidR="00E931E4">
        <w:t>casi</w:t>
      </w:r>
      <w:r w:rsidRPr="00627D6F">
        <w:t xml:space="preserve"> tiempo real</w:t>
      </w:r>
      <w:r w:rsidR="00717F31">
        <w:t>, véase la figura</w:t>
      </w:r>
      <w:r w:rsidR="001C0095">
        <w:t xml:space="preserve"> </w:t>
      </w:r>
      <w:r w:rsidR="001C0095">
        <w:fldChar w:fldCharType="begin"/>
      </w:r>
      <w:r w:rsidR="001C0095">
        <w:instrText xml:space="preserve"> SEQ vease_la_figura \* ARABIC </w:instrText>
      </w:r>
      <w:r w:rsidR="001C0095">
        <w:fldChar w:fldCharType="separate"/>
      </w:r>
      <w:r w:rsidR="009B0259">
        <w:rPr>
          <w:noProof/>
        </w:rPr>
        <w:t>68</w:t>
      </w:r>
      <w:r w:rsidR="001C0095">
        <w:fldChar w:fldCharType="end"/>
      </w:r>
      <w:r w:rsidRPr="00627D6F">
        <w:t>.</w:t>
      </w:r>
    </w:p>
    <w:p w14:paraId="6C77CB82" w14:textId="01B588BC" w:rsidR="0007754D" w:rsidRDefault="00B02373" w:rsidP="0007754D">
      <w:pPr>
        <w:pStyle w:val="Cita"/>
      </w:pPr>
      <w:r>
        <w:rPr>
          <w:noProof/>
          <w14:ligatures w14:val="standardContextual"/>
        </w:rPr>
        <w:lastRenderedPageBreak/>
        <w:drawing>
          <wp:inline distT="0" distB="0" distL="0" distR="0" wp14:anchorId="2C4B5663" wp14:editId="1C064971">
            <wp:extent cx="5961877" cy="5954233"/>
            <wp:effectExtent l="0" t="0" r="1270" b="8890"/>
            <wp:docPr id="79018456" name="Picture 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8456" name="Picture 2" descr="A diagram of a cloud computing syste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05001" cy="5997301"/>
                    </a:xfrm>
                    <a:prstGeom prst="rect">
                      <a:avLst/>
                    </a:prstGeom>
                  </pic:spPr>
                </pic:pic>
              </a:graphicData>
            </a:graphic>
          </wp:inline>
        </w:drawing>
      </w:r>
    </w:p>
    <w:p w14:paraId="1C571308" w14:textId="590E1CC5" w:rsidR="005211C6" w:rsidRPr="005C1E47" w:rsidRDefault="000B36EB" w:rsidP="0007754D">
      <w:pPr>
        <w:pStyle w:val="Cita"/>
      </w:pPr>
      <w:bookmarkStart w:id="361" w:name="_Toc166787468"/>
      <w:bookmarkStart w:id="362" w:name="_Toc167237848"/>
      <w:r>
        <w:t xml:space="preserve">Figura </w:t>
      </w:r>
      <w:r w:rsidR="00011A16">
        <w:fldChar w:fldCharType="begin"/>
      </w:r>
      <w:r w:rsidR="00011A16">
        <w:instrText xml:space="preserve"> SEQ figura \* ARABIC </w:instrText>
      </w:r>
      <w:r w:rsidR="00011A16">
        <w:fldChar w:fldCharType="separate"/>
      </w:r>
      <w:r w:rsidR="009B0259">
        <w:rPr>
          <w:noProof/>
        </w:rPr>
        <w:t>68</w:t>
      </w:r>
      <w:r w:rsidR="00011A16">
        <w:fldChar w:fldCharType="end"/>
      </w:r>
      <w:r>
        <w:t xml:space="preserve">. </w:t>
      </w:r>
      <w:r w:rsidRPr="00D217E2">
        <w:t>Diseño de la base de datos</w:t>
      </w:r>
      <w:r w:rsidR="00A12662">
        <w:br/>
        <w:t>Fuente: Elaboración propia</w:t>
      </w:r>
      <w:bookmarkEnd w:id="361"/>
      <w:bookmarkEnd w:id="362"/>
    </w:p>
    <w:p w14:paraId="3F41791E" w14:textId="5BC93B18" w:rsidR="005211C6" w:rsidRPr="000209AE" w:rsidRDefault="006D381E" w:rsidP="000209AE">
      <w:pPr>
        <w:spacing w:after="160" w:line="259" w:lineRule="auto"/>
        <w:rPr>
          <w:rFonts w:ascii="Times New Roman" w:hAnsi="Times New Roman"/>
          <w:i/>
          <w:iCs/>
          <w:color w:val="404040" w:themeColor="text1" w:themeTint="BF"/>
        </w:rPr>
      </w:pPr>
      <w:r>
        <w:br w:type="page"/>
      </w:r>
    </w:p>
    <w:p w14:paraId="20D41C6D" w14:textId="45F65217" w:rsidR="00F8225B" w:rsidRPr="00F8225B" w:rsidRDefault="00E00D1C" w:rsidP="00D901FE">
      <w:pPr>
        <w:pStyle w:val="Ttulo2"/>
      </w:pPr>
      <w:bookmarkStart w:id="363" w:name="_Toc166757439"/>
      <w:bookmarkStart w:id="364" w:name="_Toc167237702"/>
      <w:r>
        <w:lastRenderedPageBreak/>
        <w:t>Base</w:t>
      </w:r>
      <w:r w:rsidR="004B3B8D" w:rsidRPr="00A93CAE">
        <w:t xml:space="preserve"> de </w:t>
      </w:r>
      <w:r w:rsidR="004B3B8D" w:rsidRPr="006B008D">
        <w:t>datos</w:t>
      </w:r>
      <w:bookmarkEnd w:id="363"/>
      <w:bookmarkEnd w:id="364"/>
      <w:r w:rsidR="002D2B41">
        <w:t xml:space="preserve"> </w:t>
      </w:r>
    </w:p>
    <w:p w14:paraId="673AE02A" w14:textId="3043C186" w:rsidR="002D76FB" w:rsidRDefault="002D76FB" w:rsidP="00A05F76">
      <w:pPr>
        <w:pStyle w:val="Texto"/>
      </w:pPr>
      <w:r w:rsidRPr="002D76FB">
        <w:t xml:space="preserve">Para el sistema, se </w:t>
      </w:r>
      <w:r w:rsidR="00035401">
        <w:t>implementa</w:t>
      </w:r>
      <w:r w:rsidRPr="002D76FB">
        <w:t xml:space="preserve"> PostgreSQL como el sistema de gestión de bases de datos, desplegado en </w:t>
      </w:r>
      <w:proofErr w:type="spellStart"/>
      <w:r w:rsidRPr="002D76FB">
        <w:t>Vercel</w:t>
      </w:r>
      <w:proofErr w:type="spellEnd"/>
      <w:r w:rsidRPr="002D76FB">
        <w:t xml:space="preserve">. Esta elección se complementa con el uso de Prisma como </w:t>
      </w:r>
      <w:proofErr w:type="spellStart"/>
      <w:r w:rsidRPr="002D76FB">
        <w:t>Object-Relational</w:t>
      </w:r>
      <w:proofErr w:type="spellEnd"/>
      <w:r w:rsidRPr="002D76FB">
        <w:t xml:space="preserve"> </w:t>
      </w:r>
      <w:proofErr w:type="spellStart"/>
      <w:r w:rsidRPr="002D76FB">
        <w:t>Mapping</w:t>
      </w:r>
      <w:proofErr w:type="spellEnd"/>
      <w:r w:rsidRPr="002D76FB">
        <w:t xml:space="preserve"> (ORM), lo cual facilita el mapeo y la manipulación de datos entre la base de datos relacional y el modelo de objetos en la aplicación. Aunque existen otras alternativas de </w:t>
      </w:r>
      <w:proofErr w:type="spellStart"/>
      <w:r w:rsidRPr="002D76FB">
        <w:t>ORMs</w:t>
      </w:r>
      <w:proofErr w:type="spellEnd"/>
      <w:r w:rsidRPr="002D76FB">
        <w:t xml:space="preserve"> como </w:t>
      </w:r>
      <w:proofErr w:type="spellStart"/>
      <w:r w:rsidRPr="002D76FB">
        <w:t>Sequelize</w:t>
      </w:r>
      <w:proofErr w:type="spellEnd"/>
      <w:r w:rsidRPr="002D76FB">
        <w:t xml:space="preserve"> y </w:t>
      </w:r>
      <w:proofErr w:type="spellStart"/>
      <w:r w:rsidRPr="002D76FB">
        <w:t>TypeORM</w:t>
      </w:r>
      <w:proofErr w:type="spellEnd"/>
      <w:r w:rsidRPr="002D76FB">
        <w:t>, Prisma fue seleccionado por su eficiencia en la generación de consultas y su capacidad de adaptación a esquemas modernos, lo que lo hace idóneo para proyectos ágiles y en constante evolución. Este enfoque no solo optimiza el desarrollo y mantenimiento del sistema, sino que también aprovecha las características de PostgreSQL, como su robustez y soporte para grandes volúmenes de datos, asegurando un rendimiento óptimo y una gestión de datos eficaz.</w:t>
      </w:r>
    </w:p>
    <w:p w14:paraId="7A114996" w14:textId="784630C2" w:rsidR="004729DF" w:rsidRPr="004300B8" w:rsidRDefault="004729DF" w:rsidP="00D901FE">
      <w:pPr>
        <w:pStyle w:val="Ttulo2"/>
      </w:pPr>
      <w:bookmarkStart w:id="365" w:name="_Toc166757440"/>
      <w:bookmarkStart w:id="366" w:name="_Toc167237703"/>
      <w:r w:rsidRPr="004300B8">
        <w:t>Diagramas de entidad relación (ER)</w:t>
      </w:r>
      <w:bookmarkEnd w:id="365"/>
      <w:bookmarkEnd w:id="366"/>
    </w:p>
    <w:p w14:paraId="49BA1265" w14:textId="5EC849D0" w:rsidR="001D2DE9" w:rsidRPr="001D2DE9" w:rsidRDefault="001D2DE9" w:rsidP="00447BBB">
      <w:pPr>
        <w:pStyle w:val="Texto"/>
        <w:rPr>
          <w:lang w:val="es-ES" w:eastAsia="es-MX"/>
        </w:rPr>
      </w:pPr>
      <w:r>
        <w:rPr>
          <w:lang w:eastAsia="es-MX"/>
        </w:rPr>
        <w:t>Los diagramas de entidad</w:t>
      </w:r>
      <w:r w:rsidRPr="001D2DE9">
        <w:rPr>
          <w:lang w:val="es-ES" w:eastAsia="es-MX"/>
        </w:rPr>
        <w:t>-relaci</w:t>
      </w:r>
      <w:r w:rsidRPr="6144204D">
        <w:rPr>
          <w:lang w:val="es-ES" w:eastAsia="es-MX"/>
        </w:rPr>
        <w:t xml:space="preserve">ón (ER) representan la estructura de la base de datos, mostrando las entidades (tablas), sus atributos (columnas) y las relaciones entre ellas. En el proyecto estos diagramas ayudan a diseñar y visualizar cómo se organizan y conectan los datos relacionados con usuarios, </w:t>
      </w:r>
      <w:proofErr w:type="spellStart"/>
      <w:r w:rsidRPr="6144204D">
        <w:rPr>
          <w:lang w:val="es-ES" w:eastAsia="es-MX"/>
        </w:rPr>
        <w:t>ajolotarios</w:t>
      </w:r>
      <w:proofErr w:type="spellEnd"/>
      <w:r w:rsidRPr="6144204D">
        <w:rPr>
          <w:lang w:val="es-ES" w:eastAsia="es-MX"/>
        </w:rPr>
        <w:t>, peceras, dispositivos, mediciones y alertas</w:t>
      </w:r>
      <w:r w:rsidR="00541765">
        <w:rPr>
          <w:lang w:val="es-ES_tradnl" w:eastAsia="es-MX"/>
        </w:rPr>
        <w:t>, asegurando una base de datos bien estructurada y eficiente para el manejo de información</w:t>
      </w:r>
    </w:p>
    <w:p w14:paraId="1C960E3D" w14:textId="25C28833" w:rsidR="00BB3DB8" w:rsidRPr="00AF6D51" w:rsidRDefault="00BB3DB8" w:rsidP="006B008D">
      <w:pPr>
        <w:pStyle w:val="Texto"/>
        <w:rPr>
          <w:rFonts w:cs="Times New Roman"/>
          <w:lang w:eastAsia="es-MX"/>
        </w:rPr>
      </w:pPr>
      <w:r w:rsidRPr="00AF6D51">
        <w:rPr>
          <w:lang w:eastAsia="es-MX"/>
        </w:rPr>
        <w:t>La base de datos está organizada en varias tablas principales que representan entidades críticas del sistema:</w:t>
      </w:r>
    </w:p>
    <w:p w14:paraId="6834E608" w14:textId="15BCC010" w:rsidR="00DD78C5" w:rsidRPr="00434137" w:rsidRDefault="00517B51" w:rsidP="001C0095">
      <w:pPr>
        <w:pStyle w:val="Texto"/>
        <w:rPr>
          <w:rFonts w:cs="Times New Roman"/>
          <w:b/>
          <w:lang w:eastAsia="es-MX"/>
        </w:rPr>
      </w:pPr>
      <w:r w:rsidRPr="00AF6D51">
        <w:rPr>
          <w:lang w:eastAsia="es-MX"/>
        </w:rPr>
        <w:t>La tabla Usuarios (</w:t>
      </w:r>
      <w:proofErr w:type="spellStart"/>
      <w:r w:rsidRPr="00AF6D51">
        <w:rPr>
          <w:lang w:eastAsia="es-MX"/>
        </w:rPr>
        <w:t>User</w:t>
      </w:r>
      <w:proofErr w:type="spellEnd"/>
      <w:r w:rsidRPr="00AF6D51">
        <w:rPr>
          <w:lang w:eastAsia="es-MX"/>
        </w:rPr>
        <w:t xml:space="preserve">) almacena información esencial de los usuarios, incluyendo nombres, roles y contactos, con roles definidos como SUPER_ADMIN, AJOLATORY_ADMIN y AJOLATORY_SUBSCRIBER para diferentes niveles de acceso. </w:t>
      </w:r>
      <w:proofErr w:type="spellStart"/>
      <w:r w:rsidRPr="00AF6D51">
        <w:rPr>
          <w:rFonts w:cs="Times New Roman"/>
          <w:lang w:eastAsia="es-MX"/>
        </w:rPr>
        <w:t>Ajolotarios</w:t>
      </w:r>
      <w:proofErr w:type="spellEnd"/>
      <w:r w:rsidRPr="00AF6D51">
        <w:rPr>
          <w:rFonts w:cs="Times New Roman"/>
          <w:lang w:eastAsia="es-MX"/>
        </w:rPr>
        <w:t xml:space="preserve"> (</w:t>
      </w:r>
      <w:proofErr w:type="spellStart"/>
      <w:r w:rsidRPr="00AF6D51">
        <w:rPr>
          <w:rFonts w:cs="Times New Roman"/>
          <w:lang w:eastAsia="es-MX"/>
        </w:rPr>
        <w:t>Ajolotary</w:t>
      </w:r>
      <w:proofErr w:type="spellEnd"/>
      <w:r w:rsidRPr="00AF6D51">
        <w:rPr>
          <w:rFonts w:cs="Times New Roman"/>
          <w:lang w:eastAsia="es-MX"/>
        </w:rPr>
        <w:t>) representa espacios de conservación de ajolotes, vinculados a usuarios mediante una relación muchos a muchos, permitiendo gestión múltiple. Peceras (</w:t>
      </w:r>
      <w:proofErr w:type="spellStart"/>
      <w:r w:rsidRPr="00AF6D51">
        <w:rPr>
          <w:rFonts w:cs="Times New Roman"/>
          <w:lang w:eastAsia="es-MX"/>
        </w:rPr>
        <w:t>Tank</w:t>
      </w:r>
      <w:proofErr w:type="spellEnd"/>
      <w:r w:rsidRPr="00AF6D51">
        <w:rPr>
          <w:rFonts w:cs="Times New Roman"/>
          <w:lang w:eastAsia="es-MX"/>
        </w:rPr>
        <w:t xml:space="preserve">), dentro de los </w:t>
      </w:r>
      <w:proofErr w:type="spellStart"/>
      <w:r w:rsidRPr="00AF6D51">
        <w:rPr>
          <w:rFonts w:cs="Times New Roman"/>
          <w:lang w:eastAsia="es-MX"/>
        </w:rPr>
        <w:t>ajolotarios</w:t>
      </w:r>
      <w:proofErr w:type="spellEnd"/>
      <w:r w:rsidRPr="00AF6D51">
        <w:rPr>
          <w:rFonts w:cs="Times New Roman"/>
          <w:lang w:eastAsia="es-MX"/>
        </w:rPr>
        <w:t>, proveen el entorno físico para los ajolotes. Los Dispositivos (</w:t>
      </w:r>
      <w:proofErr w:type="spellStart"/>
      <w:r w:rsidRPr="00AF6D51">
        <w:rPr>
          <w:rFonts w:cs="Times New Roman"/>
          <w:lang w:eastAsia="es-MX"/>
        </w:rPr>
        <w:t>Device</w:t>
      </w:r>
      <w:proofErr w:type="spellEnd"/>
      <w:r w:rsidRPr="00AF6D51">
        <w:rPr>
          <w:rFonts w:cs="Times New Roman"/>
          <w:lang w:eastAsia="es-MX"/>
        </w:rPr>
        <w:t>) y Sensores (Sensor) son esenciales para recolectar datos del agua, detallando modelos y tipos de medición. Mediciones (</w:t>
      </w:r>
      <w:proofErr w:type="spellStart"/>
      <w:r w:rsidRPr="00AF6D51">
        <w:rPr>
          <w:rFonts w:cs="Times New Roman"/>
          <w:lang w:eastAsia="es-MX"/>
        </w:rPr>
        <w:t>Measurement</w:t>
      </w:r>
      <w:proofErr w:type="spellEnd"/>
      <w:r w:rsidRPr="00AF6D51">
        <w:rPr>
          <w:rFonts w:cs="Times New Roman"/>
          <w:lang w:eastAsia="es-MX"/>
        </w:rPr>
        <w:t>) registran datos como fecha y hora de cada medición, mientras que las Alertas (</w:t>
      </w:r>
      <w:proofErr w:type="spellStart"/>
      <w:r w:rsidRPr="00AF6D51">
        <w:rPr>
          <w:rFonts w:cs="Times New Roman"/>
          <w:lang w:eastAsia="es-MX"/>
        </w:rPr>
        <w:t>Alert</w:t>
      </w:r>
      <w:proofErr w:type="spellEnd"/>
      <w:r w:rsidRPr="00AF6D51">
        <w:rPr>
          <w:rFonts w:cs="Times New Roman"/>
          <w:lang w:eastAsia="es-MX"/>
        </w:rPr>
        <w:t>) se generan por mediciones que superan umbrales definidos, incluyendo tipo, descripción y prioridad. Las Reglas de Medición (</w:t>
      </w:r>
      <w:proofErr w:type="spellStart"/>
      <w:r w:rsidRPr="00AF6D51">
        <w:rPr>
          <w:rFonts w:cs="Times New Roman"/>
          <w:lang w:eastAsia="es-MX"/>
        </w:rPr>
        <w:t>MeasurementRule</w:t>
      </w:r>
      <w:proofErr w:type="spellEnd"/>
      <w:r w:rsidRPr="00AF6D51">
        <w:rPr>
          <w:rFonts w:cs="Times New Roman"/>
          <w:lang w:eastAsia="es-MX"/>
        </w:rPr>
        <w:t>) y Parámetros (</w:t>
      </w:r>
      <w:proofErr w:type="spellStart"/>
      <w:r w:rsidRPr="00AF6D51">
        <w:rPr>
          <w:rFonts w:cs="Times New Roman"/>
          <w:lang w:eastAsia="es-MX"/>
        </w:rPr>
        <w:t>Parameter</w:t>
      </w:r>
      <w:proofErr w:type="spellEnd"/>
      <w:r w:rsidRPr="00AF6D51">
        <w:rPr>
          <w:rFonts w:cs="Times New Roman"/>
          <w:lang w:eastAsia="es-MX"/>
        </w:rPr>
        <w:t>) establecen normas y parámetros específicos para la generación de alertas basadas en las mediciones</w:t>
      </w:r>
      <w:r w:rsidR="00434137">
        <w:rPr>
          <w:rFonts w:cs="Times New Roman"/>
          <w:lang w:eastAsia="es-MX"/>
        </w:rPr>
        <w:t xml:space="preserve">, se puede observar en la figura </w:t>
      </w:r>
      <w:r w:rsidR="001C0095">
        <w:rPr>
          <w:rFonts w:cs="Times New Roman"/>
          <w:lang w:eastAsia="es-MX"/>
        </w:rPr>
        <w:fldChar w:fldCharType="begin"/>
      </w:r>
      <w:r w:rsidR="001C0095">
        <w:rPr>
          <w:rFonts w:cs="Times New Roman"/>
          <w:lang w:eastAsia="es-MX"/>
        </w:rPr>
        <w:instrText xml:space="preserve"> SEQ vease_la_figura \* ARABIC </w:instrText>
      </w:r>
      <w:r w:rsidR="001C0095">
        <w:rPr>
          <w:rFonts w:cs="Times New Roman"/>
          <w:lang w:eastAsia="es-MX"/>
        </w:rPr>
        <w:fldChar w:fldCharType="separate"/>
      </w:r>
      <w:r w:rsidR="009B0259">
        <w:rPr>
          <w:rFonts w:cs="Times New Roman"/>
          <w:noProof/>
          <w:lang w:eastAsia="es-MX"/>
        </w:rPr>
        <w:t>69</w:t>
      </w:r>
      <w:r w:rsidR="001C0095">
        <w:rPr>
          <w:rFonts w:cs="Times New Roman"/>
          <w:lang w:eastAsia="es-MX"/>
        </w:rPr>
        <w:fldChar w:fldCharType="end"/>
      </w:r>
    </w:p>
    <w:p w14:paraId="04C33865" w14:textId="4A314912" w:rsidR="004E5E4A" w:rsidRDefault="00632D35" w:rsidP="004E5E4A">
      <w:pPr>
        <w:pStyle w:val="Cita"/>
      </w:pPr>
      <w:r w:rsidRPr="006B008D">
        <w:rPr>
          <w:noProof/>
        </w:rPr>
        <w:lastRenderedPageBreak/>
        <w:drawing>
          <wp:inline distT="0" distB="0" distL="0" distR="0" wp14:anchorId="7A141637" wp14:editId="5DE7C6F8">
            <wp:extent cx="6342434" cy="7013164"/>
            <wp:effectExtent l="0" t="0" r="1270" b="0"/>
            <wp:docPr id="210919100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1002" name="Graphic 2109191002"/>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6405738" cy="7083162"/>
                    </a:xfrm>
                    <a:prstGeom prst="rect">
                      <a:avLst/>
                    </a:prstGeom>
                  </pic:spPr>
                </pic:pic>
              </a:graphicData>
            </a:graphic>
          </wp:inline>
        </w:drawing>
      </w:r>
      <w:bookmarkStart w:id="367" w:name="_Toc166757557"/>
      <w:bookmarkStart w:id="368" w:name="_Toc166757804"/>
      <w:r w:rsidR="00404B31">
        <w:t xml:space="preserve"> </w:t>
      </w:r>
    </w:p>
    <w:p w14:paraId="1557F2EB" w14:textId="1B696001" w:rsidR="004502EC" w:rsidRPr="003E1F9C" w:rsidRDefault="001B335B" w:rsidP="003E1F9C">
      <w:pPr>
        <w:pStyle w:val="Cita"/>
      </w:pPr>
      <w:bookmarkStart w:id="369" w:name="_Toc166787469"/>
      <w:bookmarkStart w:id="370" w:name="_Toc167237849"/>
      <w:r w:rsidRPr="003E1F9C">
        <w:t xml:space="preserve">Figura </w:t>
      </w:r>
      <w:r w:rsidR="00011A16">
        <w:fldChar w:fldCharType="begin"/>
      </w:r>
      <w:r w:rsidR="00011A16">
        <w:instrText xml:space="preserve"> SEQ figura \* ARABIC </w:instrText>
      </w:r>
      <w:r w:rsidR="00011A16">
        <w:fldChar w:fldCharType="separate"/>
      </w:r>
      <w:r w:rsidR="009B0259">
        <w:rPr>
          <w:noProof/>
        </w:rPr>
        <w:t>69</w:t>
      </w:r>
      <w:r w:rsidR="00011A16">
        <w:fldChar w:fldCharType="end"/>
      </w:r>
      <w:r w:rsidRPr="003E1F9C">
        <w:t>.</w:t>
      </w:r>
      <w:r w:rsidR="00404B31" w:rsidRPr="003E1F9C">
        <w:t xml:space="preserve"> </w:t>
      </w:r>
      <w:r w:rsidR="00E94EE0" w:rsidRPr="003E1F9C">
        <w:t>Diseño de la base de datos</w:t>
      </w:r>
      <w:r w:rsidR="00E94EE0" w:rsidRPr="003E1F9C">
        <w:br/>
        <w:t>F</w:t>
      </w:r>
      <w:r w:rsidR="004502EC" w:rsidRPr="003E1F9C">
        <w:t xml:space="preserve">uente: </w:t>
      </w:r>
      <w:r w:rsidR="00DE7CB1" w:rsidRPr="003E1F9C">
        <w:t>Elaboración propia</w:t>
      </w:r>
      <w:bookmarkEnd w:id="367"/>
      <w:bookmarkEnd w:id="368"/>
      <w:bookmarkEnd w:id="369"/>
      <w:bookmarkEnd w:id="370"/>
      <w:r w:rsidR="00DE7CB1" w:rsidRPr="003E1F9C">
        <w:t> </w:t>
      </w:r>
    </w:p>
    <w:p w14:paraId="33E3D0E0" w14:textId="77777777" w:rsidR="00BD2798" w:rsidRDefault="00BD2798">
      <w:pPr>
        <w:spacing w:after="160" w:line="259" w:lineRule="auto"/>
        <w:rPr>
          <w:rFonts w:ascii="Times New Roman" w:eastAsiaTheme="majorEastAsia" w:hAnsi="Times New Roman" w:cs="Times New Roman"/>
          <w:sz w:val="24"/>
        </w:rPr>
      </w:pPr>
      <w:r>
        <w:br w:type="page"/>
      </w:r>
    </w:p>
    <w:p w14:paraId="22A1AAC8" w14:textId="046F10CA" w:rsidR="004729DF" w:rsidRDefault="00B451A8" w:rsidP="00D901FE">
      <w:pPr>
        <w:pStyle w:val="Ttulo2"/>
      </w:pPr>
      <w:bookmarkStart w:id="371" w:name="_Toc167237704"/>
      <w:r>
        <w:lastRenderedPageBreak/>
        <w:t>Mockups</w:t>
      </w:r>
      <w:bookmarkEnd w:id="371"/>
    </w:p>
    <w:p w14:paraId="00FF7C32" w14:textId="008C9977" w:rsidR="00A47D2E" w:rsidRPr="00372942" w:rsidRDefault="00632D35" w:rsidP="00372942">
      <w:pPr>
        <w:pStyle w:val="Texto"/>
      </w:pPr>
      <w:r w:rsidRPr="00372942">
        <w:t>Los mockups proporcionan una representación visual detallada de la interfaz de usuario, mostrando el diseño y la disposición de los elementos en cada pantalla, en el proyecto, los mockups ayudan a visualizar como interactuarán los usuarios con el sistema. Los diagramas aseguran que la experiencia del usuario sea intuitiva y eficiente.</w:t>
      </w:r>
    </w:p>
    <w:p w14:paraId="150FBD83" w14:textId="7531A0ED" w:rsidR="00AD6852" w:rsidRPr="009319D9" w:rsidRDefault="00D070FB" w:rsidP="00D86A77">
      <w:pPr>
        <w:pStyle w:val="Ttulo3"/>
        <w:rPr>
          <w:rStyle w:val="notion-enable-hover"/>
          <w:rFonts w:asciiTheme="minorHAnsi" w:hAnsiTheme="minorHAnsi"/>
        </w:rPr>
      </w:pPr>
      <w:bookmarkStart w:id="372" w:name="_Toc167237705"/>
      <w:r w:rsidRPr="00FC5E46">
        <w:rPr>
          <w:rStyle w:val="notion-enable-hover"/>
        </w:rPr>
        <w:t>Mockup de Autenticación de Usuario</w:t>
      </w:r>
      <w:bookmarkEnd w:id="372"/>
    </w:p>
    <w:p w14:paraId="2517D817" w14:textId="0FCFE0F3" w:rsidR="00632D35" w:rsidRDefault="00697B8F" w:rsidP="005B1B2F">
      <w:pPr>
        <w:pStyle w:val="Texto"/>
        <w:rPr>
          <w:rStyle w:val="notion-enable-hover"/>
          <w:rFonts w:cs="Times New Roman"/>
        </w:rPr>
      </w:pPr>
      <w:r>
        <w:rPr>
          <w:rStyle w:val="notion-enable-hover"/>
        </w:rPr>
        <w:t>El</w:t>
      </w:r>
      <w:r w:rsidR="00632D35" w:rsidRPr="00075CDB">
        <w:rPr>
          <w:rStyle w:val="notion-enable-hover"/>
          <w:rFonts w:cs="Times New Roman"/>
        </w:rPr>
        <w:t xml:space="preserve"> Mockup, figura</w:t>
      </w:r>
      <w:r w:rsidR="005B1B2F">
        <w:rPr>
          <w:rStyle w:val="notion-enable-hover"/>
        </w:rPr>
        <w:t xml:space="preserve"> </w:t>
      </w:r>
      <w:r w:rsidR="003E1F9C">
        <w:rPr>
          <w:rStyle w:val="notion-enable-hover"/>
          <w:rFonts w:cs="Times New Roman"/>
        </w:rPr>
        <w:fldChar w:fldCharType="begin"/>
      </w:r>
      <w:r w:rsidR="003E1F9C">
        <w:rPr>
          <w:rStyle w:val="notion-enable-hover"/>
          <w:rFonts w:cs="Times New Roman"/>
        </w:rPr>
        <w:instrText xml:space="preserve"> SEQ vease_la_figura \* ARABIC </w:instrText>
      </w:r>
      <w:r w:rsidR="003E1F9C">
        <w:rPr>
          <w:rStyle w:val="notion-enable-hover"/>
          <w:rFonts w:cs="Times New Roman"/>
        </w:rPr>
        <w:fldChar w:fldCharType="separate"/>
      </w:r>
      <w:r w:rsidR="009B0259">
        <w:rPr>
          <w:rStyle w:val="notion-enable-hover"/>
          <w:rFonts w:cs="Times New Roman"/>
          <w:noProof/>
        </w:rPr>
        <w:t>70</w:t>
      </w:r>
      <w:r w:rsidR="003E1F9C">
        <w:rPr>
          <w:rStyle w:val="notion-enable-hover"/>
          <w:rFonts w:cs="Times New Roman"/>
        </w:rPr>
        <w:fldChar w:fldCharType="end"/>
      </w:r>
      <w:r w:rsidR="00632D35" w:rsidRPr="00075CDB">
        <w:rPr>
          <w:rStyle w:val="notion-enable-hover"/>
          <w:rFonts w:cs="Times New Roman"/>
        </w:rPr>
        <w:t>,</w:t>
      </w:r>
      <w:r w:rsidR="00EB636F">
        <w:rPr>
          <w:rStyle w:val="notion-enable-hover"/>
        </w:rPr>
        <w:t xml:space="preserve"> de</w:t>
      </w:r>
      <w:r w:rsidR="00632D35" w:rsidRPr="00075CDB">
        <w:rPr>
          <w:rStyle w:val="notion-enable-hover"/>
          <w:rFonts w:cs="Times New Roman"/>
        </w:rPr>
        <w:t xml:space="preserve"> la interfaz de inicio de sesión para el sistema de monitoreo de calidad del agua. Aquí, el usuario debe ingresar su nombre de usuario y contraseña para acceder al sistema. La pantalla proporciona dos opciones, iniciar sesión o cancelar, lo que facilita y agiliza el proceso de autenticación.</w:t>
      </w:r>
    </w:p>
    <w:p w14:paraId="1EC9A122" w14:textId="77777777" w:rsidR="00632D35" w:rsidRDefault="00632D35" w:rsidP="00372942">
      <w:pPr>
        <w:pStyle w:val="Cita"/>
        <w:rPr>
          <w:rStyle w:val="notion-enable-hover"/>
          <w:rFonts w:cs="Times New Roman"/>
        </w:rPr>
      </w:pPr>
      <w:r w:rsidRPr="00216B71">
        <w:rPr>
          <w:noProof/>
        </w:rPr>
        <w:drawing>
          <wp:inline distT="0" distB="0" distL="0" distR="0" wp14:anchorId="2DBE2E62" wp14:editId="704796A2">
            <wp:extent cx="4585643" cy="4367719"/>
            <wp:effectExtent l="0" t="0" r="5715" b="0"/>
            <wp:docPr id="31859212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5112" name="Picture 18" descr="A screenshot of a computer screen&#10;&#10;Description automatically generated"/>
                    <pic:cNvPicPr/>
                  </pic:nvPicPr>
                  <pic:blipFill rotWithShape="1">
                    <a:blip r:embed="rId86">
                      <a:extLst>
                        <a:ext uri="{28A0092B-C50C-407E-A947-70E740481C1C}">
                          <a14:useLocalDpi xmlns:a14="http://schemas.microsoft.com/office/drawing/2010/main" val="0"/>
                        </a:ext>
                      </a:extLst>
                    </a:blip>
                    <a:srcRect b="4489"/>
                    <a:stretch/>
                  </pic:blipFill>
                  <pic:spPr bwMode="auto">
                    <a:xfrm>
                      <a:off x="0" y="0"/>
                      <a:ext cx="4715889" cy="4491775"/>
                    </a:xfrm>
                    <a:prstGeom prst="rect">
                      <a:avLst/>
                    </a:prstGeom>
                    <a:ln>
                      <a:noFill/>
                    </a:ln>
                    <a:extLst>
                      <a:ext uri="{53640926-AAD7-44D8-BBD7-CCE9431645EC}">
                        <a14:shadowObscured xmlns:a14="http://schemas.microsoft.com/office/drawing/2010/main"/>
                      </a:ext>
                    </a:extLst>
                  </pic:spPr>
                </pic:pic>
              </a:graphicData>
            </a:graphic>
          </wp:inline>
        </w:drawing>
      </w:r>
    </w:p>
    <w:p w14:paraId="3C662973" w14:textId="57D2EF81" w:rsidR="00632D35" w:rsidRPr="00D070FB" w:rsidRDefault="009319D9" w:rsidP="003E1F9C">
      <w:pPr>
        <w:pStyle w:val="Cita"/>
        <w:rPr>
          <w:rStyle w:val="notion-enable-hover"/>
        </w:rPr>
      </w:pPr>
      <w:bookmarkStart w:id="373" w:name="_Toc166787470"/>
      <w:bookmarkStart w:id="374" w:name="_Toc167237850"/>
      <w:r>
        <w:t xml:space="preserve">Figura </w:t>
      </w:r>
      <w:r w:rsidR="00011A16">
        <w:fldChar w:fldCharType="begin"/>
      </w:r>
      <w:r w:rsidR="00011A16">
        <w:instrText xml:space="preserve"> SEQ figura \* ARABIC </w:instrText>
      </w:r>
      <w:r w:rsidR="00011A16">
        <w:fldChar w:fldCharType="separate"/>
      </w:r>
      <w:r w:rsidR="009B0259">
        <w:rPr>
          <w:noProof/>
        </w:rPr>
        <w:t>70</w:t>
      </w:r>
      <w:r w:rsidR="00011A16">
        <w:fldChar w:fldCharType="end"/>
      </w:r>
      <w:r>
        <w:t xml:space="preserve">. </w:t>
      </w:r>
      <w:r w:rsidRPr="00876C5C">
        <w:t>Mockup de autenticación de usuario</w:t>
      </w:r>
      <w:r w:rsidR="00632D35" w:rsidRPr="00B50126">
        <w:br/>
        <w:t xml:space="preserve">Fuente: </w:t>
      </w:r>
      <w:r w:rsidR="00632D35" w:rsidRPr="006B6483">
        <w:t>Elaboración propia</w:t>
      </w:r>
      <w:bookmarkEnd w:id="373"/>
      <w:bookmarkEnd w:id="374"/>
      <w:r w:rsidR="00632D35" w:rsidRPr="006B6483">
        <w:t> </w:t>
      </w:r>
    </w:p>
    <w:p w14:paraId="0364A245" w14:textId="77777777" w:rsidR="005B1B2F" w:rsidRDefault="005B1B2F">
      <w:pPr>
        <w:spacing w:after="160" w:line="259" w:lineRule="auto"/>
        <w:rPr>
          <w:rStyle w:val="notion-enable-hover"/>
          <w:rFonts w:ascii="Times New Roman" w:eastAsiaTheme="majorEastAsia" w:hAnsi="Times New Roman" w:cs="Times New Roman"/>
          <w:sz w:val="24"/>
        </w:rPr>
      </w:pPr>
      <w:r>
        <w:rPr>
          <w:rStyle w:val="notion-enable-hover"/>
        </w:rPr>
        <w:br w:type="page"/>
      </w:r>
    </w:p>
    <w:p w14:paraId="64B41B30" w14:textId="20088F0D" w:rsidR="004E3B8D" w:rsidRDefault="004E3B8D" w:rsidP="00D86A77">
      <w:pPr>
        <w:pStyle w:val="Ttulo3"/>
        <w:rPr>
          <w:rStyle w:val="notion-enable-hover"/>
        </w:rPr>
      </w:pPr>
      <w:bookmarkStart w:id="375" w:name="_Toc167237706"/>
      <w:r>
        <w:rPr>
          <w:rStyle w:val="notion-enable-hover"/>
        </w:rPr>
        <w:lastRenderedPageBreak/>
        <w:t xml:space="preserve">Mockup del </w:t>
      </w:r>
      <w:proofErr w:type="spellStart"/>
      <w:r>
        <w:rPr>
          <w:rStyle w:val="notion-enable-hover"/>
        </w:rPr>
        <w:t>dashboard</w:t>
      </w:r>
      <w:proofErr w:type="spellEnd"/>
      <w:r>
        <w:rPr>
          <w:rStyle w:val="notion-enable-hover"/>
        </w:rPr>
        <w:t xml:space="preserve"> principal</w:t>
      </w:r>
      <w:bookmarkEnd w:id="375"/>
    </w:p>
    <w:p w14:paraId="298B3FD0" w14:textId="54336B65" w:rsidR="005B1B2F" w:rsidRPr="004459FC" w:rsidRDefault="004459FC" w:rsidP="004459FC">
      <w:pPr>
        <w:pStyle w:val="Texto"/>
        <w:rPr>
          <w:rFonts w:cs="Times New Roman"/>
        </w:rPr>
      </w:pPr>
      <w:r>
        <w:rPr>
          <w:rStyle w:val="notion-enable-hover"/>
        </w:rPr>
        <w:t>El</w:t>
      </w:r>
      <w:r w:rsidR="00632D35" w:rsidRPr="00075CDB">
        <w:rPr>
          <w:rStyle w:val="notion-enable-hover"/>
          <w:rFonts w:cs="Times New Roman"/>
        </w:rPr>
        <w:t xml:space="preserve"> mockup de la figura </w:t>
      </w:r>
      <w:r w:rsidR="005B1B2F">
        <w:rPr>
          <w:rStyle w:val="notion-enable-hover"/>
          <w:rFonts w:cs="Times New Roman"/>
        </w:rPr>
        <w:fldChar w:fldCharType="begin"/>
      </w:r>
      <w:r w:rsidR="005B1B2F">
        <w:rPr>
          <w:rStyle w:val="notion-enable-hover"/>
          <w:rFonts w:cs="Times New Roman"/>
        </w:rPr>
        <w:instrText xml:space="preserve"> SEQ vease_la_figura \* ARABIC </w:instrText>
      </w:r>
      <w:r w:rsidR="005B1B2F">
        <w:rPr>
          <w:rStyle w:val="notion-enable-hover"/>
          <w:rFonts w:cs="Times New Roman"/>
        </w:rPr>
        <w:fldChar w:fldCharType="separate"/>
      </w:r>
      <w:r w:rsidR="009B0259">
        <w:rPr>
          <w:rStyle w:val="notion-enable-hover"/>
          <w:rFonts w:cs="Times New Roman"/>
          <w:noProof/>
        </w:rPr>
        <w:t>71</w:t>
      </w:r>
      <w:r w:rsidR="005B1B2F">
        <w:rPr>
          <w:rStyle w:val="notion-enable-hover"/>
          <w:rFonts w:cs="Times New Roman"/>
        </w:rPr>
        <w:fldChar w:fldCharType="end"/>
      </w:r>
      <w:r w:rsidR="005B1B2F">
        <w:rPr>
          <w:rStyle w:val="notion-enable-hover"/>
        </w:rPr>
        <w:t xml:space="preserve"> </w:t>
      </w:r>
      <w:r w:rsidR="00632D35" w:rsidRPr="00075CDB">
        <w:rPr>
          <w:rStyle w:val="notion-enable-hover"/>
          <w:rFonts w:cs="Times New Roman"/>
        </w:rPr>
        <w:t xml:space="preserve">ilustra el panel principal del monitor de calidad del agua, donde los usuarios pueden ver un resumen de los </w:t>
      </w:r>
      <w:proofErr w:type="spellStart"/>
      <w:r w:rsidR="00632D35" w:rsidRPr="00075CDB">
        <w:rPr>
          <w:rStyle w:val="notion-enable-hover"/>
          <w:rFonts w:cs="Times New Roman"/>
        </w:rPr>
        <w:t>ajolotarios</w:t>
      </w:r>
      <w:proofErr w:type="spellEnd"/>
      <w:r w:rsidR="00632D35" w:rsidRPr="00075CDB">
        <w:rPr>
          <w:rStyle w:val="notion-enable-hover"/>
          <w:rFonts w:cs="Times New Roman"/>
        </w:rPr>
        <w:t xml:space="preserve"> conectados, las últimas alertas del sistema y un historial de mediciones de parámetros como temperatura y pH.</w:t>
      </w:r>
    </w:p>
    <w:p w14:paraId="56A236F6" w14:textId="5835F881" w:rsidR="00632D35" w:rsidRDefault="00632D35" w:rsidP="00372942">
      <w:pPr>
        <w:pStyle w:val="Cita"/>
        <w:rPr>
          <w:rStyle w:val="notion-enable-hover"/>
          <w:rFonts w:cs="Times New Roman"/>
        </w:rPr>
      </w:pPr>
      <w:r>
        <w:rPr>
          <w:noProof/>
        </w:rPr>
        <w:drawing>
          <wp:inline distT="0" distB="0" distL="0" distR="0" wp14:anchorId="2A6CD563" wp14:editId="288AAF5E">
            <wp:extent cx="6273800" cy="4455268"/>
            <wp:effectExtent l="0" t="0" r="0" b="2540"/>
            <wp:docPr id="150823139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9210" name="Picture 20" descr="A screenshot of a computer&#10;&#10;Description automatically generated"/>
                    <pic:cNvPicPr/>
                  </pic:nvPicPr>
                  <pic:blipFill rotWithShape="1">
                    <a:blip r:embed="rId87" cstate="print">
                      <a:extLst>
                        <a:ext uri="{28A0092B-C50C-407E-A947-70E740481C1C}">
                          <a14:useLocalDpi xmlns:a14="http://schemas.microsoft.com/office/drawing/2010/main" val="0"/>
                        </a:ext>
                      </a:extLst>
                    </a:blip>
                    <a:srcRect r="43969"/>
                    <a:stretch/>
                  </pic:blipFill>
                  <pic:spPr bwMode="auto">
                    <a:xfrm>
                      <a:off x="0" y="0"/>
                      <a:ext cx="6349243" cy="4508843"/>
                    </a:xfrm>
                    <a:prstGeom prst="rect">
                      <a:avLst/>
                    </a:prstGeom>
                    <a:ln>
                      <a:noFill/>
                    </a:ln>
                    <a:extLst>
                      <a:ext uri="{53640926-AAD7-44D8-BBD7-CCE9431645EC}">
                        <a14:shadowObscured xmlns:a14="http://schemas.microsoft.com/office/drawing/2010/main"/>
                      </a:ext>
                    </a:extLst>
                  </pic:spPr>
                </pic:pic>
              </a:graphicData>
            </a:graphic>
          </wp:inline>
        </w:drawing>
      </w:r>
    </w:p>
    <w:p w14:paraId="28236F82" w14:textId="60ABD17A" w:rsidR="00632D35" w:rsidRPr="00075CDB" w:rsidRDefault="004605E0" w:rsidP="005B1B2F">
      <w:pPr>
        <w:pStyle w:val="Cita"/>
        <w:rPr>
          <w:rStyle w:val="notion-enable-hover"/>
          <w:rFonts w:cs="Times New Roman"/>
        </w:rPr>
      </w:pPr>
      <w:bookmarkStart w:id="376" w:name="_Toc166787471"/>
      <w:bookmarkStart w:id="377" w:name="_Toc167237851"/>
      <w:r>
        <w:t xml:space="preserve">Figura </w:t>
      </w:r>
      <w:r w:rsidR="00011A16">
        <w:fldChar w:fldCharType="begin"/>
      </w:r>
      <w:r w:rsidR="00011A16">
        <w:instrText xml:space="preserve"> SEQ figura \* ARABIC </w:instrText>
      </w:r>
      <w:r w:rsidR="00011A16">
        <w:fldChar w:fldCharType="separate"/>
      </w:r>
      <w:r w:rsidR="009B0259">
        <w:rPr>
          <w:noProof/>
        </w:rPr>
        <w:t>71</w:t>
      </w:r>
      <w:r w:rsidR="00011A16">
        <w:fldChar w:fldCharType="end"/>
      </w:r>
      <w:r>
        <w:t xml:space="preserve">. </w:t>
      </w:r>
      <w:r w:rsidRPr="00C6731E">
        <w:t xml:space="preserve">Mockup del </w:t>
      </w:r>
      <w:proofErr w:type="spellStart"/>
      <w:r w:rsidRPr="00C6731E">
        <w:t>dashboard</w:t>
      </w:r>
      <w:proofErr w:type="spellEnd"/>
      <w:r w:rsidRPr="00C6731E">
        <w:t xml:space="preserve"> principal</w:t>
      </w:r>
      <w:r w:rsidR="00632D35" w:rsidRPr="00B50126">
        <w:br/>
        <w:t xml:space="preserve">Fuente: </w:t>
      </w:r>
      <w:r w:rsidR="00632D35" w:rsidRPr="006B6483">
        <w:t>Elaboración propia</w:t>
      </w:r>
      <w:bookmarkEnd w:id="376"/>
      <w:bookmarkEnd w:id="377"/>
      <w:r w:rsidR="00632D35" w:rsidRPr="006B6483">
        <w:t> </w:t>
      </w:r>
    </w:p>
    <w:p w14:paraId="72799688" w14:textId="77777777" w:rsidR="00632D35" w:rsidRPr="00D070FB" w:rsidRDefault="00632D35" w:rsidP="00632D35">
      <w:pPr>
        <w:pStyle w:val="Titulo3"/>
        <w:numPr>
          <w:ilvl w:val="0"/>
          <w:numId w:val="0"/>
        </w:numPr>
        <w:ind w:left="360"/>
        <w:rPr>
          <w:rStyle w:val="notion-enable-hover"/>
        </w:rPr>
      </w:pPr>
    </w:p>
    <w:p w14:paraId="53627A4B" w14:textId="77777777" w:rsidR="000A4244" w:rsidRDefault="000A4244">
      <w:pPr>
        <w:spacing w:after="160" w:line="259" w:lineRule="auto"/>
        <w:rPr>
          <w:rStyle w:val="notion-enable-hover"/>
          <w:rFonts w:ascii="Times New Roman" w:hAnsi="Times New Roman" w:cs="Times New Roman"/>
          <w:sz w:val="24"/>
          <w:szCs w:val="24"/>
          <w:lang w:eastAsia="es-MX"/>
        </w:rPr>
      </w:pPr>
      <w:r>
        <w:rPr>
          <w:rStyle w:val="notion-enable-hover"/>
          <w:rFonts w:cs="Times New Roman"/>
        </w:rPr>
        <w:br w:type="page"/>
      </w:r>
    </w:p>
    <w:p w14:paraId="28710E65" w14:textId="7D063475" w:rsidR="00AD6852" w:rsidRPr="00AD6852" w:rsidRDefault="00AD6852" w:rsidP="0000172F">
      <w:pPr>
        <w:pStyle w:val="Ttulo3"/>
        <w:rPr>
          <w:rStyle w:val="notion-enable-hover"/>
        </w:rPr>
      </w:pPr>
      <w:bookmarkStart w:id="378" w:name="_Toc167237707"/>
      <w:r>
        <w:rPr>
          <w:rStyle w:val="notion-enable-hover"/>
        </w:rPr>
        <w:lastRenderedPageBreak/>
        <w:t>Mockup de Gestión de Dispositivos</w:t>
      </w:r>
      <w:bookmarkEnd w:id="378"/>
    </w:p>
    <w:p w14:paraId="1BE07F3C" w14:textId="60F7C5B9" w:rsidR="00632D35" w:rsidRDefault="003F55AF" w:rsidP="005B1B2F">
      <w:pPr>
        <w:pStyle w:val="Texto"/>
      </w:pPr>
      <w:r>
        <w:t>Dentro del</w:t>
      </w:r>
      <w:r w:rsidR="00632D35" w:rsidRPr="006614BD">
        <w:t xml:space="preserve"> mockup de la figura </w:t>
      </w:r>
      <w:r w:rsidR="005B1B2F">
        <w:fldChar w:fldCharType="begin"/>
      </w:r>
      <w:r w:rsidR="005B1B2F">
        <w:instrText xml:space="preserve"> SEQ vease_la_figura \* ARABIC </w:instrText>
      </w:r>
      <w:r w:rsidR="005B1B2F">
        <w:fldChar w:fldCharType="separate"/>
      </w:r>
      <w:r w:rsidR="009B0259">
        <w:rPr>
          <w:noProof/>
        </w:rPr>
        <w:t>72</w:t>
      </w:r>
      <w:r w:rsidR="005B1B2F">
        <w:fldChar w:fldCharType="end"/>
      </w:r>
      <w:r w:rsidR="005B1B2F">
        <w:t xml:space="preserve"> </w:t>
      </w:r>
      <w:r w:rsidR="0033683D">
        <w:t>podemos observar</w:t>
      </w:r>
      <w:r w:rsidR="00632D35" w:rsidRPr="006614BD">
        <w:t xml:space="preserve"> la gestión de </w:t>
      </w:r>
      <w:r w:rsidR="00632D35" w:rsidRPr="00CD0311">
        <w:t>dispositivos</w:t>
      </w:r>
      <w:r w:rsidR="00632D35" w:rsidRPr="006614BD">
        <w:t>, permitiendo a los usuarios ver el estado actualizado de cada dispositivo y realizar acciones como editar o eliminar dispositivos</w:t>
      </w:r>
    </w:p>
    <w:p w14:paraId="0E7DE0B7" w14:textId="77777777" w:rsidR="00CD0311" w:rsidRDefault="00632D35" w:rsidP="00CD0311">
      <w:pPr>
        <w:pStyle w:val="Cita"/>
      </w:pPr>
      <w:r w:rsidRPr="00CD0311">
        <w:rPr>
          <w:noProof/>
        </w:rPr>
        <w:drawing>
          <wp:inline distT="0" distB="0" distL="0" distR="0" wp14:anchorId="1F8772F2" wp14:editId="4391CECD">
            <wp:extent cx="6081435" cy="3745149"/>
            <wp:effectExtent l="0" t="0" r="0" b="8255"/>
            <wp:docPr id="570214753" name="Picture 21" descr="A screenshot of a devic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7800" name="Picture 21" descr="A screenshot of a device management&#10;&#10;Description automatically generated"/>
                    <pic:cNvPicPr/>
                  </pic:nvPicPr>
                  <pic:blipFill rotWithShape="1">
                    <a:blip r:embed="rId88">
                      <a:extLst>
                        <a:ext uri="{28A0092B-C50C-407E-A947-70E740481C1C}">
                          <a14:useLocalDpi xmlns:a14="http://schemas.microsoft.com/office/drawing/2010/main" val="0"/>
                        </a:ext>
                      </a:extLst>
                    </a:blip>
                    <a:srcRect b="6484"/>
                    <a:stretch/>
                  </pic:blipFill>
                  <pic:spPr bwMode="auto">
                    <a:xfrm>
                      <a:off x="0" y="0"/>
                      <a:ext cx="6134855" cy="3778047"/>
                    </a:xfrm>
                    <a:prstGeom prst="rect">
                      <a:avLst/>
                    </a:prstGeom>
                    <a:ln>
                      <a:noFill/>
                    </a:ln>
                    <a:extLst>
                      <a:ext uri="{53640926-AAD7-44D8-BBD7-CCE9431645EC}">
                        <a14:shadowObscured xmlns:a14="http://schemas.microsoft.com/office/drawing/2010/main"/>
                      </a:ext>
                    </a:extLst>
                  </pic:spPr>
                </pic:pic>
              </a:graphicData>
            </a:graphic>
          </wp:inline>
        </w:drawing>
      </w:r>
    </w:p>
    <w:p w14:paraId="4DA712A0" w14:textId="2C81BD3D" w:rsidR="005B1B2F" w:rsidRDefault="000A4244" w:rsidP="005B1B2F">
      <w:pPr>
        <w:pStyle w:val="Cita"/>
      </w:pPr>
      <w:bookmarkStart w:id="379" w:name="_Toc166787472"/>
      <w:bookmarkStart w:id="380" w:name="_Toc167237852"/>
      <w:r w:rsidRPr="005B1B2F">
        <w:t xml:space="preserve">Figura </w:t>
      </w:r>
      <w:r w:rsidR="00011A16">
        <w:fldChar w:fldCharType="begin"/>
      </w:r>
      <w:r w:rsidR="00011A16">
        <w:instrText xml:space="preserve"> SEQ figura \* ARABIC </w:instrText>
      </w:r>
      <w:r w:rsidR="00011A16">
        <w:fldChar w:fldCharType="separate"/>
      </w:r>
      <w:r w:rsidR="009B0259">
        <w:rPr>
          <w:noProof/>
        </w:rPr>
        <w:t>72</w:t>
      </w:r>
      <w:r w:rsidR="00011A16">
        <w:fldChar w:fldCharType="end"/>
      </w:r>
      <w:r w:rsidRPr="005B1B2F">
        <w:t>. Mockup de gestión de dispositivos</w:t>
      </w:r>
      <w:r w:rsidR="00632D35" w:rsidRPr="005B1B2F">
        <w:br/>
        <w:t>Fuente: Elaboración propia</w:t>
      </w:r>
      <w:bookmarkEnd w:id="379"/>
      <w:bookmarkEnd w:id="380"/>
    </w:p>
    <w:p w14:paraId="2E0BCCDF" w14:textId="3941A212" w:rsidR="00632D35" w:rsidRPr="005B1B2F" w:rsidRDefault="005B1B2F" w:rsidP="005B1B2F">
      <w:pPr>
        <w:spacing w:after="160" w:line="259" w:lineRule="auto"/>
        <w:rPr>
          <w:rFonts w:ascii="Times New Roman" w:hAnsi="Times New Roman"/>
          <w:i/>
          <w:iCs/>
          <w:color w:val="404040" w:themeColor="text1" w:themeTint="BF"/>
        </w:rPr>
      </w:pPr>
      <w:r>
        <w:br w:type="page"/>
      </w:r>
    </w:p>
    <w:p w14:paraId="35A7D8CC" w14:textId="5AB754D8" w:rsidR="00B451A8" w:rsidRDefault="00B451A8" w:rsidP="00D901FE">
      <w:pPr>
        <w:pStyle w:val="Ttulo2"/>
      </w:pPr>
      <w:bookmarkStart w:id="381" w:name="_Toc167237708"/>
      <w:r>
        <w:lastRenderedPageBreak/>
        <w:t>Diagrama de casos de uso (UML)</w:t>
      </w:r>
      <w:bookmarkEnd w:id="381"/>
    </w:p>
    <w:p w14:paraId="5313646B" w14:textId="5911C847" w:rsidR="00CA464B" w:rsidRPr="006614BD" w:rsidRDefault="000A4244" w:rsidP="00CA464B">
      <w:pPr>
        <w:pStyle w:val="Texto"/>
      </w:pPr>
      <w:r w:rsidRPr="009D17C6">
        <w:t>Un diagrama de casos de uso en nuestro proyecto identifica</w:t>
      </w:r>
      <w:r w:rsidR="00BC5E49" w:rsidRPr="009D17C6">
        <w:t xml:space="preserve"> y documentan las funcionalidades del sistema desde la perspectiva del usuario.</w:t>
      </w:r>
    </w:p>
    <w:p w14:paraId="1AE5E1C5" w14:textId="1690C865" w:rsidR="00852033" w:rsidRPr="006614BD" w:rsidRDefault="00AF6D51" w:rsidP="005B1B2F">
      <w:pPr>
        <w:pStyle w:val="Texto"/>
      </w:pPr>
      <w:r w:rsidRPr="006614BD">
        <w:t xml:space="preserve">El diagrama </w:t>
      </w:r>
      <w:r w:rsidR="00852033" w:rsidRPr="006614BD">
        <w:t>de casos de uso</w:t>
      </w:r>
      <w:r w:rsidRPr="006614BD">
        <w:t xml:space="preserve"> </w:t>
      </w:r>
      <w:r w:rsidR="00434137" w:rsidRPr="006614BD">
        <w:t xml:space="preserve">en la figura </w:t>
      </w:r>
      <w:r w:rsidR="005B1B2F">
        <w:fldChar w:fldCharType="begin"/>
      </w:r>
      <w:r w:rsidR="005B1B2F">
        <w:instrText xml:space="preserve"> SEQ vease_la_figura \* ARABIC </w:instrText>
      </w:r>
      <w:r w:rsidR="005B1B2F">
        <w:fldChar w:fldCharType="separate"/>
      </w:r>
      <w:r w:rsidR="009B0259">
        <w:rPr>
          <w:noProof/>
        </w:rPr>
        <w:t>73</w:t>
      </w:r>
      <w:r w:rsidR="005B1B2F">
        <w:fldChar w:fldCharType="end"/>
      </w:r>
      <w:r w:rsidR="005B1B2F">
        <w:t xml:space="preserve"> </w:t>
      </w:r>
      <w:r w:rsidRPr="006614BD">
        <w:t xml:space="preserve">ilustra el sistema de monitoreo de </w:t>
      </w:r>
      <w:proofErr w:type="spellStart"/>
      <w:r w:rsidRPr="006614BD">
        <w:t>ajolotarios</w:t>
      </w:r>
      <w:proofErr w:type="spellEnd"/>
      <w:r w:rsidRPr="006614BD">
        <w:t xml:space="preserve">, destacando las interacciones de diferentes roles de usuario con el sistema. </w:t>
      </w:r>
    </w:p>
    <w:p w14:paraId="22526A7D" w14:textId="7AAF741A" w:rsidR="00533E5D" w:rsidRPr="006614BD" w:rsidRDefault="00AF6D51" w:rsidP="009D17C6">
      <w:pPr>
        <w:pStyle w:val="Texto"/>
        <w:rPr>
          <w:rFonts w:cs="Times New Roman"/>
        </w:rPr>
      </w:pPr>
      <w:r w:rsidRPr="006614BD">
        <w:rPr>
          <w:rFonts w:cs="Times New Roman"/>
        </w:rPr>
        <w:t xml:space="preserve">El Super Administrador gestiona todos los componentes del sistema, incluyendo usuarios, peceras y </w:t>
      </w:r>
      <w:proofErr w:type="spellStart"/>
      <w:r w:rsidRPr="006614BD">
        <w:rPr>
          <w:rFonts w:cs="Times New Roman"/>
        </w:rPr>
        <w:t>ajolotarios</w:t>
      </w:r>
      <w:proofErr w:type="spellEnd"/>
      <w:r w:rsidRPr="006614BD">
        <w:rPr>
          <w:rFonts w:cs="Times New Roman"/>
        </w:rPr>
        <w:t xml:space="preserve">, con plenos poderes para realizar operaciones CRUD. Los Administradores de </w:t>
      </w:r>
      <w:proofErr w:type="spellStart"/>
      <w:r w:rsidRPr="006614BD">
        <w:rPr>
          <w:rFonts w:cs="Times New Roman"/>
        </w:rPr>
        <w:t>Ajolotario</w:t>
      </w:r>
      <w:proofErr w:type="spellEnd"/>
      <w:r w:rsidRPr="006614BD">
        <w:rPr>
          <w:rFonts w:cs="Times New Roman"/>
        </w:rPr>
        <w:t xml:space="preserve"> se encargan de tareas específicas dentro de sus </w:t>
      </w:r>
      <w:proofErr w:type="spellStart"/>
      <w:r w:rsidRPr="006614BD">
        <w:rPr>
          <w:rFonts w:cs="Times New Roman"/>
        </w:rPr>
        <w:t>ajolotarios</w:t>
      </w:r>
      <w:proofErr w:type="spellEnd"/>
      <w:r w:rsidRPr="006614BD">
        <w:rPr>
          <w:rFonts w:cs="Times New Roman"/>
        </w:rPr>
        <w:t xml:space="preserve"> asignados, como autenticar usuarios, visualizar datos y recibir alertas. Por último, los Suscriptores de </w:t>
      </w:r>
      <w:proofErr w:type="spellStart"/>
      <w:r w:rsidRPr="006614BD">
        <w:rPr>
          <w:rFonts w:cs="Times New Roman"/>
        </w:rPr>
        <w:t>Ajolotario</w:t>
      </w:r>
      <w:proofErr w:type="spellEnd"/>
      <w:r w:rsidRPr="006614BD">
        <w:rPr>
          <w:rFonts w:cs="Times New Roman"/>
        </w:rPr>
        <w:t xml:space="preserve"> tienen acceso restringido, limitándose a visualizar datos y recibir alertas sobre los </w:t>
      </w:r>
      <w:proofErr w:type="spellStart"/>
      <w:r w:rsidRPr="006614BD">
        <w:rPr>
          <w:rFonts w:cs="Times New Roman"/>
        </w:rPr>
        <w:t>ajolotarios</w:t>
      </w:r>
      <w:proofErr w:type="spellEnd"/>
      <w:r w:rsidRPr="006614BD">
        <w:rPr>
          <w:rFonts w:cs="Times New Roman"/>
        </w:rPr>
        <w:t xml:space="preserve"> a los que están suscritos</w:t>
      </w:r>
      <w:r w:rsidR="00BE51AA">
        <w:rPr>
          <w:rFonts w:cs="Times New Roman"/>
        </w:rPr>
        <w:t>, véase la fi</w:t>
      </w:r>
      <w:r w:rsidR="00DA5F50">
        <w:rPr>
          <w:rFonts w:cs="Times New Roman"/>
        </w:rPr>
        <w:t>gura 66.</w:t>
      </w:r>
    </w:p>
    <w:p w14:paraId="7BE4D2C8" w14:textId="070714E8" w:rsidR="0038437E" w:rsidRDefault="00632D35" w:rsidP="00685637">
      <w:pPr>
        <w:pStyle w:val="Cita"/>
      </w:pPr>
      <w:r>
        <w:rPr>
          <w:noProof/>
          <w14:ligatures w14:val="standardContextual"/>
        </w:rPr>
        <w:drawing>
          <wp:inline distT="0" distB="0" distL="0" distR="0" wp14:anchorId="1425508C" wp14:editId="71236548">
            <wp:extent cx="4536962" cy="4084320"/>
            <wp:effectExtent l="0" t="0" r="0" b="0"/>
            <wp:docPr id="699156172"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6172" name="Picture 2" descr="A diagram of a syste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641662" cy="4178574"/>
                    </a:xfrm>
                    <a:prstGeom prst="rect">
                      <a:avLst/>
                    </a:prstGeom>
                  </pic:spPr>
                </pic:pic>
              </a:graphicData>
            </a:graphic>
          </wp:inline>
        </w:drawing>
      </w:r>
    </w:p>
    <w:p w14:paraId="15CC3298" w14:textId="55322AD3" w:rsidR="008043F3" w:rsidRPr="005B1B2F" w:rsidRDefault="00DF16EC" w:rsidP="005B1B2F">
      <w:pPr>
        <w:pStyle w:val="Cita"/>
      </w:pPr>
      <w:bookmarkStart w:id="382" w:name="_Toc166757558"/>
      <w:bookmarkStart w:id="383" w:name="_Toc166757805"/>
      <w:bookmarkStart w:id="384" w:name="_Toc166787473"/>
      <w:bookmarkStart w:id="385" w:name="_Toc167237853"/>
      <w:r w:rsidRPr="005B1B2F">
        <w:t xml:space="preserve">Figura </w:t>
      </w:r>
      <w:r w:rsidR="00011A16">
        <w:fldChar w:fldCharType="begin"/>
      </w:r>
      <w:r w:rsidR="00011A16">
        <w:instrText xml:space="preserve"> SEQ figura \* ARABIC </w:instrText>
      </w:r>
      <w:r w:rsidR="00011A16">
        <w:fldChar w:fldCharType="separate"/>
      </w:r>
      <w:r w:rsidR="009B0259">
        <w:rPr>
          <w:noProof/>
        </w:rPr>
        <w:t>73</w:t>
      </w:r>
      <w:r w:rsidR="00011A16">
        <w:fldChar w:fldCharType="end"/>
      </w:r>
      <w:r w:rsidRPr="005B1B2F">
        <w:t>. Diagrama de casos de uso UML</w:t>
      </w:r>
      <w:r w:rsidR="00F0349B" w:rsidRPr="005B1B2F">
        <w:br/>
        <w:t xml:space="preserve">Fuente: </w:t>
      </w:r>
      <w:r w:rsidR="00DE7CB1" w:rsidRPr="005B1B2F">
        <w:t>Elaboración propia</w:t>
      </w:r>
      <w:bookmarkEnd w:id="382"/>
      <w:bookmarkEnd w:id="383"/>
      <w:bookmarkEnd w:id="384"/>
      <w:bookmarkEnd w:id="385"/>
      <w:r w:rsidR="00DE7CB1" w:rsidRPr="005B1B2F">
        <w:t> </w:t>
      </w:r>
    </w:p>
    <w:p w14:paraId="484D86E1" w14:textId="6106489E" w:rsidR="00E661F8" w:rsidRDefault="00B3751D" w:rsidP="00D901FE">
      <w:pPr>
        <w:pStyle w:val="Ttulo2"/>
      </w:pPr>
      <w:bookmarkStart w:id="386" w:name="_Toc166757442"/>
      <w:bookmarkStart w:id="387" w:name="_Toc167237709"/>
      <w:r>
        <w:lastRenderedPageBreak/>
        <w:t>Diagramas de clases (UML)</w:t>
      </w:r>
      <w:bookmarkEnd w:id="386"/>
      <w:bookmarkEnd w:id="387"/>
    </w:p>
    <w:p w14:paraId="6D0BA040" w14:textId="090CD4E3" w:rsidR="00E64D86" w:rsidRPr="005B1B2F" w:rsidRDefault="00530CF6" w:rsidP="005B1B2F">
      <w:pPr>
        <w:pStyle w:val="Texto"/>
      </w:pPr>
      <w:r w:rsidRPr="005B1B2F">
        <w:t xml:space="preserve">Los diagramas de clases representan la estructura del sistema, mostrando las clases, sus atributos, métodos y las relaciones entre ellas. En nuestro proyecto, definen cómo se organizan y conectan los distintos componentes del sistema, como usuarios, </w:t>
      </w:r>
      <w:proofErr w:type="spellStart"/>
      <w:r w:rsidRPr="005B1B2F">
        <w:t>ajolotarios</w:t>
      </w:r>
      <w:proofErr w:type="spellEnd"/>
      <w:r w:rsidRPr="005B1B2F">
        <w:t>, dispositivos</w:t>
      </w:r>
      <w:r w:rsidR="003D1E38" w:rsidRPr="005B1B2F">
        <w:t>, sensores</w:t>
      </w:r>
      <w:r w:rsidRPr="005B1B2F">
        <w:t xml:space="preserve"> y mediciones</w:t>
      </w:r>
    </w:p>
    <w:p w14:paraId="728704C7" w14:textId="76F640A6" w:rsidR="00B1196C" w:rsidRPr="005B1B2F" w:rsidRDefault="00B1196C" w:rsidP="005B1B2F">
      <w:pPr>
        <w:pStyle w:val="Ttulo3"/>
        <w:rPr>
          <w:rStyle w:val="notion-enable-hover"/>
        </w:rPr>
      </w:pPr>
      <w:bookmarkStart w:id="388" w:name="_Toc166757443"/>
      <w:bookmarkStart w:id="389" w:name="_Toc167237710"/>
      <w:r w:rsidRPr="005B1B2F">
        <w:rPr>
          <w:rStyle w:val="notion-enable-hover"/>
        </w:rPr>
        <w:t xml:space="preserve">Diagrama de Clases: Usuarios, </w:t>
      </w:r>
      <w:proofErr w:type="spellStart"/>
      <w:r w:rsidRPr="005B1B2F">
        <w:rPr>
          <w:rStyle w:val="notion-enable-hover"/>
        </w:rPr>
        <w:t>Ajolotarios</w:t>
      </w:r>
      <w:proofErr w:type="spellEnd"/>
      <w:r w:rsidRPr="005B1B2F">
        <w:rPr>
          <w:rStyle w:val="notion-enable-hover"/>
        </w:rPr>
        <w:t xml:space="preserve"> y Peceras</w:t>
      </w:r>
      <w:bookmarkEnd w:id="388"/>
      <w:bookmarkEnd w:id="389"/>
    </w:p>
    <w:p w14:paraId="06396A42" w14:textId="70E6D451" w:rsidR="00B01405" w:rsidRPr="00B01405" w:rsidRDefault="00B01405" w:rsidP="005B1B2F">
      <w:pPr>
        <w:pStyle w:val="Texto"/>
        <w:rPr>
          <w:lang w:eastAsia="es-MX"/>
        </w:rPr>
      </w:pPr>
      <w:r w:rsidRPr="00B01405">
        <w:rPr>
          <w:lang w:eastAsia="es-MX"/>
        </w:rPr>
        <w:t xml:space="preserve">El </w:t>
      </w:r>
      <w:r>
        <w:rPr>
          <w:lang w:eastAsia="es-MX"/>
        </w:rPr>
        <w:t xml:space="preserve">diagrama de clases </w:t>
      </w:r>
      <w:r w:rsidR="00530CF6">
        <w:rPr>
          <w:lang w:eastAsia="es-MX"/>
        </w:rPr>
        <w:t xml:space="preserve">de la figura </w:t>
      </w:r>
      <w:r w:rsidR="005B1B2F">
        <w:rPr>
          <w:lang w:eastAsia="es-MX"/>
        </w:rPr>
        <w:fldChar w:fldCharType="begin"/>
      </w:r>
      <w:r w:rsidR="005B1B2F">
        <w:rPr>
          <w:lang w:eastAsia="es-MX"/>
        </w:rPr>
        <w:instrText xml:space="preserve"> SEQ vease_la_figura \* ARABIC </w:instrText>
      </w:r>
      <w:r w:rsidR="005B1B2F">
        <w:rPr>
          <w:lang w:eastAsia="es-MX"/>
        </w:rPr>
        <w:fldChar w:fldCharType="separate"/>
      </w:r>
      <w:r w:rsidR="009B0259">
        <w:rPr>
          <w:noProof/>
          <w:lang w:eastAsia="es-MX"/>
        </w:rPr>
        <w:t>74</w:t>
      </w:r>
      <w:r w:rsidR="005B1B2F">
        <w:rPr>
          <w:lang w:eastAsia="es-MX"/>
        </w:rPr>
        <w:fldChar w:fldCharType="end"/>
      </w:r>
      <w:r w:rsidR="005B1B2F">
        <w:t xml:space="preserve"> </w:t>
      </w:r>
      <w:r w:rsidRPr="00B01405">
        <w:rPr>
          <w:lang w:eastAsia="es-MX"/>
        </w:rPr>
        <w:t xml:space="preserve">ilustra la estructura organizativa del sistema, donde los usuarios con diferentes roles </w:t>
      </w:r>
      <w:r w:rsidR="004250B5">
        <w:rPr>
          <w:lang w:eastAsia="es-MX"/>
        </w:rPr>
        <w:t xml:space="preserve">pueden desde administrar a solo </w:t>
      </w:r>
      <w:r w:rsidR="0024359D">
        <w:rPr>
          <w:lang w:eastAsia="es-MX"/>
        </w:rPr>
        <w:t>recibir información</w:t>
      </w:r>
      <w:r w:rsidRPr="00B01405">
        <w:rPr>
          <w:lang w:eastAsia="es-MX"/>
        </w:rPr>
        <w:t>, a su vez contienen varias peceras. Cada usuario tiene funciones específicas que permiten realizar operaciones de gestión dentro del sistema según su nivel de acceso.</w:t>
      </w:r>
    </w:p>
    <w:p w14:paraId="5F57449B" w14:textId="06688AB0" w:rsidR="005B0118" w:rsidRPr="005B0118" w:rsidRDefault="00632D35" w:rsidP="00685637">
      <w:pPr>
        <w:pStyle w:val="Cita"/>
        <w:ind w:left="360"/>
      </w:pPr>
      <w:r w:rsidRPr="006B008D">
        <w:rPr>
          <w:noProof/>
        </w:rPr>
        <w:drawing>
          <wp:inline distT="0" distB="0" distL="0" distR="0" wp14:anchorId="0603DE35" wp14:editId="45D8F745">
            <wp:extent cx="2091447" cy="4801479"/>
            <wp:effectExtent l="0" t="0" r="4445" b="0"/>
            <wp:docPr id="46568615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6158" name="Picture 8" descr="A screenshot of a computer pr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28410" cy="5115914"/>
                    </a:xfrm>
                    <a:prstGeom prst="rect">
                      <a:avLst/>
                    </a:prstGeom>
                  </pic:spPr>
                </pic:pic>
              </a:graphicData>
            </a:graphic>
          </wp:inline>
        </w:drawing>
      </w:r>
    </w:p>
    <w:p w14:paraId="6412489F" w14:textId="6423FC7B" w:rsidR="00067205" w:rsidRPr="005B1B2F" w:rsidRDefault="00DF16EC" w:rsidP="005B1B2F">
      <w:pPr>
        <w:pStyle w:val="Cita"/>
      </w:pPr>
      <w:bookmarkStart w:id="390" w:name="_Toc166757559"/>
      <w:bookmarkStart w:id="391" w:name="_Toc166757806"/>
      <w:bookmarkStart w:id="392" w:name="_Toc166787474"/>
      <w:bookmarkStart w:id="393" w:name="_Toc167237854"/>
      <w:r w:rsidRPr="005B1B2F">
        <w:t xml:space="preserve">Figura </w:t>
      </w:r>
      <w:r w:rsidR="00011A16">
        <w:fldChar w:fldCharType="begin"/>
      </w:r>
      <w:r w:rsidR="00011A16">
        <w:instrText xml:space="preserve"> SEQ figura \* ARABIC </w:instrText>
      </w:r>
      <w:r w:rsidR="00011A16">
        <w:fldChar w:fldCharType="separate"/>
      </w:r>
      <w:r w:rsidR="009B0259">
        <w:rPr>
          <w:noProof/>
        </w:rPr>
        <w:t>74</w:t>
      </w:r>
      <w:r w:rsidR="00011A16">
        <w:fldChar w:fldCharType="end"/>
      </w:r>
      <w:r w:rsidRPr="005B1B2F">
        <w:t xml:space="preserve">. Diagrama de clases: Usuario, </w:t>
      </w:r>
      <w:proofErr w:type="spellStart"/>
      <w:r w:rsidRPr="005B1B2F">
        <w:t>ajolotarios</w:t>
      </w:r>
      <w:proofErr w:type="spellEnd"/>
      <w:r w:rsidRPr="005B1B2F">
        <w:t xml:space="preserve"> y peceras</w:t>
      </w:r>
      <w:r w:rsidR="00067205" w:rsidRPr="005B1B2F">
        <w:br/>
        <w:t>Fuente</w:t>
      </w:r>
      <w:r w:rsidR="00B95BC7" w:rsidRPr="005B1B2F">
        <w:t>:</w:t>
      </w:r>
      <w:r w:rsidR="00067205" w:rsidRPr="005B1B2F">
        <w:t xml:space="preserve"> </w:t>
      </w:r>
      <w:r w:rsidR="00DE7CB1" w:rsidRPr="005B1B2F">
        <w:t>Elaboración propia</w:t>
      </w:r>
      <w:bookmarkEnd w:id="390"/>
      <w:bookmarkEnd w:id="391"/>
      <w:bookmarkEnd w:id="392"/>
      <w:bookmarkEnd w:id="393"/>
      <w:r w:rsidR="00DE7CB1" w:rsidRPr="005B1B2F">
        <w:t> </w:t>
      </w:r>
    </w:p>
    <w:p w14:paraId="01260CB8" w14:textId="667732C7" w:rsidR="005119B0" w:rsidRPr="00BA6485" w:rsidRDefault="007E1CAA" w:rsidP="005B1B2F">
      <w:pPr>
        <w:pStyle w:val="Ttulo3"/>
        <w:rPr>
          <w:rStyle w:val="notion-enable-hover"/>
        </w:rPr>
      </w:pPr>
      <w:bookmarkStart w:id="394" w:name="_Toc166757444"/>
      <w:bookmarkStart w:id="395" w:name="_Toc167237711"/>
      <w:r w:rsidRPr="00BA6485">
        <w:rPr>
          <w:rStyle w:val="notion-enable-hover"/>
        </w:rPr>
        <w:lastRenderedPageBreak/>
        <w:t>Diagrama de Clases: Dispositivos y Sensores</w:t>
      </w:r>
      <w:bookmarkEnd w:id="394"/>
      <w:bookmarkEnd w:id="395"/>
    </w:p>
    <w:p w14:paraId="4409C2AD" w14:textId="090C6AF5" w:rsidR="00CA6D1D" w:rsidRPr="00033D90" w:rsidRDefault="00033D90" w:rsidP="00850C73">
      <w:pPr>
        <w:pStyle w:val="Texto"/>
        <w:rPr>
          <w:rFonts w:cs="Times New Roman"/>
          <w:lang w:eastAsia="es-MX"/>
        </w:rPr>
      </w:pPr>
      <w:r w:rsidRPr="00033D90">
        <w:rPr>
          <w:lang w:eastAsia="es-MX"/>
        </w:rPr>
        <w:t xml:space="preserve">El </w:t>
      </w:r>
      <w:r w:rsidRPr="00033D90">
        <w:rPr>
          <w:rFonts w:cs="Times New Roman"/>
          <w:lang w:eastAsia="es-MX"/>
        </w:rPr>
        <w:t>diagrama</w:t>
      </w:r>
      <w:r>
        <w:rPr>
          <w:rFonts w:cs="Times New Roman"/>
          <w:lang w:eastAsia="es-MX"/>
        </w:rPr>
        <w:t xml:space="preserve"> de clases </w:t>
      </w:r>
      <w:r w:rsidR="00530CF6">
        <w:rPr>
          <w:rFonts w:cs="Times New Roman"/>
          <w:lang w:eastAsia="es-MX"/>
        </w:rPr>
        <w:t xml:space="preserve">de la figura </w:t>
      </w:r>
      <w:r w:rsidR="00850C73">
        <w:rPr>
          <w:lang w:eastAsia="es-MX"/>
        </w:rPr>
        <w:fldChar w:fldCharType="begin"/>
      </w:r>
      <w:r w:rsidR="00850C73">
        <w:rPr>
          <w:lang w:eastAsia="es-MX"/>
        </w:rPr>
        <w:instrText xml:space="preserve"> SEQ vease_la_figura \* ARABIC </w:instrText>
      </w:r>
      <w:r w:rsidR="00850C73">
        <w:rPr>
          <w:lang w:eastAsia="es-MX"/>
        </w:rPr>
        <w:fldChar w:fldCharType="separate"/>
      </w:r>
      <w:r w:rsidR="009B0259">
        <w:rPr>
          <w:noProof/>
          <w:lang w:eastAsia="es-MX"/>
        </w:rPr>
        <w:t>75</w:t>
      </w:r>
      <w:r w:rsidR="00850C73">
        <w:rPr>
          <w:lang w:eastAsia="es-MX"/>
        </w:rPr>
        <w:fldChar w:fldCharType="end"/>
      </w:r>
      <w:r w:rsidR="00850C73">
        <w:rPr>
          <w:rFonts w:cs="Times New Roman"/>
          <w:lang w:eastAsia="es-MX"/>
        </w:rPr>
        <w:t xml:space="preserve"> </w:t>
      </w:r>
      <w:r>
        <w:rPr>
          <w:rFonts w:cs="Times New Roman"/>
          <w:lang w:eastAsia="es-MX"/>
        </w:rPr>
        <w:t>ilustra</w:t>
      </w:r>
      <w:r w:rsidRPr="00033D90">
        <w:rPr>
          <w:rFonts w:cs="Times New Roman"/>
          <w:lang w:eastAsia="es-MX"/>
        </w:rPr>
        <w:t xml:space="preserve"> el sistema de dispositivos y sensores, cruciales para la monitorización del entorno. Los dispositivos transmiten datos y configuran parámetros, mientras que los sensores miden variables críticas, asegurando una gestión eficiente del entorno vital de los ajolotes.</w:t>
      </w:r>
    </w:p>
    <w:p w14:paraId="1260D398" w14:textId="7405336C" w:rsidR="00E00D00" w:rsidRPr="005119B0" w:rsidRDefault="00632D35" w:rsidP="00685637">
      <w:pPr>
        <w:pStyle w:val="Cita"/>
      </w:pPr>
      <w:r w:rsidRPr="006B008D">
        <w:rPr>
          <w:noProof/>
        </w:rPr>
        <w:drawing>
          <wp:inline distT="0" distB="0" distL="0" distR="0" wp14:anchorId="38BEB04B" wp14:editId="02388157">
            <wp:extent cx="3947532" cy="6054151"/>
            <wp:effectExtent l="0" t="0" r="0" b="3810"/>
            <wp:docPr id="1981320017" name="Picture 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20017" name="Picture 9" descr="A diagram of a devi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2343" cy="6138212"/>
                    </a:xfrm>
                    <a:prstGeom prst="rect">
                      <a:avLst/>
                    </a:prstGeom>
                  </pic:spPr>
                </pic:pic>
              </a:graphicData>
            </a:graphic>
          </wp:inline>
        </w:drawing>
      </w:r>
    </w:p>
    <w:p w14:paraId="4C8B0464" w14:textId="3CB53AF6" w:rsidR="00AD6F5B" w:rsidRPr="00850C73" w:rsidRDefault="00DF16EC" w:rsidP="00850C73">
      <w:pPr>
        <w:pStyle w:val="Cita"/>
      </w:pPr>
      <w:bookmarkStart w:id="396" w:name="_Toc166757560"/>
      <w:bookmarkStart w:id="397" w:name="_Toc166757807"/>
      <w:bookmarkStart w:id="398" w:name="_Toc166787475"/>
      <w:bookmarkStart w:id="399" w:name="_Toc167237855"/>
      <w:r w:rsidRPr="00850C73">
        <w:t xml:space="preserve">Figura </w:t>
      </w:r>
      <w:r w:rsidR="00011A16">
        <w:fldChar w:fldCharType="begin"/>
      </w:r>
      <w:r w:rsidR="00011A16">
        <w:instrText xml:space="preserve"> SEQ figura \* ARABIC </w:instrText>
      </w:r>
      <w:r w:rsidR="00011A16">
        <w:fldChar w:fldCharType="separate"/>
      </w:r>
      <w:r w:rsidR="009B0259">
        <w:rPr>
          <w:noProof/>
        </w:rPr>
        <w:t>75</w:t>
      </w:r>
      <w:r w:rsidR="00011A16">
        <w:fldChar w:fldCharType="end"/>
      </w:r>
      <w:r w:rsidRPr="00850C73">
        <w:t>. Diagrama de clases: dispositivos y sensores</w:t>
      </w:r>
      <w:r w:rsidR="00093057" w:rsidRPr="00850C73">
        <w:br/>
        <w:t xml:space="preserve">Fuente: </w:t>
      </w:r>
      <w:r w:rsidR="00DE7CB1" w:rsidRPr="00850C73">
        <w:t>Elaboración propia</w:t>
      </w:r>
      <w:bookmarkEnd w:id="396"/>
      <w:bookmarkEnd w:id="397"/>
      <w:bookmarkEnd w:id="398"/>
      <w:bookmarkEnd w:id="399"/>
      <w:r w:rsidR="00DE7CB1" w:rsidRPr="00850C73">
        <w:t> </w:t>
      </w:r>
    </w:p>
    <w:p w14:paraId="0B2B6E60" w14:textId="2BA60575" w:rsidR="00AD6F5B" w:rsidRPr="00A83E02" w:rsidRDefault="00135A60" w:rsidP="00A83E02">
      <w:pPr>
        <w:spacing w:after="160" w:line="259" w:lineRule="auto"/>
        <w:rPr>
          <w:rFonts w:ascii="Times New Roman" w:hAnsi="Times New Roman"/>
          <w:i/>
          <w:iCs/>
          <w:color w:val="404040" w:themeColor="text1" w:themeTint="BF"/>
        </w:rPr>
      </w:pPr>
      <w:r>
        <w:br w:type="page"/>
      </w:r>
    </w:p>
    <w:p w14:paraId="2960D91C" w14:textId="169F6AC9" w:rsidR="00093057" w:rsidRPr="00823DFD" w:rsidRDefault="00B90033" w:rsidP="005B1B2F">
      <w:pPr>
        <w:pStyle w:val="Ttulo3"/>
        <w:rPr>
          <w:rStyle w:val="notion-enable-hover"/>
        </w:rPr>
      </w:pPr>
      <w:bookmarkStart w:id="400" w:name="_Toc166757445"/>
      <w:bookmarkStart w:id="401" w:name="_Toc167237712"/>
      <w:r w:rsidRPr="00823DFD">
        <w:rPr>
          <w:rStyle w:val="notion-enable-hover"/>
        </w:rPr>
        <w:lastRenderedPageBreak/>
        <w:t xml:space="preserve">Diagrama de Clases: </w:t>
      </w:r>
      <w:r w:rsidR="00556099" w:rsidRPr="00B50B51">
        <w:rPr>
          <w:rStyle w:val="notion-enable-hover"/>
        </w:rPr>
        <w:t>Ajolotes</w:t>
      </w:r>
      <w:bookmarkEnd w:id="400"/>
      <w:bookmarkEnd w:id="401"/>
    </w:p>
    <w:p w14:paraId="422B04C8" w14:textId="03F6FAF7" w:rsidR="001F6418" w:rsidRPr="001F6418" w:rsidRDefault="001F6418" w:rsidP="004C1C7C">
      <w:pPr>
        <w:pStyle w:val="Texto"/>
        <w:rPr>
          <w:lang w:eastAsia="es-MX"/>
        </w:rPr>
      </w:pPr>
      <w:r w:rsidRPr="001F6418">
        <w:rPr>
          <w:lang w:eastAsia="es-MX"/>
        </w:rPr>
        <w:t xml:space="preserve">El diagrama </w:t>
      </w:r>
      <w:r w:rsidR="00B94A1A">
        <w:rPr>
          <w:lang w:eastAsia="es-MX"/>
        </w:rPr>
        <w:t>de clases</w:t>
      </w:r>
      <w:r w:rsidR="00530CF6">
        <w:rPr>
          <w:lang w:eastAsia="es-MX"/>
        </w:rPr>
        <w:t xml:space="preserve"> de la figura </w:t>
      </w:r>
      <w:r w:rsidR="004C1C7C">
        <w:rPr>
          <w:lang w:eastAsia="es-MX"/>
        </w:rPr>
        <w:fldChar w:fldCharType="begin"/>
      </w:r>
      <w:r w:rsidR="004C1C7C">
        <w:rPr>
          <w:lang w:eastAsia="es-MX"/>
        </w:rPr>
        <w:instrText xml:space="preserve"> SEQ vease_la_figura \* ARABIC </w:instrText>
      </w:r>
      <w:r w:rsidR="004C1C7C">
        <w:rPr>
          <w:lang w:eastAsia="es-MX"/>
        </w:rPr>
        <w:fldChar w:fldCharType="separate"/>
      </w:r>
      <w:r w:rsidR="009B0259">
        <w:rPr>
          <w:noProof/>
          <w:lang w:eastAsia="es-MX"/>
        </w:rPr>
        <w:t>76</w:t>
      </w:r>
      <w:r w:rsidR="004C1C7C">
        <w:rPr>
          <w:lang w:eastAsia="es-MX"/>
        </w:rPr>
        <w:fldChar w:fldCharType="end"/>
      </w:r>
      <w:r w:rsidR="004C1C7C">
        <w:t xml:space="preserve"> </w:t>
      </w:r>
      <w:r w:rsidR="00B94A1A">
        <w:rPr>
          <w:lang w:eastAsia="es-MX"/>
        </w:rPr>
        <w:t>ilustra</w:t>
      </w:r>
      <w:r w:rsidRPr="001F6418">
        <w:rPr>
          <w:lang w:eastAsia="es-MX"/>
        </w:rPr>
        <w:t xml:space="preserve"> la relación entre las peceras y los ajolotes, mostrando cómo cada pecera, configurada para albergar varios ajolotes, está equipada con funciones para monitorear continuamente su salud, esencial para mantener condiciones óptimas de vida.</w:t>
      </w:r>
    </w:p>
    <w:p w14:paraId="5427C294" w14:textId="4528BB8A" w:rsidR="002C01F3" w:rsidRDefault="00632D35" w:rsidP="00685637">
      <w:pPr>
        <w:pStyle w:val="Cita"/>
        <w:rPr>
          <w:lang w:eastAsia="es-MX"/>
        </w:rPr>
      </w:pPr>
      <w:r>
        <w:rPr>
          <w:noProof/>
          <w:lang w:eastAsia="es-MX"/>
        </w:rPr>
        <w:drawing>
          <wp:inline distT="0" distB="0" distL="0" distR="0" wp14:anchorId="2D5857DA" wp14:editId="43416E96">
            <wp:extent cx="2471703" cy="4174434"/>
            <wp:effectExtent l="0" t="0" r="5080" b="0"/>
            <wp:docPr id="16044702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70211" name="Picture 12"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03280" cy="4227763"/>
                    </a:xfrm>
                    <a:prstGeom prst="rect">
                      <a:avLst/>
                    </a:prstGeom>
                  </pic:spPr>
                </pic:pic>
              </a:graphicData>
            </a:graphic>
          </wp:inline>
        </w:drawing>
      </w:r>
    </w:p>
    <w:p w14:paraId="2AFC22FE" w14:textId="5A1BA9E0" w:rsidR="00986C78" w:rsidRPr="00283850" w:rsidRDefault="00DF16EC" w:rsidP="002D0B4B">
      <w:pPr>
        <w:pStyle w:val="Cita"/>
      </w:pPr>
      <w:bookmarkStart w:id="402" w:name="_Toc166757561"/>
      <w:bookmarkStart w:id="403" w:name="_Toc166757808"/>
      <w:bookmarkStart w:id="404" w:name="_Toc166787476"/>
      <w:bookmarkStart w:id="405" w:name="_Toc167237856"/>
      <w:r w:rsidRPr="004C1C7C">
        <w:t xml:space="preserve">Figura </w:t>
      </w:r>
      <w:r w:rsidR="00011A16">
        <w:fldChar w:fldCharType="begin"/>
      </w:r>
      <w:r w:rsidR="00011A16">
        <w:instrText xml:space="preserve"> SEQ figura \* ARABIC </w:instrText>
      </w:r>
      <w:r w:rsidR="00011A16">
        <w:fldChar w:fldCharType="separate"/>
      </w:r>
      <w:r w:rsidR="009B0259">
        <w:rPr>
          <w:noProof/>
        </w:rPr>
        <w:t>76</w:t>
      </w:r>
      <w:r w:rsidR="00011A16">
        <w:fldChar w:fldCharType="end"/>
      </w:r>
      <w:r w:rsidRPr="004C1C7C">
        <w:t>. Diagrama de clases: Ajolotes</w:t>
      </w:r>
      <w:r w:rsidR="006F7702" w:rsidRPr="004C1C7C">
        <w:br/>
        <w:t>Fuente: Elaboración propia</w:t>
      </w:r>
      <w:bookmarkEnd w:id="402"/>
      <w:bookmarkEnd w:id="403"/>
      <w:bookmarkEnd w:id="404"/>
      <w:bookmarkEnd w:id="405"/>
      <w:r w:rsidR="006F7702" w:rsidRPr="004C1C7C">
        <w:t> </w:t>
      </w:r>
    </w:p>
    <w:p w14:paraId="6677B3F8" w14:textId="7FCCBA7F" w:rsidR="00BA6485" w:rsidRPr="00806A44" w:rsidRDefault="00986C78" w:rsidP="00806A44">
      <w:pPr>
        <w:spacing w:after="160" w:line="259" w:lineRule="auto"/>
        <w:rPr>
          <w:rFonts w:ascii="Times New Roman" w:hAnsi="Times New Roman"/>
          <w:i/>
          <w:iCs/>
          <w:color w:val="404040" w:themeColor="text1" w:themeTint="BF"/>
        </w:rPr>
      </w:pPr>
      <w:r>
        <w:br w:type="page"/>
      </w:r>
    </w:p>
    <w:p w14:paraId="110474A6" w14:textId="2EF1B668" w:rsidR="00556099" w:rsidRPr="00B50B51" w:rsidRDefault="00556099" w:rsidP="005B1B2F">
      <w:pPr>
        <w:pStyle w:val="Ttulo3"/>
        <w:rPr>
          <w:rStyle w:val="notion-enable-hover"/>
        </w:rPr>
      </w:pPr>
      <w:bookmarkStart w:id="406" w:name="_Toc166757446"/>
      <w:bookmarkStart w:id="407" w:name="_Toc167237713"/>
      <w:r w:rsidRPr="00B50B51">
        <w:rPr>
          <w:rStyle w:val="notion-enable-hover"/>
        </w:rPr>
        <w:lastRenderedPageBreak/>
        <w:t>Diagrama de Clases:</w:t>
      </w:r>
      <w:r w:rsidR="00E6422F" w:rsidRPr="00B50B51">
        <w:rPr>
          <w:rStyle w:val="notion-enable-hover"/>
        </w:rPr>
        <w:t xml:space="preserve"> </w:t>
      </w:r>
      <w:r w:rsidR="00CA5248" w:rsidRPr="00B50B51">
        <w:rPr>
          <w:rStyle w:val="notion-enable-hover"/>
        </w:rPr>
        <w:t>Mediciones y alertas</w:t>
      </w:r>
      <w:bookmarkEnd w:id="406"/>
      <w:bookmarkEnd w:id="407"/>
    </w:p>
    <w:p w14:paraId="3307885F" w14:textId="0D29CE73" w:rsidR="00C22071" w:rsidRPr="00C22071" w:rsidRDefault="00C22071" w:rsidP="00283850">
      <w:pPr>
        <w:pStyle w:val="Texto"/>
        <w:rPr>
          <w:rFonts w:cs="Times New Roman"/>
          <w:lang w:eastAsia="es-MX"/>
        </w:rPr>
      </w:pPr>
      <w:r>
        <w:rPr>
          <w:lang w:eastAsia="es-MX"/>
        </w:rPr>
        <w:t xml:space="preserve">El diagrama de clases </w:t>
      </w:r>
      <w:r w:rsidR="00530CF6">
        <w:rPr>
          <w:lang w:eastAsia="es-MX"/>
        </w:rPr>
        <w:t xml:space="preserve">de la figura </w:t>
      </w:r>
      <w:r w:rsidR="00283850">
        <w:rPr>
          <w:lang w:eastAsia="es-MX"/>
        </w:rPr>
        <w:fldChar w:fldCharType="begin"/>
      </w:r>
      <w:r w:rsidR="00283850">
        <w:rPr>
          <w:lang w:eastAsia="es-MX"/>
        </w:rPr>
        <w:instrText xml:space="preserve"> SEQ vease_la_figura \* ARABIC </w:instrText>
      </w:r>
      <w:r w:rsidR="00283850">
        <w:rPr>
          <w:lang w:eastAsia="es-MX"/>
        </w:rPr>
        <w:fldChar w:fldCharType="separate"/>
      </w:r>
      <w:r w:rsidR="009B0259">
        <w:rPr>
          <w:noProof/>
          <w:lang w:eastAsia="es-MX"/>
        </w:rPr>
        <w:t>77</w:t>
      </w:r>
      <w:r w:rsidR="00283850">
        <w:rPr>
          <w:lang w:eastAsia="es-MX"/>
        </w:rPr>
        <w:fldChar w:fldCharType="end"/>
      </w:r>
      <w:r w:rsidR="00283850">
        <w:rPr>
          <w:lang w:eastAsia="es-MX"/>
        </w:rPr>
        <w:t xml:space="preserve"> </w:t>
      </w:r>
      <w:r>
        <w:rPr>
          <w:lang w:eastAsia="es-MX"/>
        </w:rPr>
        <w:t>i</w:t>
      </w:r>
      <w:r>
        <w:rPr>
          <w:rFonts w:cs="Times New Roman"/>
          <w:lang w:eastAsia="es-MX"/>
        </w:rPr>
        <w:t>lustra</w:t>
      </w:r>
      <w:r w:rsidRPr="00C22071">
        <w:rPr>
          <w:rFonts w:cs="Times New Roman"/>
          <w:lang w:eastAsia="es-MX"/>
        </w:rPr>
        <w:t xml:space="preserve"> las mediciones y alertas. Describe cómo las mediciones efectuadas por los dispositivos pueden activar alertas cuando los parámetros medidos exceden los umbrales establecidos, facilitando una respuesta rápida para ajustar las condiciones y asegurar la estabilidad del hábitat de los ajolotes.</w:t>
      </w:r>
    </w:p>
    <w:p w14:paraId="77953E0D" w14:textId="77777777" w:rsidR="00B2632F" w:rsidRDefault="00986C78" w:rsidP="00283850">
      <w:pPr>
        <w:pStyle w:val="Cita"/>
        <w:rPr>
          <w:lang w:eastAsia="es-MX"/>
        </w:rPr>
      </w:pPr>
      <w:r>
        <w:rPr>
          <w:noProof/>
          <w:lang w:eastAsia="es-MX"/>
        </w:rPr>
        <w:drawing>
          <wp:inline distT="0" distB="0" distL="0" distR="0" wp14:anchorId="780F4963" wp14:editId="24FB5231">
            <wp:extent cx="2341245" cy="4631055"/>
            <wp:effectExtent l="0" t="0" r="1905" b="0"/>
            <wp:docPr id="41313361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3611" name="Picture 1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341245" cy="4631055"/>
                    </a:xfrm>
                    <a:prstGeom prst="rect">
                      <a:avLst/>
                    </a:prstGeom>
                  </pic:spPr>
                </pic:pic>
              </a:graphicData>
            </a:graphic>
          </wp:inline>
        </w:drawing>
      </w:r>
      <w:bookmarkStart w:id="408" w:name="_Toc166757562"/>
      <w:bookmarkStart w:id="409" w:name="_Toc166757809"/>
      <w:bookmarkStart w:id="410" w:name="_Toc166787477"/>
    </w:p>
    <w:p w14:paraId="37C04A6E" w14:textId="7BEF6113" w:rsidR="00BA6485" w:rsidRPr="00986C78" w:rsidRDefault="00FA206F" w:rsidP="00283850">
      <w:pPr>
        <w:pStyle w:val="Cita"/>
      </w:pPr>
      <w:bookmarkStart w:id="411" w:name="_Toc167237857"/>
      <w:r w:rsidRPr="00283850">
        <w:t xml:space="preserve">Figura </w:t>
      </w:r>
      <w:r w:rsidR="00011A16">
        <w:fldChar w:fldCharType="begin"/>
      </w:r>
      <w:r w:rsidR="00011A16">
        <w:instrText xml:space="preserve"> SEQ figura \* ARABIC </w:instrText>
      </w:r>
      <w:r w:rsidR="00011A16">
        <w:fldChar w:fldCharType="separate"/>
      </w:r>
      <w:r w:rsidR="009B0259">
        <w:rPr>
          <w:noProof/>
        </w:rPr>
        <w:t>77</w:t>
      </w:r>
      <w:r w:rsidR="00011A16">
        <w:fldChar w:fldCharType="end"/>
      </w:r>
      <w:r w:rsidR="00B50B51" w:rsidRPr="00283850">
        <w:t>.</w:t>
      </w:r>
      <w:r w:rsidRPr="00283850">
        <w:t xml:space="preserve"> Diagrama de clases: Mediciones y alertas</w:t>
      </w:r>
      <w:r w:rsidRPr="00283850">
        <w:br/>
        <w:t>Fuente: Elaboración propia</w:t>
      </w:r>
      <w:bookmarkEnd w:id="408"/>
      <w:bookmarkEnd w:id="409"/>
      <w:bookmarkEnd w:id="410"/>
      <w:bookmarkEnd w:id="411"/>
      <w:r w:rsidRPr="00986C78">
        <w:t> </w:t>
      </w:r>
    </w:p>
    <w:p w14:paraId="7FD1DEBF" w14:textId="77777777" w:rsidR="004A3E1A" w:rsidRDefault="004A3E1A" w:rsidP="004A3E1A"/>
    <w:p w14:paraId="2841E676" w14:textId="77777777" w:rsidR="004A3E1A" w:rsidRDefault="004A3E1A" w:rsidP="004A3E1A"/>
    <w:p w14:paraId="343F26FC" w14:textId="77777777" w:rsidR="004A3E1A" w:rsidRPr="004A3E1A" w:rsidRDefault="004A3E1A" w:rsidP="004A3E1A"/>
    <w:p w14:paraId="19F9735D" w14:textId="77777777" w:rsidR="00B451A8" w:rsidRDefault="00B451A8" w:rsidP="004A3E1A"/>
    <w:p w14:paraId="436221E4" w14:textId="77777777" w:rsidR="00B451A8" w:rsidRPr="004A3E1A" w:rsidRDefault="00B451A8" w:rsidP="004A3E1A"/>
    <w:p w14:paraId="0D2CF4E0" w14:textId="391C901D" w:rsidR="00E6422F" w:rsidRDefault="00E6422F" w:rsidP="005B1B2F">
      <w:pPr>
        <w:pStyle w:val="Ttulo3"/>
        <w:rPr>
          <w:rStyle w:val="notion-enable-hover"/>
        </w:rPr>
      </w:pPr>
      <w:bookmarkStart w:id="412" w:name="_Toc166757447"/>
      <w:bookmarkStart w:id="413" w:name="_Toc167237714"/>
      <w:r w:rsidRPr="00823DFD">
        <w:rPr>
          <w:rStyle w:val="notion-enable-hover"/>
        </w:rPr>
        <w:lastRenderedPageBreak/>
        <w:t>Diagrama de Clases:</w:t>
      </w:r>
      <w:r>
        <w:rPr>
          <w:rStyle w:val="notion-enable-hover"/>
        </w:rPr>
        <w:t xml:space="preserve"> General</w:t>
      </w:r>
      <w:bookmarkEnd w:id="412"/>
      <w:bookmarkEnd w:id="413"/>
    </w:p>
    <w:p w14:paraId="4C69C795" w14:textId="5068E98C" w:rsidR="00C27EB3" w:rsidRDefault="00B61158" w:rsidP="00283850">
      <w:pPr>
        <w:pStyle w:val="Texto"/>
        <w:rPr>
          <w:rStyle w:val="notion-enable-hover"/>
        </w:rPr>
      </w:pPr>
      <w:r>
        <w:rPr>
          <w:rStyle w:val="notion-enable-hover"/>
        </w:rPr>
        <w:t xml:space="preserve">El diagrama de clases general une todos los diagramas de clases presentados anteriormente, </w:t>
      </w:r>
      <w:r w:rsidR="00ED2762">
        <w:rPr>
          <w:rStyle w:val="notion-enable-hover"/>
        </w:rPr>
        <w:t>véase</w:t>
      </w:r>
      <w:r>
        <w:rPr>
          <w:rStyle w:val="notion-enable-hover"/>
        </w:rPr>
        <w:t xml:space="preserve"> en la figura </w:t>
      </w:r>
      <w:r w:rsidR="00283850">
        <w:rPr>
          <w:rStyle w:val="notion-enable-hover"/>
        </w:rPr>
        <w:fldChar w:fldCharType="begin"/>
      </w:r>
      <w:r w:rsidR="00283850">
        <w:rPr>
          <w:rStyle w:val="notion-enable-hover"/>
        </w:rPr>
        <w:instrText xml:space="preserve"> SEQ vease_la_figura \* ARABIC </w:instrText>
      </w:r>
      <w:r w:rsidR="00283850">
        <w:rPr>
          <w:rStyle w:val="notion-enable-hover"/>
        </w:rPr>
        <w:fldChar w:fldCharType="separate"/>
      </w:r>
      <w:r w:rsidR="009B0259">
        <w:rPr>
          <w:rStyle w:val="notion-enable-hover"/>
          <w:noProof/>
        </w:rPr>
        <w:t>78</w:t>
      </w:r>
      <w:r w:rsidR="00283850">
        <w:rPr>
          <w:rStyle w:val="notion-enable-hover"/>
        </w:rPr>
        <w:fldChar w:fldCharType="end"/>
      </w:r>
      <w:r w:rsidR="00283850">
        <w:rPr>
          <w:rStyle w:val="notion-enable-hover"/>
        </w:rPr>
        <w:t>.</w:t>
      </w:r>
    </w:p>
    <w:p w14:paraId="00B15584" w14:textId="77777777" w:rsidR="007F3461" w:rsidRDefault="00632D35" w:rsidP="007F3461">
      <w:pPr>
        <w:pStyle w:val="Cita"/>
        <w:ind w:left="360"/>
        <w:rPr>
          <w:rFonts w:cs="Times New Roman"/>
        </w:rPr>
      </w:pPr>
      <w:r>
        <w:rPr>
          <w:noProof/>
          <w:lang w:eastAsia="es-MX"/>
        </w:rPr>
        <w:drawing>
          <wp:inline distT="0" distB="0" distL="0" distR="0" wp14:anchorId="181EA649" wp14:editId="131626F8">
            <wp:extent cx="2901461" cy="6695680"/>
            <wp:effectExtent l="0" t="0" r="0" b="0"/>
            <wp:docPr id="150443515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5159" name="Picture 14" descr="A screenshot of a computer pro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909923" cy="6715209"/>
                    </a:xfrm>
                    <a:prstGeom prst="rect">
                      <a:avLst/>
                    </a:prstGeom>
                  </pic:spPr>
                </pic:pic>
              </a:graphicData>
            </a:graphic>
          </wp:inline>
        </w:drawing>
      </w:r>
      <w:bookmarkStart w:id="414" w:name="_Toc166757563"/>
      <w:bookmarkStart w:id="415" w:name="_Toc166757810"/>
    </w:p>
    <w:p w14:paraId="00FE9C25" w14:textId="21188E0D" w:rsidR="00B90033" w:rsidRDefault="0050399A" w:rsidP="00D86A91">
      <w:pPr>
        <w:pStyle w:val="Cita"/>
      </w:pPr>
      <w:bookmarkStart w:id="416" w:name="_Toc166787478"/>
      <w:bookmarkStart w:id="417" w:name="_Toc167237858"/>
      <w:r w:rsidRPr="00B87A06">
        <w:t xml:space="preserve">Figura </w:t>
      </w:r>
      <w:r w:rsidR="00011A16">
        <w:fldChar w:fldCharType="begin"/>
      </w:r>
      <w:r w:rsidR="00011A16">
        <w:instrText xml:space="preserve"> SEQ figura \* ARABIC </w:instrText>
      </w:r>
      <w:r w:rsidR="00011A16">
        <w:fldChar w:fldCharType="separate"/>
      </w:r>
      <w:r w:rsidR="009B0259">
        <w:rPr>
          <w:noProof/>
        </w:rPr>
        <w:t>78</w:t>
      </w:r>
      <w:r w:rsidR="00011A16">
        <w:fldChar w:fldCharType="end"/>
      </w:r>
      <w:r w:rsidRPr="00B87A06">
        <w:t>.</w:t>
      </w:r>
      <w:r w:rsidR="007F3461" w:rsidRPr="00B87A06">
        <w:t xml:space="preserve"> Diagrama de clases: General</w:t>
      </w:r>
      <w:r w:rsidR="007F3461" w:rsidRPr="00B87A06">
        <w:br/>
      </w:r>
      <w:r w:rsidR="00C028AA" w:rsidRPr="00283850">
        <w:t>Fuente: Elaboración propia</w:t>
      </w:r>
      <w:bookmarkEnd w:id="414"/>
      <w:bookmarkEnd w:id="415"/>
      <w:bookmarkEnd w:id="416"/>
      <w:bookmarkEnd w:id="417"/>
      <w:r w:rsidR="00781E30">
        <w:t xml:space="preserve"> </w:t>
      </w:r>
    </w:p>
    <w:p w14:paraId="6FE56184" w14:textId="55B5690E" w:rsidR="00B3751D" w:rsidRPr="005B1B2F" w:rsidRDefault="00B3751D" w:rsidP="005B1B2F">
      <w:pPr>
        <w:pStyle w:val="Ttulo2"/>
      </w:pPr>
      <w:bookmarkStart w:id="418" w:name="_Toc166757448"/>
      <w:bookmarkStart w:id="419" w:name="_Toc167237715"/>
      <w:r w:rsidRPr="005B1B2F">
        <w:lastRenderedPageBreak/>
        <w:t>Diagramas de secuencia (UML)</w:t>
      </w:r>
      <w:bookmarkEnd w:id="418"/>
      <w:bookmarkEnd w:id="419"/>
    </w:p>
    <w:p w14:paraId="7D6C904A" w14:textId="2C1E34F5" w:rsidR="00AC1C31" w:rsidRPr="005A43A6" w:rsidRDefault="00AC1C31" w:rsidP="005A43A6">
      <w:pPr>
        <w:pStyle w:val="Texto"/>
      </w:pPr>
      <w:r w:rsidRPr="005A43A6">
        <w:t xml:space="preserve">Los diagramas de secuencia ilustran la interacción entre los componentes del sistema en orden, detallando </w:t>
      </w:r>
      <w:r w:rsidR="001E10CB" w:rsidRPr="005A43A6">
        <w:t xml:space="preserve">como los objetos se comunican para realizar un proceso especifico. </w:t>
      </w:r>
      <w:r w:rsidR="006C4A67" w:rsidRPr="005A43A6">
        <w:t>En el proyecto, estos diagramas muestran distintos flujos como autenticación, registro de mediciones, generación de alertas</w:t>
      </w:r>
      <w:r w:rsidR="00466F8F" w:rsidRPr="005A43A6">
        <w:t xml:space="preserve">, entre otros. </w:t>
      </w:r>
      <w:r w:rsidRPr="005A43A6">
        <w:t xml:space="preserve"> </w:t>
      </w:r>
    </w:p>
    <w:p w14:paraId="0E940FDC" w14:textId="469BC843" w:rsidR="0032355C" w:rsidRPr="003A01CE" w:rsidRDefault="00C66104" w:rsidP="005B1B2F">
      <w:pPr>
        <w:pStyle w:val="Ttulo3"/>
        <w:rPr>
          <w:rStyle w:val="notion-enable-hover"/>
        </w:rPr>
      </w:pPr>
      <w:bookmarkStart w:id="420" w:name="_Toc166757449"/>
      <w:bookmarkStart w:id="421" w:name="_Toc167237716"/>
      <w:r w:rsidRPr="003A01CE">
        <w:rPr>
          <w:rStyle w:val="notion-enable-hover"/>
        </w:rPr>
        <w:t>Autenticación de Usuario</w:t>
      </w:r>
      <w:bookmarkEnd w:id="420"/>
      <w:bookmarkEnd w:id="421"/>
    </w:p>
    <w:p w14:paraId="22919137" w14:textId="2842DC40" w:rsidR="000B6629" w:rsidRPr="000B6629" w:rsidRDefault="000B6629" w:rsidP="00781E30">
      <w:pPr>
        <w:pStyle w:val="Texto"/>
        <w:rPr>
          <w:rFonts w:cs="Times New Roman"/>
          <w:lang w:eastAsia="es-MX"/>
        </w:rPr>
      </w:pPr>
      <w:r w:rsidRPr="000B6629">
        <w:rPr>
          <w:lang w:eastAsia="es-MX"/>
        </w:rPr>
        <w:t xml:space="preserve">El diagrama </w:t>
      </w:r>
      <w:r w:rsidR="004F7258">
        <w:rPr>
          <w:rFonts w:cs="Times New Roman"/>
          <w:lang w:eastAsia="es-MX"/>
        </w:rPr>
        <w:t>de secuencia</w:t>
      </w:r>
      <w:r w:rsidR="00754CD3">
        <w:rPr>
          <w:rFonts w:cs="Times New Roman"/>
          <w:lang w:eastAsia="es-MX"/>
        </w:rPr>
        <w:t xml:space="preserve"> de la figura </w:t>
      </w:r>
      <w:r w:rsidR="00781E30">
        <w:rPr>
          <w:lang w:eastAsia="es-MX"/>
        </w:rPr>
        <w:fldChar w:fldCharType="begin"/>
      </w:r>
      <w:r w:rsidR="00781E30">
        <w:rPr>
          <w:lang w:eastAsia="es-MX"/>
        </w:rPr>
        <w:instrText xml:space="preserve"> SEQ vease_la_figura \* ARABIC </w:instrText>
      </w:r>
      <w:r w:rsidR="00781E30">
        <w:rPr>
          <w:lang w:eastAsia="es-MX"/>
        </w:rPr>
        <w:fldChar w:fldCharType="separate"/>
      </w:r>
      <w:r w:rsidR="009B0259">
        <w:rPr>
          <w:noProof/>
          <w:lang w:eastAsia="es-MX"/>
        </w:rPr>
        <w:t>79</w:t>
      </w:r>
      <w:r w:rsidR="00781E30">
        <w:rPr>
          <w:lang w:eastAsia="es-MX"/>
        </w:rPr>
        <w:fldChar w:fldCharType="end"/>
      </w:r>
      <w:r w:rsidR="00781E30" w:rsidRPr="000B6629">
        <w:rPr>
          <w:rFonts w:cs="Times New Roman"/>
          <w:lang w:eastAsia="es-MX"/>
        </w:rPr>
        <w:t xml:space="preserve"> </w:t>
      </w:r>
      <w:r w:rsidR="004F7258">
        <w:rPr>
          <w:rFonts w:cs="Times New Roman"/>
          <w:lang w:eastAsia="es-MX"/>
        </w:rPr>
        <w:t>ilustra</w:t>
      </w:r>
      <w:r w:rsidRPr="000B6629">
        <w:rPr>
          <w:rFonts w:cs="Times New Roman"/>
          <w:lang w:eastAsia="es-MX"/>
        </w:rPr>
        <w:t xml:space="preserve"> el proceso de autenticación de un usuario. El usuario ingresa sus credenciales en la interfaz de usuario, que son verificadas por el sistema de autenticación contra una base de datos. Dependiendo de si las credenciales son correctas o no, el sistema </w:t>
      </w:r>
      <w:r w:rsidR="007E6051">
        <w:rPr>
          <w:rFonts w:cs="Times New Roman"/>
          <w:lang w:eastAsia="es-MX"/>
        </w:rPr>
        <w:t>toma acción,</w:t>
      </w:r>
      <w:r w:rsidRPr="000B6629">
        <w:rPr>
          <w:rFonts w:cs="Times New Roman"/>
          <w:lang w:eastAsia="es-MX"/>
        </w:rPr>
        <w:t xml:space="preserve"> resultado de autenticación exitosa o fallida, que se muestra al usuario a través de la interfaz. Este proceso asegura que solo usuarios autorizados accedan a funciones protegidas.</w:t>
      </w:r>
    </w:p>
    <w:p w14:paraId="56B43141" w14:textId="47CE8C87" w:rsidR="00C66104" w:rsidRDefault="00632D35" w:rsidP="00685637">
      <w:pPr>
        <w:pStyle w:val="Cita"/>
        <w:ind w:left="360"/>
        <w:rPr>
          <w:lang w:eastAsia="es-MX"/>
        </w:rPr>
      </w:pPr>
      <w:r>
        <w:rPr>
          <w:noProof/>
          <w:lang w:eastAsia="es-MX"/>
        </w:rPr>
        <w:drawing>
          <wp:inline distT="0" distB="0" distL="0" distR="0" wp14:anchorId="63B5A5F9" wp14:editId="27BAF656">
            <wp:extent cx="5920230" cy="3316077"/>
            <wp:effectExtent l="0" t="0" r="4445" b="0"/>
            <wp:docPr id="160520132"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132" name="Picture 16" descr="A diagram of a syste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65512" cy="3341441"/>
                    </a:xfrm>
                    <a:prstGeom prst="rect">
                      <a:avLst/>
                    </a:prstGeom>
                  </pic:spPr>
                </pic:pic>
              </a:graphicData>
            </a:graphic>
          </wp:inline>
        </w:drawing>
      </w:r>
    </w:p>
    <w:p w14:paraId="4484117E" w14:textId="49DC2BD5" w:rsidR="00137716" w:rsidRPr="003466D3" w:rsidRDefault="009F5DD2" w:rsidP="003466D3">
      <w:pPr>
        <w:pStyle w:val="Cita"/>
      </w:pPr>
      <w:bookmarkStart w:id="422" w:name="_Toc166757564"/>
      <w:bookmarkStart w:id="423" w:name="_Toc166757811"/>
      <w:bookmarkStart w:id="424" w:name="_Toc166787479"/>
      <w:bookmarkStart w:id="425" w:name="_Toc167237859"/>
      <w:r w:rsidRPr="003466D3">
        <w:t xml:space="preserve">Figura </w:t>
      </w:r>
      <w:r w:rsidR="00011A16">
        <w:fldChar w:fldCharType="begin"/>
      </w:r>
      <w:r w:rsidR="00011A16">
        <w:instrText xml:space="preserve"> SEQ figura \* ARABIC </w:instrText>
      </w:r>
      <w:r w:rsidR="00011A16">
        <w:fldChar w:fldCharType="separate"/>
      </w:r>
      <w:r w:rsidR="009B0259">
        <w:rPr>
          <w:noProof/>
        </w:rPr>
        <w:t>79</w:t>
      </w:r>
      <w:r w:rsidR="00011A16">
        <w:fldChar w:fldCharType="end"/>
      </w:r>
      <w:r w:rsidR="00216B71" w:rsidRPr="003466D3">
        <w:t>. Autenticación de usuario</w:t>
      </w:r>
      <w:r w:rsidRPr="003466D3">
        <w:br/>
        <w:t xml:space="preserve">Fuente: </w:t>
      </w:r>
      <w:r w:rsidR="00DE7CB1" w:rsidRPr="003466D3">
        <w:t>Elaboración propia</w:t>
      </w:r>
      <w:bookmarkEnd w:id="422"/>
      <w:bookmarkEnd w:id="423"/>
      <w:bookmarkEnd w:id="424"/>
      <w:bookmarkEnd w:id="425"/>
      <w:r w:rsidR="00DE7CB1" w:rsidRPr="003466D3">
        <w:t> </w:t>
      </w:r>
    </w:p>
    <w:p w14:paraId="434B798D" w14:textId="2A0A64E6" w:rsidR="00137716" w:rsidRPr="003466D3" w:rsidRDefault="00135A60" w:rsidP="003466D3">
      <w:pPr>
        <w:spacing w:after="160" w:line="259" w:lineRule="auto"/>
        <w:rPr>
          <w:rFonts w:ascii="Times New Roman" w:hAnsi="Times New Roman"/>
          <w:i/>
          <w:iCs/>
          <w:color w:val="404040" w:themeColor="text1" w:themeTint="BF"/>
        </w:rPr>
      </w:pPr>
      <w:r>
        <w:br w:type="page"/>
      </w:r>
    </w:p>
    <w:p w14:paraId="35DFFB97" w14:textId="438E0D86" w:rsidR="00137716" w:rsidRPr="003A01CE" w:rsidRDefault="00137716" w:rsidP="005B1B2F">
      <w:pPr>
        <w:pStyle w:val="Ttulo3"/>
        <w:rPr>
          <w:rStyle w:val="notion-enable-hover"/>
        </w:rPr>
      </w:pPr>
      <w:bookmarkStart w:id="426" w:name="_Toc166757450"/>
      <w:bookmarkStart w:id="427" w:name="_Toc167237717"/>
      <w:r w:rsidRPr="003A01CE">
        <w:rPr>
          <w:rStyle w:val="notion-enable-hover"/>
        </w:rPr>
        <w:lastRenderedPageBreak/>
        <w:t>Registro de Mediciones</w:t>
      </w:r>
      <w:bookmarkEnd w:id="426"/>
      <w:bookmarkEnd w:id="427"/>
    </w:p>
    <w:p w14:paraId="4A7F5584" w14:textId="6EE8B320" w:rsidR="003B3A93" w:rsidRPr="00500D62" w:rsidRDefault="00500D62" w:rsidP="003466D3">
      <w:pPr>
        <w:pStyle w:val="Texto"/>
        <w:rPr>
          <w:rFonts w:cs="Times New Roman"/>
          <w:lang w:eastAsia="es-MX"/>
        </w:rPr>
      </w:pPr>
      <w:r w:rsidRPr="00500D62">
        <w:rPr>
          <w:lang w:eastAsia="es-MX"/>
        </w:rPr>
        <w:t xml:space="preserve">El diagrama </w:t>
      </w:r>
      <w:r w:rsidR="004F7258">
        <w:rPr>
          <w:lang w:eastAsia="es-MX"/>
        </w:rPr>
        <w:t>de secuencia</w:t>
      </w:r>
      <w:r w:rsidR="00CD1DDC">
        <w:rPr>
          <w:lang w:eastAsia="es-MX"/>
        </w:rPr>
        <w:t xml:space="preserve"> de la </w:t>
      </w:r>
      <w:r w:rsidR="00CD0311">
        <w:rPr>
          <w:lang w:eastAsia="es-MX"/>
        </w:rPr>
        <w:t xml:space="preserve">figura </w:t>
      </w:r>
      <w:r w:rsidR="00CD0311" w:rsidRPr="00500D62">
        <w:rPr>
          <w:lang w:eastAsia="es-MX"/>
        </w:rPr>
        <w:t>ilustra</w:t>
      </w:r>
      <w:r w:rsidRPr="00500D62">
        <w:rPr>
          <w:lang w:eastAsia="es-MX"/>
        </w:rPr>
        <w:t xml:space="preserve"> el proceso de interacción entre un dispositivo </w:t>
      </w:r>
      <w:proofErr w:type="spellStart"/>
      <w:r w:rsidRPr="00500D62">
        <w:rPr>
          <w:lang w:eastAsia="es-MX"/>
        </w:rPr>
        <w:t>IoT</w:t>
      </w:r>
      <w:proofErr w:type="spellEnd"/>
      <w:r w:rsidRPr="00500D62">
        <w:rPr>
          <w:lang w:eastAsia="es-MX"/>
        </w:rPr>
        <w:t xml:space="preserve"> y un sistema de monitoreo con su base de datos. Inicia con el dispositivo </w:t>
      </w:r>
      <w:proofErr w:type="spellStart"/>
      <w:r w:rsidRPr="00500D62">
        <w:rPr>
          <w:lang w:eastAsia="es-MX"/>
        </w:rPr>
        <w:t>IoT</w:t>
      </w:r>
      <w:proofErr w:type="spellEnd"/>
      <w:r w:rsidRPr="00500D62">
        <w:rPr>
          <w:lang w:eastAsia="es-MX"/>
        </w:rPr>
        <w:t xml:space="preserve"> enviando datos de medición al sistema de monitoreo</w:t>
      </w:r>
      <w:r w:rsidR="001B7650">
        <w:rPr>
          <w:lang w:eastAsia="es-MX"/>
        </w:rPr>
        <w:t xml:space="preserve"> (Sistema y Azure </w:t>
      </w:r>
      <w:proofErr w:type="spellStart"/>
      <w:r w:rsidR="001B7650">
        <w:rPr>
          <w:lang w:eastAsia="es-MX"/>
        </w:rPr>
        <w:t>IoT</w:t>
      </w:r>
      <w:proofErr w:type="spellEnd"/>
      <w:r w:rsidR="00CD0311">
        <w:rPr>
          <w:lang w:eastAsia="es-MX"/>
        </w:rPr>
        <w:t>),</w:t>
      </w:r>
      <w:r w:rsidRPr="00500D62">
        <w:rPr>
          <w:lang w:eastAsia="es-MX"/>
        </w:rPr>
        <w:t xml:space="preserve"> que a su vez almacena estos datos en la base de datos, asegurando la integridad y la recepción correcta de la información enviada. Este proceso facilita la recopilación y gestión continua de datos para análisis y toma de decisiones en tiempo </w:t>
      </w:r>
      <w:r w:rsidR="002F60A0">
        <w:rPr>
          <w:rFonts w:cs="Times New Roman"/>
          <w:lang w:eastAsia="es-MX"/>
        </w:rPr>
        <w:t>casi</w:t>
      </w:r>
      <w:r w:rsidRPr="00500D62">
        <w:rPr>
          <w:rFonts w:cs="Times New Roman"/>
          <w:lang w:eastAsia="es-MX"/>
        </w:rPr>
        <w:t xml:space="preserve"> real</w:t>
      </w:r>
      <w:r w:rsidR="00713E0E">
        <w:rPr>
          <w:rFonts w:cs="Times New Roman"/>
          <w:lang w:eastAsia="es-MX"/>
        </w:rPr>
        <w:t>, véase la figura</w:t>
      </w:r>
      <w:r w:rsidR="003466D3">
        <w:rPr>
          <w:rFonts w:cs="Times New Roman"/>
          <w:lang w:eastAsia="es-MX"/>
        </w:rPr>
        <w:t xml:space="preserve"> </w:t>
      </w:r>
      <w:r w:rsidR="003466D3">
        <w:fldChar w:fldCharType="begin"/>
      </w:r>
      <w:r w:rsidR="003466D3">
        <w:instrText xml:space="preserve"> SEQ vease_la_figura \* ARABIC </w:instrText>
      </w:r>
      <w:r w:rsidR="003466D3">
        <w:fldChar w:fldCharType="separate"/>
      </w:r>
      <w:r w:rsidR="009B0259">
        <w:rPr>
          <w:noProof/>
        </w:rPr>
        <w:t>80</w:t>
      </w:r>
      <w:r w:rsidR="003466D3">
        <w:fldChar w:fldCharType="end"/>
      </w:r>
      <w:r w:rsidR="00713E0E">
        <w:rPr>
          <w:rFonts w:cs="Times New Roman"/>
          <w:lang w:eastAsia="es-MX"/>
        </w:rPr>
        <w:t>.</w:t>
      </w:r>
    </w:p>
    <w:p w14:paraId="7EBFE540" w14:textId="5F867DD6" w:rsidR="002E44C5" w:rsidRDefault="00632D35" w:rsidP="002E44C5">
      <w:pPr>
        <w:pStyle w:val="Cita"/>
        <w:ind w:left="360"/>
      </w:pPr>
      <w:r>
        <w:rPr>
          <w:noProof/>
          <w:lang w:eastAsia="es-MX"/>
        </w:rPr>
        <w:drawing>
          <wp:inline distT="0" distB="0" distL="0" distR="0" wp14:anchorId="71D9D7CA" wp14:editId="54B61C9F">
            <wp:extent cx="6030594" cy="3337088"/>
            <wp:effectExtent l="0" t="0" r="8890" b="0"/>
            <wp:docPr id="1253051598"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1598" name="Picture 18" descr="A diagram of a syste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81482" cy="3365248"/>
                    </a:xfrm>
                    <a:prstGeom prst="rect">
                      <a:avLst/>
                    </a:prstGeom>
                  </pic:spPr>
                </pic:pic>
              </a:graphicData>
            </a:graphic>
          </wp:inline>
        </w:drawing>
      </w:r>
      <w:bookmarkStart w:id="428" w:name="_Toc166757565"/>
      <w:bookmarkStart w:id="429" w:name="_Toc166757812"/>
    </w:p>
    <w:p w14:paraId="418E120F" w14:textId="173D12EA" w:rsidR="00F061FE" w:rsidRPr="00F061FE" w:rsidRDefault="00E41322" w:rsidP="003466D3">
      <w:pPr>
        <w:pStyle w:val="Cita"/>
      </w:pPr>
      <w:bookmarkStart w:id="430" w:name="_Toc166787480"/>
      <w:bookmarkStart w:id="431" w:name="_Toc167237860"/>
      <w:r>
        <w:t xml:space="preserve">Figura </w:t>
      </w:r>
      <w:r w:rsidR="00011A16">
        <w:fldChar w:fldCharType="begin"/>
      </w:r>
      <w:r w:rsidR="00011A16">
        <w:instrText xml:space="preserve"> SEQ figura \* ARABIC </w:instrText>
      </w:r>
      <w:r w:rsidR="00011A16">
        <w:fldChar w:fldCharType="separate"/>
      </w:r>
      <w:r w:rsidR="009B0259">
        <w:rPr>
          <w:noProof/>
        </w:rPr>
        <w:t>80</w:t>
      </w:r>
      <w:r w:rsidR="00011A16">
        <w:fldChar w:fldCharType="end"/>
      </w:r>
      <w:r>
        <w:t>.</w:t>
      </w:r>
      <w:r w:rsidR="00713E0E">
        <w:t xml:space="preserve"> </w:t>
      </w:r>
      <w:r w:rsidR="002E44C5" w:rsidRPr="00286A2D">
        <w:t>Registro de mediciones</w:t>
      </w:r>
      <w:r w:rsidR="002E44C5">
        <w:br/>
      </w:r>
      <w:r w:rsidR="000D49F4" w:rsidRPr="00B50126">
        <w:t xml:space="preserve">Fuente: </w:t>
      </w:r>
      <w:r w:rsidR="00DE7CB1" w:rsidRPr="006B6483">
        <w:t>Elaboración propia</w:t>
      </w:r>
      <w:bookmarkEnd w:id="428"/>
      <w:bookmarkEnd w:id="429"/>
      <w:bookmarkEnd w:id="430"/>
      <w:bookmarkEnd w:id="431"/>
      <w:r w:rsidR="00DE7CB1" w:rsidRPr="006B6483">
        <w:t> </w:t>
      </w:r>
    </w:p>
    <w:p w14:paraId="64BF91C3" w14:textId="02BC135D" w:rsidR="004A3E1A" w:rsidRPr="004A3E1A" w:rsidRDefault="00135A60" w:rsidP="00443280">
      <w:pPr>
        <w:pStyle w:val="Cita"/>
      </w:pPr>
      <w:r>
        <w:br w:type="page"/>
      </w:r>
    </w:p>
    <w:p w14:paraId="04146722" w14:textId="5F4FE5E2" w:rsidR="0085092C" w:rsidRPr="003A01CE" w:rsidRDefault="0085092C" w:rsidP="005B1B2F">
      <w:pPr>
        <w:pStyle w:val="Ttulo3"/>
        <w:rPr>
          <w:rStyle w:val="notion-enable-hover"/>
        </w:rPr>
      </w:pPr>
      <w:bookmarkStart w:id="432" w:name="_Toc166757451"/>
      <w:bookmarkStart w:id="433" w:name="_Toc167237718"/>
      <w:r w:rsidRPr="003A01CE">
        <w:rPr>
          <w:rStyle w:val="notion-enable-hover"/>
        </w:rPr>
        <w:lastRenderedPageBreak/>
        <w:t>Generación y Notificación de Alertas</w:t>
      </w:r>
      <w:bookmarkEnd w:id="432"/>
      <w:bookmarkEnd w:id="433"/>
    </w:p>
    <w:p w14:paraId="1142CE06" w14:textId="2C16A1AF" w:rsidR="00AD12A8" w:rsidRPr="00FD1F59" w:rsidRDefault="00FD1F59" w:rsidP="00CF4E30">
      <w:pPr>
        <w:pStyle w:val="Texto"/>
        <w:rPr>
          <w:rFonts w:cs="Times New Roman"/>
          <w:lang w:eastAsia="es-MX"/>
        </w:rPr>
      </w:pPr>
      <w:r w:rsidRPr="00FD1F59">
        <w:rPr>
          <w:lang w:eastAsia="es-MX"/>
        </w:rPr>
        <w:t xml:space="preserve">El diagrama </w:t>
      </w:r>
      <w:r w:rsidR="004F7258">
        <w:rPr>
          <w:rFonts w:cs="Times New Roman"/>
          <w:lang w:eastAsia="es-MX"/>
        </w:rPr>
        <w:t>de secuencia</w:t>
      </w:r>
      <w:r w:rsidR="00CD1DDC">
        <w:rPr>
          <w:rFonts w:cs="Times New Roman"/>
          <w:lang w:eastAsia="es-MX"/>
        </w:rPr>
        <w:t xml:space="preserve"> de la figura</w:t>
      </w:r>
      <w:r w:rsidR="00CF4E30">
        <w:rPr>
          <w:rFonts w:cs="Times New Roman"/>
          <w:lang w:eastAsia="es-MX"/>
        </w:rPr>
        <w:t xml:space="preserve"> </w:t>
      </w:r>
      <w:r w:rsidR="00CF4E30">
        <w:fldChar w:fldCharType="begin"/>
      </w:r>
      <w:r w:rsidR="00CF4E30">
        <w:instrText xml:space="preserve"> SEQ vease_la_figura \* ARABIC </w:instrText>
      </w:r>
      <w:r w:rsidR="00CF4E30">
        <w:fldChar w:fldCharType="separate"/>
      </w:r>
      <w:r w:rsidR="009B0259">
        <w:rPr>
          <w:noProof/>
        </w:rPr>
        <w:t>81</w:t>
      </w:r>
      <w:r w:rsidR="00CF4E30">
        <w:fldChar w:fldCharType="end"/>
      </w:r>
      <w:r w:rsidR="00CD1DDC">
        <w:rPr>
          <w:rFonts w:cs="Times New Roman"/>
          <w:lang w:eastAsia="es-MX"/>
        </w:rPr>
        <w:t xml:space="preserve"> </w:t>
      </w:r>
      <w:r w:rsidR="004F7258">
        <w:rPr>
          <w:rFonts w:cs="Times New Roman"/>
          <w:lang w:eastAsia="es-MX"/>
        </w:rPr>
        <w:t>ilustra</w:t>
      </w:r>
      <w:r w:rsidRPr="00FD1F59">
        <w:rPr>
          <w:rFonts w:cs="Times New Roman"/>
          <w:lang w:eastAsia="es-MX"/>
        </w:rPr>
        <w:t xml:space="preserve"> el flujo de procesamiento de mediciones en </w:t>
      </w:r>
      <w:r w:rsidR="002A34B5">
        <w:rPr>
          <w:rFonts w:cs="Times New Roman"/>
          <w:lang w:eastAsia="es-MX"/>
        </w:rPr>
        <w:t xml:space="preserve">el </w:t>
      </w:r>
      <w:proofErr w:type="spellStart"/>
      <w:r w:rsidR="002A34B5">
        <w:rPr>
          <w:rFonts w:cs="Times New Roman"/>
          <w:lang w:eastAsia="es-MX"/>
        </w:rPr>
        <w:t>sistea</w:t>
      </w:r>
      <w:proofErr w:type="spellEnd"/>
      <w:r w:rsidRPr="00FD1F59">
        <w:rPr>
          <w:rFonts w:cs="Times New Roman"/>
          <w:lang w:eastAsia="es-MX"/>
        </w:rPr>
        <w:t>, donde las nuevas mediciones recibidas activan una serie de interacciones con una base de datos para evaluar dichas mediciones contra reglas preestablecidas. Si se cumplen las condiciones de alerta, se genera una alerta, y el sistema es responsable de enviar esta alerta. Este proceso asegura que los usuarios reciban notificaciones oportunas sobre eventos críticos que requieran su atención, mejorando la respuesta y gestión del sistema monitorizado.</w:t>
      </w:r>
    </w:p>
    <w:p w14:paraId="15D8AB46" w14:textId="33C76356" w:rsidR="001C11D7" w:rsidRDefault="00632D35" w:rsidP="001C11D7">
      <w:pPr>
        <w:pStyle w:val="Cita"/>
        <w:ind w:left="360"/>
      </w:pPr>
      <w:r>
        <w:rPr>
          <w:noProof/>
        </w:rPr>
        <w:drawing>
          <wp:inline distT="0" distB="0" distL="0" distR="0" wp14:anchorId="0711E9EA" wp14:editId="5C771DD6">
            <wp:extent cx="5733289" cy="2743200"/>
            <wp:effectExtent l="0" t="0" r="1270" b="0"/>
            <wp:docPr id="78474072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0725" name="Picture 1" descr="A diagram of a syste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98603" cy="2822297"/>
                    </a:xfrm>
                    <a:prstGeom prst="rect">
                      <a:avLst/>
                    </a:prstGeom>
                  </pic:spPr>
                </pic:pic>
              </a:graphicData>
            </a:graphic>
          </wp:inline>
        </w:drawing>
      </w:r>
    </w:p>
    <w:p w14:paraId="5CF67F7A" w14:textId="22DBA713" w:rsidR="00153573" w:rsidRPr="00443280" w:rsidRDefault="001C11D7" w:rsidP="00443280">
      <w:pPr>
        <w:pStyle w:val="Cita"/>
      </w:pPr>
      <w:bookmarkStart w:id="434" w:name="_Toc166787481"/>
      <w:bookmarkStart w:id="435" w:name="_Toc167237861"/>
      <w:r w:rsidRPr="00443280">
        <w:t xml:space="preserve">Figura </w:t>
      </w:r>
      <w:r w:rsidR="00011A16">
        <w:fldChar w:fldCharType="begin"/>
      </w:r>
      <w:r w:rsidR="00011A16">
        <w:instrText xml:space="preserve"> SEQ figura \* ARABIC </w:instrText>
      </w:r>
      <w:r w:rsidR="00011A16">
        <w:fldChar w:fldCharType="separate"/>
      </w:r>
      <w:r w:rsidR="009B0259">
        <w:rPr>
          <w:noProof/>
        </w:rPr>
        <w:t>81</w:t>
      </w:r>
      <w:r w:rsidR="00011A16">
        <w:fldChar w:fldCharType="end"/>
      </w:r>
      <w:r w:rsidRPr="00443280">
        <w:t>. Generación y notificación de alertas</w:t>
      </w:r>
      <w:r w:rsidRPr="00443280">
        <w:br/>
        <w:t>Fuente: Elaboración propia</w:t>
      </w:r>
      <w:bookmarkEnd w:id="434"/>
      <w:bookmarkEnd w:id="435"/>
      <w:r w:rsidR="00157F1D" w:rsidRPr="00443280">
        <w:br w:type="page"/>
      </w:r>
    </w:p>
    <w:p w14:paraId="31BDDBFC" w14:textId="3982F9FB" w:rsidR="002D532D" w:rsidRDefault="002D532D" w:rsidP="00D901FE">
      <w:pPr>
        <w:pStyle w:val="Ttulo2"/>
      </w:pPr>
      <w:bookmarkStart w:id="436" w:name="_Toc166757452"/>
      <w:bookmarkStart w:id="437" w:name="_Toc167237719"/>
      <w:r>
        <w:lastRenderedPageBreak/>
        <w:t>Diagramas de actividades (UML)</w:t>
      </w:r>
      <w:bookmarkEnd w:id="436"/>
      <w:bookmarkEnd w:id="437"/>
    </w:p>
    <w:p w14:paraId="6B23D7ED" w14:textId="63BF3A19" w:rsidR="00CD1DDC" w:rsidRPr="00454A2B" w:rsidRDefault="00C91FB3" w:rsidP="00485997">
      <w:pPr>
        <w:pStyle w:val="Texto"/>
      </w:pPr>
      <w:r w:rsidRPr="00454A2B">
        <w:t>Los diagramas de actividades muestran el flujo de trabajo o las operaciones dentro del sistema, se representan</w:t>
      </w:r>
      <w:r w:rsidR="00E95AF3" w:rsidRPr="00454A2B">
        <w:t xml:space="preserve"> los pasos de forma secuencial y las decisiones que se toman en un proceso. En el proyecto, estos diagramas </w:t>
      </w:r>
      <w:r w:rsidR="00332884" w:rsidRPr="00454A2B">
        <w:t xml:space="preserve">ilustran </w:t>
      </w:r>
      <w:r w:rsidR="002C6FC2" w:rsidRPr="00454A2B">
        <w:t xml:space="preserve">procesos clave como el proceso de autenticación de usuario, </w:t>
      </w:r>
      <w:r w:rsidR="00D84588" w:rsidRPr="00454A2B">
        <w:t>monitoreo y registro de condiciones del agua, procesamiento y notificación de alertas</w:t>
      </w:r>
    </w:p>
    <w:p w14:paraId="66D5029B" w14:textId="6056BBA5" w:rsidR="008F37BC" w:rsidRPr="003A01CE" w:rsidRDefault="008F37BC" w:rsidP="005B1B2F">
      <w:pPr>
        <w:pStyle w:val="Ttulo3"/>
        <w:rPr>
          <w:rStyle w:val="notion-enable-hover"/>
        </w:rPr>
      </w:pPr>
      <w:bookmarkStart w:id="438" w:name="_Toc166757453"/>
      <w:bookmarkStart w:id="439" w:name="_Toc167237720"/>
      <w:r w:rsidRPr="003A01CE">
        <w:rPr>
          <w:rStyle w:val="notion-enable-hover"/>
        </w:rPr>
        <w:t>Proceso de Autenticación de Usuario</w:t>
      </w:r>
      <w:bookmarkEnd w:id="438"/>
      <w:bookmarkEnd w:id="439"/>
    </w:p>
    <w:p w14:paraId="4060E2DA" w14:textId="19993A86" w:rsidR="00532A2C" w:rsidRPr="00532A2C" w:rsidRDefault="00532A2C" w:rsidP="00443280">
      <w:pPr>
        <w:pStyle w:val="Texto"/>
        <w:rPr>
          <w:rFonts w:cs="Times New Roman"/>
          <w:lang w:eastAsia="es-MX"/>
        </w:rPr>
      </w:pPr>
      <w:r w:rsidRPr="00532A2C">
        <w:rPr>
          <w:lang w:eastAsia="es-MX"/>
        </w:rPr>
        <w:t>E</w:t>
      </w:r>
      <w:r w:rsidR="005C3204">
        <w:rPr>
          <w:lang w:eastAsia="es-MX"/>
        </w:rPr>
        <w:t>l diagrama de actividades</w:t>
      </w:r>
      <w:r w:rsidR="00CD1DDC">
        <w:rPr>
          <w:lang w:eastAsia="es-MX"/>
        </w:rPr>
        <w:t xml:space="preserve"> de la figura </w:t>
      </w:r>
      <w:r w:rsidR="00443280">
        <w:rPr>
          <w:lang w:eastAsia="es-MX"/>
        </w:rPr>
        <w:fldChar w:fldCharType="begin"/>
      </w:r>
      <w:r w:rsidR="00443280">
        <w:rPr>
          <w:lang w:eastAsia="es-MX"/>
        </w:rPr>
        <w:instrText xml:space="preserve"> SEQ vease_la_figura \* ARABIC </w:instrText>
      </w:r>
      <w:r w:rsidR="00443280">
        <w:rPr>
          <w:lang w:eastAsia="es-MX"/>
        </w:rPr>
        <w:fldChar w:fldCharType="separate"/>
      </w:r>
      <w:r w:rsidR="009B0259">
        <w:rPr>
          <w:noProof/>
          <w:lang w:eastAsia="es-MX"/>
        </w:rPr>
        <w:t>82</w:t>
      </w:r>
      <w:r w:rsidR="00443280">
        <w:rPr>
          <w:lang w:eastAsia="es-MX"/>
        </w:rPr>
        <w:fldChar w:fldCharType="end"/>
      </w:r>
      <w:r w:rsidR="00443280" w:rsidRPr="00532A2C">
        <w:rPr>
          <w:lang w:eastAsia="es-MX"/>
        </w:rPr>
        <w:t xml:space="preserve"> </w:t>
      </w:r>
      <w:r w:rsidRPr="00532A2C">
        <w:rPr>
          <w:lang w:eastAsia="es-MX"/>
        </w:rPr>
        <w:t>ilustra el flujo del proceso de autenticación de un usuario en un sistema. Comienza cuando el usuario ingresa sus credenciales. Luego, el sistema valida estas credenciales para determinar si son válidas. Si lo son, el usuario accede al sistema y se carga la interfaz de usuario correspondiente. Si las credenciales no son válidas, se muestra un mensaje de error al usuario, indicando que el proceso de autenticación ha fallado. Este proceso garantiza que solo los usuarios autorizados puedan acceder al sistema.</w:t>
      </w:r>
    </w:p>
    <w:p w14:paraId="30C6BC72" w14:textId="0CA15FCC" w:rsidR="008F37BC" w:rsidRDefault="00632D35" w:rsidP="00685637">
      <w:pPr>
        <w:pStyle w:val="Cita"/>
        <w:ind w:left="360"/>
      </w:pPr>
      <w:r w:rsidRPr="006B008D">
        <w:rPr>
          <w:noProof/>
        </w:rPr>
        <w:drawing>
          <wp:inline distT="0" distB="0" distL="0" distR="0" wp14:anchorId="31025C12" wp14:editId="1B3D98C2">
            <wp:extent cx="2742882" cy="3028950"/>
            <wp:effectExtent l="0" t="0" r="635" b="0"/>
            <wp:docPr id="1971478676"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78676" name="Picture 3" descr="A diagram of a syste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859798" cy="3158059"/>
                    </a:xfrm>
                    <a:prstGeom prst="rect">
                      <a:avLst/>
                    </a:prstGeom>
                  </pic:spPr>
                </pic:pic>
              </a:graphicData>
            </a:graphic>
          </wp:inline>
        </w:drawing>
      </w:r>
    </w:p>
    <w:p w14:paraId="1FAF48E2" w14:textId="5D4A08FF" w:rsidR="007B2655" w:rsidRPr="00443280" w:rsidRDefault="007B2655" w:rsidP="00443280">
      <w:pPr>
        <w:pStyle w:val="Cita"/>
      </w:pPr>
      <w:bookmarkStart w:id="440" w:name="_Toc166757567"/>
      <w:bookmarkStart w:id="441" w:name="_Toc166757814"/>
      <w:bookmarkStart w:id="442" w:name="_Toc166787482"/>
      <w:bookmarkStart w:id="443" w:name="_Toc167237862"/>
      <w:r w:rsidRPr="00443280">
        <w:t xml:space="preserve">Figura </w:t>
      </w:r>
      <w:r w:rsidR="00011A16">
        <w:fldChar w:fldCharType="begin"/>
      </w:r>
      <w:r w:rsidR="00011A16">
        <w:instrText xml:space="preserve"> SEQ figura \* ARABIC </w:instrText>
      </w:r>
      <w:r w:rsidR="00011A16">
        <w:fldChar w:fldCharType="separate"/>
      </w:r>
      <w:r w:rsidR="009B0259">
        <w:rPr>
          <w:noProof/>
        </w:rPr>
        <w:t>82</w:t>
      </w:r>
      <w:r w:rsidR="00011A16">
        <w:fldChar w:fldCharType="end"/>
      </w:r>
      <w:r w:rsidR="00E132CF" w:rsidRPr="00443280">
        <w:t>. Proceso de Autenticación de usuario</w:t>
      </w:r>
      <w:r w:rsidRPr="00443280">
        <w:br/>
        <w:t xml:space="preserve">Fuente: </w:t>
      </w:r>
      <w:r w:rsidR="00DE7CB1" w:rsidRPr="00443280">
        <w:t>Elaboración propia</w:t>
      </w:r>
      <w:bookmarkEnd w:id="440"/>
      <w:bookmarkEnd w:id="441"/>
      <w:bookmarkEnd w:id="442"/>
      <w:bookmarkEnd w:id="443"/>
      <w:r w:rsidR="00DE7CB1" w:rsidRPr="00443280">
        <w:t> </w:t>
      </w:r>
    </w:p>
    <w:p w14:paraId="7391AFE4" w14:textId="7DC212E9" w:rsidR="007B2655" w:rsidRPr="00AA659D" w:rsidRDefault="00135A60" w:rsidP="00AA659D">
      <w:pPr>
        <w:spacing w:after="160" w:line="259" w:lineRule="auto"/>
        <w:rPr>
          <w:rFonts w:ascii="Times New Roman" w:hAnsi="Times New Roman"/>
          <w:i/>
          <w:iCs/>
          <w:color w:val="404040" w:themeColor="text1" w:themeTint="BF"/>
        </w:rPr>
      </w:pPr>
      <w:r>
        <w:br w:type="page"/>
      </w:r>
    </w:p>
    <w:p w14:paraId="3EE32BD8" w14:textId="2F8D288A" w:rsidR="007B2655" w:rsidRPr="003A01CE" w:rsidRDefault="00032EA2" w:rsidP="005B1B2F">
      <w:pPr>
        <w:pStyle w:val="Ttulo3"/>
        <w:rPr>
          <w:rStyle w:val="notion-enable-hover"/>
        </w:rPr>
      </w:pPr>
      <w:bookmarkStart w:id="444" w:name="_Toc166757454"/>
      <w:bookmarkStart w:id="445" w:name="_Toc167237721"/>
      <w:r w:rsidRPr="003A01CE">
        <w:rPr>
          <w:rStyle w:val="notion-enable-hover"/>
        </w:rPr>
        <w:lastRenderedPageBreak/>
        <w:t>Monitoreo y Registro de Condiciones del Agua</w:t>
      </w:r>
      <w:bookmarkEnd w:id="444"/>
      <w:bookmarkEnd w:id="445"/>
    </w:p>
    <w:p w14:paraId="35A4E033" w14:textId="2040BE35" w:rsidR="00426145" w:rsidRPr="003A01CE" w:rsidRDefault="0096479B" w:rsidP="00AF3561">
      <w:pPr>
        <w:pStyle w:val="Texto"/>
        <w:rPr>
          <w:rFonts w:cs="Times New Roman"/>
          <w:lang w:eastAsia="es-MX"/>
        </w:rPr>
      </w:pPr>
      <w:r w:rsidRPr="003A01CE">
        <w:rPr>
          <w:lang w:eastAsia="es-MX"/>
        </w:rPr>
        <w:t>El diagrama de actividades</w:t>
      </w:r>
      <w:r w:rsidR="00D84588">
        <w:rPr>
          <w:rFonts w:cs="Times New Roman"/>
          <w:lang w:eastAsia="es-MX"/>
        </w:rPr>
        <w:t xml:space="preserve"> de la figura </w:t>
      </w:r>
      <w:r w:rsidR="00AF3561">
        <w:rPr>
          <w:lang w:eastAsia="es-MX"/>
        </w:rPr>
        <w:fldChar w:fldCharType="begin"/>
      </w:r>
      <w:r w:rsidR="00AF3561">
        <w:rPr>
          <w:lang w:eastAsia="es-MX"/>
        </w:rPr>
        <w:instrText xml:space="preserve"> SEQ vease_la_figura \* ARABIC </w:instrText>
      </w:r>
      <w:r w:rsidR="00AF3561">
        <w:rPr>
          <w:lang w:eastAsia="es-MX"/>
        </w:rPr>
        <w:fldChar w:fldCharType="separate"/>
      </w:r>
      <w:r w:rsidR="009B0259">
        <w:rPr>
          <w:noProof/>
          <w:lang w:eastAsia="es-MX"/>
        </w:rPr>
        <w:t>83</w:t>
      </w:r>
      <w:r w:rsidR="00AF3561">
        <w:rPr>
          <w:lang w:eastAsia="es-MX"/>
        </w:rPr>
        <w:fldChar w:fldCharType="end"/>
      </w:r>
      <w:r w:rsidR="00AF3561" w:rsidRPr="003A01CE">
        <w:rPr>
          <w:rFonts w:cs="Times New Roman"/>
          <w:lang w:eastAsia="es-MX"/>
        </w:rPr>
        <w:t xml:space="preserve"> </w:t>
      </w:r>
      <w:r w:rsidRPr="003A01CE">
        <w:rPr>
          <w:rFonts w:cs="Times New Roman"/>
          <w:lang w:eastAsia="es-MX"/>
        </w:rPr>
        <w:t>ilustra el ciclo de monitoreo que comienza con la iniciación del usuario y sigue con la lectura y validación de datos de sensores. Los datos validados se almacenan en la base de datos y luego el sistema espera el siguiente ciclo de medición para decidir si continua el monitoreo. Este proceso se repite hasta que el monitoreo se detiene.</w:t>
      </w:r>
    </w:p>
    <w:p w14:paraId="5592ABF2" w14:textId="57235AD1" w:rsidR="00032EA2" w:rsidRDefault="00632D35" w:rsidP="00685637">
      <w:pPr>
        <w:pStyle w:val="Cita"/>
        <w:ind w:left="360"/>
      </w:pPr>
      <w:r w:rsidRPr="006B008D">
        <w:rPr>
          <w:noProof/>
        </w:rPr>
        <w:drawing>
          <wp:inline distT="0" distB="0" distL="0" distR="0" wp14:anchorId="1B41138F" wp14:editId="0D2BC1A2">
            <wp:extent cx="3714161" cy="5712122"/>
            <wp:effectExtent l="0" t="0" r="635" b="3175"/>
            <wp:docPr id="2125052489"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2489" name="Picture 4" descr="A diagram of a data flow&#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784597" cy="5820448"/>
                    </a:xfrm>
                    <a:prstGeom prst="rect">
                      <a:avLst/>
                    </a:prstGeom>
                  </pic:spPr>
                </pic:pic>
              </a:graphicData>
            </a:graphic>
          </wp:inline>
        </w:drawing>
      </w:r>
    </w:p>
    <w:p w14:paraId="028F2632" w14:textId="76A7F4F0" w:rsidR="001C11D7" w:rsidRPr="001C11D7" w:rsidRDefault="004011F3" w:rsidP="00AF3561">
      <w:pPr>
        <w:pStyle w:val="Cita"/>
      </w:pPr>
      <w:bookmarkStart w:id="446" w:name="_Toc166787483"/>
      <w:bookmarkStart w:id="447" w:name="_Toc167237863"/>
      <w:r w:rsidRPr="00AF3561">
        <w:t xml:space="preserve">Figura </w:t>
      </w:r>
      <w:r w:rsidR="00011A16">
        <w:fldChar w:fldCharType="begin"/>
      </w:r>
      <w:r w:rsidR="00011A16">
        <w:instrText xml:space="preserve"> SEQ figura \* ARABIC </w:instrText>
      </w:r>
      <w:r w:rsidR="00011A16">
        <w:fldChar w:fldCharType="separate"/>
      </w:r>
      <w:r w:rsidR="009B0259">
        <w:rPr>
          <w:noProof/>
        </w:rPr>
        <w:t>83</w:t>
      </w:r>
      <w:r w:rsidR="00011A16">
        <w:fldChar w:fldCharType="end"/>
      </w:r>
      <w:r w:rsidRPr="00AF3561">
        <w:t>.</w:t>
      </w:r>
      <w:r w:rsidR="001C11D7" w:rsidRPr="00AF3561">
        <w:t>Monitoreo y registro de condiciones del agua</w:t>
      </w:r>
      <w:r w:rsidR="001C11D7" w:rsidRPr="00AF3561">
        <w:br/>
        <w:t>Fuente: Elaboración</w:t>
      </w:r>
      <w:r w:rsidRPr="00AF3561">
        <w:t xml:space="preserve"> propia</w:t>
      </w:r>
      <w:bookmarkEnd w:id="446"/>
      <w:bookmarkEnd w:id="447"/>
    </w:p>
    <w:p w14:paraId="32987778" w14:textId="49BB9CD5" w:rsidR="00245822" w:rsidRPr="003A01CE" w:rsidRDefault="00304BD1" w:rsidP="005B1B2F">
      <w:pPr>
        <w:pStyle w:val="Ttulo3"/>
        <w:rPr>
          <w:rStyle w:val="notion-enable-hover"/>
        </w:rPr>
      </w:pPr>
      <w:bookmarkStart w:id="448" w:name="_Toc166757455"/>
      <w:bookmarkStart w:id="449" w:name="_Toc167237722"/>
      <w:r w:rsidRPr="003A01CE">
        <w:rPr>
          <w:rStyle w:val="notion-enable-hover"/>
        </w:rPr>
        <w:lastRenderedPageBreak/>
        <w:t>Procesamiento y Notificación de Alertas</w:t>
      </w:r>
      <w:bookmarkEnd w:id="448"/>
      <w:bookmarkEnd w:id="449"/>
    </w:p>
    <w:p w14:paraId="3270AC23" w14:textId="6EBBD501" w:rsidR="008D7694" w:rsidRPr="00775353" w:rsidRDefault="00D42F03" w:rsidP="00AF3561">
      <w:pPr>
        <w:pStyle w:val="Texto"/>
        <w:rPr>
          <w:rFonts w:cs="Times New Roman"/>
          <w:lang w:eastAsia="es-MX"/>
        </w:rPr>
      </w:pPr>
      <w:r w:rsidRPr="00775353">
        <w:rPr>
          <w:lang w:eastAsia="es-MX"/>
        </w:rPr>
        <w:t>El diagrama de actividades</w:t>
      </w:r>
      <w:r w:rsidR="00D84588">
        <w:rPr>
          <w:lang w:eastAsia="es-MX"/>
        </w:rPr>
        <w:t xml:space="preserve"> de la figura </w:t>
      </w:r>
      <w:r w:rsidR="00AF3561">
        <w:rPr>
          <w:lang w:eastAsia="es-MX"/>
        </w:rPr>
        <w:fldChar w:fldCharType="begin"/>
      </w:r>
      <w:r w:rsidR="00AF3561">
        <w:rPr>
          <w:lang w:eastAsia="es-MX"/>
        </w:rPr>
        <w:instrText xml:space="preserve"> SEQ vease_la_figura \* ARABIC </w:instrText>
      </w:r>
      <w:r w:rsidR="00AF3561">
        <w:rPr>
          <w:lang w:eastAsia="es-MX"/>
        </w:rPr>
        <w:fldChar w:fldCharType="separate"/>
      </w:r>
      <w:r w:rsidR="009B0259">
        <w:rPr>
          <w:noProof/>
          <w:lang w:eastAsia="es-MX"/>
        </w:rPr>
        <w:t>84</w:t>
      </w:r>
      <w:r w:rsidR="00AF3561">
        <w:rPr>
          <w:lang w:eastAsia="es-MX"/>
        </w:rPr>
        <w:fldChar w:fldCharType="end"/>
      </w:r>
      <w:r w:rsidR="00AF3561" w:rsidRPr="00775353">
        <w:rPr>
          <w:lang w:eastAsia="es-MX"/>
        </w:rPr>
        <w:t xml:space="preserve"> </w:t>
      </w:r>
      <w:r w:rsidRPr="00775353">
        <w:rPr>
          <w:lang w:eastAsia="es-MX"/>
        </w:rPr>
        <w:t>ilustra el proceso de manejo de alertas en el sistema de monitoreo. Al recibir una nueva medición, se verifica si está fuera de rango. Si es así, se identifica el tipo de alerta, se crea un registro en la base de datos y se envían notificaciones a los usuarios relevantes. Si la medición no está fuera de rango, el sistema simplemente continúa con el monitoreo.</w:t>
      </w:r>
    </w:p>
    <w:p w14:paraId="3E6BE3C5" w14:textId="1DB54F7D" w:rsidR="00735B64" w:rsidRDefault="00632D35" w:rsidP="00685637">
      <w:pPr>
        <w:pStyle w:val="Cita"/>
        <w:ind w:left="360"/>
      </w:pPr>
      <w:r>
        <w:rPr>
          <w:noProof/>
          <w14:ligatures w14:val="standardContextual"/>
        </w:rPr>
        <w:drawing>
          <wp:inline distT="0" distB="0" distL="0" distR="0" wp14:anchorId="288D4C7C" wp14:editId="3F955F2C">
            <wp:extent cx="4028437" cy="2971800"/>
            <wp:effectExtent l="0" t="0" r="0" b="0"/>
            <wp:docPr id="469257277" name="Picture 5"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57277" name="Picture 5" descr="A diagram of a medical procedur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059168" cy="2994470"/>
                    </a:xfrm>
                    <a:prstGeom prst="rect">
                      <a:avLst/>
                    </a:prstGeom>
                  </pic:spPr>
                </pic:pic>
              </a:graphicData>
            </a:graphic>
          </wp:inline>
        </w:drawing>
      </w:r>
    </w:p>
    <w:p w14:paraId="3D0E44E3" w14:textId="304C3546" w:rsidR="008D7694" w:rsidRPr="00AF3561" w:rsidRDefault="00F0137A" w:rsidP="00AF3561">
      <w:pPr>
        <w:pStyle w:val="Cita"/>
      </w:pPr>
      <w:bookmarkStart w:id="450" w:name="_Toc166757569"/>
      <w:bookmarkStart w:id="451" w:name="_Toc166757816"/>
      <w:bookmarkStart w:id="452" w:name="_Toc166787484"/>
      <w:bookmarkStart w:id="453" w:name="_Toc167237864"/>
      <w:r w:rsidRPr="00AF3561">
        <w:t xml:space="preserve">Figura </w:t>
      </w:r>
      <w:r w:rsidR="00011A16">
        <w:fldChar w:fldCharType="begin"/>
      </w:r>
      <w:r w:rsidR="00011A16">
        <w:instrText xml:space="preserve"> SEQ figura \* ARABIC </w:instrText>
      </w:r>
      <w:r w:rsidR="00011A16">
        <w:fldChar w:fldCharType="separate"/>
      </w:r>
      <w:r w:rsidR="009B0259">
        <w:rPr>
          <w:noProof/>
        </w:rPr>
        <w:t>84</w:t>
      </w:r>
      <w:r w:rsidR="00011A16">
        <w:fldChar w:fldCharType="end"/>
      </w:r>
      <w:r w:rsidR="004A3B31" w:rsidRPr="00AF3561">
        <w:t>. Procesamiento y notificación de tareas</w:t>
      </w:r>
      <w:r w:rsidRPr="00AF3561">
        <w:br/>
        <w:t xml:space="preserve">Fuente: </w:t>
      </w:r>
      <w:r w:rsidR="00DE7CB1" w:rsidRPr="00AF3561">
        <w:t>Elaboración propia</w:t>
      </w:r>
      <w:bookmarkEnd w:id="450"/>
      <w:bookmarkEnd w:id="451"/>
      <w:bookmarkEnd w:id="452"/>
      <w:bookmarkEnd w:id="453"/>
      <w:r w:rsidR="00DE7CB1" w:rsidRPr="00AF3561">
        <w:t> </w:t>
      </w:r>
    </w:p>
    <w:p w14:paraId="4D7515D9" w14:textId="615304B7" w:rsidR="008D7694" w:rsidRPr="00AA659D" w:rsidRDefault="00135A60" w:rsidP="00AA659D">
      <w:pPr>
        <w:spacing w:after="160" w:line="259" w:lineRule="auto"/>
        <w:rPr>
          <w:rFonts w:ascii="Times New Roman" w:hAnsi="Times New Roman"/>
          <w:i/>
          <w:iCs/>
          <w:color w:val="404040" w:themeColor="text1" w:themeTint="BF"/>
        </w:rPr>
      </w:pPr>
      <w:r>
        <w:br w:type="page"/>
      </w:r>
    </w:p>
    <w:p w14:paraId="5DB3F8B1" w14:textId="117B00FC" w:rsidR="00A93CAE" w:rsidRDefault="00A93CAE" w:rsidP="00D901FE">
      <w:pPr>
        <w:pStyle w:val="Ttulo2"/>
      </w:pPr>
      <w:bookmarkStart w:id="454" w:name="_Toc166757456"/>
      <w:bookmarkStart w:id="455" w:name="_Toc167237723"/>
      <w:r>
        <w:lastRenderedPageBreak/>
        <w:t xml:space="preserve">Diagramas de estados </w:t>
      </w:r>
      <w:r w:rsidR="00D47402">
        <w:t>(UML)</w:t>
      </w:r>
      <w:bookmarkEnd w:id="454"/>
      <w:bookmarkEnd w:id="455"/>
    </w:p>
    <w:p w14:paraId="534FAB47" w14:textId="1679CAD6" w:rsidR="00FC5E46" w:rsidRDefault="00FC5E46" w:rsidP="00D46CF9">
      <w:pPr>
        <w:pStyle w:val="Texto"/>
      </w:pPr>
      <w:r>
        <w:t xml:space="preserve">Los diagramas de estados representan los diferentes estados por los que pasa un objeto en el sistema y las transiciones </w:t>
      </w:r>
      <w:r w:rsidR="002E44C5">
        <w:t>entre</w:t>
      </w:r>
      <w:r>
        <w:t xml:space="preserve"> estos estados en respuesta a ciertos eventos. En el proyecto</w:t>
      </w:r>
      <w:r w:rsidR="00764820">
        <w:t xml:space="preserve">, estos diagramas ilustran como cambian los estados de componentes como el estado de un dispositivo </w:t>
      </w:r>
      <w:proofErr w:type="spellStart"/>
      <w:r w:rsidR="00800BA2">
        <w:t>IoT</w:t>
      </w:r>
      <w:proofErr w:type="spellEnd"/>
      <w:r w:rsidR="007555AC">
        <w:t>, el estado de una alerta, sesión de un usuario, entre otros.</w:t>
      </w:r>
    </w:p>
    <w:p w14:paraId="199B13E1" w14:textId="02107D45" w:rsidR="004E3B8D" w:rsidRPr="00631615" w:rsidRDefault="004E3B8D" w:rsidP="00F62D15">
      <w:pPr>
        <w:pStyle w:val="Ttulo3"/>
      </w:pPr>
      <w:bookmarkStart w:id="456" w:name="_Toc167237724"/>
      <w:r w:rsidRPr="00631615">
        <w:t xml:space="preserve">Estado de un dispositivo </w:t>
      </w:r>
      <w:proofErr w:type="spellStart"/>
      <w:r w:rsidRPr="00631615">
        <w:t>IoT</w:t>
      </w:r>
      <w:bookmarkEnd w:id="456"/>
      <w:proofErr w:type="spellEnd"/>
    </w:p>
    <w:p w14:paraId="2E6DF4B0" w14:textId="42157238" w:rsidR="002A585A" w:rsidRPr="0078046C" w:rsidRDefault="002A585A" w:rsidP="00661602">
      <w:pPr>
        <w:pStyle w:val="Texto"/>
        <w:rPr>
          <w:rFonts w:cs="Times New Roman"/>
          <w:lang w:eastAsia="es-MX"/>
        </w:rPr>
      </w:pPr>
      <w:r w:rsidRPr="0078046C">
        <w:t>El diagrama de estados</w:t>
      </w:r>
      <w:r w:rsidR="00FC5E46" w:rsidRPr="0078046C">
        <w:t xml:space="preserve"> de la figura </w:t>
      </w:r>
      <w:r w:rsidR="00661602">
        <w:fldChar w:fldCharType="begin"/>
      </w:r>
      <w:r w:rsidR="00661602">
        <w:instrText xml:space="preserve"> SEQ vease_la_figura \* ARABIC </w:instrText>
      </w:r>
      <w:r w:rsidR="00661602">
        <w:fldChar w:fldCharType="separate"/>
      </w:r>
      <w:r w:rsidR="009B0259">
        <w:rPr>
          <w:noProof/>
        </w:rPr>
        <w:t>85</w:t>
      </w:r>
      <w:r w:rsidR="00661602">
        <w:fldChar w:fldCharType="end"/>
      </w:r>
      <w:r w:rsidR="00661602">
        <w:t xml:space="preserve"> </w:t>
      </w:r>
      <w:r w:rsidRPr="0078046C">
        <w:t xml:space="preserve">ilustra el proceso de un dispositivo </w:t>
      </w:r>
      <w:proofErr w:type="spellStart"/>
      <w:r w:rsidRPr="0078046C">
        <w:t>IoT</w:t>
      </w:r>
      <w:proofErr w:type="spellEnd"/>
      <w:r w:rsidRPr="0078046C">
        <w:t xml:space="preserve"> que puede estar en estados de "Desconectado" o "Conectado". Al estar conectado, el dispositivo puede estar enviando datos ("</w:t>
      </w:r>
      <w:proofErr w:type="spellStart"/>
      <w:r w:rsidRPr="0078046C">
        <w:t>EnviandoDatos</w:t>
      </w:r>
      <w:proofErr w:type="spellEnd"/>
      <w:r w:rsidRPr="0078046C">
        <w:t>") y puede experimentar errores que requieren correcciones. Un fallo persistente puede devolverlo al estado de desconectado.</w:t>
      </w:r>
    </w:p>
    <w:p w14:paraId="3059D2EC" w14:textId="5136C290" w:rsidR="00B52F4C" w:rsidRDefault="00632D35" w:rsidP="00685637">
      <w:pPr>
        <w:pStyle w:val="Cita"/>
        <w:ind w:left="360"/>
      </w:pPr>
      <w:r w:rsidRPr="006B008D">
        <w:rPr>
          <w:noProof/>
        </w:rPr>
        <w:drawing>
          <wp:inline distT="0" distB="0" distL="0" distR="0" wp14:anchorId="76C1D445" wp14:editId="5DDBB835">
            <wp:extent cx="3553906" cy="4254902"/>
            <wp:effectExtent l="0" t="0" r="8890" b="0"/>
            <wp:docPr id="1622868655" name="Picture 6"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8655" name="Picture 6" descr="A diagram of a proble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647248" cy="4366655"/>
                    </a:xfrm>
                    <a:prstGeom prst="rect">
                      <a:avLst/>
                    </a:prstGeom>
                  </pic:spPr>
                </pic:pic>
              </a:graphicData>
            </a:graphic>
          </wp:inline>
        </w:drawing>
      </w:r>
      <w:r w:rsidR="00661602">
        <w:tab/>
      </w:r>
    </w:p>
    <w:p w14:paraId="57B46BFC" w14:textId="1BA20233" w:rsidR="00C13DF2" w:rsidRPr="00661602" w:rsidRDefault="00402ECE" w:rsidP="00661602">
      <w:pPr>
        <w:pStyle w:val="Cita"/>
      </w:pPr>
      <w:bookmarkStart w:id="457" w:name="_Toc166757570"/>
      <w:bookmarkStart w:id="458" w:name="_Toc166757817"/>
      <w:bookmarkStart w:id="459" w:name="_Toc166787485"/>
      <w:bookmarkStart w:id="460" w:name="_Toc167237865"/>
      <w:r w:rsidRPr="00661602">
        <w:t xml:space="preserve">Figura </w:t>
      </w:r>
      <w:r w:rsidR="00011A16">
        <w:fldChar w:fldCharType="begin"/>
      </w:r>
      <w:r w:rsidR="00011A16">
        <w:instrText xml:space="preserve"> SEQ figura \* ARABIC </w:instrText>
      </w:r>
      <w:r w:rsidR="00011A16">
        <w:fldChar w:fldCharType="separate"/>
      </w:r>
      <w:r w:rsidR="009B0259">
        <w:rPr>
          <w:noProof/>
        </w:rPr>
        <w:t>85</w:t>
      </w:r>
      <w:r w:rsidR="00011A16">
        <w:fldChar w:fldCharType="end"/>
      </w:r>
      <w:r w:rsidRPr="00661602">
        <w:t xml:space="preserve">. Estado de un dispositivo de </w:t>
      </w:r>
      <w:proofErr w:type="spellStart"/>
      <w:r w:rsidRPr="00661602">
        <w:t>IoT</w:t>
      </w:r>
      <w:proofErr w:type="spellEnd"/>
      <w:r w:rsidR="00B52F4C" w:rsidRPr="00661602">
        <w:br/>
        <w:t xml:space="preserve">Fuente: </w:t>
      </w:r>
      <w:r w:rsidR="00DE7CB1" w:rsidRPr="00661602">
        <w:t>Elaboración propia</w:t>
      </w:r>
      <w:bookmarkEnd w:id="457"/>
      <w:bookmarkEnd w:id="458"/>
      <w:bookmarkEnd w:id="459"/>
      <w:bookmarkEnd w:id="460"/>
      <w:r w:rsidR="00DE7CB1" w:rsidRPr="00661602">
        <w:t> </w:t>
      </w:r>
    </w:p>
    <w:p w14:paraId="158BC3C8" w14:textId="3E4428EB" w:rsidR="00B52F4C" w:rsidRPr="00FC5E46" w:rsidRDefault="00B61C89" w:rsidP="00F62D15">
      <w:pPr>
        <w:pStyle w:val="Ttulo3"/>
        <w:rPr>
          <w:rStyle w:val="notion-enable-hover"/>
        </w:rPr>
      </w:pPr>
      <w:bookmarkStart w:id="461" w:name="_Toc166757458"/>
      <w:bookmarkStart w:id="462" w:name="_Toc167237725"/>
      <w:r w:rsidRPr="00FC5E46">
        <w:rPr>
          <w:rStyle w:val="notion-enable-hover"/>
        </w:rPr>
        <w:lastRenderedPageBreak/>
        <w:t>Estado de una Alerta</w:t>
      </w:r>
      <w:bookmarkEnd w:id="461"/>
      <w:bookmarkEnd w:id="462"/>
    </w:p>
    <w:p w14:paraId="536B0E6B" w14:textId="3EC2641C" w:rsidR="002A585A" w:rsidRPr="00775353" w:rsidRDefault="003947BC" w:rsidP="00661602">
      <w:pPr>
        <w:pStyle w:val="Texto"/>
        <w:rPr>
          <w:rFonts w:cs="Times New Roman"/>
          <w:lang w:eastAsia="es-MX"/>
        </w:rPr>
      </w:pPr>
      <w:r w:rsidRPr="00775353">
        <w:rPr>
          <w:lang w:eastAsia="es-MX"/>
        </w:rPr>
        <w:t>El diagrama de estados</w:t>
      </w:r>
      <w:r w:rsidR="007555AC">
        <w:rPr>
          <w:lang w:eastAsia="es-MX"/>
        </w:rPr>
        <w:t xml:space="preserve"> de la figura </w:t>
      </w:r>
      <w:r w:rsidR="00661602">
        <w:rPr>
          <w:lang w:eastAsia="es-MX"/>
        </w:rPr>
        <w:fldChar w:fldCharType="begin"/>
      </w:r>
      <w:r w:rsidR="00661602">
        <w:rPr>
          <w:lang w:eastAsia="es-MX"/>
        </w:rPr>
        <w:instrText xml:space="preserve"> SEQ vease_la_figura \* ARABIC </w:instrText>
      </w:r>
      <w:r w:rsidR="00661602">
        <w:rPr>
          <w:lang w:eastAsia="es-MX"/>
        </w:rPr>
        <w:fldChar w:fldCharType="separate"/>
      </w:r>
      <w:r w:rsidR="009B0259">
        <w:rPr>
          <w:noProof/>
          <w:lang w:eastAsia="es-MX"/>
        </w:rPr>
        <w:t>86</w:t>
      </w:r>
      <w:r w:rsidR="00661602">
        <w:rPr>
          <w:lang w:eastAsia="es-MX"/>
        </w:rPr>
        <w:fldChar w:fldCharType="end"/>
      </w:r>
      <w:r w:rsidR="00661602" w:rsidRPr="00775353">
        <w:rPr>
          <w:lang w:eastAsia="es-MX"/>
        </w:rPr>
        <w:t xml:space="preserve"> </w:t>
      </w:r>
      <w:r w:rsidRPr="00775353">
        <w:rPr>
          <w:lang w:eastAsia="es-MX"/>
        </w:rPr>
        <w:t>ilustra el proceso el ciclo de vida de una alerta dentro del sistema, comenzando como "Inactiva". Una vez detectada una condición específica, la alerta se activa y se envía una notificación. Tras ser revisada, la alerta puede resolverse, cambiando su estado a "Resuelta".</w:t>
      </w:r>
    </w:p>
    <w:p w14:paraId="009812E1" w14:textId="62F46813" w:rsidR="00B61C89" w:rsidRDefault="00632D35" w:rsidP="00685637">
      <w:pPr>
        <w:pStyle w:val="Cita"/>
        <w:ind w:left="360"/>
      </w:pPr>
      <w:r>
        <w:rPr>
          <w:noProof/>
          <w14:ligatures w14:val="standardContextual"/>
        </w:rPr>
        <w:drawing>
          <wp:inline distT="0" distB="0" distL="0" distR="0" wp14:anchorId="6CD61BBF" wp14:editId="3E82975E">
            <wp:extent cx="1819373" cy="5992057"/>
            <wp:effectExtent l="0" t="0" r="9525" b="8890"/>
            <wp:docPr id="80832817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8173" name="Picture 9" descr="A diagram of a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12769" cy="6299654"/>
                    </a:xfrm>
                    <a:prstGeom prst="rect">
                      <a:avLst/>
                    </a:prstGeom>
                  </pic:spPr>
                </pic:pic>
              </a:graphicData>
            </a:graphic>
          </wp:inline>
        </w:drawing>
      </w:r>
    </w:p>
    <w:p w14:paraId="3B55991D" w14:textId="29CC9407" w:rsidR="000726EF" w:rsidRPr="00661602" w:rsidRDefault="000726EF" w:rsidP="00661602">
      <w:pPr>
        <w:pStyle w:val="Cita"/>
      </w:pPr>
      <w:bookmarkStart w:id="463" w:name="_Toc166757571"/>
      <w:bookmarkStart w:id="464" w:name="_Toc166757818"/>
      <w:bookmarkStart w:id="465" w:name="_Toc166787486"/>
      <w:bookmarkStart w:id="466" w:name="_Toc167237866"/>
      <w:r w:rsidRPr="00661602">
        <w:t xml:space="preserve">Figura </w:t>
      </w:r>
      <w:r w:rsidR="00011A16">
        <w:fldChar w:fldCharType="begin"/>
      </w:r>
      <w:r w:rsidR="00011A16">
        <w:instrText xml:space="preserve"> SEQ figura \* ARABIC </w:instrText>
      </w:r>
      <w:r w:rsidR="00011A16">
        <w:fldChar w:fldCharType="separate"/>
      </w:r>
      <w:r w:rsidR="009B0259">
        <w:rPr>
          <w:noProof/>
        </w:rPr>
        <w:t>86</w:t>
      </w:r>
      <w:r w:rsidR="00011A16">
        <w:fldChar w:fldCharType="end"/>
      </w:r>
      <w:r w:rsidR="00402ECE" w:rsidRPr="00661602">
        <w:t>. Estado de una alerta</w:t>
      </w:r>
      <w:r w:rsidRPr="00661602">
        <w:br/>
        <w:t xml:space="preserve">Fuente: </w:t>
      </w:r>
      <w:r w:rsidR="00DE7CB1" w:rsidRPr="00661602">
        <w:t>Elaboración propia</w:t>
      </w:r>
      <w:bookmarkEnd w:id="463"/>
      <w:bookmarkEnd w:id="464"/>
      <w:bookmarkEnd w:id="465"/>
      <w:bookmarkEnd w:id="466"/>
      <w:r w:rsidR="00DE7CB1" w:rsidRPr="00661602">
        <w:t> </w:t>
      </w:r>
    </w:p>
    <w:p w14:paraId="74B986BB" w14:textId="72AF5B16" w:rsidR="000726EF" w:rsidRPr="00661602" w:rsidRDefault="00F62D15" w:rsidP="00661602">
      <w:pPr>
        <w:spacing w:after="160" w:line="259" w:lineRule="auto"/>
        <w:rPr>
          <w:rFonts w:ascii="Times New Roman" w:hAnsi="Times New Roman"/>
          <w:i/>
          <w:iCs/>
          <w:color w:val="404040" w:themeColor="text1" w:themeTint="BF"/>
        </w:rPr>
      </w:pPr>
      <w:r>
        <w:br w:type="page"/>
      </w:r>
    </w:p>
    <w:p w14:paraId="25E7E70B" w14:textId="49848049" w:rsidR="000726EF" w:rsidRPr="00FC5E46" w:rsidRDefault="0036011B" w:rsidP="00A85BCD">
      <w:pPr>
        <w:pStyle w:val="Ttulo3"/>
        <w:rPr>
          <w:rStyle w:val="notion-enable-hover"/>
        </w:rPr>
      </w:pPr>
      <w:bookmarkStart w:id="467" w:name="_Toc166757459"/>
      <w:bookmarkStart w:id="468" w:name="_Toc167237726"/>
      <w:r w:rsidRPr="00FC5E46">
        <w:rPr>
          <w:rStyle w:val="notion-enable-hover"/>
        </w:rPr>
        <w:lastRenderedPageBreak/>
        <w:t>Diagrama de Estado para la Sesión de Usuario</w:t>
      </w:r>
      <w:bookmarkEnd w:id="467"/>
      <w:bookmarkEnd w:id="468"/>
    </w:p>
    <w:p w14:paraId="2D2F01EC" w14:textId="130F9716" w:rsidR="003947BC" w:rsidRPr="00775353" w:rsidRDefault="00ED3800" w:rsidP="00661602">
      <w:pPr>
        <w:pStyle w:val="Texto"/>
        <w:rPr>
          <w:rFonts w:cs="Times New Roman"/>
          <w:lang w:eastAsia="es-MX"/>
        </w:rPr>
      </w:pPr>
      <w:r w:rsidRPr="00775353">
        <w:rPr>
          <w:lang w:eastAsia="es-MX"/>
        </w:rPr>
        <w:t>El diagrama de estados</w:t>
      </w:r>
      <w:r w:rsidR="007555AC">
        <w:rPr>
          <w:lang w:eastAsia="es-MX"/>
        </w:rPr>
        <w:t xml:space="preserve"> de la figura </w:t>
      </w:r>
      <w:r w:rsidR="00661602">
        <w:rPr>
          <w:lang w:eastAsia="es-MX"/>
        </w:rPr>
        <w:fldChar w:fldCharType="begin"/>
      </w:r>
      <w:r w:rsidR="00661602">
        <w:rPr>
          <w:lang w:eastAsia="es-MX"/>
        </w:rPr>
        <w:instrText xml:space="preserve"> SEQ vease_la_figura \* ARABIC </w:instrText>
      </w:r>
      <w:r w:rsidR="00661602">
        <w:rPr>
          <w:lang w:eastAsia="es-MX"/>
        </w:rPr>
        <w:fldChar w:fldCharType="separate"/>
      </w:r>
      <w:r w:rsidR="009B0259">
        <w:rPr>
          <w:noProof/>
          <w:lang w:eastAsia="es-MX"/>
        </w:rPr>
        <w:t>87</w:t>
      </w:r>
      <w:r w:rsidR="00661602">
        <w:rPr>
          <w:lang w:eastAsia="es-MX"/>
        </w:rPr>
        <w:fldChar w:fldCharType="end"/>
      </w:r>
      <w:r w:rsidR="00661602" w:rsidRPr="00775353">
        <w:rPr>
          <w:lang w:eastAsia="es-MX"/>
        </w:rPr>
        <w:t xml:space="preserve"> </w:t>
      </w:r>
      <w:r w:rsidRPr="00775353">
        <w:rPr>
          <w:lang w:eastAsia="es-MX"/>
        </w:rPr>
        <w:t xml:space="preserve">ilustra el estado de autenticación de un usuario. Un usuario no autenticado puede ingresar al sistema, y si el proceso de </w:t>
      </w:r>
      <w:proofErr w:type="spellStart"/>
      <w:r w:rsidRPr="00775353">
        <w:rPr>
          <w:lang w:eastAsia="es-MX"/>
        </w:rPr>
        <w:t>login</w:t>
      </w:r>
      <w:proofErr w:type="spellEnd"/>
      <w:r w:rsidRPr="00775353">
        <w:rPr>
          <w:lang w:eastAsia="es-MX"/>
        </w:rPr>
        <w:t xml:space="preserve"> es exitoso, el estado cambia a "Autenticado". Este estado se mantiene hasta que el usuario decide cerrar sesión, regresando al estado "No Autenticado".</w:t>
      </w:r>
    </w:p>
    <w:p w14:paraId="7D5D7B9A" w14:textId="40189584" w:rsidR="0024705F" w:rsidRDefault="00632D35" w:rsidP="00632D35">
      <w:pPr>
        <w:spacing w:after="160" w:line="259" w:lineRule="auto"/>
        <w:jc w:val="center"/>
        <w:rPr>
          <w:rStyle w:val="notion-enable-hover"/>
        </w:rPr>
      </w:pPr>
      <w:bookmarkStart w:id="469" w:name="_Toc166757572"/>
      <w:bookmarkStart w:id="470" w:name="_Toc166757819"/>
      <w:r w:rsidRPr="006B008D">
        <w:rPr>
          <w:noProof/>
        </w:rPr>
        <w:drawing>
          <wp:inline distT="0" distB="0" distL="0" distR="0" wp14:anchorId="4DFB35A9" wp14:editId="07B9511D">
            <wp:extent cx="3403076" cy="6000160"/>
            <wp:effectExtent l="0" t="0" r="6985" b="635"/>
            <wp:docPr id="892700201" name="Picture 10" descr="A diagram of a login and login log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0201" name="Picture 10" descr="A diagram of a login and login logou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47691" cy="6078824"/>
                    </a:xfrm>
                    <a:prstGeom prst="rect">
                      <a:avLst/>
                    </a:prstGeom>
                  </pic:spPr>
                </pic:pic>
              </a:graphicData>
            </a:graphic>
          </wp:inline>
        </w:drawing>
      </w:r>
    </w:p>
    <w:p w14:paraId="0E46ED94" w14:textId="2D6BEEFD" w:rsidR="00CE0205" w:rsidRPr="00CB1853" w:rsidRDefault="003E6916" w:rsidP="00CB1853">
      <w:pPr>
        <w:pStyle w:val="Cita"/>
      </w:pPr>
      <w:bookmarkStart w:id="471" w:name="_Toc166787487"/>
      <w:bookmarkStart w:id="472" w:name="_Toc167237867"/>
      <w:r w:rsidRPr="00CB1853">
        <w:t xml:space="preserve">Figura </w:t>
      </w:r>
      <w:r w:rsidR="00011A16">
        <w:fldChar w:fldCharType="begin"/>
      </w:r>
      <w:r w:rsidR="00011A16">
        <w:instrText xml:space="preserve"> SEQ figura \* ARABIC </w:instrText>
      </w:r>
      <w:r w:rsidR="00011A16">
        <w:fldChar w:fldCharType="separate"/>
      </w:r>
      <w:r w:rsidR="009B0259">
        <w:rPr>
          <w:noProof/>
        </w:rPr>
        <w:t>87</w:t>
      </w:r>
      <w:r w:rsidR="00011A16">
        <w:fldChar w:fldCharType="end"/>
      </w:r>
      <w:r w:rsidR="00402ECE" w:rsidRPr="00CB1853">
        <w:t>. Diagrama de estado para la sesión de usuario</w:t>
      </w:r>
      <w:r w:rsidRPr="00CB1853">
        <w:br/>
        <w:t xml:space="preserve">Fuente: </w:t>
      </w:r>
      <w:r w:rsidR="00DE7CB1" w:rsidRPr="00CB1853">
        <w:t>Elaboración propia</w:t>
      </w:r>
      <w:bookmarkEnd w:id="469"/>
      <w:bookmarkEnd w:id="470"/>
      <w:bookmarkEnd w:id="471"/>
      <w:bookmarkEnd w:id="472"/>
      <w:r w:rsidR="00DE7CB1" w:rsidRPr="00CB1853">
        <w:t> </w:t>
      </w:r>
      <w:r w:rsidR="00632D35" w:rsidRPr="00CB1853">
        <w:t xml:space="preserve"> </w:t>
      </w:r>
      <w:r w:rsidR="00CE0205" w:rsidRPr="00CB1853">
        <w:br w:type="page"/>
      </w:r>
    </w:p>
    <w:p w14:paraId="74CE2253" w14:textId="70E14CA9" w:rsidR="00DF4EDA" w:rsidRPr="00C655F9" w:rsidRDefault="00DF4EDA" w:rsidP="00DF4EDA">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lastRenderedPageBreak/>
        <w:t xml:space="preserve">CAPÍTULO </w:t>
      </w:r>
      <w:r>
        <w:rPr>
          <w:rFonts w:ascii="Times New Roman" w:eastAsia="Aptos" w:hAnsi="Times New Roman" w:cs="Times New Roman"/>
          <w:b/>
          <w:bCs/>
          <w:kern w:val="2"/>
          <w:sz w:val="40"/>
          <w:szCs w:val="40"/>
          <w14:ligatures w14:val="standardContextual"/>
        </w:rPr>
        <w:t>5</w:t>
      </w:r>
    </w:p>
    <w:p w14:paraId="63E09114" w14:textId="5624EC03" w:rsidR="00DF4EDA" w:rsidRPr="00DF4EDA" w:rsidRDefault="00DF4EDA" w:rsidP="00DF4EDA">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IMPLEMENTACIÓN</w:t>
      </w:r>
    </w:p>
    <w:p w14:paraId="211C753B" w14:textId="7F811929" w:rsidR="003F682F" w:rsidRDefault="003F682F" w:rsidP="00412BA5">
      <w:pPr>
        <w:pStyle w:val="Inicial"/>
      </w:pPr>
      <w:bookmarkStart w:id="473" w:name="_Toc167237727"/>
      <w:r>
        <w:t>Implementación</w:t>
      </w:r>
      <w:bookmarkEnd w:id="473"/>
    </w:p>
    <w:p w14:paraId="47CBE72C" w14:textId="31F90692" w:rsidR="00F53860" w:rsidRPr="00F53860" w:rsidRDefault="00F53860" w:rsidP="00F53860">
      <w:pPr>
        <w:pStyle w:val="Texto"/>
      </w:pPr>
      <w:r w:rsidRPr="00F53860">
        <w:t xml:space="preserve">La implementación del sistema gira en torno a los sensores que, al estar sumergidos en el </w:t>
      </w:r>
      <w:proofErr w:type="spellStart"/>
      <w:r w:rsidRPr="00F53860">
        <w:t>ajolotario</w:t>
      </w:r>
      <w:proofErr w:type="spellEnd"/>
      <w:r w:rsidRPr="00F53860">
        <w:t xml:space="preserve">, son fundamentales para evaluar la calidad del agua al medir parámetros críticos como pH, temperatura, sólidos disueltos, oxígeno disuelto y sólidos suspendidos. El </w:t>
      </w:r>
      <w:r w:rsidR="00B5544F">
        <w:t>Arduino mega</w:t>
      </w:r>
      <w:r w:rsidR="008D66EB">
        <w:t xml:space="preserve"> nos proporciona la información de monitoreo lo cual actúa </w:t>
      </w:r>
      <w:r w:rsidR="00943A72">
        <w:t xml:space="preserve">como la parte gestora </w:t>
      </w:r>
      <w:r w:rsidR="0045057E">
        <w:t>de</w:t>
      </w:r>
      <w:r w:rsidR="008F4259">
        <w:t xml:space="preserve"> los sensores</w:t>
      </w:r>
      <w:r w:rsidR="0059722B">
        <w:t xml:space="preserve"> </w:t>
      </w:r>
      <w:r w:rsidRPr="00F53860">
        <w:t xml:space="preserve">y </w:t>
      </w:r>
      <w:r w:rsidR="0059722B">
        <w:t>mandado un estado de alerta al sistema web</w:t>
      </w:r>
      <w:r w:rsidRPr="00F53860">
        <w:t>. Este módulo también está equipado para comunicarse con la plataforma de monitoreo, proporcionando actualizaciones en ti</w:t>
      </w:r>
      <w:r w:rsidR="00D83A61">
        <w:t>empo casi real.</w:t>
      </w:r>
    </w:p>
    <w:p w14:paraId="0808D464" w14:textId="57E413DC" w:rsidR="00F53860" w:rsidRDefault="00F53860" w:rsidP="00F53860">
      <w:pPr>
        <w:pStyle w:val="Texto"/>
      </w:pPr>
      <w:r w:rsidRPr="00F53860">
        <w:t>Las conexiones entre los sensores y el Módulo Central</w:t>
      </w:r>
      <w:r w:rsidR="003A7241">
        <w:t xml:space="preserve"> (Arduino)</w:t>
      </w:r>
      <w:r w:rsidRPr="00F53860">
        <w:t xml:space="preserve"> son vitales, implicando líneas de alimentación, tierra y transmisión de datos, que se deben adaptar a las entradas correspondientes, ya sean analógicas o digitales, teniendo en cuenta las especificaciones de voltaje para mantener la integridad del sistema. Por último, el software desarrollado específicamente para el Módulo Central será el encargado de leer y procesar la información sensorial, enviar los datos para su visualización en la plataforma de monitoreo y ejecutar alertas si los parámetros se desvían de los rangos establecidos, garantizando así un monitoreo constante y una respuesta eficaz para el mantenimiento de un ambiente acuático óptimo para los ajolotes.</w:t>
      </w:r>
    </w:p>
    <w:p w14:paraId="5A94020B" w14:textId="311436A9" w:rsidR="00032833" w:rsidRDefault="00032833" w:rsidP="00FF2884">
      <w:pPr>
        <w:pStyle w:val="Ttulo1"/>
      </w:pPr>
      <w:bookmarkStart w:id="474" w:name="_Toc167237728"/>
      <w:r>
        <w:t>Caso de estudio</w:t>
      </w:r>
      <w:bookmarkEnd w:id="474"/>
    </w:p>
    <w:p w14:paraId="5EDA13B5" w14:textId="6920885C" w:rsidR="00992D2A" w:rsidRDefault="003F51D5" w:rsidP="00011A16">
      <w:pPr>
        <w:pStyle w:val="Texto"/>
      </w:pPr>
      <w:r w:rsidRPr="003F51D5">
        <w:t xml:space="preserve">El caso de estudio seleccionado para la implementación y prueba del sistema en un entorno real se llevará a cabo en Sto. Domingo Manzana 001, </w:t>
      </w:r>
      <w:proofErr w:type="spellStart"/>
      <w:r w:rsidRPr="003F51D5">
        <w:t>Sta</w:t>
      </w:r>
      <w:proofErr w:type="spellEnd"/>
      <w:r w:rsidRPr="003F51D5">
        <w:t xml:space="preserve"> </w:t>
      </w:r>
      <w:proofErr w:type="spellStart"/>
      <w:r w:rsidRPr="003F51D5">
        <w:t>Maria</w:t>
      </w:r>
      <w:proofErr w:type="spellEnd"/>
      <w:r w:rsidRPr="003F51D5">
        <w:t xml:space="preserve"> </w:t>
      </w:r>
      <w:proofErr w:type="spellStart"/>
      <w:r w:rsidRPr="003F51D5">
        <w:t>Ajoloapan</w:t>
      </w:r>
      <w:proofErr w:type="spellEnd"/>
      <w:r w:rsidRPr="003F51D5">
        <w:t xml:space="preserve">, 55750 Santa María </w:t>
      </w:r>
      <w:proofErr w:type="spellStart"/>
      <w:r w:rsidRPr="003F51D5">
        <w:t>Ajoloapan</w:t>
      </w:r>
      <w:proofErr w:type="spellEnd"/>
      <w:r w:rsidRPr="003F51D5">
        <w:t>, Méx. Este lugar ha sido estratégicamente elegido debido a su relevancia y la presencia estable de ajolotes, los cuales se encuentran bajo condiciones controladas,</w:t>
      </w:r>
      <w:r w:rsidR="00992D2A">
        <w:t xml:space="preserve"> tal como se observa en las figuras </w:t>
      </w:r>
      <w:r w:rsidR="003D1615">
        <w:fldChar w:fldCharType="begin"/>
      </w:r>
      <w:r w:rsidR="003D1615">
        <w:instrText xml:space="preserve"> SEQ vease_la_figura \* ARABIC </w:instrText>
      </w:r>
      <w:r w:rsidR="003D1615">
        <w:fldChar w:fldCharType="separate"/>
      </w:r>
      <w:r w:rsidR="009B0259">
        <w:rPr>
          <w:noProof/>
        </w:rPr>
        <w:t>88</w:t>
      </w:r>
      <w:r w:rsidR="003D1615">
        <w:fldChar w:fldCharType="end"/>
      </w:r>
      <w:r w:rsidR="003D1615">
        <w:t xml:space="preserve"> y </w:t>
      </w:r>
      <w:r w:rsidR="003D1615">
        <w:fldChar w:fldCharType="begin"/>
      </w:r>
      <w:r w:rsidR="003D1615">
        <w:instrText xml:space="preserve"> SEQ vease_la_figura \* ARABIC </w:instrText>
      </w:r>
      <w:r w:rsidR="003D1615">
        <w:fldChar w:fldCharType="separate"/>
      </w:r>
      <w:r w:rsidR="009B0259">
        <w:rPr>
          <w:noProof/>
        </w:rPr>
        <w:t>89</w:t>
      </w:r>
      <w:r w:rsidR="003D1615">
        <w:fldChar w:fldCharType="end"/>
      </w:r>
      <w:r w:rsidR="00992D2A">
        <w:t>.</w:t>
      </w:r>
    </w:p>
    <w:p w14:paraId="0DBF16B0" w14:textId="73A32B4F" w:rsidR="003D1615" w:rsidRDefault="00463468" w:rsidP="00F96250">
      <w:pPr>
        <w:pStyle w:val="Cita"/>
      </w:pPr>
      <w:r w:rsidRPr="00463468">
        <w:rPr>
          <w:noProof/>
        </w:rPr>
        <w:drawing>
          <wp:inline distT="0" distB="0" distL="0" distR="0" wp14:anchorId="412C178D" wp14:editId="772EDCD9">
            <wp:extent cx="1458526" cy="2799905"/>
            <wp:effectExtent l="0" t="4128" r="4763" b="4762"/>
            <wp:docPr id="1678326017" name="Imagen 1" descr="Imagen que contiene animal, hombre, montar a caball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6017" name="Imagen 1" descr="Imagen que contiene animal, hombre, montar a caballo, gat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1215" t="12242" r="3015" b="24980"/>
                    <a:stretch/>
                  </pic:blipFill>
                  <pic:spPr bwMode="auto">
                    <a:xfrm rot="5400000" flipH="1">
                      <a:off x="0" y="0"/>
                      <a:ext cx="1515090" cy="2908490"/>
                    </a:xfrm>
                    <a:prstGeom prst="rect">
                      <a:avLst/>
                    </a:prstGeom>
                    <a:noFill/>
                    <a:ln>
                      <a:noFill/>
                    </a:ln>
                    <a:extLst>
                      <a:ext uri="{53640926-AAD7-44D8-BBD7-CCE9431645EC}">
                        <a14:shadowObscured xmlns:a14="http://schemas.microsoft.com/office/drawing/2010/main"/>
                      </a:ext>
                    </a:extLst>
                  </pic:spPr>
                </pic:pic>
              </a:graphicData>
            </a:graphic>
          </wp:inline>
        </w:drawing>
      </w:r>
    </w:p>
    <w:p w14:paraId="4C4D7023" w14:textId="1ABB1830" w:rsidR="00F96250" w:rsidRDefault="00F96250" w:rsidP="00F96250">
      <w:pPr>
        <w:pStyle w:val="Cita"/>
      </w:pPr>
      <w:bookmarkStart w:id="475" w:name="_Toc167237868"/>
      <w:r>
        <w:t xml:space="preserve">Figura </w:t>
      </w:r>
      <w:r w:rsidR="00011A16">
        <w:fldChar w:fldCharType="begin"/>
      </w:r>
      <w:r w:rsidR="00011A16">
        <w:instrText xml:space="preserve"> SEQ figura \* ARABIC </w:instrText>
      </w:r>
      <w:r w:rsidR="00011A16">
        <w:fldChar w:fldCharType="separate"/>
      </w:r>
      <w:r w:rsidR="009B0259">
        <w:rPr>
          <w:noProof/>
        </w:rPr>
        <w:t>88</w:t>
      </w:r>
      <w:r w:rsidR="00011A16">
        <w:fldChar w:fldCharType="end"/>
      </w:r>
      <w:r>
        <w:t xml:space="preserve">. Ajolote en el </w:t>
      </w:r>
      <w:proofErr w:type="spellStart"/>
      <w:r>
        <w:t>ajolotario</w:t>
      </w:r>
      <w:proofErr w:type="spellEnd"/>
      <w:r>
        <w:t xml:space="preserve"> de Santo Domingo </w:t>
      </w:r>
      <w:proofErr w:type="spellStart"/>
      <w:r>
        <w:t>Ajolopan</w:t>
      </w:r>
      <w:proofErr w:type="spellEnd"/>
      <w:r>
        <w:br/>
        <w:t>Fuente: Elaboración propia</w:t>
      </w:r>
      <w:bookmarkEnd w:id="475"/>
    </w:p>
    <w:p w14:paraId="4F7A9E48" w14:textId="66AFF9F4" w:rsidR="00011A16" w:rsidRDefault="00011A16" w:rsidP="00011A16">
      <w:r w:rsidRPr="00011A16">
        <w:rPr>
          <w:noProof/>
        </w:rPr>
        <w:lastRenderedPageBreak/>
        <w:drawing>
          <wp:inline distT="0" distB="0" distL="0" distR="0" wp14:anchorId="0814E9E6" wp14:editId="26A33BAE">
            <wp:extent cx="5943600" cy="3085465"/>
            <wp:effectExtent l="0" t="0" r="0" b="635"/>
            <wp:docPr id="1633677338" name="Imagen 1" descr="Pecera con pec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7338" name="Imagen 1" descr="Pecera con peces&#10;&#10;Descripción generada automáticamente con confianza media"/>
                    <pic:cNvPicPr/>
                  </pic:nvPicPr>
                  <pic:blipFill>
                    <a:blip r:embed="rId105"/>
                    <a:stretch>
                      <a:fillRect/>
                    </a:stretch>
                  </pic:blipFill>
                  <pic:spPr>
                    <a:xfrm>
                      <a:off x="0" y="0"/>
                      <a:ext cx="5943600" cy="3085465"/>
                    </a:xfrm>
                    <a:prstGeom prst="rect">
                      <a:avLst/>
                    </a:prstGeom>
                  </pic:spPr>
                </pic:pic>
              </a:graphicData>
            </a:graphic>
          </wp:inline>
        </w:drawing>
      </w:r>
    </w:p>
    <w:p w14:paraId="11704248" w14:textId="7230DF81" w:rsidR="00CA7949" w:rsidRPr="00CA7949" w:rsidRDefault="00011A16" w:rsidP="00CA7949">
      <w:pPr>
        <w:pStyle w:val="Descripcin"/>
      </w:pPr>
      <w:bookmarkStart w:id="476" w:name="_Toc167237869"/>
      <w:r>
        <w:t xml:space="preserve">Figura </w:t>
      </w:r>
      <w:r>
        <w:fldChar w:fldCharType="begin"/>
      </w:r>
      <w:r>
        <w:instrText xml:space="preserve"> SEQ figura \* ARABIC </w:instrText>
      </w:r>
      <w:r>
        <w:fldChar w:fldCharType="separate"/>
      </w:r>
      <w:r w:rsidR="009B0259">
        <w:rPr>
          <w:noProof/>
        </w:rPr>
        <w:t>89</w:t>
      </w:r>
      <w:r>
        <w:fldChar w:fldCharType="end"/>
      </w:r>
      <w:r>
        <w:t xml:space="preserve">. Ajolotes en Santo Domingo </w:t>
      </w:r>
      <w:proofErr w:type="spellStart"/>
      <w:r>
        <w:t>Ajolopan</w:t>
      </w:r>
      <w:proofErr w:type="spellEnd"/>
      <w:r>
        <w:br/>
        <w:t xml:space="preserve">Fuente: Elaboración </w:t>
      </w:r>
      <w:proofErr w:type="spellStart"/>
      <w:r>
        <w:t>propiax</w:t>
      </w:r>
      <w:bookmarkEnd w:id="476"/>
      <w:proofErr w:type="spellEnd"/>
    </w:p>
    <w:p w14:paraId="5A884595" w14:textId="7241A802" w:rsidR="00CA7949" w:rsidRPr="00CA7949" w:rsidRDefault="00CA7949" w:rsidP="00F6019D">
      <w:pPr>
        <w:pStyle w:val="Texto"/>
      </w:pPr>
      <w:r w:rsidRPr="00CA7949">
        <w:t xml:space="preserve">La implementación del sistema en este </w:t>
      </w:r>
      <w:proofErr w:type="spellStart"/>
      <w:r w:rsidRPr="00CA7949">
        <w:t>ajolotario</w:t>
      </w:r>
      <w:proofErr w:type="spellEnd"/>
      <w:r w:rsidRPr="00CA7949">
        <w:t xml:space="preserve"> permitirá evaluar su desempeño en un hábitat natural y controlado, dedicado a la conservación de los ajolotes. Este enfoque práctico es crucial para garantizar que el sistema de monitoreo sea completamente no intrusivo y compatible con el delicado equilibrio del ecosistema de los ajolotes. La importancia de este sitio radica en su compromiso con la conservación ex-situ de especies de género Ambystoma, proporcionando un ambiente ideal para realizar pruebas rigurosas y obtener datos fiables sobre la eficacia del sistema.</w:t>
      </w:r>
    </w:p>
    <w:p w14:paraId="5B54393B" w14:textId="5FCD3D3F" w:rsidR="00CA7949" w:rsidRPr="00CA7949" w:rsidRDefault="00CA7949" w:rsidP="00CA7949">
      <w:pPr>
        <w:pStyle w:val="Texto"/>
      </w:pPr>
      <w:r w:rsidRPr="00CA7949">
        <w:t>Al realizar las pruebas en este ambiente específico, se busca confirmar que el sistema no perturba las actividades normales de los ajolotes y que su bienestar y condiciones de vida no se ven afectadas adversamente. El monitoreo de parámetros fisicoquímicos del agua, como el pH, la temperatura, el oxígeno disuelto, los sólidos suspendidos totales y los sólidos disueltos totales, es esencial para mantener un ambiente saludable para los ajolotes. La integración de sensores avanzados y la tecnología de Internet de las Cosas (</w:t>
      </w:r>
      <w:proofErr w:type="spellStart"/>
      <w:r w:rsidRPr="00CA7949">
        <w:t>IoT</w:t>
      </w:r>
      <w:proofErr w:type="spellEnd"/>
      <w:r w:rsidRPr="00CA7949">
        <w:t>) permitirá una vigilancia continua y precisa de estos parámetros, asegurando una respuesta inmediata ante cualquier desviación de los niveles óptimos</w:t>
      </w:r>
      <w:r>
        <w:t>.</w:t>
      </w:r>
    </w:p>
    <w:p w14:paraId="13DEE3D4" w14:textId="4C98DB8D" w:rsidR="00CA7949" w:rsidRPr="00CA7949" w:rsidRDefault="00CA7949" w:rsidP="00CA7949">
      <w:pPr>
        <w:pStyle w:val="Texto"/>
      </w:pPr>
      <w:r w:rsidRPr="00CA7949">
        <w:t xml:space="preserve">Este enfoque también facilita la creación de una base de datos histórica, la cual es fundamental para el análisis a largo plazo y la mejora continua de las prácticas de conservación. La implementación de una aplicación web permitirá a los cuidadores y especialistas acceder a los datos en tiempo casi real, </w:t>
      </w:r>
      <w:r w:rsidRPr="00CA7949">
        <w:lastRenderedPageBreak/>
        <w:t>proporcionando una herramienta valiosa para la toma de decisiones informadas y la intervención rápida en caso de emergencia.</w:t>
      </w:r>
    </w:p>
    <w:p w14:paraId="2F3F9B91" w14:textId="68D70585" w:rsidR="00CA7949" w:rsidRPr="00CA7949" w:rsidRDefault="00CA7949" w:rsidP="00CA7949">
      <w:pPr>
        <w:pStyle w:val="Texto"/>
      </w:pPr>
      <w:r w:rsidRPr="00CA7949">
        <w:t xml:space="preserve">La elección de Sto. Domingo Manzana 001, </w:t>
      </w:r>
      <w:proofErr w:type="spellStart"/>
      <w:r w:rsidRPr="00CA7949">
        <w:t>Sta</w:t>
      </w:r>
      <w:proofErr w:type="spellEnd"/>
      <w:r w:rsidRPr="00CA7949">
        <w:t xml:space="preserve"> </w:t>
      </w:r>
      <w:proofErr w:type="spellStart"/>
      <w:r w:rsidRPr="00CA7949">
        <w:t>Maria</w:t>
      </w:r>
      <w:proofErr w:type="spellEnd"/>
      <w:r w:rsidRPr="00CA7949">
        <w:t xml:space="preserve"> </w:t>
      </w:r>
      <w:proofErr w:type="spellStart"/>
      <w:r w:rsidRPr="00CA7949">
        <w:t>Ajoloapan</w:t>
      </w:r>
      <w:proofErr w:type="spellEnd"/>
      <w:r w:rsidRPr="00CA7949">
        <w:t xml:space="preserve">, 55750 Santa María </w:t>
      </w:r>
      <w:proofErr w:type="spellStart"/>
      <w:r w:rsidRPr="00CA7949">
        <w:t>Ajoloapan</w:t>
      </w:r>
      <w:proofErr w:type="spellEnd"/>
      <w:r w:rsidRPr="00CA7949">
        <w:t>, Méx., no solo valida la funcionalidad técnica del sistema, sino que también reafirma el compromiso del equipo de investigación con la preservación ambiental y el bienestar de las especies en peligro de extinción. Este caso de estudio demostrará cómo la tecnología moderna puede ser utilizada para proteger y conservar una especie tan valiosa y vulnerable como los ajolotes, asegurando su supervivencia y bienestar a largo plazo.</w:t>
      </w:r>
    </w:p>
    <w:p w14:paraId="251B623B" w14:textId="77777777" w:rsidR="00F96250" w:rsidRPr="00F96250" w:rsidRDefault="00F96250" w:rsidP="00F96250"/>
    <w:p w14:paraId="74F00D8E" w14:textId="2E42E93A" w:rsidR="0088076D" w:rsidRDefault="0088076D" w:rsidP="00FF2884">
      <w:pPr>
        <w:pStyle w:val="Ttulo1"/>
      </w:pPr>
      <w:bookmarkStart w:id="477" w:name="_Toc167237729"/>
      <w:r>
        <w:t>Desarrollo</w:t>
      </w:r>
      <w:r w:rsidR="00E809D0">
        <w:t xml:space="preserve"> del hardware</w:t>
      </w:r>
      <w:bookmarkEnd w:id="477"/>
    </w:p>
    <w:p w14:paraId="5E9E92F0" w14:textId="2EBC66AB" w:rsidR="001B48D3" w:rsidRDefault="00C46C31" w:rsidP="001B48D3">
      <w:pPr>
        <w:pStyle w:val="Texto"/>
      </w:pPr>
      <w:r>
        <w:t>Una</w:t>
      </w:r>
      <w:r w:rsidR="00116235">
        <w:t xml:space="preserve"> vez que</w:t>
      </w:r>
      <w:r>
        <w:t xml:space="preserve"> </w:t>
      </w:r>
      <w:r w:rsidR="00CB17F9">
        <w:t>se han</w:t>
      </w:r>
      <w:r>
        <w:t xml:space="preserve"> obtenido los </w:t>
      </w:r>
      <w:r w:rsidR="00116235">
        <w:t>sensores,</w:t>
      </w:r>
      <w:r>
        <w:t xml:space="preserve"> así como la placa de desarrollo Arduino mega y el microcontrolador ESP8266 en el chip del ESP-</w:t>
      </w:r>
      <w:r w:rsidR="00D47836">
        <w:t xml:space="preserve">01 </w:t>
      </w:r>
      <w:r w:rsidR="001E32B4">
        <w:t xml:space="preserve">se </w:t>
      </w:r>
      <w:r w:rsidR="00CB17F9">
        <w:t>inicia</w:t>
      </w:r>
      <w:r w:rsidR="00D47836">
        <w:t xml:space="preserve"> con las pruebas e integraciones necesarias, por lo que </w:t>
      </w:r>
      <w:r w:rsidR="001F43ED">
        <w:t>lo primero que se realizará son las</w:t>
      </w:r>
      <w:r w:rsidR="00D47836">
        <w:t xml:space="preserve"> pruebas unitarias </w:t>
      </w:r>
      <w:r w:rsidR="001E32B4">
        <w:t>por cada e</w:t>
      </w:r>
      <w:r w:rsidR="00F43409">
        <w:t xml:space="preserve">lemento que hemos mencionado anteriormente, esto nos permite conocer </w:t>
      </w:r>
      <w:r w:rsidR="005203E9">
        <w:t xml:space="preserve">que cada elemento al obtenerlo </w:t>
      </w:r>
      <w:r w:rsidR="001B48D3">
        <w:t>es funcional según lo necesario.</w:t>
      </w:r>
    </w:p>
    <w:p w14:paraId="3CCCC863" w14:textId="77777777" w:rsidR="00267736" w:rsidRDefault="00267736" w:rsidP="00536AAF">
      <w:pPr>
        <w:pStyle w:val="Ttulo2"/>
      </w:pPr>
      <w:bookmarkStart w:id="478" w:name="_Toc167237730"/>
      <w:r>
        <w:t>Pruebas unitarias</w:t>
      </w:r>
      <w:bookmarkEnd w:id="478"/>
      <w:r w:rsidRPr="00B6419F">
        <w:t xml:space="preserve"> </w:t>
      </w:r>
    </w:p>
    <w:p w14:paraId="173054A9" w14:textId="77F0C140" w:rsidR="00267736" w:rsidRDefault="00267736" w:rsidP="00267736">
      <w:pPr>
        <w:pStyle w:val="Texto"/>
        <w:rPr>
          <w:lang w:eastAsia="es-MX"/>
        </w:rPr>
      </w:pPr>
      <w:r>
        <w:rPr>
          <w:lang w:eastAsia="es-MX"/>
        </w:rPr>
        <w:t xml:space="preserve">Las pruebas unitarias son una parte vital dentro del desarrollo </w:t>
      </w:r>
      <w:r w:rsidR="001B48D3">
        <w:rPr>
          <w:lang w:eastAsia="es-MX"/>
        </w:rPr>
        <w:t xml:space="preserve">del hardware </w:t>
      </w:r>
      <w:r>
        <w:rPr>
          <w:lang w:eastAsia="es-MX"/>
        </w:rPr>
        <w:t xml:space="preserve">ya que dentro del mismo </w:t>
      </w:r>
      <w:r w:rsidR="001F43ED">
        <w:rPr>
          <w:lang w:eastAsia="es-MX"/>
        </w:rPr>
        <w:t>se estará</w:t>
      </w:r>
      <w:r>
        <w:rPr>
          <w:lang w:eastAsia="es-MX"/>
        </w:rPr>
        <w:t xml:space="preserve"> verificando que el comportamiento y uso de </w:t>
      </w:r>
      <w:r w:rsidR="001B48D3">
        <w:rPr>
          <w:lang w:eastAsia="es-MX"/>
        </w:rPr>
        <w:t>cada elemento</w:t>
      </w:r>
      <w:r>
        <w:rPr>
          <w:lang w:eastAsia="es-MX"/>
        </w:rPr>
        <w:t xml:space="preserve"> es el correcto, así como el esperado al ser manipulados por nosotros, dentro de este apartado veremos los resultados obtenidos al realizar estas pruebas y los códigos podrán ser vistos en los anexos de nuestro documento.</w:t>
      </w:r>
    </w:p>
    <w:p w14:paraId="72A2214F" w14:textId="3880FA51" w:rsidR="00E32469" w:rsidRDefault="00E32469" w:rsidP="00FA61D6">
      <w:pPr>
        <w:pStyle w:val="Ttulo3"/>
      </w:pPr>
      <w:bookmarkStart w:id="479" w:name="_Toc167237731"/>
      <w:r>
        <w:t>Arduino Mega</w:t>
      </w:r>
      <w:bookmarkEnd w:id="479"/>
    </w:p>
    <w:p w14:paraId="0E1B617A" w14:textId="0CE32920" w:rsidR="000F16E4" w:rsidRDefault="000F16E4" w:rsidP="000F16E4">
      <w:pPr>
        <w:pStyle w:val="Texto"/>
        <w:rPr>
          <w:lang w:eastAsia="es-MX"/>
        </w:rPr>
      </w:pPr>
      <w:r>
        <w:rPr>
          <w:lang w:eastAsia="es-MX"/>
        </w:rPr>
        <w:t xml:space="preserve">Para la prueba unitaria de que nuestro </w:t>
      </w:r>
      <w:r w:rsidR="007B14B1">
        <w:rPr>
          <w:lang w:eastAsia="es-MX"/>
        </w:rPr>
        <w:t xml:space="preserve">Arduino se </w:t>
      </w:r>
      <w:r w:rsidR="00CB17F9">
        <w:rPr>
          <w:lang w:eastAsia="es-MX"/>
        </w:rPr>
        <w:t>implementa</w:t>
      </w:r>
      <w:r w:rsidR="007B14B1">
        <w:rPr>
          <w:lang w:eastAsia="es-MX"/>
        </w:rPr>
        <w:t xml:space="preserve"> un código donde podemos observar que los leds </w:t>
      </w:r>
      <w:r w:rsidR="00150FB2">
        <w:rPr>
          <w:lang w:eastAsia="es-MX"/>
        </w:rPr>
        <w:t>integrados a la placa de desarrollo de propósito general funcionan de manera adecuada así como sería parte del puerto PWM, como es de alta importancia que el Arduino se pueda conectar y comunicar</w:t>
      </w:r>
      <w:r w:rsidR="00F70113">
        <w:rPr>
          <w:lang w:eastAsia="es-MX"/>
        </w:rPr>
        <w:t xml:space="preserve">, </w:t>
      </w:r>
      <w:r w:rsidR="00150FB2">
        <w:rPr>
          <w:lang w:eastAsia="es-MX"/>
        </w:rPr>
        <w:t>por lo menos para estas pruebas</w:t>
      </w:r>
      <w:r w:rsidR="00F70113">
        <w:rPr>
          <w:lang w:eastAsia="es-MX"/>
        </w:rPr>
        <w:t>, con el monitor serial del IDE se implementara en el código que se pueda hacer un</w:t>
      </w:r>
      <w:r w:rsidR="00BD7ADC">
        <w:rPr>
          <w:lang w:eastAsia="es-MX"/>
        </w:rPr>
        <w:t xml:space="preserve"> parpadeo para el LED interno del Arduino de duración de un segundo, lo mismo para el LED externo que </w:t>
      </w:r>
      <w:r w:rsidR="002262E1">
        <w:rPr>
          <w:lang w:eastAsia="es-MX"/>
        </w:rPr>
        <w:t>se usa</w:t>
      </w:r>
      <w:r w:rsidR="00BD7ADC">
        <w:rPr>
          <w:lang w:eastAsia="es-MX"/>
        </w:rPr>
        <w:t xml:space="preserve"> para conocer que funciona el puerto, el puerto y pin donde estará el LED externo será el puerto de PWM y el pin número </w:t>
      </w:r>
      <w:r w:rsidR="00EA5E66">
        <w:rPr>
          <w:lang w:eastAsia="es-MX"/>
        </w:rPr>
        <w:t xml:space="preserve">12, esto no tiene un ser especifico de ser ya que podemos hacer que sea del puerto digital de igual manera y por ende cualquier otro pin, </w:t>
      </w:r>
      <w:r w:rsidR="005F4DA9">
        <w:rPr>
          <w:lang w:eastAsia="es-MX"/>
        </w:rPr>
        <w:t xml:space="preserve">finalmente, para conocer que la </w:t>
      </w:r>
      <w:r w:rsidR="005F4DA9">
        <w:rPr>
          <w:lang w:eastAsia="es-MX"/>
        </w:rPr>
        <w:lastRenderedPageBreak/>
        <w:t>comunicación con el Arduino IDE es ideal haremos que el Arduino genere un pequeño conteo el cuál se puede ver dentro del monitor serial</w:t>
      </w:r>
      <w:r w:rsidR="007B2FE3">
        <w:rPr>
          <w:lang w:eastAsia="es-MX"/>
        </w:rPr>
        <w:t>.</w:t>
      </w:r>
      <w:r w:rsidR="00157C2D">
        <w:rPr>
          <w:lang w:eastAsia="es-MX"/>
        </w:rPr>
        <w:t xml:space="preserve"> El código para esta prueba se puede ver dentro de los anexos </w:t>
      </w:r>
    </w:p>
    <w:p w14:paraId="62FC7E06" w14:textId="07D7B5C8" w:rsidR="007B2FE3" w:rsidRDefault="007B2FE3" w:rsidP="00F86B64">
      <w:pPr>
        <w:pStyle w:val="Texto"/>
        <w:rPr>
          <w:lang w:eastAsia="es-MX"/>
        </w:rPr>
      </w:pPr>
      <w:r>
        <w:rPr>
          <w:lang w:eastAsia="es-MX"/>
        </w:rPr>
        <w:t>Dentro de la figura</w:t>
      </w:r>
      <w:r w:rsidR="002D7501">
        <w:t xml:space="preserve"> </w:t>
      </w:r>
      <w:r w:rsidR="0097438F">
        <w:rPr>
          <w:lang w:eastAsia="es-MX"/>
        </w:rPr>
        <w:fldChar w:fldCharType="begin"/>
      </w:r>
      <w:r w:rsidR="0097438F">
        <w:rPr>
          <w:lang w:eastAsia="es-MX"/>
        </w:rPr>
        <w:instrText xml:space="preserve"> SEQ vease_la_figura \* ARABIC </w:instrText>
      </w:r>
      <w:r w:rsidR="0097438F">
        <w:rPr>
          <w:lang w:eastAsia="es-MX"/>
        </w:rPr>
        <w:fldChar w:fldCharType="separate"/>
      </w:r>
      <w:r w:rsidR="009B0259">
        <w:rPr>
          <w:noProof/>
          <w:lang w:eastAsia="es-MX"/>
        </w:rPr>
        <w:t>90</w:t>
      </w:r>
      <w:r w:rsidR="0097438F">
        <w:rPr>
          <w:lang w:eastAsia="es-MX"/>
        </w:rPr>
        <w:fldChar w:fldCharType="end"/>
      </w:r>
      <w:r w:rsidR="0097438F">
        <w:rPr>
          <w:lang w:eastAsia="es-MX"/>
        </w:rPr>
        <w:t xml:space="preserve"> </w:t>
      </w:r>
      <w:r w:rsidR="00B72949">
        <w:rPr>
          <w:lang w:eastAsia="es-MX"/>
        </w:rPr>
        <w:t>se</w:t>
      </w:r>
      <w:r>
        <w:rPr>
          <w:lang w:eastAsia="es-MX"/>
        </w:rPr>
        <w:t xml:space="preserve"> </w:t>
      </w:r>
      <w:r w:rsidR="00B72949">
        <w:rPr>
          <w:lang w:eastAsia="es-MX"/>
        </w:rPr>
        <w:t>observa</w:t>
      </w:r>
      <w:r>
        <w:rPr>
          <w:lang w:eastAsia="es-MX"/>
        </w:rPr>
        <w:t xml:space="preserve"> el diagrama esquemático </w:t>
      </w:r>
      <w:r w:rsidR="00E22021">
        <w:rPr>
          <w:lang w:eastAsia="es-MX"/>
        </w:rPr>
        <w:t xml:space="preserve">para esta prueba unitaria, donde la única </w:t>
      </w:r>
      <w:r w:rsidR="00B72949">
        <w:rPr>
          <w:lang w:eastAsia="es-MX"/>
        </w:rPr>
        <w:t xml:space="preserve">conexión física utilizada es para el LED externo </w:t>
      </w:r>
    </w:p>
    <w:p w14:paraId="06875698" w14:textId="59A24165" w:rsidR="009C74B6" w:rsidRDefault="009C74B6" w:rsidP="000F16E4">
      <w:pPr>
        <w:pStyle w:val="Texto"/>
        <w:rPr>
          <w:lang w:eastAsia="es-MX"/>
        </w:rPr>
      </w:pPr>
      <w:r w:rsidRPr="009C74B6">
        <w:rPr>
          <w:noProof/>
          <w:lang w:eastAsia="es-MX"/>
        </w:rPr>
        <w:drawing>
          <wp:inline distT="0" distB="0" distL="0" distR="0" wp14:anchorId="40B3A7D8" wp14:editId="21BEC1E1">
            <wp:extent cx="5943600" cy="2989580"/>
            <wp:effectExtent l="0" t="0" r="0" b="1270"/>
            <wp:docPr id="2126115299"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5299" name="Imagen 1" descr="Imagen de la pantalla de un computador&#10;&#10;Descripción generada automáticamente con confianza baja"/>
                    <pic:cNvPicPr/>
                  </pic:nvPicPr>
                  <pic:blipFill>
                    <a:blip r:embed="rId106"/>
                    <a:stretch>
                      <a:fillRect/>
                    </a:stretch>
                  </pic:blipFill>
                  <pic:spPr>
                    <a:xfrm>
                      <a:off x="0" y="0"/>
                      <a:ext cx="5943600" cy="2989580"/>
                    </a:xfrm>
                    <a:prstGeom prst="rect">
                      <a:avLst/>
                    </a:prstGeom>
                  </pic:spPr>
                </pic:pic>
              </a:graphicData>
            </a:graphic>
          </wp:inline>
        </w:drawing>
      </w:r>
    </w:p>
    <w:p w14:paraId="32377583" w14:textId="7B67ECBF" w:rsidR="001F358F" w:rsidRDefault="007B2FE3" w:rsidP="00F51B8E">
      <w:pPr>
        <w:pStyle w:val="Cita"/>
      </w:pPr>
      <w:bookmarkStart w:id="480" w:name="_Toc166757576"/>
      <w:bookmarkStart w:id="481" w:name="_Toc166787488"/>
      <w:bookmarkStart w:id="482" w:name="_Toc167237870"/>
      <w:r>
        <w:t xml:space="preserve">Figura </w:t>
      </w:r>
      <w:r w:rsidR="00011A16">
        <w:fldChar w:fldCharType="begin"/>
      </w:r>
      <w:r w:rsidR="00011A16">
        <w:instrText xml:space="preserve"> SEQ figura \* ARABIC </w:instrText>
      </w:r>
      <w:r w:rsidR="00011A16">
        <w:fldChar w:fldCharType="separate"/>
      </w:r>
      <w:r w:rsidR="009B0259">
        <w:rPr>
          <w:noProof/>
        </w:rPr>
        <w:t>90</w:t>
      </w:r>
      <w:r w:rsidR="00011A16">
        <w:fldChar w:fldCharType="end"/>
      </w:r>
      <w:r>
        <w:t>. Esquemático prueba unitaria Arduino mega</w:t>
      </w:r>
      <w:r>
        <w:br/>
        <w:t>Fuente: Elaboración propia.</w:t>
      </w:r>
      <w:bookmarkEnd w:id="480"/>
      <w:bookmarkEnd w:id="481"/>
      <w:bookmarkEnd w:id="482"/>
    </w:p>
    <w:p w14:paraId="4E339563" w14:textId="67F0168F" w:rsidR="007B2FE3" w:rsidRPr="001F358F" w:rsidRDefault="001F358F" w:rsidP="001F358F">
      <w:pPr>
        <w:spacing w:after="160" w:line="259" w:lineRule="auto"/>
        <w:rPr>
          <w:rFonts w:ascii="Times New Roman" w:hAnsi="Times New Roman"/>
          <w:i/>
          <w:iCs/>
          <w:szCs w:val="18"/>
        </w:rPr>
      </w:pPr>
      <w:r>
        <w:br w:type="page"/>
      </w:r>
    </w:p>
    <w:p w14:paraId="54D67B7A" w14:textId="6D2A5FFA" w:rsidR="001F358F" w:rsidRDefault="00192C04" w:rsidP="00B36751">
      <w:pPr>
        <w:pStyle w:val="Texto"/>
      </w:pPr>
      <w:r>
        <w:lastRenderedPageBreak/>
        <w:t xml:space="preserve">Una vez </w:t>
      </w:r>
      <w:r w:rsidR="008E68C0">
        <w:t>implementado</w:t>
      </w:r>
      <w:r>
        <w:t xml:space="preserve"> el código y </w:t>
      </w:r>
      <w:r w:rsidR="002B0288">
        <w:t xml:space="preserve">el Arduino programado se </w:t>
      </w:r>
      <w:r w:rsidR="00BA2B61">
        <w:t>puede observar</w:t>
      </w:r>
      <w:r w:rsidR="002B0288">
        <w:t xml:space="preserve"> el </w:t>
      </w:r>
      <w:r w:rsidR="00083740">
        <w:t xml:space="preserve">comportamiento </w:t>
      </w:r>
      <w:r w:rsidR="005C3BE2">
        <w:t>de este</w:t>
      </w:r>
      <w:r w:rsidR="00083740">
        <w:t xml:space="preserve"> para verificar que su funcionamiento sea el correcto, dentro del Arduino IDE se observa el monitor serial que siga el conteo de manera correcta y de manera física que los </w:t>
      </w:r>
      <w:proofErr w:type="spellStart"/>
      <w:r w:rsidR="00001592">
        <w:t>LED’s</w:t>
      </w:r>
      <w:proofErr w:type="spellEnd"/>
      <w:r w:rsidR="00001592">
        <w:t xml:space="preserve"> hagan un parpadeo continuo de un segundo de duración, esto se observa dentro de las figuras</w:t>
      </w:r>
      <w:r w:rsidR="00B36751">
        <w:t xml:space="preserve"> </w:t>
      </w:r>
      <w:r w:rsidR="00B36751">
        <w:fldChar w:fldCharType="begin"/>
      </w:r>
      <w:r w:rsidR="00B36751">
        <w:instrText xml:space="preserve"> SEQ vease_la_figura \* ARABIC </w:instrText>
      </w:r>
      <w:r w:rsidR="00B36751">
        <w:fldChar w:fldCharType="separate"/>
      </w:r>
      <w:r w:rsidR="009B0259">
        <w:rPr>
          <w:noProof/>
        </w:rPr>
        <w:t>91</w:t>
      </w:r>
      <w:r w:rsidR="00B36751">
        <w:fldChar w:fldCharType="end"/>
      </w:r>
      <w:r w:rsidR="00B42AD1">
        <w:t>,</w:t>
      </w:r>
      <w:r w:rsidR="00001592">
        <w:t xml:space="preserve"> </w:t>
      </w:r>
      <w:r w:rsidR="00B36751">
        <w:fldChar w:fldCharType="begin"/>
      </w:r>
      <w:r w:rsidR="00B36751">
        <w:instrText xml:space="preserve"> SEQ vease_la_figura \* ARABIC </w:instrText>
      </w:r>
      <w:r w:rsidR="00B36751">
        <w:fldChar w:fldCharType="separate"/>
      </w:r>
      <w:r w:rsidR="009B0259">
        <w:rPr>
          <w:noProof/>
        </w:rPr>
        <w:t>92</w:t>
      </w:r>
      <w:r w:rsidR="00B36751">
        <w:fldChar w:fldCharType="end"/>
      </w:r>
      <w:r w:rsidR="00B36751">
        <w:t xml:space="preserve"> </w:t>
      </w:r>
      <w:r w:rsidR="00B42AD1">
        <w:t>y</w:t>
      </w:r>
      <w:r w:rsidR="00B36751">
        <w:t xml:space="preserve"> </w:t>
      </w:r>
      <w:r w:rsidR="00B36751">
        <w:fldChar w:fldCharType="begin"/>
      </w:r>
      <w:r w:rsidR="00B36751">
        <w:instrText xml:space="preserve"> SEQ vease_la_figura \* ARABIC </w:instrText>
      </w:r>
      <w:r w:rsidR="00B36751">
        <w:fldChar w:fldCharType="separate"/>
      </w:r>
      <w:r w:rsidR="009B0259">
        <w:rPr>
          <w:noProof/>
        </w:rPr>
        <w:t>93</w:t>
      </w:r>
      <w:r w:rsidR="00B36751">
        <w:fldChar w:fldCharType="end"/>
      </w:r>
      <w:r w:rsidR="00001592">
        <w:t>.</w:t>
      </w:r>
    </w:p>
    <w:p w14:paraId="3A5D7277" w14:textId="77777777" w:rsidR="005C3BE2" w:rsidRDefault="00231DE5" w:rsidP="00685637">
      <w:pPr>
        <w:pStyle w:val="Cita"/>
      </w:pPr>
      <w:bookmarkStart w:id="483" w:name="_Toc166757577"/>
      <w:r w:rsidRPr="00231DE5">
        <w:rPr>
          <w:noProof/>
        </w:rPr>
        <w:drawing>
          <wp:inline distT="0" distB="0" distL="0" distR="0" wp14:anchorId="0B0B0253" wp14:editId="4D5DA99A">
            <wp:extent cx="6032545" cy="3186546"/>
            <wp:effectExtent l="0" t="0" r="6350" b="0"/>
            <wp:docPr id="9319266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6627" name="Imagen 1" descr="Captura de pantalla de computadora&#10;&#10;Descripción generada automáticamente"/>
                    <pic:cNvPicPr/>
                  </pic:nvPicPr>
                  <pic:blipFill rotWithShape="1">
                    <a:blip r:embed="rId107"/>
                    <a:srcRect l="2706" t="64978" r="60666"/>
                    <a:stretch/>
                  </pic:blipFill>
                  <pic:spPr bwMode="auto">
                    <a:xfrm>
                      <a:off x="0" y="0"/>
                      <a:ext cx="6132943" cy="3239579"/>
                    </a:xfrm>
                    <a:prstGeom prst="rect">
                      <a:avLst/>
                    </a:prstGeom>
                    <a:ln>
                      <a:noFill/>
                    </a:ln>
                    <a:extLst>
                      <a:ext uri="{53640926-AAD7-44D8-BBD7-CCE9431645EC}">
                        <a14:shadowObscured xmlns:a14="http://schemas.microsoft.com/office/drawing/2010/main"/>
                      </a:ext>
                    </a:extLst>
                  </pic:spPr>
                </pic:pic>
              </a:graphicData>
            </a:graphic>
          </wp:inline>
        </w:drawing>
      </w:r>
    </w:p>
    <w:p w14:paraId="54FE43A6" w14:textId="19FDF6CD" w:rsidR="00CD4F35" w:rsidRPr="00F51B8E" w:rsidRDefault="00CD4F35" w:rsidP="00F51B8E">
      <w:pPr>
        <w:pStyle w:val="Cita"/>
      </w:pPr>
      <w:bookmarkStart w:id="484" w:name="_Toc166787489"/>
      <w:bookmarkStart w:id="485" w:name="_Toc167237871"/>
      <w:r w:rsidRPr="00F51B8E">
        <w:t xml:space="preserve">Figura </w:t>
      </w:r>
      <w:r w:rsidR="00011A16">
        <w:fldChar w:fldCharType="begin"/>
      </w:r>
      <w:r w:rsidR="00011A16">
        <w:instrText xml:space="preserve"> SEQ figura \* ARABIC </w:instrText>
      </w:r>
      <w:r w:rsidR="00011A16">
        <w:fldChar w:fldCharType="separate"/>
      </w:r>
      <w:r w:rsidR="009B0259">
        <w:rPr>
          <w:noProof/>
        </w:rPr>
        <w:t>91</w:t>
      </w:r>
      <w:r w:rsidR="00011A16">
        <w:fldChar w:fldCharType="end"/>
      </w:r>
      <w:r w:rsidRPr="00F51B8E">
        <w:t>. Monitor serial Arduino IDE</w:t>
      </w:r>
      <w:r w:rsidRPr="00F51B8E">
        <w:br/>
        <w:t>Fuente: Elaboración propia</w:t>
      </w:r>
      <w:bookmarkEnd w:id="483"/>
      <w:bookmarkEnd w:id="484"/>
      <w:bookmarkEnd w:id="485"/>
    </w:p>
    <w:p w14:paraId="32D71879" w14:textId="7C5A9384" w:rsidR="00CC1956" w:rsidRPr="00CC1956" w:rsidRDefault="001F358F" w:rsidP="00685637">
      <w:pPr>
        <w:jc w:val="center"/>
      </w:pPr>
      <w:r>
        <w:rPr>
          <w:noProof/>
        </w:rPr>
        <w:lastRenderedPageBreak/>
        <w:drawing>
          <wp:inline distT="0" distB="0" distL="0" distR="0" wp14:anchorId="5A2CEC91" wp14:editId="4F156BAE">
            <wp:extent cx="5486400" cy="7315200"/>
            <wp:effectExtent l="0" t="0" r="0" b="0"/>
            <wp:docPr id="1956740089" name="Imagen 1" descr="Un circuit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40089" name="Imagen 1" descr="Un circuito electrónico&#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05466" cy="7340621"/>
                    </a:xfrm>
                    <a:prstGeom prst="rect">
                      <a:avLst/>
                    </a:prstGeom>
                    <a:noFill/>
                    <a:ln>
                      <a:noFill/>
                    </a:ln>
                  </pic:spPr>
                </pic:pic>
              </a:graphicData>
            </a:graphic>
          </wp:inline>
        </w:drawing>
      </w:r>
    </w:p>
    <w:p w14:paraId="6FB9A814" w14:textId="5E72965C" w:rsidR="00CD4F35" w:rsidRDefault="00CD4F35" w:rsidP="00F51B8E">
      <w:pPr>
        <w:pStyle w:val="Cita"/>
      </w:pPr>
      <w:bookmarkStart w:id="486" w:name="_Toc166757578"/>
      <w:bookmarkStart w:id="487" w:name="_Toc166787490"/>
      <w:bookmarkStart w:id="488" w:name="_Toc167237872"/>
      <w:r>
        <w:t xml:space="preserve">Figura </w:t>
      </w:r>
      <w:r w:rsidR="00011A16">
        <w:fldChar w:fldCharType="begin"/>
      </w:r>
      <w:r w:rsidR="00011A16">
        <w:instrText xml:space="preserve"> SEQ figura \* ARABIC </w:instrText>
      </w:r>
      <w:r w:rsidR="00011A16">
        <w:fldChar w:fldCharType="separate"/>
      </w:r>
      <w:r w:rsidR="009B0259">
        <w:rPr>
          <w:noProof/>
        </w:rPr>
        <w:t>92</w:t>
      </w:r>
      <w:r w:rsidR="00011A16">
        <w:fldChar w:fldCharType="end"/>
      </w:r>
      <w:r>
        <w:t>. Conexión física del Arduino mega</w:t>
      </w:r>
      <w:r>
        <w:br/>
        <w:t>Fuente: Elaboración propia.</w:t>
      </w:r>
      <w:bookmarkEnd w:id="486"/>
      <w:bookmarkEnd w:id="487"/>
      <w:bookmarkEnd w:id="488"/>
    </w:p>
    <w:p w14:paraId="0C6D6C61" w14:textId="77777777" w:rsidR="008A3B02" w:rsidRDefault="008A3B02" w:rsidP="008A3B02">
      <w:pPr>
        <w:jc w:val="center"/>
        <w:rPr>
          <w:noProof/>
        </w:rPr>
      </w:pPr>
    </w:p>
    <w:p w14:paraId="22F194B5" w14:textId="4BEE34D3" w:rsidR="001F358F" w:rsidRPr="001F358F" w:rsidRDefault="008A3B02" w:rsidP="008A3B02">
      <w:pPr>
        <w:jc w:val="center"/>
      </w:pPr>
      <w:r>
        <w:rPr>
          <w:noProof/>
        </w:rPr>
        <w:lastRenderedPageBreak/>
        <w:drawing>
          <wp:inline distT="0" distB="0" distL="0" distR="0" wp14:anchorId="03B59E87" wp14:editId="7F3DE71B">
            <wp:extent cx="5086030" cy="6411817"/>
            <wp:effectExtent l="0" t="0" r="635" b="8255"/>
            <wp:docPr id="1936436798" name="Imagen 2"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6798" name="Imagen 2" descr="Un circuito electrónico&#10;&#10;Descripción generada automáticamente con confianza media"/>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710" r="6621"/>
                    <a:stretch/>
                  </pic:blipFill>
                  <pic:spPr bwMode="auto">
                    <a:xfrm>
                      <a:off x="0" y="0"/>
                      <a:ext cx="5108378" cy="6439991"/>
                    </a:xfrm>
                    <a:prstGeom prst="rect">
                      <a:avLst/>
                    </a:prstGeom>
                    <a:noFill/>
                    <a:ln>
                      <a:noFill/>
                    </a:ln>
                    <a:extLst>
                      <a:ext uri="{53640926-AAD7-44D8-BBD7-CCE9431645EC}">
                        <a14:shadowObscured xmlns:a14="http://schemas.microsoft.com/office/drawing/2010/main"/>
                      </a:ext>
                    </a:extLst>
                  </pic:spPr>
                </pic:pic>
              </a:graphicData>
            </a:graphic>
          </wp:inline>
        </w:drawing>
      </w:r>
    </w:p>
    <w:p w14:paraId="7E8B9DCE" w14:textId="7CE8FBD2" w:rsidR="00CD4F35" w:rsidRDefault="00CD4F35" w:rsidP="00F51B8E">
      <w:pPr>
        <w:pStyle w:val="Cita"/>
      </w:pPr>
      <w:bookmarkStart w:id="489" w:name="_Toc166757579"/>
      <w:bookmarkStart w:id="490" w:name="_Toc166787491"/>
      <w:bookmarkStart w:id="491" w:name="_Toc167237873"/>
      <w:r>
        <w:t xml:space="preserve">Figura </w:t>
      </w:r>
      <w:r w:rsidR="00011A16">
        <w:fldChar w:fldCharType="begin"/>
      </w:r>
      <w:r w:rsidR="00011A16">
        <w:instrText xml:space="preserve"> SEQ figura \* ARABIC </w:instrText>
      </w:r>
      <w:r w:rsidR="00011A16">
        <w:fldChar w:fldCharType="separate"/>
      </w:r>
      <w:r w:rsidR="009B0259">
        <w:rPr>
          <w:noProof/>
        </w:rPr>
        <w:t>93</w:t>
      </w:r>
      <w:r w:rsidR="00011A16">
        <w:fldChar w:fldCharType="end"/>
      </w:r>
      <w:r>
        <w:t>. Funcionamiento del Arduino mega en físico</w:t>
      </w:r>
      <w:r>
        <w:br/>
        <w:t>Fuente: Elaboración propia</w:t>
      </w:r>
      <w:bookmarkEnd w:id="489"/>
      <w:bookmarkEnd w:id="490"/>
      <w:bookmarkEnd w:id="491"/>
    </w:p>
    <w:p w14:paraId="31167178" w14:textId="5644CF5D" w:rsidR="005E5D55" w:rsidRDefault="005E5D55" w:rsidP="005E5D55">
      <w:pPr>
        <w:pStyle w:val="Texto"/>
      </w:pPr>
      <w:r>
        <w:t>De esta manera se comprobó que el funcionamiento del Arduino es el correcto, así como el esperado, siendo esto de utilidad para conocer que si ocurre algún error con la obtención de algún dato de parte de los sensores la falla se encuentra en los mismo y no dentro del Arduino.</w:t>
      </w:r>
    </w:p>
    <w:p w14:paraId="491811FD" w14:textId="1701D327" w:rsidR="005E5D55" w:rsidRPr="005E5D55" w:rsidRDefault="005E5D55" w:rsidP="005E5D55">
      <w:pPr>
        <w:spacing w:after="160" w:line="259" w:lineRule="auto"/>
        <w:rPr>
          <w:rFonts w:ascii="Times New Roman" w:hAnsi="Times New Roman"/>
        </w:rPr>
      </w:pPr>
      <w:r>
        <w:br w:type="page"/>
      </w:r>
    </w:p>
    <w:p w14:paraId="0B4EAC5D" w14:textId="69D75367" w:rsidR="005E5D55" w:rsidRDefault="00267736" w:rsidP="00FA61D6">
      <w:pPr>
        <w:pStyle w:val="Ttulo3"/>
      </w:pPr>
      <w:bookmarkStart w:id="492" w:name="_Toc167237732"/>
      <w:r>
        <w:lastRenderedPageBreak/>
        <w:t>Sensor de pH</w:t>
      </w:r>
      <w:bookmarkEnd w:id="492"/>
    </w:p>
    <w:p w14:paraId="0CF8B6D0" w14:textId="31C15FDB" w:rsidR="00E57F2D" w:rsidRDefault="00320B4F" w:rsidP="00B36751">
      <w:pPr>
        <w:pStyle w:val="Texto"/>
        <w:rPr>
          <w:lang w:eastAsia="es-MX"/>
        </w:rPr>
      </w:pPr>
      <w:r>
        <w:rPr>
          <w:lang w:eastAsia="es-MX"/>
        </w:rPr>
        <w:t xml:space="preserve">Dentro de las pruebas unitarias que </w:t>
      </w:r>
      <w:r w:rsidR="00D868D8">
        <w:rPr>
          <w:lang w:eastAsia="es-MX"/>
        </w:rPr>
        <w:t>se realizaron con el sensor de pH s</w:t>
      </w:r>
      <w:r w:rsidR="006F1E6A">
        <w:rPr>
          <w:lang w:eastAsia="es-MX"/>
        </w:rPr>
        <w:t xml:space="preserve">e </w:t>
      </w:r>
      <w:r w:rsidR="002914E2">
        <w:rPr>
          <w:lang w:eastAsia="es-MX"/>
        </w:rPr>
        <w:t>realizó</w:t>
      </w:r>
      <w:r w:rsidR="006F1E6A">
        <w:rPr>
          <w:lang w:eastAsia="es-MX"/>
        </w:rPr>
        <w:t xml:space="preserve"> con l</w:t>
      </w:r>
      <w:r w:rsidR="002914E2">
        <w:rPr>
          <w:lang w:eastAsia="es-MX"/>
        </w:rPr>
        <w:t xml:space="preserve">os elementos proporcionados por los </w:t>
      </w:r>
      <w:r w:rsidR="002E6A93">
        <w:rPr>
          <w:lang w:eastAsia="es-MX"/>
        </w:rPr>
        <w:t xml:space="preserve">dos proveedores que se mencionaron en el capítulo anterior por lo que dentro de la figura </w:t>
      </w:r>
      <w:r w:rsidR="00B36751">
        <w:rPr>
          <w:lang w:eastAsia="es-MX"/>
        </w:rPr>
        <w:fldChar w:fldCharType="begin"/>
      </w:r>
      <w:r w:rsidR="00B36751">
        <w:rPr>
          <w:lang w:eastAsia="es-MX"/>
        </w:rPr>
        <w:instrText xml:space="preserve"> SEQ vease_la_figura \* ARABIC </w:instrText>
      </w:r>
      <w:r w:rsidR="00B36751">
        <w:rPr>
          <w:lang w:eastAsia="es-MX"/>
        </w:rPr>
        <w:fldChar w:fldCharType="separate"/>
      </w:r>
      <w:r w:rsidR="009B0259">
        <w:rPr>
          <w:noProof/>
          <w:lang w:eastAsia="es-MX"/>
        </w:rPr>
        <w:t>94</w:t>
      </w:r>
      <w:r w:rsidR="00B36751">
        <w:rPr>
          <w:lang w:eastAsia="es-MX"/>
        </w:rPr>
        <w:fldChar w:fldCharType="end"/>
      </w:r>
      <w:r w:rsidR="00B36751">
        <w:rPr>
          <w:lang w:eastAsia="es-MX"/>
        </w:rPr>
        <w:t xml:space="preserve"> </w:t>
      </w:r>
      <w:r w:rsidR="002E6A93">
        <w:rPr>
          <w:lang w:eastAsia="es-MX"/>
        </w:rPr>
        <w:t>se observa estos electrodos con su respectiva placa de comunicación lo que conformaría el sensor completo de pH.</w:t>
      </w:r>
    </w:p>
    <w:p w14:paraId="06C16DBA" w14:textId="46B44646" w:rsidR="002E6A93" w:rsidRDefault="00E57F2D" w:rsidP="00685637">
      <w:pPr>
        <w:pStyle w:val="Cita"/>
        <w:rPr>
          <w:lang w:eastAsia="es-MX"/>
        </w:rPr>
      </w:pPr>
      <w:r>
        <w:rPr>
          <w:noProof/>
        </w:rPr>
        <w:drawing>
          <wp:inline distT="0" distB="0" distL="0" distR="0" wp14:anchorId="2B85D11B" wp14:editId="6C93A507">
            <wp:extent cx="4016322" cy="6200083"/>
            <wp:effectExtent l="0" t="6033" r="0" b="0"/>
            <wp:docPr id="1029472966" name="Imagen 3" descr="Una bolsa de pape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2966" name="Imagen 3" descr="Una bolsa de papel&#10;&#10;Descripción generada automáticamente con confianza baja"/>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3664"/>
                    <a:stretch/>
                  </pic:blipFill>
                  <pic:spPr bwMode="auto">
                    <a:xfrm rot="16200000">
                      <a:off x="0" y="0"/>
                      <a:ext cx="4035406" cy="6229543"/>
                    </a:xfrm>
                    <a:prstGeom prst="rect">
                      <a:avLst/>
                    </a:prstGeom>
                    <a:noFill/>
                    <a:ln>
                      <a:noFill/>
                    </a:ln>
                    <a:extLst>
                      <a:ext uri="{53640926-AAD7-44D8-BBD7-CCE9431645EC}">
                        <a14:shadowObscured xmlns:a14="http://schemas.microsoft.com/office/drawing/2010/main"/>
                      </a:ext>
                    </a:extLst>
                  </pic:spPr>
                </pic:pic>
              </a:graphicData>
            </a:graphic>
          </wp:inline>
        </w:drawing>
      </w:r>
    </w:p>
    <w:p w14:paraId="359025D6" w14:textId="784C7CE6" w:rsidR="00F51B8E" w:rsidRDefault="00DC037A" w:rsidP="00F51B8E">
      <w:pPr>
        <w:pStyle w:val="Cita"/>
      </w:pPr>
      <w:bookmarkStart w:id="493" w:name="_Toc166787492"/>
      <w:bookmarkStart w:id="494" w:name="_Toc167237874"/>
      <w:r>
        <w:t xml:space="preserve">Figura </w:t>
      </w:r>
      <w:r w:rsidR="00011A16">
        <w:fldChar w:fldCharType="begin"/>
      </w:r>
      <w:r w:rsidR="00011A16">
        <w:instrText xml:space="preserve"> SEQ figura \* ARABIC </w:instrText>
      </w:r>
      <w:r w:rsidR="00011A16">
        <w:fldChar w:fldCharType="separate"/>
      </w:r>
      <w:r w:rsidR="009B0259">
        <w:rPr>
          <w:noProof/>
        </w:rPr>
        <w:t>94</w:t>
      </w:r>
      <w:r w:rsidR="00011A16">
        <w:fldChar w:fldCharType="end"/>
      </w:r>
      <w:r>
        <w:t>. Comparación de sensores de pH obtenidos</w:t>
      </w:r>
      <w:bookmarkEnd w:id="493"/>
      <w:r w:rsidR="004A6AB4">
        <w:br/>
        <w:t>Fuente: Elaboración propia</w:t>
      </w:r>
      <w:bookmarkEnd w:id="494"/>
    </w:p>
    <w:p w14:paraId="78D19330" w14:textId="44572DAC" w:rsidR="00DC037A" w:rsidRDefault="00DC037A" w:rsidP="00F51B8E">
      <w:pPr>
        <w:pStyle w:val="Texto"/>
      </w:pPr>
      <w:r>
        <w:rPr>
          <w:lang w:eastAsia="es-MX"/>
        </w:rPr>
        <w:t>Por lo que la forma de conectar este s</w:t>
      </w:r>
      <w:r w:rsidR="001916F6">
        <w:rPr>
          <w:lang w:eastAsia="es-MX"/>
        </w:rPr>
        <w:t xml:space="preserve">ensor en base a su placa de transmisión de información sería la siguiente vista en la figura </w:t>
      </w:r>
      <w:r w:rsidR="00F51B8E">
        <w:fldChar w:fldCharType="begin"/>
      </w:r>
      <w:r w:rsidR="00F51B8E">
        <w:instrText xml:space="preserve"> SEQ vease_la_figura \* ARABIC </w:instrText>
      </w:r>
      <w:r w:rsidR="00F51B8E">
        <w:fldChar w:fldCharType="separate"/>
      </w:r>
      <w:r w:rsidR="009B0259">
        <w:rPr>
          <w:noProof/>
        </w:rPr>
        <w:t>95</w:t>
      </w:r>
      <w:r w:rsidR="00F51B8E">
        <w:fldChar w:fldCharType="end"/>
      </w:r>
      <w:r w:rsidR="00685637">
        <w:rPr>
          <w:lang w:eastAsia="es-MX"/>
        </w:rPr>
        <w:t xml:space="preserve">, </w:t>
      </w:r>
      <w:r w:rsidR="001C6443">
        <w:rPr>
          <w:lang w:eastAsia="es-MX"/>
        </w:rPr>
        <w:t xml:space="preserve">se cuenta como el pin número el pin derecho dentro de la placa, una adición o diferencia del esquemático realizado con </w:t>
      </w:r>
      <w:proofErr w:type="spellStart"/>
      <w:r w:rsidR="001C6443">
        <w:rPr>
          <w:lang w:eastAsia="es-MX"/>
        </w:rPr>
        <w:t>fritzing</w:t>
      </w:r>
      <w:proofErr w:type="spellEnd"/>
      <w:r w:rsidR="001C6443">
        <w:rPr>
          <w:lang w:eastAsia="es-MX"/>
        </w:rPr>
        <w:t xml:space="preserve"> al esquemático realizado con proteus es que </w:t>
      </w:r>
      <w:proofErr w:type="spellStart"/>
      <w:r w:rsidR="001C6443">
        <w:rPr>
          <w:lang w:eastAsia="es-MX"/>
        </w:rPr>
        <w:t>Fritzing</w:t>
      </w:r>
      <w:proofErr w:type="spellEnd"/>
      <w:r w:rsidR="001C6443">
        <w:rPr>
          <w:lang w:eastAsia="es-MX"/>
        </w:rPr>
        <w:t xml:space="preserve"> no</w:t>
      </w:r>
      <w:r w:rsidR="00F51B8E">
        <w:t xml:space="preserve"> </w:t>
      </w:r>
      <w:r w:rsidR="001C6443">
        <w:rPr>
          <w:lang w:eastAsia="es-MX"/>
        </w:rPr>
        <w:t xml:space="preserve">considera como tal la placa física que tiene el sensor, siendo que </w:t>
      </w:r>
      <w:proofErr w:type="spellStart"/>
      <w:r w:rsidR="001C6443">
        <w:rPr>
          <w:lang w:eastAsia="es-MX"/>
        </w:rPr>
        <w:t>Fritzing</w:t>
      </w:r>
      <w:proofErr w:type="spellEnd"/>
      <w:r w:rsidR="001C6443">
        <w:rPr>
          <w:lang w:eastAsia="es-MX"/>
        </w:rPr>
        <w:t xml:space="preserve"> solo considera los 3 pines más importantes para la comunicación y alimentación del sensor</w:t>
      </w:r>
      <w:r w:rsidR="00685637">
        <w:rPr>
          <w:lang w:eastAsia="es-MX"/>
        </w:rPr>
        <w:t xml:space="preserve"> como se puede ver en la figura</w:t>
      </w:r>
      <w:r w:rsidR="00B25434">
        <w:rPr>
          <w:lang w:eastAsia="es-MX"/>
        </w:rPr>
        <w:t xml:space="preserve"> </w:t>
      </w:r>
      <w:r w:rsidR="00B25434">
        <w:rPr>
          <w:lang w:eastAsia="es-MX"/>
        </w:rPr>
        <w:fldChar w:fldCharType="begin"/>
      </w:r>
      <w:r w:rsidR="00B25434">
        <w:rPr>
          <w:lang w:eastAsia="es-MX"/>
        </w:rPr>
        <w:instrText xml:space="preserve"> SEQ vease_la_figura \* ARABIC </w:instrText>
      </w:r>
      <w:r w:rsidR="00B25434">
        <w:rPr>
          <w:lang w:eastAsia="es-MX"/>
        </w:rPr>
        <w:fldChar w:fldCharType="separate"/>
      </w:r>
      <w:r w:rsidR="009B0259">
        <w:rPr>
          <w:noProof/>
          <w:lang w:eastAsia="es-MX"/>
        </w:rPr>
        <w:t>96</w:t>
      </w:r>
      <w:r w:rsidR="00B25434">
        <w:rPr>
          <w:lang w:eastAsia="es-MX"/>
        </w:rPr>
        <w:fldChar w:fldCharType="end"/>
      </w:r>
      <w:r w:rsidR="00685637">
        <w:rPr>
          <w:lang w:eastAsia="es-MX"/>
        </w:rPr>
        <w:t>.</w:t>
      </w:r>
    </w:p>
    <w:p w14:paraId="27B4EB44" w14:textId="59AE3A2E" w:rsidR="001916F6" w:rsidRDefault="001916F6" w:rsidP="00685637">
      <w:pPr>
        <w:pStyle w:val="Cita"/>
        <w:rPr>
          <w:lang w:eastAsia="es-MX"/>
        </w:rPr>
      </w:pPr>
      <w:r w:rsidRPr="001916F6">
        <w:rPr>
          <w:noProof/>
          <w:lang w:eastAsia="es-MX"/>
        </w:rPr>
        <w:lastRenderedPageBreak/>
        <w:drawing>
          <wp:inline distT="0" distB="0" distL="0" distR="0" wp14:anchorId="0BFAD68C" wp14:editId="49DFE53B">
            <wp:extent cx="6193234" cy="1868557"/>
            <wp:effectExtent l="0" t="0" r="0" b="0"/>
            <wp:docPr id="2103717896" name="Imagen 1"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7896" name="Imagen 1" descr="Imagen que contiene biombo, reloj&#10;&#10;Descripción generada automáticamente"/>
                    <pic:cNvPicPr/>
                  </pic:nvPicPr>
                  <pic:blipFill>
                    <a:blip r:embed="rId111"/>
                    <a:stretch>
                      <a:fillRect/>
                    </a:stretch>
                  </pic:blipFill>
                  <pic:spPr>
                    <a:xfrm>
                      <a:off x="0" y="0"/>
                      <a:ext cx="6196768" cy="1869623"/>
                    </a:xfrm>
                    <a:prstGeom prst="rect">
                      <a:avLst/>
                    </a:prstGeom>
                  </pic:spPr>
                </pic:pic>
              </a:graphicData>
            </a:graphic>
          </wp:inline>
        </w:drawing>
      </w:r>
    </w:p>
    <w:p w14:paraId="567F4BA7" w14:textId="42426E1C" w:rsidR="00685637" w:rsidRDefault="00685637" w:rsidP="00F51B8E">
      <w:pPr>
        <w:pStyle w:val="Cita"/>
      </w:pPr>
      <w:bookmarkStart w:id="495" w:name="_Toc166787493"/>
      <w:bookmarkStart w:id="496" w:name="_Toc167237875"/>
      <w:r>
        <w:t xml:space="preserve">Figura </w:t>
      </w:r>
      <w:r w:rsidR="00011A16">
        <w:fldChar w:fldCharType="begin"/>
      </w:r>
      <w:r w:rsidR="00011A16">
        <w:instrText xml:space="preserve"> SEQ figura \* ARABIC </w:instrText>
      </w:r>
      <w:r w:rsidR="00011A16">
        <w:fldChar w:fldCharType="separate"/>
      </w:r>
      <w:r w:rsidR="009B0259">
        <w:rPr>
          <w:noProof/>
        </w:rPr>
        <w:t>95</w:t>
      </w:r>
      <w:r w:rsidR="00011A16">
        <w:fldChar w:fldCharType="end"/>
      </w:r>
      <w:r>
        <w:t>. Esquemático proteus</w:t>
      </w:r>
      <w:r>
        <w:br/>
        <w:t>Fuente: Elaboración propia</w:t>
      </w:r>
      <w:bookmarkEnd w:id="495"/>
      <w:bookmarkEnd w:id="496"/>
    </w:p>
    <w:p w14:paraId="13379A08" w14:textId="29E226D4" w:rsidR="00685637" w:rsidRDefault="00685637" w:rsidP="00685637">
      <w:pPr>
        <w:pStyle w:val="Cita"/>
        <w:ind w:left="360"/>
      </w:pPr>
      <w:r w:rsidRPr="00685637">
        <w:rPr>
          <w:noProof/>
        </w:rPr>
        <w:drawing>
          <wp:inline distT="0" distB="0" distL="0" distR="0" wp14:anchorId="63F857CC" wp14:editId="5336C0EC">
            <wp:extent cx="5943600" cy="3635375"/>
            <wp:effectExtent l="0" t="0" r="0" b="3175"/>
            <wp:docPr id="130722056"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056" name="Imagen 1" descr="Imagen de la pantalla de un video juego&#10;&#10;Descripción generada automáticamente con confianza media"/>
                    <pic:cNvPicPr/>
                  </pic:nvPicPr>
                  <pic:blipFill>
                    <a:blip r:embed="rId112"/>
                    <a:stretch>
                      <a:fillRect/>
                    </a:stretch>
                  </pic:blipFill>
                  <pic:spPr>
                    <a:xfrm>
                      <a:off x="0" y="0"/>
                      <a:ext cx="5943600" cy="3635375"/>
                    </a:xfrm>
                    <a:prstGeom prst="rect">
                      <a:avLst/>
                    </a:prstGeom>
                  </pic:spPr>
                </pic:pic>
              </a:graphicData>
            </a:graphic>
          </wp:inline>
        </w:drawing>
      </w:r>
    </w:p>
    <w:p w14:paraId="034D2710" w14:textId="4723A4FA" w:rsidR="00685637" w:rsidRDefault="00685637" w:rsidP="00F51B8E">
      <w:pPr>
        <w:pStyle w:val="Cita"/>
      </w:pPr>
      <w:bookmarkStart w:id="497" w:name="_Toc166787494"/>
      <w:bookmarkStart w:id="498" w:name="_Toc167237876"/>
      <w:r>
        <w:t xml:space="preserve">Figura </w:t>
      </w:r>
      <w:r w:rsidR="00011A16">
        <w:fldChar w:fldCharType="begin"/>
      </w:r>
      <w:r w:rsidR="00011A16">
        <w:instrText xml:space="preserve"> SEQ figura \* ARABIC </w:instrText>
      </w:r>
      <w:r w:rsidR="00011A16">
        <w:fldChar w:fldCharType="separate"/>
      </w:r>
      <w:r w:rsidR="009B0259">
        <w:rPr>
          <w:noProof/>
        </w:rPr>
        <w:t>96</w:t>
      </w:r>
      <w:r w:rsidR="00011A16">
        <w:fldChar w:fldCharType="end"/>
      </w:r>
      <w:r>
        <w:t xml:space="preserve">. Esquemático en </w:t>
      </w:r>
      <w:proofErr w:type="spellStart"/>
      <w:r>
        <w:t>Fritzing</w:t>
      </w:r>
      <w:proofErr w:type="spellEnd"/>
      <w:r>
        <w:br/>
        <w:t>Fuente: Elaboración propia</w:t>
      </w:r>
      <w:bookmarkEnd w:id="497"/>
      <w:bookmarkEnd w:id="498"/>
    </w:p>
    <w:p w14:paraId="3511E4FC" w14:textId="002CF2D0" w:rsidR="00685637" w:rsidRPr="00F51B8E" w:rsidRDefault="0049251C" w:rsidP="00F51B8E">
      <w:pPr>
        <w:pStyle w:val="Texto"/>
      </w:pPr>
      <w:r w:rsidRPr="00F51B8E">
        <w:t xml:space="preserve">Con esto se observa que la forma de conexión </w:t>
      </w:r>
      <w:r w:rsidR="009E0491" w:rsidRPr="00F51B8E">
        <w:t>más adecuada o realista</w:t>
      </w:r>
      <w:r w:rsidRPr="00F51B8E">
        <w:t xml:space="preserve"> según lo obteni</w:t>
      </w:r>
      <w:r w:rsidR="002316B9" w:rsidRPr="00F51B8E">
        <w:t xml:space="preserve">do al dispositivo físico que se puede ver a detalles en la figura </w:t>
      </w:r>
      <w:r w:rsidR="00F51B8E" w:rsidRPr="00F51B8E">
        <w:fldChar w:fldCharType="begin"/>
      </w:r>
      <w:r w:rsidR="00F51B8E" w:rsidRPr="00F51B8E">
        <w:instrText xml:space="preserve"> SEQ vease_la_figura \* ARABIC </w:instrText>
      </w:r>
      <w:r w:rsidR="00F51B8E" w:rsidRPr="00F51B8E">
        <w:fldChar w:fldCharType="separate"/>
      </w:r>
      <w:r w:rsidR="009B0259">
        <w:rPr>
          <w:noProof/>
        </w:rPr>
        <w:t>97</w:t>
      </w:r>
      <w:r w:rsidR="00F51B8E" w:rsidRPr="00F51B8E">
        <w:fldChar w:fldCharType="end"/>
      </w:r>
      <w:r w:rsidR="002316B9" w:rsidRPr="00F51B8E">
        <w:t>.</w:t>
      </w:r>
    </w:p>
    <w:p w14:paraId="63A38F41" w14:textId="4AA91855" w:rsidR="002316B9" w:rsidRDefault="00C33C41" w:rsidP="00C33C41">
      <w:pPr>
        <w:pStyle w:val="Cita"/>
      </w:pPr>
      <w:r>
        <w:rPr>
          <w:noProof/>
        </w:rPr>
        <w:lastRenderedPageBreak/>
        <w:drawing>
          <wp:inline distT="0" distB="0" distL="0" distR="0" wp14:anchorId="5694F0B4" wp14:editId="086A2ED7">
            <wp:extent cx="2244935" cy="5655855"/>
            <wp:effectExtent l="9208" t="0" r="0" b="0"/>
            <wp:docPr id="242177425" name="Imagen 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7425" name="Imagen 4" descr="Un circuito electrónico&#10;&#10;Descripción generada automáticamente con confianza media"/>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7235" t="-1" r="26790" b="13100"/>
                    <a:stretch/>
                  </pic:blipFill>
                  <pic:spPr bwMode="auto">
                    <a:xfrm rot="16200000">
                      <a:off x="0" y="0"/>
                      <a:ext cx="2248307" cy="5664351"/>
                    </a:xfrm>
                    <a:prstGeom prst="rect">
                      <a:avLst/>
                    </a:prstGeom>
                    <a:noFill/>
                    <a:ln>
                      <a:noFill/>
                    </a:ln>
                    <a:extLst>
                      <a:ext uri="{53640926-AAD7-44D8-BBD7-CCE9431645EC}">
                        <a14:shadowObscured xmlns:a14="http://schemas.microsoft.com/office/drawing/2010/main"/>
                      </a:ext>
                    </a:extLst>
                  </pic:spPr>
                </pic:pic>
              </a:graphicData>
            </a:graphic>
          </wp:inline>
        </w:drawing>
      </w:r>
    </w:p>
    <w:p w14:paraId="26CF93CD" w14:textId="46CA5571" w:rsidR="00C33C41" w:rsidRDefault="00C33C41" w:rsidP="00225878">
      <w:pPr>
        <w:pStyle w:val="Cita"/>
      </w:pPr>
      <w:bookmarkStart w:id="499" w:name="_Toc166787495"/>
      <w:bookmarkStart w:id="500" w:name="_Toc167237877"/>
      <w:r>
        <w:t xml:space="preserve">Figura </w:t>
      </w:r>
      <w:r w:rsidR="00011A16">
        <w:fldChar w:fldCharType="begin"/>
      </w:r>
      <w:r w:rsidR="00011A16">
        <w:instrText xml:space="preserve"> SEQ figura \* ARABIC </w:instrText>
      </w:r>
      <w:r w:rsidR="00011A16">
        <w:fldChar w:fldCharType="separate"/>
      </w:r>
      <w:r w:rsidR="009B0259">
        <w:rPr>
          <w:noProof/>
        </w:rPr>
        <w:t>97</w:t>
      </w:r>
      <w:r w:rsidR="00011A16">
        <w:fldChar w:fldCharType="end"/>
      </w:r>
      <w:r>
        <w:t>. Vista detallada del dispositivo</w:t>
      </w:r>
      <w:r>
        <w:br/>
        <w:t>Fuente: Elaboración propia</w:t>
      </w:r>
      <w:bookmarkEnd w:id="499"/>
      <w:bookmarkEnd w:id="500"/>
    </w:p>
    <w:p w14:paraId="0A41A65F" w14:textId="5A95AEA4" w:rsidR="00C33C41" w:rsidRDefault="005B6F12" w:rsidP="003E1957">
      <w:pPr>
        <w:pStyle w:val="Texto"/>
      </w:pPr>
      <w:r>
        <w:t xml:space="preserve">En consideración en esto y la forma de conexión vista dentro del </w:t>
      </w:r>
      <w:r w:rsidR="0052579A">
        <w:t xml:space="preserve">software proteus la manera adecuada de conexión física se vería reflejada dentro de las figuras </w:t>
      </w:r>
      <w:r w:rsidR="00817CA4">
        <w:fldChar w:fldCharType="begin"/>
      </w:r>
      <w:r w:rsidR="00817CA4">
        <w:instrText xml:space="preserve"> SEQ vease_la_figura \* ARABIC </w:instrText>
      </w:r>
      <w:r w:rsidR="00817CA4">
        <w:fldChar w:fldCharType="separate"/>
      </w:r>
      <w:r w:rsidR="009B0259">
        <w:rPr>
          <w:noProof/>
        </w:rPr>
        <w:t>98</w:t>
      </w:r>
      <w:r w:rsidR="00817CA4">
        <w:fldChar w:fldCharType="end"/>
      </w:r>
      <w:r w:rsidR="00817CA4">
        <w:t xml:space="preserve"> </w:t>
      </w:r>
      <w:r w:rsidR="0052579A">
        <w:t>y</w:t>
      </w:r>
      <w:r w:rsidR="00817CA4">
        <w:t xml:space="preserve"> </w:t>
      </w:r>
      <w:r w:rsidR="00817CA4">
        <w:fldChar w:fldCharType="begin"/>
      </w:r>
      <w:r w:rsidR="00817CA4">
        <w:instrText xml:space="preserve"> SEQ vease_la_figura \* ARABIC </w:instrText>
      </w:r>
      <w:r w:rsidR="00817CA4">
        <w:fldChar w:fldCharType="separate"/>
      </w:r>
      <w:r w:rsidR="009B0259">
        <w:rPr>
          <w:noProof/>
        </w:rPr>
        <w:t>99</w:t>
      </w:r>
      <w:r w:rsidR="00817CA4">
        <w:fldChar w:fldCharType="end"/>
      </w:r>
      <w:r w:rsidR="0052579A">
        <w:t xml:space="preserve">, en esto se ve la alimentación necesaria la cual se obtiene a partir del Arduino que son los 5v además de claro esta GND o tierra, al ser de esta manera que la placa necesita tener dos pines conectados a tierra y un pin a 5v para su correcta alimentación, </w:t>
      </w:r>
      <w:r w:rsidR="00E446E7">
        <w:t xml:space="preserve">lo que estamos considerando como el pin número uno así como el que se puede ver reflejado en el diagrama esquemático es el pin </w:t>
      </w:r>
      <w:r w:rsidR="006764E4">
        <w:t xml:space="preserve">que se puede ver en el extremo superior de la figura </w:t>
      </w:r>
      <w:r w:rsidR="00506A61">
        <w:t>8</w:t>
      </w:r>
      <w:r w:rsidR="003E1957">
        <w:t>9</w:t>
      </w:r>
      <w:r w:rsidR="00FB112B">
        <w:t xml:space="preserve"> consecuentemente a esto se nombran todos los pines en su orden.</w:t>
      </w:r>
    </w:p>
    <w:p w14:paraId="0D3DA2E0" w14:textId="07A770A0" w:rsidR="00FB112B" w:rsidRDefault="009E746C" w:rsidP="009E746C">
      <w:pPr>
        <w:pStyle w:val="Cita"/>
      </w:pPr>
      <w:r>
        <w:rPr>
          <w:noProof/>
        </w:rPr>
        <w:drawing>
          <wp:inline distT="0" distB="0" distL="0" distR="0" wp14:anchorId="1C9578BE" wp14:editId="2DB13B00">
            <wp:extent cx="3872932" cy="2822222"/>
            <wp:effectExtent l="0" t="0" r="0" b="0"/>
            <wp:docPr id="455931179" name="Imagen 5"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31179" name="Imagen 5" descr="Un circuito electrónico&#10;&#10;Descripción generada automáticamente con confianza baj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16091" cy="2853672"/>
                    </a:xfrm>
                    <a:prstGeom prst="rect">
                      <a:avLst/>
                    </a:prstGeom>
                    <a:noFill/>
                    <a:ln>
                      <a:noFill/>
                    </a:ln>
                  </pic:spPr>
                </pic:pic>
              </a:graphicData>
            </a:graphic>
          </wp:inline>
        </w:drawing>
      </w:r>
    </w:p>
    <w:p w14:paraId="2F2EA79D" w14:textId="747B901E" w:rsidR="009E746C" w:rsidRDefault="009E746C" w:rsidP="00817CA4">
      <w:pPr>
        <w:pStyle w:val="Cita"/>
      </w:pPr>
      <w:bookmarkStart w:id="501" w:name="_Toc166787496"/>
      <w:bookmarkStart w:id="502" w:name="_Toc167237878"/>
      <w:r>
        <w:t xml:space="preserve">Figura </w:t>
      </w:r>
      <w:r w:rsidR="00011A16">
        <w:fldChar w:fldCharType="begin"/>
      </w:r>
      <w:r w:rsidR="00011A16">
        <w:instrText xml:space="preserve"> SEQ figura \* ARABIC </w:instrText>
      </w:r>
      <w:r w:rsidR="00011A16">
        <w:fldChar w:fldCharType="separate"/>
      </w:r>
      <w:r w:rsidR="009B0259">
        <w:rPr>
          <w:noProof/>
        </w:rPr>
        <w:t>98</w:t>
      </w:r>
      <w:r w:rsidR="00011A16">
        <w:fldChar w:fldCharType="end"/>
      </w:r>
      <w:r>
        <w:t>. Conexión del sensor</w:t>
      </w:r>
      <w:r>
        <w:br/>
        <w:t>Fuente: Elaboración propia</w:t>
      </w:r>
      <w:bookmarkEnd w:id="501"/>
      <w:bookmarkEnd w:id="502"/>
    </w:p>
    <w:p w14:paraId="10F1CB84" w14:textId="77777777" w:rsidR="00EA54F3" w:rsidRDefault="0090213A" w:rsidP="0090213A">
      <w:pPr>
        <w:pStyle w:val="Descripcin"/>
      </w:pPr>
      <w:r>
        <w:rPr>
          <w:noProof/>
        </w:rPr>
        <w:lastRenderedPageBreak/>
        <w:drawing>
          <wp:inline distT="0" distB="0" distL="0" distR="0" wp14:anchorId="59AC93C3" wp14:editId="4EE7A4D2">
            <wp:extent cx="5778264" cy="4334933"/>
            <wp:effectExtent l="0" t="0" r="0" b="8890"/>
            <wp:docPr id="1470637149" name="Imagen 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7149" name="Imagen 6" descr="Un circuito electrónico&#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8763" cy="4350312"/>
                    </a:xfrm>
                    <a:prstGeom prst="rect">
                      <a:avLst/>
                    </a:prstGeom>
                    <a:noFill/>
                    <a:ln>
                      <a:noFill/>
                    </a:ln>
                  </pic:spPr>
                </pic:pic>
              </a:graphicData>
            </a:graphic>
          </wp:inline>
        </w:drawing>
      </w:r>
    </w:p>
    <w:p w14:paraId="04CB8BD8" w14:textId="2C47453F" w:rsidR="009E746C" w:rsidRPr="009E746C" w:rsidRDefault="0090213A" w:rsidP="00817CA4">
      <w:pPr>
        <w:pStyle w:val="Cita"/>
      </w:pPr>
      <w:bookmarkStart w:id="503" w:name="_Toc166787497"/>
      <w:bookmarkStart w:id="504" w:name="_Toc167237879"/>
      <w:r>
        <w:t xml:space="preserve">Figura </w:t>
      </w:r>
      <w:r w:rsidR="00011A16">
        <w:fldChar w:fldCharType="begin"/>
      </w:r>
      <w:r w:rsidR="00011A16">
        <w:instrText xml:space="preserve"> SEQ figura \* ARABIC </w:instrText>
      </w:r>
      <w:r w:rsidR="00011A16">
        <w:fldChar w:fldCharType="separate"/>
      </w:r>
      <w:r w:rsidR="009B0259">
        <w:rPr>
          <w:noProof/>
        </w:rPr>
        <w:t>99</w:t>
      </w:r>
      <w:r w:rsidR="00011A16">
        <w:fldChar w:fldCharType="end"/>
      </w:r>
      <w:r>
        <w:t>. Conexión del sensor con el Arduino</w:t>
      </w:r>
      <w:r>
        <w:br/>
        <w:t>Fuente: Elaboración propia</w:t>
      </w:r>
      <w:bookmarkEnd w:id="503"/>
      <w:bookmarkEnd w:id="504"/>
    </w:p>
    <w:p w14:paraId="2552B5A0" w14:textId="5A750131" w:rsidR="000A0B32" w:rsidRDefault="00EA54F3" w:rsidP="005742A7">
      <w:pPr>
        <w:pStyle w:val="Texto"/>
      </w:pPr>
      <w:r>
        <w:t xml:space="preserve">Como se </w:t>
      </w:r>
      <w:r w:rsidR="0059200B">
        <w:t>mencionó</w:t>
      </w:r>
      <w:r>
        <w:t xml:space="preserve"> con anterioridad, </w:t>
      </w:r>
      <w:r w:rsidR="00CB3B5D">
        <w:t xml:space="preserve">el sensor debe ser alimentado y además mantener una conexión con el Arduino para la transmisión de información bidireccional, esta conexión física se puede ver como es </w:t>
      </w:r>
      <w:r w:rsidR="001456FC">
        <w:t xml:space="preserve">el </w:t>
      </w:r>
      <w:r w:rsidR="001456FC" w:rsidRPr="00E92604">
        <w:rPr>
          <w:i/>
          <w:iCs/>
        </w:rPr>
        <w:t>jumper</w:t>
      </w:r>
      <w:r w:rsidR="001456FC">
        <w:t xml:space="preserve"> bla</w:t>
      </w:r>
      <w:r w:rsidR="00E92604">
        <w:t xml:space="preserve">nco </w:t>
      </w:r>
      <w:r w:rsidR="005C231E">
        <w:t xml:space="preserve">el cuál se conecta al </w:t>
      </w:r>
      <w:r w:rsidR="000A0B32">
        <w:t xml:space="preserve">pin cero del puerto analógico del Arduino, esto si puede ser visto a través del esquemático de </w:t>
      </w:r>
      <w:proofErr w:type="spellStart"/>
      <w:r w:rsidR="000A0B32">
        <w:t>Fritzing</w:t>
      </w:r>
      <w:proofErr w:type="spellEnd"/>
      <w:r w:rsidR="000A0B32">
        <w:t>.</w:t>
      </w:r>
    </w:p>
    <w:p w14:paraId="6DB55FB2" w14:textId="4B946261" w:rsidR="005742A7" w:rsidRDefault="005742A7" w:rsidP="00D95C62">
      <w:pPr>
        <w:pStyle w:val="Texto"/>
      </w:pPr>
      <w:r>
        <w:t>Una vez se tiene la conexión correcta del sensor con el Arduino debemos hacer la prueba de funcionalidad para est</w:t>
      </w:r>
      <w:r w:rsidR="00A6471D">
        <w:t xml:space="preserve">o tenemos soluciones las cuales vienen con un valor de pH predefinido además de verificado por </w:t>
      </w:r>
      <w:r w:rsidR="00736054">
        <w:t>el fabricante</w:t>
      </w:r>
      <w:r w:rsidR="00C30334">
        <w:t>, véase la figura</w:t>
      </w:r>
      <w:r w:rsidR="00D95C62">
        <w:t xml:space="preserve"> </w:t>
      </w:r>
      <w:r w:rsidR="00D95C62">
        <w:fldChar w:fldCharType="begin"/>
      </w:r>
      <w:r w:rsidR="00D95C62">
        <w:instrText xml:space="preserve"> SEQ vease_la_figura \* ARABIC </w:instrText>
      </w:r>
      <w:r w:rsidR="00D95C62">
        <w:fldChar w:fldCharType="separate"/>
      </w:r>
      <w:r w:rsidR="009B0259">
        <w:rPr>
          <w:noProof/>
        </w:rPr>
        <w:t>100</w:t>
      </w:r>
      <w:r w:rsidR="00D95C62">
        <w:fldChar w:fldCharType="end"/>
      </w:r>
      <w:r w:rsidR="00C424CF">
        <w:t xml:space="preserve">, las cuales tienen valor de 4.00pH y </w:t>
      </w:r>
      <w:r w:rsidR="007A2FC3">
        <w:t xml:space="preserve">6.86pH con </w:t>
      </w:r>
      <w:r w:rsidR="005D2C9B">
        <w:t xml:space="preserve">una </w:t>
      </w:r>
      <w:r w:rsidR="005C7BF7">
        <w:t xml:space="preserve">precisión de </w:t>
      </w:r>
      <w:r w:rsidR="009E38A4">
        <w:t>más</w:t>
      </w:r>
      <w:r w:rsidR="009568D1">
        <w:t xml:space="preserve"> menos 0.1 de pH, lo que estas soluciones permiten es </w:t>
      </w:r>
      <w:r w:rsidR="00E23602">
        <w:t>calibrar y comprar la funcionalidad del sensor de pH con respecto al sistema.</w:t>
      </w:r>
    </w:p>
    <w:p w14:paraId="402DB05F" w14:textId="77777777" w:rsidR="00E23602" w:rsidRDefault="00E23602" w:rsidP="005742A7">
      <w:pPr>
        <w:pStyle w:val="Texto"/>
      </w:pPr>
    </w:p>
    <w:p w14:paraId="5CA0E9CC" w14:textId="1173A417" w:rsidR="00C30334" w:rsidRDefault="00C424CF" w:rsidP="003A550A">
      <w:pPr>
        <w:pStyle w:val="Cita"/>
      </w:pPr>
      <w:r>
        <w:rPr>
          <w:noProof/>
        </w:rPr>
        <w:lastRenderedPageBreak/>
        <w:drawing>
          <wp:inline distT="0" distB="0" distL="0" distR="0" wp14:anchorId="4391B755" wp14:editId="2E54EDF1">
            <wp:extent cx="3061841" cy="3254188"/>
            <wp:effectExtent l="0" t="0" r="5715" b="3810"/>
            <wp:docPr id="466463092" name="Imagen 7" descr="Botella de plástico con una etiquet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3092" name="Imagen 7" descr="Botella de plástico con una etiqueta de color blanco&#10;&#10;Descripción generada automáticamente con confianza baj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7947" cy="3260678"/>
                    </a:xfrm>
                    <a:prstGeom prst="rect">
                      <a:avLst/>
                    </a:prstGeom>
                    <a:noFill/>
                    <a:ln>
                      <a:noFill/>
                    </a:ln>
                  </pic:spPr>
                </pic:pic>
              </a:graphicData>
            </a:graphic>
          </wp:inline>
        </w:drawing>
      </w:r>
    </w:p>
    <w:p w14:paraId="75B37F0D" w14:textId="00B44421" w:rsidR="003A550A" w:rsidRPr="005B3BCC" w:rsidRDefault="003A550A" w:rsidP="005B3BCC">
      <w:pPr>
        <w:pStyle w:val="Cita"/>
      </w:pPr>
      <w:bookmarkStart w:id="505" w:name="_Toc166787498"/>
      <w:bookmarkStart w:id="506" w:name="_Toc167237880"/>
      <w:r w:rsidRPr="005B3BCC">
        <w:t xml:space="preserve">Figura </w:t>
      </w:r>
      <w:r w:rsidR="00011A16">
        <w:fldChar w:fldCharType="begin"/>
      </w:r>
      <w:r w:rsidR="00011A16">
        <w:instrText xml:space="preserve"> SEQ figura \* ARABIC </w:instrText>
      </w:r>
      <w:r w:rsidR="00011A16">
        <w:fldChar w:fldCharType="separate"/>
      </w:r>
      <w:r w:rsidR="009B0259">
        <w:rPr>
          <w:noProof/>
        </w:rPr>
        <w:t>100</w:t>
      </w:r>
      <w:r w:rsidR="00011A16">
        <w:fldChar w:fldCharType="end"/>
      </w:r>
      <w:r w:rsidRPr="005B3BCC">
        <w:t>. Soluciones de pH</w:t>
      </w:r>
      <w:r w:rsidRPr="005B3BCC">
        <w:br/>
        <w:t>Fuente: Elaboración propia</w:t>
      </w:r>
      <w:bookmarkEnd w:id="505"/>
      <w:bookmarkEnd w:id="506"/>
    </w:p>
    <w:p w14:paraId="23490309" w14:textId="240EC2E1" w:rsidR="00395C07" w:rsidRDefault="00395C07" w:rsidP="0060740C">
      <w:pPr>
        <w:pStyle w:val="Texto"/>
      </w:pPr>
      <w:r>
        <w:t xml:space="preserve">Como se tiene dos soluciones se puede realizar la calibración por un punto con una solución y </w:t>
      </w:r>
      <w:r w:rsidR="007B76D5">
        <w:t xml:space="preserve">una prueba de funcionalidad con la otra solución, en las siguientes figuras </w:t>
      </w:r>
      <w:r w:rsidR="00472B17">
        <w:fldChar w:fldCharType="begin"/>
      </w:r>
      <w:r w:rsidR="00472B17">
        <w:instrText xml:space="preserve"> SEQ vease_la_figura \* ARABIC </w:instrText>
      </w:r>
      <w:r w:rsidR="00472B17">
        <w:fldChar w:fldCharType="separate"/>
      </w:r>
      <w:r w:rsidR="009B0259">
        <w:rPr>
          <w:noProof/>
        </w:rPr>
        <w:t>101</w:t>
      </w:r>
      <w:r w:rsidR="00472B17">
        <w:fldChar w:fldCharType="end"/>
      </w:r>
      <w:r w:rsidR="00B42234">
        <w:t xml:space="preserve">, </w:t>
      </w:r>
      <w:r w:rsidR="00C5641D">
        <w:fldChar w:fldCharType="begin"/>
      </w:r>
      <w:r w:rsidR="00C5641D">
        <w:instrText xml:space="preserve"> SEQ vease_la_figura \* ARABIC </w:instrText>
      </w:r>
      <w:r w:rsidR="00C5641D">
        <w:fldChar w:fldCharType="separate"/>
      </w:r>
      <w:r w:rsidR="009B0259">
        <w:rPr>
          <w:noProof/>
        </w:rPr>
        <w:t>102</w:t>
      </w:r>
      <w:r w:rsidR="00C5641D">
        <w:fldChar w:fldCharType="end"/>
      </w:r>
      <w:r w:rsidR="00B42234">
        <w:t xml:space="preserve">, </w:t>
      </w:r>
      <w:r w:rsidR="00C5641D">
        <w:fldChar w:fldCharType="begin"/>
      </w:r>
      <w:r w:rsidR="00C5641D">
        <w:instrText xml:space="preserve"> SEQ vease_la_figura \* ARABIC </w:instrText>
      </w:r>
      <w:r w:rsidR="00C5641D">
        <w:fldChar w:fldCharType="separate"/>
      </w:r>
      <w:r w:rsidR="009B0259">
        <w:rPr>
          <w:noProof/>
        </w:rPr>
        <w:t>103</w:t>
      </w:r>
      <w:r w:rsidR="00C5641D">
        <w:fldChar w:fldCharType="end"/>
      </w:r>
      <w:r w:rsidR="00484B71">
        <w:t xml:space="preserve"> y</w:t>
      </w:r>
      <w:r w:rsidR="00B42234">
        <w:t xml:space="preserve"> </w:t>
      </w:r>
      <w:r w:rsidR="004666C6">
        <w:fldChar w:fldCharType="begin"/>
      </w:r>
      <w:r w:rsidR="004666C6">
        <w:instrText xml:space="preserve"> SEQ vease_la_figura \* ARABIC </w:instrText>
      </w:r>
      <w:r w:rsidR="004666C6">
        <w:fldChar w:fldCharType="separate"/>
      </w:r>
      <w:r w:rsidR="009B0259">
        <w:rPr>
          <w:noProof/>
        </w:rPr>
        <w:t>104</w:t>
      </w:r>
      <w:r w:rsidR="004666C6">
        <w:fldChar w:fldCharType="end"/>
      </w:r>
      <w:r w:rsidR="00B42234">
        <w:t xml:space="preserve"> se observa el com</w:t>
      </w:r>
      <w:r w:rsidR="003B0F78">
        <w:t xml:space="preserve">portamiento del sensor al momento de hacer la calibración con la solución de 4.00pH posteriormente a esta calibración se realiza una medición sobre la misma </w:t>
      </w:r>
      <w:r w:rsidR="001525EE">
        <w:t xml:space="preserve">solución, posteriormente al observar este comportamiento tanto de medición como de </w:t>
      </w:r>
      <w:r w:rsidR="00046C8E">
        <w:t xml:space="preserve">calibración lo que se realiza es una medición con la solución de 6.86pH siendo de esta manera </w:t>
      </w:r>
      <w:r w:rsidR="00901A55">
        <w:t>que comprobamos que la sonda responde al Arduino en la forma de transmisión y que cumple con su funcionalidad.</w:t>
      </w:r>
    </w:p>
    <w:p w14:paraId="5DF930D0" w14:textId="77777777" w:rsidR="00D9797E" w:rsidRDefault="00D9797E" w:rsidP="00395C07">
      <w:pPr>
        <w:pStyle w:val="Texto"/>
        <w:rPr>
          <w:noProof/>
        </w:rPr>
      </w:pPr>
    </w:p>
    <w:p w14:paraId="0BA6B23B" w14:textId="77777777" w:rsidR="00D9797E" w:rsidRDefault="00D9797E" w:rsidP="00395C07">
      <w:pPr>
        <w:pStyle w:val="Texto"/>
        <w:rPr>
          <w:noProof/>
        </w:rPr>
      </w:pPr>
    </w:p>
    <w:p w14:paraId="3477F7A5" w14:textId="5416D999" w:rsidR="00901A55" w:rsidRDefault="00D9797E" w:rsidP="00D9797E">
      <w:pPr>
        <w:pStyle w:val="Cita"/>
      </w:pPr>
      <w:r>
        <w:rPr>
          <w:noProof/>
        </w:rPr>
        <w:lastRenderedPageBreak/>
        <w:drawing>
          <wp:inline distT="0" distB="0" distL="0" distR="0" wp14:anchorId="212FD34F" wp14:editId="68365BBC">
            <wp:extent cx="2823210" cy="3181516"/>
            <wp:effectExtent l="0" t="0" r="0" b="0"/>
            <wp:docPr id="726278610" name="Imagen 8" descr="Una mano sosteniendo una bote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8610" name="Imagen 8" descr="Una mano sosteniendo una botella&#10;&#10;Descripción generada automáticamente con confianza media"/>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2116" t="8512" b="17191"/>
                    <a:stretch/>
                  </pic:blipFill>
                  <pic:spPr bwMode="auto">
                    <a:xfrm>
                      <a:off x="0" y="0"/>
                      <a:ext cx="2826738" cy="3185492"/>
                    </a:xfrm>
                    <a:prstGeom prst="rect">
                      <a:avLst/>
                    </a:prstGeom>
                    <a:noFill/>
                    <a:ln>
                      <a:noFill/>
                    </a:ln>
                    <a:extLst>
                      <a:ext uri="{53640926-AAD7-44D8-BBD7-CCE9431645EC}">
                        <a14:shadowObscured xmlns:a14="http://schemas.microsoft.com/office/drawing/2010/main"/>
                      </a:ext>
                    </a:extLst>
                  </pic:spPr>
                </pic:pic>
              </a:graphicData>
            </a:graphic>
          </wp:inline>
        </w:drawing>
      </w:r>
    </w:p>
    <w:p w14:paraId="16FACA28" w14:textId="78BED15C" w:rsidR="00D9797E" w:rsidRPr="00D9797E" w:rsidRDefault="00D9797E" w:rsidP="005B3BCC">
      <w:pPr>
        <w:pStyle w:val="Cita"/>
      </w:pPr>
      <w:bookmarkStart w:id="507" w:name="_Toc166787499"/>
      <w:bookmarkStart w:id="508" w:name="_Toc167237881"/>
      <w:r>
        <w:t xml:space="preserve">Figura </w:t>
      </w:r>
      <w:r w:rsidR="00011A16">
        <w:fldChar w:fldCharType="begin"/>
      </w:r>
      <w:r w:rsidR="00011A16">
        <w:instrText xml:space="preserve"> SEQ figura \* ARABIC </w:instrText>
      </w:r>
      <w:r w:rsidR="00011A16">
        <w:fldChar w:fldCharType="separate"/>
      </w:r>
      <w:r w:rsidR="009B0259">
        <w:rPr>
          <w:noProof/>
        </w:rPr>
        <w:t>101</w:t>
      </w:r>
      <w:r w:rsidR="00011A16">
        <w:fldChar w:fldCharType="end"/>
      </w:r>
      <w:r>
        <w:t>. Calibración y medición con solución 4.00pH</w:t>
      </w:r>
      <w:r>
        <w:br/>
        <w:t>Fuente: Elaboración propia.</w:t>
      </w:r>
      <w:bookmarkEnd w:id="507"/>
      <w:bookmarkEnd w:id="508"/>
    </w:p>
    <w:p w14:paraId="448DF839" w14:textId="4A5989CB" w:rsidR="003A550A" w:rsidRDefault="00FD2CE7" w:rsidP="0048390E">
      <w:pPr>
        <w:pStyle w:val="Cita"/>
        <w:rPr>
          <w:noProof/>
        </w:rPr>
      </w:pPr>
      <w:r w:rsidRPr="00FD2CE7">
        <w:rPr>
          <w:noProof/>
        </w:rPr>
        <w:drawing>
          <wp:inline distT="0" distB="0" distL="0" distR="0" wp14:anchorId="68080FC1" wp14:editId="253D1E83">
            <wp:extent cx="4663440" cy="3158783"/>
            <wp:effectExtent l="0" t="0" r="3810" b="3810"/>
            <wp:docPr id="16527152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5253" name="Imagen 1" descr="Texto&#10;&#10;Descripción generada automáticamente"/>
                    <pic:cNvPicPr/>
                  </pic:nvPicPr>
                  <pic:blipFill>
                    <a:blip r:embed="rId118"/>
                    <a:stretch>
                      <a:fillRect/>
                    </a:stretch>
                  </pic:blipFill>
                  <pic:spPr>
                    <a:xfrm>
                      <a:off x="0" y="0"/>
                      <a:ext cx="4665339" cy="3160069"/>
                    </a:xfrm>
                    <a:prstGeom prst="rect">
                      <a:avLst/>
                    </a:prstGeom>
                  </pic:spPr>
                </pic:pic>
              </a:graphicData>
            </a:graphic>
          </wp:inline>
        </w:drawing>
      </w:r>
      <w:r w:rsidR="00B140DE" w:rsidRPr="00B140DE">
        <w:rPr>
          <w:noProof/>
        </w:rPr>
        <w:t xml:space="preserve"> </w:t>
      </w:r>
    </w:p>
    <w:p w14:paraId="0BFE9C31" w14:textId="6E5A4046" w:rsidR="0048390E" w:rsidRDefault="0048390E" w:rsidP="005B3BCC">
      <w:pPr>
        <w:pStyle w:val="Cita"/>
      </w:pPr>
      <w:bookmarkStart w:id="509" w:name="_Toc166787500"/>
      <w:bookmarkStart w:id="510" w:name="_Toc167237882"/>
      <w:r>
        <w:t xml:space="preserve">Figura </w:t>
      </w:r>
      <w:r w:rsidR="00011A16">
        <w:fldChar w:fldCharType="begin"/>
      </w:r>
      <w:r w:rsidR="00011A16">
        <w:instrText xml:space="preserve"> SEQ figura \* ARABIC </w:instrText>
      </w:r>
      <w:r w:rsidR="00011A16">
        <w:fldChar w:fldCharType="separate"/>
      </w:r>
      <w:r w:rsidR="009B0259">
        <w:rPr>
          <w:noProof/>
        </w:rPr>
        <w:t>102</w:t>
      </w:r>
      <w:r w:rsidR="00011A16">
        <w:fldChar w:fldCharType="end"/>
      </w:r>
      <w:r>
        <w:t>. Medición y calibración en el monitor serial.</w:t>
      </w:r>
      <w:r>
        <w:br/>
        <w:t>Fuente: Elaboración propia</w:t>
      </w:r>
      <w:bookmarkEnd w:id="509"/>
      <w:bookmarkEnd w:id="510"/>
    </w:p>
    <w:p w14:paraId="12DAA885" w14:textId="77777777" w:rsidR="0048390E" w:rsidRDefault="0048390E" w:rsidP="007D4C05">
      <w:pPr>
        <w:pStyle w:val="Texto"/>
      </w:pPr>
    </w:p>
    <w:p w14:paraId="3F216B3B" w14:textId="4E50CFB8" w:rsidR="00EF0100" w:rsidRDefault="007D4C05" w:rsidP="00EF0100">
      <w:pPr>
        <w:pStyle w:val="Texto"/>
      </w:pPr>
      <w:r>
        <w:lastRenderedPageBreak/>
        <w:t>Como se menciona con anterioridad</w:t>
      </w:r>
      <w:r w:rsidR="001B1DDC">
        <w:t xml:space="preserve">, se realiza una medición con la </w:t>
      </w:r>
      <w:r w:rsidR="002A7849">
        <w:t>segunda solución</w:t>
      </w:r>
      <w:r w:rsidR="001B1DDC">
        <w:t xml:space="preserve"> la </w:t>
      </w:r>
      <w:r w:rsidR="002A7849">
        <w:t>cual</w:t>
      </w:r>
      <w:r w:rsidR="001B1DDC">
        <w:t xml:space="preserve"> tiene un valor de 6.86pH para rectificar los valores que son entregados por el sensor, de tal manera que se pueda observa</w:t>
      </w:r>
      <w:r w:rsidR="002A7849">
        <w:t>r el cambio de valor dentro de la sonda.</w:t>
      </w:r>
    </w:p>
    <w:p w14:paraId="4DEB08E9" w14:textId="2F432CFB" w:rsidR="002A7849" w:rsidRDefault="00EF0100" w:rsidP="00EF0100">
      <w:pPr>
        <w:pStyle w:val="Cita"/>
      </w:pPr>
      <w:r>
        <w:rPr>
          <w:noProof/>
        </w:rPr>
        <w:drawing>
          <wp:inline distT="0" distB="0" distL="0" distR="0" wp14:anchorId="37BD3638" wp14:editId="2D2E671C">
            <wp:extent cx="3518964" cy="2754630"/>
            <wp:effectExtent l="0" t="0" r="5715" b="7620"/>
            <wp:docPr id="1554067136" name="Imagen 9" descr="Botella de plástico sobre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7136" name="Imagen 9" descr="Botella de plástico sobre una mesa&#10;&#10;Descripción generada automáticament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5513"/>
                    <a:stretch/>
                  </pic:blipFill>
                  <pic:spPr bwMode="auto">
                    <a:xfrm>
                      <a:off x="0" y="0"/>
                      <a:ext cx="3529702" cy="2763036"/>
                    </a:xfrm>
                    <a:prstGeom prst="rect">
                      <a:avLst/>
                    </a:prstGeom>
                    <a:noFill/>
                    <a:ln>
                      <a:noFill/>
                    </a:ln>
                    <a:extLst>
                      <a:ext uri="{53640926-AAD7-44D8-BBD7-CCE9431645EC}">
                        <a14:shadowObscured xmlns:a14="http://schemas.microsoft.com/office/drawing/2010/main"/>
                      </a:ext>
                    </a:extLst>
                  </pic:spPr>
                </pic:pic>
              </a:graphicData>
            </a:graphic>
          </wp:inline>
        </w:drawing>
      </w:r>
    </w:p>
    <w:p w14:paraId="424D9602" w14:textId="47604171" w:rsidR="00942162" w:rsidRPr="00D64824" w:rsidRDefault="00942162" w:rsidP="00D64824">
      <w:pPr>
        <w:pStyle w:val="Cita"/>
      </w:pPr>
      <w:bookmarkStart w:id="511" w:name="_Toc166787501"/>
      <w:bookmarkStart w:id="512" w:name="_Toc167237883"/>
      <w:r w:rsidRPr="00D64824">
        <w:t xml:space="preserve">Figura </w:t>
      </w:r>
      <w:r w:rsidR="00011A16" w:rsidRPr="00D64824">
        <w:fldChar w:fldCharType="begin"/>
      </w:r>
      <w:r w:rsidR="00011A16" w:rsidRPr="00D64824">
        <w:instrText xml:space="preserve"> SEQ figura \* ARABIC </w:instrText>
      </w:r>
      <w:r w:rsidR="00011A16" w:rsidRPr="00D64824">
        <w:fldChar w:fldCharType="separate"/>
      </w:r>
      <w:r w:rsidR="009B0259">
        <w:rPr>
          <w:noProof/>
        </w:rPr>
        <w:t>103</w:t>
      </w:r>
      <w:r w:rsidR="00011A16" w:rsidRPr="00D64824">
        <w:fldChar w:fldCharType="end"/>
      </w:r>
      <w:r w:rsidRPr="00D64824">
        <w:t>. Cambio de solución</w:t>
      </w:r>
      <w:r w:rsidRPr="00D64824">
        <w:br/>
        <w:t>Fuente: Elaboración propia</w:t>
      </w:r>
      <w:bookmarkEnd w:id="511"/>
      <w:bookmarkEnd w:id="512"/>
    </w:p>
    <w:p w14:paraId="2D2710A6" w14:textId="2B9D0821" w:rsidR="00942162" w:rsidRDefault="00942162" w:rsidP="00942162">
      <w:pPr>
        <w:pStyle w:val="Descripcin"/>
      </w:pPr>
      <w:r w:rsidRPr="00210B77">
        <w:rPr>
          <w:noProof/>
        </w:rPr>
        <w:drawing>
          <wp:inline distT="0" distB="0" distL="0" distR="0" wp14:anchorId="080C73E9" wp14:editId="636B2B0D">
            <wp:extent cx="2880360" cy="3056570"/>
            <wp:effectExtent l="0" t="0" r="0" b="0"/>
            <wp:docPr id="3802839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83903" name="Imagen 1" descr="Texto&#10;&#10;Descripción generada automáticamente"/>
                    <pic:cNvPicPr/>
                  </pic:nvPicPr>
                  <pic:blipFill>
                    <a:blip r:embed="rId120"/>
                    <a:stretch>
                      <a:fillRect/>
                    </a:stretch>
                  </pic:blipFill>
                  <pic:spPr>
                    <a:xfrm>
                      <a:off x="0" y="0"/>
                      <a:ext cx="2887477" cy="3064123"/>
                    </a:xfrm>
                    <a:prstGeom prst="rect">
                      <a:avLst/>
                    </a:prstGeom>
                  </pic:spPr>
                </pic:pic>
              </a:graphicData>
            </a:graphic>
          </wp:inline>
        </w:drawing>
      </w:r>
    </w:p>
    <w:p w14:paraId="60D3C965" w14:textId="76F3FF30" w:rsidR="00B546FC" w:rsidRPr="00D64824" w:rsidRDefault="00942162" w:rsidP="00D64824">
      <w:pPr>
        <w:pStyle w:val="Cita"/>
      </w:pPr>
      <w:bookmarkStart w:id="513" w:name="_Toc166787502"/>
      <w:bookmarkStart w:id="514" w:name="_Toc167237884"/>
      <w:r w:rsidRPr="00D64824">
        <w:t xml:space="preserve">Figura </w:t>
      </w:r>
      <w:r w:rsidR="00011A16" w:rsidRPr="00D64824">
        <w:fldChar w:fldCharType="begin"/>
      </w:r>
      <w:r w:rsidR="00011A16" w:rsidRPr="00D64824">
        <w:instrText xml:space="preserve"> SEQ figura \* ARABIC </w:instrText>
      </w:r>
      <w:r w:rsidR="00011A16" w:rsidRPr="00D64824">
        <w:fldChar w:fldCharType="separate"/>
      </w:r>
      <w:r w:rsidR="009B0259">
        <w:rPr>
          <w:noProof/>
        </w:rPr>
        <w:t>104</w:t>
      </w:r>
      <w:r w:rsidR="00011A16" w:rsidRPr="00D64824">
        <w:fldChar w:fldCharType="end"/>
      </w:r>
      <w:r w:rsidRPr="00D64824">
        <w:t>. Medición con la segunda solución</w:t>
      </w:r>
      <w:r w:rsidR="00545601" w:rsidRPr="00D64824">
        <w:br/>
        <w:t>Fuente: Elaboración propia</w:t>
      </w:r>
      <w:bookmarkEnd w:id="513"/>
      <w:bookmarkEnd w:id="514"/>
    </w:p>
    <w:p w14:paraId="528EB5FD" w14:textId="77777777" w:rsidR="00E32469" w:rsidRDefault="00267736" w:rsidP="00FA61D6">
      <w:pPr>
        <w:pStyle w:val="Ttulo3"/>
      </w:pPr>
      <w:bookmarkStart w:id="515" w:name="_Toc167237733"/>
      <w:r>
        <w:lastRenderedPageBreak/>
        <w:t>Sensor de Oxígeno disuelto</w:t>
      </w:r>
      <w:bookmarkEnd w:id="515"/>
    </w:p>
    <w:p w14:paraId="417070C4" w14:textId="7F491EDD" w:rsidR="00EE6D8D" w:rsidRDefault="008267D8" w:rsidP="008267D8">
      <w:pPr>
        <w:pStyle w:val="Texto"/>
        <w:rPr>
          <w:lang w:eastAsia="es-MX"/>
        </w:rPr>
      </w:pPr>
      <w:r>
        <w:rPr>
          <w:lang w:eastAsia="es-MX"/>
        </w:rPr>
        <w:t xml:space="preserve">Siendo uno de los sensores más importantes para la </w:t>
      </w:r>
      <w:r w:rsidR="00EC2820">
        <w:rPr>
          <w:lang w:eastAsia="es-MX"/>
        </w:rPr>
        <w:t xml:space="preserve">implementación del proyecto, su prueba es bastante delicada, ya que </w:t>
      </w:r>
      <w:r w:rsidR="007D6E42">
        <w:rPr>
          <w:lang w:eastAsia="es-MX"/>
        </w:rPr>
        <w:t xml:space="preserve">siempre se debe cuidar que el </w:t>
      </w:r>
      <w:r w:rsidR="007E63E8">
        <w:rPr>
          <w:lang w:eastAsia="es-MX"/>
        </w:rPr>
        <w:t xml:space="preserve">extremo del electrodo este bien protegido </w:t>
      </w:r>
      <w:r w:rsidR="00F14A4B">
        <w:rPr>
          <w:lang w:eastAsia="es-MX"/>
        </w:rPr>
        <w:t xml:space="preserve">ya que </w:t>
      </w:r>
      <w:r w:rsidR="006E64CD">
        <w:rPr>
          <w:lang w:eastAsia="es-MX"/>
        </w:rPr>
        <w:t xml:space="preserve">su </w:t>
      </w:r>
      <w:r w:rsidR="00E5301D">
        <w:rPr>
          <w:lang w:eastAsia="es-MX"/>
        </w:rPr>
        <w:t>membrana que mantiene el líquido interno del externo</w:t>
      </w:r>
      <w:r w:rsidR="00002D9B">
        <w:rPr>
          <w:lang w:eastAsia="es-MX"/>
        </w:rPr>
        <w:t>, siendo el</w:t>
      </w:r>
      <w:r w:rsidR="004D092E">
        <w:rPr>
          <w:lang w:eastAsia="es-MX"/>
        </w:rPr>
        <w:t xml:space="preserve"> </w:t>
      </w:r>
      <w:r w:rsidR="007A774D">
        <w:rPr>
          <w:lang w:eastAsia="es-MX"/>
        </w:rPr>
        <w:t>líquido</w:t>
      </w:r>
      <w:r w:rsidR="004D092E">
        <w:rPr>
          <w:lang w:eastAsia="es-MX"/>
        </w:rPr>
        <w:t xml:space="preserve"> externo el cuerpo de agua que vamos a cuantificar</w:t>
      </w:r>
      <w:r w:rsidR="005B6715">
        <w:rPr>
          <w:lang w:eastAsia="es-MX"/>
        </w:rPr>
        <w:t xml:space="preserve">, </w:t>
      </w:r>
      <w:r w:rsidR="007F70B3">
        <w:rPr>
          <w:lang w:eastAsia="es-MX"/>
        </w:rPr>
        <w:t xml:space="preserve">esta membrana es especial y </w:t>
      </w:r>
      <w:r w:rsidR="007A774D">
        <w:rPr>
          <w:lang w:eastAsia="es-MX"/>
        </w:rPr>
        <w:t>está</w:t>
      </w:r>
      <w:r w:rsidR="007F70B3">
        <w:rPr>
          <w:lang w:eastAsia="es-MX"/>
        </w:rPr>
        <w:t xml:space="preserve"> diseñada en especial por el sensor, esto siendo por parte del proveedor ya que </w:t>
      </w:r>
      <w:r w:rsidR="00D442D3">
        <w:rPr>
          <w:lang w:eastAsia="es-MX"/>
        </w:rPr>
        <w:t xml:space="preserve">es de patente. </w:t>
      </w:r>
    </w:p>
    <w:p w14:paraId="0BC8BB7C" w14:textId="13A7135D" w:rsidR="00003626" w:rsidRDefault="00D442D3" w:rsidP="0060740C">
      <w:pPr>
        <w:pStyle w:val="Texto"/>
        <w:rPr>
          <w:lang w:eastAsia="es-MX"/>
        </w:rPr>
      </w:pPr>
      <w:r>
        <w:rPr>
          <w:lang w:eastAsia="es-MX"/>
        </w:rPr>
        <w:t>Dentro de la forma en que se debe conectar este sensor</w:t>
      </w:r>
      <w:r w:rsidR="00003626">
        <w:rPr>
          <w:lang w:eastAsia="es-MX"/>
        </w:rPr>
        <w:t xml:space="preserve"> tenemos el siguiente esquemático realizado en </w:t>
      </w:r>
      <w:proofErr w:type="spellStart"/>
      <w:r w:rsidR="00003626">
        <w:rPr>
          <w:lang w:eastAsia="es-MX"/>
        </w:rPr>
        <w:t>Fritzing</w:t>
      </w:r>
      <w:proofErr w:type="spellEnd"/>
      <w:r w:rsidR="00003626">
        <w:rPr>
          <w:lang w:eastAsia="es-MX"/>
        </w:rPr>
        <w:t>, véase la figura</w:t>
      </w:r>
      <w:r w:rsidR="0060740C">
        <w:t xml:space="preserve"> </w:t>
      </w:r>
      <w:r w:rsidR="0060740C">
        <w:rPr>
          <w:lang w:eastAsia="es-MX"/>
        </w:rPr>
        <w:fldChar w:fldCharType="begin"/>
      </w:r>
      <w:r w:rsidR="0060740C">
        <w:rPr>
          <w:lang w:eastAsia="es-MX"/>
        </w:rPr>
        <w:instrText xml:space="preserve"> SEQ vease_la_figura \* ARABIC </w:instrText>
      </w:r>
      <w:r w:rsidR="0060740C">
        <w:rPr>
          <w:lang w:eastAsia="es-MX"/>
        </w:rPr>
        <w:fldChar w:fldCharType="separate"/>
      </w:r>
      <w:r w:rsidR="009B0259">
        <w:rPr>
          <w:noProof/>
          <w:lang w:eastAsia="es-MX"/>
        </w:rPr>
        <w:t>105</w:t>
      </w:r>
      <w:r w:rsidR="0060740C">
        <w:rPr>
          <w:lang w:eastAsia="es-MX"/>
        </w:rPr>
        <w:fldChar w:fldCharType="end"/>
      </w:r>
      <w:r w:rsidR="00003626">
        <w:rPr>
          <w:lang w:eastAsia="es-MX"/>
        </w:rPr>
        <w:t xml:space="preserve">, donde la manera de conexión del sensor es como se ve en </w:t>
      </w:r>
      <w:proofErr w:type="spellStart"/>
      <w:r w:rsidR="00003626">
        <w:rPr>
          <w:lang w:eastAsia="es-MX"/>
        </w:rPr>
        <w:t>Fritzing</w:t>
      </w:r>
      <w:proofErr w:type="spellEnd"/>
      <w:r w:rsidR="00003626">
        <w:rPr>
          <w:lang w:eastAsia="es-MX"/>
        </w:rPr>
        <w:t>.</w:t>
      </w:r>
    </w:p>
    <w:p w14:paraId="77FEBFDB" w14:textId="6860BBAD" w:rsidR="00003626" w:rsidRDefault="00A26527" w:rsidP="00A26527">
      <w:pPr>
        <w:pStyle w:val="Cita"/>
        <w:rPr>
          <w:lang w:eastAsia="es-MX"/>
        </w:rPr>
      </w:pPr>
      <w:r w:rsidRPr="00A26527">
        <w:rPr>
          <w:noProof/>
          <w:lang w:eastAsia="es-MX"/>
        </w:rPr>
        <w:drawing>
          <wp:inline distT="0" distB="0" distL="0" distR="0" wp14:anchorId="620CD4EE" wp14:editId="23CD4442">
            <wp:extent cx="5943600" cy="3098800"/>
            <wp:effectExtent l="0" t="0" r="0" b="6350"/>
            <wp:docPr id="72148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5403" name=""/>
                    <pic:cNvPicPr/>
                  </pic:nvPicPr>
                  <pic:blipFill>
                    <a:blip r:embed="rId121"/>
                    <a:stretch>
                      <a:fillRect/>
                    </a:stretch>
                  </pic:blipFill>
                  <pic:spPr>
                    <a:xfrm>
                      <a:off x="0" y="0"/>
                      <a:ext cx="5943600" cy="3098800"/>
                    </a:xfrm>
                    <a:prstGeom prst="rect">
                      <a:avLst/>
                    </a:prstGeom>
                  </pic:spPr>
                </pic:pic>
              </a:graphicData>
            </a:graphic>
          </wp:inline>
        </w:drawing>
      </w:r>
    </w:p>
    <w:p w14:paraId="73EC2C61" w14:textId="47C2C781" w:rsidR="00A26527" w:rsidRDefault="00A26527" w:rsidP="00D64824">
      <w:pPr>
        <w:pStyle w:val="Cita"/>
      </w:pPr>
      <w:bookmarkStart w:id="516" w:name="_Toc166787503"/>
      <w:bookmarkStart w:id="517" w:name="_Toc167237885"/>
      <w:r>
        <w:t xml:space="preserve">Figura </w:t>
      </w:r>
      <w:r w:rsidR="00011A16">
        <w:fldChar w:fldCharType="begin"/>
      </w:r>
      <w:r w:rsidR="00011A16">
        <w:instrText xml:space="preserve"> SEQ figura \* ARABIC </w:instrText>
      </w:r>
      <w:r w:rsidR="00011A16">
        <w:fldChar w:fldCharType="separate"/>
      </w:r>
      <w:r w:rsidR="009B0259">
        <w:rPr>
          <w:noProof/>
        </w:rPr>
        <w:t>105</w:t>
      </w:r>
      <w:r w:rsidR="00011A16">
        <w:fldChar w:fldCharType="end"/>
      </w:r>
      <w:r>
        <w:t>. Esquemático de sensor de oxígeno disuelto</w:t>
      </w:r>
      <w:r>
        <w:br/>
        <w:t>Fuente: Elaboración propia</w:t>
      </w:r>
      <w:bookmarkEnd w:id="516"/>
      <w:bookmarkEnd w:id="517"/>
    </w:p>
    <w:p w14:paraId="0987C336" w14:textId="2A10A6E5" w:rsidR="00A26527" w:rsidRDefault="00A26527" w:rsidP="008A032F">
      <w:pPr>
        <w:pStyle w:val="Texto"/>
        <w:rPr>
          <w:lang w:eastAsia="es-MX"/>
        </w:rPr>
      </w:pPr>
      <w:r>
        <w:rPr>
          <w:lang w:eastAsia="es-MX"/>
        </w:rPr>
        <w:t>Lamentablemente como se puede observar dentro de la</w:t>
      </w:r>
      <w:r w:rsidR="007A774D">
        <w:rPr>
          <w:lang w:eastAsia="es-MX"/>
        </w:rPr>
        <w:t xml:space="preserve"> figura </w:t>
      </w:r>
      <w:r w:rsidR="00D64824">
        <w:t>99</w:t>
      </w:r>
      <w:r w:rsidR="007A774D">
        <w:rPr>
          <w:lang w:eastAsia="es-MX"/>
        </w:rPr>
        <w:t xml:space="preserve">, no hay ningún modelado disponible de </w:t>
      </w:r>
      <w:r w:rsidR="00AD71CD">
        <w:rPr>
          <w:lang w:eastAsia="es-MX"/>
        </w:rPr>
        <w:t>cómo</w:t>
      </w:r>
      <w:r w:rsidR="007A774D">
        <w:rPr>
          <w:lang w:eastAsia="es-MX"/>
        </w:rPr>
        <w:t xml:space="preserve"> ser vería el </w:t>
      </w:r>
      <w:r w:rsidR="001720D8">
        <w:rPr>
          <w:lang w:eastAsia="es-MX"/>
        </w:rPr>
        <w:t xml:space="preserve">electrodo correspondiente en </w:t>
      </w:r>
      <w:proofErr w:type="spellStart"/>
      <w:r w:rsidR="001720D8">
        <w:rPr>
          <w:lang w:eastAsia="es-MX"/>
        </w:rPr>
        <w:t>fritzing</w:t>
      </w:r>
      <w:proofErr w:type="spellEnd"/>
      <w:r w:rsidR="001720D8">
        <w:rPr>
          <w:lang w:eastAsia="es-MX"/>
        </w:rPr>
        <w:t>, sin embargo, este esquemático es de gran ayuda de manera visual ya que nos permite observar de cierta manera la placa del sensor.</w:t>
      </w:r>
    </w:p>
    <w:p w14:paraId="2C4E73EE" w14:textId="3BA2BC14" w:rsidR="001720D8" w:rsidRPr="00A26527" w:rsidRDefault="001720D8" w:rsidP="00484B71">
      <w:pPr>
        <w:pStyle w:val="Texto"/>
        <w:rPr>
          <w:lang w:eastAsia="es-MX"/>
        </w:rPr>
      </w:pPr>
      <w:r>
        <w:rPr>
          <w:lang w:eastAsia="es-MX"/>
        </w:rPr>
        <w:t xml:space="preserve">Una se tiene claro la forma de conexión con ayuda del esquemático tenemos el siguiente </w:t>
      </w:r>
      <w:r w:rsidR="00391923">
        <w:rPr>
          <w:lang w:eastAsia="es-MX"/>
        </w:rPr>
        <w:t>circuito físico, véase la figura</w:t>
      </w:r>
      <w:r w:rsidR="00484B71">
        <w:t xml:space="preserve"> </w:t>
      </w:r>
      <w:r w:rsidR="00484B71">
        <w:rPr>
          <w:lang w:eastAsia="es-MX"/>
        </w:rPr>
        <w:fldChar w:fldCharType="begin"/>
      </w:r>
      <w:r w:rsidR="00484B71">
        <w:rPr>
          <w:lang w:eastAsia="es-MX"/>
        </w:rPr>
        <w:instrText xml:space="preserve"> SEQ vease_la_figura \* ARABIC </w:instrText>
      </w:r>
      <w:r w:rsidR="00484B71">
        <w:rPr>
          <w:lang w:eastAsia="es-MX"/>
        </w:rPr>
        <w:fldChar w:fldCharType="separate"/>
      </w:r>
      <w:r w:rsidR="009B0259">
        <w:rPr>
          <w:noProof/>
          <w:lang w:eastAsia="es-MX"/>
        </w:rPr>
        <w:t>106</w:t>
      </w:r>
      <w:r w:rsidR="00484B71">
        <w:rPr>
          <w:lang w:eastAsia="es-MX"/>
        </w:rPr>
        <w:fldChar w:fldCharType="end"/>
      </w:r>
      <w:r w:rsidR="008A032F">
        <w:rPr>
          <w:lang w:eastAsia="es-MX"/>
        </w:rPr>
        <w:t xml:space="preserve">, </w:t>
      </w:r>
      <w:r w:rsidR="00391923">
        <w:rPr>
          <w:lang w:eastAsia="es-MX"/>
        </w:rPr>
        <w:t xml:space="preserve">donde podemos observar </w:t>
      </w:r>
      <w:r w:rsidR="00F41FB4">
        <w:rPr>
          <w:lang w:eastAsia="es-MX"/>
        </w:rPr>
        <w:t xml:space="preserve">el circuito en físico de igual podemos ver el </w:t>
      </w:r>
      <w:r w:rsidR="00017BD4">
        <w:rPr>
          <w:lang w:eastAsia="es-MX"/>
        </w:rPr>
        <w:t xml:space="preserve">electrodo que ya </w:t>
      </w:r>
      <w:r w:rsidR="00AD71CD">
        <w:rPr>
          <w:lang w:eastAsia="es-MX"/>
        </w:rPr>
        <w:t>está</w:t>
      </w:r>
      <w:r w:rsidR="00017BD4">
        <w:rPr>
          <w:lang w:eastAsia="es-MX"/>
        </w:rPr>
        <w:t xml:space="preserve"> en el agua.</w:t>
      </w:r>
    </w:p>
    <w:p w14:paraId="4D566EE2" w14:textId="4C607696" w:rsidR="00EE6D8D" w:rsidRDefault="00EE6D8D" w:rsidP="00017BD4">
      <w:pPr>
        <w:pStyle w:val="Cita"/>
        <w:rPr>
          <w:lang w:eastAsia="es-MX"/>
        </w:rPr>
      </w:pPr>
      <w:r w:rsidRPr="00017BD4">
        <w:rPr>
          <w:noProof/>
        </w:rPr>
        <w:lastRenderedPageBreak/>
        <w:drawing>
          <wp:inline distT="0" distB="0" distL="0" distR="0" wp14:anchorId="28BCE53D" wp14:editId="52EEC5FD">
            <wp:extent cx="4364531" cy="3273398"/>
            <wp:effectExtent l="0" t="0" r="0" b="3810"/>
            <wp:docPr id="326814132" name="Imagen 1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4132" name="Imagen 15" descr="Un circuito electrónico&#10;&#10;Descripción generada automáticamente con confianza medi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0619" cy="3277964"/>
                    </a:xfrm>
                    <a:prstGeom prst="rect">
                      <a:avLst/>
                    </a:prstGeom>
                    <a:noFill/>
                    <a:ln>
                      <a:noFill/>
                    </a:ln>
                  </pic:spPr>
                </pic:pic>
              </a:graphicData>
            </a:graphic>
          </wp:inline>
        </w:drawing>
      </w:r>
    </w:p>
    <w:p w14:paraId="1FF46628" w14:textId="04B7FB53" w:rsidR="00017BD4" w:rsidRPr="00AF1B7C" w:rsidRDefault="00017BD4" w:rsidP="00AF1B7C">
      <w:pPr>
        <w:pStyle w:val="Cita"/>
      </w:pPr>
      <w:bookmarkStart w:id="518" w:name="_Toc166787504"/>
      <w:bookmarkStart w:id="519" w:name="_Toc167237886"/>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106</w:t>
      </w:r>
      <w:r w:rsidR="00011A16" w:rsidRPr="00AF1B7C">
        <w:fldChar w:fldCharType="end"/>
      </w:r>
      <w:r w:rsidRPr="00AF1B7C">
        <w:t xml:space="preserve">. Circuito </w:t>
      </w:r>
      <w:r w:rsidR="00AD71CD" w:rsidRPr="00AF1B7C">
        <w:t>físico</w:t>
      </w:r>
      <w:r w:rsidRPr="00AF1B7C">
        <w:t xml:space="preserve"> del sensor de OD</w:t>
      </w:r>
      <w:r w:rsidRPr="00AF1B7C">
        <w:br/>
        <w:t>Fuente: elaboración propia</w:t>
      </w:r>
      <w:bookmarkEnd w:id="518"/>
      <w:bookmarkEnd w:id="519"/>
    </w:p>
    <w:p w14:paraId="0C339A02" w14:textId="08FDD651" w:rsidR="00017BD4" w:rsidRPr="00017BD4" w:rsidRDefault="00017BD4" w:rsidP="008A032F">
      <w:pPr>
        <w:pStyle w:val="Texto"/>
        <w:rPr>
          <w:lang w:eastAsia="es-MX"/>
        </w:rPr>
      </w:pPr>
      <w:r>
        <w:rPr>
          <w:lang w:eastAsia="es-MX"/>
        </w:rPr>
        <w:t xml:space="preserve">Siendo de esta manera que </w:t>
      </w:r>
      <w:r w:rsidR="00DA1479">
        <w:rPr>
          <w:lang w:eastAsia="es-MX"/>
        </w:rPr>
        <w:t>se obtiene</w:t>
      </w:r>
      <w:r>
        <w:rPr>
          <w:lang w:eastAsia="es-MX"/>
        </w:rPr>
        <w:t xml:space="preserve"> lo siguiente, véase la figura</w:t>
      </w:r>
      <w:r w:rsidR="008A032F">
        <w:rPr>
          <w:lang w:eastAsia="es-MX"/>
        </w:rPr>
        <w:t xml:space="preserve"> </w:t>
      </w:r>
      <w:r w:rsidR="008A032F">
        <w:rPr>
          <w:lang w:eastAsia="es-MX"/>
        </w:rPr>
        <w:fldChar w:fldCharType="begin"/>
      </w:r>
      <w:r w:rsidR="008A032F">
        <w:rPr>
          <w:lang w:eastAsia="es-MX"/>
        </w:rPr>
        <w:instrText xml:space="preserve"> SEQ vease_la_figura \* ARABIC </w:instrText>
      </w:r>
      <w:r w:rsidR="008A032F">
        <w:rPr>
          <w:lang w:eastAsia="es-MX"/>
        </w:rPr>
        <w:fldChar w:fldCharType="separate"/>
      </w:r>
      <w:r w:rsidR="009B0259">
        <w:rPr>
          <w:noProof/>
          <w:lang w:eastAsia="es-MX"/>
        </w:rPr>
        <w:t>107</w:t>
      </w:r>
      <w:r w:rsidR="008A032F">
        <w:rPr>
          <w:lang w:eastAsia="es-MX"/>
        </w:rPr>
        <w:fldChar w:fldCharType="end"/>
      </w:r>
      <w:r>
        <w:rPr>
          <w:lang w:eastAsia="es-MX"/>
        </w:rPr>
        <w:t xml:space="preserve">, dentro de la cual se obtiene de primera parte una calibración </w:t>
      </w:r>
      <w:r w:rsidR="0032042E">
        <w:rPr>
          <w:lang w:eastAsia="es-MX"/>
        </w:rPr>
        <w:t>de voltaje tomando en cuenta el cuerpo de agua y posteriormente a esto realizas las mediciones pertenecientes</w:t>
      </w:r>
      <w:r w:rsidR="00B2479B">
        <w:rPr>
          <w:lang w:eastAsia="es-MX"/>
        </w:rPr>
        <w:t xml:space="preserve">, lo cual permite visualizar </w:t>
      </w:r>
      <w:r w:rsidR="005E42F7">
        <w:rPr>
          <w:lang w:eastAsia="es-MX"/>
        </w:rPr>
        <w:t xml:space="preserve">de mejor manera que el funcionamiento </w:t>
      </w:r>
      <w:r w:rsidR="0087144E">
        <w:rPr>
          <w:lang w:eastAsia="es-MX"/>
        </w:rPr>
        <w:t>correcto de nuestro sensor.</w:t>
      </w:r>
    </w:p>
    <w:p w14:paraId="1091CD03" w14:textId="1C1D16F6" w:rsidR="002C162D" w:rsidRDefault="004336DE" w:rsidP="00420CA9">
      <w:pPr>
        <w:pStyle w:val="Cita"/>
        <w:rPr>
          <w:lang w:eastAsia="es-MX"/>
        </w:rPr>
      </w:pPr>
      <w:r w:rsidRPr="00420CA9">
        <w:rPr>
          <w:noProof/>
        </w:rPr>
        <w:drawing>
          <wp:inline distT="0" distB="0" distL="0" distR="0" wp14:anchorId="23069BCF" wp14:editId="3A3DAEA5">
            <wp:extent cx="4149378" cy="1994893"/>
            <wp:effectExtent l="0" t="0" r="3810" b="5715"/>
            <wp:docPr id="1714313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3023" name="Imagen 1" descr="Texto&#10;&#10;Descripción generada automáticamente"/>
                    <pic:cNvPicPr/>
                  </pic:nvPicPr>
                  <pic:blipFill>
                    <a:blip r:embed="rId123"/>
                    <a:stretch>
                      <a:fillRect/>
                    </a:stretch>
                  </pic:blipFill>
                  <pic:spPr>
                    <a:xfrm>
                      <a:off x="0" y="0"/>
                      <a:ext cx="4158428" cy="1999244"/>
                    </a:xfrm>
                    <a:prstGeom prst="rect">
                      <a:avLst/>
                    </a:prstGeom>
                  </pic:spPr>
                </pic:pic>
              </a:graphicData>
            </a:graphic>
          </wp:inline>
        </w:drawing>
      </w:r>
    </w:p>
    <w:p w14:paraId="1FD867F6" w14:textId="001A14D6" w:rsidR="0087144E" w:rsidRPr="00AF1B7C" w:rsidRDefault="0087144E" w:rsidP="00AF1B7C">
      <w:pPr>
        <w:pStyle w:val="Cita"/>
        <w:rPr>
          <w:lang w:eastAsia="es-MX"/>
        </w:rPr>
      </w:pPr>
      <w:bookmarkStart w:id="520" w:name="_Toc166787505"/>
      <w:bookmarkStart w:id="521" w:name="_Toc167237887"/>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107</w:t>
      </w:r>
      <w:r w:rsidR="00011A16" w:rsidRPr="00AF1B7C">
        <w:fldChar w:fldCharType="end"/>
      </w:r>
      <w:r w:rsidRPr="00AF1B7C">
        <w:t>. Serial monitor con el sensor de OD</w:t>
      </w:r>
      <w:r w:rsidR="00420CA9" w:rsidRPr="00AF1B7C">
        <w:br/>
        <w:t>Fuente: Elaboración propia</w:t>
      </w:r>
      <w:bookmarkEnd w:id="520"/>
      <w:bookmarkEnd w:id="521"/>
    </w:p>
    <w:p w14:paraId="70517E77" w14:textId="77777777" w:rsidR="0068120C" w:rsidRDefault="0068120C">
      <w:pPr>
        <w:spacing w:after="160" w:line="259" w:lineRule="auto"/>
        <w:rPr>
          <w:lang w:eastAsia="es-MX"/>
        </w:rPr>
      </w:pPr>
      <w:r>
        <w:br w:type="page"/>
      </w:r>
    </w:p>
    <w:p w14:paraId="7EEE3A27" w14:textId="72C45082" w:rsidR="00E32469" w:rsidRDefault="00267736" w:rsidP="00FA61D6">
      <w:pPr>
        <w:pStyle w:val="Ttulo3"/>
      </w:pPr>
      <w:bookmarkStart w:id="522" w:name="_Toc167237734"/>
      <w:r>
        <w:lastRenderedPageBreak/>
        <w:t>Sensor de total de solidos disueltos (TDS)</w:t>
      </w:r>
      <w:bookmarkEnd w:id="522"/>
    </w:p>
    <w:p w14:paraId="620F2CE2" w14:textId="07C81647" w:rsidR="00CE04AE" w:rsidRDefault="00196B8E" w:rsidP="008A032F">
      <w:pPr>
        <w:pStyle w:val="Texto"/>
        <w:rPr>
          <w:lang w:eastAsia="es-MX"/>
        </w:rPr>
      </w:pPr>
      <w:r>
        <w:rPr>
          <w:lang w:eastAsia="es-MX"/>
        </w:rPr>
        <w:t xml:space="preserve">Dentro del sensor de total de solidos disueltos o bien turbidez, lo que se busca medir son las </w:t>
      </w:r>
      <w:proofErr w:type="spellStart"/>
      <w:r w:rsidRPr="00196B8E">
        <w:rPr>
          <w:i/>
          <w:iCs/>
          <w:lang w:eastAsia="es-MX"/>
        </w:rPr>
        <w:t>NTU’s</w:t>
      </w:r>
      <w:proofErr w:type="spellEnd"/>
      <w:r>
        <w:rPr>
          <w:lang w:eastAsia="es-MX"/>
        </w:rPr>
        <w:t xml:space="preserve"> los cuales son los parámetros para la </w:t>
      </w:r>
      <w:r w:rsidR="002C494F">
        <w:rPr>
          <w:lang w:eastAsia="es-MX"/>
        </w:rPr>
        <w:t>cuantificación de este valor</w:t>
      </w:r>
      <w:r w:rsidR="00CE04AE">
        <w:rPr>
          <w:lang w:eastAsia="es-MX"/>
        </w:rPr>
        <w:t>, dentro de la figura</w:t>
      </w:r>
      <w:r w:rsidR="000F54FB">
        <w:rPr>
          <w:lang w:eastAsia="es-MX"/>
        </w:rPr>
        <w:t xml:space="preserve"> </w:t>
      </w:r>
      <w:r w:rsidR="008A032F">
        <w:rPr>
          <w:lang w:eastAsia="es-MX"/>
        </w:rPr>
        <w:fldChar w:fldCharType="begin"/>
      </w:r>
      <w:r w:rsidR="008A032F">
        <w:rPr>
          <w:lang w:eastAsia="es-MX"/>
        </w:rPr>
        <w:instrText xml:space="preserve"> SEQ vease_la_figura \* ARABIC </w:instrText>
      </w:r>
      <w:r w:rsidR="008A032F">
        <w:rPr>
          <w:lang w:eastAsia="es-MX"/>
        </w:rPr>
        <w:fldChar w:fldCharType="separate"/>
      </w:r>
      <w:r w:rsidR="009B0259">
        <w:rPr>
          <w:noProof/>
          <w:lang w:eastAsia="es-MX"/>
        </w:rPr>
        <w:t>108</w:t>
      </w:r>
      <w:r w:rsidR="008A032F">
        <w:rPr>
          <w:lang w:eastAsia="es-MX"/>
        </w:rPr>
        <w:fldChar w:fldCharType="end"/>
      </w:r>
      <w:r w:rsidR="008A032F">
        <w:rPr>
          <w:lang w:eastAsia="es-MX"/>
        </w:rPr>
        <w:t xml:space="preserve"> </w:t>
      </w:r>
      <w:r w:rsidR="000F54FB">
        <w:rPr>
          <w:lang w:eastAsia="es-MX"/>
        </w:rPr>
        <w:t>se observa la forma de conexión del sensor para esta prueba unitaria</w:t>
      </w:r>
      <w:r w:rsidR="00424EDE">
        <w:rPr>
          <w:lang w:eastAsia="es-MX"/>
        </w:rPr>
        <w:t xml:space="preserve">, </w:t>
      </w:r>
      <w:r w:rsidR="00082FF8">
        <w:rPr>
          <w:lang w:eastAsia="es-MX"/>
        </w:rPr>
        <w:t>de tal manera que es la placa quien administra tanto los datos en bruto obtenidos por el sensor como el voltaje de alimentación del electrodo, posteriormente esta información pasa a la placa de desarrollo Arduino.</w:t>
      </w:r>
    </w:p>
    <w:p w14:paraId="733214AE" w14:textId="7EBA09DE" w:rsidR="000F54FB" w:rsidRDefault="000F54FB" w:rsidP="000F54FB">
      <w:pPr>
        <w:pStyle w:val="Cita"/>
        <w:rPr>
          <w:lang w:eastAsia="es-MX"/>
        </w:rPr>
      </w:pPr>
      <w:r w:rsidRPr="000F54FB">
        <w:rPr>
          <w:noProof/>
          <w:lang w:eastAsia="es-MX"/>
        </w:rPr>
        <w:drawing>
          <wp:inline distT="0" distB="0" distL="0" distR="0" wp14:anchorId="4219759F" wp14:editId="3A20AA3E">
            <wp:extent cx="5858842" cy="3858322"/>
            <wp:effectExtent l="0" t="0" r="8890" b="8890"/>
            <wp:docPr id="1475031817"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1817" name="Imagen 1" descr="Interfaz de usuario gráfica, Diagrama&#10;&#10;Descripción generada automáticamente"/>
                    <pic:cNvPicPr/>
                  </pic:nvPicPr>
                  <pic:blipFill>
                    <a:blip r:embed="rId124"/>
                    <a:stretch>
                      <a:fillRect/>
                    </a:stretch>
                  </pic:blipFill>
                  <pic:spPr>
                    <a:xfrm>
                      <a:off x="0" y="0"/>
                      <a:ext cx="5877554" cy="3870645"/>
                    </a:xfrm>
                    <a:prstGeom prst="rect">
                      <a:avLst/>
                    </a:prstGeom>
                  </pic:spPr>
                </pic:pic>
              </a:graphicData>
            </a:graphic>
          </wp:inline>
        </w:drawing>
      </w:r>
    </w:p>
    <w:p w14:paraId="49121DED" w14:textId="72817680" w:rsidR="000F54FB" w:rsidRPr="000F54FB" w:rsidRDefault="000F54FB" w:rsidP="00D64824">
      <w:pPr>
        <w:pStyle w:val="Cita"/>
        <w:rPr>
          <w:lang w:eastAsia="es-MX"/>
        </w:rPr>
      </w:pPr>
      <w:bookmarkStart w:id="523" w:name="_Toc166787506"/>
      <w:bookmarkStart w:id="524" w:name="_Toc167237888"/>
      <w:r>
        <w:t xml:space="preserve">Figura </w:t>
      </w:r>
      <w:r w:rsidR="00011A16">
        <w:fldChar w:fldCharType="begin"/>
      </w:r>
      <w:r w:rsidR="00011A16">
        <w:instrText xml:space="preserve"> SEQ figura \* ARABIC </w:instrText>
      </w:r>
      <w:r w:rsidR="00011A16">
        <w:fldChar w:fldCharType="separate"/>
      </w:r>
      <w:r w:rsidR="009B0259">
        <w:rPr>
          <w:noProof/>
        </w:rPr>
        <w:t>108</w:t>
      </w:r>
      <w:r w:rsidR="00011A16">
        <w:fldChar w:fldCharType="end"/>
      </w:r>
      <w:r>
        <w:t>. Esquemático TSS</w:t>
      </w:r>
      <w:r>
        <w:br/>
        <w:t>Fuente: Elaboración propia</w:t>
      </w:r>
      <w:bookmarkEnd w:id="523"/>
      <w:bookmarkEnd w:id="524"/>
    </w:p>
    <w:p w14:paraId="0D2ACA44" w14:textId="6636D972" w:rsidR="00A17A85" w:rsidRDefault="00082FF8" w:rsidP="00E01F45">
      <w:pPr>
        <w:pStyle w:val="Texto"/>
        <w:rPr>
          <w:lang w:eastAsia="es-MX"/>
        </w:rPr>
      </w:pPr>
      <w:r>
        <w:rPr>
          <w:lang w:eastAsia="es-MX"/>
        </w:rPr>
        <w:t xml:space="preserve">Por lo que de manera física la conexión se visualizaría tal como se observa en la figura </w:t>
      </w:r>
      <w:r w:rsidR="00E01F45">
        <w:t>102</w:t>
      </w:r>
      <w:r>
        <w:rPr>
          <w:lang w:eastAsia="es-MX"/>
        </w:rPr>
        <w:t xml:space="preserve">, además de observarse que la figura </w:t>
      </w:r>
      <w:r w:rsidR="00E01F45">
        <w:rPr>
          <w:lang w:eastAsia="es-MX"/>
        </w:rPr>
        <w:fldChar w:fldCharType="begin"/>
      </w:r>
      <w:r w:rsidR="00E01F45">
        <w:rPr>
          <w:lang w:eastAsia="es-MX"/>
        </w:rPr>
        <w:instrText xml:space="preserve"> SEQ vease_la_figura \* ARABIC </w:instrText>
      </w:r>
      <w:r w:rsidR="00E01F45">
        <w:rPr>
          <w:lang w:eastAsia="es-MX"/>
        </w:rPr>
        <w:fldChar w:fldCharType="separate"/>
      </w:r>
      <w:r w:rsidR="009B0259">
        <w:rPr>
          <w:noProof/>
          <w:lang w:eastAsia="es-MX"/>
        </w:rPr>
        <w:t>109</w:t>
      </w:r>
      <w:r w:rsidR="00E01F45">
        <w:rPr>
          <w:lang w:eastAsia="es-MX"/>
        </w:rPr>
        <w:fldChar w:fldCharType="end"/>
      </w:r>
      <w:r w:rsidR="00E01F45">
        <w:rPr>
          <w:lang w:eastAsia="es-MX"/>
        </w:rPr>
        <w:t xml:space="preserve"> </w:t>
      </w:r>
      <w:r>
        <w:rPr>
          <w:lang w:eastAsia="es-MX"/>
        </w:rPr>
        <w:t xml:space="preserve">mantiene la conexión como se ve en el esquemático también podemos observar como el electrodo ya </w:t>
      </w:r>
      <w:r w:rsidR="00894466">
        <w:rPr>
          <w:lang w:eastAsia="es-MX"/>
        </w:rPr>
        <w:t>está</w:t>
      </w:r>
      <w:r>
        <w:rPr>
          <w:lang w:eastAsia="es-MX"/>
        </w:rPr>
        <w:t xml:space="preserve"> sumergido en un cuerpo de agua para medir su turbidez, dentro del cual podemos ver que es bastante limpio a simple vista.</w:t>
      </w:r>
    </w:p>
    <w:p w14:paraId="57DB179E" w14:textId="2773A4E2" w:rsidR="00263357" w:rsidRDefault="00CE04AE" w:rsidP="00082FF8">
      <w:pPr>
        <w:pStyle w:val="Cita"/>
        <w:rPr>
          <w:lang w:eastAsia="es-MX"/>
        </w:rPr>
      </w:pPr>
      <w:r w:rsidRPr="00082FF8">
        <w:rPr>
          <w:noProof/>
        </w:rPr>
        <w:lastRenderedPageBreak/>
        <w:drawing>
          <wp:inline distT="0" distB="0" distL="0" distR="0" wp14:anchorId="227F3B5E" wp14:editId="582D0A3E">
            <wp:extent cx="5981699" cy="4486275"/>
            <wp:effectExtent l="0" t="0" r="635" b="0"/>
            <wp:docPr id="1238267399" name="Imagen 1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7399" name="Imagen 10" descr="Un circuito electrónico&#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16085" cy="4512064"/>
                    </a:xfrm>
                    <a:prstGeom prst="rect">
                      <a:avLst/>
                    </a:prstGeom>
                    <a:noFill/>
                    <a:ln>
                      <a:noFill/>
                    </a:ln>
                  </pic:spPr>
                </pic:pic>
              </a:graphicData>
            </a:graphic>
          </wp:inline>
        </w:drawing>
      </w:r>
    </w:p>
    <w:p w14:paraId="41DF9D0B" w14:textId="25AC7FD7" w:rsidR="00082FF8" w:rsidRPr="00AF1B7C" w:rsidRDefault="00082FF8" w:rsidP="00AF1B7C">
      <w:pPr>
        <w:pStyle w:val="Cita"/>
      </w:pPr>
      <w:bookmarkStart w:id="525" w:name="_Toc166787507"/>
      <w:bookmarkStart w:id="526" w:name="_Toc167237889"/>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109</w:t>
      </w:r>
      <w:r w:rsidR="00011A16" w:rsidRPr="00AF1B7C">
        <w:fldChar w:fldCharType="end"/>
      </w:r>
      <w:r w:rsidRPr="00AF1B7C">
        <w:t>. Conexión física</w:t>
      </w:r>
      <w:r w:rsidRPr="00AF1B7C">
        <w:br/>
        <w:t>Fuente: Elaboración propia</w:t>
      </w:r>
      <w:bookmarkEnd w:id="525"/>
      <w:bookmarkEnd w:id="526"/>
    </w:p>
    <w:p w14:paraId="21F6CA7B" w14:textId="0057613C" w:rsidR="00082FF8" w:rsidRDefault="00082FF8" w:rsidP="00E01F45">
      <w:pPr>
        <w:pStyle w:val="Texto"/>
        <w:rPr>
          <w:lang w:eastAsia="es-MX"/>
        </w:rPr>
      </w:pPr>
      <w:r>
        <w:rPr>
          <w:lang w:eastAsia="es-MX"/>
        </w:rPr>
        <w:t xml:space="preserve">De esta manera el siguiente paso es verificar el valor en voltaje que nos entrega el sensor, el valor en voltaje posteriormente es procesado para tener una medida más apropiado a lo que sería la turbidez, este valor es llamado </w:t>
      </w:r>
      <w:proofErr w:type="spellStart"/>
      <w:r w:rsidR="002D37C3" w:rsidRPr="002D37C3">
        <w:rPr>
          <w:lang w:eastAsia="es-MX"/>
        </w:rPr>
        <w:t>Nephelometric</w:t>
      </w:r>
      <w:proofErr w:type="spellEnd"/>
      <w:r w:rsidR="002D37C3" w:rsidRPr="002D37C3">
        <w:rPr>
          <w:lang w:eastAsia="es-MX"/>
        </w:rPr>
        <w:t xml:space="preserve"> </w:t>
      </w:r>
      <w:proofErr w:type="spellStart"/>
      <w:r w:rsidR="002D37C3" w:rsidRPr="002D37C3">
        <w:rPr>
          <w:lang w:eastAsia="es-MX"/>
        </w:rPr>
        <w:t>Turbidity</w:t>
      </w:r>
      <w:proofErr w:type="spellEnd"/>
      <w:r w:rsidR="002D37C3" w:rsidRPr="002D37C3">
        <w:rPr>
          <w:lang w:eastAsia="es-MX"/>
        </w:rPr>
        <w:t xml:space="preserve"> </w:t>
      </w:r>
      <w:proofErr w:type="spellStart"/>
      <w:r w:rsidR="002D37C3" w:rsidRPr="002D37C3">
        <w:rPr>
          <w:lang w:eastAsia="es-MX"/>
        </w:rPr>
        <w:t>Unit</w:t>
      </w:r>
      <w:proofErr w:type="spellEnd"/>
      <w:r w:rsidR="002D37C3">
        <w:rPr>
          <w:lang w:eastAsia="es-MX"/>
        </w:rPr>
        <w:t xml:space="preserve"> por sus siglas en ingles NTU, siendo este valor el</w:t>
      </w:r>
      <w:r w:rsidR="0062417D">
        <w:rPr>
          <w:lang w:eastAsia="es-MX"/>
        </w:rPr>
        <w:t xml:space="preserve"> que se usa como medida para la turbidez, dentro de la figura </w:t>
      </w:r>
      <w:r w:rsidR="00E01F45">
        <w:rPr>
          <w:lang w:eastAsia="es-MX"/>
        </w:rPr>
        <w:fldChar w:fldCharType="begin"/>
      </w:r>
      <w:r w:rsidR="00E01F45">
        <w:rPr>
          <w:lang w:eastAsia="es-MX"/>
        </w:rPr>
        <w:instrText xml:space="preserve"> SEQ vease_la_figura \* ARABIC </w:instrText>
      </w:r>
      <w:r w:rsidR="00E01F45">
        <w:rPr>
          <w:lang w:eastAsia="es-MX"/>
        </w:rPr>
        <w:fldChar w:fldCharType="separate"/>
      </w:r>
      <w:r w:rsidR="009B0259">
        <w:rPr>
          <w:noProof/>
          <w:lang w:eastAsia="es-MX"/>
        </w:rPr>
        <w:t>110</w:t>
      </w:r>
      <w:r w:rsidR="00E01F45">
        <w:rPr>
          <w:lang w:eastAsia="es-MX"/>
        </w:rPr>
        <w:fldChar w:fldCharType="end"/>
      </w:r>
      <w:r w:rsidR="00E01F45">
        <w:rPr>
          <w:lang w:eastAsia="es-MX"/>
        </w:rPr>
        <w:t xml:space="preserve"> </w:t>
      </w:r>
      <w:r w:rsidR="0062417D">
        <w:rPr>
          <w:lang w:eastAsia="es-MX"/>
        </w:rPr>
        <w:t xml:space="preserve">se observa </w:t>
      </w:r>
      <w:r w:rsidR="00E91404">
        <w:rPr>
          <w:lang w:eastAsia="es-MX"/>
        </w:rPr>
        <w:t>el voltaje adquirido por el sensor así como su procesado para obtener el valor en NTU, donde más bajo sea el valor del NTU más limpia será el agua y viceversa</w:t>
      </w:r>
      <w:r w:rsidR="00F52BC2">
        <w:rPr>
          <w:lang w:eastAsia="es-MX"/>
        </w:rPr>
        <w:t>.</w:t>
      </w:r>
    </w:p>
    <w:p w14:paraId="1BC534A8" w14:textId="4B5583FF" w:rsidR="00F52BC2" w:rsidRPr="00082FF8" w:rsidRDefault="00F52BC2" w:rsidP="00082FF8">
      <w:pPr>
        <w:pStyle w:val="Texto"/>
        <w:rPr>
          <w:lang w:eastAsia="es-MX"/>
        </w:rPr>
      </w:pPr>
      <w:r>
        <w:rPr>
          <w:lang w:eastAsia="es-MX"/>
        </w:rPr>
        <w:t xml:space="preserve">Al observar detenidamente la figura </w:t>
      </w:r>
      <w:r w:rsidR="00506A61">
        <w:rPr>
          <w:lang w:eastAsia="es-MX"/>
        </w:rPr>
        <w:t>10</w:t>
      </w:r>
      <w:r w:rsidR="00E01F45">
        <w:t>4</w:t>
      </w:r>
      <w:r>
        <w:rPr>
          <w:lang w:eastAsia="es-MX"/>
        </w:rPr>
        <w:t xml:space="preserve"> </w:t>
      </w:r>
      <w:r w:rsidR="00084C0E">
        <w:rPr>
          <w:lang w:eastAsia="es-MX"/>
        </w:rPr>
        <w:t>se concluye</w:t>
      </w:r>
      <w:r>
        <w:rPr>
          <w:lang w:eastAsia="es-MX"/>
        </w:rPr>
        <w:t xml:space="preserve"> </w:t>
      </w:r>
      <w:r w:rsidR="003F4BFD">
        <w:rPr>
          <w:lang w:eastAsia="es-MX"/>
        </w:rPr>
        <w:t xml:space="preserve">que el agua donde se introdujo el sensor es limpia, una vez conocemos que el valor del sensor </w:t>
      </w:r>
      <w:r w:rsidR="00AD71CD">
        <w:rPr>
          <w:lang w:eastAsia="es-MX"/>
        </w:rPr>
        <w:t>está</w:t>
      </w:r>
      <w:r w:rsidR="003F4BFD">
        <w:rPr>
          <w:lang w:eastAsia="es-MX"/>
        </w:rPr>
        <w:t xml:space="preserve"> en correcto funcionamiento, hacemos una prueba más donde </w:t>
      </w:r>
      <w:r w:rsidR="00084C0E">
        <w:rPr>
          <w:lang w:eastAsia="es-MX"/>
        </w:rPr>
        <w:t>se introduce</w:t>
      </w:r>
      <w:r w:rsidR="003F4BFD">
        <w:rPr>
          <w:lang w:eastAsia="es-MX"/>
        </w:rPr>
        <w:t xml:space="preserve"> tierra al agua</w:t>
      </w:r>
      <w:r w:rsidR="00A0265B">
        <w:rPr>
          <w:lang w:eastAsia="es-MX"/>
        </w:rPr>
        <w:t xml:space="preserve"> para comparar los valores y conocer que el funcionamiento es el adecuado.</w:t>
      </w:r>
    </w:p>
    <w:p w14:paraId="7E3F8179" w14:textId="77777777" w:rsidR="00A0265B" w:rsidRDefault="000A30EE" w:rsidP="00A0265B">
      <w:pPr>
        <w:pStyle w:val="Cita"/>
        <w:rPr>
          <w:noProof/>
          <w14:ligatures w14:val="standardContextual"/>
        </w:rPr>
      </w:pPr>
      <w:r w:rsidRPr="000A30EE">
        <w:rPr>
          <w:noProof/>
          <w:lang w:eastAsia="es-MX"/>
        </w:rPr>
        <w:lastRenderedPageBreak/>
        <w:drawing>
          <wp:inline distT="0" distB="0" distL="0" distR="0" wp14:anchorId="025CF4E5" wp14:editId="49A7A4DE">
            <wp:extent cx="4851400" cy="1898058"/>
            <wp:effectExtent l="0" t="0" r="6350" b="6985"/>
            <wp:docPr id="13707916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1650" name="Imagen 1" descr="Texto&#10;&#10;Descripción generada automáticamente"/>
                    <pic:cNvPicPr/>
                  </pic:nvPicPr>
                  <pic:blipFill>
                    <a:blip r:embed="rId126"/>
                    <a:stretch>
                      <a:fillRect/>
                    </a:stretch>
                  </pic:blipFill>
                  <pic:spPr>
                    <a:xfrm>
                      <a:off x="0" y="0"/>
                      <a:ext cx="4858864" cy="1900978"/>
                    </a:xfrm>
                    <a:prstGeom prst="rect">
                      <a:avLst/>
                    </a:prstGeom>
                  </pic:spPr>
                </pic:pic>
              </a:graphicData>
            </a:graphic>
          </wp:inline>
        </w:drawing>
      </w:r>
      <w:r w:rsidR="008C0C32" w:rsidRPr="008C0C32">
        <w:rPr>
          <w:noProof/>
          <w14:ligatures w14:val="standardContextual"/>
        </w:rPr>
        <w:t xml:space="preserve"> </w:t>
      </w:r>
    </w:p>
    <w:p w14:paraId="47BC019B" w14:textId="3A89E1CE" w:rsidR="00A0265B" w:rsidRDefault="00A0265B" w:rsidP="00AF1B7C">
      <w:pPr>
        <w:pStyle w:val="Cita"/>
      </w:pPr>
      <w:bookmarkStart w:id="527" w:name="_Toc166787508"/>
      <w:bookmarkStart w:id="528" w:name="_Toc167237890"/>
      <w:r>
        <w:t xml:space="preserve">Figura </w:t>
      </w:r>
      <w:r w:rsidR="00011A16">
        <w:fldChar w:fldCharType="begin"/>
      </w:r>
      <w:r w:rsidR="00011A16">
        <w:instrText xml:space="preserve"> SEQ figura \* ARABIC </w:instrText>
      </w:r>
      <w:r w:rsidR="00011A16">
        <w:fldChar w:fldCharType="separate"/>
      </w:r>
      <w:r w:rsidR="009B0259">
        <w:rPr>
          <w:noProof/>
        </w:rPr>
        <w:t>110</w:t>
      </w:r>
      <w:r w:rsidR="00011A16">
        <w:fldChar w:fldCharType="end"/>
      </w:r>
      <w:r>
        <w:t xml:space="preserve">. Sensor en agua </w:t>
      </w:r>
      <w:proofErr w:type="spellStart"/>
      <w:r>
        <w:t>límpia</w:t>
      </w:r>
      <w:proofErr w:type="spellEnd"/>
      <w:r>
        <w:br/>
        <w:t>Fuente: Elaboración propia</w:t>
      </w:r>
      <w:bookmarkEnd w:id="527"/>
      <w:bookmarkEnd w:id="528"/>
    </w:p>
    <w:p w14:paraId="2E5103ED" w14:textId="64917269" w:rsidR="00A0265B" w:rsidRDefault="00A0265B" w:rsidP="00DC3676">
      <w:pPr>
        <w:pStyle w:val="Texto"/>
      </w:pPr>
      <w:r>
        <w:t xml:space="preserve">Manteniendo lo que se </w:t>
      </w:r>
      <w:r w:rsidR="0068120C">
        <w:t>mencionó</w:t>
      </w:r>
      <w:r>
        <w:t xml:space="preserve"> como siguiente paso se introdujo tierra a un cuerpo de agua y </w:t>
      </w:r>
      <w:r w:rsidR="00AE3802">
        <w:t>el sensor</w:t>
      </w:r>
      <w:r w:rsidR="004A037A">
        <w:t>, véase la figura</w:t>
      </w:r>
      <w:r w:rsidR="00DC3676">
        <w:t xml:space="preserve"> </w:t>
      </w:r>
      <w:r w:rsidR="00DC3676">
        <w:fldChar w:fldCharType="begin"/>
      </w:r>
      <w:r w:rsidR="00DC3676">
        <w:instrText xml:space="preserve"> SEQ vease_la_figura \* ARABIC </w:instrText>
      </w:r>
      <w:r w:rsidR="00DC3676">
        <w:fldChar w:fldCharType="separate"/>
      </w:r>
      <w:r w:rsidR="009B0259">
        <w:rPr>
          <w:noProof/>
        </w:rPr>
        <w:t>111</w:t>
      </w:r>
      <w:r w:rsidR="00DC3676">
        <w:fldChar w:fldCharType="end"/>
      </w:r>
      <w:r w:rsidR="004A037A">
        <w:t xml:space="preserve">, </w:t>
      </w:r>
      <w:r w:rsidR="006D65D3">
        <w:t xml:space="preserve">siendo de esta manera que el valor de NTU debe cambiar totalmente </w:t>
      </w:r>
      <w:r w:rsidR="0068120C">
        <w:t>al obtenido anteriormente y siendo un valor más elevado.</w:t>
      </w:r>
    </w:p>
    <w:p w14:paraId="6FAC2418" w14:textId="5A4EACA6" w:rsidR="0068120C" w:rsidRDefault="0068120C" w:rsidP="0068120C">
      <w:pPr>
        <w:pStyle w:val="Cita"/>
      </w:pPr>
      <w:r>
        <w:rPr>
          <w:noProof/>
        </w:rPr>
        <w:drawing>
          <wp:inline distT="0" distB="0" distL="0" distR="0" wp14:anchorId="21888B60" wp14:editId="335DE1CB">
            <wp:extent cx="2480733" cy="3307643"/>
            <wp:effectExtent l="0" t="0" r="0" b="7620"/>
            <wp:docPr id="1477467948" name="Imagen 11" descr="Imagen que contiene interior, tazón, comida,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7948" name="Imagen 11" descr="Imagen que contiene interior, tazón, comida, llenado&#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6786" cy="3315714"/>
                    </a:xfrm>
                    <a:prstGeom prst="rect">
                      <a:avLst/>
                    </a:prstGeom>
                    <a:noFill/>
                    <a:ln>
                      <a:noFill/>
                    </a:ln>
                  </pic:spPr>
                </pic:pic>
              </a:graphicData>
            </a:graphic>
          </wp:inline>
        </w:drawing>
      </w:r>
    </w:p>
    <w:p w14:paraId="0078BF19" w14:textId="024E52AE" w:rsidR="0068120C" w:rsidRDefault="0068120C" w:rsidP="00AF1B7C">
      <w:pPr>
        <w:pStyle w:val="Cita"/>
      </w:pPr>
      <w:bookmarkStart w:id="529" w:name="_Toc166787509"/>
      <w:bookmarkStart w:id="530" w:name="_Toc167237891"/>
      <w:r>
        <w:t xml:space="preserve">Figura </w:t>
      </w:r>
      <w:r w:rsidR="00011A16">
        <w:fldChar w:fldCharType="begin"/>
      </w:r>
      <w:r w:rsidR="00011A16">
        <w:instrText xml:space="preserve"> SEQ figura \* ARABIC </w:instrText>
      </w:r>
      <w:r w:rsidR="00011A16">
        <w:fldChar w:fldCharType="separate"/>
      </w:r>
      <w:r w:rsidR="009B0259">
        <w:rPr>
          <w:noProof/>
        </w:rPr>
        <w:t>111</w:t>
      </w:r>
      <w:r w:rsidR="00011A16">
        <w:fldChar w:fldCharType="end"/>
      </w:r>
      <w:r>
        <w:t>. Cuerpo de agua sucio</w:t>
      </w:r>
      <w:r>
        <w:br/>
        <w:t>Fuente elaboración propia</w:t>
      </w:r>
      <w:bookmarkEnd w:id="529"/>
      <w:bookmarkEnd w:id="530"/>
    </w:p>
    <w:p w14:paraId="0BE8DCFC" w14:textId="1D542476" w:rsidR="0068120C" w:rsidRDefault="0068120C" w:rsidP="00DC3676">
      <w:pPr>
        <w:pStyle w:val="Texto"/>
      </w:pPr>
      <w:r>
        <w:t>El cambio de valor de NTU debe ser considerablemente visible en la figura</w:t>
      </w:r>
      <w:r w:rsidR="00DC3676">
        <w:t xml:space="preserve"> </w:t>
      </w:r>
      <w:r w:rsidR="00DC3676">
        <w:fldChar w:fldCharType="begin"/>
      </w:r>
      <w:r w:rsidR="00DC3676">
        <w:instrText xml:space="preserve"> SEQ vease_la_figura \* ARABIC </w:instrText>
      </w:r>
      <w:r w:rsidR="00DC3676">
        <w:fldChar w:fldCharType="separate"/>
      </w:r>
      <w:r w:rsidR="009B0259">
        <w:rPr>
          <w:noProof/>
        </w:rPr>
        <w:t>112</w:t>
      </w:r>
      <w:r w:rsidR="00DC3676">
        <w:fldChar w:fldCharType="end"/>
      </w:r>
      <w:r>
        <w:t xml:space="preserve">, siendo que el cuerpo de agua en el que </w:t>
      </w:r>
      <w:r w:rsidR="00506A61">
        <w:t>está</w:t>
      </w:r>
      <w:r>
        <w:t xml:space="preserve"> sumergido contiene más </w:t>
      </w:r>
      <w:r w:rsidR="00506A61">
        <w:t>sólidos</w:t>
      </w:r>
      <w:r>
        <w:t xml:space="preserve"> en el agua.</w:t>
      </w:r>
    </w:p>
    <w:p w14:paraId="462CF2CE" w14:textId="1F2FE820" w:rsidR="002C162D" w:rsidRDefault="008C0C32" w:rsidP="0068120C">
      <w:pPr>
        <w:pStyle w:val="Cita"/>
        <w:rPr>
          <w:lang w:eastAsia="es-MX"/>
        </w:rPr>
      </w:pPr>
      <w:r w:rsidRPr="008C0C32">
        <w:rPr>
          <w:noProof/>
          <w:lang w:eastAsia="es-MX"/>
        </w:rPr>
        <w:lastRenderedPageBreak/>
        <w:drawing>
          <wp:inline distT="0" distB="0" distL="0" distR="0" wp14:anchorId="4D8A2D30" wp14:editId="29C2CFAF">
            <wp:extent cx="4500620" cy="1845733"/>
            <wp:effectExtent l="0" t="0" r="0" b="2540"/>
            <wp:docPr id="574008344"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8344" name="Imagen 1" descr="Interfaz de usuario gráfica, Texto, Sitio web&#10;&#10;Descripción generada automáticamente"/>
                    <pic:cNvPicPr/>
                  </pic:nvPicPr>
                  <pic:blipFill rotWithShape="1">
                    <a:blip r:embed="rId128"/>
                    <a:srcRect r="39744"/>
                    <a:stretch/>
                  </pic:blipFill>
                  <pic:spPr bwMode="auto">
                    <a:xfrm>
                      <a:off x="0" y="0"/>
                      <a:ext cx="4503098" cy="1846749"/>
                    </a:xfrm>
                    <a:prstGeom prst="rect">
                      <a:avLst/>
                    </a:prstGeom>
                    <a:ln>
                      <a:noFill/>
                    </a:ln>
                    <a:extLst>
                      <a:ext uri="{53640926-AAD7-44D8-BBD7-CCE9431645EC}">
                        <a14:shadowObscured xmlns:a14="http://schemas.microsoft.com/office/drawing/2010/main"/>
                      </a:ext>
                    </a:extLst>
                  </pic:spPr>
                </pic:pic>
              </a:graphicData>
            </a:graphic>
          </wp:inline>
        </w:drawing>
      </w:r>
    </w:p>
    <w:p w14:paraId="0A5510E5" w14:textId="01FA695A" w:rsidR="00A0265B" w:rsidRPr="002C162D" w:rsidRDefault="00A0265B" w:rsidP="00AF1B7C">
      <w:pPr>
        <w:pStyle w:val="Cita"/>
        <w:rPr>
          <w:lang w:eastAsia="es-MX"/>
        </w:rPr>
      </w:pPr>
      <w:bookmarkStart w:id="531" w:name="_Toc166787510"/>
      <w:bookmarkStart w:id="532" w:name="_Toc167237892"/>
      <w:r>
        <w:t xml:space="preserve">Figura </w:t>
      </w:r>
      <w:r w:rsidR="00011A16">
        <w:fldChar w:fldCharType="begin"/>
      </w:r>
      <w:r w:rsidR="00011A16">
        <w:instrText xml:space="preserve"> SEQ figura \* ARABIC </w:instrText>
      </w:r>
      <w:r w:rsidR="00011A16">
        <w:fldChar w:fldCharType="separate"/>
      </w:r>
      <w:r w:rsidR="009B0259">
        <w:rPr>
          <w:noProof/>
        </w:rPr>
        <w:t>112</w:t>
      </w:r>
      <w:r w:rsidR="00011A16">
        <w:fldChar w:fldCharType="end"/>
      </w:r>
      <w:r>
        <w:t>. Sensor en agua sucia</w:t>
      </w:r>
      <w:r w:rsidR="0068120C">
        <w:br/>
        <w:t>Fuente: Elaboración propia</w:t>
      </w:r>
      <w:bookmarkEnd w:id="531"/>
      <w:bookmarkEnd w:id="532"/>
    </w:p>
    <w:p w14:paraId="301EC9DC" w14:textId="77777777" w:rsidR="00E32469" w:rsidRDefault="00267736" w:rsidP="00FA61D6">
      <w:pPr>
        <w:pStyle w:val="Ttulo3"/>
      </w:pPr>
      <w:bookmarkStart w:id="533" w:name="_Toc167237735"/>
      <w:r>
        <w:t>Sensor de total de solidos suspendidos (TSS)</w:t>
      </w:r>
      <w:bookmarkEnd w:id="533"/>
    </w:p>
    <w:p w14:paraId="3A43D9BD" w14:textId="3E6AD877" w:rsidR="001A689E" w:rsidRDefault="0060787A" w:rsidP="00DC3676">
      <w:pPr>
        <w:pStyle w:val="Texto"/>
        <w:rPr>
          <w:lang w:eastAsia="es-MX"/>
        </w:rPr>
      </w:pPr>
      <w:r>
        <w:rPr>
          <w:lang w:eastAsia="es-MX"/>
        </w:rPr>
        <w:t xml:space="preserve">Dentro de este sensor la conexión es más sencilla, como se observa dentro del esquemático realizado en </w:t>
      </w:r>
      <w:proofErr w:type="spellStart"/>
      <w:r>
        <w:rPr>
          <w:lang w:eastAsia="es-MX"/>
        </w:rPr>
        <w:t>fritzing</w:t>
      </w:r>
      <w:proofErr w:type="spellEnd"/>
      <w:r>
        <w:rPr>
          <w:lang w:eastAsia="es-MX"/>
        </w:rPr>
        <w:t xml:space="preserve"> la conexión se realiza de la misma manera que como se maneja en </w:t>
      </w:r>
      <w:proofErr w:type="spellStart"/>
      <w:r>
        <w:rPr>
          <w:lang w:eastAsia="es-MX"/>
        </w:rPr>
        <w:t>fritzing</w:t>
      </w:r>
      <w:proofErr w:type="spellEnd"/>
      <w:r>
        <w:rPr>
          <w:lang w:eastAsia="es-MX"/>
        </w:rPr>
        <w:t>, véase la figura</w:t>
      </w:r>
      <w:r w:rsidR="00DC3676">
        <w:t xml:space="preserve"> </w:t>
      </w:r>
      <w:r w:rsidR="00DC3676">
        <w:rPr>
          <w:lang w:eastAsia="es-MX"/>
        </w:rPr>
        <w:fldChar w:fldCharType="begin"/>
      </w:r>
      <w:r w:rsidR="00DC3676">
        <w:rPr>
          <w:lang w:eastAsia="es-MX"/>
        </w:rPr>
        <w:instrText xml:space="preserve"> SEQ vease_la_figura \* ARABIC </w:instrText>
      </w:r>
      <w:r w:rsidR="00DC3676">
        <w:rPr>
          <w:lang w:eastAsia="es-MX"/>
        </w:rPr>
        <w:fldChar w:fldCharType="separate"/>
      </w:r>
      <w:r w:rsidR="009B0259">
        <w:rPr>
          <w:noProof/>
          <w:lang w:eastAsia="es-MX"/>
        </w:rPr>
        <w:t>113</w:t>
      </w:r>
      <w:r w:rsidR="00DC3676">
        <w:rPr>
          <w:lang w:eastAsia="es-MX"/>
        </w:rPr>
        <w:fldChar w:fldCharType="end"/>
      </w:r>
      <w:r w:rsidR="001A689E">
        <w:rPr>
          <w:lang w:eastAsia="es-MX"/>
        </w:rPr>
        <w:t>, donde solo se necesita energiza y la misma placa nos dará el voltaje analógico para su procesado e interpretación realizado por la placa de desarrollo Arduino</w:t>
      </w:r>
    </w:p>
    <w:p w14:paraId="34AEA369" w14:textId="7B926544" w:rsidR="0060787A" w:rsidRDefault="001A689E" w:rsidP="001A689E">
      <w:pPr>
        <w:pStyle w:val="Cita"/>
        <w:rPr>
          <w:lang w:eastAsia="es-MX"/>
        </w:rPr>
      </w:pPr>
      <w:r w:rsidRPr="001A689E">
        <w:rPr>
          <w:noProof/>
          <w:lang w:eastAsia="es-MX"/>
        </w:rPr>
        <w:drawing>
          <wp:inline distT="0" distB="0" distL="0" distR="0" wp14:anchorId="349036E3" wp14:editId="5EDA6646">
            <wp:extent cx="4554855" cy="2911970"/>
            <wp:effectExtent l="0" t="0" r="0" b="3175"/>
            <wp:docPr id="1327520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0480" name="Imagen 1" descr="Diagrama&#10;&#10;Descripción generada automáticamente"/>
                    <pic:cNvPicPr/>
                  </pic:nvPicPr>
                  <pic:blipFill rotWithShape="1">
                    <a:blip r:embed="rId129"/>
                    <a:srcRect t="3372" r="23362"/>
                    <a:stretch/>
                  </pic:blipFill>
                  <pic:spPr bwMode="auto">
                    <a:xfrm>
                      <a:off x="0" y="0"/>
                      <a:ext cx="4555067" cy="2912106"/>
                    </a:xfrm>
                    <a:prstGeom prst="rect">
                      <a:avLst/>
                    </a:prstGeom>
                    <a:ln>
                      <a:noFill/>
                    </a:ln>
                    <a:extLst>
                      <a:ext uri="{53640926-AAD7-44D8-BBD7-CCE9431645EC}">
                        <a14:shadowObscured xmlns:a14="http://schemas.microsoft.com/office/drawing/2010/main"/>
                      </a:ext>
                    </a:extLst>
                  </pic:spPr>
                </pic:pic>
              </a:graphicData>
            </a:graphic>
          </wp:inline>
        </w:drawing>
      </w:r>
    </w:p>
    <w:p w14:paraId="6331026E" w14:textId="5B3C0D5E" w:rsidR="001A689E" w:rsidRPr="00AF1B7C" w:rsidRDefault="001A689E" w:rsidP="00AF1B7C">
      <w:pPr>
        <w:pStyle w:val="Cita"/>
        <w:rPr>
          <w:lang w:eastAsia="es-MX"/>
        </w:rPr>
      </w:pPr>
      <w:bookmarkStart w:id="534" w:name="_Toc166787511"/>
      <w:bookmarkStart w:id="535" w:name="_Toc167237893"/>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113</w:t>
      </w:r>
      <w:r w:rsidR="00011A16" w:rsidRPr="00AF1B7C">
        <w:fldChar w:fldCharType="end"/>
      </w:r>
      <w:r w:rsidRPr="00AF1B7C">
        <w:t>. Esquemático TDS</w:t>
      </w:r>
      <w:r w:rsidRPr="00AF1B7C">
        <w:br/>
        <w:t>Fuente: Elaboración propia</w:t>
      </w:r>
      <w:bookmarkEnd w:id="534"/>
      <w:bookmarkEnd w:id="535"/>
    </w:p>
    <w:p w14:paraId="7F0A719E" w14:textId="77777777" w:rsidR="001A689E" w:rsidRDefault="001A689E" w:rsidP="001A689E">
      <w:pPr>
        <w:rPr>
          <w:lang w:eastAsia="es-MX"/>
        </w:rPr>
      </w:pPr>
    </w:p>
    <w:p w14:paraId="1A2B09C2" w14:textId="711C4258" w:rsidR="001A689E" w:rsidRDefault="001A689E" w:rsidP="00DC3676">
      <w:pPr>
        <w:pStyle w:val="Texto"/>
        <w:keepNext/>
      </w:pPr>
      <w:r>
        <w:rPr>
          <w:lang w:eastAsia="es-MX"/>
        </w:rPr>
        <w:lastRenderedPageBreak/>
        <w:t>De manera física se puede observar que la conexión se mantiene de igual forma</w:t>
      </w:r>
      <w:r w:rsidR="00DC3676">
        <w:t xml:space="preserve"> a la vista en el diagrama esquemático que se realizó en </w:t>
      </w:r>
      <w:proofErr w:type="spellStart"/>
      <w:r w:rsidR="00DC3676">
        <w:t>fritzing</w:t>
      </w:r>
      <w:proofErr w:type="spellEnd"/>
      <w:r w:rsidR="001D048B">
        <w:t>, teniendo</w:t>
      </w:r>
      <w:r w:rsidR="005A0BEE">
        <w:t xml:space="preserve"> únicamente la alimentación necesaria con 5V del dispositivo </w:t>
      </w:r>
      <w:r w:rsidR="00AF1B7C">
        <w:t>y la obtención de los datos se conecta a un puerto analógico del Arduino</w:t>
      </w:r>
      <w:r>
        <w:rPr>
          <w:lang w:eastAsia="es-MX"/>
        </w:rPr>
        <w:t xml:space="preserve">, véase la figura </w:t>
      </w:r>
      <w:r w:rsidR="00DC3676">
        <w:rPr>
          <w:lang w:eastAsia="es-MX"/>
        </w:rPr>
        <w:fldChar w:fldCharType="begin"/>
      </w:r>
      <w:r w:rsidR="00DC3676">
        <w:rPr>
          <w:lang w:eastAsia="es-MX"/>
        </w:rPr>
        <w:instrText xml:space="preserve"> SEQ vease_la_figura \* ARABIC </w:instrText>
      </w:r>
      <w:r w:rsidR="00DC3676">
        <w:rPr>
          <w:lang w:eastAsia="es-MX"/>
        </w:rPr>
        <w:fldChar w:fldCharType="separate"/>
      </w:r>
      <w:r w:rsidR="009B0259">
        <w:rPr>
          <w:noProof/>
          <w:lang w:eastAsia="es-MX"/>
        </w:rPr>
        <w:t>114</w:t>
      </w:r>
      <w:r w:rsidR="00DC3676">
        <w:rPr>
          <w:lang w:eastAsia="es-MX"/>
        </w:rPr>
        <w:fldChar w:fldCharType="end"/>
      </w:r>
      <w:r w:rsidR="00DC3676">
        <w:t>.</w:t>
      </w:r>
    </w:p>
    <w:p w14:paraId="5467F63A" w14:textId="4C90814A" w:rsidR="001A689E" w:rsidRDefault="00C90D1A" w:rsidP="00C90D1A">
      <w:pPr>
        <w:pStyle w:val="Cita"/>
        <w:rPr>
          <w:lang w:eastAsia="es-MX"/>
        </w:rPr>
      </w:pPr>
      <w:r>
        <w:rPr>
          <w:noProof/>
        </w:rPr>
        <w:drawing>
          <wp:inline distT="0" distB="0" distL="0" distR="0" wp14:anchorId="50FDAF46" wp14:editId="02281EAA">
            <wp:extent cx="6108700" cy="4581525"/>
            <wp:effectExtent l="0" t="0" r="6350" b="9525"/>
            <wp:docPr id="1061047144" name="Imagen 12"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7144" name="Imagen 12" descr="Un circuito electrónico&#10;&#10;Descripción generada automáticamente con confianza med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2371" cy="4584278"/>
                    </a:xfrm>
                    <a:prstGeom prst="rect">
                      <a:avLst/>
                    </a:prstGeom>
                    <a:noFill/>
                    <a:ln>
                      <a:noFill/>
                    </a:ln>
                  </pic:spPr>
                </pic:pic>
              </a:graphicData>
            </a:graphic>
          </wp:inline>
        </w:drawing>
      </w:r>
    </w:p>
    <w:p w14:paraId="4162BA80" w14:textId="5F6E3E6E" w:rsidR="00C90D1A" w:rsidRDefault="00C90D1A" w:rsidP="00AF1B7C">
      <w:pPr>
        <w:pStyle w:val="Cita"/>
      </w:pPr>
      <w:bookmarkStart w:id="536" w:name="_Toc166787512"/>
      <w:bookmarkStart w:id="537" w:name="_Toc167237894"/>
      <w:r>
        <w:t xml:space="preserve">Figura </w:t>
      </w:r>
      <w:r w:rsidR="00011A16">
        <w:fldChar w:fldCharType="begin"/>
      </w:r>
      <w:r w:rsidR="00011A16">
        <w:instrText xml:space="preserve"> SEQ figura \* ARABIC </w:instrText>
      </w:r>
      <w:r w:rsidR="00011A16">
        <w:fldChar w:fldCharType="separate"/>
      </w:r>
      <w:r w:rsidR="009B0259">
        <w:rPr>
          <w:noProof/>
        </w:rPr>
        <w:t>114</w:t>
      </w:r>
      <w:r w:rsidR="00011A16">
        <w:fldChar w:fldCharType="end"/>
      </w:r>
      <w:r>
        <w:t>. Conexión en físico de sensor TDS.</w:t>
      </w:r>
      <w:r>
        <w:br/>
        <w:t>Fuente: Elaboración propia</w:t>
      </w:r>
      <w:bookmarkEnd w:id="536"/>
      <w:bookmarkEnd w:id="537"/>
    </w:p>
    <w:p w14:paraId="7FFCFF99" w14:textId="7D543ADC" w:rsidR="007819B8" w:rsidRDefault="00C90D1A" w:rsidP="00AF1B7C">
      <w:pPr>
        <w:pStyle w:val="Texto"/>
        <w:rPr>
          <w:noProof/>
          <w14:ligatures w14:val="standardContextual"/>
        </w:rPr>
      </w:pPr>
      <w:r>
        <w:rPr>
          <w:lang w:eastAsia="es-MX"/>
        </w:rPr>
        <w:t xml:space="preserve">Siendo de esta manera que cuando el sensor se encuentre al aire debería detectar 0ppm (partículas por millón) </w:t>
      </w:r>
      <w:r w:rsidR="00B5455C">
        <w:rPr>
          <w:lang w:eastAsia="es-MX"/>
        </w:rPr>
        <w:t>por lo tanto la forma d</w:t>
      </w:r>
      <w:r>
        <w:rPr>
          <w:lang w:eastAsia="es-MX"/>
        </w:rPr>
        <w:t xml:space="preserve">e cuantificar el valor de total de solidos </w:t>
      </w:r>
      <w:r w:rsidR="00FA0997">
        <w:rPr>
          <w:lang w:eastAsia="es-MX"/>
        </w:rPr>
        <w:t xml:space="preserve">disueltos en el agua se cuantifica con ppm, en la figura </w:t>
      </w:r>
      <w:r w:rsidR="00AF1B7C">
        <w:rPr>
          <w:lang w:eastAsia="es-MX"/>
        </w:rPr>
        <w:fldChar w:fldCharType="begin"/>
      </w:r>
      <w:r w:rsidR="00AF1B7C">
        <w:rPr>
          <w:lang w:eastAsia="es-MX"/>
        </w:rPr>
        <w:instrText xml:space="preserve"> SEQ vease_la_figura \* ARABIC </w:instrText>
      </w:r>
      <w:r w:rsidR="00AF1B7C">
        <w:rPr>
          <w:lang w:eastAsia="es-MX"/>
        </w:rPr>
        <w:fldChar w:fldCharType="separate"/>
      </w:r>
      <w:r w:rsidR="009B0259">
        <w:rPr>
          <w:noProof/>
          <w:lang w:eastAsia="es-MX"/>
        </w:rPr>
        <w:t>115</w:t>
      </w:r>
      <w:r w:rsidR="00AF1B7C">
        <w:rPr>
          <w:lang w:eastAsia="es-MX"/>
        </w:rPr>
        <w:fldChar w:fldCharType="end"/>
      </w:r>
      <w:r w:rsidR="00AF1B7C">
        <w:rPr>
          <w:lang w:eastAsia="es-MX"/>
        </w:rPr>
        <w:t xml:space="preserve"> </w:t>
      </w:r>
      <w:r w:rsidR="00460984">
        <w:rPr>
          <w:lang w:eastAsia="es-MX"/>
        </w:rPr>
        <w:t xml:space="preserve">seremos capaces de observar </w:t>
      </w:r>
      <w:r w:rsidR="007819B8">
        <w:rPr>
          <w:lang w:eastAsia="es-MX"/>
        </w:rPr>
        <w:t>cómo</w:t>
      </w:r>
      <w:r w:rsidR="00460984">
        <w:rPr>
          <w:lang w:eastAsia="es-MX"/>
        </w:rPr>
        <w:t xml:space="preserve"> al estar la sonda no sumergida en ningún líquido el valor marcado es de 0ppm</w:t>
      </w:r>
      <w:r w:rsidR="007819B8" w:rsidRPr="007819B8">
        <w:rPr>
          <w:noProof/>
          <w14:ligatures w14:val="standardContextual"/>
        </w:rPr>
        <w:t xml:space="preserve"> </w:t>
      </w:r>
    </w:p>
    <w:p w14:paraId="4E548FB0" w14:textId="4E1E6B08" w:rsidR="00C90D1A" w:rsidRDefault="007819B8" w:rsidP="007819B8">
      <w:pPr>
        <w:pStyle w:val="Cita"/>
        <w:rPr>
          <w:lang w:eastAsia="es-MX"/>
        </w:rPr>
      </w:pPr>
      <w:r w:rsidRPr="007819B8">
        <w:rPr>
          <w:noProof/>
          <w:lang w:eastAsia="es-MX"/>
        </w:rPr>
        <w:lastRenderedPageBreak/>
        <w:drawing>
          <wp:inline distT="0" distB="0" distL="0" distR="0" wp14:anchorId="37A53344" wp14:editId="687E3E06">
            <wp:extent cx="5943600" cy="1709420"/>
            <wp:effectExtent l="0" t="0" r="0" b="5080"/>
            <wp:docPr id="134381453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14537" name="Imagen 1" descr="Texto&#10;&#10;Descripción generada automáticamente con confianza media"/>
                    <pic:cNvPicPr/>
                  </pic:nvPicPr>
                  <pic:blipFill>
                    <a:blip r:embed="rId131"/>
                    <a:stretch>
                      <a:fillRect/>
                    </a:stretch>
                  </pic:blipFill>
                  <pic:spPr>
                    <a:xfrm>
                      <a:off x="0" y="0"/>
                      <a:ext cx="5943600" cy="1709420"/>
                    </a:xfrm>
                    <a:prstGeom prst="rect">
                      <a:avLst/>
                    </a:prstGeom>
                  </pic:spPr>
                </pic:pic>
              </a:graphicData>
            </a:graphic>
          </wp:inline>
        </w:drawing>
      </w:r>
    </w:p>
    <w:p w14:paraId="4627AF47" w14:textId="3860A404" w:rsidR="007819B8" w:rsidRDefault="007819B8" w:rsidP="00AF1B7C">
      <w:pPr>
        <w:pStyle w:val="Cita"/>
      </w:pPr>
      <w:bookmarkStart w:id="538" w:name="_Toc166787513"/>
      <w:bookmarkStart w:id="539" w:name="_Toc167237895"/>
      <w:r>
        <w:t xml:space="preserve">Figura </w:t>
      </w:r>
      <w:r w:rsidR="00011A16">
        <w:fldChar w:fldCharType="begin"/>
      </w:r>
      <w:r w:rsidR="00011A16">
        <w:instrText xml:space="preserve"> SEQ figura \* ARABIC </w:instrText>
      </w:r>
      <w:r w:rsidR="00011A16">
        <w:fldChar w:fldCharType="separate"/>
      </w:r>
      <w:r w:rsidR="009B0259">
        <w:rPr>
          <w:noProof/>
        </w:rPr>
        <w:t>115</w:t>
      </w:r>
      <w:r w:rsidR="00011A16">
        <w:fldChar w:fldCharType="end"/>
      </w:r>
      <w:r>
        <w:t>. Serial monitor al estar la sonda al aire</w:t>
      </w:r>
      <w:r>
        <w:br/>
        <w:t>Fuente: elaboración propia</w:t>
      </w:r>
      <w:bookmarkEnd w:id="538"/>
      <w:bookmarkEnd w:id="539"/>
    </w:p>
    <w:p w14:paraId="14C3F798" w14:textId="3C22A684" w:rsidR="007819B8" w:rsidRDefault="007819B8" w:rsidP="00AF1B7C">
      <w:pPr>
        <w:pStyle w:val="Texto"/>
        <w:rPr>
          <w:lang w:eastAsia="es-MX"/>
        </w:rPr>
      </w:pPr>
      <w:r>
        <w:rPr>
          <w:lang w:eastAsia="es-MX"/>
        </w:rPr>
        <w:t xml:space="preserve">Finalmente, para conocer a profundidad y que no haya duda </w:t>
      </w:r>
      <w:r w:rsidR="00EE00A0">
        <w:rPr>
          <w:lang w:eastAsia="es-MX"/>
        </w:rPr>
        <w:t>de que</w:t>
      </w:r>
      <w:r>
        <w:rPr>
          <w:lang w:eastAsia="es-MX"/>
        </w:rPr>
        <w:t xml:space="preserve"> el sensor funciona </w:t>
      </w:r>
      <w:r w:rsidR="00EE00A0">
        <w:rPr>
          <w:lang w:eastAsia="es-MX"/>
        </w:rPr>
        <w:t>correcto</w:t>
      </w:r>
      <w:r>
        <w:rPr>
          <w:lang w:eastAsia="es-MX"/>
        </w:rPr>
        <w:t xml:space="preserve"> haremos uso de una solución la </w:t>
      </w:r>
      <w:r w:rsidR="004A185C">
        <w:rPr>
          <w:lang w:eastAsia="es-MX"/>
        </w:rPr>
        <w:t>cual</w:t>
      </w:r>
      <w:r>
        <w:rPr>
          <w:lang w:eastAsia="es-MX"/>
        </w:rPr>
        <w:t xml:space="preserve"> ya </w:t>
      </w:r>
      <w:r w:rsidR="004A185C">
        <w:rPr>
          <w:lang w:eastAsia="es-MX"/>
        </w:rPr>
        <w:t>está</w:t>
      </w:r>
      <w:r>
        <w:rPr>
          <w:lang w:eastAsia="es-MX"/>
        </w:rPr>
        <w:t xml:space="preserve"> calibrada a 500ppm siendo de esta manera que la sonda debe marcar este valor o parecido para conocer que su funcionamiento es el adecuado para lo que se realiza</w:t>
      </w:r>
      <w:r w:rsidR="004A185C">
        <w:rPr>
          <w:lang w:eastAsia="es-MX"/>
        </w:rPr>
        <w:t>, véase la figura</w:t>
      </w:r>
      <w:r w:rsidR="00AF1B7C">
        <w:rPr>
          <w:lang w:eastAsia="es-MX"/>
        </w:rPr>
        <w:t xml:space="preserve"> </w:t>
      </w:r>
      <w:r w:rsidR="00AF1B7C">
        <w:rPr>
          <w:lang w:eastAsia="es-MX"/>
        </w:rPr>
        <w:fldChar w:fldCharType="begin"/>
      </w:r>
      <w:r w:rsidR="00AF1B7C">
        <w:rPr>
          <w:lang w:eastAsia="es-MX"/>
        </w:rPr>
        <w:instrText xml:space="preserve"> SEQ vease_la_figura \* ARABIC </w:instrText>
      </w:r>
      <w:r w:rsidR="00AF1B7C">
        <w:rPr>
          <w:lang w:eastAsia="es-MX"/>
        </w:rPr>
        <w:fldChar w:fldCharType="separate"/>
      </w:r>
      <w:r w:rsidR="009B0259">
        <w:rPr>
          <w:noProof/>
          <w:lang w:eastAsia="es-MX"/>
        </w:rPr>
        <w:t>116</w:t>
      </w:r>
      <w:r w:rsidR="00AF1B7C">
        <w:rPr>
          <w:lang w:eastAsia="es-MX"/>
        </w:rPr>
        <w:fldChar w:fldCharType="end"/>
      </w:r>
      <w:r w:rsidR="004A185C">
        <w:rPr>
          <w:lang w:eastAsia="es-MX"/>
        </w:rPr>
        <w:t>.</w:t>
      </w:r>
    </w:p>
    <w:p w14:paraId="5E6FE04F" w14:textId="2D584844" w:rsidR="007819B8" w:rsidRDefault="00EE00A0" w:rsidP="00EE00A0">
      <w:pPr>
        <w:pStyle w:val="Cita"/>
        <w:rPr>
          <w:lang w:eastAsia="es-MX"/>
        </w:rPr>
      </w:pPr>
      <w:r>
        <w:rPr>
          <w:noProof/>
        </w:rPr>
        <w:drawing>
          <wp:inline distT="0" distB="0" distL="0" distR="0" wp14:anchorId="32ECD2A1" wp14:editId="4746CCB5">
            <wp:extent cx="5156200" cy="3867150"/>
            <wp:effectExtent l="0" t="0" r="6350" b="0"/>
            <wp:docPr id="684789326" name="Imagen 13"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9326" name="Imagen 13" descr="Un circuito electrónico&#10;&#10;Descripción generada automáticamente con confianza baj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68572" cy="3876429"/>
                    </a:xfrm>
                    <a:prstGeom prst="rect">
                      <a:avLst/>
                    </a:prstGeom>
                    <a:noFill/>
                    <a:ln>
                      <a:noFill/>
                    </a:ln>
                  </pic:spPr>
                </pic:pic>
              </a:graphicData>
            </a:graphic>
          </wp:inline>
        </w:drawing>
      </w:r>
    </w:p>
    <w:p w14:paraId="25A8822D" w14:textId="1F3E7415" w:rsidR="004A185C" w:rsidRDefault="004A185C" w:rsidP="00AF1B7C">
      <w:pPr>
        <w:pStyle w:val="Cita"/>
      </w:pPr>
      <w:bookmarkStart w:id="540" w:name="_Toc166787514"/>
      <w:bookmarkStart w:id="541" w:name="_Toc167237896"/>
      <w:r>
        <w:t xml:space="preserve">Figura </w:t>
      </w:r>
      <w:r w:rsidR="00011A16">
        <w:fldChar w:fldCharType="begin"/>
      </w:r>
      <w:r w:rsidR="00011A16">
        <w:instrText xml:space="preserve"> SEQ figura \* ARABIC </w:instrText>
      </w:r>
      <w:r w:rsidR="00011A16">
        <w:fldChar w:fldCharType="separate"/>
      </w:r>
      <w:r w:rsidR="009B0259">
        <w:rPr>
          <w:noProof/>
        </w:rPr>
        <w:t>116</w:t>
      </w:r>
      <w:r w:rsidR="00011A16">
        <w:fldChar w:fldCharType="end"/>
      </w:r>
      <w:r>
        <w:t>. Conexión física sensor TDS</w:t>
      </w:r>
      <w:r>
        <w:br/>
        <w:t>Fuente: Elaboración propia</w:t>
      </w:r>
      <w:bookmarkEnd w:id="540"/>
      <w:bookmarkEnd w:id="541"/>
    </w:p>
    <w:p w14:paraId="106FCFCB" w14:textId="0FCA6CD1" w:rsidR="004A185C" w:rsidRPr="004A185C" w:rsidRDefault="004A185C" w:rsidP="00AF1B7C">
      <w:pPr>
        <w:pStyle w:val="Texto"/>
        <w:rPr>
          <w:lang w:eastAsia="es-MX"/>
        </w:rPr>
      </w:pPr>
      <w:r>
        <w:rPr>
          <w:lang w:eastAsia="es-MX"/>
        </w:rPr>
        <w:lastRenderedPageBreak/>
        <w:t xml:space="preserve">Dentro de la figura </w:t>
      </w:r>
      <w:r w:rsidR="00AF1B7C" w:rsidRPr="00AF1B7C">
        <w:fldChar w:fldCharType="begin"/>
      </w:r>
      <w:r w:rsidR="00AF1B7C" w:rsidRPr="00AF1B7C">
        <w:instrText xml:space="preserve"> SEQ vease_la_figura \* ARABIC </w:instrText>
      </w:r>
      <w:r w:rsidR="00AF1B7C" w:rsidRPr="00AF1B7C">
        <w:fldChar w:fldCharType="separate"/>
      </w:r>
      <w:r w:rsidR="009B0259">
        <w:rPr>
          <w:noProof/>
        </w:rPr>
        <w:t>117</w:t>
      </w:r>
      <w:r w:rsidR="00AF1B7C" w:rsidRPr="00AF1B7C">
        <w:fldChar w:fldCharType="end"/>
      </w:r>
      <w:r w:rsidR="00AF1B7C">
        <w:rPr>
          <w:lang w:eastAsia="es-MX"/>
        </w:rPr>
        <w:t xml:space="preserve"> </w:t>
      </w:r>
      <w:r w:rsidR="00C66BA9">
        <w:rPr>
          <w:lang w:eastAsia="es-MX"/>
        </w:rPr>
        <w:t xml:space="preserve">se puede </w:t>
      </w:r>
      <w:r>
        <w:rPr>
          <w:lang w:eastAsia="es-MX"/>
        </w:rPr>
        <w:t xml:space="preserve">observar que en efecto la sonda fue puesta en solución antes mencionada si no que justamente esta solución cuenta con lo antes requerido lo cuál es que la solución tenga en si 500ppm esto siendo verificado por el fabricante con los instrumentos adecuados, en caso de que se tenga en duda esto haremos una mejor presentación de la solución dentro de la figura </w:t>
      </w:r>
      <w:r w:rsidR="00E11CEB">
        <w:rPr>
          <w:lang w:eastAsia="es-MX"/>
        </w:rPr>
        <w:t>108</w:t>
      </w:r>
      <w:r>
        <w:rPr>
          <w:lang w:eastAsia="es-MX"/>
        </w:rPr>
        <w:t>.</w:t>
      </w:r>
    </w:p>
    <w:p w14:paraId="0DF0828F" w14:textId="43BEB094" w:rsidR="00EE00A0" w:rsidRDefault="004A185C" w:rsidP="004A185C">
      <w:pPr>
        <w:pStyle w:val="Cita"/>
        <w:rPr>
          <w:lang w:eastAsia="es-MX"/>
        </w:rPr>
      </w:pPr>
      <w:r>
        <w:rPr>
          <w:noProof/>
        </w:rPr>
        <w:drawing>
          <wp:inline distT="0" distB="0" distL="0" distR="0" wp14:anchorId="66B99C3F" wp14:editId="4EC5302F">
            <wp:extent cx="4486275" cy="5981699"/>
            <wp:effectExtent l="0" t="0" r="0" b="635"/>
            <wp:docPr id="1806811373" name="Imagen 14" descr="Botella de plástic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1373" name="Imagen 14" descr="Botella de plástico en la mano&#10;&#10;Descripción generada automáticamente con confianza media"/>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09828" cy="6013103"/>
                    </a:xfrm>
                    <a:prstGeom prst="rect">
                      <a:avLst/>
                    </a:prstGeom>
                    <a:noFill/>
                    <a:ln>
                      <a:noFill/>
                    </a:ln>
                  </pic:spPr>
                </pic:pic>
              </a:graphicData>
            </a:graphic>
          </wp:inline>
        </w:drawing>
      </w:r>
    </w:p>
    <w:p w14:paraId="4D59B662" w14:textId="7D6093C5" w:rsidR="00AF1B7C" w:rsidRPr="00AF1B7C" w:rsidRDefault="004A185C" w:rsidP="00AF1B7C">
      <w:pPr>
        <w:pStyle w:val="Cita"/>
      </w:pPr>
      <w:bookmarkStart w:id="542" w:name="_Toc166787515"/>
      <w:bookmarkStart w:id="543" w:name="_Toc167237897"/>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117</w:t>
      </w:r>
      <w:r w:rsidR="00011A16" w:rsidRPr="00AF1B7C">
        <w:fldChar w:fldCharType="end"/>
      </w:r>
      <w:r w:rsidRPr="00AF1B7C">
        <w:t>. Solución a 500ppm</w:t>
      </w:r>
      <w:bookmarkEnd w:id="542"/>
      <w:r w:rsidR="00AF1B7C" w:rsidRPr="00AF1B7C">
        <w:br/>
        <w:t>Fuente: Elaboración propia</w:t>
      </w:r>
      <w:bookmarkEnd w:id="543"/>
    </w:p>
    <w:p w14:paraId="41A83FDF" w14:textId="7E420B8E" w:rsidR="00AF1B7C" w:rsidRPr="00AF1B7C" w:rsidRDefault="00AF1B7C" w:rsidP="00AF1B7C">
      <w:pPr>
        <w:spacing w:after="160" w:line="259" w:lineRule="auto"/>
        <w:rPr>
          <w:rFonts w:ascii="Times New Roman" w:hAnsi="Times New Roman"/>
          <w:i/>
          <w:iCs/>
          <w:color w:val="404040" w:themeColor="text1" w:themeTint="BF"/>
        </w:rPr>
      </w:pPr>
      <w:r>
        <w:br w:type="page"/>
      </w:r>
    </w:p>
    <w:p w14:paraId="7598A062" w14:textId="042326E7" w:rsidR="004A185C" w:rsidRDefault="004A185C" w:rsidP="00AF1B7C">
      <w:pPr>
        <w:pStyle w:val="Texto"/>
        <w:rPr>
          <w:lang w:eastAsia="es-MX"/>
        </w:rPr>
      </w:pPr>
      <w:r>
        <w:rPr>
          <w:lang w:eastAsia="es-MX"/>
        </w:rPr>
        <w:lastRenderedPageBreak/>
        <w:t xml:space="preserve">Finalmente, </w:t>
      </w:r>
      <w:r w:rsidR="007E0D18">
        <w:rPr>
          <w:lang w:eastAsia="es-MX"/>
        </w:rPr>
        <w:t xml:space="preserve">se observa en el monitor serial la obtención y procesado de los datos al momento que se sumergió la sonda en </w:t>
      </w:r>
      <w:r w:rsidR="007A2FE2">
        <w:rPr>
          <w:lang w:eastAsia="es-MX"/>
        </w:rPr>
        <w:t>la solución, véase la figura</w:t>
      </w:r>
      <w:r w:rsidR="00AF1B7C">
        <w:rPr>
          <w:lang w:eastAsia="es-MX"/>
        </w:rPr>
        <w:t xml:space="preserve"> </w:t>
      </w:r>
      <w:r w:rsidR="00AF1B7C">
        <w:rPr>
          <w:lang w:eastAsia="es-MX"/>
        </w:rPr>
        <w:fldChar w:fldCharType="begin"/>
      </w:r>
      <w:r w:rsidR="00AF1B7C">
        <w:rPr>
          <w:lang w:eastAsia="es-MX"/>
        </w:rPr>
        <w:instrText xml:space="preserve"> SEQ vease_la_figura \* ARABIC </w:instrText>
      </w:r>
      <w:r w:rsidR="00AF1B7C">
        <w:rPr>
          <w:lang w:eastAsia="es-MX"/>
        </w:rPr>
        <w:fldChar w:fldCharType="separate"/>
      </w:r>
      <w:r w:rsidR="009B0259">
        <w:rPr>
          <w:noProof/>
          <w:lang w:eastAsia="es-MX"/>
        </w:rPr>
        <w:t>118</w:t>
      </w:r>
      <w:r w:rsidR="00AF1B7C">
        <w:rPr>
          <w:lang w:eastAsia="es-MX"/>
        </w:rPr>
        <w:fldChar w:fldCharType="end"/>
      </w:r>
      <w:r w:rsidR="007A2FE2">
        <w:rPr>
          <w:lang w:eastAsia="es-MX"/>
        </w:rPr>
        <w:t>.</w:t>
      </w:r>
    </w:p>
    <w:p w14:paraId="522D4848" w14:textId="156FE2AD" w:rsidR="007A2FE2" w:rsidRDefault="00BA1609" w:rsidP="00BA1609">
      <w:pPr>
        <w:pStyle w:val="Cita"/>
        <w:rPr>
          <w:lang w:eastAsia="es-MX"/>
        </w:rPr>
      </w:pPr>
      <w:r w:rsidRPr="00BA1609">
        <w:rPr>
          <w:noProof/>
          <w:lang w:eastAsia="es-MX"/>
        </w:rPr>
        <w:drawing>
          <wp:inline distT="0" distB="0" distL="0" distR="0" wp14:anchorId="0057BCE0" wp14:editId="2536B5AC">
            <wp:extent cx="5943600" cy="2656205"/>
            <wp:effectExtent l="0" t="0" r="0" b="0"/>
            <wp:docPr id="9858950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5003" name="Imagen 1" descr="Texto&#10;&#10;Descripción generada automáticamente"/>
                    <pic:cNvPicPr/>
                  </pic:nvPicPr>
                  <pic:blipFill>
                    <a:blip r:embed="rId134"/>
                    <a:stretch>
                      <a:fillRect/>
                    </a:stretch>
                  </pic:blipFill>
                  <pic:spPr>
                    <a:xfrm>
                      <a:off x="0" y="0"/>
                      <a:ext cx="5943600" cy="2656205"/>
                    </a:xfrm>
                    <a:prstGeom prst="rect">
                      <a:avLst/>
                    </a:prstGeom>
                  </pic:spPr>
                </pic:pic>
              </a:graphicData>
            </a:graphic>
          </wp:inline>
        </w:drawing>
      </w:r>
    </w:p>
    <w:p w14:paraId="5A467BA0" w14:textId="07797ADD" w:rsidR="00BA1609" w:rsidRPr="00BA1609" w:rsidRDefault="00BA1609" w:rsidP="00AF1B7C">
      <w:pPr>
        <w:pStyle w:val="Cita"/>
        <w:rPr>
          <w:lang w:eastAsia="es-MX"/>
        </w:rPr>
      </w:pPr>
      <w:bookmarkStart w:id="544" w:name="_Toc166787516"/>
      <w:bookmarkStart w:id="545" w:name="_Toc167237898"/>
      <w:r>
        <w:t xml:space="preserve">Figura </w:t>
      </w:r>
      <w:r w:rsidR="00011A16">
        <w:fldChar w:fldCharType="begin"/>
      </w:r>
      <w:r w:rsidR="00011A16">
        <w:instrText xml:space="preserve"> SEQ figura \* ARABIC </w:instrText>
      </w:r>
      <w:r w:rsidR="00011A16">
        <w:fldChar w:fldCharType="separate"/>
      </w:r>
      <w:r w:rsidR="009B0259">
        <w:rPr>
          <w:noProof/>
        </w:rPr>
        <w:t>118</w:t>
      </w:r>
      <w:r w:rsidR="00011A16">
        <w:fldChar w:fldCharType="end"/>
      </w:r>
      <w:r>
        <w:t>. Monitor serial en solución</w:t>
      </w:r>
      <w:r>
        <w:br/>
        <w:t>Fuente: Elaboración propia</w:t>
      </w:r>
      <w:bookmarkEnd w:id="544"/>
      <w:bookmarkEnd w:id="545"/>
    </w:p>
    <w:p w14:paraId="63EC52A7" w14:textId="77777777" w:rsidR="00AF1B7C" w:rsidRDefault="00AF1B7C" w:rsidP="00AF1B7C">
      <w:pPr>
        <w:pStyle w:val="Cita"/>
        <w:rPr>
          <w:rFonts w:eastAsiaTheme="majorEastAsia" w:cs="Times New Roman"/>
          <w:sz w:val="24"/>
        </w:rPr>
      </w:pPr>
      <w:r>
        <w:br w:type="page"/>
      </w:r>
    </w:p>
    <w:p w14:paraId="3204DA67" w14:textId="15CBD754" w:rsidR="00267736" w:rsidRDefault="00267736" w:rsidP="00FA61D6">
      <w:pPr>
        <w:pStyle w:val="Ttulo3"/>
      </w:pPr>
      <w:bookmarkStart w:id="546" w:name="_Toc167237736"/>
      <w:r>
        <w:lastRenderedPageBreak/>
        <w:t>Sensor de temperatura</w:t>
      </w:r>
      <w:bookmarkEnd w:id="546"/>
      <w:r>
        <w:t xml:space="preserve"> </w:t>
      </w:r>
    </w:p>
    <w:p w14:paraId="5C07929F" w14:textId="7D3747FE" w:rsidR="007156DC" w:rsidRDefault="002768A5" w:rsidP="00AF1B7C">
      <w:pPr>
        <w:pStyle w:val="Texto"/>
        <w:rPr>
          <w:lang w:eastAsia="es-MX"/>
        </w:rPr>
      </w:pPr>
      <w:r>
        <w:t xml:space="preserve">Por </w:t>
      </w:r>
      <w:r w:rsidR="001C04E1">
        <w:t>último</w:t>
      </w:r>
      <w:r w:rsidR="003A4D55">
        <w:t>,</w:t>
      </w:r>
      <w:r>
        <w:t xml:space="preserve"> se tiene el sensor de temperatura, el </w:t>
      </w:r>
      <w:r w:rsidR="00C803B7">
        <w:t>cual</w:t>
      </w:r>
      <w:r>
        <w:t xml:space="preserve"> se sigue la conexión de acuerdo al diagrama que exi</w:t>
      </w:r>
      <w:r w:rsidR="004F0645">
        <w:t xml:space="preserve">ste en </w:t>
      </w:r>
      <w:proofErr w:type="spellStart"/>
      <w:r w:rsidR="004F0645">
        <w:t>fritzing</w:t>
      </w:r>
      <w:proofErr w:type="spellEnd"/>
      <w:r w:rsidR="00EA792C">
        <w:t xml:space="preserve">, </w:t>
      </w:r>
      <w:r w:rsidR="002919DA">
        <w:t>véase la figura</w:t>
      </w:r>
      <w:r w:rsidR="00AF1B7C">
        <w:t xml:space="preserve"> </w:t>
      </w:r>
      <w:r w:rsidR="00AF1B7C">
        <w:fldChar w:fldCharType="begin"/>
      </w:r>
      <w:r w:rsidR="00AF1B7C">
        <w:instrText xml:space="preserve"> SEQ vease_la_figura \* ARABIC </w:instrText>
      </w:r>
      <w:r w:rsidR="00AF1B7C">
        <w:fldChar w:fldCharType="separate"/>
      </w:r>
      <w:r w:rsidR="009B0259">
        <w:rPr>
          <w:noProof/>
        </w:rPr>
        <w:t>119</w:t>
      </w:r>
      <w:r w:rsidR="00AF1B7C">
        <w:fldChar w:fldCharType="end"/>
      </w:r>
      <w:r w:rsidR="002919DA">
        <w:t xml:space="preserve">, dentro de este la única diferencia con el sensor </w:t>
      </w:r>
      <w:r w:rsidR="00583F2A">
        <w:t xml:space="preserve">en físico </w:t>
      </w:r>
      <w:r w:rsidR="00611998">
        <w:t xml:space="preserve">es que dentro de </w:t>
      </w:r>
      <w:proofErr w:type="spellStart"/>
      <w:r w:rsidR="00611998">
        <w:t>fritzing</w:t>
      </w:r>
      <w:proofErr w:type="spellEnd"/>
      <w:r w:rsidR="00873DC7">
        <w:t xml:space="preserve"> no se tiene la placa para el electrodo, ya que </w:t>
      </w:r>
      <w:r w:rsidR="00EC4D36">
        <w:t xml:space="preserve">dentro de </w:t>
      </w:r>
      <w:proofErr w:type="spellStart"/>
      <w:r w:rsidR="00EC4D36">
        <w:t>fritzing</w:t>
      </w:r>
      <w:proofErr w:type="spellEnd"/>
      <w:r w:rsidR="00C56EA2">
        <w:t xml:space="preserve"> </w:t>
      </w:r>
      <w:r w:rsidR="00A56769">
        <w:t xml:space="preserve">solo se encuentra el electrodo, sin embargo, </w:t>
      </w:r>
      <w:r w:rsidR="0052545E">
        <w:t xml:space="preserve">los tres pines que </w:t>
      </w:r>
      <w:r w:rsidR="000403DE">
        <w:t xml:space="preserve">se usan en </w:t>
      </w:r>
      <w:proofErr w:type="spellStart"/>
      <w:r w:rsidR="000403DE">
        <w:t>f</w:t>
      </w:r>
      <w:r w:rsidR="000E30C3">
        <w:t>ritzing</w:t>
      </w:r>
      <w:proofErr w:type="spellEnd"/>
      <w:r w:rsidR="000E30C3">
        <w:t xml:space="preserve"> </w:t>
      </w:r>
      <w:r w:rsidR="00D324F1">
        <w:t xml:space="preserve">son los mismo que se pueden visualizar de manera visual </w:t>
      </w:r>
      <w:r w:rsidR="00375FDB">
        <w:t xml:space="preserve">que sería el pin de datos, tierra y </w:t>
      </w:r>
      <w:r w:rsidR="002219DE" w:rsidRPr="2B38ABA5">
        <w:rPr>
          <w:lang w:eastAsia="es-MX"/>
        </w:rPr>
        <w:t>donde solo se necesita energiza y la misma placa nos dará el voltaje analógico para su procesado e interpretación realizado por la placa de desarrollo Arduino</w:t>
      </w:r>
      <w:r w:rsidR="000D4F6F">
        <w:rPr>
          <w:lang w:eastAsia="es-MX"/>
        </w:rPr>
        <w:t>.</w:t>
      </w:r>
    </w:p>
    <w:p w14:paraId="071531F4" w14:textId="2F1B9823" w:rsidR="006E3DB1" w:rsidRPr="002768A5" w:rsidRDefault="006E3DB1" w:rsidP="002768A5">
      <w:pPr>
        <w:pStyle w:val="Texto"/>
      </w:pPr>
      <w:r w:rsidRPr="006E3DB1">
        <w:rPr>
          <w:noProof/>
        </w:rPr>
        <w:drawing>
          <wp:inline distT="0" distB="0" distL="0" distR="0" wp14:anchorId="50A84A2F" wp14:editId="01663098">
            <wp:extent cx="5943600" cy="3596640"/>
            <wp:effectExtent l="0" t="0" r="0" b="3810"/>
            <wp:docPr id="1000618101"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8101" name="Imagen 1" descr="Imagen de la pantalla de un computador&#10;&#10;Descripción generada automáticamente con confianza media"/>
                    <pic:cNvPicPr/>
                  </pic:nvPicPr>
                  <pic:blipFill>
                    <a:blip r:embed="rId135"/>
                    <a:stretch>
                      <a:fillRect/>
                    </a:stretch>
                  </pic:blipFill>
                  <pic:spPr>
                    <a:xfrm>
                      <a:off x="0" y="0"/>
                      <a:ext cx="5943600" cy="3596640"/>
                    </a:xfrm>
                    <a:prstGeom prst="rect">
                      <a:avLst/>
                    </a:prstGeom>
                  </pic:spPr>
                </pic:pic>
              </a:graphicData>
            </a:graphic>
          </wp:inline>
        </w:drawing>
      </w:r>
    </w:p>
    <w:p w14:paraId="0AF5E315" w14:textId="645A60D3" w:rsidR="005D796D" w:rsidRPr="005D796D" w:rsidRDefault="00E6516B" w:rsidP="00AF1B7C">
      <w:pPr>
        <w:pStyle w:val="Cita"/>
      </w:pPr>
      <w:bookmarkStart w:id="547" w:name="_Toc166787517"/>
      <w:bookmarkStart w:id="548" w:name="_Toc167237899"/>
      <w:r>
        <w:t xml:space="preserve">Figura </w:t>
      </w:r>
      <w:r w:rsidR="00011A16">
        <w:fldChar w:fldCharType="begin"/>
      </w:r>
      <w:r w:rsidR="00011A16">
        <w:instrText xml:space="preserve"> SEQ figura \* ARABIC </w:instrText>
      </w:r>
      <w:r w:rsidR="00011A16">
        <w:fldChar w:fldCharType="separate"/>
      </w:r>
      <w:r w:rsidR="009B0259">
        <w:rPr>
          <w:noProof/>
        </w:rPr>
        <w:t>119</w:t>
      </w:r>
      <w:r w:rsidR="00011A16">
        <w:fldChar w:fldCharType="end"/>
      </w:r>
      <w:r w:rsidR="005D796D">
        <w:t>.</w:t>
      </w:r>
      <w:r w:rsidR="007A7495">
        <w:t xml:space="preserve"> Diagrama esquemático </w:t>
      </w:r>
      <w:r w:rsidR="005D796D">
        <w:t xml:space="preserve">del </w:t>
      </w:r>
      <w:proofErr w:type="spellStart"/>
      <w:r w:rsidR="005D796D">
        <w:t>Fritzing</w:t>
      </w:r>
      <w:proofErr w:type="spellEnd"/>
      <w:r w:rsidR="005D796D">
        <w:t>.</w:t>
      </w:r>
      <w:r w:rsidR="005D796D">
        <w:br/>
        <w:t>Fuente: Elaboración propia</w:t>
      </w:r>
      <w:bookmarkEnd w:id="547"/>
      <w:bookmarkEnd w:id="548"/>
    </w:p>
    <w:p w14:paraId="34CCD9B3" w14:textId="733CC1F7" w:rsidR="00EA3B20" w:rsidRPr="00AF1B7C" w:rsidRDefault="00EA3B20" w:rsidP="00AF1B7C">
      <w:pPr>
        <w:pStyle w:val="Texto"/>
      </w:pPr>
      <w:r w:rsidRPr="00AF1B7C">
        <w:t>En la figura</w:t>
      </w:r>
      <w:r w:rsidR="007D7739" w:rsidRPr="00AF1B7C">
        <w:t xml:space="preserve"> </w:t>
      </w:r>
      <w:r w:rsidR="00AF1B7C" w:rsidRPr="00AF1B7C">
        <w:fldChar w:fldCharType="begin"/>
      </w:r>
      <w:r w:rsidR="00AF1B7C" w:rsidRPr="00AF1B7C">
        <w:instrText xml:space="preserve"> SEQ vease_la_figura \* ARABIC </w:instrText>
      </w:r>
      <w:r w:rsidR="00AF1B7C" w:rsidRPr="00AF1B7C">
        <w:fldChar w:fldCharType="separate"/>
      </w:r>
      <w:r w:rsidR="009B0259">
        <w:rPr>
          <w:noProof/>
        </w:rPr>
        <w:t>120</w:t>
      </w:r>
      <w:r w:rsidR="00AF1B7C" w:rsidRPr="00AF1B7C">
        <w:fldChar w:fldCharType="end"/>
      </w:r>
      <w:r w:rsidRPr="00AF1B7C">
        <w:t xml:space="preserve">, se muestra la implementación </w:t>
      </w:r>
      <w:r w:rsidR="003469B7" w:rsidRPr="00AF1B7C">
        <w:t xml:space="preserve">del sensor de temperatura </w:t>
      </w:r>
      <w:r w:rsidR="004614BD" w:rsidRPr="00AF1B7C">
        <w:t xml:space="preserve">como en el diagrama en </w:t>
      </w:r>
      <w:proofErr w:type="spellStart"/>
      <w:r w:rsidR="004614BD" w:rsidRPr="00AF1B7C">
        <w:t>frietzing</w:t>
      </w:r>
      <w:proofErr w:type="spellEnd"/>
      <w:r w:rsidR="004614BD" w:rsidRPr="00AF1B7C">
        <w:t xml:space="preserve"> </w:t>
      </w:r>
      <w:r w:rsidR="00840DC2" w:rsidRPr="00AF1B7C">
        <w:t>en la figura</w:t>
      </w:r>
      <w:r w:rsidR="007D7739" w:rsidRPr="00AF1B7C">
        <w:t xml:space="preserve"> 11</w:t>
      </w:r>
      <w:r w:rsidR="00AF1B7C">
        <w:t>3</w:t>
      </w:r>
      <w:r w:rsidR="00840DC2" w:rsidRPr="00AF1B7C">
        <w:t xml:space="preserve">, en esta implementación </w:t>
      </w:r>
      <w:r w:rsidR="00356A81" w:rsidRPr="00AF1B7C">
        <w:t xml:space="preserve">se puede ver como </w:t>
      </w:r>
      <w:r w:rsidR="00EF2874" w:rsidRPr="00AF1B7C">
        <w:t xml:space="preserve">el sensor </w:t>
      </w:r>
      <w:r w:rsidR="00B40F6C" w:rsidRPr="00AF1B7C">
        <w:t xml:space="preserve">toma muestras de </w:t>
      </w:r>
      <w:r w:rsidR="0022179C" w:rsidRPr="00AF1B7C">
        <w:t xml:space="preserve">temperatura </w:t>
      </w:r>
      <w:r w:rsidR="001D6DE4" w:rsidRPr="00AF1B7C">
        <w:t xml:space="preserve">en el agua. </w:t>
      </w:r>
    </w:p>
    <w:p w14:paraId="0FB703B2" w14:textId="7B15897E" w:rsidR="00EA3B20" w:rsidRPr="002768A5" w:rsidRDefault="00EA3B20" w:rsidP="007156DC">
      <w:pPr>
        <w:pStyle w:val="Texto"/>
      </w:pPr>
      <w:r>
        <w:rPr>
          <w:noProof/>
        </w:rPr>
        <w:lastRenderedPageBreak/>
        <w:drawing>
          <wp:inline distT="0" distB="0" distL="0" distR="0" wp14:anchorId="0448B212" wp14:editId="60EB8B2B">
            <wp:extent cx="5640019" cy="4230014"/>
            <wp:effectExtent l="0" t="0" r="0" b="0"/>
            <wp:docPr id="1740969052" name="Imagen 1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121" name="Imagen 16" descr="Un circuito electrónico&#10;&#10;Descripción generada automáticamente con confianza med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41640" cy="4231230"/>
                    </a:xfrm>
                    <a:prstGeom prst="rect">
                      <a:avLst/>
                    </a:prstGeom>
                    <a:noFill/>
                    <a:ln>
                      <a:noFill/>
                    </a:ln>
                  </pic:spPr>
                </pic:pic>
              </a:graphicData>
            </a:graphic>
          </wp:inline>
        </w:drawing>
      </w:r>
    </w:p>
    <w:p w14:paraId="3011A004" w14:textId="23412C93" w:rsidR="002F30E4" w:rsidRPr="00AF1B7C" w:rsidRDefault="00FB4B64" w:rsidP="00AF1B7C">
      <w:pPr>
        <w:pStyle w:val="Cita"/>
        <w:rPr>
          <w:rFonts w:cs="Times New Roman"/>
        </w:rPr>
      </w:pPr>
      <w:bookmarkStart w:id="549" w:name="_Toc166787518"/>
      <w:bookmarkStart w:id="550" w:name="_Toc167237900"/>
      <w:r w:rsidRPr="00AF1B7C">
        <w:t xml:space="preserve">Figura </w:t>
      </w:r>
      <w:r w:rsidR="00011A16" w:rsidRPr="00AF1B7C">
        <w:fldChar w:fldCharType="begin"/>
      </w:r>
      <w:r w:rsidR="00011A16" w:rsidRPr="00AF1B7C">
        <w:instrText xml:space="preserve"> SEQ figura \* ARABIC </w:instrText>
      </w:r>
      <w:r w:rsidR="00011A16" w:rsidRPr="00AF1B7C">
        <w:fldChar w:fldCharType="separate"/>
      </w:r>
      <w:r w:rsidR="009B0259">
        <w:rPr>
          <w:noProof/>
        </w:rPr>
        <w:t>120</w:t>
      </w:r>
      <w:r w:rsidR="00011A16" w:rsidRPr="00AF1B7C">
        <w:fldChar w:fldCharType="end"/>
      </w:r>
      <w:r w:rsidR="007C7916" w:rsidRPr="00AF1B7C">
        <w:t xml:space="preserve">. </w:t>
      </w:r>
      <w:r w:rsidR="00BF5284" w:rsidRPr="00AF1B7C">
        <w:t>Implementación del sensor de temperatura.</w:t>
      </w:r>
      <w:r w:rsidR="007D7739" w:rsidRPr="00AF1B7C">
        <w:br/>
      </w:r>
      <w:r w:rsidR="007C7916" w:rsidRPr="00AF1B7C">
        <w:t>F</w:t>
      </w:r>
      <w:r w:rsidR="00BF5284" w:rsidRPr="00AF1B7C">
        <w:t>uente: Elaboración propia.</w:t>
      </w:r>
      <w:bookmarkEnd w:id="549"/>
      <w:bookmarkEnd w:id="550"/>
    </w:p>
    <w:p w14:paraId="141CC1D4" w14:textId="77777777" w:rsidR="002F30E4" w:rsidRPr="002F30E4" w:rsidRDefault="002F30E4" w:rsidP="002F30E4">
      <w:pPr>
        <w:jc w:val="center"/>
      </w:pPr>
    </w:p>
    <w:p w14:paraId="4074D25F" w14:textId="1A78C514" w:rsidR="00870BE7" w:rsidRPr="00AF1B7C" w:rsidRDefault="00FE2551" w:rsidP="00AF1B7C">
      <w:pPr>
        <w:pStyle w:val="Texto"/>
      </w:pPr>
      <w:r w:rsidRPr="00AF1B7C">
        <w:t>En la figura</w:t>
      </w:r>
      <w:r w:rsidR="007D7739" w:rsidRPr="00AF1B7C">
        <w:t xml:space="preserve"> </w:t>
      </w:r>
      <w:r w:rsidR="00AF1B7C" w:rsidRPr="00AF1B7C">
        <w:fldChar w:fldCharType="begin"/>
      </w:r>
      <w:r w:rsidR="00AF1B7C" w:rsidRPr="00AF1B7C">
        <w:instrText xml:space="preserve"> SEQ vease_la_figura \* ARABIC </w:instrText>
      </w:r>
      <w:r w:rsidR="00AF1B7C" w:rsidRPr="00AF1B7C">
        <w:fldChar w:fldCharType="separate"/>
      </w:r>
      <w:r w:rsidR="009B0259">
        <w:rPr>
          <w:noProof/>
        </w:rPr>
        <w:t>121</w:t>
      </w:r>
      <w:r w:rsidR="00AF1B7C" w:rsidRPr="00AF1B7C">
        <w:fldChar w:fldCharType="end"/>
      </w:r>
      <w:r w:rsidR="006C3B0C" w:rsidRPr="00AF1B7C">
        <w:t xml:space="preserve">, </w:t>
      </w:r>
      <w:r w:rsidR="009A3E80" w:rsidRPr="00AF1B7C">
        <w:t>se observa en el monitor serial la</w:t>
      </w:r>
      <w:r w:rsidR="001A3DBD" w:rsidRPr="00AF1B7C">
        <w:t>s mediciones que se tomaron con el sensor.</w:t>
      </w:r>
    </w:p>
    <w:p w14:paraId="613ED54F" w14:textId="77777777" w:rsidR="00062496" w:rsidRDefault="00CD54D0" w:rsidP="00D975AB">
      <w:pPr>
        <w:pStyle w:val="Texto"/>
        <w:jc w:val="center"/>
      </w:pPr>
      <w:r w:rsidRPr="00CD54D0">
        <w:rPr>
          <w:noProof/>
          <w:lang w:eastAsia="es-MX"/>
        </w:rPr>
        <w:drawing>
          <wp:inline distT="0" distB="0" distL="0" distR="0" wp14:anchorId="7517EF01" wp14:editId="4F3D5C20">
            <wp:extent cx="2143354" cy="1796774"/>
            <wp:effectExtent l="0" t="0" r="0" b="0"/>
            <wp:docPr id="736863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3337" name="Imagen 1" descr="Texto&#10;&#10;Descripción generada automáticamente"/>
                    <pic:cNvPicPr/>
                  </pic:nvPicPr>
                  <pic:blipFill rotWithShape="1">
                    <a:blip r:embed="rId137"/>
                    <a:srcRect r="52246"/>
                    <a:stretch/>
                  </pic:blipFill>
                  <pic:spPr bwMode="auto">
                    <a:xfrm>
                      <a:off x="0" y="0"/>
                      <a:ext cx="2149441" cy="1801877"/>
                    </a:xfrm>
                    <a:prstGeom prst="rect">
                      <a:avLst/>
                    </a:prstGeom>
                    <a:ln>
                      <a:noFill/>
                    </a:ln>
                    <a:extLst>
                      <a:ext uri="{53640926-AAD7-44D8-BBD7-CCE9431645EC}">
                        <a14:shadowObscured xmlns:a14="http://schemas.microsoft.com/office/drawing/2010/main"/>
                      </a:ext>
                    </a:extLst>
                  </pic:spPr>
                </pic:pic>
              </a:graphicData>
            </a:graphic>
          </wp:inline>
        </w:drawing>
      </w:r>
    </w:p>
    <w:p w14:paraId="3C5B74B1" w14:textId="1A8BAD48" w:rsidR="002C162D" w:rsidRPr="00D975AB" w:rsidRDefault="006D07FE" w:rsidP="00D975AB">
      <w:pPr>
        <w:pStyle w:val="Cita"/>
        <w:rPr>
          <w:rFonts w:cs="Times New Roman"/>
        </w:rPr>
      </w:pPr>
      <w:bookmarkStart w:id="551" w:name="_Toc166787519"/>
      <w:bookmarkStart w:id="552" w:name="_Toc167237901"/>
      <w:r>
        <w:t xml:space="preserve">Figura </w:t>
      </w:r>
      <w:r w:rsidR="00011A16">
        <w:fldChar w:fldCharType="begin"/>
      </w:r>
      <w:r w:rsidR="00011A16">
        <w:instrText xml:space="preserve"> SEQ figura \* ARABIC </w:instrText>
      </w:r>
      <w:r w:rsidR="00011A16">
        <w:fldChar w:fldCharType="separate"/>
      </w:r>
      <w:r w:rsidR="009B0259">
        <w:rPr>
          <w:noProof/>
        </w:rPr>
        <w:t>121</w:t>
      </w:r>
      <w:r w:rsidR="00011A16">
        <w:fldChar w:fldCharType="end"/>
      </w:r>
      <w:r>
        <w:t xml:space="preserve">. </w:t>
      </w:r>
      <w:r w:rsidR="0072713F">
        <w:t xml:space="preserve">Mediciones del sensor de temperatura </w:t>
      </w:r>
      <w:r w:rsidR="00CE4359">
        <w:t>en el monitor serial</w:t>
      </w:r>
      <w:r w:rsidR="008827A9">
        <w:br/>
      </w:r>
      <w:r w:rsidR="00CE4359">
        <w:rPr>
          <w:rFonts w:cs="Times New Roman"/>
        </w:rPr>
        <w:t xml:space="preserve">Fuente: </w:t>
      </w:r>
      <w:r w:rsidR="00E6516B">
        <w:rPr>
          <w:rFonts w:cs="Times New Roman"/>
        </w:rPr>
        <w:t>Elaboración propia</w:t>
      </w:r>
      <w:bookmarkEnd w:id="551"/>
      <w:bookmarkEnd w:id="552"/>
    </w:p>
    <w:p w14:paraId="185755B5" w14:textId="211B3532" w:rsidR="00F211A5" w:rsidRDefault="00FA61D6" w:rsidP="00F211A5">
      <w:pPr>
        <w:pStyle w:val="Ttulo2"/>
      </w:pPr>
      <w:bookmarkStart w:id="553" w:name="_Toc167237737"/>
      <w:r>
        <w:lastRenderedPageBreak/>
        <w:t>Pruebas de componente</w:t>
      </w:r>
      <w:bookmarkEnd w:id="553"/>
    </w:p>
    <w:p w14:paraId="7F99805F" w14:textId="449EC6CB" w:rsidR="00D30232" w:rsidRDefault="004A529F" w:rsidP="00D30232">
      <w:pPr>
        <w:pStyle w:val="Ttulo3"/>
      </w:pPr>
      <w:bookmarkStart w:id="554" w:name="_Toc167237738"/>
      <w:r w:rsidRPr="00FA61D6">
        <w:t>Prueba de Durabilidad de los Sensores en el Agua</w:t>
      </w:r>
      <w:bookmarkEnd w:id="554"/>
    </w:p>
    <w:p w14:paraId="3610F446" w14:textId="440231D4" w:rsidR="00D30232" w:rsidRPr="00D30232" w:rsidRDefault="00D30232" w:rsidP="00D30232">
      <w:pPr>
        <w:pStyle w:val="Texto"/>
      </w:pPr>
      <w:r w:rsidRPr="003663F9">
        <w:t>La prueba de durabilidad de los sensores en el agua es crucial para asegurar que los dispositivos mantengan su funcionalidad y precisión a lo largo del tiempo, incluso cuando están sumergidos durante períodos prolongados. Esta prueba es vital para evaluar la resistencia y la longevidad de los sensores en condiciones reales de operación, garantizando que el sistema de monitoreo pueda operar de manera confiable en el hábitat de los ajolotes</w:t>
      </w:r>
    </w:p>
    <w:p w14:paraId="120CFA51" w14:textId="77777777" w:rsidR="004A529F" w:rsidRDefault="004A529F" w:rsidP="004A529F">
      <w:pPr>
        <w:pStyle w:val="Ttulo4"/>
      </w:pPr>
      <w:bookmarkStart w:id="555" w:name="_Toc167237739"/>
      <w:r w:rsidRPr="00FA61D6">
        <w:t>Objetivo</w:t>
      </w:r>
      <w:bookmarkEnd w:id="555"/>
    </w:p>
    <w:p w14:paraId="58B5BDD8" w14:textId="77777777" w:rsidR="001918B5" w:rsidRPr="003663F9" w:rsidRDefault="001918B5" w:rsidP="001918B5">
      <w:pPr>
        <w:pStyle w:val="Texto"/>
      </w:pPr>
      <w:r w:rsidRPr="00710812">
        <w:t>El objetivo de esta prueba es asegurar que los sensores continúen funcionando correctamente y mantengan su precisión incluso después de estar sumergidos en agua durante un período prolongado. Esta evaluación busca determinar la robustez y la resistencia de los sensores frente a la exposición continua al agua, validando su idoneidad para el monitoreo a largo plazo.</w:t>
      </w:r>
    </w:p>
    <w:p w14:paraId="2506D2D7" w14:textId="77777777" w:rsidR="004A529F" w:rsidRDefault="004A529F" w:rsidP="004A529F">
      <w:pPr>
        <w:pStyle w:val="Ttulo4"/>
      </w:pPr>
      <w:bookmarkStart w:id="556" w:name="_Toc167237740"/>
      <w:r w:rsidRPr="00FA61D6">
        <w:t>Procedimiento</w:t>
      </w:r>
      <w:bookmarkEnd w:id="556"/>
    </w:p>
    <w:p w14:paraId="6EE80F9F" w14:textId="77777777" w:rsidR="00044381" w:rsidRPr="003A00C7" w:rsidRDefault="00044381" w:rsidP="00044381">
      <w:pPr>
        <w:pStyle w:val="Texto"/>
      </w:pPr>
      <w:r w:rsidRPr="003A00C7">
        <w:t>El procedimiento comienza con la preparación de los sensores para la prueba de durabilidad. Los sensores se sumergen en agua en condiciones controladas para simular su uso en el hábitat de los ajolotes. Los sensores permanecen sumergidos durante un período prolongado, típicamente una semana, para evaluar su desempeño bajo condiciones de exposición continua.</w:t>
      </w:r>
    </w:p>
    <w:p w14:paraId="57AC3E0C" w14:textId="77777777" w:rsidR="00044381" w:rsidRPr="003A00C7" w:rsidRDefault="00044381" w:rsidP="00044381">
      <w:pPr>
        <w:pStyle w:val="Texto"/>
      </w:pPr>
      <w:r w:rsidRPr="003A00C7">
        <w:t>Durante este tiempo, los sensores se monitorean periódicamente para asegurar que no haya fallos inmediatos y que continúen transmitiendo datos de manera efectiva. Al finalizar el período de prueba, los sensores se retiran del agua y se realizan pruebas detalladas para verificar su funcionamiento. Esto incluye comprobar la precisión de las mediciones comparándolas con valores de referencia y realizar una inspección visual para detectar cualquier signo de deterioro físico o corrosión.</w:t>
      </w:r>
    </w:p>
    <w:p w14:paraId="05D532CC" w14:textId="77777777" w:rsidR="00044381" w:rsidRPr="00710812" w:rsidRDefault="00044381" w:rsidP="00044381">
      <w:pPr>
        <w:pStyle w:val="Texto"/>
      </w:pPr>
      <w:r w:rsidRPr="003A00C7">
        <w:t>El rendimiento de los sensores se evalúa a través del monitor serial del Arduino IDE, donde los datos obtenidos se comparan con los valores esperados. Cualquier desviación significativa en las mediciones se documenta y analiza para determinar la causa. Este procedimiento asegura que los sensores no solo resisten la exposición prolongada al agua, sino que también mantienen su precisión y fiabilidad, garantizando la eficacia del sistema de monitor</w:t>
      </w:r>
      <w:r>
        <w:t>e</w:t>
      </w:r>
      <w:r w:rsidRPr="003A00C7">
        <w:t>o a largo plazo.</w:t>
      </w:r>
    </w:p>
    <w:p w14:paraId="14A59C8F" w14:textId="15A36854" w:rsidR="00FA61D6" w:rsidRDefault="00FA61D6" w:rsidP="00FA61D6">
      <w:pPr>
        <w:pStyle w:val="Ttulo3"/>
      </w:pPr>
      <w:bookmarkStart w:id="557" w:name="_Toc167237741"/>
      <w:r>
        <w:lastRenderedPageBreak/>
        <w:t>Prueba de conexión con todos los sensores con Arduino</w:t>
      </w:r>
      <w:bookmarkEnd w:id="557"/>
    </w:p>
    <w:p w14:paraId="60B9E400" w14:textId="36BD96F1" w:rsidR="00F11C82" w:rsidRPr="00F11C82" w:rsidRDefault="002117D1" w:rsidP="00F11C82">
      <w:pPr>
        <w:pStyle w:val="Texto"/>
      </w:pPr>
      <w:r>
        <w:t xml:space="preserve">Se implementan todos los sensores hacía la placa de desarrollo Arduino, de tal manera que </w:t>
      </w:r>
      <w:r w:rsidR="009A5C86">
        <w:t>se obtiene</w:t>
      </w:r>
      <w:r>
        <w:t xml:space="preserve"> un componente funcional </w:t>
      </w:r>
      <w:r w:rsidR="007D706A">
        <w:t>el cuál implementa toda la información recabada en un solo lugar para su posterior uso y procesado.</w:t>
      </w:r>
    </w:p>
    <w:p w14:paraId="379F6540" w14:textId="77777777" w:rsidR="00FA61D6" w:rsidRPr="00FA61D6" w:rsidRDefault="00FA61D6" w:rsidP="00FA61D6">
      <w:pPr>
        <w:pStyle w:val="Ttulo4"/>
      </w:pPr>
      <w:bookmarkStart w:id="558" w:name="_Toc167237742"/>
      <w:r w:rsidRPr="00FA61D6">
        <w:t>Objetivo</w:t>
      </w:r>
      <w:bookmarkEnd w:id="558"/>
      <w:r w:rsidRPr="00FA61D6">
        <w:t xml:space="preserve"> </w:t>
      </w:r>
    </w:p>
    <w:p w14:paraId="78FC1BA4" w14:textId="77777777" w:rsidR="00FA61D6" w:rsidRPr="00FA61D6" w:rsidRDefault="00FA61D6" w:rsidP="00FA61D6">
      <w:pPr>
        <w:pStyle w:val="Texto"/>
      </w:pPr>
      <w:r w:rsidRPr="00FA61D6">
        <w:t xml:space="preserve">Dentro de esta prueba de integración se busca conocer que todos los sensores después de ser calibrados de manera individual puedan ser calibrados en conjunto, así como es la obtención de datos de igual manera en conjunto, esto se verá desplegado mediante el monitor serial proporcionado por el </w:t>
      </w:r>
      <w:proofErr w:type="spellStart"/>
      <w:r w:rsidRPr="00FA61D6">
        <w:t>arduino</w:t>
      </w:r>
      <w:proofErr w:type="spellEnd"/>
      <w:r w:rsidRPr="00FA61D6">
        <w:t xml:space="preserve"> IDE </w:t>
      </w:r>
    </w:p>
    <w:p w14:paraId="7ABD6925" w14:textId="77777777" w:rsidR="00FA61D6" w:rsidRPr="00FA61D6" w:rsidRDefault="00FA61D6" w:rsidP="00FA61D6">
      <w:pPr>
        <w:pStyle w:val="Ttulo4"/>
      </w:pPr>
      <w:bookmarkStart w:id="559" w:name="_Toc167237743"/>
      <w:r w:rsidRPr="00FA61D6">
        <w:t>Procedimiento</w:t>
      </w:r>
      <w:bookmarkEnd w:id="559"/>
    </w:p>
    <w:p w14:paraId="4F77B956" w14:textId="77777777" w:rsidR="00FA61D6" w:rsidRPr="00FA61D6" w:rsidRDefault="00FA61D6" w:rsidP="00FA61D6">
      <w:pPr>
        <w:pStyle w:val="Texto"/>
      </w:pPr>
      <w:r w:rsidRPr="00FA61D6">
        <w:t xml:space="preserve">Se crea un procedimiento de calibración donde al usar el monitor serial del </w:t>
      </w:r>
      <w:proofErr w:type="spellStart"/>
      <w:r w:rsidRPr="00FA61D6">
        <w:t>arduino</w:t>
      </w:r>
      <w:proofErr w:type="spellEnd"/>
      <w:r w:rsidRPr="00FA61D6">
        <w:t xml:space="preserve"> IDE paso a paso ingresemos los datos necesarios para la calibración de todos los sensores por un punto de esta manera les indicamos escribiendo de manera directa en el monitor serial que inicien el modo de calibración y el valor de cada muestra según sea el caso, al sumergir los sensores en una muestra donde conocemos el valor de antemano debe calibrarse para leer ese valor, por ejemplo, una de las soluciones que tenemos para la calibración del sensor de pH es de 4.7, por lo que al ingresar al monitor serial de la solución nos debe devolver el mismo valor de 4.7 de pH.</w:t>
      </w:r>
    </w:p>
    <w:p w14:paraId="3F0DECB0" w14:textId="77777777" w:rsidR="00FA61D6" w:rsidRPr="00FA61D6" w:rsidRDefault="00FA61D6" w:rsidP="00FA61D6">
      <w:pPr>
        <w:pStyle w:val="Texto"/>
      </w:pPr>
      <w:r w:rsidRPr="00FA61D6">
        <w:t xml:space="preserve">Posteriormente, limpiamos de manera adecuada los sensores para que no se afecte el cuerpo de agua que deseamos medir y hacemos uso del procedimiento de obtención de la información de cada sensor, para esta prueba haremos uso de igual manera del monitor serial que nos proporciona el </w:t>
      </w:r>
      <w:proofErr w:type="spellStart"/>
      <w:r w:rsidRPr="00FA61D6">
        <w:t>arduino</w:t>
      </w:r>
      <w:proofErr w:type="spellEnd"/>
      <w:r w:rsidRPr="00FA61D6">
        <w:t xml:space="preserve"> IDE donde en el mismo solo tendremos que visualizar los valores en conjunto, esto debe verse reflejado de manera casi inmediata para después validar los datos.</w:t>
      </w:r>
    </w:p>
    <w:p w14:paraId="143DEA9D" w14:textId="5E3B080B" w:rsidR="00FA61D6" w:rsidRPr="00FA61D6" w:rsidRDefault="00FA61D6" w:rsidP="00FA61D6">
      <w:pPr>
        <w:pStyle w:val="Texto"/>
      </w:pPr>
      <w:r w:rsidRPr="00FA61D6">
        <w:t>Para validar que esta prueba es correcta contamos con diferentes dispositivos los cuales ya están verificados en que su funcionamiento y datos recabados son los correctos al momento de hacer uso de ellos.</w:t>
      </w:r>
    </w:p>
    <w:p w14:paraId="40999021" w14:textId="456A395C" w:rsidR="00FA61D6" w:rsidRPr="007D410A" w:rsidRDefault="007D410A" w:rsidP="007D410A">
      <w:pPr>
        <w:spacing w:after="160" w:line="259" w:lineRule="auto"/>
        <w:rPr>
          <w:rFonts w:ascii="Times New Roman" w:hAnsi="Times New Roman"/>
        </w:rPr>
      </w:pPr>
      <w:r>
        <w:br w:type="page"/>
      </w:r>
    </w:p>
    <w:p w14:paraId="4EF2363D" w14:textId="714D9E88" w:rsidR="00EB3B27" w:rsidRPr="00FA61D6" w:rsidRDefault="00EB3B27" w:rsidP="00EB3B27">
      <w:pPr>
        <w:pStyle w:val="Ttulo3"/>
      </w:pPr>
      <w:bookmarkStart w:id="560" w:name="_Toc167237744"/>
      <w:r w:rsidRPr="00FA61D6">
        <w:lastRenderedPageBreak/>
        <w:t>Prueba de Calibración de Sensores</w:t>
      </w:r>
      <w:bookmarkEnd w:id="560"/>
    </w:p>
    <w:p w14:paraId="00079ABC" w14:textId="48358E19" w:rsidR="007D410A" w:rsidRPr="007D410A" w:rsidRDefault="007D410A" w:rsidP="007D410A">
      <w:pPr>
        <w:pStyle w:val="Texto"/>
      </w:pPr>
      <w:r w:rsidRPr="007D410A">
        <w:t>La prueba de calibración de sensores es fundamental para garantizar que los dispositivos de medición proporcionen datos precisos y confiables. La calibración adecuada de los sensores asegura que las mediciones de parámetros críticos, como pH, temperatura y oxígeno disuelto, sean exactas, lo cual es crucial para el monitoreo efectivo del hábitat de los ajolotes. Este proceso es esencial para mantener la integridad de los datos y la funcionalidad del sistema de monitoreo.</w:t>
      </w:r>
    </w:p>
    <w:p w14:paraId="27300C4F" w14:textId="77777777" w:rsidR="00EB3B27" w:rsidRDefault="00EB3B27" w:rsidP="00EB3B27">
      <w:pPr>
        <w:pStyle w:val="Ttulo4"/>
      </w:pPr>
      <w:bookmarkStart w:id="561" w:name="_Toc167237745"/>
      <w:r w:rsidRPr="00FA61D6">
        <w:t>Objetivo</w:t>
      </w:r>
      <w:bookmarkEnd w:id="561"/>
    </w:p>
    <w:p w14:paraId="6AA4BFFD" w14:textId="77777777" w:rsidR="00ED21C1" w:rsidRPr="00972087" w:rsidRDefault="00ED21C1" w:rsidP="00ED21C1">
      <w:pPr>
        <w:pStyle w:val="Texto"/>
      </w:pPr>
      <w:r w:rsidRPr="00972087">
        <w:t>El objetivo de esta prueba es verificar que los sensores del sistema puedan ser calibrados correctamente utilizando soluciones de calibración con valores conocidos. Además, se busca asegurar que, una vez calibrados, los sensores proporcionen mediciones precisas que coincidan con los valores esperados de las soluciones de calibración.</w:t>
      </w:r>
    </w:p>
    <w:p w14:paraId="29C435B4" w14:textId="77777777" w:rsidR="00EB3B27" w:rsidRDefault="00EB3B27" w:rsidP="00EB3B27">
      <w:pPr>
        <w:pStyle w:val="Ttulo4"/>
      </w:pPr>
      <w:bookmarkStart w:id="562" w:name="_Toc167237746"/>
      <w:r w:rsidRPr="00FA61D6">
        <w:t>Procedimiento</w:t>
      </w:r>
      <w:bookmarkEnd w:id="562"/>
    </w:p>
    <w:p w14:paraId="334798C9" w14:textId="77777777" w:rsidR="003057C5" w:rsidRDefault="003057C5" w:rsidP="003057C5">
      <w:pPr>
        <w:pStyle w:val="Texto"/>
      </w:pPr>
      <w:r w:rsidRPr="00F26D32">
        <w:t>El procedimiento comienza preparando varias soluciones de calibración con valores conocidos y precisos, específicos para cada tipo de sensor. Cada sensor se sumerge en su correspondiente solución de calibración, y a través del sistema de monitoreo, se inicia el proceso de calibración. Esto implica ajustar los sensores para que sus lecturas coincidan con los valores conocidos de las soluciones. Durante este proceso, se utilizan las funcionalidades del sistema para introducir los datos de calibración, asegurando que los sensores ajusten sus lecturas de acuerdo con los valores de referencia.</w:t>
      </w:r>
    </w:p>
    <w:p w14:paraId="69609684" w14:textId="18CC4366" w:rsidR="003057C5" w:rsidRPr="00F26D32" w:rsidRDefault="00647C2C" w:rsidP="003057C5">
      <w:pPr>
        <w:pStyle w:val="Texto"/>
      </w:pPr>
      <w:r w:rsidRPr="00F26D32">
        <w:t>Una vez completada la calibración inicial, se verifica la precisión de los sensores sumergiéndolos nuevamente en las soluciones de calibración y observando si las mediciones coinciden con los valores esperados. Esta verificación se realiza utilizando el monitor serial del Arduino IDE, donde los valores de los sensores se deben reflejar correctamente y sin desviaciones significativas. Finalmente, los sensores se limpian adecuadamente para evitar cualquier contaminación cruzada y se prueban en diferentes condiciones para asegurar que mantengan su precisión a lo largo del tiempo. Este procedimiento garantiza que los sensores estén correctamente calibrados y listos para proporcionar datos confiables en el sistema de monitoreo.</w:t>
      </w:r>
    </w:p>
    <w:p w14:paraId="26795C07" w14:textId="3580EC32" w:rsidR="003057C5" w:rsidRPr="00647C2C" w:rsidRDefault="00647C2C" w:rsidP="00647C2C">
      <w:pPr>
        <w:spacing w:after="160" w:line="259" w:lineRule="auto"/>
        <w:rPr>
          <w:rFonts w:ascii="Times New Roman" w:hAnsi="Times New Roman"/>
        </w:rPr>
      </w:pPr>
      <w:r>
        <w:br w:type="page"/>
      </w:r>
    </w:p>
    <w:p w14:paraId="0BF3B12E" w14:textId="77777777" w:rsidR="00FA61D6" w:rsidRPr="00FA61D6" w:rsidRDefault="00FA61D6" w:rsidP="00B97C35">
      <w:pPr>
        <w:pStyle w:val="Ttulo3"/>
      </w:pPr>
      <w:bookmarkStart w:id="563" w:name="_Toc167237747"/>
      <w:r w:rsidRPr="00FA61D6">
        <w:lastRenderedPageBreak/>
        <w:t>Pruebas del sistema de alertamiento</w:t>
      </w:r>
      <w:bookmarkEnd w:id="563"/>
    </w:p>
    <w:p w14:paraId="1EE0E1BE" w14:textId="0C175A90" w:rsidR="00FA61D6" w:rsidRPr="00FA61D6" w:rsidRDefault="00FA61D6" w:rsidP="00FA61D6">
      <w:pPr>
        <w:pStyle w:val="Texto"/>
      </w:pPr>
      <w:r w:rsidRPr="00FA61D6">
        <w:t xml:space="preserve">Al tener un sistema para la recopilación y muestra de los datos en tiempo casi real se debe tener bien establecidos los datos, por lo que para verificar estos límites antes mencionados se debe primeramente verificar que los datos lleguen completo y de manera correcta, posteriormente, </w:t>
      </w:r>
      <w:r w:rsidR="003C4791">
        <w:t>se hace una comparación de</w:t>
      </w:r>
      <w:r w:rsidRPr="00FA61D6">
        <w:t xml:space="preserve"> los datos obtenidos con los límites máximos y mínimos para la salud optima del ajolote, claro esto se debe hacer pensando con el grado de error que pueden llegar a presentar los sensores al momento de obtener sus datos, esto se debe a que aunque se calibre lo mejor posible por un punto los sensores tienden a tener un rango de fallo, este rango de error debe ser considerado para los límites ya que por mínimo que sea el error del sensor este puede mostrar una alerta falsa </w:t>
      </w:r>
    </w:p>
    <w:p w14:paraId="3440FA0F" w14:textId="77777777" w:rsidR="00FA61D6" w:rsidRPr="00FA61D6" w:rsidRDefault="00FA61D6" w:rsidP="00F00CB8">
      <w:pPr>
        <w:pStyle w:val="Ttulo4"/>
      </w:pPr>
      <w:bookmarkStart w:id="564" w:name="_Toc167237748"/>
      <w:r w:rsidRPr="00FA61D6">
        <w:t>Objetivo:</w:t>
      </w:r>
      <w:bookmarkEnd w:id="564"/>
      <w:r w:rsidRPr="00FA61D6">
        <w:t xml:space="preserve"> </w:t>
      </w:r>
    </w:p>
    <w:p w14:paraId="3BC5E897" w14:textId="0B4FB601" w:rsidR="00FA61D6" w:rsidRPr="00FA61D6" w:rsidRDefault="00793C8F" w:rsidP="00FA61D6">
      <w:pPr>
        <w:pStyle w:val="Texto"/>
      </w:pPr>
      <w:r>
        <w:t>Se crea un procedimiento para confirmar que</w:t>
      </w:r>
      <w:r w:rsidR="00FA61D6" w:rsidRPr="00FA61D6">
        <w:t xml:space="preserve"> los valores son siempre enviados de manera valida, haciendo uso de nuestros sensores los pasaremos a través de diferentes soluciones, dichas soluciones estarán en valores fuera del rango que nuestros sensores deberían tomar como valido una vez realizado esto se debería crear una alerta en nuestro sistema</w:t>
      </w:r>
    </w:p>
    <w:p w14:paraId="3278CC36" w14:textId="77777777" w:rsidR="00FA61D6" w:rsidRPr="00FA61D6" w:rsidRDefault="00FA61D6" w:rsidP="00A7566E">
      <w:pPr>
        <w:pStyle w:val="Ttulo4"/>
      </w:pPr>
      <w:bookmarkStart w:id="565" w:name="_Toc167237749"/>
      <w:r w:rsidRPr="00FA61D6">
        <w:t>Procedimiento</w:t>
      </w:r>
      <w:bookmarkEnd w:id="565"/>
    </w:p>
    <w:p w14:paraId="6CA42AB8" w14:textId="77777777" w:rsidR="00C406AF" w:rsidRDefault="00FA61D6" w:rsidP="00C406AF">
      <w:pPr>
        <w:pStyle w:val="Texto"/>
      </w:pPr>
      <w:r w:rsidRPr="00FA61D6">
        <w:t xml:space="preserve"> </w:t>
      </w:r>
      <w:r w:rsidR="00C406AF">
        <w:t>El procedimiento para las pruebas del sistema de alertamiento comienza con la preparación del equipo, asegurando que todos los sensores estén correctamente conectados al Arduino y verificados por su calibración individual y en conjunto. Es esencial que cada sensor funcione de manera óptima antes de iniciar las pruebas para garantizar la precisión de los resultados.</w:t>
      </w:r>
    </w:p>
    <w:p w14:paraId="3D913B3F" w14:textId="77777777" w:rsidR="007A688F" w:rsidRDefault="007A688F" w:rsidP="007A688F">
      <w:pPr>
        <w:pStyle w:val="Texto"/>
      </w:pPr>
      <w:r>
        <w:t>A continuación, se configura el sistema estableciendo los límites máximos y mínimos para cada parámetro crítico de salud de los ajolotes dentro del sistema de alertamiento. Esta configuración es crucial, ya que define los umbrales que desencadenarán las alertas. El software debe estar preparado para recibir y procesar los datos de los sensores en tiempo casi real, lo que permitirá una respuesta inmediata a cualquier anomalía detectada.</w:t>
      </w:r>
    </w:p>
    <w:p w14:paraId="079ABC94" w14:textId="77777777" w:rsidR="007A688F" w:rsidRDefault="007A688F" w:rsidP="007A688F">
      <w:pPr>
        <w:pStyle w:val="Texto"/>
      </w:pPr>
      <w:r>
        <w:t>Una vez que el sistema está configurado, se procede a las pruebas de transmisión de datos. Los sensores se introducen en diferentes soluciones con valores conocidos que están fuera del rango aceptable. Durante esta fase, se monitoriza la transmisión de datos a través del monitor serial del Arduino IDE para confirmar que los datos se envían de manera completa y sin errores. Es fundamental asegurar que no haya pérdida de datos durante la transmisión, ya que esto podría afectar la integridad del sistema de alertas.</w:t>
      </w:r>
    </w:p>
    <w:p w14:paraId="56412154" w14:textId="77777777" w:rsidR="007A688F" w:rsidRDefault="007A688F" w:rsidP="007A688F">
      <w:pPr>
        <w:pStyle w:val="Texto"/>
      </w:pPr>
      <w:r>
        <w:lastRenderedPageBreak/>
        <w:t>Después de verificar la transmisión de datos, se procede a la verificación del sistema de alertas. Los datos transmitidos se comparan con los límites previamente establecidos. Es necesario asegurarse de que el sistema de alertas se active cuando los valores exceden los límites máximos o mínimos. Cada alerta generada debe ser documentada y su precisión verificada, asegurando que el sistema responda adecuadamente a las condiciones de prueba.</w:t>
      </w:r>
    </w:p>
    <w:p w14:paraId="5F3F07E9" w14:textId="47D7978D" w:rsidR="00FA61D6" w:rsidRPr="00FA61D6" w:rsidRDefault="007A688F" w:rsidP="00FA61D6">
      <w:pPr>
        <w:pStyle w:val="Texto"/>
      </w:pPr>
      <w:r>
        <w:t>Finalmente, se realiza una evaluación de errores analizando el margen de error de los sensores. Esto implica ajustar los límites de alertas para minimizar las falsas alarmas, considerando que los sensores, aunque calibrados, pueden presentar un rango de fallo. Se repiten las pruebas con diferentes soluciones para validar la consistencia del sistema, asegurando que el sistema de alertamiento funcione de manera fiable bajo diversas condiciones. Este proceso integral garantiza que el sistema pueda monitorear y alertar eficazmente sobre los parámetros críticos de salud de los ajolotes.</w:t>
      </w:r>
    </w:p>
    <w:p w14:paraId="0EF3DD18" w14:textId="25655235" w:rsidR="00FA61D6" w:rsidRPr="00371604" w:rsidRDefault="00371604" w:rsidP="00371604">
      <w:pPr>
        <w:spacing w:after="160" w:line="259" w:lineRule="auto"/>
        <w:rPr>
          <w:rFonts w:ascii="Times New Roman" w:hAnsi="Times New Roman"/>
        </w:rPr>
      </w:pPr>
      <w:r>
        <w:br w:type="page"/>
      </w:r>
    </w:p>
    <w:p w14:paraId="101F5CC0" w14:textId="7D6C4DFE" w:rsidR="00FA61D6" w:rsidRPr="00FA61D6" w:rsidRDefault="00FA61D6" w:rsidP="001D544C">
      <w:pPr>
        <w:pStyle w:val="Ttulo3"/>
      </w:pPr>
      <w:bookmarkStart w:id="566" w:name="_Toc167237750"/>
      <w:r w:rsidRPr="00FA61D6">
        <w:lastRenderedPageBreak/>
        <w:t>Prueba de Módulo Central de Procesamiento-Plataforma de Monitoreo</w:t>
      </w:r>
      <w:bookmarkEnd w:id="566"/>
    </w:p>
    <w:p w14:paraId="1CBBBCD1" w14:textId="7C41D09B" w:rsidR="002050B5" w:rsidRPr="002050B5" w:rsidRDefault="00C24501" w:rsidP="00C24501">
      <w:pPr>
        <w:pStyle w:val="Texto"/>
      </w:pPr>
      <w:r w:rsidRPr="00C24501">
        <w:t xml:space="preserve">La prueba del Módulo Central de Procesamiento y la Plataforma de Monitoreo es crucial para validar la capacidad del sistema para recopilar, procesar y visualizar datos en tiempo real. Este módulo actúa como el núcleo del sistema </w:t>
      </w:r>
      <w:proofErr w:type="spellStart"/>
      <w:r w:rsidRPr="00C24501">
        <w:t>IoT</w:t>
      </w:r>
      <w:proofErr w:type="spellEnd"/>
      <w:r w:rsidRPr="00C24501">
        <w:t xml:space="preserve">, recibiendo datos de diversos sensores, procesándolos y </w:t>
      </w:r>
      <w:r w:rsidR="006B6A37">
        <w:t>enviándolos</w:t>
      </w:r>
      <w:r w:rsidRPr="00C24501">
        <w:t xml:space="preserve"> para </w:t>
      </w:r>
      <w:r w:rsidR="00ED5638">
        <w:t>su posterior visualización en un sistema de software como sería nuestra página web progresiva</w:t>
      </w:r>
      <w:r w:rsidRPr="00C24501">
        <w:t>. Esta prueba asegura que todo el flujo de datos, desde la recolección hasta la visualización, funcione de manera eficiente y sin interrupciones.</w:t>
      </w:r>
    </w:p>
    <w:p w14:paraId="65596770" w14:textId="77777777" w:rsidR="001D544C" w:rsidRDefault="00FA61D6" w:rsidP="001D544C">
      <w:pPr>
        <w:pStyle w:val="Ttulo4"/>
      </w:pPr>
      <w:bookmarkStart w:id="567" w:name="_Toc167237751"/>
      <w:r w:rsidRPr="00FA61D6">
        <w:t>Objetivo</w:t>
      </w:r>
      <w:bookmarkEnd w:id="567"/>
    </w:p>
    <w:p w14:paraId="793A3CA3" w14:textId="77777777" w:rsidR="002050B5" w:rsidRPr="002050B5" w:rsidRDefault="002050B5" w:rsidP="002050B5">
      <w:pPr>
        <w:pStyle w:val="Texto"/>
      </w:pPr>
      <w:r w:rsidRPr="002050B5">
        <w:t>El objetivo de esta prueba es confirmar que el Módulo Central de Procesamiento pueda gestionar y procesar los datos de los sensores de manera eficiente, y que la Plataforma de Monitoreo pueda visualizar estos datos en tiempo casi real. Se busca asegurar que el sistema sea capaz de manejar grandes volúmenes de datos, procesarlos correctamente y presentarlos de manera clara y accesible para los usuarios, garantizando una experiencia de usuario óptima y confiable.</w:t>
      </w:r>
    </w:p>
    <w:p w14:paraId="76F5579A" w14:textId="77777777" w:rsidR="001D544C" w:rsidRDefault="00FA61D6" w:rsidP="001D544C">
      <w:pPr>
        <w:pStyle w:val="Ttulo4"/>
      </w:pPr>
      <w:bookmarkStart w:id="568" w:name="_Toc167237752"/>
      <w:r w:rsidRPr="00FA61D6">
        <w:t>Procedimiento</w:t>
      </w:r>
      <w:bookmarkEnd w:id="568"/>
    </w:p>
    <w:p w14:paraId="6D630AC6" w14:textId="77777777" w:rsidR="000D24D7" w:rsidRPr="000D24D7" w:rsidRDefault="000D24D7" w:rsidP="000D24D7">
      <w:pPr>
        <w:pStyle w:val="Texto"/>
      </w:pPr>
      <w:r w:rsidRPr="000D24D7">
        <w:t>El procedimiento comienza con la configuración del Módulo Central de Procesamiento para recibir datos de todos los sensores conectados. Es fundamental asegurar que el módulo esté correctamente integrado con el hardware de los sensores y que pueda recibir datos de manera continua. Una vez configurado, se introducen los sensores en diversas soluciones para generar datos reales que serán transmitidos al módulo.</w:t>
      </w:r>
    </w:p>
    <w:p w14:paraId="0BA13B41" w14:textId="77777777" w:rsidR="000D24D7" w:rsidRPr="000D24D7" w:rsidRDefault="000D24D7" w:rsidP="000D24D7">
      <w:pPr>
        <w:pStyle w:val="Texto"/>
      </w:pPr>
      <w:r w:rsidRPr="000D24D7">
        <w:t>El Módulo Central de Procesamiento debe entonces procesar estos datos, aplicando cualquier algoritmo necesario para filtrar, analizar y preparar la información para su visualización. Durante este proceso, se debe monitorear la capacidad del módulo para manejar el volumen de datos y asegurar que no haya pérdidas o retrasos significativos.</w:t>
      </w:r>
    </w:p>
    <w:p w14:paraId="50DCBB25" w14:textId="77777777" w:rsidR="00E16614" w:rsidRPr="00E16614" w:rsidRDefault="00E16614" w:rsidP="00E16614">
      <w:pPr>
        <w:pStyle w:val="Texto"/>
      </w:pPr>
      <w:r w:rsidRPr="00E16614">
        <w:t>Posteriormente, los datos procesados se envían a la Plataforma de Monitoreo. En esta fase, se verifica que la plataforma pueda recibir y presentar los datos en tiempo casi real. Se evalúa la interfaz de usuario para asegurarse de que los datos sean fácilmente accesibles y comprensibles. La plataforma debe mostrar los datos en forma de gráficos, tablas y alertas, proporcionando una visión completa del estado del hábitat de los ajolotes.</w:t>
      </w:r>
    </w:p>
    <w:p w14:paraId="3A402655" w14:textId="2D2E0B7A" w:rsidR="003C7A74" w:rsidRPr="003C7A74" w:rsidRDefault="00E16614" w:rsidP="003C7A74">
      <w:pPr>
        <w:pStyle w:val="Texto"/>
      </w:pPr>
      <w:r w:rsidRPr="00E16614">
        <w:lastRenderedPageBreak/>
        <w:t>Finalmente, se valida la integridad y precisión de los datos presentados en la Plataforma de Monitoreo. Esto incluye verificar que los datos procesados y visualizados coincidan con los datos reales recogidos por los sensores, y que cualquier anomalía se refleje adecuadamente en la plataforma. Este procedimiento integral garantiza que el Módulo Central de Procesamiento y la Plataforma de Monitoreo funcionen de manera coherente y eficiente, proporcionando una herramienta fiable para el monitoreo continuo del hábitat de los ajolotes.</w:t>
      </w:r>
    </w:p>
    <w:p w14:paraId="531BAC80" w14:textId="772C5F39" w:rsidR="003C7A74" w:rsidRPr="00EB3B27" w:rsidRDefault="00EB3B27" w:rsidP="00EB3B27">
      <w:pPr>
        <w:spacing w:after="160" w:line="259" w:lineRule="auto"/>
        <w:rPr>
          <w:rFonts w:ascii="Times New Roman" w:hAnsi="Times New Roman"/>
        </w:rPr>
      </w:pPr>
      <w:r>
        <w:br w:type="page"/>
      </w:r>
    </w:p>
    <w:p w14:paraId="6D63ED79" w14:textId="67123903" w:rsidR="001E7AA1" w:rsidRPr="001E7AA1" w:rsidRDefault="003F682F" w:rsidP="00FF2884">
      <w:pPr>
        <w:pStyle w:val="Ttulo1"/>
      </w:pPr>
      <w:bookmarkStart w:id="569" w:name="_Toc167237753"/>
      <w:r w:rsidRPr="00B6419F">
        <w:lastRenderedPageBreak/>
        <w:t>Desarrollo del software</w:t>
      </w:r>
      <w:bookmarkEnd w:id="569"/>
    </w:p>
    <w:p w14:paraId="3F008580" w14:textId="791A6E03" w:rsidR="003F6F03" w:rsidRPr="00B6419F" w:rsidRDefault="001C164A" w:rsidP="00AC7F15">
      <w:pPr>
        <w:pStyle w:val="Texto"/>
      </w:pPr>
      <w:r>
        <w:rPr>
          <w:lang w:eastAsia="es-MX"/>
        </w:rPr>
        <w:t xml:space="preserve">Para el desarrollo de software del sistema comenzó con la </w:t>
      </w:r>
      <w:r w:rsidR="00904793">
        <w:rPr>
          <w:lang w:val="es-ES_tradnl" w:eastAsia="es-MX"/>
        </w:rPr>
        <w:t>re</w:t>
      </w:r>
      <w:r w:rsidR="004B0C5C">
        <w:rPr>
          <w:lang w:val="es-ES_tradnl" w:eastAsia="es-MX"/>
        </w:rPr>
        <w:t>copilación</w:t>
      </w:r>
      <w:r w:rsidR="00E90170">
        <w:rPr>
          <w:lang w:val="es-ES_tradnl" w:eastAsia="es-MX"/>
        </w:rPr>
        <w:t xml:space="preserve"> y análisis</w:t>
      </w:r>
      <w:r w:rsidR="004B0C5C">
        <w:rPr>
          <w:lang w:val="es-ES_tradnl" w:eastAsia="es-MX"/>
        </w:rPr>
        <w:t xml:space="preserve"> de requerimientos</w:t>
      </w:r>
      <w:r w:rsidR="00030F60">
        <w:rPr>
          <w:lang w:val="es-ES_tradnl" w:eastAsia="es-MX"/>
        </w:rPr>
        <w:t>, se identificaron necesidades y expectativas de los usuarios</w:t>
      </w:r>
      <w:r w:rsidR="00DB7DA6">
        <w:rPr>
          <w:lang w:val="es-ES_tradnl" w:eastAsia="es-MX"/>
        </w:rPr>
        <w:t>. Una vez recopilados</w:t>
      </w:r>
      <w:r w:rsidR="00870A7A">
        <w:rPr>
          <w:lang w:val="es-ES_tradnl" w:eastAsia="es-MX"/>
        </w:rPr>
        <w:t xml:space="preserve">, </w:t>
      </w:r>
      <w:r w:rsidR="00972A8F">
        <w:rPr>
          <w:lang w:val="es-ES_tradnl" w:eastAsia="es-MX"/>
        </w:rPr>
        <w:t xml:space="preserve">se aseguró el refinamiento de </w:t>
      </w:r>
      <w:r w:rsidR="0051590E">
        <w:rPr>
          <w:lang w:val="es-ES_tradnl" w:eastAsia="es-MX"/>
        </w:rPr>
        <w:t>estos</w:t>
      </w:r>
      <w:r w:rsidR="00972A8F">
        <w:rPr>
          <w:lang w:val="es-ES_tradnl" w:eastAsia="es-MX"/>
        </w:rPr>
        <w:t xml:space="preserve"> para </w:t>
      </w:r>
      <w:r w:rsidR="0031176C">
        <w:rPr>
          <w:lang w:val="es-ES_tradnl" w:eastAsia="es-MX"/>
        </w:rPr>
        <w:t>que fueran claros, completos y factibles</w:t>
      </w:r>
      <w:r w:rsidR="00E72576">
        <w:rPr>
          <w:lang w:val="es-ES_tradnl" w:eastAsia="es-MX"/>
        </w:rPr>
        <w:t>, posteriormente se procedió a realizar</w:t>
      </w:r>
      <w:r w:rsidR="00192AC3">
        <w:rPr>
          <w:lang w:val="es-ES_tradnl" w:eastAsia="es-MX"/>
        </w:rPr>
        <w:t xml:space="preserve"> distintos diagramas que son parte del proceso de Ingeniería de software</w:t>
      </w:r>
      <w:r w:rsidR="0034481A">
        <w:rPr>
          <w:lang w:val="es-ES_tradnl" w:eastAsia="es-MX"/>
        </w:rPr>
        <w:t>, los diagramas que se realizaron fueron: Diagramas de caso de uso</w:t>
      </w:r>
      <w:r w:rsidR="00CF1B67">
        <w:rPr>
          <w:lang w:val="es-ES_tradnl" w:eastAsia="es-MX"/>
        </w:rPr>
        <w:t>, Diagramas de clases, Diagrama</w:t>
      </w:r>
      <w:r w:rsidR="00817EFF">
        <w:t>s</w:t>
      </w:r>
      <w:r w:rsidR="00CF1B67">
        <w:rPr>
          <w:lang w:val="es-ES_tradnl" w:eastAsia="es-MX"/>
        </w:rPr>
        <w:t xml:space="preserve"> de arquitect</w:t>
      </w:r>
      <w:r w:rsidR="00DE6DC2">
        <w:rPr>
          <w:lang w:val="es-ES_tradnl" w:eastAsia="es-MX"/>
        </w:rPr>
        <w:t>ura</w:t>
      </w:r>
      <w:r w:rsidR="00817EFF">
        <w:t>, Diagramas de secuencia</w:t>
      </w:r>
    </w:p>
    <w:p w14:paraId="20B29479" w14:textId="45D82905" w:rsidR="00671860" w:rsidRDefault="003F682F" w:rsidP="00D901FE">
      <w:pPr>
        <w:pStyle w:val="Ttulo2"/>
      </w:pPr>
      <w:bookmarkStart w:id="570" w:name="_Toc167237754"/>
      <w:r w:rsidRPr="00671860">
        <w:t>Pruebas de campo</w:t>
      </w:r>
      <w:bookmarkEnd w:id="570"/>
    </w:p>
    <w:p w14:paraId="617F5053" w14:textId="3CC1E9C2" w:rsidR="0071569E" w:rsidRPr="0071569E" w:rsidRDefault="0071569E" w:rsidP="004F71DD">
      <w:pPr>
        <w:pStyle w:val="Texto"/>
        <w:rPr>
          <w:lang w:eastAsia="es-MX"/>
        </w:rPr>
      </w:pPr>
      <w:r>
        <w:rPr>
          <w:lang w:eastAsia="es-MX"/>
        </w:rPr>
        <w:t xml:space="preserve">Dentro de las pruebas de </w:t>
      </w:r>
      <w:r w:rsidRPr="004F71DD">
        <w:t>campo</w:t>
      </w:r>
      <w:r>
        <w:rPr>
          <w:lang w:eastAsia="es-MX"/>
        </w:rPr>
        <w:t xml:space="preserve"> </w:t>
      </w:r>
      <w:r w:rsidR="001D5359">
        <w:rPr>
          <w:lang w:eastAsia="es-MX"/>
        </w:rPr>
        <w:t xml:space="preserve">se ha designado como estudio de caso el </w:t>
      </w:r>
      <w:proofErr w:type="spellStart"/>
      <w:r w:rsidR="001D5359">
        <w:rPr>
          <w:lang w:eastAsia="es-MX"/>
        </w:rPr>
        <w:t>Ajolotatario</w:t>
      </w:r>
      <w:proofErr w:type="spellEnd"/>
      <w:r w:rsidR="001D5359">
        <w:rPr>
          <w:lang w:eastAsia="es-MX"/>
        </w:rPr>
        <w:t xml:space="preserve"> </w:t>
      </w:r>
      <w:proofErr w:type="spellStart"/>
      <w:r w:rsidR="001D5359">
        <w:rPr>
          <w:lang w:eastAsia="es-MX"/>
        </w:rPr>
        <w:t>Axolocalli</w:t>
      </w:r>
      <w:proofErr w:type="spellEnd"/>
      <w:r w:rsidR="001D5359">
        <w:rPr>
          <w:lang w:eastAsia="es-MX"/>
        </w:rPr>
        <w:t xml:space="preserve"> “Casa del Ajolote” el cuál se encuentra en Santo Domingo </w:t>
      </w:r>
      <w:proofErr w:type="spellStart"/>
      <w:r w:rsidR="001D5359">
        <w:rPr>
          <w:lang w:eastAsia="es-MX"/>
        </w:rPr>
        <w:t>Ajoloapan</w:t>
      </w:r>
      <w:proofErr w:type="spellEnd"/>
      <w:r w:rsidR="001D5359">
        <w:rPr>
          <w:lang w:eastAsia="es-MX"/>
        </w:rPr>
        <w:t xml:space="preserve">, Tecámac, Estado de México. Por </w:t>
      </w:r>
      <w:r w:rsidR="00166967">
        <w:rPr>
          <w:lang w:eastAsia="es-MX"/>
        </w:rPr>
        <w:t>lo que se</w:t>
      </w:r>
      <w:r w:rsidR="00573C9B">
        <w:rPr>
          <w:lang w:eastAsia="es-MX"/>
        </w:rPr>
        <w:t xml:space="preserve"> podrá verificar que el </w:t>
      </w:r>
      <w:r w:rsidR="00156A40">
        <w:rPr>
          <w:lang w:eastAsia="es-MX"/>
        </w:rPr>
        <w:t>sistem</w:t>
      </w:r>
      <w:r w:rsidR="00362A95">
        <w:rPr>
          <w:lang w:eastAsia="es-MX"/>
        </w:rPr>
        <w:t>a</w:t>
      </w:r>
      <w:r w:rsidR="00670654">
        <w:rPr>
          <w:lang w:eastAsia="es-MX"/>
        </w:rPr>
        <w:t xml:space="preserve"> sea utilizado de la manera correcta en un ambiente real</w:t>
      </w:r>
      <w:r w:rsidR="00362A95">
        <w:rPr>
          <w:lang w:eastAsia="es-MX"/>
        </w:rPr>
        <w:t xml:space="preserve"> lo cual permite conocer que tan efectivo es </w:t>
      </w:r>
      <w:proofErr w:type="spellStart"/>
      <w:r w:rsidR="00362A95">
        <w:rPr>
          <w:lang w:eastAsia="es-MX"/>
        </w:rPr>
        <w:t>lsolución</w:t>
      </w:r>
      <w:proofErr w:type="spellEnd"/>
      <w:r w:rsidR="00362A95">
        <w:rPr>
          <w:lang w:eastAsia="es-MX"/>
        </w:rPr>
        <w:t xml:space="preserve"> implementada, de igual forma </w:t>
      </w:r>
      <w:r w:rsidR="001741A5">
        <w:rPr>
          <w:lang w:eastAsia="es-MX"/>
        </w:rPr>
        <w:t>nos permite conocer detalles</w:t>
      </w:r>
      <w:r w:rsidR="00A50BB2">
        <w:rPr>
          <w:lang w:eastAsia="es-MX"/>
        </w:rPr>
        <w:t xml:space="preserve"> que puedan poner en riesgo el </w:t>
      </w:r>
      <w:r w:rsidR="00CE7D6A">
        <w:rPr>
          <w:lang w:eastAsia="es-MX"/>
        </w:rPr>
        <w:t>sistema,</w:t>
      </w:r>
      <w:r w:rsidR="00A50BB2">
        <w:rPr>
          <w:lang w:eastAsia="es-MX"/>
        </w:rPr>
        <w:t xml:space="preserve"> así como los ajolotes.</w:t>
      </w:r>
    </w:p>
    <w:p w14:paraId="77EEFA7A" w14:textId="77777777" w:rsidR="00AC7F15" w:rsidRDefault="00AC7F15">
      <w:pPr>
        <w:spacing w:after="160" w:line="259" w:lineRule="auto"/>
        <w:rPr>
          <w:rFonts w:ascii="Times New Roman" w:eastAsiaTheme="majorEastAsia" w:hAnsi="Times New Roman" w:cs="Times New Roman"/>
          <w:sz w:val="24"/>
        </w:rPr>
      </w:pPr>
      <w:r>
        <w:br w:type="page"/>
      </w:r>
    </w:p>
    <w:p w14:paraId="3A199ACA" w14:textId="3C6941F8" w:rsidR="00671860" w:rsidRDefault="00671860" w:rsidP="00D901FE">
      <w:pPr>
        <w:pStyle w:val="Ttulo2"/>
      </w:pPr>
      <w:bookmarkStart w:id="571" w:name="_Toc167237755"/>
      <w:r>
        <w:lastRenderedPageBreak/>
        <w:t>Pruebas de integración</w:t>
      </w:r>
      <w:bookmarkEnd w:id="571"/>
      <w:r>
        <w:t xml:space="preserve"> </w:t>
      </w:r>
    </w:p>
    <w:p w14:paraId="00DA6467" w14:textId="1F6F6045" w:rsidR="00C56C56" w:rsidRPr="00C56C56" w:rsidRDefault="00C56C56" w:rsidP="00C56C56">
      <w:pPr>
        <w:pStyle w:val="Texto"/>
      </w:pPr>
      <w:r w:rsidRPr="00C56C56">
        <w:t>En la figura</w:t>
      </w:r>
      <w:r>
        <w:t xml:space="preserve"> </w:t>
      </w:r>
      <w:r>
        <w:fldChar w:fldCharType="begin"/>
      </w:r>
      <w:r>
        <w:instrText xml:space="preserve"> SEQ vease_la_figura \* ARABIC </w:instrText>
      </w:r>
      <w:r>
        <w:fldChar w:fldCharType="separate"/>
      </w:r>
      <w:r w:rsidR="009B0259">
        <w:rPr>
          <w:noProof/>
        </w:rPr>
        <w:t>122</w:t>
      </w:r>
      <w:r>
        <w:fldChar w:fldCharType="end"/>
      </w:r>
      <w:r w:rsidRPr="00C56C56">
        <w:t xml:space="preserve"> se muestra la página de inicio de sesión de la aplicación web "</w:t>
      </w:r>
      <w:proofErr w:type="spellStart"/>
      <w:r w:rsidRPr="00C56C56">
        <w:t>Ajolotarios</w:t>
      </w:r>
      <w:proofErr w:type="spellEnd"/>
      <w:r w:rsidRPr="00C56C56">
        <w:t xml:space="preserve"> Web App". Esta página permite a los usuarios autenticarse ingresando su correo electrónico y contraseña, elementos esenciales para acceder a las funcionalidades protegidas del sistema.</w:t>
      </w:r>
    </w:p>
    <w:p w14:paraId="554A6536" w14:textId="77777777" w:rsidR="00C56C56" w:rsidRPr="00C56C56" w:rsidRDefault="00C56C56" w:rsidP="00C56C56">
      <w:pPr>
        <w:pStyle w:val="Ttulo3"/>
      </w:pPr>
      <w:bookmarkStart w:id="572" w:name="_Toc167237756"/>
      <w:r w:rsidRPr="00C56C56">
        <w:t>Objetivo de la Prueba</w:t>
      </w:r>
      <w:bookmarkEnd w:id="572"/>
    </w:p>
    <w:p w14:paraId="22199F63" w14:textId="77777777" w:rsidR="00C56C56" w:rsidRPr="00C56C56" w:rsidRDefault="00C56C56" w:rsidP="000D13F0">
      <w:pPr>
        <w:pStyle w:val="Texto"/>
      </w:pPr>
      <w:r w:rsidRPr="00C56C56">
        <w:t>El objetivo de la prueba es verificar que el componente "</w:t>
      </w:r>
      <w:proofErr w:type="spellStart"/>
      <w:r w:rsidRPr="00C56C56">
        <w:t>LoginPage</w:t>
      </w:r>
      <w:proofErr w:type="spellEnd"/>
      <w:r w:rsidRPr="00C56C56">
        <w:t xml:space="preserve">" funcione correctamente. Para ello, se utilizan las bibliotecas </w:t>
      </w:r>
      <w:proofErr w:type="spellStart"/>
      <w:r w:rsidRPr="00C56C56">
        <w:t>Jest</w:t>
      </w:r>
      <w:proofErr w:type="spellEnd"/>
      <w:r w:rsidRPr="00C56C56">
        <w:t xml:space="preserve"> y </w:t>
      </w:r>
      <w:proofErr w:type="spellStart"/>
      <w:r w:rsidRPr="00C56C56">
        <w:t>React</w:t>
      </w:r>
      <w:proofErr w:type="spellEnd"/>
      <w:r w:rsidRPr="00C56C56">
        <w:t xml:space="preserve"> </w:t>
      </w:r>
      <w:proofErr w:type="spellStart"/>
      <w:r w:rsidRPr="00C56C56">
        <w:t>Testing</w:t>
      </w:r>
      <w:proofErr w:type="spellEnd"/>
      <w:r w:rsidRPr="00C56C56">
        <w:t xml:space="preserve"> Library, asegurando que el componente:</w:t>
      </w:r>
    </w:p>
    <w:p w14:paraId="4C0464F1" w14:textId="77777777" w:rsidR="00C56C56" w:rsidRPr="00C56C56" w:rsidRDefault="00C56C56" w:rsidP="000D13F0">
      <w:pPr>
        <w:pStyle w:val="Texto"/>
      </w:pPr>
      <w:r w:rsidRPr="00C56C56">
        <w:t>Renderice Correctamente: Incluya todos los elementos necesarios como campos de entrada y el botón de inicio de sesión.</w:t>
      </w:r>
    </w:p>
    <w:p w14:paraId="5FA1526E" w14:textId="77777777" w:rsidR="00C56C56" w:rsidRPr="00C56C56" w:rsidRDefault="00C56C56" w:rsidP="000D13F0">
      <w:pPr>
        <w:pStyle w:val="Texto"/>
      </w:pPr>
      <w:r w:rsidRPr="00C56C56">
        <w:t>Valide Entradas: Acepte y valide correctamente los datos ingresados.</w:t>
      </w:r>
    </w:p>
    <w:p w14:paraId="4AE440D8" w14:textId="77777777" w:rsidR="00C56C56" w:rsidRPr="00C56C56" w:rsidRDefault="00C56C56" w:rsidP="000D13F0">
      <w:pPr>
        <w:pStyle w:val="Texto"/>
      </w:pPr>
      <w:r w:rsidRPr="00C56C56">
        <w:t>Funcione el Botón: Procese la información al presionar el botón de "Iniciar sesión".</w:t>
      </w:r>
    </w:p>
    <w:p w14:paraId="3198741D" w14:textId="77777777" w:rsidR="00C56C56" w:rsidRPr="00C56C56" w:rsidRDefault="00C56C56" w:rsidP="00C56C56">
      <w:pPr>
        <w:pStyle w:val="Texto"/>
      </w:pPr>
      <w:r w:rsidRPr="00C56C56">
        <w:t>Esta prueba asegura la seguridad y usabilidad del sistema desde el primer punto de contacto con la aplicación.</w:t>
      </w:r>
    </w:p>
    <w:p w14:paraId="6F79CCDD" w14:textId="7AF57E51" w:rsidR="00483DC1" w:rsidRDefault="00483DC1" w:rsidP="00C56C56">
      <w:pPr>
        <w:pStyle w:val="Cita"/>
      </w:pPr>
      <w:r w:rsidRPr="00C56C56">
        <w:rPr>
          <w:noProof/>
        </w:rPr>
        <w:drawing>
          <wp:inline distT="0" distB="0" distL="0" distR="0" wp14:anchorId="4E424EC4" wp14:editId="4FE197E2">
            <wp:extent cx="5314950" cy="3178749"/>
            <wp:effectExtent l="0" t="0" r="0" b="3175"/>
            <wp:docPr id="5515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664" name=""/>
                    <pic:cNvPicPr/>
                  </pic:nvPicPr>
                  <pic:blipFill>
                    <a:blip r:embed="rId138"/>
                    <a:stretch>
                      <a:fillRect/>
                    </a:stretch>
                  </pic:blipFill>
                  <pic:spPr>
                    <a:xfrm>
                      <a:off x="0" y="0"/>
                      <a:ext cx="5325037" cy="3184782"/>
                    </a:xfrm>
                    <a:prstGeom prst="rect">
                      <a:avLst/>
                    </a:prstGeom>
                  </pic:spPr>
                </pic:pic>
              </a:graphicData>
            </a:graphic>
          </wp:inline>
        </w:drawing>
      </w:r>
    </w:p>
    <w:p w14:paraId="7AC2A5D9" w14:textId="78A68657" w:rsidR="00C56C56" w:rsidRPr="00CE581A" w:rsidRDefault="00C56C56" w:rsidP="00CE581A">
      <w:pPr>
        <w:pStyle w:val="Cita"/>
      </w:pPr>
      <w:bookmarkStart w:id="573" w:name="_Toc167237902"/>
      <w:r w:rsidRPr="00CE581A">
        <w:t xml:space="preserve">Figura </w:t>
      </w:r>
      <w:r w:rsidRPr="00CE581A">
        <w:fldChar w:fldCharType="begin"/>
      </w:r>
      <w:r w:rsidRPr="00CE581A">
        <w:instrText xml:space="preserve"> SEQ Figura \* ARABIC </w:instrText>
      </w:r>
      <w:r w:rsidRPr="00CE581A">
        <w:fldChar w:fldCharType="separate"/>
      </w:r>
      <w:r w:rsidR="009B0259">
        <w:rPr>
          <w:noProof/>
        </w:rPr>
        <w:t>122</w:t>
      </w:r>
      <w:r w:rsidRPr="00CE581A">
        <w:fldChar w:fldCharType="end"/>
      </w:r>
      <w:r w:rsidRPr="00CE581A">
        <w:t xml:space="preserve">, </w:t>
      </w:r>
      <w:proofErr w:type="spellStart"/>
      <w:r w:rsidRPr="00CE581A">
        <w:t>Login</w:t>
      </w:r>
      <w:proofErr w:type="spellEnd"/>
      <w:r w:rsidRPr="00CE581A">
        <w:br/>
        <w:t>Fuente: Elaboración propia</w:t>
      </w:r>
      <w:bookmarkEnd w:id="573"/>
    </w:p>
    <w:p w14:paraId="54BE4416" w14:textId="069828BC" w:rsidR="00483DC1" w:rsidRDefault="00A4237C" w:rsidP="009F47F5">
      <w:pPr>
        <w:pStyle w:val="Ttulo2"/>
      </w:pPr>
      <w:bookmarkStart w:id="574" w:name="_Toc167237757"/>
      <w:r>
        <w:lastRenderedPageBreak/>
        <w:t xml:space="preserve">Prueba del componente </w:t>
      </w:r>
      <w:proofErr w:type="spellStart"/>
      <w:r w:rsidR="00FE12A2">
        <w:t>LoginPage</w:t>
      </w:r>
      <w:proofErr w:type="spellEnd"/>
      <w:r w:rsidR="00FE12A2">
        <w:t xml:space="preserve"> usando </w:t>
      </w:r>
      <w:proofErr w:type="spellStart"/>
      <w:r w:rsidR="00FE12A2">
        <w:t>Jest</w:t>
      </w:r>
      <w:proofErr w:type="spellEnd"/>
      <w:r w:rsidR="00FE12A2">
        <w:t xml:space="preserve"> y </w:t>
      </w:r>
      <w:proofErr w:type="spellStart"/>
      <w:r w:rsidR="00FE12A2">
        <w:t>React</w:t>
      </w:r>
      <w:proofErr w:type="spellEnd"/>
      <w:r w:rsidR="00FE12A2">
        <w:t xml:space="preserve"> </w:t>
      </w:r>
      <w:proofErr w:type="spellStart"/>
      <w:r w:rsidR="00FE12A2">
        <w:t>Testing</w:t>
      </w:r>
      <w:proofErr w:type="spellEnd"/>
      <w:r w:rsidR="00FE12A2">
        <w:t xml:space="preserve"> Library</w:t>
      </w:r>
      <w:bookmarkEnd w:id="574"/>
    </w:p>
    <w:p w14:paraId="30A1C235" w14:textId="41137949" w:rsidR="009F47F5" w:rsidRPr="009F47F5" w:rsidRDefault="009F47F5" w:rsidP="009F47F5">
      <w:pPr>
        <w:pStyle w:val="Texto"/>
      </w:pPr>
      <w:r w:rsidRPr="009F47F5">
        <w:t xml:space="preserve">En la </w:t>
      </w:r>
      <w:r>
        <w:t xml:space="preserve">figura </w:t>
      </w:r>
      <w:r>
        <w:fldChar w:fldCharType="begin"/>
      </w:r>
      <w:r>
        <w:instrText xml:space="preserve"> SEQ vease_la_figura \* ARABIC </w:instrText>
      </w:r>
      <w:r>
        <w:fldChar w:fldCharType="separate"/>
      </w:r>
      <w:r w:rsidR="009B0259">
        <w:rPr>
          <w:noProof/>
        </w:rPr>
        <w:t>123</w:t>
      </w:r>
      <w:r>
        <w:fldChar w:fldCharType="end"/>
      </w:r>
      <w:r>
        <w:t xml:space="preserve"> </w:t>
      </w:r>
      <w:r w:rsidRPr="009F47F5">
        <w:t>se presenta la prueba del componente "</w:t>
      </w:r>
      <w:proofErr w:type="spellStart"/>
      <w:r w:rsidRPr="009F47F5">
        <w:t>LoginPage</w:t>
      </w:r>
      <w:proofErr w:type="spellEnd"/>
      <w:r w:rsidRPr="009F47F5">
        <w:t xml:space="preserve">" utilizando las bibliotecas </w:t>
      </w:r>
      <w:proofErr w:type="spellStart"/>
      <w:r w:rsidRPr="009F47F5">
        <w:t>Jest</w:t>
      </w:r>
      <w:proofErr w:type="spellEnd"/>
      <w:r w:rsidRPr="009F47F5">
        <w:t xml:space="preserve"> y </w:t>
      </w:r>
      <w:proofErr w:type="spellStart"/>
      <w:r w:rsidRPr="009F47F5">
        <w:t>React</w:t>
      </w:r>
      <w:proofErr w:type="spellEnd"/>
      <w:r w:rsidRPr="009F47F5">
        <w:t xml:space="preserve"> </w:t>
      </w:r>
      <w:proofErr w:type="spellStart"/>
      <w:r w:rsidRPr="009F47F5">
        <w:t>Testing</w:t>
      </w:r>
      <w:proofErr w:type="spellEnd"/>
      <w:r w:rsidRPr="009F47F5">
        <w:t xml:space="preserve"> Library. Esta prueba es fundamental para asegurar que la página de inicio de sesión de la aplicación "</w:t>
      </w:r>
      <w:proofErr w:type="spellStart"/>
      <w:r w:rsidRPr="009F47F5">
        <w:t>Ajolotarios</w:t>
      </w:r>
      <w:proofErr w:type="spellEnd"/>
      <w:r w:rsidRPr="009F47F5">
        <w:t xml:space="preserve"> Web App" funcione correctamente</w:t>
      </w:r>
      <w:r w:rsidR="00742FE9">
        <w:t xml:space="preserve"> mediante el uso de funciones test que so incorporadas por las </w:t>
      </w:r>
      <w:proofErr w:type="spellStart"/>
      <w:r w:rsidR="00742FE9">
        <w:t>librerias</w:t>
      </w:r>
      <w:proofErr w:type="spellEnd"/>
      <w:r w:rsidR="00742FE9">
        <w:t xml:space="preserve"> </w:t>
      </w:r>
      <w:proofErr w:type="spellStart"/>
      <w:r w:rsidR="00742FE9">
        <w:t>Jest</w:t>
      </w:r>
      <w:proofErr w:type="spellEnd"/>
      <w:r w:rsidR="00742FE9">
        <w:t xml:space="preserve"> y </w:t>
      </w:r>
      <w:proofErr w:type="spellStart"/>
      <w:r w:rsidR="00742FE9">
        <w:t>React</w:t>
      </w:r>
      <w:proofErr w:type="spellEnd"/>
      <w:r w:rsidR="00742FE9">
        <w:t xml:space="preserve"> </w:t>
      </w:r>
      <w:proofErr w:type="spellStart"/>
      <w:r w:rsidR="00742FE9">
        <w:t>Testing</w:t>
      </w:r>
      <w:proofErr w:type="spellEnd"/>
      <w:r w:rsidR="00742FE9">
        <w:t xml:space="preserve"> Library</w:t>
      </w:r>
      <w:r w:rsidRPr="009F47F5">
        <w:t>.</w:t>
      </w:r>
    </w:p>
    <w:p w14:paraId="48A4319D" w14:textId="77777777" w:rsidR="009F47F5" w:rsidRPr="009F47F5" w:rsidRDefault="009F47F5" w:rsidP="009F47F5">
      <w:pPr>
        <w:pStyle w:val="Ttulo3"/>
      </w:pPr>
      <w:bookmarkStart w:id="575" w:name="_Toc167237758"/>
      <w:r w:rsidRPr="009F47F5">
        <w:t>Objetivo de la Prueba</w:t>
      </w:r>
      <w:bookmarkEnd w:id="575"/>
    </w:p>
    <w:p w14:paraId="2B35F926" w14:textId="06D0C44D" w:rsidR="009F47F5" w:rsidRPr="009F47F5" w:rsidRDefault="009F47F5" w:rsidP="009F47F5">
      <w:pPr>
        <w:pStyle w:val="Texto"/>
      </w:pPr>
      <w:r w:rsidRPr="009F47F5">
        <w:t>El objetivo principal es verificar la funcionalidad del componente "</w:t>
      </w:r>
      <w:proofErr w:type="spellStart"/>
      <w:r w:rsidRPr="009F47F5">
        <w:t>LoginPage</w:t>
      </w:r>
      <w:proofErr w:type="spellEnd"/>
      <w:r w:rsidRPr="009F47F5">
        <w:t>". La prueba se enfoca en tres aspectos cruciales:</w:t>
      </w:r>
    </w:p>
    <w:p w14:paraId="50A3E059" w14:textId="77777777" w:rsidR="009F47F5" w:rsidRPr="009F47F5" w:rsidRDefault="009F47F5" w:rsidP="004B5732">
      <w:pPr>
        <w:pStyle w:val="Texto"/>
      </w:pPr>
      <w:r w:rsidRPr="009F47F5">
        <w:t>Renderización Correcta: Confirmar que todos los elementos del formulario de inicio de sesión, como los campos de correo electrónico y contraseña, así como el botón "Iniciar sesión", se rendericen adecuadamente en el documento.</w:t>
      </w:r>
    </w:p>
    <w:p w14:paraId="39E2A35A" w14:textId="77777777" w:rsidR="009F47F5" w:rsidRPr="009F47F5" w:rsidRDefault="009F47F5" w:rsidP="004B5732">
      <w:pPr>
        <w:pStyle w:val="Texto"/>
      </w:pPr>
      <w:r w:rsidRPr="009F47F5">
        <w:t>Manejo de Errores: Verificar que el sistema muestre mensajes de error apropiados cuando el inicio de sesión falle debido a credenciales incorrectas.</w:t>
      </w:r>
    </w:p>
    <w:p w14:paraId="46A1988C" w14:textId="77777777" w:rsidR="009F47F5" w:rsidRPr="009F47F5" w:rsidRDefault="009F47F5" w:rsidP="004B5732">
      <w:pPr>
        <w:pStyle w:val="Texto"/>
      </w:pPr>
      <w:r w:rsidRPr="009F47F5">
        <w:t>Redirección Exitosa: Asegurar que el usuario sea redirigido correctamente a la página principal al iniciar sesión con credenciales válidas.</w:t>
      </w:r>
    </w:p>
    <w:p w14:paraId="0D2D5124" w14:textId="1735AD77" w:rsidR="009F47F5" w:rsidRPr="009F47F5" w:rsidRDefault="009F47F5" w:rsidP="009F47F5">
      <w:pPr>
        <w:pStyle w:val="Texto"/>
      </w:pPr>
      <w:r w:rsidRPr="009F47F5">
        <w:t>Estas pruebas garantizan la robustez y la usabilidad del componente "</w:t>
      </w:r>
      <w:proofErr w:type="spellStart"/>
      <w:r w:rsidRPr="009F47F5">
        <w:t>LoginPage</w:t>
      </w:r>
      <w:proofErr w:type="spellEnd"/>
      <w:r w:rsidRPr="009F47F5">
        <w:t>", proporcionando una experiencia de usuario segura y eficiente.</w:t>
      </w:r>
      <w:r w:rsidR="008C298C">
        <w:t xml:space="preserve"> </w:t>
      </w:r>
    </w:p>
    <w:p w14:paraId="4CBBEB14" w14:textId="333B31E3" w:rsidR="00A07233" w:rsidRDefault="002F1655" w:rsidP="00A07233">
      <w:pPr>
        <w:pStyle w:val="Cita"/>
      </w:pPr>
      <w:r w:rsidRPr="002F1655">
        <w:rPr>
          <w:noProof/>
        </w:rPr>
        <w:lastRenderedPageBreak/>
        <w:drawing>
          <wp:inline distT="0" distB="0" distL="0" distR="0" wp14:anchorId="00F5A1A4" wp14:editId="6453D518">
            <wp:extent cx="5102541" cy="7382933"/>
            <wp:effectExtent l="0" t="0" r="3175" b="8890"/>
            <wp:docPr id="1113174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74090" name="Picture 1" descr="A screen shot of a computer program&#10;&#10;Description automatically generated"/>
                    <pic:cNvPicPr/>
                  </pic:nvPicPr>
                  <pic:blipFill>
                    <a:blip r:embed="rId139"/>
                    <a:stretch>
                      <a:fillRect/>
                    </a:stretch>
                  </pic:blipFill>
                  <pic:spPr>
                    <a:xfrm>
                      <a:off x="0" y="0"/>
                      <a:ext cx="5108059" cy="7390918"/>
                    </a:xfrm>
                    <a:prstGeom prst="rect">
                      <a:avLst/>
                    </a:prstGeom>
                  </pic:spPr>
                </pic:pic>
              </a:graphicData>
            </a:graphic>
          </wp:inline>
        </w:drawing>
      </w:r>
    </w:p>
    <w:p w14:paraId="09997F52" w14:textId="5C616482" w:rsidR="00FE12A2" w:rsidRPr="00CE581A" w:rsidRDefault="009F47F5" w:rsidP="00CE581A">
      <w:pPr>
        <w:pStyle w:val="Cita"/>
      </w:pPr>
      <w:bookmarkStart w:id="576" w:name="_Toc167237903"/>
      <w:r w:rsidRPr="00CE581A">
        <w:t xml:space="preserve">Figura </w:t>
      </w:r>
      <w:r w:rsidRPr="00CE581A">
        <w:fldChar w:fldCharType="begin"/>
      </w:r>
      <w:r w:rsidRPr="00CE581A">
        <w:instrText xml:space="preserve"> SEQ Figura \* ARABIC </w:instrText>
      </w:r>
      <w:r w:rsidRPr="00CE581A">
        <w:fldChar w:fldCharType="separate"/>
      </w:r>
      <w:r w:rsidR="009B0259">
        <w:rPr>
          <w:noProof/>
        </w:rPr>
        <w:t>123</w:t>
      </w:r>
      <w:r w:rsidRPr="00CE581A">
        <w:fldChar w:fldCharType="end"/>
      </w:r>
      <w:r w:rsidRPr="00CE581A">
        <w:t xml:space="preserve">. Prueba de </w:t>
      </w:r>
      <w:proofErr w:type="spellStart"/>
      <w:r w:rsidRPr="00CE581A">
        <w:t>LoginPage</w:t>
      </w:r>
      <w:proofErr w:type="spellEnd"/>
      <w:r w:rsidRPr="00CE581A">
        <w:br/>
        <w:t>Fuente: Elaboración propia</w:t>
      </w:r>
      <w:bookmarkEnd w:id="576"/>
    </w:p>
    <w:p w14:paraId="3EDCBA81" w14:textId="6F2169D6" w:rsidR="00C529FC" w:rsidRPr="00C529FC" w:rsidRDefault="00230B01" w:rsidP="00C529FC">
      <w:pPr>
        <w:pStyle w:val="Texto"/>
      </w:pPr>
      <w:r>
        <w:lastRenderedPageBreak/>
        <w:t>Resultado de la prueba</w:t>
      </w:r>
    </w:p>
    <w:p w14:paraId="60DBEA17" w14:textId="5E2304C4" w:rsidR="00E6527E" w:rsidRPr="00E6527E" w:rsidRDefault="00742FE9" w:rsidP="00412BA5">
      <w:pPr>
        <w:pStyle w:val="Texto"/>
        <w:keepNext/>
      </w:pPr>
      <w:r>
        <w:t>Al hacer la prueba a ambos componentes "</w:t>
      </w:r>
      <w:proofErr w:type="spellStart"/>
      <w:r>
        <w:t>LoginPage</w:t>
      </w:r>
      <w:proofErr w:type="spellEnd"/>
      <w:r w:rsidR="003A60E4">
        <w:t>" y "</w:t>
      </w:r>
      <w:proofErr w:type="spellStart"/>
      <w:r w:rsidR="003A60E4">
        <w:t>RegisterPage</w:t>
      </w:r>
      <w:proofErr w:type="spellEnd"/>
      <w:r w:rsidR="003A60E4">
        <w:t xml:space="preserve">" se </w:t>
      </w:r>
      <w:r w:rsidR="009462B8">
        <w:t xml:space="preserve">desarrollan </w:t>
      </w:r>
      <w:r w:rsidR="003A60E4">
        <w:t xml:space="preserve">las </w:t>
      </w:r>
      <w:r w:rsidR="009462B8">
        <w:t>pruebas con</w:t>
      </w:r>
      <w:r w:rsidR="003A60E4">
        <w:t xml:space="preserve"> las funciones previamente definidas en el archivo </w:t>
      </w:r>
      <w:proofErr w:type="gramStart"/>
      <w:r w:rsidR="003A60E4">
        <w:t>de test</w:t>
      </w:r>
      <w:proofErr w:type="gramEnd"/>
      <w:r w:rsidR="003A60E4">
        <w:t xml:space="preserve">. </w:t>
      </w:r>
      <w:proofErr w:type="spellStart"/>
      <w:r w:rsidR="009462B8">
        <w:t>Obteniendose</w:t>
      </w:r>
      <w:proofErr w:type="spellEnd"/>
      <w:r w:rsidR="009462B8">
        <w:t xml:space="preserve"> un resultado </w:t>
      </w:r>
      <w:r w:rsidR="00947FB1">
        <w:t xml:space="preserve">acorde al </w:t>
      </w:r>
      <w:r w:rsidR="00D30CA2">
        <w:t xml:space="preserve">rendimiento del </w:t>
      </w:r>
      <w:r w:rsidR="00947FB1">
        <w:t>Software.</w:t>
      </w:r>
      <w:r w:rsidR="003A60E4">
        <w:t xml:space="preserve"> </w:t>
      </w:r>
      <w:proofErr w:type="spellStart"/>
      <w:r w:rsidR="003A60E4">
        <w:t>V</w:t>
      </w:r>
      <w:r w:rsidR="00E6527E">
        <w:t>ease</w:t>
      </w:r>
      <w:proofErr w:type="spellEnd"/>
      <w:r w:rsidR="00E6527E">
        <w:t xml:space="preserve"> en la figura</w:t>
      </w:r>
      <w:r w:rsidR="003A60E4">
        <w:t xml:space="preserve"> </w:t>
      </w:r>
      <w:r w:rsidR="00412BA5">
        <w:fldChar w:fldCharType="begin"/>
      </w:r>
      <w:r w:rsidR="00412BA5">
        <w:instrText xml:space="preserve"> SEQ vease_la_figura \* ARABIC </w:instrText>
      </w:r>
      <w:r w:rsidR="00412BA5">
        <w:fldChar w:fldCharType="separate"/>
      </w:r>
      <w:r w:rsidR="009B0259">
        <w:rPr>
          <w:noProof/>
        </w:rPr>
        <w:t>124</w:t>
      </w:r>
      <w:r w:rsidR="00412BA5">
        <w:fldChar w:fldCharType="end"/>
      </w:r>
    </w:p>
    <w:p w14:paraId="6DD6B3A9" w14:textId="02DC329C" w:rsidR="00230B01" w:rsidRPr="00C529FC" w:rsidRDefault="00230B01" w:rsidP="00230B01">
      <w:pPr>
        <w:pStyle w:val="Cita"/>
      </w:pPr>
      <w:r w:rsidRPr="00230B01">
        <w:rPr>
          <w:noProof/>
        </w:rPr>
        <w:drawing>
          <wp:inline distT="0" distB="0" distL="0" distR="0" wp14:anchorId="548E2BB7" wp14:editId="7729DDE2">
            <wp:extent cx="4549648" cy="1371600"/>
            <wp:effectExtent l="0" t="0" r="0" b="0"/>
            <wp:docPr id="195028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2533" name="Picture 1"/>
                    <pic:cNvPicPr/>
                  </pic:nvPicPr>
                  <pic:blipFill rotWithShape="1">
                    <a:blip r:embed="rId140"/>
                    <a:srcRect l="1583"/>
                    <a:stretch/>
                  </pic:blipFill>
                  <pic:spPr bwMode="auto">
                    <a:xfrm>
                      <a:off x="0" y="0"/>
                      <a:ext cx="4549648" cy="1371600"/>
                    </a:xfrm>
                    <a:prstGeom prst="rect">
                      <a:avLst/>
                    </a:prstGeom>
                    <a:ln>
                      <a:noFill/>
                    </a:ln>
                    <a:extLst>
                      <a:ext uri="{53640926-AAD7-44D8-BBD7-CCE9431645EC}">
                        <a14:shadowObscured xmlns:a14="http://schemas.microsoft.com/office/drawing/2010/main"/>
                      </a:ext>
                    </a:extLst>
                  </pic:spPr>
                </pic:pic>
              </a:graphicData>
            </a:graphic>
          </wp:inline>
        </w:drawing>
      </w:r>
    </w:p>
    <w:p w14:paraId="69D1FC8D" w14:textId="414ACF07" w:rsidR="004B5732" w:rsidRPr="004B5732" w:rsidRDefault="008A5B02" w:rsidP="00CE581A">
      <w:pPr>
        <w:pStyle w:val="Cita"/>
      </w:pPr>
      <w:bookmarkStart w:id="577" w:name="_Toc167237904"/>
      <w:r>
        <w:t xml:space="preserve">Figura </w:t>
      </w:r>
      <w:r>
        <w:fldChar w:fldCharType="begin"/>
      </w:r>
      <w:r>
        <w:instrText xml:space="preserve"> SEQ Figura \* ARABIC </w:instrText>
      </w:r>
      <w:r>
        <w:fldChar w:fldCharType="separate"/>
      </w:r>
      <w:r w:rsidR="009B0259">
        <w:rPr>
          <w:noProof/>
        </w:rPr>
        <w:t>124</w:t>
      </w:r>
      <w:r>
        <w:fldChar w:fldCharType="end"/>
      </w:r>
      <w:r w:rsidR="00CE581A">
        <w:t>.</w:t>
      </w:r>
      <w:r w:rsidR="00B5285B">
        <w:t xml:space="preserve"> </w:t>
      </w:r>
      <w:r w:rsidR="00CE581A">
        <w:br/>
        <w:t>Elaboración propia</w:t>
      </w:r>
      <w:bookmarkEnd w:id="577"/>
    </w:p>
    <w:p w14:paraId="49449471" w14:textId="3F4A7907" w:rsidR="00483DC1" w:rsidRDefault="00483DC1" w:rsidP="00D36089">
      <w:pPr>
        <w:pStyle w:val="Ttulo2"/>
      </w:pPr>
      <w:bookmarkStart w:id="578" w:name="_Toc167237759"/>
      <w:r>
        <w:t>Prueba del registro</w:t>
      </w:r>
      <w:bookmarkEnd w:id="578"/>
    </w:p>
    <w:p w14:paraId="66F82DB7" w14:textId="27B4ACEA" w:rsidR="001B2342" w:rsidRPr="00412BA5" w:rsidRDefault="00BD40BD" w:rsidP="00412BA5">
      <w:pPr>
        <w:pStyle w:val="Texto"/>
      </w:pPr>
      <w:r w:rsidRPr="00412BA5">
        <w:t xml:space="preserve">En la figura </w:t>
      </w:r>
      <w:r w:rsidR="00412BA5" w:rsidRPr="00412BA5">
        <w:fldChar w:fldCharType="begin"/>
      </w:r>
      <w:r w:rsidR="00412BA5" w:rsidRPr="00412BA5">
        <w:instrText xml:space="preserve"> SEQ vease_la_figura \* ARABIC </w:instrText>
      </w:r>
      <w:r w:rsidR="00412BA5" w:rsidRPr="00412BA5">
        <w:fldChar w:fldCharType="separate"/>
      </w:r>
      <w:r w:rsidR="009B0259">
        <w:rPr>
          <w:noProof/>
        </w:rPr>
        <w:t>125</w:t>
      </w:r>
      <w:r w:rsidR="00412BA5" w:rsidRPr="00412BA5">
        <w:fldChar w:fldCharType="end"/>
      </w:r>
      <w:r w:rsidR="00412BA5" w:rsidRPr="00412BA5">
        <w:t xml:space="preserve"> </w:t>
      </w:r>
      <w:r w:rsidRPr="00412BA5">
        <w:t>se puede ver la página de registro de la aplicación "</w:t>
      </w:r>
      <w:proofErr w:type="spellStart"/>
      <w:r w:rsidRPr="00412BA5">
        <w:t>Ajolotarios</w:t>
      </w:r>
      <w:proofErr w:type="spellEnd"/>
      <w:r w:rsidRPr="00412BA5">
        <w:t xml:space="preserve"> Web App". Esta página permite a los nuevos usuarios crear una cuenta ingresando su nombre, correo electrónico, número de teléfono, y estableciendo una contraseña.</w:t>
      </w:r>
    </w:p>
    <w:p w14:paraId="643C5AB3" w14:textId="77777777" w:rsidR="00DE37B6" w:rsidRPr="00DE37B6" w:rsidRDefault="00DE37B6" w:rsidP="00DE37B6">
      <w:pPr>
        <w:pStyle w:val="Ttulo3"/>
      </w:pPr>
      <w:bookmarkStart w:id="579" w:name="_Toc167237760"/>
      <w:bookmarkStart w:id="580" w:name="_Hlk167236718"/>
      <w:r w:rsidRPr="00DE37B6">
        <w:t>Objetivo de la Prueba</w:t>
      </w:r>
      <w:bookmarkEnd w:id="579"/>
    </w:p>
    <w:p w14:paraId="363DF4E8" w14:textId="66CD5240" w:rsidR="0058126E" w:rsidRPr="009F47F5" w:rsidRDefault="0058126E" w:rsidP="0058126E">
      <w:pPr>
        <w:pStyle w:val="Texto"/>
      </w:pPr>
      <w:r w:rsidRPr="009F47F5">
        <w:t>El objetivo principal es verificar la funcionalidad del componente "</w:t>
      </w:r>
      <w:proofErr w:type="spellStart"/>
      <w:r>
        <w:t>Register</w:t>
      </w:r>
      <w:r w:rsidRPr="009F47F5">
        <w:t>Page</w:t>
      </w:r>
      <w:proofErr w:type="spellEnd"/>
      <w:r w:rsidRPr="009F47F5">
        <w:t>". La prueba se enfoca en tres aspectos cruciales:</w:t>
      </w:r>
    </w:p>
    <w:p w14:paraId="00F49277" w14:textId="77777777" w:rsidR="009C3D0E" w:rsidRPr="009C3D0E" w:rsidRDefault="009C3D0E" w:rsidP="008A5B02">
      <w:pPr>
        <w:pStyle w:val="Texto"/>
      </w:pPr>
      <w:r w:rsidRPr="009C3D0E">
        <w:t>Renderización Correcta: Confirmar que todos los elementos del formulario de registro, como los campos de nombre, correo electrónico, número de teléfono, contraseña y confirmación de contraseña, así como el botón "Registrarse", se rendericen adecuadamente en el documento.</w:t>
      </w:r>
    </w:p>
    <w:p w14:paraId="41A39E18" w14:textId="77777777" w:rsidR="009C3D0E" w:rsidRPr="009C3D0E" w:rsidRDefault="009C3D0E" w:rsidP="008A5B02">
      <w:pPr>
        <w:pStyle w:val="Texto"/>
      </w:pPr>
      <w:r w:rsidRPr="009C3D0E">
        <w:t>Validación de Entradas: Asegurar que los campos de entrada validen correctamente los datos ingresados, garantizando que todos los campos requeridos estén completos y que las contraseñas coincidan.</w:t>
      </w:r>
    </w:p>
    <w:p w14:paraId="436C295C" w14:textId="319D2F67" w:rsidR="00DE37B6" w:rsidRDefault="009C3D0E" w:rsidP="008A5B02">
      <w:pPr>
        <w:pStyle w:val="Texto"/>
      </w:pPr>
      <w:r w:rsidRPr="009C3D0E">
        <w:t>Funcionalidad del Botón: Verificar que el botón "Registrarse" procese la información correctamente, creando una nueva cuenta de usuario y mostrando mensajes de éxito o error según corresponda.</w:t>
      </w:r>
    </w:p>
    <w:bookmarkEnd w:id="580"/>
    <w:p w14:paraId="72E092DB" w14:textId="500BB58A" w:rsidR="00483DC1" w:rsidRDefault="00E01507" w:rsidP="00E01507">
      <w:pPr>
        <w:pStyle w:val="Cita"/>
      </w:pPr>
      <w:r w:rsidRPr="00E01507">
        <w:rPr>
          <w:noProof/>
        </w:rPr>
        <w:lastRenderedPageBreak/>
        <w:drawing>
          <wp:inline distT="0" distB="0" distL="0" distR="0" wp14:anchorId="6C404A78" wp14:editId="391F3D9B">
            <wp:extent cx="5244211" cy="3221605"/>
            <wp:effectExtent l="0" t="0" r="1270" b="4445"/>
            <wp:docPr id="1544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656" name=""/>
                    <pic:cNvPicPr/>
                  </pic:nvPicPr>
                  <pic:blipFill>
                    <a:blip r:embed="rId141"/>
                    <a:stretch>
                      <a:fillRect/>
                    </a:stretch>
                  </pic:blipFill>
                  <pic:spPr>
                    <a:xfrm>
                      <a:off x="0" y="0"/>
                      <a:ext cx="5316035" cy="3265727"/>
                    </a:xfrm>
                    <a:prstGeom prst="rect">
                      <a:avLst/>
                    </a:prstGeom>
                  </pic:spPr>
                </pic:pic>
              </a:graphicData>
            </a:graphic>
          </wp:inline>
        </w:drawing>
      </w:r>
    </w:p>
    <w:p w14:paraId="4B9163CF" w14:textId="627A12DF" w:rsidR="00BD40BD" w:rsidRPr="00192952" w:rsidRDefault="00BD40BD" w:rsidP="00192952">
      <w:pPr>
        <w:pStyle w:val="Cita"/>
      </w:pPr>
      <w:bookmarkStart w:id="581" w:name="_Toc167237905"/>
      <w:r w:rsidRPr="00192952">
        <w:t xml:space="preserve">Figura </w:t>
      </w:r>
      <w:r w:rsidRPr="00192952">
        <w:fldChar w:fldCharType="begin"/>
      </w:r>
      <w:r w:rsidRPr="00192952">
        <w:instrText xml:space="preserve"> SEQ Figura \* ARABIC </w:instrText>
      </w:r>
      <w:r w:rsidRPr="00192952">
        <w:fldChar w:fldCharType="separate"/>
      </w:r>
      <w:r w:rsidR="009B0259">
        <w:rPr>
          <w:noProof/>
        </w:rPr>
        <w:t>125</w:t>
      </w:r>
      <w:r w:rsidRPr="00192952">
        <w:fldChar w:fldCharType="end"/>
      </w:r>
      <w:r w:rsidRPr="00192952">
        <w:t>. Prueba del registro</w:t>
      </w:r>
      <w:r w:rsidRPr="00192952">
        <w:br/>
        <w:t>Fuente: Elaboración propia</w:t>
      </w:r>
      <w:bookmarkEnd w:id="581"/>
    </w:p>
    <w:p w14:paraId="32373490" w14:textId="77777777" w:rsidR="00360D48" w:rsidRPr="00360D48" w:rsidRDefault="00360D48" w:rsidP="00360D48"/>
    <w:p w14:paraId="37257FF2" w14:textId="77777777" w:rsidR="00412BA5" w:rsidRDefault="00412BA5">
      <w:pPr>
        <w:spacing w:after="160" w:line="259" w:lineRule="auto"/>
        <w:rPr>
          <w:rFonts w:ascii="Times New Roman" w:eastAsiaTheme="majorEastAsia" w:hAnsi="Times New Roman" w:cs="Times New Roman"/>
        </w:rPr>
      </w:pPr>
      <w:r>
        <w:br w:type="page"/>
      </w:r>
    </w:p>
    <w:p w14:paraId="542A66A1" w14:textId="4D9A651A" w:rsidR="002F1655" w:rsidRDefault="002F1655" w:rsidP="00412BA5">
      <w:pPr>
        <w:pStyle w:val="Ttulo3"/>
      </w:pPr>
      <w:bookmarkStart w:id="582" w:name="_Toc167237761"/>
      <w:r>
        <w:lastRenderedPageBreak/>
        <w:t xml:space="preserve">Prueba del componente </w:t>
      </w:r>
      <w:proofErr w:type="spellStart"/>
      <w:r>
        <w:t>RegisterPage</w:t>
      </w:r>
      <w:proofErr w:type="spellEnd"/>
      <w:r>
        <w:t xml:space="preserve"> usando </w:t>
      </w:r>
      <w:proofErr w:type="spellStart"/>
      <w:r>
        <w:t>Jest</w:t>
      </w:r>
      <w:proofErr w:type="spellEnd"/>
      <w:r>
        <w:t xml:space="preserve"> y </w:t>
      </w:r>
      <w:proofErr w:type="spellStart"/>
      <w:r>
        <w:t>React</w:t>
      </w:r>
      <w:proofErr w:type="spellEnd"/>
      <w:r>
        <w:t xml:space="preserve"> </w:t>
      </w:r>
      <w:proofErr w:type="spellStart"/>
      <w:r>
        <w:t>Testing</w:t>
      </w:r>
      <w:proofErr w:type="spellEnd"/>
      <w:r>
        <w:t xml:space="preserve"> Library</w:t>
      </w:r>
      <w:bookmarkEnd w:id="582"/>
    </w:p>
    <w:p w14:paraId="0B7BDA5C" w14:textId="4194BBC9" w:rsidR="00412BA5" w:rsidRPr="00412BA5" w:rsidRDefault="00412BA5" w:rsidP="00412BA5">
      <w:pPr>
        <w:pStyle w:val="Texto"/>
      </w:pPr>
      <w:r>
        <w:t xml:space="preserve">Véase la figura </w:t>
      </w:r>
      <w:r>
        <w:fldChar w:fldCharType="begin"/>
      </w:r>
      <w:r>
        <w:instrText xml:space="preserve"> SEQ vease_la_figura \* ARABIC </w:instrText>
      </w:r>
      <w:r>
        <w:fldChar w:fldCharType="separate"/>
      </w:r>
      <w:r w:rsidR="009B0259">
        <w:rPr>
          <w:noProof/>
        </w:rPr>
        <w:t>126</w:t>
      </w:r>
      <w:r>
        <w:fldChar w:fldCharType="end"/>
      </w:r>
    </w:p>
    <w:p w14:paraId="031BA5D3" w14:textId="4A227EC9" w:rsidR="00915A58" w:rsidRDefault="00AE298D" w:rsidP="00AE298D">
      <w:pPr>
        <w:pStyle w:val="Cita"/>
        <w:rPr>
          <w:lang w:eastAsia="es-MX"/>
        </w:rPr>
      </w:pPr>
      <w:r w:rsidRPr="00AE298D">
        <w:rPr>
          <w:noProof/>
          <w:lang w:eastAsia="es-MX"/>
        </w:rPr>
        <w:drawing>
          <wp:inline distT="0" distB="0" distL="0" distR="0" wp14:anchorId="2866B8DE" wp14:editId="709639BB">
            <wp:extent cx="5469360" cy="6898640"/>
            <wp:effectExtent l="0" t="0" r="0" b="0"/>
            <wp:docPr id="9447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3621" name=""/>
                    <pic:cNvPicPr/>
                  </pic:nvPicPr>
                  <pic:blipFill>
                    <a:blip r:embed="rId142"/>
                    <a:stretch>
                      <a:fillRect/>
                    </a:stretch>
                  </pic:blipFill>
                  <pic:spPr>
                    <a:xfrm>
                      <a:off x="0" y="0"/>
                      <a:ext cx="5473685" cy="6904095"/>
                    </a:xfrm>
                    <a:prstGeom prst="rect">
                      <a:avLst/>
                    </a:prstGeom>
                  </pic:spPr>
                </pic:pic>
              </a:graphicData>
            </a:graphic>
          </wp:inline>
        </w:drawing>
      </w:r>
    </w:p>
    <w:p w14:paraId="5ED279AE" w14:textId="0882C126" w:rsidR="00230B01" w:rsidRDefault="00412BA5" w:rsidP="00412BA5">
      <w:pPr>
        <w:pStyle w:val="Descripcin"/>
      </w:pPr>
      <w:bookmarkStart w:id="583" w:name="_Toc167237906"/>
      <w:r>
        <w:t xml:space="preserve">Figura </w:t>
      </w:r>
      <w:r>
        <w:fldChar w:fldCharType="begin"/>
      </w:r>
      <w:r>
        <w:instrText xml:space="preserve"> SEQ Figura \* ARABIC </w:instrText>
      </w:r>
      <w:r>
        <w:fldChar w:fldCharType="separate"/>
      </w:r>
      <w:r w:rsidR="009B0259">
        <w:rPr>
          <w:noProof/>
        </w:rPr>
        <w:t>126</w:t>
      </w:r>
      <w:r>
        <w:fldChar w:fldCharType="end"/>
      </w:r>
      <w:r>
        <w:t>.</w:t>
      </w:r>
      <w:r>
        <w:br/>
        <w:t>Fuente: Elaboración propia</w:t>
      </w:r>
      <w:bookmarkEnd w:id="583"/>
    </w:p>
    <w:p w14:paraId="3D6B1B59" w14:textId="565F0A03" w:rsidR="00C529FC" w:rsidRPr="00C529FC" w:rsidRDefault="00C529FC" w:rsidP="00412BA5">
      <w:pPr>
        <w:pStyle w:val="Ttulo3"/>
        <w:rPr>
          <w:lang w:eastAsia="es-MX"/>
        </w:rPr>
      </w:pPr>
      <w:bookmarkStart w:id="584" w:name="_Toc167237762"/>
      <w:r>
        <w:lastRenderedPageBreak/>
        <w:t>Resultados de la prueba</w:t>
      </w:r>
      <w:bookmarkEnd w:id="584"/>
    </w:p>
    <w:p w14:paraId="59A33FC7" w14:textId="44279731" w:rsidR="00BB4995" w:rsidRPr="00BB4995" w:rsidRDefault="00BB4995" w:rsidP="00412BA5">
      <w:pPr>
        <w:pStyle w:val="Texto"/>
      </w:pPr>
      <w:r w:rsidRPr="00BB4995">
        <w:t>Al hacer la prueba a ambos componentes "</w:t>
      </w:r>
      <w:proofErr w:type="spellStart"/>
      <w:r w:rsidRPr="00BB4995">
        <w:t>LoginPage</w:t>
      </w:r>
      <w:proofErr w:type="spellEnd"/>
      <w:r w:rsidRPr="00BB4995">
        <w:t>" y "</w:t>
      </w:r>
      <w:proofErr w:type="spellStart"/>
      <w:r w:rsidRPr="00BB4995">
        <w:t>RegisterPage</w:t>
      </w:r>
      <w:proofErr w:type="spellEnd"/>
      <w:r w:rsidRPr="00BB4995">
        <w:t xml:space="preserve">" se desarrollan las pruebas con las funciones previamente definidas en el archivo </w:t>
      </w:r>
      <w:proofErr w:type="gramStart"/>
      <w:r w:rsidRPr="00BB4995">
        <w:t>de test</w:t>
      </w:r>
      <w:proofErr w:type="gramEnd"/>
      <w:r w:rsidRPr="00BB4995">
        <w:t xml:space="preserve">. </w:t>
      </w:r>
      <w:proofErr w:type="spellStart"/>
      <w:r w:rsidRPr="00BB4995">
        <w:t>Obteniendose</w:t>
      </w:r>
      <w:proofErr w:type="spellEnd"/>
      <w:r w:rsidRPr="00BB4995">
        <w:t xml:space="preserve"> un resultado acorde al rendimiento del Software. </w:t>
      </w:r>
      <w:proofErr w:type="spellStart"/>
      <w:r w:rsidRPr="00BB4995">
        <w:t>Vease</w:t>
      </w:r>
      <w:proofErr w:type="spellEnd"/>
      <w:r w:rsidRPr="00BB4995">
        <w:t xml:space="preserve"> en la figura </w:t>
      </w:r>
      <w:r w:rsidR="00412BA5">
        <w:fldChar w:fldCharType="begin"/>
      </w:r>
      <w:r w:rsidR="00412BA5">
        <w:instrText xml:space="preserve"> SEQ vease_la_figura \* ARABIC </w:instrText>
      </w:r>
      <w:r w:rsidR="00412BA5">
        <w:fldChar w:fldCharType="separate"/>
      </w:r>
      <w:r w:rsidR="009B0259">
        <w:rPr>
          <w:noProof/>
        </w:rPr>
        <w:t>127</w:t>
      </w:r>
      <w:r w:rsidR="00412BA5">
        <w:fldChar w:fldCharType="end"/>
      </w:r>
    </w:p>
    <w:p w14:paraId="60C272AE" w14:textId="3B331D6B" w:rsidR="00230B01" w:rsidRDefault="00230B01" w:rsidP="00230B01">
      <w:pPr>
        <w:pStyle w:val="Cita"/>
        <w:rPr>
          <w:lang w:eastAsia="es-MX"/>
        </w:rPr>
      </w:pPr>
      <w:r w:rsidRPr="00230B01">
        <w:rPr>
          <w:noProof/>
        </w:rPr>
        <w:drawing>
          <wp:inline distT="0" distB="0" distL="0" distR="0" wp14:anchorId="32FC5FB9" wp14:editId="6296270F">
            <wp:extent cx="4549648" cy="1371600"/>
            <wp:effectExtent l="0" t="0" r="0" b="0"/>
            <wp:docPr id="1840589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9209" name="Picture 1" descr="A screenshot of a computer program&#10;&#10;Description automatically generated"/>
                    <pic:cNvPicPr/>
                  </pic:nvPicPr>
                  <pic:blipFill rotWithShape="1">
                    <a:blip r:embed="rId140"/>
                    <a:srcRect l="1583"/>
                    <a:stretch/>
                  </pic:blipFill>
                  <pic:spPr bwMode="auto">
                    <a:xfrm>
                      <a:off x="0" y="0"/>
                      <a:ext cx="4549648" cy="1371600"/>
                    </a:xfrm>
                    <a:prstGeom prst="rect">
                      <a:avLst/>
                    </a:prstGeom>
                    <a:ln>
                      <a:noFill/>
                    </a:ln>
                    <a:extLst>
                      <a:ext uri="{53640926-AAD7-44D8-BBD7-CCE9431645EC}">
                        <a14:shadowObscured xmlns:a14="http://schemas.microsoft.com/office/drawing/2010/main"/>
                      </a:ext>
                    </a:extLst>
                  </pic:spPr>
                </pic:pic>
              </a:graphicData>
            </a:graphic>
          </wp:inline>
        </w:drawing>
      </w:r>
    </w:p>
    <w:p w14:paraId="354CB93B" w14:textId="599905B7" w:rsidR="00412BA5" w:rsidRPr="00412BA5" w:rsidRDefault="00412BA5" w:rsidP="00412BA5">
      <w:pPr>
        <w:pStyle w:val="Descripcin"/>
        <w:rPr>
          <w:lang w:eastAsia="es-MX"/>
        </w:rPr>
      </w:pPr>
      <w:bookmarkStart w:id="585" w:name="_Toc167237907"/>
      <w:r>
        <w:t xml:space="preserve">Figura </w:t>
      </w:r>
      <w:r>
        <w:fldChar w:fldCharType="begin"/>
      </w:r>
      <w:r>
        <w:instrText xml:space="preserve"> SEQ Figura \* ARABIC </w:instrText>
      </w:r>
      <w:r>
        <w:fldChar w:fldCharType="separate"/>
      </w:r>
      <w:r w:rsidR="009B0259">
        <w:rPr>
          <w:noProof/>
        </w:rPr>
        <w:t>127</w:t>
      </w:r>
      <w:r>
        <w:fldChar w:fldCharType="end"/>
      </w:r>
      <w:r>
        <w:t>. Resultados de la prueba</w:t>
      </w:r>
      <w:bookmarkEnd w:id="585"/>
    </w:p>
    <w:p w14:paraId="1B7E9607" w14:textId="2D149A31" w:rsidR="00117310" w:rsidRPr="008E61DC" w:rsidRDefault="00117310" w:rsidP="00FF2884">
      <w:pPr>
        <w:pStyle w:val="Ttulo1"/>
      </w:pPr>
      <w:bookmarkStart w:id="586" w:name="_Toc167237763"/>
      <w:r w:rsidRPr="008E61DC">
        <w:t>Pruebas del sistema</w:t>
      </w:r>
      <w:bookmarkEnd w:id="586"/>
    </w:p>
    <w:p w14:paraId="56289061" w14:textId="3499CC5E" w:rsidR="001B7FED" w:rsidRDefault="001B7FED" w:rsidP="001B7FED">
      <w:pPr>
        <w:pStyle w:val="Texto"/>
      </w:pPr>
      <w:r w:rsidRPr="001B7FED">
        <w:t>Las pruebas del sistema son esenciales para garantizar que todo el sistema, incluyendo tanto el hardware como el software, funcione de manera integral y cumpla con los requisitos establecidos. Estas pruebas aseguran que el sistema sea capaz de operar en condiciones reales, ofreciendo una solución confiable y eficaz para el monitoreo de ajolotes en su hábitat natural.</w:t>
      </w:r>
    </w:p>
    <w:p w14:paraId="29C844A7" w14:textId="1E71D9C2" w:rsidR="001D1C63" w:rsidRPr="001D1C63" w:rsidRDefault="001D1C63" w:rsidP="00F07EA2">
      <w:pPr>
        <w:pStyle w:val="Ttulo2"/>
      </w:pPr>
      <w:bookmarkStart w:id="587" w:name="_Toc167237764"/>
      <w:r w:rsidRPr="001D1C63">
        <w:t>Simulación de Entorno Real</w:t>
      </w:r>
      <w:bookmarkEnd w:id="587"/>
    </w:p>
    <w:p w14:paraId="02EA9957" w14:textId="77777777" w:rsidR="001D1C63" w:rsidRDefault="00117310" w:rsidP="001D1C63">
      <w:pPr>
        <w:pStyle w:val="Ttulo3"/>
        <w:rPr>
          <w:lang w:eastAsia="es-MX"/>
        </w:rPr>
      </w:pPr>
      <w:bookmarkStart w:id="588" w:name="_Toc167237765"/>
      <w:r>
        <w:rPr>
          <w:lang w:eastAsia="es-MX"/>
        </w:rPr>
        <w:t>  </w:t>
      </w:r>
      <w:r w:rsidRPr="00615988">
        <w:t xml:space="preserve"> </w:t>
      </w:r>
      <w:r>
        <w:rPr>
          <w:lang w:eastAsia="es-MX"/>
        </w:rPr>
        <w:t>Objetivo</w:t>
      </w:r>
      <w:bookmarkEnd w:id="588"/>
    </w:p>
    <w:p w14:paraId="161AC2EB" w14:textId="77777777" w:rsidR="00F07EA2" w:rsidRDefault="00F07EA2" w:rsidP="00F07EA2">
      <w:pPr>
        <w:pStyle w:val="Texto"/>
        <w:rPr>
          <w:lang w:eastAsia="es-MX"/>
        </w:rPr>
      </w:pPr>
      <w:r w:rsidRPr="00F07EA2">
        <w:rPr>
          <w:lang w:eastAsia="es-MX"/>
        </w:rPr>
        <w:t xml:space="preserve">El objetivo de esta prueba es asegurar que el sistema completo, incluyendo hardware y software, funcione de manera integral y cumpla con los requisitos del sistema en un entorno que simule las condiciones reales de un </w:t>
      </w:r>
      <w:proofErr w:type="spellStart"/>
      <w:r w:rsidRPr="00F07EA2">
        <w:rPr>
          <w:lang w:eastAsia="es-MX"/>
        </w:rPr>
        <w:t>ajolotario</w:t>
      </w:r>
      <w:proofErr w:type="spellEnd"/>
      <w:r w:rsidRPr="00F07EA2">
        <w:rPr>
          <w:lang w:eastAsia="es-MX"/>
        </w:rPr>
        <w:t>.</w:t>
      </w:r>
    </w:p>
    <w:p w14:paraId="487CAE20" w14:textId="4D4CA1F0" w:rsidR="00F07EA2" w:rsidRDefault="00F07EA2" w:rsidP="00F07EA2">
      <w:pPr>
        <w:pStyle w:val="Ttulo3"/>
        <w:rPr>
          <w:lang w:eastAsia="es-MX"/>
        </w:rPr>
      </w:pPr>
      <w:bookmarkStart w:id="589" w:name="_Toc167237766"/>
      <w:r>
        <w:t>Procedimiento</w:t>
      </w:r>
      <w:bookmarkEnd w:id="589"/>
    </w:p>
    <w:p w14:paraId="3C9AE9EB" w14:textId="397AB0DB" w:rsidR="00F07EA2" w:rsidRPr="00F07EA2" w:rsidRDefault="00F07EA2" w:rsidP="00F07EA2">
      <w:pPr>
        <w:pStyle w:val="Texto"/>
        <w:rPr>
          <w:lang w:eastAsia="es-MX"/>
        </w:rPr>
      </w:pPr>
      <w:r w:rsidRPr="00F07EA2">
        <w:rPr>
          <w:lang w:eastAsia="es-MX"/>
        </w:rPr>
        <w:t xml:space="preserve">El procedimiento comienza configurando un entorno que simule las condiciones reales de un </w:t>
      </w:r>
      <w:proofErr w:type="spellStart"/>
      <w:r w:rsidRPr="00F07EA2">
        <w:rPr>
          <w:lang w:eastAsia="es-MX"/>
        </w:rPr>
        <w:t>ajolotario</w:t>
      </w:r>
      <w:proofErr w:type="spellEnd"/>
      <w:r w:rsidRPr="00F07EA2">
        <w:rPr>
          <w:lang w:eastAsia="es-MX"/>
        </w:rPr>
        <w:t xml:space="preserve">, lo cual incluye agua con características similares a las del hábitat natural de los ajolotes y, si es posible, ajolotes reales. Se colocan todos los sensores en este entorno para verificar su correcta instalación y calibración. Los sensores se activan para comenzar a medir los parámetros del agua, como pH, temperatura y niveles de oxígeno disuelto. Estos datos son transmitidos al Módulo Central de Procesamiento y luego a la Plataforma de Monitoreo. Se verifica que todos los sensores midan correctamente y que los datos se muestren de manera precisa en la plataforma. Además, se monitorea que </w:t>
      </w:r>
      <w:r w:rsidRPr="00F07EA2">
        <w:rPr>
          <w:lang w:eastAsia="es-MX"/>
        </w:rPr>
        <w:lastRenderedPageBreak/>
        <w:t>las alertas se generen y envíen correctamente cuando los valores se desvíen de los rangos óptimos. La prueba también incluye la evaluación de la capacidad del sistema para operar de manera continua durante largos períodos sin fallos, asegurando su resistencia y fiabilidad. Finalmente, se verifica que la plataforma de monitoreo sea fácil de usar y que presente los datos de manera clara y comprensible.</w:t>
      </w:r>
      <w:r w:rsidR="00A65C23">
        <w:tab/>
      </w:r>
    </w:p>
    <w:p w14:paraId="4AA69673" w14:textId="67180576" w:rsidR="00F07EA2" w:rsidRPr="00415FB3" w:rsidRDefault="00F07EA2" w:rsidP="00415FB3">
      <w:pPr>
        <w:spacing w:after="160" w:line="259" w:lineRule="auto"/>
        <w:rPr>
          <w:rFonts w:ascii="Times New Roman" w:hAnsi="Times New Roman"/>
        </w:rPr>
      </w:pPr>
    </w:p>
    <w:p w14:paraId="0DFED47D" w14:textId="77777777" w:rsidR="00415FB3" w:rsidRDefault="00117310" w:rsidP="00415FB3">
      <w:pPr>
        <w:pStyle w:val="Ttulo2"/>
        <w:rPr>
          <w:lang w:eastAsia="es-MX"/>
        </w:rPr>
      </w:pPr>
      <w:bookmarkStart w:id="590" w:name="_Toc167237767"/>
      <w:r>
        <w:rPr>
          <w:lang w:eastAsia="es-MX"/>
        </w:rPr>
        <w:t>Prueba de Funcionalidad</w:t>
      </w:r>
      <w:bookmarkEnd w:id="590"/>
    </w:p>
    <w:p w14:paraId="66F837E7" w14:textId="509FFED5" w:rsidR="00415FB3" w:rsidRDefault="007D22F8" w:rsidP="00415FB3">
      <w:pPr>
        <w:pStyle w:val="Texto"/>
        <w:rPr>
          <w:lang w:eastAsia="es-MX"/>
        </w:rPr>
      </w:pPr>
      <w:r w:rsidRPr="007D22F8">
        <w:rPr>
          <w:lang w:eastAsia="es-MX"/>
        </w:rPr>
        <w:t>La prueba de funcionalidad es fundamental para asegurar que todos los componentes del sistema, tanto hardware como software, operen correctamente en conjunto. Esta prueba se centra en verificar la precisión de las mediciones de los sensores y la correcta visualización de estos datos en la plataforma de monitoreo. Además, se evalúa la capacidad del sistema para generar y enviar alertas adecuadamente cuando los valores de los parámetros monitoreados se desvían de los rangos óptimos.</w:t>
      </w:r>
    </w:p>
    <w:p w14:paraId="08DAA662" w14:textId="7644089A" w:rsidR="00415FB3" w:rsidRDefault="00415FB3" w:rsidP="00415FB3">
      <w:pPr>
        <w:pStyle w:val="Ttulo3"/>
      </w:pPr>
      <w:bookmarkStart w:id="591" w:name="_Toc167237768"/>
      <w:r>
        <w:t>Objetivo</w:t>
      </w:r>
      <w:bookmarkEnd w:id="591"/>
    </w:p>
    <w:p w14:paraId="0FC65D7B" w14:textId="75E230D5" w:rsidR="007D22F8" w:rsidRPr="007D22F8" w:rsidRDefault="007D22F8" w:rsidP="007D22F8">
      <w:pPr>
        <w:pStyle w:val="Texto"/>
      </w:pPr>
      <w:r w:rsidRPr="007D22F8">
        <w:t>El objetivo de esta prueba es verificar que todos los sensores midan correctamente los parámetros ambientales y que los datos se muestren de manera precisa y comprensible en la plataforma de monitoreo. También se busca asegurar que el sistema de alertas funcione de manera efectiva, generando y enviando alertas cuando los valores de los sensores excedan los límites establecidos para la salud óptima de los ajolotes</w:t>
      </w:r>
      <w:r>
        <w:t>.</w:t>
      </w:r>
    </w:p>
    <w:p w14:paraId="602487CA" w14:textId="11F08A03" w:rsidR="00415FB3" w:rsidRPr="00415FB3" w:rsidRDefault="00415FB3" w:rsidP="00415FB3">
      <w:pPr>
        <w:pStyle w:val="Ttulo3"/>
      </w:pPr>
      <w:bookmarkStart w:id="592" w:name="_Toc167237769"/>
      <w:r>
        <w:t>Procedimiento</w:t>
      </w:r>
      <w:bookmarkEnd w:id="592"/>
    </w:p>
    <w:p w14:paraId="3DC83EE3" w14:textId="47D9408B" w:rsidR="00475B0D" w:rsidRPr="00475B0D" w:rsidRDefault="00475B0D" w:rsidP="00475B0D">
      <w:pPr>
        <w:pStyle w:val="Texto"/>
      </w:pPr>
      <w:r w:rsidRPr="00475B0D">
        <w:t xml:space="preserve">El procedimiento comienza con la calibración individual de cada sensor utilizando soluciones de referencia con valores conocidos. Una vez calibrados, los sensores se colocan en el entorno del </w:t>
      </w:r>
      <w:proofErr w:type="spellStart"/>
      <w:r w:rsidRPr="00475B0D">
        <w:t>ajolotario</w:t>
      </w:r>
      <w:proofErr w:type="spellEnd"/>
      <w:r w:rsidRPr="00475B0D">
        <w:t>, y se activan para comenzar a medir los parámetros críticos como pH, temperatura, y niveles de oxígeno disuelto. Estos datos son transmitidos en tiempo real al Módulo Central de Procesamiento y luego a la Plataforma de Monitoreo.</w:t>
      </w:r>
    </w:p>
    <w:p w14:paraId="081ACCA5" w14:textId="79CEE9EC" w:rsidR="00475B0D" w:rsidRPr="00475B0D" w:rsidRDefault="00475B0D" w:rsidP="00475B0D">
      <w:pPr>
        <w:pStyle w:val="Texto"/>
      </w:pPr>
      <w:r w:rsidRPr="00475B0D">
        <w:t>En la plataforma, se verifica que los datos de los sensores se visualicen correctamente, con gráficos y tablas que reflejen las mediciones en tiempo real. Se comparan estos datos con los valores de referencia para asegurar la precisión de las mediciones. Además, se configuran los límites de alerta en la plataforma, y se introducen valores anómalos en el entorno de los sensores para desencadenar alertas.</w:t>
      </w:r>
    </w:p>
    <w:p w14:paraId="5E504DA3" w14:textId="2B58B045" w:rsidR="00475B0D" w:rsidRPr="00475B0D" w:rsidRDefault="00475B0D" w:rsidP="00475B0D">
      <w:pPr>
        <w:pStyle w:val="Texto"/>
      </w:pPr>
      <w:r w:rsidRPr="00475B0D">
        <w:lastRenderedPageBreak/>
        <w:t>Se monitorea que el sistema de alertas genere notificaciones inmediatamente cuando los valores de los sensores excedan los límites establecidos. Estas alertas deben ser visibles en la interfaz de usuario y, de ser posible, enviadas a los usuarios a través de otros medios como correo electrónico o mensajes de texto.</w:t>
      </w:r>
    </w:p>
    <w:p w14:paraId="52A93C33" w14:textId="49BF5ACE" w:rsidR="007D22F8" w:rsidRPr="007D22F8" w:rsidRDefault="00475B0D" w:rsidP="00475B0D">
      <w:pPr>
        <w:pStyle w:val="Texto"/>
      </w:pPr>
      <w:r w:rsidRPr="00475B0D">
        <w:t>Finalmente, se realiza un análisis de los resultados para confirmar que todas las funcionalidades del sistema operan correctamente y que cualquier desviación se maneja de manera adecuada. Este procedimiento asegura que el sistema esté preparado para operar de manera efectiva en condiciones reales, proporcionando datos precisos y alertas oportunas para el monitoreo continuo del hábitat de los ajolotes.</w:t>
      </w:r>
    </w:p>
    <w:p w14:paraId="5EE5271A" w14:textId="77777777" w:rsidR="00415FB3" w:rsidRDefault="00117310" w:rsidP="00415FB3">
      <w:pPr>
        <w:pStyle w:val="Ttulo2"/>
        <w:rPr>
          <w:lang w:eastAsia="es-MX"/>
        </w:rPr>
      </w:pPr>
      <w:bookmarkStart w:id="593" w:name="_Toc167237770"/>
      <w:r>
        <w:rPr>
          <w:lang w:eastAsia="es-MX"/>
        </w:rPr>
        <w:t>Prueba de Interfaz</w:t>
      </w:r>
      <w:bookmarkEnd w:id="593"/>
    </w:p>
    <w:p w14:paraId="7DB7AF10" w14:textId="53571CC3" w:rsidR="00475B0D" w:rsidRDefault="00475B0D" w:rsidP="00475B0D">
      <w:pPr>
        <w:pStyle w:val="Texto"/>
        <w:rPr>
          <w:lang w:eastAsia="es-MX"/>
        </w:rPr>
      </w:pPr>
      <w:r w:rsidRPr="00475B0D">
        <w:rPr>
          <w:lang w:eastAsia="es-MX"/>
        </w:rPr>
        <w:t>La prueba de interfaz es crucial para garantizar que la plataforma de monitoreo sea intuitiva y fácil de usar para los usuarios finales. Esta prueba se enfoca en la usabilidad de la interfaz, evaluando si los datos se presentan de manera clara y comprensible. Una interfaz bien diseñada facilita la interacción de los usuarios con el sistema, permitiéndoles acceder a la información de manera eficiente y tomar decisiones informadas sobre el cuidado de los ajolotes.</w:t>
      </w:r>
    </w:p>
    <w:p w14:paraId="63F822B5" w14:textId="0ED39593" w:rsidR="00415FB3" w:rsidRDefault="00415FB3" w:rsidP="00415FB3">
      <w:pPr>
        <w:pStyle w:val="Ttulo3"/>
        <w:rPr>
          <w:lang w:eastAsia="es-MX"/>
        </w:rPr>
      </w:pPr>
      <w:bookmarkStart w:id="594" w:name="_Toc167237771"/>
      <w:r>
        <w:t>Objetivo</w:t>
      </w:r>
      <w:bookmarkEnd w:id="594"/>
    </w:p>
    <w:p w14:paraId="5B9C85D6" w14:textId="4A7EA9F8" w:rsidR="00475B0D" w:rsidRPr="00475B0D" w:rsidRDefault="00693975" w:rsidP="00693975">
      <w:pPr>
        <w:pStyle w:val="Texto"/>
      </w:pPr>
      <w:r w:rsidRPr="00693975">
        <w:t>El objetivo de esta prueba es asegurar que la plataforma de monitoreo sea fácil de usar y que presente los datos de los sensores de manera clara y comprensible. Se busca verificar que los usuarios puedan navegar por la plataforma sin dificultades, interpretar los datos correctamente y utilizar todas las funcionalidades del sistema de manera efectiva.</w:t>
      </w:r>
    </w:p>
    <w:p w14:paraId="224CBB21" w14:textId="1C40053A" w:rsidR="00415FB3" w:rsidRPr="00415FB3" w:rsidRDefault="00415FB3" w:rsidP="00415FB3">
      <w:pPr>
        <w:pStyle w:val="Ttulo3"/>
        <w:rPr>
          <w:lang w:eastAsia="es-MX"/>
        </w:rPr>
      </w:pPr>
      <w:bookmarkStart w:id="595" w:name="_Toc167237772"/>
      <w:r>
        <w:t>Procedimiento</w:t>
      </w:r>
      <w:bookmarkEnd w:id="595"/>
    </w:p>
    <w:p w14:paraId="59F6E5B5" w14:textId="09F27AB2" w:rsidR="00693975" w:rsidRPr="00693975" w:rsidRDefault="00693975" w:rsidP="00693975">
      <w:pPr>
        <w:pStyle w:val="Texto"/>
      </w:pPr>
      <w:r w:rsidRPr="00693975">
        <w:t>El procedimiento comienza con la carga completa de la plataforma de monitoreo en un navegador web. Se revisa que todos los elementos de la interfaz, como menús, gráficos, tablas y botones, se rendericen correctamente. Se lleva a cabo una serie de tareas comunes que los usuarios realizarían, como la visualización de datos históricos y en tiempo real, la configuración de alertas y la navegación entre diferentes secciones de la plataforma.</w:t>
      </w:r>
    </w:p>
    <w:p w14:paraId="2D58D195" w14:textId="3B59507E" w:rsidR="00693975" w:rsidRPr="00693975" w:rsidRDefault="00693975" w:rsidP="00693975">
      <w:pPr>
        <w:pStyle w:val="Texto"/>
      </w:pPr>
      <w:r w:rsidRPr="00693975">
        <w:t>Se selecciona un grupo representativo de usuarios, incluyendo cuidadores y expertos en ajolotes, para interactuar con la plataforma. Estos usuarios realizan diversas tareas mientras se observa y documenta su experiencia. Se evalúa la facilidad con la que pueden acceder y utilizar las funcionalidades del sistema, así como la claridad y comprensibilidad de los datos presentados.</w:t>
      </w:r>
    </w:p>
    <w:p w14:paraId="476C1EE9" w14:textId="1A9B7258" w:rsidR="00693975" w:rsidRPr="00693975" w:rsidRDefault="00693975" w:rsidP="00693975">
      <w:pPr>
        <w:pStyle w:val="Texto"/>
      </w:pPr>
      <w:r w:rsidRPr="00693975">
        <w:lastRenderedPageBreak/>
        <w:t xml:space="preserve">Durante la prueba, se recopilan comentarios y </w:t>
      </w:r>
      <w:proofErr w:type="spellStart"/>
      <w:r w:rsidRPr="00693975">
        <w:t>feedback</w:t>
      </w:r>
      <w:proofErr w:type="spellEnd"/>
      <w:r w:rsidRPr="00693975">
        <w:t xml:space="preserve"> de los usuarios sobre su experiencia con la plataforma. Se identifican áreas donde la interfaz podría mejorarse para aumentar la usabilidad. Además, se verifica la </w:t>
      </w:r>
      <w:proofErr w:type="spellStart"/>
      <w:r w:rsidRPr="00693975">
        <w:t>responsividad</w:t>
      </w:r>
      <w:proofErr w:type="spellEnd"/>
      <w:r w:rsidRPr="00693975">
        <w:t xml:space="preserve"> de la plataforma en diferentes dispositivos y navegadores, asegurando que la interfaz se adapte adecuadamente a pantallas de distintos tamaños y resoluciones.</w:t>
      </w:r>
    </w:p>
    <w:p w14:paraId="7E2B1FD5" w14:textId="19EAA325" w:rsidR="00693975" w:rsidRPr="00693975" w:rsidRDefault="00693975" w:rsidP="00693975">
      <w:pPr>
        <w:pStyle w:val="Texto"/>
      </w:pPr>
      <w:r w:rsidRPr="00693975">
        <w:t>Finalmente, se analizan los resultados y se implementan las mejoras necesarias para optimizar la interfaz de usuario. Este procedimiento garantiza que la plataforma de monitoreo sea accesible, intuitiva y efectiva, proporcionando una experiencia de usuario positiva y facilitando el monitoreo y cuidado de los ajolotes.</w:t>
      </w:r>
    </w:p>
    <w:p w14:paraId="51B3F2F3" w14:textId="77777777" w:rsidR="00DC4F4B" w:rsidRDefault="00117310" w:rsidP="00DC4F4B">
      <w:pPr>
        <w:pStyle w:val="Ttulo2"/>
        <w:rPr>
          <w:lang w:eastAsia="es-MX"/>
        </w:rPr>
      </w:pPr>
      <w:bookmarkStart w:id="596" w:name="_Toc167237773"/>
      <w:r>
        <w:rPr>
          <w:lang w:eastAsia="es-MX"/>
        </w:rPr>
        <w:t>Pruebas con Usuarios</w:t>
      </w:r>
      <w:bookmarkEnd w:id="596"/>
    </w:p>
    <w:p w14:paraId="5D790C41" w14:textId="77777777" w:rsidR="00DC4F4B" w:rsidRDefault="00DC4F4B" w:rsidP="00DC4F4B">
      <w:pPr>
        <w:pStyle w:val="Texto"/>
      </w:pPr>
      <w:r w:rsidRPr="00DC4F4B">
        <w:t xml:space="preserve">Las pruebas con usuarios son esenciales para evaluar la utilidad y eficacia del sistema desde la perspectiva de quienes interactuarán con él diariamente. Este proceso implica invitar a cuidadores o expertos en ajolotes a utilizar el sistema en condiciones reales y recopilar sus comentarios y </w:t>
      </w:r>
      <w:proofErr w:type="spellStart"/>
      <w:r w:rsidRPr="00DC4F4B">
        <w:t>feedback</w:t>
      </w:r>
      <w:proofErr w:type="spellEnd"/>
      <w:r w:rsidRPr="00DC4F4B">
        <w:t>. Estas pruebas proporcionan una valiosa retroalimentación sobre la usabilidad y funcionalidad del sistema, asegurando que cumpla con las expectativas y necesidades de los usuarios finales.</w:t>
      </w:r>
    </w:p>
    <w:p w14:paraId="5C5DE343" w14:textId="723FB802" w:rsidR="00DC4F4B" w:rsidRDefault="00DC4F4B" w:rsidP="00DC4F4B">
      <w:pPr>
        <w:pStyle w:val="Ttulo3"/>
      </w:pPr>
      <w:bookmarkStart w:id="597" w:name="_Toc167237774"/>
      <w:r>
        <w:t>Objetivo</w:t>
      </w:r>
      <w:bookmarkEnd w:id="597"/>
    </w:p>
    <w:p w14:paraId="6FD4F018" w14:textId="2E2343B9" w:rsidR="00DC4F4B" w:rsidRPr="00DC4F4B" w:rsidRDefault="00AE1EB6" w:rsidP="00AE1EB6">
      <w:pPr>
        <w:pStyle w:val="Texto"/>
      </w:pPr>
      <w:r w:rsidRPr="00AE1EB6">
        <w:t>El objetivo de estas pruebas es validar que el sistema es útil y apto para su propósito, asegurando que cumple con las necesidades y expectativas de los cuidadores y expertos en ajolotes. Además, se busca identificar posibles mejoras en la usabilidad y funcionalidad del sistema basadas en la experiencia directa de los usuarios.</w:t>
      </w:r>
    </w:p>
    <w:p w14:paraId="6D2A0748" w14:textId="68559CCC" w:rsidR="00DC4F4B" w:rsidRPr="00DC4F4B" w:rsidRDefault="00DC4F4B" w:rsidP="00DC4F4B">
      <w:pPr>
        <w:pStyle w:val="Ttulo3"/>
      </w:pPr>
      <w:bookmarkStart w:id="598" w:name="_Toc167237775"/>
      <w:r>
        <w:t>Procedimiento</w:t>
      </w:r>
      <w:bookmarkEnd w:id="598"/>
    </w:p>
    <w:p w14:paraId="2EB7BF70" w14:textId="78AE6C0C" w:rsidR="00091CC9" w:rsidRPr="00091CC9" w:rsidRDefault="00091CC9" w:rsidP="00091CC9">
      <w:pPr>
        <w:pStyle w:val="Texto"/>
      </w:pPr>
      <w:r w:rsidRPr="00091CC9">
        <w:t xml:space="preserve">El procedimiento comienza invitando a un grupo representativo de cuidadores y expertos en ajolotes a participar en las pruebas del sistema. Estos usuarios interactúan con la plataforma de monitoreo y los sensores en un entorno controlado que simula las condiciones reales del </w:t>
      </w:r>
      <w:proofErr w:type="spellStart"/>
      <w:r w:rsidRPr="00091CC9">
        <w:t>ajolotario</w:t>
      </w:r>
      <w:proofErr w:type="spellEnd"/>
      <w:r w:rsidRPr="00091CC9">
        <w:t>. Durante estas sesiones, los usuarios realizan diversas tareas, como la calibración de sensores, la visualización de datos en tiempo real, la configuración de alertas y la interpretación de los datos mostrados por el sistema.</w:t>
      </w:r>
    </w:p>
    <w:p w14:paraId="2F088272" w14:textId="0320C993" w:rsidR="00091CC9" w:rsidRPr="00091CC9" w:rsidRDefault="00091CC9" w:rsidP="00091CC9">
      <w:pPr>
        <w:pStyle w:val="Texto"/>
      </w:pPr>
      <w:r w:rsidRPr="00091CC9">
        <w:t xml:space="preserve">A lo largo del proceso, se recopilan comentarios y </w:t>
      </w:r>
      <w:proofErr w:type="spellStart"/>
      <w:r w:rsidRPr="00091CC9">
        <w:t>feedback</w:t>
      </w:r>
      <w:proofErr w:type="spellEnd"/>
      <w:r w:rsidRPr="00091CC9">
        <w:t xml:space="preserve"> de los usuarios sobre su experiencia con el sistema. Esto incluye observaciones sobre la facilidad de uso, la claridad de la interfaz, la precisión de los datos y la efectividad de las alertas. Los usuarios también pueden proporcionar sugerencias para mejorar la funcionalidad y usabilidad del sistema.</w:t>
      </w:r>
    </w:p>
    <w:p w14:paraId="748115EB" w14:textId="77777777" w:rsidR="00091CC9" w:rsidRPr="00091CC9" w:rsidRDefault="00091CC9" w:rsidP="00091CC9">
      <w:pPr>
        <w:pStyle w:val="Texto"/>
      </w:pPr>
      <w:r w:rsidRPr="00091CC9">
        <w:lastRenderedPageBreak/>
        <w:t xml:space="preserve">Finalmente, se analizan los comentarios y </w:t>
      </w:r>
      <w:proofErr w:type="spellStart"/>
      <w:r w:rsidRPr="00091CC9">
        <w:t>feedback</w:t>
      </w:r>
      <w:proofErr w:type="spellEnd"/>
      <w:r w:rsidRPr="00091CC9">
        <w:t xml:space="preserve"> recibidos para identificar áreas de mejora y realizar ajustes necesarios en el sistema. Este proceso asegura que el sistema sea refinado y optimizado según las necesidades reales de los usuarios, garantizando su utilidad y efectividad en el monitoreo y conservación de los ajolotes.</w:t>
      </w:r>
    </w:p>
    <w:p w14:paraId="1732D5A7" w14:textId="77777777" w:rsidR="00091CC9" w:rsidRPr="00091CC9" w:rsidRDefault="00091CC9" w:rsidP="00091CC9">
      <w:pPr>
        <w:pStyle w:val="Texto"/>
        <w:rPr>
          <w:lang w:eastAsia="es-MX"/>
        </w:rPr>
      </w:pPr>
    </w:p>
    <w:p w14:paraId="049BE1FB" w14:textId="77777777" w:rsidR="00717140" w:rsidRDefault="00717140" w:rsidP="00091CC9">
      <w:pPr>
        <w:pStyle w:val="Texto"/>
        <w:ind w:firstLine="0"/>
        <w:rPr>
          <w:lang w:eastAsia="es-MX"/>
        </w:rPr>
      </w:pPr>
    </w:p>
    <w:p w14:paraId="227F55A2" w14:textId="2FB47B08"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bookmarkStart w:id="599" w:name="_Hlk166441828"/>
      <w:r w:rsidRPr="00C655F9">
        <w:rPr>
          <w:rFonts w:ascii="Times New Roman" w:eastAsia="Aptos" w:hAnsi="Times New Roman" w:cs="Times New Roman"/>
          <w:b/>
          <w:bCs/>
          <w:kern w:val="2"/>
          <w:sz w:val="40"/>
          <w:szCs w:val="40"/>
          <w14:ligatures w14:val="standardContextual"/>
        </w:rPr>
        <w:t xml:space="preserve">CAPÍTULO </w:t>
      </w:r>
      <w:r w:rsidR="00B00279">
        <w:rPr>
          <w:rFonts w:ascii="Times New Roman" w:eastAsia="Aptos" w:hAnsi="Times New Roman" w:cs="Times New Roman"/>
          <w:b/>
          <w:bCs/>
          <w:kern w:val="2"/>
          <w:sz w:val="40"/>
          <w:szCs w:val="40"/>
          <w14:ligatures w14:val="standardContextual"/>
        </w:rPr>
        <w:t>6</w:t>
      </w:r>
    </w:p>
    <w:p w14:paraId="155548FF" w14:textId="55454512" w:rsidR="00717140" w:rsidRPr="00717140" w:rsidRDefault="00717140" w:rsidP="00717140">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VALIDACIÓN</w:t>
      </w:r>
      <w:bookmarkEnd w:id="599"/>
    </w:p>
    <w:p w14:paraId="28A074F5" w14:textId="7BBF6FF9" w:rsidR="003F682F" w:rsidRPr="00412BA5" w:rsidRDefault="003F682F" w:rsidP="00412BA5">
      <w:pPr>
        <w:pStyle w:val="Inicial"/>
      </w:pPr>
      <w:bookmarkStart w:id="600" w:name="_Toc167237776"/>
      <w:r w:rsidRPr="00412BA5">
        <w:t>Validación</w:t>
      </w:r>
      <w:bookmarkEnd w:id="600"/>
      <w:r w:rsidRPr="00412BA5">
        <w:t xml:space="preserve"> </w:t>
      </w:r>
    </w:p>
    <w:p w14:paraId="424A592C" w14:textId="7DC8DD78"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t xml:space="preserve">CAPÍTULO </w:t>
      </w:r>
      <w:r w:rsidR="00B00279">
        <w:rPr>
          <w:rFonts w:ascii="Times New Roman" w:eastAsia="Aptos" w:hAnsi="Times New Roman" w:cs="Times New Roman"/>
          <w:b/>
          <w:bCs/>
          <w:kern w:val="2"/>
          <w:sz w:val="40"/>
          <w:szCs w:val="40"/>
          <w14:ligatures w14:val="standardContextual"/>
        </w:rPr>
        <w:t>7</w:t>
      </w:r>
    </w:p>
    <w:p w14:paraId="72B51051" w14:textId="34DBF2C9" w:rsidR="00717140" w:rsidRPr="00717140" w:rsidRDefault="00717140" w:rsidP="00717140">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RESULTADOS</w:t>
      </w:r>
    </w:p>
    <w:p w14:paraId="0799A492" w14:textId="1BF287C8" w:rsidR="000371A4" w:rsidRPr="000371A4" w:rsidRDefault="00D66546" w:rsidP="00412BA5">
      <w:pPr>
        <w:pStyle w:val="Inicial"/>
      </w:pPr>
      <w:bookmarkStart w:id="601" w:name="_Toc167237777"/>
      <w:r>
        <w:t>Resultados</w:t>
      </w:r>
      <w:bookmarkEnd w:id="601"/>
    </w:p>
    <w:p w14:paraId="7ED724CD" w14:textId="50CF0E9E" w:rsidR="003F682F" w:rsidRDefault="003F682F" w:rsidP="00FF2884">
      <w:pPr>
        <w:pStyle w:val="Ttulo1"/>
      </w:pPr>
      <w:bookmarkStart w:id="602" w:name="_Toc167237778"/>
      <w:r>
        <w:t>Análisis de resultados</w:t>
      </w:r>
      <w:bookmarkEnd w:id="602"/>
    </w:p>
    <w:p w14:paraId="3D437B95" w14:textId="70067F2C"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t xml:space="preserve">CAPÍTULO </w:t>
      </w:r>
      <w:r w:rsidR="00412BA5">
        <w:rPr>
          <w:rFonts w:ascii="Times New Roman" w:eastAsia="Aptos" w:hAnsi="Times New Roman" w:cs="Times New Roman"/>
          <w:b/>
          <w:bCs/>
          <w:kern w:val="2"/>
          <w:sz w:val="40"/>
          <w:szCs w:val="40"/>
          <w14:ligatures w14:val="standardContextual"/>
        </w:rPr>
        <w:t>8</w:t>
      </w:r>
    </w:p>
    <w:p w14:paraId="1A471DC7" w14:textId="6C7938FD" w:rsidR="00717140" w:rsidRPr="00717140" w:rsidRDefault="00717140" w:rsidP="00717140">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CONCLUSIONES</w:t>
      </w:r>
    </w:p>
    <w:p w14:paraId="79D57F7B" w14:textId="03173A07" w:rsidR="003F682F" w:rsidRPr="003A41DE" w:rsidRDefault="003F682F" w:rsidP="00412BA5">
      <w:pPr>
        <w:pStyle w:val="Inicial"/>
      </w:pPr>
      <w:bookmarkStart w:id="603" w:name="_Toc167237779"/>
      <w:r w:rsidRPr="003A41DE">
        <w:t>Conclusiones</w:t>
      </w:r>
      <w:bookmarkEnd w:id="603"/>
    </w:p>
    <w:p w14:paraId="5501FFD0" w14:textId="554886DC" w:rsidR="003F682F" w:rsidRPr="00B6419F" w:rsidRDefault="003F682F" w:rsidP="00FF2884">
      <w:pPr>
        <w:pStyle w:val="Ttulo1"/>
      </w:pPr>
      <w:bookmarkStart w:id="604" w:name="_Toc167237780"/>
      <w:r w:rsidRPr="00B6419F">
        <w:t>Cumplimento de objetivos</w:t>
      </w:r>
      <w:bookmarkEnd w:id="604"/>
    </w:p>
    <w:p w14:paraId="43804454" w14:textId="15A96462" w:rsidR="003F682F" w:rsidRPr="00B6419F" w:rsidRDefault="003F682F" w:rsidP="00FF2884">
      <w:pPr>
        <w:pStyle w:val="Ttulo1"/>
      </w:pPr>
      <w:bookmarkStart w:id="605" w:name="_Toc167237781"/>
      <w:r w:rsidRPr="00B6419F">
        <w:t>Recomendaciones</w:t>
      </w:r>
      <w:bookmarkEnd w:id="605"/>
    </w:p>
    <w:p w14:paraId="04A6C299" w14:textId="7A152B94"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t xml:space="preserve">CAPÍTULO </w:t>
      </w:r>
      <w:r w:rsidR="00412BA5">
        <w:rPr>
          <w:rFonts w:ascii="Times New Roman" w:eastAsia="Aptos" w:hAnsi="Times New Roman" w:cs="Times New Roman"/>
          <w:b/>
          <w:bCs/>
          <w:kern w:val="2"/>
          <w:sz w:val="40"/>
          <w:szCs w:val="40"/>
          <w14:ligatures w14:val="standardContextual"/>
        </w:rPr>
        <w:t>9</w:t>
      </w:r>
    </w:p>
    <w:p w14:paraId="07D61205" w14:textId="5E69C33A" w:rsidR="00717140" w:rsidRPr="00717140" w:rsidRDefault="00717140" w:rsidP="00717140">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TRABAJO A FUTURO</w:t>
      </w:r>
    </w:p>
    <w:p w14:paraId="322664D3" w14:textId="3DBC9EAE" w:rsidR="003F682F" w:rsidRDefault="003F682F" w:rsidP="00412BA5">
      <w:pPr>
        <w:pStyle w:val="Inicial"/>
      </w:pPr>
      <w:bookmarkStart w:id="606" w:name="_Toc167237782"/>
      <w:r>
        <w:t>Trabajo a futuro</w:t>
      </w:r>
      <w:bookmarkEnd w:id="606"/>
    </w:p>
    <w:p w14:paraId="63C0A138" w14:textId="3FD719E9"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t xml:space="preserve">CAPÍTULO </w:t>
      </w:r>
      <w:r w:rsidR="00B00279">
        <w:rPr>
          <w:rFonts w:ascii="Times New Roman" w:eastAsia="Aptos" w:hAnsi="Times New Roman" w:cs="Times New Roman"/>
          <w:b/>
          <w:bCs/>
          <w:kern w:val="2"/>
          <w:sz w:val="40"/>
          <w:szCs w:val="40"/>
          <w14:ligatures w14:val="standardContextual"/>
        </w:rPr>
        <w:t>1</w:t>
      </w:r>
      <w:r w:rsidR="00412BA5">
        <w:rPr>
          <w:rFonts w:ascii="Times New Roman" w:eastAsia="Aptos" w:hAnsi="Times New Roman" w:cs="Times New Roman"/>
          <w:b/>
          <w:bCs/>
          <w:kern w:val="2"/>
          <w:sz w:val="40"/>
          <w:szCs w:val="40"/>
          <w14:ligatures w14:val="standardContextual"/>
        </w:rPr>
        <w:t>0</w:t>
      </w:r>
    </w:p>
    <w:p w14:paraId="5BF805D8" w14:textId="79605D8D" w:rsidR="00717140" w:rsidRPr="00412BA5" w:rsidRDefault="00717140" w:rsidP="00412BA5">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CONTRIBUCIONES</w:t>
      </w:r>
    </w:p>
    <w:p w14:paraId="52752A62" w14:textId="6532B3AF" w:rsidR="006457B8" w:rsidRPr="006457B8" w:rsidRDefault="006457B8" w:rsidP="00412BA5">
      <w:pPr>
        <w:pStyle w:val="Inicial"/>
      </w:pPr>
      <w:r>
        <w:lastRenderedPageBreak/>
        <w:t xml:space="preserve"> </w:t>
      </w:r>
      <w:bookmarkStart w:id="607" w:name="_Toc167237783"/>
      <w:r>
        <w:t>Contribuciones</w:t>
      </w:r>
      <w:bookmarkEnd w:id="607"/>
    </w:p>
    <w:p w14:paraId="3887F3DC" w14:textId="6CF94E22" w:rsidR="00412BA5" w:rsidRDefault="00412BA5">
      <w:pPr>
        <w:spacing w:after="160" w:line="259" w:lineRule="auto"/>
        <w:rPr>
          <w:rFonts w:ascii="Times New Roman" w:eastAsia="Aptos" w:hAnsi="Times New Roman" w:cs="Times New Roman"/>
          <w:b/>
          <w:bCs/>
          <w:kern w:val="2"/>
          <w:sz w:val="40"/>
          <w:szCs w:val="40"/>
          <w14:ligatures w14:val="standardContextual"/>
        </w:rPr>
      </w:pPr>
    </w:p>
    <w:p w14:paraId="1ABF98DC" w14:textId="149BD004"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t xml:space="preserve">CAPÍTULO </w:t>
      </w:r>
      <w:r w:rsidR="00B00279">
        <w:rPr>
          <w:rFonts w:ascii="Times New Roman" w:eastAsia="Aptos" w:hAnsi="Times New Roman" w:cs="Times New Roman"/>
          <w:b/>
          <w:bCs/>
          <w:kern w:val="2"/>
          <w:sz w:val="40"/>
          <w:szCs w:val="40"/>
          <w14:ligatures w14:val="standardContextual"/>
        </w:rPr>
        <w:t>1</w:t>
      </w:r>
      <w:r w:rsidR="00412BA5">
        <w:rPr>
          <w:rFonts w:ascii="Times New Roman" w:eastAsia="Aptos" w:hAnsi="Times New Roman" w:cs="Times New Roman"/>
          <w:b/>
          <w:bCs/>
          <w:kern w:val="2"/>
          <w:sz w:val="40"/>
          <w:szCs w:val="40"/>
          <w14:ligatures w14:val="standardContextual"/>
        </w:rPr>
        <w:t>1</w:t>
      </w:r>
    </w:p>
    <w:p w14:paraId="37CBD2C8" w14:textId="46D05A4C" w:rsidR="00717140" w:rsidRPr="00412BA5" w:rsidRDefault="00717140" w:rsidP="00412BA5">
      <w:pPr>
        <w:spacing w:after="160" w:line="259" w:lineRule="auto"/>
        <w:jc w:val="right"/>
        <w:rPr>
          <w:rFonts w:ascii="Times New Roman" w:eastAsia="Aptos" w:hAnsi="Times New Roman" w:cs="Times New Roman"/>
          <w:b/>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GLOSARIO</w:t>
      </w:r>
    </w:p>
    <w:p w14:paraId="76DD4357" w14:textId="082B7443" w:rsidR="00787E0F" w:rsidRDefault="003F682F" w:rsidP="00412BA5">
      <w:pPr>
        <w:pStyle w:val="Inicial"/>
      </w:pPr>
      <w:bookmarkStart w:id="608" w:name="_Toc167237784"/>
      <w:bookmarkStart w:id="609" w:name="_Toc145873091"/>
      <w:bookmarkEnd w:id="148"/>
      <w:r>
        <w:t>Glosario</w:t>
      </w:r>
      <w:bookmarkEnd w:id="608"/>
    </w:p>
    <w:p w14:paraId="7D037495" w14:textId="77777777" w:rsidR="00BD4070" w:rsidRPr="00BD4070" w:rsidRDefault="00BD4070" w:rsidP="00BD4070">
      <w:pPr>
        <w:pStyle w:val="Texto"/>
      </w:pPr>
      <w:proofErr w:type="spellStart"/>
      <w:r w:rsidRPr="00BD4070">
        <w:t>Ajolotario</w:t>
      </w:r>
      <w:proofErr w:type="spellEnd"/>
      <w:r w:rsidRPr="00BD4070">
        <w:t>: Lugar dedicado a la conservación y estudio del ajolote.</w:t>
      </w:r>
    </w:p>
    <w:p w14:paraId="089C7F01" w14:textId="77777777" w:rsidR="00BD4070" w:rsidRPr="00BD4070" w:rsidRDefault="00BD4070" w:rsidP="00BD4070">
      <w:pPr>
        <w:pStyle w:val="Texto"/>
      </w:pPr>
      <w:r w:rsidRPr="00BD4070">
        <w:t xml:space="preserve">Ambystoma </w:t>
      </w:r>
      <w:proofErr w:type="spellStart"/>
      <w:r w:rsidRPr="00BD4070">
        <w:t>mexicanum</w:t>
      </w:r>
      <w:proofErr w:type="spellEnd"/>
      <w:r w:rsidRPr="00BD4070">
        <w:t>: Nombre científico del ajolote, una especie endémica de México.</w:t>
      </w:r>
    </w:p>
    <w:p w14:paraId="76C0FB0A" w14:textId="77777777" w:rsidR="00BD4070" w:rsidRPr="00BD4070" w:rsidRDefault="00BD4070" w:rsidP="00BD4070">
      <w:pPr>
        <w:pStyle w:val="Texto"/>
      </w:pPr>
      <w:r w:rsidRPr="00BD4070">
        <w:t>Conservación ex-situ: Conservación de especies fuera de su hábitat natural.</w:t>
      </w:r>
    </w:p>
    <w:p w14:paraId="646B98E1" w14:textId="77777777" w:rsidR="00BD4070" w:rsidRPr="00BD4070" w:rsidRDefault="00BD4070" w:rsidP="00BD4070">
      <w:pPr>
        <w:pStyle w:val="Texto"/>
      </w:pPr>
      <w:r w:rsidRPr="00BD4070">
        <w:t>Parámetros fisicoquímicos: Variables físicas y químicas que se miden para evaluar la calidad del agua, como pH, temperatura, oxígeno disuelto, etc.</w:t>
      </w:r>
    </w:p>
    <w:p w14:paraId="0ED4DF76" w14:textId="77777777" w:rsidR="00BD4070" w:rsidRPr="00BD4070" w:rsidRDefault="00BD4070" w:rsidP="00BD4070">
      <w:pPr>
        <w:pStyle w:val="Texto"/>
      </w:pPr>
      <w:r w:rsidRPr="00BD4070">
        <w:t>Sensor: Dispositivo que detecta y responde a algún tipo de entrada del entorno físico, como luz, calor, movimiento, presión, humedad, o cualquier otra entidad física.</w:t>
      </w:r>
    </w:p>
    <w:p w14:paraId="178D5EAD" w14:textId="77777777" w:rsidR="00BD4070" w:rsidRPr="00BD4070" w:rsidRDefault="00BD4070" w:rsidP="00BD4070">
      <w:pPr>
        <w:pStyle w:val="Texto"/>
      </w:pPr>
      <w:r w:rsidRPr="00BD4070">
        <w:t>Sistema de monitoreo: Conjunto de herramientas y tecnologías diseñadas para supervisar y gestionar la calidad del agua.</w:t>
      </w:r>
    </w:p>
    <w:p w14:paraId="2575DE27" w14:textId="77777777" w:rsidR="00BD4070" w:rsidRPr="00BD4070" w:rsidRDefault="00BD4070" w:rsidP="00BD4070">
      <w:pPr>
        <w:pStyle w:val="Texto"/>
      </w:pPr>
      <w:r w:rsidRPr="00BD4070">
        <w:t>Validación: Proceso de asegurar que los dispositivos de medición funcionen correctamente y proporcionen datos precisos.</w:t>
      </w:r>
    </w:p>
    <w:p w14:paraId="35D846B3" w14:textId="77777777" w:rsidR="00BD4070" w:rsidRPr="00BD4070" w:rsidRDefault="00BD4070" w:rsidP="00BD4070">
      <w:pPr>
        <w:pStyle w:val="Texto"/>
      </w:pPr>
      <w:r w:rsidRPr="00BD4070">
        <w:t>Calibración: Proceso de ajustar los instrumentos de medición para garantizar la precisión de los datos recogidos.</w:t>
      </w:r>
    </w:p>
    <w:p w14:paraId="451D1446" w14:textId="40A809F2" w:rsidR="00BD4070" w:rsidRPr="00BD4070" w:rsidRDefault="00BD4070" w:rsidP="00BD4070">
      <w:pPr>
        <w:pStyle w:val="Texto"/>
      </w:pPr>
      <w:proofErr w:type="spellStart"/>
      <w:r w:rsidRPr="00BD4070">
        <w:t>IoT</w:t>
      </w:r>
      <w:proofErr w:type="spellEnd"/>
      <w:r w:rsidRPr="00BD4070">
        <w:t xml:space="preserve"> (Internet de las Cosas): Red de dispositivos físicos que utilizan sensores y </w:t>
      </w:r>
      <w:proofErr w:type="spellStart"/>
      <w:r w:rsidRPr="00BD4070">
        <w:t>APIs</w:t>
      </w:r>
      <w:proofErr w:type="spellEnd"/>
      <w:r w:rsidRPr="00BD4070">
        <w:t xml:space="preserve"> para conectar </w:t>
      </w:r>
      <w:r w:rsidR="004A5A8A" w:rsidRPr="00BD4070">
        <w:t>e</w:t>
      </w:r>
      <w:r w:rsidRPr="00BD4070">
        <w:t xml:space="preserve"> intercambiar datos con otros dispositivos y sistemas a través de Internet.</w:t>
      </w:r>
    </w:p>
    <w:p w14:paraId="079F93B4" w14:textId="77777777" w:rsidR="00BD4070" w:rsidRPr="00BD4070" w:rsidRDefault="00BD4070" w:rsidP="00BD4070">
      <w:pPr>
        <w:pStyle w:val="Texto"/>
      </w:pPr>
      <w:r w:rsidRPr="00BD4070">
        <w:t>Mockups: Representaciones visuales que sirven como herramienta de diseño para previsualizar la apariencia de una aplicación o página web.</w:t>
      </w:r>
    </w:p>
    <w:p w14:paraId="0FF224CE" w14:textId="77777777" w:rsidR="00BD4070" w:rsidRPr="00BD4070" w:rsidRDefault="00BD4070" w:rsidP="00BD4070">
      <w:pPr>
        <w:pStyle w:val="Texto"/>
      </w:pPr>
      <w:r w:rsidRPr="00BD4070">
        <w:t>Entidad Relación: Modelo que describe la estructura lógica de una base de datos mostrando las entidades y sus interrelaciones.</w:t>
      </w:r>
    </w:p>
    <w:p w14:paraId="577AA017" w14:textId="77777777" w:rsidR="00BD4070" w:rsidRPr="00BD4070" w:rsidRDefault="00BD4070" w:rsidP="00BD4070">
      <w:pPr>
        <w:pStyle w:val="Texto"/>
      </w:pPr>
      <w:r w:rsidRPr="00BD4070">
        <w:lastRenderedPageBreak/>
        <w:t>Nefelómetro (Turbidímetro): Instrumento usado para medir la turbidez del agua mediante la detección de la luz dispersada por partículas en suspensión.</w:t>
      </w:r>
    </w:p>
    <w:p w14:paraId="165C8779" w14:textId="77777777" w:rsidR="00BD4070" w:rsidRPr="00BD4070" w:rsidRDefault="00BD4070" w:rsidP="00BD4070">
      <w:pPr>
        <w:pStyle w:val="Texto"/>
      </w:pPr>
      <w:r w:rsidRPr="00BD4070">
        <w:t>Diagramas UML: Representación gráfica que facilita la especificación, la visualización y la documentación de los artefactos de un sistema de software.</w:t>
      </w:r>
    </w:p>
    <w:p w14:paraId="76C5DCC2" w14:textId="77777777" w:rsidR="00BD4070" w:rsidRPr="00BD4070" w:rsidRDefault="00BD4070" w:rsidP="00BD4070">
      <w:pPr>
        <w:pStyle w:val="Texto"/>
      </w:pPr>
      <w:r w:rsidRPr="00BD4070">
        <w:t>Matriz de Riesgos: Herramienta de gestión que permite identificar, evaluar y priorizar los riesgos según su probabilidad de ocurrencia e impacto.</w:t>
      </w:r>
    </w:p>
    <w:p w14:paraId="1FB2FA56" w14:textId="77777777" w:rsidR="00BD4070" w:rsidRPr="00BD4070" w:rsidRDefault="00BD4070" w:rsidP="00BD4070">
      <w:pPr>
        <w:pStyle w:val="Texto"/>
      </w:pPr>
      <w:r w:rsidRPr="00BD4070">
        <w:t>Arduino Mega: Plataforma de desarrollo basada en microcontrolador de fácil uso para la creación de prototipos electrónicos.</w:t>
      </w:r>
    </w:p>
    <w:p w14:paraId="303A7276" w14:textId="77777777" w:rsidR="00BD4070" w:rsidRPr="00BD4070" w:rsidRDefault="00BD4070" w:rsidP="00BD4070">
      <w:pPr>
        <w:pStyle w:val="Texto"/>
      </w:pPr>
      <w:r w:rsidRPr="00BD4070">
        <w:t>ESP01: Módulo microcontrolador utilizado para la comunicación inalámbrica y el manejo de datos a través de Internet.</w:t>
      </w:r>
    </w:p>
    <w:p w14:paraId="62FEE216" w14:textId="6B13C35E" w:rsidR="00412BA5" w:rsidRDefault="00BD4070" w:rsidP="00BD4070">
      <w:pPr>
        <w:pStyle w:val="Texto"/>
      </w:pPr>
      <w:r w:rsidRPr="00BD4070">
        <w:t>API (Interfaz de Programación de Aplicaciones): Conjunto de rutinas y estándares de programación para acceder a una aplicación de software o herramienta basada en la web.</w:t>
      </w:r>
    </w:p>
    <w:p w14:paraId="000F6EA1" w14:textId="1E8E2238" w:rsidR="00BD4070" w:rsidRPr="00412BA5" w:rsidRDefault="00412BA5" w:rsidP="00412BA5">
      <w:pPr>
        <w:spacing w:after="160" w:line="259" w:lineRule="auto"/>
        <w:rPr>
          <w:rFonts w:ascii="Times New Roman" w:hAnsi="Times New Roman"/>
        </w:rPr>
      </w:pPr>
      <w:r>
        <w:br w:type="page"/>
      </w:r>
    </w:p>
    <w:p w14:paraId="154BDA1D" w14:textId="5F7385A1" w:rsidR="00717140" w:rsidRPr="00C655F9" w:rsidRDefault="00717140" w:rsidP="00717140">
      <w:pPr>
        <w:spacing w:after="160" w:line="259" w:lineRule="auto"/>
        <w:jc w:val="right"/>
        <w:rPr>
          <w:rFonts w:ascii="Times New Roman" w:eastAsia="Aptos" w:hAnsi="Times New Roman" w:cs="Times New Roman"/>
          <w:b/>
          <w:bCs/>
          <w:kern w:val="2"/>
          <w:sz w:val="40"/>
          <w:szCs w:val="40"/>
          <w14:ligatures w14:val="standardContextual"/>
        </w:rPr>
      </w:pPr>
      <w:r w:rsidRPr="00C655F9">
        <w:rPr>
          <w:rFonts w:ascii="Times New Roman" w:eastAsia="Aptos" w:hAnsi="Times New Roman" w:cs="Times New Roman"/>
          <w:b/>
          <w:bCs/>
          <w:kern w:val="2"/>
          <w:sz w:val="40"/>
          <w:szCs w:val="40"/>
          <w14:ligatures w14:val="standardContextual"/>
        </w:rPr>
        <w:lastRenderedPageBreak/>
        <w:t xml:space="preserve">CAPÍTULO </w:t>
      </w:r>
      <w:r w:rsidR="00B00279">
        <w:rPr>
          <w:rFonts w:ascii="Times New Roman" w:eastAsia="Aptos" w:hAnsi="Times New Roman" w:cs="Times New Roman"/>
          <w:b/>
          <w:bCs/>
          <w:kern w:val="2"/>
          <w:sz w:val="40"/>
          <w:szCs w:val="40"/>
          <w14:ligatures w14:val="standardContextual"/>
        </w:rPr>
        <w:t>1</w:t>
      </w:r>
      <w:r w:rsidR="00412BA5">
        <w:rPr>
          <w:rFonts w:ascii="Times New Roman" w:eastAsia="Aptos" w:hAnsi="Times New Roman" w:cs="Times New Roman"/>
          <w:b/>
          <w:bCs/>
          <w:kern w:val="2"/>
          <w:sz w:val="40"/>
          <w:szCs w:val="40"/>
          <w14:ligatures w14:val="standardContextual"/>
        </w:rPr>
        <w:t>2</w:t>
      </w:r>
    </w:p>
    <w:p w14:paraId="5AB3672B" w14:textId="5C7ED7EE" w:rsidR="00717140" w:rsidRDefault="00717140" w:rsidP="00717140">
      <w:pPr>
        <w:spacing w:after="160" w:line="259" w:lineRule="auto"/>
        <w:jc w:val="right"/>
        <w:rPr>
          <w:rFonts w:ascii="Times New Roman" w:eastAsia="Aptos" w:hAnsi="Times New Roman" w:cs="Times New Roman"/>
          <w:b/>
          <w:bCs/>
          <w:color w:val="ADADAD"/>
          <w:kern w:val="2"/>
          <w:sz w:val="36"/>
          <w:szCs w:val="36"/>
          <w14:ligatures w14:val="standardContextual"/>
        </w:rPr>
      </w:pPr>
      <w:r>
        <w:rPr>
          <w:rFonts w:ascii="Times New Roman" w:eastAsia="Aptos" w:hAnsi="Times New Roman" w:cs="Times New Roman"/>
          <w:b/>
          <w:bCs/>
          <w:color w:val="ADADAD"/>
          <w:kern w:val="2"/>
          <w:sz w:val="36"/>
          <w:szCs w:val="36"/>
          <w14:ligatures w14:val="standardContextual"/>
        </w:rPr>
        <w:t>REFERENCIAS</w:t>
      </w:r>
    </w:p>
    <w:p w14:paraId="6FB0220C" w14:textId="4C8461B5" w:rsidR="000F3DA1" w:rsidRPr="00717140" w:rsidRDefault="000F3DA1" w:rsidP="00412BA5">
      <w:pPr>
        <w:pStyle w:val="Inicial"/>
      </w:pPr>
      <w:bookmarkStart w:id="610" w:name="_Toc167237785"/>
      <w:r>
        <w:t>Referencias</w:t>
      </w:r>
      <w:bookmarkEnd w:id="610"/>
    </w:p>
    <w:bookmarkEnd w:id="609"/>
    <w:p w14:paraId="210AC990" w14:textId="2974280E" w:rsidR="00B75431" w:rsidRDefault="00B75431" w:rsidP="002E12A4">
      <w:pPr>
        <w:pStyle w:val="Texto"/>
        <w:ind w:firstLine="0"/>
      </w:pPr>
      <w:r>
        <w:t xml:space="preserve">[1] </w:t>
      </w:r>
      <w:r w:rsidR="00092C75" w:rsidRPr="00092C75">
        <w:t>M. Ardiaca y A. Montesinos. “Cuidado del ajolote mexicano”. CENTRO VETERINARIO LOS SAUCES. Accedido el 1</w:t>
      </w:r>
      <w:r w:rsidR="00092C75">
        <w:t>5</w:t>
      </w:r>
      <w:r w:rsidR="00092C75" w:rsidRPr="00092C75">
        <w:t xml:space="preserve"> de o</w:t>
      </w:r>
      <w:r w:rsidR="00092C75">
        <w:t>ctubre</w:t>
      </w:r>
      <w:r w:rsidR="00092C75" w:rsidRPr="00092C75">
        <w:t xml:space="preserve"> de 202</w:t>
      </w:r>
      <w:r w:rsidR="00092C75">
        <w:t>3</w:t>
      </w:r>
      <w:r w:rsidR="00092C75" w:rsidRPr="00092C75">
        <w:t xml:space="preserve">. [En línea]. Disponible: </w:t>
      </w:r>
      <w:hyperlink r:id="rId143" w:history="1">
        <w:r w:rsidRPr="0071500C">
          <w:rPr>
            <w:rStyle w:val="Hipervnculo"/>
          </w:rPr>
          <w:t>https://cvsauces.com/cuidados-del-ajolote/</w:t>
        </w:r>
      </w:hyperlink>
    </w:p>
    <w:p w14:paraId="1972795E" w14:textId="7955E9D4" w:rsidR="003170E2" w:rsidRDefault="00B75431" w:rsidP="00EB76B6">
      <w:pPr>
        <w:pStyle w:val="Texto"/>
        <w:ind w:firstLine="0"/>
      </w:pPr>
      <w:r>
        <w:t xml:space="preserve">[2] </w:t>
      </w:r>
      <w:r w:rsidR="003170E2" w:rsidRPr="003170E2">
        <w:t xml:space="preserve">Comisión Nacional de Áreas Naturales Protegidas. “Programa de Conservación de Especies en Riesgo (PROCER)”. GOBIERNO DE MÉXICO. Accedido el </w:t>
      </w:r>
      <w:r w:rsidR="004B2146">
        <w:t>15</w:t>
      </w:r>
      <w:r w:rsidR="003170E2" w:rsidRPr="003170E2">
        <w:t xml:space="preserve"> de </w:t>
      </w:r>
      <w:r w:rsidR="004B2146">
        <w:t>octubre</w:t>
      </w:r>
      <w:r w:rsidR="003170E2" w:rsidRPr="003170E2">
        <w:t xml:space="preserve"> de 202</w:t>
      </w:r>
      <w:r w:rsidR="004B2146">
        <w:t>3</w:t>
      </w:r>
      <w:r w:rsidR="003170E2" w:rsidRPr="003170E2">
        <w:t xml:space="preserve">. [En línea]. Disponible: </w:t>
      </w:r>
      <w:hyperlink r:id="rId144" w:history="1">
        <w:r w:rsidR="00AB619B" w:rsidRPr="000F2CCD">
          <w:rPr>
            <w:rStyle w:val="Hipervnculo"/>
          </w:rPr>
          <w:t>https://www.gob.mx/conanp/acciones-y-programas/programa-de-conservacion-de-especies-en-riesgo/</w:t>
        </w:r>
      </w:hyperlink>
    </w:p>
    <w:p w14:paraId="3AC5A54B" w14:textId="5170DCBC" w:rsidR="00C6132B" w:rsidRDefault="00B75431" w:rsidP="00EB76B6">
      <w:pPr>
        <w:pStyle w:val="Texto"/>
        <w:ind w:firstLine="0"/>
        <w:rPr>
          <w:rStyle w:val="Hipervnculo"/>
        </w:rPr>
      </w:pPr>
      <w:r>
        <w:t xml:space="preserve">[3] </w:t>
      </w:r>
      <w:r w:rsidR="00755043" w:rsidRPr="00755043">
        <w:t>“</w:t>
      </w:r>
      <w:r>
        <w:t>El ajolote: cuidado y mantenimiento</w:t>
      </w:r>
      <w:r w:rsidR="00755043" w:rsidRPr="00755043">
        <w:t xml:space="preserve">”. </w:t>
      </w:r>
      <w:proofErr w:type="spellStart"/>
      <w:r w:rsidR="00755043" w:rsidRPr="00755043">
        <w:t>Clinica</w:t>
      </w:r>
      <w:proofErr w:type="spellEnd"/>
      <w:r w:rsidR="00755043" w:rsidRPr="00755043">
        <w:t xml:space="preserve"> Nido. Accedido el 12 de mayo de 2024. [En línea]. Disponible</w:t>
      </w:r>
      <w:r>
        <w:t xml:space="preserve">: </w:t>
      </w:r>
      <w:hyperlink r:id="rId145">
        <w:r w:rsidR="00DF7A67" w:rsidRPr="6AF66311">
          <w:rPr>
            <w:rStyle w:val="Hipervnculo"/>
          </w:rPr>
          <w:t>https://clinicanido.es/ajolote/</w:t>
        </w:r>
      </w:hyperlink>
    </w:p>
    <w:p w14:paraId="08189879" w14:textId="1CE5F0B1" w:rsidR="00F925F0" w:rsidRDefault="00C6132B" w:rsidP="00EB76B6">
      <w:pPr>
        <w:pStyle w:val="Texto"/>
        <w:ind w:firstLine="0"/>
        <w:rPr>
          <w:rStyle w:val="Hipervnculo"/>
        </w:rPr>
      </w:pPr>
      <w:r>
        <w:t xml:space="preserve">[4] </w:t>
      </w:r>
      <w:r w:rsidR="00FA6F8A" w:rsidRPr="00FA6F8A">
        <w:t xml:space="preserve">H. </w:t>
      </w:r>
      <w:r>
        <w:t>Mena</w:t>
      </w:r>
      <w:r w:rsidR="00FA6F8A" w:rsidRPr="00FA6F8A">
        <w:t xml:space="preserve"> González,</w:t>
      </w:r>
      <w:r>
        <w:t xml:space="preserve"> Manual básico para el cuidado en cautiverio del </w:t>
      </w:r>
      <w:proofErr w:type="spellStart"/>
      <w:r>
        <w:t>axolote</w:t>
      </w:r>
      <w:proofErr w:type="spellEnd"/>
      <w:r>
        <w:t xml:space="preserve"> de Xochimilco (Ambystoma </w:t>
      </w:r>
      <w:proofErr w:type="spellStart"/>
      <w:r>
        <w:t>mexicanum</w:t>
      </w:r>
      <w:proofErr w:type="spellEnd"/>
      <w:r w:rsidR="00FA6F8A" w:rsidRPr="00FA6F8A">
        <w:t xml:space="preserve">). Inst. Biol., Univ. </w:t>
      </w:r>
      <w:proofErr w:type="spellStart"/>
      <w:r w:rsidR="00FA6F8A" w:rsidRPr="00FA6F8A">
        <w:t>Nac</w:t>
      </w:r>
      <w:proofErr w:type="spellEnd"/>
      <w:r w:rsidR="00FA6F8A" w:rsidRPr="00FA6F8A">
        <w:t xml:space="preserve">. </w:t>
      </w:r>
      <w:proofErr w:type="spellStart"/>
      <w:r w:rsidR="00FA6F8A" w:rsidRPr="00FA6F8A">
        <w:t>Auton</w:t>
      </w:r>
      <w:proofErr w:type="spellEnd"/>
      <w:r w:rsidR="00FA6F8A" w:rsidRPr="00FA6F8A">
        <w:t>. Mex., 2014. Accedido el 12 de mayo de 2024. [En línea]. Disponible</w:t>
      </w:r>
      <w:r>
        <w:t xml:space="preserve">: </w:t>
      </w:r>
      <w:hyperlink r:id="rId146">
        <w:r w:rsidR="00F925F0" w:rsidRPr="6AF66311">
          <w:rPr>
            <w:rStyle w:val="Hipervnculo"/>
          </w:rPr>
          <w:t>http://www.ibiologia.unam.mx/barra/publicaciones/manual_axolotes.pdf</w:t>
        </w:r>
      </w:hyperlink>
    </w:p>
    <w:p w14:paraId="2C35E9F4" w14:textId="333E0265" w:rsidR="00432718" w:rsidRDefault="00C6132B" w:rsidP="00EB76B6">
      <w:pPr>
        <w:pStyle w:val="Texto"/>
        <w:ind w:firstLine="0"/>
      </w:pPr>
      <w:r>
        <w:t xml:space="preserve">[5] </w:t>
      </w:r>
      <w:r w:rsidR="00432718" w:rsidRPr="00432718">
        <w:t xml:space="preserve">Agencia Reforma. “Preocupa la muerte de 14 ajolotes en parque Azcapotzalco”. debate. Accedido el 11 de mayo de 2024. [En línea]. Disponible: </w:t>
      </w:r>
      <w:hyperlink r:id="rId147" w:history="1">
        <w:r w:rsidR="00432718" w:rsidRPr="000F2CCD">
          <w:rPr>
            <w:rStyle w:val="Hipervnculo"/>
          </w:rPr>
          <w:t>https://www.debate.com.mx/cdmx/Preocupa-la-muerte-de-14-ajolotes-en-parque-Azcapotzalco-20190718-0020.html</w:t>
        </w:r>
      </w:hyperlink>
    </w:p>
    <w:p w14:paraId="1F401293" w14:textId="3F2276D6" w:rsidR="00B75431" w:rsidRDefault="00B75431" w:rsidP="00EB76B6">
      <w:pPr>
        <w:pStyle w:val="Texto"/>
        <w:ind w:firstLine="0"/>
        <w:rPr>
          <w:rStyle w:val="Hipervnculo"/>
        </w:rPr>
      </w:pPr>
      <w:r>
        <w:t xml:space="preserve">[6] </w:t>
      </w:r>
      <w:r w:rsidR="0082105C" w:rsidRPr="0082105C">
        <w:t>J. López. “</w:t>
      </w:r>
      <w:proofErr w:type="gramStart"/>
      <w:r w:rsidR="0082105C" w:rsidRPr="0082105C">
        <w:t>Alcaldes</w:t>
      </w:r>
      <w:proofErr w:type="gramEnd"/>
      <w:r w:rsidR="0082105C" w:rsidRPr="0082105C">
        <w:t xml:space="preserve"> se comprometen a preservar el ajolote en CDMX”. Excélsior. Accedido el 12 de mayo de 2024. [En línea]. Disponible: </w:t>
      </w:r>
      <w:hyperlink r:id="rId148" w:anchor=":~:text=Informó%20que%20en%20la%20zona,expertos%20de%20Cuba%20y%20Japón">
        <w:r w:rsidR="0082105C" w:rsidRPr="6AF66311">
          <w:rPr>
            <w:rStyle w:val="Hipervnculo"/>
          </w:rPr>
          <w:t>https://www.excelsior.com.mx/comunidad/alcaldes-se-comprometen-a-preservar-el-ajolote-en-cdmx/1498992#:~:text=Informó%20que%20en%20la%20zona,expertos%20de%20Cuba%20y%20Japón</w:t>
        </w:r>
      </w:hyperlink>
    </w:p>
    <w:p w14:paraId="194F5075" w14:textId="7A76F669" w:rsidR="00AF213B" w:rsidRDefault="00B75431" w:rsidP="00EB76B6">
      <w:pPr>
        <w:pStyle w:val="Texto"/>
        <w:ind w:firstLine="0"/>
      </w:pPr>
      <w:r>
        <w:t xml:space="preserve">[7] </w:t>
      </w:r>
      <w:r w:rsidR="00AF213B" w:rsidRPr="00AF213B">
        <w:t xml:space="preserve">SEMARNAT. “Protección ambiental-Especies nativas de México de flora y fauna silvestres-Categorías de riesgo y especificaciones para su inclusión, exclusión o cambio-Lista de especies en riesgo.” NORMA Oficial Mexicana NOM-059-SEMARNAT-2010. Accedido el 11 de mayo de 2024. [En línea]. Disponible: </w:t>
      </w:r>
      <w:hyperlink r:id="rId149" w:history="1">
        <w:r w:rsidR="002623F1" w:rsidRPr="0071500C">
          <w:rPr>
            <w:rStyle w:val="Hipervnculo"/>
          </w:rPr>
          <w:t>https://www.dof.gob.mx/normasOficiales/4254/semarnat/semarnat.htm</w:t>
        </w:r>
      </w:hyperlink>
      <w:r w:rsidR="00AF213B" w:rsidRPr="00AF213B">
        <w:t xml:space="preserve"> </w:t>
      </w:r>
    </w:p>
    <w:p w14:paraId="383BC57D" w14:textId="32194FE7" w:rsidR="007F24B4" w:rsidRDefault="00C6132B" w:rsidP="00EB76B6">
      <w:pPr>
        <w:pStyle w:val="Texto"/>
        <w:ind w:firstLine="0"/>
      </w:pPr>
      <w:r>
        <w:t xml:space="preserve">[8] </w:t>
      </w:r>
      <w:r w:rsidR="007F24B4" w:rsidRPr="007F24B4">
        <w:t xml:space="preserve">C. Ahedo, “Diseño y planeación de una Unidad de Manejo para la Conservación de la Vida Silvestre (UMA) intensiva de </w:t>
      </w:r>
      <w:proofErr w:type="spellStart"/>
      <w:r w:rsidR="007F24B4" w:rsidRPr="007F24B4">
        <w:t>axolote</w:t>
      </w:r>
      <w:proofErr w:type="spellEnd"/>
      <w:r w:rsidR="007F24B4" w:rsidRPr="007F24B4">
        <w:t xml:space="preserve"> mexicano (Ambystoma </w:t>
      </w:r>
      <w:proofErr w:type="spellStart"/>
      <w:r w:rsidR="007F24B4" w:rsidRPr="007F24B4">
        <w:t>mexicanum</w:t>
      </w:r>
      <w:proofErr w:type="spellEnd"/>
      <w:r w:rsidR="007F24B4" w:rsidRPr="007F24B4">
        <w:t xml:space="preserve"> Shaw y </w:t>
      </w:r>
      <w:proofErr w:type="spellStart"/>
      <w:r w:rsidR="007F24B4" w:rsidRPr="007F24B4">
        <w:t>Nodder</w:t>
      </w:r>
      <w:proofErr w:type="spellEnd"/>
      <w:r w:rsidR="007F24B4" w:rsidRPr="007F24B4">
        <w:t xml:space="preserve"> 1798)”, tesina, Univ. </w:t>
      </w:r>
      <w:proofErr w:type="spellStart"/>
      <w:r w:rsidR="007F24B4" w:rsidRPr="007F24B4">
        <w:t>Nac</w:t>
      </w:r>
      <w:proofErr w:type="spellEnd"/>
      <w:r w:rsidR="007F24B4" w:rsidRPr="007F24B4">
        <w:t xml:space="preserve">. </w:t>
      </w:r>
      <w:proofErr w:type="spellStart"/>
      <w:r w:rsidR="007F24B4" w:rsidRPr="007F24B4">
        <w:lastRenderedPageBreak/>
        <w:t>Auton</w:t>
      </w:r>
      <w:proofErr w:type="spellEnd"/>
      <w:r w:rsidR="007F24B4" w:rsidRPr="007F24B4">
        <w:t xml:space="preserve">. Mex., Ciudad de México, 2019. Accedido el 11 de mayo de 2024. [En línea]. Disponible: </w:t>
      </w:r>
      <w:hyperlink r:id="rId150">
        <w:r w:rsidR="002623F1" w:rsidRPr="6AF66311">
          <w:rPr>
            <w:rStyle w:val="Hipervnculo"/>
          </w:rPr>
          <w:t>http://132.248.9.195/ptd2019/abril/0787938/0787938.pdf</w:t>
        </w:r>
      </w:hyperlink>
      <w:r w:rsidR="007F24B4" w:rsidRPr="6AF66311">
        <w:t xml:space="preserve"> </w:t>
      </w:r>
    </w:p>
    <w:p w14:paraId="56CB80F2" w14:textId="054DC803" w:rsidR="00C6132B" w:rsidRDefault="00C6132B" w:rsidP="00EB76B6">
      <w:pPr>
        <w:pStyle w:val="Texto"/>
        <w:ind w:firstLine="0"/>
        <w:rPr>
          <w:rStyle w:val="Hipervnculo"/>
        </w:rPr>
      </w:pPr>
      <w:r>
        <w:t xml:space="preserve">[9] </w:t>
      </w:r>
      <w:r w:rsidR="0029538F" w:rsidRPr="0029538F">
        <w:t xml:space="preserve">V. Gonzáles, E. </w:t>
      </w:r>
      <w:proofErr w:type="spellStart"/>
      <w:r>
        <w:t>Yarto</w:t>
      </w:r>
      <w:proofErr w:type="spellEnd"/>
      <w:r>
        <w:t xml:space="preserve">, </w:t>
      </w:r>
      <w:r w:rsidR="0029538F" w:rsidRPr="0029538F">
        <w:t>J. Rangel y I.</w:t>
      </w:r>
      <w:r>
        <w:t xml:space="preserve"> </w:t>
      </w:r>
      <w:proofErr w:type="spellStart"/>
      <w:r>
        <w:t>Citaku</w:t>
      </w:r>
      <w:proofErr w:type="spellEnd"/>
      <w:r>
        <w:t xml:space="preserve">, MANEJO Y CUIDADOS PARA AJOLOTES (A. </w:t>
      </w:r>
      <w:proofErr w:type="spellStart"/>
      <w:r>
        <w:t>mexicanum</w:t>
      </w:r>
      <w:proofErr w:type="spellEnd"/>
      <w:r>
        <w:t xml:space="preserve">, A. </w:t>
      </w:r>
      <w:proofErr w:type="spellStart"/>
      <w:r>
        <w:t>andersoni</w:t>
      </w:r>
      <w:proofErr w:type="spellEnd"/>
      <w:r>
        <w:t xml:space="preserve">, A. </w:t>
      </w:r>
      <w:proofErr w:type="spellStart"/>
      <w:r>
        <w:t>dumerilii</w:t>
      </w:r>
      <w:proofErr w:type="spellEnd"/>
      <w:r>
        <w:t>) BAJO CUIDADO HUMANO EN EL PARQUE ZOOLÓGICO BENITO JUÁREZ</w:t>
      </w:r>
      <w:r w:rsidR="0029538F" w:rsidRPr="0029538F">
        <w:t>, 4a ed. Michoacán, México: REMEVET FAUNA, 2020. Accedido el 11 de mayo de 2024. [En línea]. Disponible</w:t>
      </w:r>
      <w:r w:rsidR="00DD3797" w:rsidRPr="00DD3797">
        <w:t xml:space="preserve">: </w:t>
      </w:r>
      <w:hyperlink r:id="rId151" w:anchor=":~:text=,Los%20nitritos%20son%20gene">
        <w:r w:rsidR="006A38CB" w:rsidRPr="6AF66311">
          <w:rPr>
            <w:rStyle w:val="Hipervnculo"/>
          </w:rPr>
          <w:t>https://www.researchgate.net/publication/342283537_MANEJO_Y_CUIDADOS_PARA_AJOLOTES_A_mexicanum_A_andersoni_A_dumerilii_BAJO_CUIDADO_HUMANO_EN_EL_PARQUE_ZOOLOGICO_BENITO_JUAREZ#:~:text=,Los%20nitritos%20son%20gene</w:t>
        </w:r>
      </w:hyperlink>
    </w:p>
    <w:p w14:paraId="1E53D24D" w14:textId="5AEE485F" w:rsidR="00B75431" w:rsidRDefault="00B75431" w:rsidP="00EB76B6">
      <w:pPr>
        <w:pStyle w:val="Texto"/>
        <w:ind w:firstLine="0"/>
        <w:rPr>
          <w:rStyle w:val="Hipervnculo"/>
        </w:rPr>
      </w:pPr>
      <w:r>
        <w:t xml:space="preserve">[10] </w:t>
      </w:r>
      <w:r w:rsidR="006F2328" w:rsidRPr="006F2328">
        <w:t xml:space="preserve">M. Olivo, J. Verduzco, N. García, J. Villalobos y A. Olivo, “Prototipo para el monitoreo automatizado de parámetros de calidad del agua en una granja de camarón”, </w:t>
      </w:r>
      <w:proofErr w:type="spellStart"/>
      <w:r w:rsidR="006F2328" w:rsidRPr="006F2328">
        <w:t>Sist</w:t>
      </w:r>
      <w:proofErr w:type="spellEnd"/>
      <w:r w:rsidR="006F2328" w:rsidRPr="006F2328">
        <w:t xml:space="preserve">. de Información Científica Redalyc, vol. 22, n.º 2, pp. 87–95, 2018. Accedido el 11 de mayo de 2024. [En línea]. Disponible: </w:t>
      </w:r>
      <w:hyperlink r:id="rId152">
        <w:r w:rsidR="006A38CB" w:rsidRPr="6AF66311">
          <w:rPr>
            <w:rStyle w:val="Hipervnculo"/>
          </w:rPr>
          <w:t>https://www.redalyc.org/articulo.oa?id=61458109001</w:t>
        </w:r>
      </w:hyperlink>
    </w:p>
    <w:p w14:paraId="57252F92" w14:textId="5791E308" w:rsidR="00641E73" w:rsidRDefault="00B75431" w:rsidP="00307809">
      <w:pPr>
        <w:pStyle w:val="Texto"/>
        <w:ind w:firstLine="0"/>
      </w:pPr>
      <w:r>
        <w:t xml:space="preserve">[11] </w:t>
      </w:r>
      <w:r w:rsidR="004C794B" w:rsidRPr="004C794B">
        <w:t xml:space="preserve">Equipo editorial de IONOS. “¿Qué es el modelo V?” IONOS Digital Guide. Accedido el 12 de mayo de 2024. [En línea]. Disponible: </w:t>
      </w:r>
      <w:hyperlink r:id="rId153" w:anchor=":~:text=Las%20ventajas%20del%20modelo%20V,-Optimización%20de%20la&amp;amp;text=Minimización%" w:history="1">
        <w:r w:rsidR="003A7F36" w:rsidRPr="000F2CCD">
          <w:rPr>
            <w:rStyle w:val="Hipervnculo"/>
          </w:rPr>
          <w:t>https://www.ionos.mx/digitalguide/paginas-web/desarrollo-web/modelo-v/#:~:text=Las%20ventajas%20del%20modelo%20V,-Optimización%20de%20la&amp;amp;text=Minimización%</w:t>
        </w:r>
      </w:hyperlink>
    </w:p>
    <w:p w14:paraId="61FE4E72" w14:textId="5187A1A6" w:rsidR="00C6132B" w:rsidRDefault="00B75431" w:rsidP="00307809">
      <w:pPr>
        <w:pStyle w:val="Texto"/>
        <w:ind w:firstLine="0"/>
        <w:rPr>
          <w:rStyle w:val="Hipervnculo"/>
        </w:rPr>
      </w:pPr>
      <w:r>
        <w:t xml:space="preserve">[12] </w:t>
      </w:r>
      <w:r w:rsidR="0049700A" w:rsidRPr="0049700A">
        <w:t xml:space="preserve">C. Cera. “Gestión de proyectos: ¿qué es el ciclo en V?” </w:t>
      </w:r>
      <w:proofErr w:type="spellStart"/>
      <w:r w:rsidR="0049700A" w:rsidRPr="0049700A">
        <w:t>appvizer</w:t>
      </w:r>
      <w:proofErr w:type="spellEnd"/>
      <w:r w:rsidR="0049700A" w:rsidRPr="0049700A">
        <w:t xml:space="preserve">. Accedido el 12 de mayo de 2024. [En línea]. Disponible: </w:t>
      </w:r>
      <w:hyperlink r:id="rId154">
        <w:r w:rsidR="00641E73" w:rsidRPr="6AF66311">
          <w:rPr>
            <w:rStyle w:val="Hipervnculo"/>
          </w:rPr>
          <w:t>https://www.appvizer.es/revista/organizacion-planificacion/gestion-proyectos/ciclo-en-v</w:t>
        </w:r>
      </w:hyperlink>
    </w:p>
    <w:p w14:paraId="1A3E7564" w14:textId="425E4121" w:rsidR="00B81874" w:rsidRDefault="00CA195B" w:rsidP="00B84221">
      <w:pPr>
        <w:pStyle w:val="Texto"/>
        <w:ind w:firstLine="0"/>
      </w:pPr>
      <w:r w:rsidRPr="004629C5">
        <w:rPr>
          <w:lang w:val="en-US"/>
        </w:rPr>
        <w:t xml:space="preserve">[13] </w:t>
      </w:r>
      <w:r w:rsidR="00B81874" w:rsidRPr="004629C5">
        <w:rPr>
          <w:lang w:val="en-US"/>
        </w:rPr>
        <w:t xml:space="preserve">J. </w:t>
      </w:r>
      <w:proofErr w:type="spellStart"/>
      <w:r w:rsidR="00B81874" w:rsidRPr="004629C5">
        <w:rPr>
          <w:lang w:val="en-US"/>
        </w:rPr>
        <w:t>Vymazal</w:t>
      </w:r>
      <w:proofErr w:type="spellEnd"/>
      <w:r w:rsidR="00B81874" w:rsidRPr="004629C5">
        <w:rPr>
          <w:lang w:val="en-US"/>
        </w:rPr>
        <w:t xml:space="preserve">, Removal of nutrients in various types of constructed wetlands. </w:t>
      </w:r>
      <w:proofErr w:type="spellStart"/>
      <w:r w:rsidR="00B81874" w:rsidRPr="00B81874">
        <w:t>Science</w:t>
      </w:r>
      <w:proofErr w:type="spellEnd"/>
      <w:r w:rsidR="00B81874" w:rsidRPr="00B81874">
        <w:t xml:space="preserve"> </w:t>
      </w:r>
      <w:proofErr w:type="spellStart"/>
      <w:r w:rsidR="00B81874" w:rsidRPr="00B81874">
        <w:t>of</w:t>
      </w:r>
      <w:proofErr w:type="spellEnd"/>
      <w:r w:rsidR="00B81874" w:rsidRPr="00B81874">
        <w:t xml:space="preserve"> </w:t>
      </w:r>
      <w:proofErr w:type="spellStart"/>
      <w:r w:rsidR="00B81874" w:rsidRPr="00B81874">
        <w:t>the</w:t>
      </w:r>
      <w:proofErr w:type="spellEnd"/>
      <w:r w:rsidR="00B81874" w:rsidRPr="00B81874">
        <w:t xml:space="preserve"> Total </w:t>
      </w:r>
      <w:proofErr w:type="spellStart"/>
      <w:r w:rsidR="00B81874" w:rsidRPr="00B81874">
        <w:t>Environment</w:t>
      </w:r>
      <w:proofErr w:type="spellEnd"/>
      <w:r w:rsidR="00B81874" w:rsidRPr="00B81874">
        <w:t xml:space="preserve">. 2007. </w:t>
      </w:r>
    </w:p>
    <w:p w14:paraId="15E13321" w14:textId="60911275" w:rsidR="00FF6BEE" w:rsidRDefault="00CA195B" w:rsidP="00307809">
      <w:pPr>
        <w:pStyle w:val="Texto"/>
        <w:ind w:firstLine="0"/>
      </w:pPr>
      <w:r>
        <w:t xml:space="preserve">[14] </w:t>
      </w:r>
      <w:r w:rsidR="00FF6BEE" w:rsidRPr="00FF6BEE">
        <w:t xml:space="preserve">A. Corona, “CALIDAD DEL AGUA TRATADA POR UN HUMEDAL ARTIFICIAL PARA SU USO EN EL CULTIVO DEL AJOLOTE AMBYSTOMA MEXICANUM SHAW, 1978 (AMPHIBIA: URODELA) EN XOCHIMILCO D.F.”, tesis de licenciatura, Univ. </w:t>
      </w:r>
      <w:proofErr w:type="spellStart"/>
      <w:r w:rsidR="00FF6BEE" w:rsidRPr="00FF6BEE">
        <w:t>Auton</w:t>
      </w:r>
      <w:proofErr w:type="spellEnd"/>
      <w:r w:rsidR="00FF6BEE" w:rsidRPr="00FF6BEE">
        <w:t xml:space="preserve">. </w:t>
      </w:r>
      <w:proofErr w:type="spellStart"/>
      <w:r w:rsidR="00FF6BEE" w:rsidRPr="00FF6BEE">
        <w:t>Metrop</w:t>
      </w:r>
      <w:proofErr w:type="spellEnd"/>
      <w:r w:rsidR="00FF6BEE" w:rsidRPr="00FF6BEE">
        <w:t xml:space="preserve">., Ciudad de México, 2012. Accedido el 11 de mayo de 2024. [En línea]. Disponible: </w:t>
      </w:r>
      <w:hyperlink r:id="rId155">
        <w:r w:rsidR="00FF6BEE" w:rsidRPr="6AF66311">
          <w:rPr>
            <w:rStyle w:val="Hipervnculo"/>
          </w:rPr>
          <w:t>https://biblioteca.xoc.uam.mx/docs/temp/0005387bevz.pdf</w:t>
        </w:r>
      </w:hyperlink>
      <w:r w:rsidR="00FF6BEE" w:rsidRPr="6AF66311">
        <w:t xml:space="preserve"> </w:t>
      </w:r>
    </w:p>
    <w:p w14:paraId="254F5C52" w14:textId="60332968" w:rsidR="00CA195B" w:rsidRDefault="00307809" w:rsidP="00307809">
      <w:pPr>
        <w:pStyle w:val="Texto"/>
        <w:ind w:firstLine="0"/>
      </w:pPr>
      <w:r>
        <w:t>[</w:t>
      </w:r>
      <w:r w:rsidR="00CA195B">
        <w:t xml:space="preserve">15] </w:t>
      </w:r>
      <w:r w:rsidR="000A0815" w:rsidRPr="000A0815">
        <w:t xml:space="preserve">H. Ramírez, V. Luna y J. </w:t>
      </w:r>
      <w:proofErr w:type="spellStart"/>
      <w:r w:rsidR="000A0815" w:rsidRPr="000A0815">
        <w:t>Arrendon</w:t>
      </w:r>
      <w:proofErr w:type="spellEnd"/>
      <w:r w:rsidR="000A0815" w:rsidRPr="000A0815">
        <w:t>, “</w:t>
      </w:r>
      <w:r w:rsidR="00CA195B">
        <w:t>Evaluación de un humedal artificial de flujo vertical intermitente para obtener agua de calidad para la acuicultura</w:t>
      </w:r>
      <w:r w:rsidR="000A0815" w:rsidRPr="000A0815">
        <w:t xml:space="preserve">”, Rev. Mex. Ing. </w:t>
      </w:r>
      <w:proofErr w:type="spellStart"/>
      <w:r w:rsidR="000A0815" w:rsidRPr="000A0815">
        <w:t>Quimica</w:t>
      </w:r>
      <w:proofErr w:type="spellEnd"/>
      <w:r w:rsidR="000A0815" w:rsidRPr="000A0815">
        <w:t>, vol. 8, n.º 1, pp. 93–99, 2009.</w:t>
      </w:r>
    </w:p>
    <w:p w14:paraId="319CC8CC" w14:textId="7621EE0F" w:rsidR="00CE4B19" w:rsidRDefault="00CA195B" w:rsidP="00307809">
      <w:pPr>
        <w:pStyle w:val="Texto"/>
        <w:ind w:firstLine="0"/>
      </w:pPr>
      <w:r>
        <w:lastRenderedPageBreak/>
        <w:t xml:space="preserve">[16] </w:t>
      </w:r>
      <w:r w:rsidR="00CE4B19" w:rsidRPr="00CE4B19">
        <w:t xml:space="preserve">M. Ramos, L. Sánchez y P. Martínez, “Uso de </w:t>
      </w:r>
      <w:proofErr w:type="spellStart"/>
      <w:r w:rsidR="00CE4B19" w:rsidRPr="00CE4B19">
        <w:t>macrófitas</w:t>
      </w:r>
      <w:proofErr w:type="spellEnd"/>
      <w:r w:rsidR="00CE4B19" w:rsidRPr="00CE4B19">
        <w:t xml:space="preserve"> acuáticas en el tratamiento de aguas para el cultivo de maíz y sorgo.”, Hidrobiológica, vol. 17, n.º 1, pp. 7–15, 2007. </w:t>
      </w:r>
    </w:p>
    <w:p w14:paraId="630976FA" w14:textId="6F7113C2" w:rsidR="00BA6279" w:rsidRDefault="00A730E4" w:rsidP="00307809">
      <w:pPr>
        <w:pStyle w:val="Texto"/>
        <w:ind w:firstLine="0"/>
        <w:rPr>
          <w:rStyle w:val="Hipervnculo"/>
        </w:rPr>
      </w:pPr>
      <w:r>
        <w:t xml:space="preserve">[17] </w:t>
      </w:r>
      <w:r w:rsidR="00116AA1" w:rsidRPr="00116AA1">
        <w:t xml:space="preserve">M. Olivo, J. Verduzco, N. García, J. Villalobos y A. Olivo, “Prototipo para el monitoreo automatizado de parámetros de calidad del agua en una granja de camarón”, </w:t>
      </w:r>
      <w:proofErr w:type="spellStart"/>
      <w:r w:rsidR="00116AA1" w:rsidRPr="00116AA1">
        <w:t>Sist</w:t>
      </w:r>
      <w:proofErr w:type="spellEnd"/>
      <w:r w:rsidR="00116AA1" w:rsidRPr="00116AA1">
        <w:t xml:space="preserve">. de Información Científica Redalyc, vol. 22, n.º 2, pp. 87–95, 2018. Accedido el 11 de mayo de 2024. [En línea]. Disponible: </w:t>
      </w:r>
      <w:hyperlink r:id="rId156">
        <w:r w:rsidR="00E62B9C" w:rsidRPr="6AF66311">
          <w:rPr>
            <w:rStyle w:val="Hipervnculo"/>
          </w:rPr>
          <w:t>https://www.redalyc.org/articulo.oa?id=61458109001</w:t>
        </w:r>
      </w:hyperlink>
    </w:p>
    <w:p w14:paraId="2DD73DF2" w14:textId="60A2B4BE" w:rsidR="006677F1" w:rsidRDefault="00A25085" w:rsidP="00307809">
      <w:pPr>
        <w:pStyle w:val="Texto"/>
        <w:ind w:firstLine="0"/>
      </w:pPr>
      <w:r w:rsidRPr="004629C5">
        <w:rPr>
          <w:lang w:val="en-US"/>
        </w:rPr>
        <w:t xml:space="preserve">[18] </w:t>
      </w:r>
      <w:r w:rsidR="006677F1" w:rsidRPr="004629C5">
        <w:rPr>
          <w:lang w:val="en-US"/>
        </w:rPr>
        <w:t xml:space="preserve">R. Budiarti, A. </w:t>
      </w:r>
      <w:proofErr w:type="spellStart"/>
      <w:r w:rsidR="006677F1" w:rsidRPr="004629C5">
        <w:rPr>
          <w:lang w:val="en-US"/>
        </w:rPr>
        <w:t>Tjahjono</w:t>
      </w:r>
      <w:proofErr w:type="spellEnd"/>
      <w:r w:rsidR="006677F1" w:rsidRPr="004629C5">
        <w:rPr>
          <w:lang w:val="en-US"/>
        </w:rPr>
        <w:t xml:space="preserve">, M. </w:t>
      </w:r>
      <w:proofErr w:type="spellStart"/>
      <w:r w:rsidR="006677F1" w:rsidRPr="004629C5">
        <w:rPr>
          <w:lang w:val="en-US"/>
        </w:rPr>
        <w:t>Hariadi</w:t>
      </w:r>
      <w:proofErr w:type="spellEnd"/>
      <w:r w:rsidR="006677F1" w:rsidRPr="004629C5">
        <w:rPr>
          <w:lang w:val="en-US"/>
        </w:rPr>
        <w:t xml:space="preserve"> y M. Purnomo, “Development of IoT for Automated Water Quality Monitoring System”, </w:t>
      </w:r>
      <w:proofErr w:type="spellStart"/>
      <w:r w:rsidR="006677F1" w:rsidRPr="004629C5">
        <w:rPr>
          <w:lang w:val="en-US"/>
        </w:rPr>
        <w:t>en</w:t>
      </w:r>
      <w:proofErr w:type="spellEnd"/>
      <w:r w:rsidR="006677F1" w:rsidRPr="004629C5">
        <w:rPr>
          <w:lang w:val="en-US"/>
        </w:rPr>
        <w:t xml:space="preserve"> International Conference on Computer Science, Information Technology, and Electrical Engineering (ICOMITEE). </w:t>
      </w:r>
      <w:proofErr w:type="spellStart"/>
      <w:r w:rsidR="006677F1" w:rsidRPr="006677F1">
        <w:t>Jember</w:t>
      </w:r>
      <w:proofErr w:type="spellEnd"/>
      <w:r w:rsidR="006677F1" w:rsidRPr="006677F1">
        <w:t xml:space="preserve">, Indonesia, 2019, pp. 211–216. </w:t>
      </w:r>
    </w:p>
    <w:p w14:paraId="5B629639" w14:textId="2B46F007" w:rsidR="00E62B9C" w:rsidRDefault="00A25085" w:rsidP="00307809">
      <w:pPr>
        <w:pStyle w:val="Texto"/>
        <w:ind w:firstLine="0"/>
      </w:pPr>
      <w:r>
        <w:t xml:space="preserve">[19] L. L Rodríguez, K. Ortiz, J. Diago, J. A. Caicedo, J. Mosquera, “Sistema Basado En Lógica </w:t>
      </w:r>
      <w:proofErr w:type="spellStart"/>
      <w:r>
        <w:t>Fuzzy</w:t>
      </w:r>
      <w:proofErr w:type="spellEnd"/>
      <w:r>
        <w:t xml:space="preserve"> Para La Detección Del Nivel De Riesgo De Contraer Enfermedades Relacionadas Con El Consumo De Agua No Salubre”, tesis, Corporación Universitaria Autónoma del Cauca, Ingeniería, Popayán, Colombia, 2020</w:t>
      </w:r>
      <w:r w:rsidR="00BA0B45">
        <w:t>.</w:t>
      </w:r>
    </w:p>
    <w:p w14:paraId="56DF24C3" w14:textId="0EBBBA8B" w:rsidR="00BA0B45" w:rsidRDefault="00BA0B45" w:rsidP="00307809">
      <w:pPr>
        <w:pStyle w:val="Texto"/>
        <w:ind w:firstLine="0"/>
      </w:pPr>
      <w:r>
        <w:t xml:space="preserve">[20] SEMARNAT. Programa de Acción para la Conservación de las Especies Ambystoma </w:t>
      </w:r>
      <w:proofErr w:type="spellStart"/>
      <w:r>
        <w:t>spp</w:t>
      </w:r>
      <w:proofErr w:type="spellEnd"/>
      <w:r>
        <w:t>, SEMARNAT/CONANP, México</w:t>
      </w:r>
      <w:r w:rsidR="00D3308F">
        <w:t>,</w:t>
      </w:r>
      <w:r>
        <w:t xml:space="preserve"> 2018.</w:t>
      </w:r>
    </w:p>
    <w:p w14:paraId="0BE878C4" w14:textId="7855A8BB" w:rsidR="00BA0B45" w:rsidRDefault="00BA0B45" w:rsidP="00307809">
      <w:pPr>
        <w:pStyle w:val="Texto"/>
        <w:ind w:firstLine="0"/>
      </w:pPr>
      <w:r>
        <w:t xml:space="preserve">[21] </w:t>
      </w:r>
      <w:r w:rsidR="00E6082D" w:rsidRPr="00E6082D">
        <w:t xml:space="preserve">G. </w:t>
      </w:r>
      <w:r>
        <w:t>Parra</w:t>
      </w:r>
      <w:r w:rsidR="00E6082D" w:rsidRPr="00E6082D">
        <w:t>,</w:t>
      </w:r>
      <w:r>
        <w:t xml:space="preserve"> O. Flores y C. Mendoza</w:t>
      </w:r>
      <w:r w:rsidR="00E6082D" w:rsidRPr="00E6082D">
        <w:t>, “</w:t>
      </w:r>
      <w:r>
        <w:t>Biodiversidad de anfibios en México</w:t>
      </w:r>
      <w:r w:rsidR="00E6082D" w:rsidRPr="00E6082D">
        <w:t xml:space="preserve">”, Rev. Mex. </w:t>
      </w:r>
      <w:proofErr w:type="spellStart"/>
      <w:r w:rsidR="00E6082D" w:rsidRPr="00E6082D">
        <w:t>Biodivers</w:t>
      </w:r>
      <w:proofErr w:type="spellEnd"/>
      <w:r w:rsidR="00E6082D" w:rsidRPr="00E6082D">
        <w:t>., vol. 85, pp. 460–466, 2014.</w:t>
      </w:r>
    </w:p>
    <w:p w14:paraId="1ADD99E9" w14:textId="5A37B8AB" w:rsidR="007211B9" w:rsidRDefault="007211B9" w:rsidP="00307809">
      <w:pPr>
        <w:pStyle w:val="Texto"/>
        <w:ind w:firstLine="0"/>
      </w:pPr>
      <w:r>
        <w:t>[2</w:t>
      </w:r>
      <w:r w:rsidR="007C12B3">
        <w:t>2</w:t>
      </w:r>
      <w:r>
        <w:t xml:space="preserve">] </w:t>
      </w:r>
      <w:r w:rsidR="00280C60" w:rsidRPr="00280C60">
        <w:t xml:space="preserve">V. </w:t>
      </w:r>
      <w:r w:rsidR="0069298E">
        <w:t>Garduño</w:t>
      </w:r>
      <w:r w:rsidR="00280C60" w:rsidRPr="00280C60">
        <w:t>. “</w:t>
      </w:r>
      <w:r w:rsidR="005D0876">
        <w:t>C</w:t>
      </w:r>
      <w:r w:rsidR="00677E81">
        <w:t>uenta UAM con centro único, a nivel mundial, de producción de ajolotes</w:t>
      </w:r>
      <w:r w:rsidR="00280C60" w:rsidRPr="00280C60">
        <w:t xml:space="preserve"> – Educación Futura”. Educación Futura. Accedido el 12 de mayo de 2024. [En línea].</w:t>
      </w:r>
      <w:r w:rsidR="00677E81">
        <w:t xml:space="preserve"> Disponible</w:t>
      </w:r>
      <w:r w:rsidR="00280C60" w:rsidRPr="00280C60">
        <w:t xml:space="preserve">: </w:t>
      </w:r>
      <w:hyperlink r:id="rId157" w:history="1">
        <w:r w:rsidR="00280C60" w:rsidRPr="000F2CCD">
          <w:rPr>
            <w:rStyle w:val="Hipervnculo"/>
          </w:rPr>
          <w:t>https://www.educacionfutura.org/cuenta-uam-con-centro-unico-a-nivel-mundial-de-produccion-de-ajolotes/</w:t>
        </w:r>
      </w:hyperlink>
    </w:p>
    <w:p w14:paraId="02079294" w14:textId="4D6CA177" w:rsidR="00DC7EC0" w:rsidRDefault="00BA6279" w:rsidP="00307809">
      <w:pPr>
        <w:pStyle w:val="Texto"/>
        <w:ind w:firstLine="0"/>
      </w:pPr>
      <w:r>
        <w:t>[2</w:t>
      </w:r>
      <w:r w:rsidR="00BC30D5">
        <w:t>3</w:t>
      </w:r>
      <w:r>
        <w:t xml:space="preserve">] </w:t>
      </w:r>
      <w:r w:rsidR="00DC7EC0" w:rsidRPr="00DC7EC0">
        <w:t xml:space="preserve">T. Gonzáles, V. Ávila y A. Galicia, “Conservación del ajolote de montaña (Ambystoma </w:t>
      </w:r>
      <w:proofErr w:type="spellStart"/>
      <w:r w:rsidR="00DC7EC0" w:rsidRPr="00DC7EC0">
        <w:t>altamirani</w:t>
      </w:r>
      <w:proofErr w:type="spellEnd"/>
      <w:r w:rsidR="00DC7EC0" w:rsidRPr="00DC7EC0">
        <w:t>) en bosques templados con alta presión antrópica.”, en Aguirre, P. y Muñoz, R. (</w:t>
      </w:r>
      <w:proofErr w:type="spellStart"/>
      <w:r w:rsidR="00DC7EC0" w:rsidRPr="00DC7EC0">
        <w:t>Comps</w:t>
      </w:r>
      <w:proofErr w:type="spellEnd"/>
      <w:r w:rsidR="00DC7EC0" w:rsidRPr="00DC7EC0">
        <w:t xml:space="preserve">.). Memorias del Simposio Internacional Biodiversidad, Conocimiento local y cambio climático en la Región Andino Amazónica: muchos desafíos un solo objetivo. </w:t>
      </w:r>
      <w:proofErr w:type="spellStart"/>
      <w:r w:rsidR="00DC7EC0" w:rsidRPr="00DC7EC0">
        <w:t>Göttingen</w:t>
      </w:r>
      <w:proofErr w:type="spellEnd"/>
      <w:r w:rsidR="00DC7EC0" w:rsidRPr="00DC7EC0">
        <w:t xml:space="preserve">, Alemania.: </w:t>
      </w:r>
      <w:proofErr w:type="spellStart"/>
      <w:r w:rsidR="00DC7EC0" w:rsidRPr="00DC7EC0">
        <w:t>Cuvillier</w:t>
      </w:r>
      <w:proofErr w:type="spellEnd"/>
      <w:r w:rsidR="00DC7EC0" w:rsidRPr="00DC7EC0">
        <w:t xml:space="preserve"> </w:t>
      </w:r>
      <w:proofErr w:type="spellStart"/>
      <w:r w:rsidR="00DC7EC0" w:rsidRPr="00DC7EC0">
        <w:t>Verl</w:t>
      </w:r>
      <w:proofErr w:type="spellEnd"/>
      <w:r w:rsidR="00DC7EC0" w:rsidRPr="00DC7EC0">
        <w:t xml:space="preserve">., 2014, pp. 179–187. </w:t>
      </w:r>
    </w:p>
    <w:p w14:paraId="6AEEF298" w14:textId="1C06DB19" w:rsidR="00323193" w:rsidRDefault="00AD614E" w:rsidP="00307809">
      <w:pPr>
        <w:pStyle w:val="Texto"/>
        <w:ind w:firstLine="0"/>
      </w:pPr>
      <w:r>
        <w:t>[2</w:t>
      </w:r>
      <w:r w:rsidR="00BC30D5">
        <w:t>4</w:t>
      </w:r>
      <w:r>
        <w:t xml:space="preserve">] </w:t>
      </w:r>
      <w:r w:rsidR="00323193" w:rsidRPr="00323193">
        <w:t xml:space="preserve">CONABIO (Comisión Nacional para el Conocimiento y Uso de la Biodiversidad)), Proyecto de Evaluación de las Unidades de Manejo para la Conservación de la Vida Silvestre (UMA) (1997-2008). Resultados de la Fase I: </w:t>
      </w:r>
      <w:proofErr w:type="spellStart"/>
      <w:r w:rsidR="00323193" w:rsidRPr="00323193">
        <w:t>Gestion</w:t>
      </w:r>
      <w:proofErr w:type="spellEnd"/>
      <w:r w:rsidR="00323193" w:rsidRPr="00323193">
        <w:t xml:space="preserve"> y Administración. Proyectos CONABIO: HV003, HV004, HV007, HV012 </w:t>
      </w:r>
      <w:r w:rsidR="00323193" w:rsidRPr="00323193">
        <w:lastRenderedPageBreak/>
        <w:t xml:space="preserve">y HV019. México, 2012. Accedido el 12 de mayo de 2024. [En línea]. Disponible: </w:t>
      </w:r>
      <w:hyperlink r:id="rId158">
        <w:r w:rsidR="00323193" w:rsidRPr="6AF66311">
          <w:rPr>
            <w:rStyle w:val="Hipervnculo"/>
          </w:rPr>
          <w:t>https://www.biodiversidad.gob.mx/media/1/planeta/cites/files/informe-conabio-proyecto-uma-fase-I.pdf</w:t>
        </w:r>
      </w:hyperlink>
      <w:r w:rsidR="00323193" w:rsidRPr="6AF66311">
        <w:t xml:space="preserve"> </w:t>
      </w:r>
    </w:p>
    <w:p w14:paraId="1096EB13" w14:textId="2F914FFE" w:rsidR="00C80F2B" w:rsidRDefault="00894599" w:rsidP="00AD31B4">
      <w:pPr>
        <w:pStyle w:val="Texto"/>
        <w:ind w:firstLine="0"/>
      </w:pPr>
      <w:r>
        <w:t>[2</w:t>
      </w:r>
      <w:r w:rsidR="00BC30D5">
        <w:t>5</w:t>
      </w:r>
      <w:r>
        <w:t>]</w:t>
      </w:r>
      <w:r w:rsidR="006D7FD2">
        <w:t xml:space="preserve"> </w:t>
      </w:r>
      <w:r w:rsidR="008F2FBE" w:rsidRPr="008F2FBE">
        <w:t xml:space="preserve">V. </w:t>
      </w:r>
      <w:proofErr w:type="spellStart"/>
      <w:r w:rsidR="008F2FBE" w:rsidRPr="008F2FBE">
        <w:t>Lichtinger</w:t>
      </w:r>
      <w:proofErr w:type="spellEnd"/>
      <w:r w:rsidR="008F2FBE" w:rsidRPr="008F2FBE">
        <w:t xml:space="preserve"> y A. Cárdenas. “APROVECHAMIENTO DE LA VIDA SILVESTRE”. Secretaría de Medio Ambiente y Recursos Naturales SEMARNAT. Accedido el 12 de mayo de 2024. [En línea]. Disponible:</w:t>
      </w:r>
      <w:r w:rsidR="00C80F2B">
        <w:t xml:space="preserve"> </w:t>
      </w:r>
      <w:hyperlink r:id="rId159">
        <w:r w:rsidR="00C80F2B" w:rsidRPr="6AF66311">
          <w:rPr>
            <w:rStyle w:val="Hipervnculo"/>
          </w:rPr>
          <w:t>https://paot.org.mx/centro/ine-semarnat/informe02/estadisticas_2000/informe_2000/07_Aprovechamiento/7.2_Manejo/index.htm</w:t>
        </w:r>
      </w:hyperlink>
      <w:r w:rsidR="008F2FBE" w:rsidRPr="6AF66311">
        <w:t xml:space="preserve"> </w:t>
      </w:r>
    </w:p>
    <w:p w14:paraId="0887860F" w14:textId="05B1D299" w:rsidR="008B2FC0" w:rsidRDefault="00C11260" w:rsidP="00AD31B4">
      <w:pPr>
        <w:pStyle w:val="Texto"/>
        <w:ind w:firstLine="0"/>
        <w:rPr>
          <w:rStyle w:val="Hipervnculo"/>
        </w:rPr>
      </w:pPr>
      <w:r>
        <w:t>[</w:t>
      </w:r>
      <w:r w:rsidR="00927FBD">
        <w:t>2</w:t>
      </w:r>
      <w:r w:rsidR="00BC30D5">
        <w:t>6</w:t>
      </w:r>
      <w:r>
        <w:t xml:space="preserve">] </w:t>
      </w:r>
      <w:r w:rsidR="008B2FC0" w:rsidRPr="008B2FC0">
        <w:t xml:space="preserve">A. Salguero, “Reproducción de Ambystoma </w:t>
      </w:r>
      <w:proofErr w:type="spellStart"/>
      <w:r w:rsidR="008B2FC0" w:rsidRPr="008B2FC0">
        <w:t>mexicanum</w:t>
      </w:r>
      <w:proofErr w:type="spellEnd"/>
      <w:r w:rsidR="008B2FC0" w:rsidRPr="008B2FC0">
        <w:t xml:space="preserve"> y Ambystoma </w:t>
      </w:r>
      <w:proofErr w:type="spellStart"/>
      <w:r w:rsidR="008B2FC0" w:rsidRPr="008B2FC0">
        <w:t>velasci</w:t>
      </w:r>
      <w:proofErr w:type="spellEnd"/>
      <w:r w:rsidR="008B2FC0" w:rsidRPr="008B2FC0">
        <w:t xml:space="preserve"> en condiciones de cautiverio”, tesis de licenciatura, Univ. </w:t>
      </w:r>
      <w:proofErr w:type="spellStart"/>
      <w:r w:rsidR="008B2FC0" w:rsidRPr="008B2FC0">
        <w:t>Auton</w:t>
      </w:r>
      <w:proofErr w:type="spellEnd"/>
      <w:r w:rsidR="008B2FC0" w:rsidRPr="008B2FC0">
        <w:t xml:space="preserve">. </w:t>
      </w:r>
      <w:proofErr w:type="spellStart"/>
      <w:r w:rsidR="008B2FC0" w:rsidRPr="008B2FC0">
        <w:t>Metrop</w:t>
      </w:r>
      <w:proofErr w:type="spellEnd"/>
      <w:r w:rsidR="008B2FC0" w:rsidRPr="008B2FC0">
        <w:t xml:space="preserve">. Unidad </w:t>
      </w:r>
      <w:proofErr w:type="spellStart"/>
      <w:r w:rsidR="008B2FC0" w:rsidRPr="008B2FC0">
        <w:t>Xochim</w:t>
      </w:r>
      <w:proofErr w:type="spellEnd"/>
      <w:r w:rsidR="008B2FC0" w:rsidRPr="008B2FC0">
        <w:t xml:space="preserve">., Ciudad de México, 2019. Accedido el 12 de mayo de 2024. [En línea]. Disponible: </w:t>
      </w:r>
      <w:hyperlink r:id="rId160">
        <w:r w:rsidR="008B2FC0" w:rsidRPr="6AF66311">
          <w:rPr>
            <w:rStyle w:val="Hipervnculo"/>
          </w:rPr>
          <w:t>https://repositorio.xoc.uam.mx/jspui/handle/123456789/26145</w:t>
        </w:r>
      </w:hyperlink>
    </w:p>
    <w:p w14:paraId="156B0CE5" w14:textId="33AEA6E9" w:rsidR="0015009C" w:rsidRDefault="007D5171" w:rsidP="00307809">
      <w:pPr>
        <w:pStyle w:val="Texto"/>
        <w:ind w:firstLine="0"/>
      </w:pPr>
      <w:r>
        <w:t>[</w:t>
      </w:r>
      <w:r w:rsidR="00927FBD">
        <w:t>2</w:t>
      </w:r>
      <w:r w:rsidR="00BC30D5">
        <w:t>7</w:t>
      </w:r>
      <w:r>
        <w:t>]</w:t>
      </w:r>
      <w:r w:rsidR="00C11260">
        <w:t xml:space="preserve"> </w:t>
      </w:r>
      <w:r w:rsidR="005531E4" w:rsidRPr="005531E4">
        <w:t xml:space="preserve">I. Cruz, J. Otero y C. Sámano, “Ambystoma </w:t>
      </w:r>
      <w:proofErr w:type="spellStart"/>
      <w:r w:rsidR="005531E4" w:rsidRPr="005531E4">
        <w:t>mexicanum</w:t>
      </w:r>
      <w:proofErr w:type="spellEnd"/>
      <w:r w:rsidR="005531E4" w:rsidRPr="005531E4">
        <w:t xml:space="preserve">, un extraordinario modelo animal para estudiar la capacidad regenerativa”, Rev. </w:t>
      </w:r>
      <w:proofErr w:type="spellStart"/>
      <w:r w:rsidR="005531E4" w:rsidRPr="005531E4">
        <w:t>Fesahancccal</w:t>
      </w:r>
      <w:proofErr w:type="spellEnd"/>
      <w:r w:rsidR="005531E4" w:rsidRPr="005531E4">
        <w:t xml:space="preserve">, vol. 6, n.º 2, pp. 13–19, 2020. </w:t>
      </w:r>
    </w:p>
    <w:p w14:paraId="4D19DCE0" w14:textId="302F03CD" w:rsidR="002C6A02" w:rsidRDefault="002C6A02" w:rsidP="00307809">
      <w:pPr>
        <w:pStyle w:val="Texto"/>
        <w:ind w:firstLine="0"/>
      </w:pPr>
      <w:r>
        <w:t>[</w:t>
      </w:r>
      <w:r w:rsidR="00927FBD">
        <w:t>2</w:t>
      </w:r>
      <w:r w:rsidR="00BC30D5">
        <w:t>8</w:t>
      </w:r>
      <w:r>
        <w:t xml:space="preserve">] </w:t>
      </w:r>
      <w:r w:rsidR="00061D6D">
        <w:t>Mena, H., Montes, K</w:t>
      </w:r>
      <w:r w:rsidR="00C37EFC">
        <w:t>,</w:t>
      </w:r>
      <w:r w:rsidR="00061D6D">
        <w:t xml:space="preserve"> </w:t>
      </w:r>
      <w:r w:rsidR="00C37EFC">
        <w:t>“</w:t>
      </w:r>
      <w:r w:rsidR="00061D6D">
        <w:t>Manual de procedimientos para el manejo y</w:t>
      </w:r>
      <w:r w:rsidR="00AB2466">
        <w:t xml:space="preserve"> </w:t>
      </w:r>
      <w:r w:rsidR="00061D6D">
        <w:t xml:space="preserve">mantenimiento de la colonia de </w:t>
      </w:r>
      <w:proofErr w:type="spellStart"/>
      <w:r w:rsidR="00061D6D">
        <w:t>axolotes</w:t>
      </w:r>
      <w:proofErr w:type="spellEnd"/>
      <w:r w:rsidR="00061D6D">
        <w:t xml:space="preserve"> del laboratorio de restauración</w:t>
      </w:r>
      <w:r w:rsidR="00AB2466">
        <w:t xml:space="preserve"> </w:t>
      </w:r>
      <w:r w:rsidR="00061D6D">
        <w:t>ecológica</w:t>
      </w:r>
      <w:r w:rsidR="00C37EFC">
        <w:t>”</w:t>
      </w:r>
      <w:r w:rsidR="00061D6D">
        <w:t>. Universidad Nacional Autónoma de México.</w:t>
      </w:r>
      <w:r w:rsidR="008E09A5">
        <w:t>,</w:t>
      </w:r>
      <w:r w:rsidR="00DD4FDB">
        <w:t xml:space="preserve"> 2014</w:t>
      </w:r>
      <w:r w:rsidR="00B17CE5">
        <w:t>, pp</w:t>
      </w:r>
      <w:r w:rsidR="008E09A5">
        <w:t>.</w:t>
      </w:r>
      <w:r w:rsidR="00B17CE5">
        <w:t xml:space="preserve"> 4-65.</w:t>
      </w:r>
    </w:p>
    <w:p w14:paraId="43A6EA6E" w14:textId="32D76F63" w:rsidR="00DB70C8" w:rsidRDefault="00AD31B4" w:rsidP="00307809">
      <w:pPr>
        <w:pStyle w:val="Texto"/>
        <w:ind w:firstLine="0"/>
      </w:pPr>
      <w:r>
        <w:t>[2</w:t>
      </w:r>
      <w:r w:rsidR="00BC30D5">
        <w:t>9</w:t>
      </w:r>
      <w:r>
        <w:t xml:space="preserve">] </w:t>
      </w:r>
      <w:r w:rsidR="00DB70C8" w:rsidRPr="00DB70C8">
        <w:t xml:space="preserve">B. Jiménez, “Trayectorias, mayo-agosto”, </w:t>
      </w:r>
      <w:proofErr w:type="spellStart"/>
      <w:r w:rsidR="00DB70C8" w:rsidRPr="00DB70C8">
        <w:t>Informacion</w:t>
      </w:r>
      <w:proofErr w:type="spellEnd"/>
      <w:r w:rsidR="00DB70C8" w:rsidRPr="00DB70C8">
        <w:t xml:space="preserve"> </w:t>
      </w:r>
      <w:proofErr w:type="spellStart"/>
      <w:r w:rsidR="00DB70C8" w:rsidRPr="00DB70C8">
        <w:t>Calid</w:t>
      </w:r>
      <w:proofErr w:type="spellEnd"/>
      <w:r w:rsidR="00DB70C8" w:rsidRPr="00DB70C8">
        <w:t xml:space="preserve">. Del Agua En Mex., vol. 9, n.º 24, pp. 45–56, 2007. </w:t>
      </w:r>
    </w:p>
    <w:p w14:paraId="07733A18" w14:textId="720BD715" w:rsidR="0086353B" w:rsidRDefault="00AD31B4" w:rsidP="00307809">
      <w:pPr>
        <w:pStyle w:val="Texto"/>
        <w:ind w:firstLine="0"/>
      </w:pPr>
      <w:r>
        <w:t>[</w:t>
      </w:r>
      <w:r w:rsidR="00BC30D5">
        <w:t>30</w:t>
      </w:r>
      <w:r>
        <w:t xml:space="preserve">] </w:t>
      </w:r>
      <w:r w:rsidR="0086353B" w:rsidRPr="0086353B">
        <w:t xml:space="preserve">FAO. “Preguntas más frecuentes sobre la calidad del agua”. </w:t>
      </w:r>
      <w:proofErr w:type="spellStart"/>
      <w:r w:rsidR="0086353B" w:rsidRPr="0086353B">
        <w:t>FAOHome</w:t>
      </w:r>
      <w:proofErr w:type="spellEnd"/>
      <w:r w:rsidR="0086353B" w:rsidRPr="0086353B">
        <w:t xml:space="preserve">. Accedido el 12 de mayo de 2024. [En línea]. Disponible: </w:t>
      </w:r>
      <w:hyperlink r:id="rId161">
        <w:r w:rsidR="0086353B" w:rsidRPr="5050A01D">
          <w:rPr>
            <w:rStyle w:val="Hipervnculo"/>
          </w:rPr>
          <w:t>http://www.fao.org</w:t>
        </w:r>
      </w:hyperlink>
      <w:r w:rsidR="0086353B" w:rsidRPr="5050A01D">
        <w:t xml:space="preserve"> </w:t>
      </w:r>
    </w:p>
    <w:p w14:paraId="10F0E47C" w14:textId="2D5D39FB" w:rsidR="00D82EBF" w:rsidRDefault="00CC05C2" w:rsidP="00307809">
      <w:pPr>
        <w:pStyle w:val="Texto"/>
        <w:ind w:firstLine="0"/>
      </w:pPr>
      <w:r>
        <w:t>[3</w:t>
      </w:r>
      <w:r w:rsidR="00BC30D5">
        <w:t>1</w:t>
      </w:r>
      <w:r>
        <w:t xml:space="preserve">] </w:t>
      </w:r>
      <w:r w:rsidR="00D82EBF" w:rsidRPr="00D82EBF">
        <w:t xml:space="preserve">C. </w:t>
      </w:r>
      <w:r>
        <w:t>Borrero</w:t>
      </w:r>
      <w:r w:rsidR="00D82EBF" w:rsidRPr="00D82EBF">
        <w:t>. “</w:t>
      </w:r>
      <w:r w:rsidR="00EC2157">
        <w:t>Metodología para determinación del índice de calidad del agua a partir de parámetros fáciles de medir en campo</w:t>
      </w:r>
      <w:r w:rsidR="00D82EBF" w:rsidRPr="00D82EBF">
        <w:t>”. Repositorio institucional Séneca. Accedido el 12 de mayo de 2024. [En línea]. Disponible</w:t>
      </w:r>
      <w:r w:rsidR="001F2A88">
        <w:t xml:space="preserve">: </w:t>
      </w:r>
      <w:hyperlink r:id="rId162" w:anchor=":~:text=El%20índice%20de%20calidad%20del,calidad%20y%20100%20la%20mejor" w:history="1">
        <w:r w:rsidR="001F2A88" w:rsidRPr="00FD4E7B">
          <w:rPr>
            <w:rStyle w:val="Hipervnculo"/>
          </w:rPr>
          <w:t>https://repositorio.uniandes.edu.co/server/api/core/bitstreams/8eda3084-b83e-4617-a6fa-0301efeca424/content#:~:text=El%20índice%20de%20calidad%20del,calidad%20y%20100%20la%20mejor</w:t>
        </w:r>
      </w:hyperlink>
      <w:r w:rsidR="001F2A88" w:rsidRPr="001F2A88">
        <w:t>.</w:t>
      </w:r>
    </w:p>
    <w:p w14:paraId="6B280ED1" w14:textId="537A8BCD" w:rsidR="00451D6A" w:rsidRDefault="00503613" w:rsidP="00307809">
      <w:pPr>
        <w:pStyle w:val="Texto"/>
        <w:ind w:firstLine="0"/>
      </w:pPr>
      <w:r w:rsidRPr="0038437E">
        <w:rPr>
          <w:lang w:val="en-US"/>
        </w:rPr>
        <w:t>[3</w:t>
      </w:r>
      <w:r w:rsidR="00BC30D5" w:rsidRPr="0038437E">
        <w:rPr>
          <w:lang w:val="en-US"/>
        </w:rPr>
        <w:t>2</w:t>
      </w:r>
      <w:r w:rsidRPr="0038437E">
        <w:rPr>
          <w:lang w:val="en-US"/>
        </w:rPr>
        <w:t xml:space="preserve">] </w:t>
      </w:r>
      <w:r w:rsidR="00451D6A" w:rsidRPr="0038437E">
        <w:rPr>
          <w:lang w:val="en-US"/>
        </w:rPr>
        <w:t>T. Abbasi y S. Abbasi, “</w:t>
      </w:r>
      <w:proofErr w:type="spellStart"/>
      <w:r w:rsidR="00451D6A" w:rsidRPr="0038437E">
        <w:rPr>
          <w:lang w:val="en-US"/>
        </w:rPr>
        <w:t>Aproches</w:t>
      </w:r>
      <w:proofErr w:type="spellEnd"/>
      <w:r w:rsidR="00451D6A" w:rsidRPr="0038437E">
        <w:rPr>
          <w:lang w:val="en-US"/>
        </w:rPr>
        <w:t xml:space="preserve"> to WQI Formulation”, </w:t>
      </w:r>
      <w:proofErr w:type="spellStart"/>
      <w:r w:rsidR="00451D6A" w:rsidRPr="0038437E">
        <w:rPr>
          <w:lang w:val="en-US"/>
        </w:rPr>
        <w:t>en</w:t>
      </w:r>
      <w:proofErr w:type="spellEnd"/>
      <w:r w:rsidR="00451D6A" w:rsidRPr="0038437E">
        <w:rPr>
          <w:lang w:val="en-US"/>
        </w:rPr>
        <w:t xml:space="preserve"> Water quality indices. </w:t>
      </w:r>
      <w:r w:rsidR="00451D6A" w:rsidRPr="00451D6A">
        <w:t xml:space="preserve">Elsevier, 2012, pp. 9–18. Accedido el 12 de mayo de 2024. [En línea]. Disponible: </w:t>
      </w:r>
      <w:hyperlink r:id="rId163" w:history="1">
        <w:r w:rsidR="00451D6A" w:rsidRPr="000F2CCD">
          <w:rPr>
            <w:rStyle w:val="Hipervnculo"/>
          </w:rPr>
          <w:t>https://doi.org/doi:10.1016/B978-0-444-54304-2.00002-6</w:t>
        </w:r>
      </w:hyperlink>
    </w:p>
    <w:p w14:paraId="1F996A86" w14:textId="6850321B" w:rsidR="00503613" w:rsidRDefault="004C21F1" w:rsidP="00307809">
      <w:pPr>
        <w:pStyle w:val="Texto"/>
        <w:ind w:firstLine="0"/>
      </w:pPr>
      <w:r>
        <w:lastRenderedPageBreak/>
        <w:t>[3</w:t>
      </w:r>
      <w:r w:rsidR="00BC30D5">
        <w:t>3</w:t>
      </w:r>
      <w:r>
        <w:t>] C.</w:t>
      </w:r>
      <w:r w:rsidR="00F2435D">
        <w:t xml:space="preserve"> Tambo.</w:t>
      </w:r>
      <w:r>
        <w:t xml:space="preserve"> </w:t>
      </w:r>
      <w:r w:rsidR="000C0A0F">
        <w:t>“</w:t>
      </w:r>
      <w:r>
        <w:t>Propuesta de un índice de calidad del agua como herramienta de gestión para los humedales capitalinos</w:t>
      </w:r>
      <w:r w:rsidR="000C0A0F">
        <w:t>”</w:t>
      </w:r>
      <w:r>
        <w:t>.</w:t>
      </w:r>
      <w:r w:rsidR="000155DE">
        <w:t>,</w:t>
      </w:r>
      <w:r>
        <w:t xml:space="preserve"> Bogotá D.C</w:t>
      </w:r>
      <w:r w:rsidR="000155DE">
        <w:t>, 2015</w:t>
      </w:r>
      <w:r w:rsidR="00F2435D">
        <w:t>.</w:t>
      </w:r>
    </w:p>
    <w:p w14:paraId="2F39401A" w14:textId="2F4021C0" w:rsidR="00545D90" w:rsidRDefault="00545D90" w:rsidP="00307809">
      <w:pPr>
        <w:pStyle w:val="Texto"/>
        <w:ind w:firstLine="0"/>
      </w:pPr>
      <w:r>
        <w:t>[3</w:t>
      </w:r>
      <w:r w:rsidR="00BC30D5">
        <w:t>4</w:t>
      </w:r>
      <w:r>
        <w:t>] E.</w:t>
      </w:r>
      <w:r w:rsidR="00BF66D3">
        <w:t xml:space="preserve"> Servín,</w:t>
      </w:r>
      <w:r>
        <w:t xml:space="preserve"> </w:t>
      </w:r>
      <w:r w:rsidR="00BF66D3">
        <w:t>“</w:t>
      </w:r>
      <w:r>
        <w:t xml:space="preserve">Manual de mantenimiento en cautiverio y medicina veterinaria aplicada al ajolote (Ambystoma </w:t>
      </w:r>
      <w:proofErr w:type="spellStart"/>
      <w:r>
        <w:t>mexicanum</w:t>
      </w:r>
      <w:proofErr w:type="spellEnd"/>
      <w:r>
        <w:t>) de Xochimilco en el zoológico de Chapultepec</w:t>
      </w:r>
      <w:r w:rsidR="00BF66D3">
        <w:t>”</w:t>
      </w:r>
      <w:r>
        <w:t xml:space="preserve">. </w:t>
      </w:r>
      <w:proofErr w:type="spellStart"/>
      <w:r>
        <w:t>Tésis</w:t>
      </w:r>
      <w:proofErr w:type="spellEnd"/>
      <w:r>
        <w:t xml:space="preserve"> de licenciatura. Facultad de Medicina Veterinaria y Zootecnia, UNAM.</w:t>
      </w:r>
      <w:r w:rsidR="00BF66D3">
        <w:t xml:space="preserve"> 2011.</w:t>
      </w:r>
    </w:p>
    <w:p w14:paraId="6413E220" w14:textId="2B4FDA28" w:rsidR="00545D90" w:rsidRDefault="00545D90" w:rsidP="00307809">
      <w:pPr>
        <w:pStyle w:val="Texto"/>
        <w:ind w:firstLine="0"/>
        <w:rPr>
          <w:rStyle w:val="Hipervnculo"/>
        </w:rPr>
      </w:pPr>
      <w:r>
        <w:t>[3</w:t>
      </w:r>
      <w:r w:rsidR="00BC30D5">
        <w:t>5</w:t>
      </w:r>
      <w:r>
        <w:t xml:space="preserve">] </w:t>
      </w:r>
      <w:r w:rsidR="00D37BEB" w:rsidRPr="00D37BEB">
        <w:t xml:space="preserve">HANNA. “Parámetros importantes para medir en acuicultura”. HANNA </w:t>
      </w:r>
      <w:proofErr w:type="spellStart"/>
      <w:r w:rsidR="00D37BEB" w:rsidRPr="00D37BEB">
        <w:t>instruments</w:t>
      </w:r>
      <w:proofErr w:type="spellEnd"/>
      <w:r w:rsidR="00D37BEB" w:rsidRPr="00D37BEB">
        <w:t xml:space="preserve">. Accedido el 12 de mayo de 2024. [En línea]. Disponible: </w:t>
      </w:r>
      <w:hyperlink r:id="rId164">
        <w:r w:rsidRPr="5050A01D">
          <w:rPr>
            <w:rStyle w:val="Hipervnculo"/>
          </w:rPr>
          <w:t>https://hannainst.com.mx/boletines/analisis-de-aguaboletines/parametros-importantes-a-medir-en-acuicultura/</w:t>
        </w:r>
      </w:hyperlink>
    </w:p>
    <w:p w14:paraId="476FD54D" w14:textId="3CD6CFB4" w:rsidR="00DD728A" w:rsidRDefault="00D37BEB" w:rsidP="00307809">
      <w:pPr>
        <w:pStyle w:val="Texto"/>
        <w:ind w:firstLine="0"/>
      </w:pPr>
      <w:r w:rsidRPr="00D37BEB">
        <w:t xml:space="preserve"> </w:t>
      </w:r>
      <w:r w:rsidR="00545D90">
        <w:t>[3</w:t>
      </w:r>
      <w:r w:rsidR="00BC30D5">
        <w:t>6</w:t>
      </w:r>
      <w:r w:rsidR="00545D90">
        <w:t xml:space="preserve">] </w:t>
      </w:r>
      <w:r w:rsidR="00DD728A" w:rsidRPr="00DD728A">
        <w:t xml:space="preserve">FAO. “MEJORA DE LA CALIDAD DE AGUA EN LOS ESTANQUES”. </w:t>
      </w:r>
      <w:r w:rsidR="00DD728A" w:rsidRPr="0038437E">
        <w:rPr>
          <w:lang w:val="en-US"/>
        </w:rPr>
        <w:t xml:space="preserve">Food and Agriculture Organization of the United Nations. </w:t>
      </w:r>
      <w:r w:rsidR="00DD728A" w:rsidRPr="00DD728A">
        <w:t xml:space="preserve">Accedido el 12 de mayo de 2024. [En línea]. Disponible: </w:t>
      </w:r>
      <w:hyperlink r:id="rId165" w:history="1">
        <w:r w:rsidR="00DD728A" w:rsidRPr="000F2CCD">
          <w:rPr>
            <w:rStyle w:val="Hipervnculo"/>
          </w:rPr>
          <w:t>http://www.fao.org/tempref/FI/CDrom/FAO_Training/FAO_Training/General/x6709s/x6709s02.htm</w:t>
        </w:r>
      </w:hyperlink>
    </w:p>
    <w:p w14:paraId="1686129A" w14:textId="1C9E28AE" w:rsidR="0096572E" w:rsidRPr="0038437E" w:rsidRDefault="00DD728A" w:rsidP="00307809">
      <w:pPr>
        <w:pStyle w:val="Texto"/>
        <w:ind w:firstLine="0"/>
        <w:rPr>
          <w:lang w:val="en-US"/>
        </w:rPr>
      </w:pPr>
      <w:r w:rsidRPr="00DD728A">
        <w:t xml:space="preserve"> </w:t>
      </w:r>
      <w:r w:rsidR="0074516E" w:rsidRPr="0038437E">
        <w:rPr>
          <w:lang w:val="en-US"/>
        </w:rPr>
        <w:t>[3</w:t>
      </w:r>
      <w:r w:rsidR="00BC30D5" w:rsidRPr="0038437E">
        <w:rPr>
          <w:lang w:val="en-US"/>
        </w:rPr>
        <w:t>7</w:t>
      </w:r>
      <w:r w:rsidR="0074516E" w:rsidRPr="0038437E">
        <w:rPr>
          <w:lang w:val="en-US"/>
        </w:rPr>
        <w:t xml:space="preserve">] </w:t>
      </w:r>
      <w:r w:rsidR="0096572E" w:rsidRPr="0038437E">
        <w:rPr>
          <w:lang w:val="en-US"/>
        </w:rPr>
        <w:t xml:space="preserve">I. Spellerberg, Monitoring ecological change. Cambridge, United Kingdom.: Cambridge Univ. Press, 2005. </w:t>
      </w:r>
    </w:p>
    <w:p w14:paraId="0BB6EE27" w14:textId="4E18ECA0" w:rsidR="00545D90" w:rsidRPr="00AF5F5A" w:rsidRDefault="0074516E" w:rsidP="00307809">
      <w:pPr>
        <w:pStyle w:val="Texto"/>
        <w:ind w:firstLine="0"/>
        <w:rPr>
          <w:rStyle w:val="Hipervnculo"/>
        </w:rPr>
      </w:pPr>
      <w:r w:rsidRPr="004629C5">
        <w:rPr>
          <w:lang w:val="en-US"/>
        </w:rPr>
        <w:t>[3</w:t>
      </w:r>
      <w:r w:rsidR="00BC30D5" w:rsidRPr="004629C5">
        <w:rPr>
          <w:lang w:val="en-US"/>
        </w:rPr>
        <w:t>8</w:t>
      </w:r>
      <w:r w:rsidRPr="004629C5">
        <w:rPr>
          <w:lang w:val="en-US"/>
        </w:rPr>
        <w:t xml:space="preserve">] </w:t>
      </w:r>
      <w:r w:rsidR="00196F70" w:rsidRPr="004629C5">
        <w:rPr>
          <w:lang w:val="en-US"/>
        </w:rPr>
        <w:t xml:space="preserve">D. </w:t>
      </w:r>
      <w:r w:rsidRPr="004629C5">
        <w:rPr>
          <w:lang w:val="en-US"/>
        </w:rPr>
        <w:t>Chapman, Water quality assessments: a guide to the use of biota, sediments and water in environmental monitoring</w:t>
      </w:r>
      <w:r w:rsidR="00196F70" w:rsidRPr="004629C5">
        <w:rPr>
          <w:lang w:val="en-US"/>
        </w:rPr>
        <w:t xml:space="preserve">., 2a ed. </w:t>
      </w:r>
      <w:r w:rsidR="00196F70" w:rsidRPr="00196F70">
        <w:t>Londres:</w:t>
      </w:r>
      <w:r>
        <w:t xml:space="preserve"> </w:t>
      </w:r>
      <w:proofErr w:type="spellStart"/>
      <w:r>
        <w:t>World</w:t>
      </w:r>
      <w:proofErr w:type="spellEnd"/>
      <w:r>
        <w:t xml:space="preserve"> </w:t>
      </w:r>
      <w:proofErr w:type="spellStart"/>
      <w:r>
        <w:t>Health</w:t>
      </w:r>
      <w:proofErr w:type="spellEnd"/>
      <w:r>
        <w:t xml:space="preserve"> </w:t>
      </w:r>
      <w:proofErr w:type="spellStart"/>
      <w:r w:rsidR="00196F70" w:rsidRPr="00196F70">
        <w:t>Org</w:t>
      </w:r>
      <w:proofErr w:type="spellEnd"/>
      <w:r w:rsidR="00196F70" w:rsidRPr="00196F70">
        <w:t>.,</w:t>
      </w:r>
      <w:r>
        <w:t xml:space="preserve"> Unesco &amp; </w:t>
      </w:r>
      <w:proofErr w:type="spellStart"/>
      <w:r>
        <w:t>United</w:t>
      </w:r>
      <w:proofErr w:type="spellEnd"/>
      <w:r>
        <w:t xml:space="preserve"> </w:t>
      </w:r>
      <w:proofErr w:type="spellStart"/>
      <w:r>
        <w:t>Nations</w:t>
      </w:r>
      <w:proofErr w:type="spellEnd"/>
      <w:r>
        <w:t xml:space="preserve"> </w:t>
      </w:r>
      <w:proofErr w:type="spellStart"/>
      <w:r w:rsidR="00196F70" w:rsidRPr="00196F70">
        <w:t>Environ</w:t>
      </w:r>
      <w:proofErr w:type="spellEnd"/>
      <w:r w:rsidR="00196F70" w:rsidRPr="00196F70">
        <w:t xml:space="preserve">. </w:t>
      </w:r>
      <w:proofErr w:type="spellStart"/>
      <w:r w:rsidR="00196F70" w:rsidRPr="00196F70">
        <w:t>Programme</w:t>
      </w:r>
      <w:proofErr w:type="spellEnd"/>
      <w:r w:rsidR="00196F70" w:rsidRPr="00196F70">
        <w:t xml:space="preserve">., 1996. Accedido el 12 de mayo de 2024. [En línea]. </w:t>
      </w:r>
      <w:r w:rsidR="00196F70" w:rsidRPr="00AF5F5A">
        <w:t xml:space="preserve">Disponible: </w:t>
      </w:r>
      <w:hyperlink r:id="rId166">
        <w:r w:rsidR="00B960E3" w:rsidRPr="00AF5F5A">
          <w:rPr>
            <w:rStyle w:val="Hipervnculo"/>
          </w:rPr>
          <w:t>https://iris.who.int/handle/10665/41850</w:t>
        </w:r>
      </w:hyperlink>
    </w:p>
    <w:p w14:paraId="6DA16FB0" w14:textId="5138748D" w:rsidR="00BA7E3E" w:rsidRPr="0038437E" w:rsidRDefault="00BA7E3E" w:rsidP="00307809">
      <w:pPr>
        <w:pStyle w:val="Texto"/>
        <w:ind w:firstLine="0"/>
        <w:rPr>
          <w:lang w:val="en-US"/>
        </w:rPr>
      </w:pPr>
      <w:r w:rsidRPr="0038437E">
        <w:rPr>
          <w:lang w:val="en-US"/>
        </w:rPr>
        <w:t>[3</w:t>
      </w:r>
      <w:r w:rsidR="00BC30D5" w:rsidRPr="0038437E">
        <w:rPr>
          <w:lang w:val="en-US"/>
        </w:rPr>
        <w:t>9</w:t>
      </w:r>
      <w:r w:rsidRPr="0038437E">
        <w:rPr>
          <w:lang w:val="en-US"/>
        </w:rPr>
        <w:t xml:space="preserve">] </w:t>
      </w:r>
      <w:r w:rsidR="00652FE9" w:rsidRPr="0038437E">
        <w:rPr>
          <w:lang w:val="en-US"/>
        </w:rPr>
        <w:t>L.</w:t>
      </w:r>
      <w:r w:rsidRPr="0038437E">
        <w:rPr>
          <w:lang w:val="en-US"/>
        </w:rPr>
        <w:t xml:space="preserve"> Coetzee, &amp; </w:t>
      </w:r>
      <w:r w:rsidR="00652FE9" w:rsidRPr="0038437E">
        <w:rPr>
          <w:lang w:val="en-US"/>
        </w:rPr>
        <w:t xml:space="preserve">J. </w:t>
      </w:r>
      <w:proofErr w:type="spellStart"/>
      <w:r w:rsidRPr="0038437E">
        <w:rPr>
          <w:lang w:val="en-US"/>
        </w:rPr>
        <w:t>Eksteen</w:t>
      </w:r>
      <w:proofErr w:type="gramStart"/>
      <w:r w:rsidRPr="0038437E">
        <w:rPr>
          <w:lang w:val="en-US"/>
        </w:rPr>
        <w:t>,</w:t>
      </w:r>
      <w:r w:rsidR="00652FE9" w:rsidRPr="0038437E">
        <w:rPr>
          <w:lang w:val="en-US"/>
        </w:rPr>
        <w:t>”</w:t>
      </w:r>
      <w:r w:rsidRPr="0038437E">
        <w:rPr>
          <w:lang w:val="en-US"/>
        </w:rPr>
        <w:t>The</w:t>
      </w:r>
      <w:proofErr w:type="spellEnd"/>
      <w:proofErr w:type="gramEnd"/>
      <w:r w:rsidRPr="0038437E">
        <w:rPr>
          <w:lang w:val="en-US"/>
        </w:rPr>
        <w:t xml:space="preserve"> Internet of Things - promise for the future? An introduction. In In IST-Africa Conference Proceedings</w:t>
      </w:r>
      <w:r w:rsidR="00652FE9" w:rsidRPr="0038437E">
        <w:rPr>
          <w:lang w:val="en-US"/>
        </w:rPr>
        <w:t>”</w:t>
      </w:r>
      <w:r w:rsidRPr="0038437E">
        <w:rPr>
          <w:lang w:val="en-US"/>
        </w:rPr>
        <w:t>. IEEE</w:t>
      </w:r>
      <w:r w:rsidR="00CF3F57" w:rsidRPr="0038437E">
        <w:rPr>
          <w:lang w:val="en-US"/>
        </w:rPr>
        <w:t>, 2011.</w:t>
      </w:r>
    </w:p>
    <w:p w14:paraId="30D29097" w14:textId="50A3738D" w:rsidR="005B02DB" w:rsidRDefault="00BA7E3E" w:rsidP="00307809">
      <w:pPr>
        <w:pStyle w:val="Texto"/>
        <w:ind w:firstLine="0"/>
        <w:rPr>
          <w:rStyle w:val="Hipervnculo"/>
        </w:rPr>
      </w:pPr>
      <w:r w:rsidRPr="004629C5">
        <w:rPr>
          <w:lang w:val="en-US"/>
        </w:rPr>
        <w:t>[</w:t>
      </w:r>
      <w:r w:rsidR="00BC30D5" w:rsidRPr="004629C5">
        <w:rPr>
          <w:lang w:val="en-US"/>
        </w:rPr>
        <w:t>40</w:t>
      </w:r>
      <w:r w:rsidRPr="004629C5">
        <w:rPr>
          <w:lang w:val="en-US"/>
        </w:rPr>
        <w:t xml:space="preserve">] </w:t>
      </w:r>
      <w:r w:rsidR="006E4D74" w:rsidRPr="004629C5">
        <w:rPr>
          <w:lang w:val="en-US"/>
        </w:rPr>
        <w:t>S. Peng, S. Pal y L. Huang, Eds.,</w:t>
      </w:r>
      <w:r w:rsidRPr="004629C5">
        <w:rPr>
          <w:lang w:val="en-US"/>
        </w:rPr>
        <w:t xml:space="preserve"> Principles of Internet of Things (IoT) Ecosystem: Insight Paradigm. </w:t>
      </w:r>
      <w:r w:rsidR="006E4D74" w:rsidRPr="006E4D74">
        <w:t>Cham:</w:t>
      </w:r>
      <w:r>
        <w:t xml:space="preserve"> Springer </w:t>
      </w:r>
      <w:r w:rsidR="006E4D74" w:rsidRPr="006E4D74">
        <w:t>Int.</w:t>
      </w:r>
      <w:r>
        <w:t xml:space="preserve"> Publishing</w:t>
      </w:r>
      <w:r w:rsidR="006E4D74" w:rsidRPr="006E4D74">
        <w:t>, 2020. Accedido el 12 de mayo de 2024. [En línea]. Disponible:</w:t>
      </w:r>
      <w:r>
        <w:t xml:space="preserve"> </w:t>
      </w:r>
      <w:hyperlink r:id="rId167">
        <w:r w:rsidRPr="5050A01D">
          <w:rPr>
            <w:rStyle w:val="Hipervnculo"/>
          </w:rPr>
          <w:t>https://doi.org/10.1007/978-3-030-33596-0</w:t>
        </w:r>
      </w:hyperlink>
    </w:p>
    <w:p w14:paraId="5ECD3B85" w14:textId="78F5B60D" w:rsidR="002E12A4" w:rsidRDefault="005F2183" w:rsidP="00307809">
      <w:pPr>
        <w:pStyle w:val="Texto"/>
        <w:ind w:firstLine="0"/>
        <w:rPr>
          <w:rStyle w:val="Hipervnculo"/>
        </w:rPr>
      </w:pPr>
      <w:r>
        <w:t>[</w:t>
      </w:r>
      <w:r w:rsidR="00AB2593">
        <w:t>4</w:t>
      </w:r>
      <w:r w:rsidR="00BC30D5">
        <w:t>1</w:t>
      </w:r>
      <w:r>
        <w:t xml:space="preserve">] </w:t>
      </w:r>
      <w:r w:rsidR="007A7E15">
        <w:t xml:space="preserve">Arduino. </w:t>
      </w:r>
      <w:r w:rsidR="00502860">
        <w:t>“</w:t>
      </w:r>
      <w:r w:rsidR="00003998" w:rsidRPr="00003998">
        <w:t>Arduino® MEGA 2560 Rev3</w:t>
      </w:r>
      <w:r w:rsidR="00BC29F5">
        <w:t xml:space="preserve"> - </w:t>
      </w:r>
      <w:proofErr w:type="spellStart"/>
      <w:r w:rsidR="00BC29F5">
        <w:t>Datasheet</w:t>
      </w:r>
      <w:proofErr w:type="spellEnd"/>
      <w:r w:rsidR="00502860">
        <w:t>”</w:t>
      </w:r>
      <w:r w:rsidR="00602EF1">
        <w:t>.</w:t>
      </w:r>
      <w:r w:rsidR="00946AEA">
        <w:t xml:space="preserve"> Accedido el </w:t>
      </w:r>
      <w:r w:rsidR="00615874">
        <w:t>12 de mayo de 2024</w:t>
      </w:r>
      <w:r w:rsidR="00772C71">
        <w:t>.</w:t>
      </w:r>
      <w:r w:rsidR="00602EF1">
        <w:t xml:space="preserve"> </w:t>
      </w:r>
      <w:r w:rsidR="008C6D25">
        <w:t>[</w:t>
      </w:r>
      <w:r w:rsidR="00602EF1">
        <w:t>En línea</w:t>
      </w:r>
      <w:r w:rsidR="008C6D25">
        <w:t>]</w:t>
      </w:r>
      <w:r w:rsidR="00602EF1">
        <w:t xml:space="preserve">. </w:t>
      </w:r>
      <w:r w:rsidR="00F72251">
        <w:t>Disponible</w:t>
      </w:r>
      <w:r w:rsidR="00602EF1">
        <w:t xml:space="preserve">: </w:t>
      </w:r>
      <w:hyperlink r:id="rId168">
        <w:r w:rsidR="00602EF1" w:rsidRPr="5050A01D">
          <w:rPr>
            <w:rStyle w:val="Hipervnculo"/>
          </w:rPr>
          <w:t>https://docs.arduino.cc/resources/datasheets/A000067-datasheet.pdf</w:t>
        </w:r>
      </w:hyperlink>
    </w:p>
    <w:p w14:paraId="1B28EC90" w14:textId="485CF25F" w:rsidR="004C21F1" w:rsidRDefault="00272DFE" w:rsidP="00307809">
      <w:pPr>
        <w:pStyle w:val="Texto"/>
        <w:ind w:firstLine="0"/>
        <w:rPr>
          <w:rStyle w:val="Hipervnculo"/>
        </w:rPr>
      </w:pPr>
      <w:r>
        <w:t>[</w:t>
      </w:r>
      <w:r w:rsidR="00AB2593">
        <w:t>4</w:t>
      </w:r>
      <w:r w:rsidR="00BC30D5">
        <w:t>2</w:t>
      </w:r>
      <w:r>
        <w:t xml:space="preserve">] </w:t>
      </w:r>
      <w:proofErr w:type="spellStart"/>
      <w:r w:rsidR="00CC2781" w:rsidRPr="00CC2781">
        <w:t>Rantec</w:t>
      </w:r>
      <w:proofErr w:type="spellEnd"/>
      <w:r w:rsidR="00CC2781" w:rsidRPr="00CC2781">
        <w:t xml:space="preserve"> </w:t>
      </w:r>
      <w:proofErr w:type="spellStart"/>
      <w:r w:rsidR="00CC2781" w:rsidRPr="00CC2781">
        <w:t>Electronics</w:t>
      </w:r>
      <w:proofErr w:type="spellEnd"/>
      <w:r w:rsidR="00CC2781" w:rsidRPr="00CC2781">
        <w:t xml:space="preserve">. “Tutorial Modulo Wifi Serial Esp8266 Esp-01 Parte 1 – </w:t>
      </w:r>
      <w:proofErr w:type="spellStart"/>
      <w:r w:rsidR="00CC2781" w:rsidRPr="00CC2781">
        <w:t>Rantec</w:t>
      </w:r>
      <w:proofErr w:type="spellEnd"/>
      <w:r w:rsidR="00CC2781" w:rsidRPr="00CC2781">
        <w:t xml:space="preserve"> </w:t>
      </w:r>
      <w:proofErr w:type="spellStart"/>
      <w:r w:rsidR="00CC2781" w:rsidRPr="00CC2781">
        <w:t>Electronics</w:t>
      </w:r>
      <w:proofErr w:type="spellEnd"/>
      <w:r w:rsidR="00CC2781" w:rsidRPr="00CC2781">
        <w:t xml:space="preserve">”. </w:t>
      </w:r>
      <w:proofErr w:type="spellStart"/>
      <w:r w:rsidR="00CC2781" w:rsidRPr="00CC2781">
        <w:t>Rantec</w:t>
      </w:r>
      <w:proofErr w:type="spellEnd"/>
      <w:r w:rsidR="00CC2781" w:rsidRPr="00CC2781">
        <w:t xml:space="preserve"> </w:t>
      </w:r>
      <w:proofErr w:type="spellStart"/>
      <w:r w:rsidR="00CC2781" w:rsidRPr="00CC2781">
        <w:t>Electronics</w:t>
      </w:r>
      <w:proofErr w:type="spellEnd"/>
      <w:r w:rsidR="00CC2781" w:rsidRPr="00CC2781">
        <w:t xml:space="preserve"> – Manuales y Tutoriales. Accedido el 12 de mayo de 2024. [En línea]. Disponible: </w:t>
      </w:r>
      <w:hyperlink r:id="rId169">
        <w:r w:rsidRPr="5050A01D">
          <w:rPr>
            <w:rStyle w:val="Hipervnculo"/>
          </w:rPr>
          <w:t>https://tutoriales.rantec.mx/__trashed-23/</w:t>
        </w:r>
      </w:hyperlink>
    </w:p>
    <w:p w14:paraId="14A5D432" w14:textId="15519673" w:rsidR="0098253C" w:rsidRDefault="00CC2781" w:rsidP="002E4691">
      <w:pPr>
        <w:pStyle w:val="Texto"/>
        <w:ind w:firstLine="0"/>
      </w:pPr>
      <w:r w:rsidRPr="00CC2781">
        <w:lastRenderedPageBreak/>
        <w:t xml:space="preserve"> </w:t>
      </w:r>
      <w:r w:rsidR="002E4691">
        <w:t>[4</w:t>
      </w:r>
      <w:r w:rsidR="00BC30D5">
        <w:t>3</w:t>
      </w:r>
      <w:r w:rsidR="002E4691">
        <w:t xml:space="preserve">] </w:t>
      </w:r>
      <w:r w:rsidR="0098253C" w:rsidRPr="0098253C">
        <w:t xml:space="preserve">G. </w:t>
      </w:r>
      <w:proofErr w:type="spellStart"/>
      <w:r w:rsidR="0098253C" w:rsidRPr="0098253C">
        <w:t>Maloy</w:t>
      </w:r>
      <w:proofErr w:type="spellEnd"/>
      <w:r w:rsidR="0098253C" w:rsidRPr="0098253C">
        <w:t xml:space="preserve">. “¿Qué es un sensor y qué hace?” Soluciones de Adquisición de Datos (DAQ). Accedido el 12 de mayo de 2024. [En línea]. Disponible: </w:t>
      </w:r>
      <w:hyperlink r:id="rId170">
        <w:r w:rsidR="0098253C" w:rsidRPr="5050A01D">
          <w:rPr>
            <w:rStyle w:val="Hipervnculo"/>
          </w:rPr>
          <w:t>https://dewesoft.com/es/blog/que-es-un-sensor</w:t>
        </w:r>
      </w:hyperlink>
      <w:r w:rsidR="0098253C" w:rsidRPr="5050A01D">
        <w:t xml:space="preserve"> </w:t>
      </w:r>
    </w:p>
    <w:p w14:paraId="716A4E9F" w14:textId="13B1AA93" w:rsidR="00CA0102" w:rsidRDefault="003A106E" w:rsidP="002E4691">
      <w:pPr>
        <w:pStyle w:val="Texto"/>
        <w:ind w:firstLine="0"/>
      </w:pPr>
      <w:r>
        <w:t>[4</w:t>
      </w:r>
      <w:r w:rsidR="00BC30D5">
        <w:t>4</w:t>
      </w:r>
      <w:r>
        <w:t>]</w:t>
      </w:r>
      <w:r w:rsidR="009B42C4">
        <w:t xml:space="preserve"> </w:t>
      </w:r>
      <w:r w:rsidR="00CA0102" w:rsidRPr="00CA0102">
        <w:t xml:space="preserve">METTLER TOLEDO. “Sensores de pH”. </w:t>
      </w:r>
      <w:proofErr w:type="spellStart"/>
      <w:r w:rsidR="00CA0102" w:rsidRPr="0038437E">
        <w:rPr>
          <w:lang w:val="en-US"/>
        </w:rPr>
        <w:t>Professionelle</w:t>
      </w:r>
      <w:proofErr w:type="spellEnd"/>
      <w:r w:rsidR="00CA0102" w:rsidRPr="0038437E">
        <w:rPr>
          <w:lang w:val="en-US"/>
        </w:rPr>
        <w:t xml:space="preserve"> Waagen für </w:t>
      </w:r>
      <w:proofErr w:type="spellStart"/>
      <w:r w:rsidR="00CA0102" w:rsidRPr="0038437E">
        <w:rPr>
          <w:lang w:val="en-US"/>
        </w:rPr>
        <w:t>Gewerbe</w:t>
      </w:r>
      <w:proofErr w:type="spellEnd"/>
      <w:r w:rsidR="00CA0102" w:rsidRPr="0038437E">
        <w:rPr>
          <w:lang w:val="en-US"/>
        </w:rPr>
        <w:t xml:space="preserve"> &amp; </w:t>
      </w:r>
      <w:proofErr w:type="spellStart"/>
      <w:r w:rsidR="00CA0102" w:rsidRPr="0038437E">
        <w:rPr>
          <w:lang w:val="en-US"/>
        </w:rPr>
        <w:t>Industrie</w:t>
      </w:r>
      <w:proofErr w:type="spellEnd"/>
      <w:r w:rsidR="00CA0102" w:rsidRPr="0038437E">
        <w:rPr>
          <w:lang w:val="en-US"/>
        </w:rPr>
        <w:t xml:space="preserve"> | METTLER TOLEDO. </w:t>
      </w:r>
      <w:r w:rsidR="00CA0102" w:rsidRPr="00CA0102">
        <w:t xml:space="preserve">Accedido el 12 de mayo de 2024. [En línea]. Disponible: </w:t>
      </w:r>
      <w:hyperlink r:id="rId171" w:anchor=":~:text=Un%20sensor%20de%20pH,%20también,también%20ofrecen%20una%20medición%20redox" w:history="1">
        <w:r w:rsidR="00CA0102" w:rsidRPr="000F2CCD">
          <w:rPr>
            <w:rStyle w:val="Hipervnculo"/>
          </w:rPr>
          <w:t>https://www.mt.com/mx/es/home/products/solutions/ph-sensors.html#:~:text=Un%20sensor%20de%20pH,%20también,también%20ofrecen%20una%20medición%20redox</w:t>
        </w:r>
      </w:hyperlink>
      <w:r w:rsidR="00CA0102" w:rsidRPr="00CA0102">
        <w:t>.</w:t>
      </w:r>
    </w:p>
    <w:p w14:paraId="4C86703C" w14:textId="475A411A" w:rsidR="00272DFE" w:rsidRDefault="00516F62" w:rsidP="002E4691">
      <w:pPr>
        <w:pStyle w:val="Texto"/>
        <w:ind w:firstLine="0"/>
        <w:rPr>
          <w:rStyle w:val="Hipervnculo"/>
        </w:rPr>
      </w:pPr>
      <w:r>
        <w:t>[</w:t>
      </w:r>
      <w:r w:rsidR="006A3F63">
        <w:t>4</w:t>
      </w:r>
      <w:r w:rsidR="0011746D">
        <w:t>5</w:t>
      </w:r>
      <w:r w:rsidR="006A3F63">
        <w:t xml:space="preserve">] </w:t>
      </w:r>
      <w:r w:rsidR="00442926" w:rsidRPr="00442926">
        <w:t xml:space="preserve">DIPMECATRONICA. “SENSOR DE PH – </w:t>
      </w:r>
      <w:proofErr w:type="spellStart"/>
      <w:r w:rsidR="00442926" w:rsidRPr="00442926">
        <w:t>dipmecatronica</w:t>
      </w:r>
      <w:proofErr w:type="spellEnd"/>
      <w:r w:rsidR="00442926" w:rsidRPr="00442926">
        <w:t xml:space="preserve">”. </w:t>
      </w:r>
      <w:proofErr w:type="spellStart"/>
      <w:r w:rsidR="00442926" w:rsidRPr="00442926">
        <w:t>dipmecatronica</w:t>
      </w:r>
      <w:proofErr w:type="spellEnd"/>
      <w:r w:rsidR="00442926" w:rsidRPr="00442926">
        <w:t xml:space="preserve"> – Venta de componentes electrónicos y cursos. Accedido el 12 de mayo de 2024. [En línea]. Disponible:</w:t>
      </w:r>
      <w:r w:rsidR="006A3F63">
        <w:t xml:space="preserve"> </w:t>
      </w:r>
      <w:hyperlink r:id="rId172">
        <w:r w:rsidR="0023783F" w:rsidRPr="5050A01D">
          <w:rPr>
            <w:rStyle w:val="Hipervnculo"/>
          </w:rPr>
          <w:t>https://dipmecatronica.com/guias/sensor-de-ph</w:t>
        </w:r>
      </w:hyperlink>
    </w:p>
    <w:p w14:paraId="136A513B" w14:textId="3D65C6EF" w:rsidR="002A0402" w:rsidRDefault="00A44EAF" w:rsidP="002E4691">
      <w:pPr>
        <w:pStyle w:val="Texto"/>
        <w:ind w:firstLine="0"/>
        <w:rPr>
          <w:rStyle w:val="Hipervnculo"/>
        </w:rPr>
      </w:pPr>
      <w:r>
        <w:t>[</w:t>
      </w:r>
      <w:r w:rsidR="003B7152">
        <w:t>46</w:t>
      </w:r>
      <w:r w:rsidR="003B7152" w:rsidRPr="003B7152">
        <w:t xml:space="preserve">] </w:t>
      </w:r>
      <w:r w:rsidR="002A0402" w:rsidRPr="002A0402">
        <w:t xml:space="preserve">HANNA. “Tecnología de medida de oxígeno disuelto”. HANNA Instruments - Instrumentos de medida y análisis - Hanna </w:t>
      </w:r>
      <w:proofErr w:type="spellStart"/>
      <w:r w:rsidR="002A0402" w:rsidRPr="002A0402">
        <w:t>instruments</w:t>
      </w:r>
      <w:proofErr w:type="spellEnd"/>
      <w:r w:rsidR="002A0402" w:rsidRPr="002A0402">
        <w:t xml:space="preserve">. Accedido el 12 de mayo de 2024. [En línea]. Disponible: </w:t>
      </w:r>
      <w:hyperlink r:id="rId173">
        <w:r w:rsidR="002A0402" w:rsidRPr="5050A01D">
          <w:rPr>
            <w:rStyle w:val="Hipervnculo"/>
          </w:rPr>
          <w:t>https://www.hannainst.es/blog/1485/tecnologia-de-medida-de-oxigeno-disuelto</w:t>
        </w:r>
      </w:hyperlink>
    </w:p>
    <w:p w14:paraId="7E6A3711" w14:textId="5EF6DDFD" w:rsidR="000C1370" w:rsidRDefault="002A0402" w:rsidP="002E4691">
      <w:pPr>
        <w:pStyle w:val="Texto"/>
        <w:ind w:firstLine="0"/>
        <w:rPr>
          <w:rStyle w:val="Hipervnculo"/>
        </w:rPr>
      </w:pPr>
      <w:r w:rsidRPr="002A0402">
        <w:t xml:space="preserve"> </w:t>
      </w:r>
      <w:r w:rsidR="00A44EAF" w:rsidRPr="004629C5">
        <w:rPr>
          <w:lang w:val="en-US"/>
        </w:rPr>
        <w:t>[4</w:t>
      </w:r>
      <w:r w:rsidR="003B7152" w:rsidRPr="004629C5">
        <w:rPr>
          <w:lang w:val="en-US"/>
        </w:rPr>
        <w:t>7</w:t>
      </w:r>
      <w:r w:rsidR="00A44EAF" w:rsidRPr="004629C5">
        <w:rPr>
          <w:lang w:val="en-US"/>
        </w:rPr>
        <w:t>] Atlas Scientific</w:t>
      </w:r>
      <w:r w:rsidR="00914654" w:rsidRPr="004629C5">
        <w:rPr>
          <w:lang w:val="en-US"/>
        </w:rPr>
        <w:t>. “Surveyor™</w:t>
      </w:r>
      <w:r w:rsidR="00E04324" w:rsidRPr="004629C5">
        <w:rPr>
          <w:lang w:val="en-US"/>
        </w:rPr>
        <w:t xml:space="preserve"> </w:t>
      </w:r>
      <w:r w:rsidR="00CD0AEB" w:rsidRPr="004629C5">
        <w:rPr>
          <w:lang w:val="en-US"/>
        </w:rPr>
        <w:t xml:space="preserve">Analog Dissolved Oxygen </w:t>
      </w:r>
      <w:r w:rsidR="00914654" w:rsidRPr="004629C5">
        <w:rPr>
          <w:lang w:val="en-US"/>
        </w:rPr>
        <w:t xml:space="preserve">Kit | Atlas Scientific”. </w:t>
      </w:r>
      <w:r w:rsidR="00914654" w:rsidRPr="00914654">
        <w:t xml:space="preserve">Atlas </w:t>
      </w:r>
      <w:proofErr w:type="spellStart"/>
      <w:r w:rsidR="00914654" w:rsidRPr="00914654">
        <w:t>Scientific</w:t>
      </w:r>
      <w:proofErr w:type="spellEnd"/>
      <w:r w:rsidR="00914654" w:rsidRPr="00914654">
        <w:t>. Accedido el 12 de mayo de 2024. [En línea]. Disponible</w:t>
      </w:r>
      <w:r w:rsidR="00B12EE9">
        <w:t>:</w:t>
      </w:r>
      <w:r w:rsidR="00865909">
        <w:t xml:space="preserve"> </w:t>
      </w:r>
      <w:hyperlink r:id="rId174">
        <w:r w:rsidR="000C1370" w:rsidRPr="5050A01D">
          <w:rPr>
            <w:rStyle w:val="Hipervnculo"/>
          </w:rPr>
          <w:t>https://atlas-scientific.com/kits/surveyor-analog-do-kit/</w:t>
        </w:r>
      </w:hyperlink>
    </w:p>
    <w:p w14:paraId="7D9ACCBA" w14:textId="1536B541" w:rsidR="000C1370" w:rsidRDefault="000F2BFB" w:rsidP="002E4691">
      <w:pPr>
        <w:pStyle w:val="Texto"/>
        <w:ind w:firstLine="0"/>
      </w:pPr>
      <w:r w:rsidRPr="0038437E">
        <w:rPr>
          <w:lang w:val="en-US"/>
        </w:rPr>
        <w:t xml:space="preserve">[48] DFROBOT Drive the Future. Gravity: Analog TDS Sensor / Meter </w:t>
      </w:r>
      <w:proofErr w:type="gramStart"/>
      <w:r w:rsidRPr="0038437E">
        <w:rPr>
          <w:lang w:val="en-US"/>
        </w:rPr>
        <w:t>For</w:t>
      </w:r>
      <w:proofErr w:type="gramEnd"/>
      <w:r w:rsidRPr="0038437E">
        <w:rPr>
          <w:lang w:val="en-US"/>
        </w:rPr>
        <w:t xml:space="preserve"> Arduino SKU: SEN0244.</w:t>
      </w:r>
      <w:r w:rsidR="008A0EF7" w:rsidRPr="0038437E">
        <w:rPr>
          <w:lang w:val="en-US"/>
        </w:rPr>
        <w:t xml:space="preserve"> </w:t>
      </w:r>
      <w:r w:rsidR="008A0EF7">
        <w:t xml:space="preserve">Accedido el </w:t>
      </w:r>
      <w:r w:rsidR="00AF6393">
        <w:t>12 de mayo de 2024</w:t>
      </w:r>
      <w:r w:rsidRPr="000F2BFB">
        <w:t xml:space="preserve"> </w:t>
      </w:r>
      <w:r w:rsidR="003223D9">
        <w:t>[En línea]</w:t>
      </w:r>
      <w:r w:rsidRPr="000F2BFB">
        <w:t>.</w:t>
      </w:r>
      <w:r w:rsidR="003223D9">
        <w:t xml:space="preserve"> Disponible</w:t>
      </w:r>
      <w:r w:rsidR="00375D9D">
        <w:t>:</w:t>
      </w:r>
      <w:r w:rsidRPr="000F2BFB">
        <w:t xml:space="preserve"> </w:t>
      </w:r>
      <w:hyperlink r:id="rId175" w:history="1">
        <w:r w:rsidR="00375D9D" w:rsidRPr="000F2CCD">
          <w:rPr>
            <w:rStyle w:val="Hipervnculo"/>
          </w:rPr>
          <w:t>https://media.digikey.com/pdf/Data%20Sheets/DFRobot%20PDFs/SEN0244_Web.pdf</w:t>
        </w:r>
      </w:hyperlink>
    </w:p>
    <w:p w14:paraId="6E6EFA72" w14:textId="1590D2A6" w:rsidR="00706A27" w:rsidRDefault="000F2BFB" w:rsidP="002E4691">
      <w:pPr>
        <w:pStyle w:val="Texto"/>
        <w:ind w:firstLine="0"/>
      </w:pPr>
      <w:r w:rsidRPr="0038437E">
        <w:rPr>
          <w:lang w:val="en-US"/>
        </w:rPr>
        <w:t>[49] DFROBOT Drive the Future. Gravity Arduino turbidity sensor.</w:t>
      </w:r>
      <w:r w:rsidR="00E75B74" w:rsidRPr="0038437E">
        <w:rPr>
          <w:lang w:val="en-US"/>
        </w:rPr>
        <w:t xml:space="preserve"> </w:t>
      </w:r>
      <w:r w:rsidR="00E75B74">
        <w:t xml:space="preserve">Accedido el 12 de mayo </w:t>
      </w:r>
      <w:r w:rsidR="007C7E5B">
        <w:t>de 2024</w:t>
      </w:r>
      <w:r w:rsidRPr="000F2BFB">
        <w:t xml:space="preserve"> </w:t>
      </w:r>
      <w:r w:rsidR="007C7E5B">
        <w:t>[En línea]</w:t>
      </w:r>
      <w:r w:rsidR="002B35E8">
        <w:t>. Disponible:</w:t>
      </w:r>
      <w:r w:rsidRPr="000F2BFB">
        <w:t xml:space="preserve"> </w:t>
      </w:r>
      <w:hyperlink r:id="rId176" w:history="1">
        <w:r w:rsidR="00BF1FE0" w:rsidRPr="000F2CCD">
          <w:rPr>
            <w:rStyle w:val="Hipervnculo"/>
          </w:rPr>
          <w:t>https://wiki.dfrobot.com/Turbidity_sensor_SKU__SEN0189</w:t>
        </w:r>
      </w:hyperlink>
    </w:p>
    <w:p w14:paraId="5E92EA1D" w14:textId="529F2644" w:rsidR="00F343BD" w:rsidRDefault="00AB7425" w:rsidP="00AB7425">
      <w:pPr>
        <w:pStyle w:val="Texto"/>
        <w:ind w:firstLine="0"/>
        <w:rPr>
          <w:rStyle w:val="Hipervnculo"/>
        </w:rPr>
      </w:pPr>
      <w:r w:rsidRPr="00AB7425">
        <w:t xml:space="preserve">[50] </w:t>
      </w:r>
      <w:proofErr w:type="spellStart"/>
      <w:r w:rsidR="00F343BD" w:rsidRPr="00F343BD">
        <w:t>Rechner</w:t>
      </w:r>
      <w:proofErr w:type="spellEnd"/>
      <w:r w:rsidR="00F343BD" w:rsidRPr="00F343BD">
        <w:t xml:space="preserve"> </w:t>
      </w:r>
      <w:proofErr w:type="spellStart"/>
      <w:r w:rsidR="00F343BD" w:rsidRPr="00F343BD">
        <w:t>Sensors</w:t>
      </w:r>
      <w:proofErr w:type="spellEnd"/>
      <w:r w:rsidR="00F343BD" w:rsidRPr="00F343BD">
        <w:t xml:space="preserve">. “El sensor de temperatura - </w:t>
      </w:r>
      <w:proofErr w:type="spellStart"/>
      <w:r w:rsidR="00F343BD" w:rsidRPr="00F343BD">
        <w:t>Rechner</w:t>
      </w:r>
      <w:proofErr w:type="spellEnd"/>
      <w:r w:rsidR="00F343BD" w:rsidRPr="00F343BD">
        <w:t xml:space="preserve"> </w:t>
      </w:r>
      <w:proofErr w:type="spellStart"/>
      <w:r w:rsidR="00F343BD" w:rsidRPr="00F343BD">
        <w:t>Sensors</w:t>
      </w:r>
      <w:proofErr w:type="spellEnd"/>
      <w:r w:rsidR="00F343BD" w:rsidRPr="00F343BD">
        <w:t xml:space="preserve">”. </w:t>
      </w:r>
      <w:proofErr w:type="spellStart"/>
      <w:r w:rsidR="00F343BD" w:rsidRPr="00F343BD">
        <w:t>Rechner</w:t>
      </w:r>
      <w:proofErr w:type="spellEnd"/>
      <w:r w:rsidR="00F343BD" w:rsidRPr="00F343BD">
        <w:t xml:space="preserve"> </w:t>
      </w:r>
      <w:proofErr w:type="spellStart"/>
      <w:r w:rsidR="00F343BD" w:rsidRPr="00F343BD">
        <w:t>Sensors</w:t>
      </w:r>
      <w:proofErr w:type="spellEnd"/>
      <w:r w:rsidR="00F343BD" w:rsidRPr="00F343BD">
        <w:t xml:space="preserve">. Accedido el 12 de mayo de 2024. [En línea]. Disponible: </w:t>
      </w:r>
      <w:hyperlink r:id="rId177">
        <w:r w:rsidR="00F343BD" w:rsidRPr="5050A01D">
          <w:rPr>
            <w:rStyle w:val="Hipervnculo"/>
          </w:rPr>
          <w:t>https://www.rechner-sensors.com/es/documentacion/knowledge/el-sensor-de-temperatura</w:t>
        </w:r>
      </w:hyperlink>
    </w:p>
    <w:p w14:paraId="11D4EC53" w14:textId="74BE9B3D" w:rsidR="007E0C10" w:rsidRDefault="00F343BD" w:rsidP="00AB7425">
      <w:pPr>
        <w:pStyle w:val="Texto"/>
        <w:ind w:firstLine="0"/>
        <w:rPr>
          <w:rStyle w:val="Hipervnculo"/>
        </w:rPr>
      </w:pPr>
      <w:r w:rsidRPr="00F343BD">
        <w:t xml:space="preserve"> </w:t>
      </w:r>
      <w:r w:rsidR="00DB2592">
        <w:t>[</w:t>
      </w:r>
      <w:r w:rsidR="00AB7425">
        <w:t>51</w:t>
      </w:r>
      <w:r w:rsidR="00DB2592">
        <w:t xml:space="preserve">] </w:t>
      </w:r>
      <w:proofErr w:type="spellStart"/>
      <w:r w:rsidR="00DB2592">
        <w:t>S</w:t>
      </w:r>
      <w:r w:rsidR="005C7DBA">
        <w:t>tarware</w:t>
      </w:r>
      <w:proofErr w:type="spellEnd"/>
      <w:r w:rsidR="005C7DBA">
        <w:t xml:space="preserve">. </w:t>
      </w:r>
      <w:r w:rsidR="00524A18" w:rsidRPr="00524A18">
        <w:t>“</w:t>
      </w:r>
      <w:r w:rsidR="00855E3C" w:rsidRPr="00855E3C">
        <w:t>MODULO SENSOR TEMPERATURA KIT ARDUINO COMPATIBLE MODULO DS18B20 CON SONDA SUMERGIBLE</w:t>
      </w:r>
      <w:r w:rsidR="00524A18" w:rsidRPr="00524A18">
        <w:t xml:space="preserve">”. </w:t>
      </w:r>
      <w:proofErr w:type="spellStart"/>
      <w:r w:rsidR="00524A18" w:rsidRPr="00524A18">
        <w:t>Starware</w:t>
      </w:r>
      <w:proofErr w:type="spellEnd"/>
      <w:r w:rsidR="00524A18" w:rsidRPr="00524A18">
        <w:t>. Accedido el 12 de mayo de 2024. [En línea]. Disponible:</w:t>
      </w:r>
      <w:r w:rsidR="00855E3C">
        <w:t xml:space="preserve"> </w:t>
      </w:r>
      <w:hyperlink r:id="rId178">
        <w:r w:rsidR="00EB52EB" w:rsidRPr="5050A01D">
          <w:rPr>
            <w:rStyle w:val="Hipervnculo"/>
          </w:rPr>
          <w:t>https://tienda.starware.com.ar/producto/modulo-sensor-temperatura-kit-arduino-compatible-modulo-ds18b20-con-sonda-sumergible/</w:t>
        </w:r>
      </w:hyperlink>
    </w:p>
    <w:p w14:paraId="3E8D09A2" w14:textId="5A03B081" w:rsidR="0035647F" w:rsidRDefault="0035647F" w:rsidP="00AB7425">
      <w:pPr>
        <w:pStyle w:val="Texto"/>
        <w:ind w:firstLine="0"/>
      </w:pPr>
      <w:r w:rsidRPr="0035647F">
        <w:lastRenderedPageBreak/>
        <w:t xml:space="preserve">[52] </w:t>
      </w:r>
      <w:r w:rsidR="00C53052" w:rsidRPr="00C53052">
        <w:t xml:space="preserve">M. Albornoz. “Diseño de interfaz gráfica de usuario”. SEDICI - Repositorio de la Universidad Nacional de La Plata. Accedido el 12 de mayo de 2024. [En línea]. Disponible: </w:t>
      </w:r>
      <w:hyperlink r:id="rId179" w:history="1">
        <w:r w:rsidR="00C53052" w:rsidRPr="000F2CCD">
          <w:rPr>
            <w:rStyle w:val="Hipervnculo"/>
          </w:rPr>
          <w:t>https://sedici.unlp.edu.ar/handle/10915/41578</w:t>
        </w:r>
      </w:hyperlink>
    </w:p>
    <w:p w14:paraId="6D191CF8" w14:textId="36A41E30" w:rsidR="004E1B22" w:rsidRDefault="004E1B22" w:rsidP="00AB7425">
      <w:pPr>
        <w:pStyle w:val="Texto"/>
        <w:ind w:firstLine="0"/>
      </w:pPr>
      <w:r>
        <w:t xml:space="preserve">[53] </w:t>
      </w:r>
      <w:r w:rsidRPr="004E1B22">
        <w:t xml:space="preserve">Equipo editorial de IONOS. “Introducción al sistema gestor de base de datos (SGBD)”. IONOS Digital Guide. Accedido el 12 de mayo de 2024. [En línea]. Disponible: </w:t>
      </w:r>
      <w:hyperlink r:id="rId180" w:history="1">
        <w:r w:rsidRPr="005D09BC">
          <w:rPr>
            <w:rStyle w:val="Hipervnculo"/>
          </w:rPr>
          <w:t>https://www.ionos.mx/digitalguide/hosting/cuestiones-tecnicas/sistema-gestor-de-base-de-datos-sgbd/</w:t>
        </w:r>
      </w:hyperlink>
    </w:p>
    <w:p w14:paraId="624BD326" w14:textId="0B6242D9" w:rsidR="00415B72" w:rsidRPr="00A64974" w:rsidRDefault="00570B73" w:rsidP="00AB7425">
      <w:pPr>
        <w:pStyle w:val="Texto"/>
        <w:ind w:firstLine="0"/>
        <w:rPr>
          <w:color w:val="0563C1" w:themeColor="hyperlink"/>
          <w:u w:val="single"/>
        </w:rPr>
      </w:pPr>
      <w:r>
        <w:t>[5</w:t>
      </w:r>
      <w:r w:rsidR="004E1B22">
        <w:t>4</w:t>
      </w:r>
      <w:r>
        <w:t>]</w:t>
      </w:r>
      <w:r w:rsidR="00DA4F94">
        <w:t xml:space="preserve"> </w:t>
      </w:r>
      <w:r w:rsidR="00415B72" w:rsidRPr="00415B72">
        <w:t xml:space="preserve">“Protocolos de Comunicación.” Tesis de Licenciatura. Ing. </w:t>
      </w:r>
      <w:proofErr w:type="spellStart"/>
      <w:r w:rsidR="00415B72" w:rsidRPr="00415B72">
        <w:t>Mec</w:t>
      </w:r>
      <w:proofErr w:type="spellEnd"/>
      <w:r w:rsidR="00415B72" w:rsidRPr="00415B72">
        <w:t xml:space="preserve">. </w:t>
      </w:r>
      <w:proofErr w:type="spellStart"/>
      <w:r w:rsidR="00415B72" w:rsidRPr="00415B72">
        <w:t>Eléc</w:t>
      </w:r>
      <w:proofErr w:type="spellEnd"/>
      <w:r w:rsidR="00415B72" w:rsidRPr="00415B72">
        <w:t xml:space="preserve">. – </w:t>
      </w:r>
      <w:proofErr w:type="spellStart"/>
      <w:r w:rsidR="00415B72" w:rsidRPr="00415B72">
        <w:t>Eléct</w:t>
      </w:r>
      <w:proofErr w:type="spellEnd"/>
      <w:r w:rsidR="00415B72" w:rsidRPr="00415B72">
        <w:t xml:space="preserve">. y Electrón. – </w:t>
      </w:r>
      <w:proofErr w:type="spellStart"/>
      <w:r w:rsidR="00415B72" w:rsidRPr="00415B72">
        <w:t>Mód</w:t>
      </w:r>
      <w:proofErr w:type="spellEnd"/>
      <w:r w:rsidR="00415B72" w:rsidRPr="00415B72">
        <w:t xml:space="preserve">. Com. Accedido el 12 de mayo de 2024. [En línea]. Disponible: </w:t>
      </w:r>
      <w:hyperlink r:id="rId181">
        <w:r w:rsidR="00415B72" w:rsidRPr="5050A01D">
          <w:rPr>
            <w:rStyle w:val="Hipervnculo"/>
          </w:rPr>
          <w:t>http://www.ptolomeo.unam.mx:8080/xmlui/bitstream/handle/132.248.52.100/734/A6.pdf?sequence=6</w:t>
        </w:r>
      </w:hyperlink>
    </w:p>
    <w:p w14:paraId="6A419004" w14:textId="5F2A1AD8" w:rsidR="00A64974" w:rsidRDefault="00A64974" w:rsidP="00AB7425">
      <w:pPr>
        <w:pStyle w:val="Texto"/>
        <w:ind w:firstLine="0"/>
      </w:pPr>
      <w:r w:rsidRPr="00ED3800">
        <w:rPr>
          <w:lang w:val="en-US"/>
        </w:rPr>
        <w:t>[55]</w:t>
      </w:r>
      <w:r w:rsidR="006B471A" w:rsidRPr="00ED3800">
        <w:rPr>
          <w:lang w:val="en-US"/>
        </w:rPr>
        <w:t xml:space="preserve"> “Aix 7.2”. IBM in Deutschland, Österreich und der Schweiz. </w:t>
      </w:r>
      <w:r w:rsidR="006B471A" w:rsidRPr="006B471A">
        <w:t xml:space="preserve">Accedido el 13 de mayo de 2024. [En línea]. Disponible: </w:t>
      </w:r>
      <w:hyperlink r:id="rId182" w:history="1">
        <w:r w:rsidR="006B471A" w:rsidRPr="00ED2F29">
          <w:rPr>
            <w:rStyle w:val="Hipervnculo"/>
          </w:rPr>
          <w:t>https://www.ibm.com/docs/es/aix/7.2?topic=protocol-tcpip-protocols</w:t>
        </w:r>
      </w:hyperlink>
    </w:p>
    <w:p w14:paraId="6586C451" w14:textId="0065B74C" w:rsidR="00A64974" w:rsidRDefault="00A64974" w:rsidP="00AB7425">
      <w:pPr>
        <w:pStyle w:val="Texto"/>
        <w:ind w:firstLine="0"/>
        <w:rPr>
          <w:rStyle w:val="Hipervnculo"/>
        </w:rPr>
      </w:pPr>
      <w:r>
        <w:t>[56]</w:t>
      </w:r>
      <w:r w:rsidR="00317DCB" w:rsidRPr="00317DCB">
        <w:t xml:space="preserve"> Equipo editorial, </w:t>
      </w:r>
      <w:proofErr w:type="spellStart"/>
      <w:r w:rsidR="00317DCB" w:rsidRPr="00317DCB">
        <w:t>EtecÃ</w:t>
      </w:r>
      <w:proofErr w:type="spellEnd"/>
      <w:r w:rsidR="00317DCB" w:rsidRPr="00317DCB">
        <w:t xml:space="preserve">©. “HTTP - Concepto, para </w:t>
      </w:r>
      <w:proofErr w:type="spellStart"/>
      <w:r w:rsidR="00317DCB" w:rsidRPr="00317DCB">
        <w:t>quÃ</w:t>
      </w:r>
      <w:proofErr w:type="spellEnd"/>
      <w:r w:rsidR="00317DCB" w:rsidRPr="00317DCB">
        <w:t xml:space="preserve">© sirve y cÃ³mo funciona”. Concepto. Accedido el 13 de mayo de 2024. [En línea]. Disponible: </w:t>
      </w:r>
      <w:hyperlink r:id="rId183">
        <w:r w:rsidR="00317DCB" w:rsidRPr="5050A01D">
          <w:rPr>
            <w:rStyle w:val="Hipervnculo"/>
          </w:rPr>
          <w:t>https://concepto.de/http/</w:t>
        </w:r>
      </w:hyperlink>
    </w:p>
    <w:p w14:paraId="35DF81EE" w14:textId="0E5889A7" w:rsidR="00A64974" w:rsidRDefault="00A64974" w:rsidP="00AB7425">
      <w:pPr>
        <w:pStyle w:val="Texto"/>
        <w:ind w:firstLine="0"/>
      </w:pPr>
      <w:r>
        <w:t>[57]</w:t>
      </w:r>
      <w:r w:rsidR="00B57475">
        <w:t xml:space="preserve"> </w:t>
      </w:r>
      <w:proofErr w:type="spellStart"/>
      <w:r w:rsidR="00B57475" w:rsidRPr="00B57475">
        <w:t>Cloudflare</w:t>
      </w:r>
      <w:proofErr w:type="spellEnd"/>
      <w:r w:rsidR="00B57475" w:rsidRPr="00B57475">
        <w:t xml:space="preserve">. “¿Qué es HTTP?” </w:t>
      </w:r>
      <w:proofErr w:type="spellStart"/>
      <w:r w:rsidR="00B57475" w:rsidRPr="00B57475">
        <w:t>Cloudflare</w:t>
      </w:r>
      <w:proofErr w:type="spellEnd"/>
      <w:r w:rsidR="00B57475" w:rsidRPr="00B57475">
        <w:t>. Accedido el 12 de mayo de 2024. [En línea]. Disponible: https://www.cloudflare.com/es-es/learning/ddos/glossary/hypertext-transfer-protocol-http/</w:t>
      </w:r>
    </w:p>
    <w:p w14:paraId="1EE74F92" w14:textId="3415FB49" w:rsidR="00A64974" w:rsidRDefault="00A64974" w:rsidP="00AB7425">
      <w:pPr>
        <w:pStyle w:val="Texto"/>
        <w:ind w:firstLine="0"/>
        <w:rPr>
          <w:rStyle w:val="Hipervnculo"/>
        </w:rPr>
      </w:pPr>
      <w:r>
        <w:t>[58]</w:t>
      </w:r>
      <w:r w:rsidR="00F30CC7">
        <w:t xml:space="preserve"> </w:t>
      </w:r>
      <w:r w:rsidR="00F30CC7" w:rsidRPr="00F30CC7">
        <w:t>Equipo editorial de IONOS. “</w:t>
      </w:r>
      <w:proofErr w:type="gramStart"/>
      <w:r w:rsidR="00F30CC7" w:rsidRPr="00F30CC7">
        <w:t>¿Cuáles son las distintas normas WLAN 802.</w:t>
      </w:r>
      <w:proofErr w:type="gramEnd"/>
      <w:r w:rsidR="00F30CC7" w:rsidRPr="00F30CC7">
        <w:t xml:space="preserve">11?” IONOS Digital Guide. Accedido el 13 de mayo de 2024. [En línea]. Disponible: </w:t>
      </w:r>
      <w:hyperlink r:id="rId184">
        <w:r w:rsidR="00F30CC7" w:rsidRPr="5050A01D">
          <w:rPr>
            <w:rStyle w:val="Hipervnculo"/>
          </w:rPr>
          <w:t>https://www.ionos.es/digitalguide/servidores/know-how/ieee-80211/</w:t>
        </w:r>
      </w:hyperlink>
    </w:p>
    <w:p w14:paraId="4DD0C942" w14:textId="73018606" w:rsidR="007C41C6" w:rsidRDefault="00A36E75" w:rsidP="00AB7425">
      <w:pPr>
        <w:pStyle w:val="Texto"/>
        <w:ind w:firstLine="0"/>
      </w:pPr>
      <w:r>
        <w:t>[</w:t>
      </w:r>
      <w:r w:rsidR="007C41C6">
        <w:t xml:space="preserve">59] </w:t>
      </w:r>
      <w:r w:rsidR="007C41C6" w:rsidRPr="007C41C6">
        <w:t xml:space="preserve">L. Llamas. “Cómo funciona el puerto serie y la UART - rincón ingenieril”. Rincón Ingenieril. Accedido el 13 de mayo de 2024. [En línea]. Disponible: </w:t>
      </w:r>
      <w:hyperlink r:id="rId185" w:history="1">
        <w:r w:rsidR="00765C36" w:rsidRPr="00B0597C">
          <w:rPr>
            <w:rStyle w:val="Hipervnculo"/>
          </w:rPr>
          <w:t>https://www.rinconingenieril.es/funciona-puerto-serie-la-uart/</w:t>
        </w:r>
      </w:hyperlink>
    </w:p>
    <w:p w14:paraId="48F0240D" w14:textId="52356723" w:rsidR="003F51C0" w:rsidRDefault="003F51C0" w:rsidP="00AB7425">
      <w:pPr>
        <w:pStyle w:val="Texto"/>
        <w:ind w:firstLine="0"/>
      </w:pPr>
      <w:r>
        <w:t>[60]</w:t>
      </w:r>
      <w:r w:rsidR="006A2E3C">
        <w:t xml:space="preserve"> </w:t>
      </w:r>
      <w:r w:rsidR="006A2E3C" w:rsidRPr="006A2E3C">
        <w:t xml:space="preserve">“I2C - Puerto, Introducción, trama y protocolo - </w:t>
      </w:r>
      <w:proofErr w:type="spellStart"/>
      <w:r w:rsidR="006A2E3C" w:rsidRPr="006A2E3C">
        <w:t>HeTPro</w:t>
      </w:r>
      <w:proofErr w:type="spellEnd"/>
      <w:r w:rsidR="006A2E3C" w:rsidRPr="006A2E3C">
        <w:t xml:space="preserve">-Tutoriales”. </w:t>
      </w:r>
      <w:proofErr w:type="spellStart"/>
      <w:r w:rsidR="006A2E3C" w:rsidRPr="006A2E3C">
        <w:t>HeTPro</w:t>
      </w:r>
      <w:proofErr w:type="spellEnd"/>
      <w:r w:rsidR="006A2E3C" w:rsidRPr="006A2E3C">
        <w:t>-Tutoriales. Accedido el 16 de mayo de 2024. [En línea]. Disponible: https://hetpro-store.com/TUTORIALES/i2c/</w:t>
      </w:r>
    </w:p>
    <w:p w14:paraId="46B9C04D" w14:textId="27928FB9" w:rsidR="00DA4F94" w:rsidRDefault="00A36E75" w:rsidP="00AB7425">
      <w:pPr>
        <w:pStyle w:val="Texto"/>
        <w:ind w:firstLine="0"/>
        <w:rPr>
          <w:rStyle w:val="Hipervnculo"/>
        </w:rPr>
      </w:pPr>
      <w:r>
        <w:t>[</w:t>
      </w:r>
      <w:r w:rsidR="007C41C6">
        <w:t>6</w:t>
      </w:r>
      <w:r w:rsidR="006A2E3C">
        <w:t>1</w:t>
      </w:r>
      <w:r>
        <w:t>]</w:t>
      </w:r>
      <w:r w:rsidR="005E08C4" w:rsidRPr="005E08C4">
        <w:t xml:space="preserve"> Microsoft Azure. “Azure </w:t>
      </w:r>
      <w:proofErr w:type="spellStart"/>
      <w:r w:rsidR="005E08C4" w:rsidRPr="005E08C4">
        <w:t>IoT</w:t>
      </w:r>
      <w:proofErr w:type="spellEnd"/>
      <w:r w:rsidR="005E08C4" w:rsidRPr="005E08C4">
        <w:t xml:space="preserve">: Plataforma del internet de las cosas | Microsoft Azure”. Azure Microsoft. Accedido el 4 de mayo de 2024. [En línea]. Disponible: </w:t>
      </w:r>
      <w:hyperlink r:id="rId186">
        <w:r w:rsidR="005E08C4" w:rsidRPr="5050A01D">
          <w:rPr>
            <w:rStyle w:val="Hipervnculo"/>
          </w:rPr>
          <w:t>https://azure.microsoft.com/es-es/solutions/iot</w:t>
        </w:r>
      </w:hyperlink>
    </w:p>
    <w:p w14:paraId="3AD7B8DC" w14:textId="6495F951" w:rsidR="00EB52EB" w:rsidRPr="007942D3" w:rsidRDefault="00A36E75" w:rsidP="00DA668F">
      <w:pPr>
        <w:pStyle w:val="Texto"/>
        <w:ind w:firstLine="0"/>
        <w:rPr>
          <w:rStyle w:val="Hipervnculo"/>
        </w:rPr>
      </w:pPr>
      <w:r>
        <w:t>[</w:t>
      </w:r>
      <w:r w:rsidR="007C41C6">
        <w:t>6</w:t>
      </w:r>
      <w:r w:rsidR="006A2E3C">
        <w:t>2</w:t>
      </w:r>
      <w:r>
        <w:t>]</w:t>
      </w:r>
      <w:r w:rsidR="00DA668F" w:rsidRPr="00DA668F">
        <w:t xml:space="preserve"> Amazon Web </w:t>
      </w:r>
      <w:proofErr w:type="spellStart"/>
      <w:r w:rsidR="00DA668F" w:rsidRPr="00DA668F">
        <w:t>Services</w:t>
      </w:r>
      <w:proofErr w:type="spellEnd"/>
      <w:r w:rsidR="00DA668F" w:rsidRPr="00DA668F">
        <w:t xml:space="preserve">, Inc. “Internet de las cosas | Plataforma como servicio | AWS </w:t>
      </w:r>
      <w:proofErr w:type="spellStart"/>
      <w:r w:rsidR="00DA668F" w:rsidRPr="00DA668F">
        <w:t>IoT</w:t>
      </w:r>
      <w:proofErr w:type="spellEnd"/>
      <w:r w:rsidR="00DA668F" w:rsidRPr="00DA668F">
        <w:t xml:space="preserve">”. Amazon Web </w:t>
      </w:r>
      <w:proofErr w:type="spellStart"/>
      <w:r w:rsidR="00DA668F" w:rsidRPr="00DA668F">
        <w:t>Services</w:t>
      </w:r>
      <w:proofErr w:type="spellEnd"/>
      <w:r w:rsidR="00DA668F" w:rsidRPr="00DA668F">
        <w:t xml:space="preserve">, Inc. Accedido el 12 de mayo de 2024. [En línea]. </w:t>
      </w:r>
      <w:r w:rsidR="00DA668F" w:rsidRPr="6AF66311">
        <w:t xml:space="preserve">Disponible: </w:t>
      </w:r>
      <w:hyperlink r:id="rId187">
        <w:r w:rsidR="00DA668F" w:rsidRPr="6AF66311">
          <w:rPr>
            <w:rStyle w:val="Hipervnculo"/>
          </w:rPr>
          <w:t>https://aws.amazon.com/es/iot/</w:t>
        </w:r>
      </w:hyperlink>
    </w:p>
    <w:p w14:paraId="4C71192A" w14:textId="2663D0A0" w:rsidR="00BA0BB8" w:rsidRPr="00BA0BB8" w:rsidRDefault="008E4CB9" w:rsidP="00BA0BB8">
      <w:pPr>
        <w:pStyle w:val="Texto"/>
        <w:ind w:firstLine="0"/>
        <w:jc w:val="left"/>
        <w:rPr>
          <w:rStyle w:val="Hipervnculo"/>
          <w:color w:val="auto"/>
          <w:u w:val="none"/>
          <w:lang w:val="en-US"/>
        </w:rPr>
      </w:pPr>
      <w:r>
        <w:rPr>
          <w:color w:val="000000"/>
        </w:rPr>
        <w:lastRenderedPageBreak/>
        <w:t>[63]</w:t>
      </w:r>
      <w:r w:rsidR="00BA0BB8" w:rsidRPr="008E4CB9">
        <w:rPr>
          <w:color w:val="000000"/>
        </w:rPr>
        <w:t xml:space="preserve">Qué es la arquitectura sin </w:t>
      </w:r>
      <w:proofErr w:type="gramStart"/>
      <w:r w:rsidR="00BA0BB8" w:rsidRPr="008E4CB9">
        <w:rPr>
          <w:color w:val="000000"/>
        </w:rPr>
        <w:t>servidor</w:t>
      </w:r>
      <w:r w:rsidR="00BA0BB8">
        <w:rPr>
          <w:i/>
          <w:iCs/>
          <w:color w:val="000000"/>
        </w:rPr>
        <w:t xml:space="preserve">  |</w:t>
      </w:r>
      <w:proofErr w:type="gramEnd"/>
      <w:r w:rsidR="00BA0BB8">
        <w:rPr>
          <w:i/>
          <w:iCs/>
          <w:color w:val="000000"/>
        </w:rPr>
        <w:t>  Google Cloud</w:t>
      </w:r>
      <w:r w:rsidR="00BA0BB8">
        <w:rPr>
          <w:color w:val="000000"/>
        </w:rPr>
        <w:t xml:space="preserve">. </w:t>
      </w:r>
      <w:r w:rsidR="00BA0BB8" w:rsidRPr="00BA0BB8">
        <w:rPr>
          <w:color w:val="000000"/>
          <w:lang w:val="en-US"/>
        </w:rPr>
        <w:t>(</w:t>
      </w:r>
      <w:proofErr w:type="spellStart"/>
      <w:r w:rsidR="00BA0BB8" w:rsidRPr="00BA0BB8">
        <w:rPr>
          <w:color w:val="000000"/>
          <w:lang w:val="en-US"/>
        </w:rPr>
        <w:t>s.f.</w:t>
      </w:r>
      <w:proofErr w:type="spellEnd"/>
      <w:r w:rsidR="00BA0BB8" w:rsidRPr="00BA0BB8">
        <w:rPr>
          <w:color w:val="000000"/>
          <w:lang w:val="en-US"/>
        </w:rPr>
        <w:t>). Google Cloud.</w:t>
      </w:r>
      <w:r w:rsidR="00BA0BB8" w:rsidRPr="00BA0BB8">
        <w:rPr>
          <w:rStyle w:val="apple-converted-space"/>
          <w:color w:val="000000"/>
          <w:lang w:val="en-US"/>
        </w:rPr>
        <w:t> </w:t>
      </w:r>
      <w:hyperlink r:id="rId188" w:tgtFrame="_blank" w:history="1">
        <w:r w:rsidR="00BA0BB8" w:rsidRPr="00BA0BB8">
          <w:rPr>
            <w:rStyle w:val="Hipervnculo"/>
            <w:color w:val="000000"/>
            <w:lang w:val="en-US"/>
          </w:rPr>
          <w:t>https://cloud.google.com/discover/what-is-serverless-architecture?hl=es</w:t>
        </w:r>
      </w:hyperlink>
    </w:p>
    <w:p w14:paraId="7A1DD9B2" w14:textId="7004583E" w:rsidR="00E7670F" w:rsidRDefault="00E7670F" w:rsidP="00DA668F">
      <w:pPr>
        <w:pStyle w:val="Texto"/>
        <w:ind w:firstLine="0"/>
        <w:rPr>
          <w:rStyle w:val="Hipervnculo"/>
          <w:color w:val="000000"/>
        </w:rPr>
      </w:pPr>
      <w:r w:rsidRPr="0038437E">
        <w:rPr>
          <w:lang w:val="en-US"/>
        </w:rPr>
        <w:t>[</w:t>
      </w:r>
      <w:r w:rsidR="007C41C6">
        <w:rPr>
          <w:lang w:val="en-US"/>
        </w:rPr>
        <w:t>6</w:t>
      </w:r>
      <w:r w:rsidR="008E4CB9">
        <w:rPr>
          <w:lang w:val="en-US"/>
        </w:rPr>
        <w:t>4</w:t>
      </w:r>
      <w:r w:rsidRPr="0038437E">
        <w:rPr>
          <w:lang w:val="en-US"/>
        </w:rPr>
        <w:t>]</w:t>
      </w:r>
      <w:r w:rsidR="00DC29F6">
        <w:rPr>
          <w:lang w:val="en-US"/>
        </w:rPr>
        <w:t xml:space="preserve"> </w:t>
      </w:r>
      <w:r w:rsidR="00DC29F6" w:rsidRPr="00DC29F6">
        <w:rPr>
          <w:color w:val="000000"/>
          <w:lang w:val="en-US"/>
        </w:rPr>
        <w:t xml:space="preserve">“Docs | Next.js”. Next.js by </w:t>
      </w:r>
      <w:proofErr w:type="spellStart"/>
      <w:r w:rsidR="00DC29F6" w:rsidRPr="00DC29F6">
        <w:rPr>
          <w:color w:val="000000"/>
          <w:lang w:val="en-US"/>
        </w:rPr>
        <w:t>Vercel</w:t>
      </w:r>
      <w:proofErr w:type="spellEnd"/>
      <w:r w:rsidR="00DC29F6" w:rsidRPr="00DC29F6">
        <w:rPr>
          <w:color w:val="000000"/>
          <w:lang w:val="en-US"/>
        </w:rPr>
        <w:t xml:space="preserve"> - The React Framework. </w:t>
      </w:r>
      <w:r w:rsidR="00DC29F6">
        <w:rPr>
          <w:color w:val="000000"/>
        </w:rPr>
        <w:t>Accedido el 13 de mayo de 2024. [En línea]. Disponible:</w:t>
      </w:r>
      <w:r w:rsidR="00DC29F6">
        <w:rPr>
          <w:rStyle w:val="apple-converted-space"/>
          <w:color w:val="000000"/>
        </w:rPr>
        <w:t> </w:t>
      </w:r>
      <w:hyperlink r:id="rId189" w:tgtFrame="_blank" w:history="1">
        <w:r w:rsidR="00DC29F6">
          <w:rPr>
            <w:rStyle w:val="Hipervnculo"/>
            <w:color w:val="000000"/>
          </w:rPr>
          <w:t>https://nextjs.org/docs</w:t>
        </w:r>
      </w:hyperlink>
    </w:p>
    <w:p w14:paraId="1907FD89" w14:textId="6C7CD2A0" w:rsidR="002D7844" w:rsidRDefault="00FD75E9" w:rsidP="00DA668F">
      <w:pPr>
        <w:pStyle w:val="Texto"/>
        <w:ind w:firstLine="0"/>
      </w:pPr>
      <w:r>
        <w:t>[65]</w:t>
      </w:r>
      <w:r w:rsidRPr="00FD75E9">
        <w:t xml:space="preserve"> “Los distintos tipos de pruebas en software | </w:t>
      </w:r>
      <w:proofErr w:type="spellStart"/>
      <w:r w:rsidRPr="00FD75E9">
        <w:t>Atlassian</w:t>
      </w:r>
      <w:proofErr w:type="spellEnd"/>
      <w:r w:rsidRPr="00FD75E9">
        <w:t xml:space="preserve">”. </w:t>
      </w:r>
      <w:proofErr w:type="spellStart"/>
      <w:r w:rsidRPr="00FD75E9">
        <w:t>Atlassian</w:t>
      </w:r>
      <w:proofErr w:type="spellEnd"/>
      <w:r w:rsidRPr="00FD75E9">
        <w:t xml:space="preserve">. Accedido el 17 de mayo de 2024. [En línea]. Disponible: </w:t>
      </w:r>
      <w:hyperlink r:id="rId190" w:history="1">
        <w:r w:rsidRPr="00FD75E9">
          <w:t>https://www.atlassian.com/es/continuous-delivery/software-testing/types-of-software-testing</w:t>
        </w:r>
      </w:hyperlink>
    </w:p>
    <w:p w14:paraId="15F337FA" w14:textId="778C9DD0" w:rsidR="00FD75E9" w:rsidRDefault="00FD75E9" w:rsidP="00DA668F">
      <w:pPr>
        <w:pStyle w:val="Texto"/>
        <w:ind w:firstLine="0"/>
      </w:pPr>
      <w:r w:rsidRPr="00611D9E">
        <w:rPr>
          <w:lang w:val="en-US"/>
        </w:rPr>
        <w:t>[66]</w:t>
      </w:r>
      <w:r w:rsidR="00611D9E" w:rsidRPr="00611D9E">
        <w:rPr>
          <w:lang w:val="en-US"/>
        </w:rPr>
        <w:t xml:space="preserve"> “Getting Started · Jest”. Jest · </w:t>
      </w:r>
      <w:r w:rsidR="00611D9E" w:rsidRPr="00611D9E">
        <w:rPr>
          <w:rFonts w:ascii="Apple Color Emoji" w:hAnsi="Apple Color Emoji" w:cs="Apple Color Emoji"/>
        </w:rPr>
        <w:t>🃏</w:t>
      </w:r>
      <w:r w:rsidR="00611D9E" w:rsidRPr="00611D9E">
        <w:rPr>
          <w:lang w:val="en-US"/>
        </w:rPr>
        <w:t xml:space="preserve"> Delightful JavaScript Testing. </w:t>
      </w:r>
      <w:r w:rsidR="00611D9E" w:rsidRPr="00611D9E">
        <w:t xml:space="preserve">Accedido el 17 de mayo de 2024. [En línea]. Disponible: </w:t>
      </w:r>
      <w:hyperlink r:id="rId191" w:history="1">
        <w:r w:rsidR="00611D9E" w:rsidRPr="00611D9E">
          <w:t>https://jestjs.io/docs/getting-started</w:t>
        </w:r>
      </w:hyperlink>
    </w:p>
    <w:p w14:paraId="28AC54AD" w14:textId="55CBD8D9" w:rsidR="00FD75E9" w:rsidRPr="00DC29F6" w:rsidRDefault="00FD75E9" w:rsidP="00DA668F">
      <w:pPr>
        <w:pStyle w:val="Texto"/>
        <w:ind w:firstLine="0"/>
        <w:rPr>
          <w:lang w:val="es-ES"/>
        </w:rPr>
      </w:pPr>
      <w:r w:rsidRPr="007E68C9">
        <w:rPr>
          <w:lang w:val="en-US"/>
        </w:rPr>
        <w:t>[67]</w:t>
      </w:r>
      <w:r w:rsidR="007E68C9" w:rsidRPr="007E68C9">
        <w:rPr>
          <w:lang w:val="en-US"/>
        </w:rPr>
        <w:t xml:space="preserve"> “React Testing Library | Testing Library”. </w:t>
      </w:r>
      <w:proofErr w:type="spellStart"/>
      <w:r w:rsidR="007E68C9" w:rsidRPr="007E68C9">
        <w:t>Testing</w:t>
      </w:r>
      <w:proofErr w:type="spellEnd"/>
      <w:r w:rsidR="007E68C9" w:rsidRPr="007E68C9">
        <w:t xml:space="preserve"> Library | </w:t>
      </w:r>
      <w:proofErr w:type="spellStart"/>
      <w:r w:rsidR="007E68C9" w:rsidRPr="007E68C9">
        <w:t>Testing</w:t>
      </w:r>
      <w:proofErr w:type="spellEnd"/>
      <w:r w:rsidR="007E68C9" w:rsidRPr="007E68C9">
        <w:t xml:space="preserve"> Library. Accedido el 17 de mayo de 2024. [En línea]. Disponible: </w:t>
      </w:r>
      <w:hyperlink r:id="rId192" w:history="1">
        <w:r w:rsidR="007E68C9" w:rsidRPr="007E68C9">
          <w:t>https://testing-library.com/docs/react-testing-library/intro/</w:t>
        </w:r>
      </w:hyperlink>
    </w:p>
    <w:p w14:paraId="4FEA7418" w14:textId="24EC469A" w:rsidR="00E7670F" w:rsidRDefault="00E7670F" w:rsidP="00DA668F">
      <w:pPr>
        <w:pStyle w:val="Texto"/>
        <w:ind w:firstLine="0"/>
        <w:rPr>
          <w:rStyle w:val="Hipervnculo"/>
        </w:rPr>
      </w:pPr>
      <w:r w:rsidRPr="00EA3B51">
        <w:rPr>
          <w:lang w:val="en-US"/>
        </w:rPr>
        <w:t>[</w:t>
      </w:r>
      <w:r w:rsidR="4861678B" w:rsidRPr="00EA3B51">
        <w:rPr>
          <w:lang w:val="en-US"/>
        </w:rPr>
        <w:t>6</w:t>
      </w:r>
      <w:r w:rsidR="002D7844" w:rsidRPr="00EA3B51">
        <w:rPr>
          <w:lang w:val="en-US"/>
        </w:rPr>
        <w:t>8</w:t>
      </w:r>
      <w:r w:rsidRPr="00EA3B51">
        <w:rPr>
          <w:lang w:val="en-US"/>
        </w:rPr>
        <w:t xml:space="preserve">] </w:t>
      </w:r>
      <w:r w:rsidR="00F37178" w:rsidRPr="00EA3B51">
        <w:rPr>
          <w:lang w:val="en-US"/>
        </w:rPr>
        <w:t xml:space="preserve">Atlas Scientific. “Mini lab grade dissolved oxygen probe | atlas scientific”. </w:t>
      </w:r>
      <w:r w:rsidR="00F37178" w:rsidRPr="00F37178">
        <w:t xml:space="preserve">Atlas </w:t>
      </w:r>
      <w:proofErr w:type="spellStart"/>
      <w:r w:rsidR="00F37178" w:rsidRPr="00F37178">
        <w:t>Scientific</w:t>
      </w:r>
      <w:proofErr w:type="spellEnd"/>
      <w:r w:rsidR="00F37178" w:rsidRPr="00F37178">
        <w:t xml:space="preserve">. Accedido el </w:t>
      </w:r>
      <w:r w:rsidR="0043344E">
        <w:t>4</w:t>
      </w:r>
      <w:r w:rsidR="00F37178" w:rsidRPr="00F37178">
        <w:t xml:space="preserve"> de mayo de 2024. [En línea]. Disponible: </w:t>
      </w:r>
      <w:hyperlink r:id="rId193">
        <w:r w:rsidR="00F37178" w:rsidRPr="5050A01D">
          <w:rPr>
            <w:rStyle w:val="Hipervnculo"/>
          </w:rPr>
          <w:t>https://atlas-scientific.com/probes/mini-d-o-probe/</w:t>
        </w:r>
      </w:hyperlink>
    </w:p>
    <w:p w14:paraId="11D6C4EE" w14:textId="71217C03" w:rsidR="00DC7EF0" w:rsidRDefault="00960BEC" w:rsidP="002E4691">
      <w:pPr>
        <w:pStyle w:val="Texto"/>
        <w:ind w:firstLine="0"/>
        <w:rPr>
          <w:rStyle w:val="Hipervnculo"/>
        </w:rPr>
      </w:pPr>
      <w:r>
        <w:t>[</w:t>
      </w:r>
      <w:r w:rsidR="4861678B" w:rsidRPr="4D5643DA">
        <w:t>6</w:t>
      </w:r>
      <w:r w:rsidR="002D7844">
        <w:t>9</w:t>
      </w:r>
      <w:r>
        <w:t xml:space="preserve">] </w:t>
      </w:r>
      <w:r w:rsidR="006D67FF" w:rsidRPr="006D67FF">
        <w:t xml:space="preserve">Amazon. “GAOHOU PH0-14 - módulo de sensor de valor + sonda </w:t>
      </w:r>
      <w:proofErr w:type="spellStart"/>
      <w:r w:rsidR="006D67FF" w:rsidRPr="006D67FF">
        <w:t>electroda</w:t>
      </w:r>
      <w:proofErr w:type="spellEnd"/>
      <w:r w:rsidR="006D67FF" w:rsidRPr="006D67FF">
        <w:t xml:space="preserve"> PH BNC para </w:t>
      </w:r>
      <w:proofErr w:type="spellStart"/>
      <w:proofErr w:type="gramStart"/>
      <w:r w:rsidR="006D67FF" w:rsidRPr="006D67FF">
        <w:t>arduino</w:t>
      </w:r>
      <w:proofErr w:type="spellEnd"/>
      <w:r w:rsidR="006D67FF" w:rsidRPr="006D67FF">
        <w:t xml:space="preserve"> :</w:t>
      </w:r>
      <w:proofErr w:type="gramEnd"/>
      <w:r w:rsidR="006D67FF" w:rsidRPr="006D67FF">
        <w:t xml:space="preserve"> Amazon.com.mx: Industria, empresas y ciencia”. Amazon.com.mx. Accedido el 12 de mayo de 2024. [En línea].Disponible:</w:t>
      </w:r>
      <w:r w:rsidR="006D67FF">
        <w:t xml:space="preserve"> </w:t>
      </w:r>
      <w:hyperlink r:id="rId194">
        <w:r w:rsidR="00A970A6" w:rsidRPr="5050A01D">
          <w:rPr>
            <w:rStyle w:val="Hipervnculo"/>
          </w:rPr>
          <w:t>https://www.amazon.com.mx/s?k=sensor+de+ph+para+arduino&amp;amp;__mk_es_MX=ÅMÅŽÕÑ&amp;amp;crid=2RXG3GG1JB751&amp;amp;sprefix=sensor+de+ph+para+arduino,aps,158&amp;amp;ref=nb_sb_noss_1</w:t>
        </w:r>
      </w:hyperlink>
    </w:p>
    <w:p w14:paraId="55A9A18B" w14:textId="0A544D94" w:rsidR="006D67FF" w:rsidRDefault="00A970A6" w:rsidP="002E4691">
      <w:pPr>
        <w:pStyle w:val="Texto"/>
        <w:ind w:firstLine="0"/>
      </w:pPr>
      <w:r>
        <w:t>[</w:t>
      </w:r>
      <w:r w:rsidR="002D7844">
        <w:t>70</w:t>
      </w:r>
      <w:r>
        <w:t xml:space="preserve">] </w:t>
      </w:r>
      <w:proofErr w:type="spellStart"/>
      <w:r w:rsidR="00364A54" w:rsidRPr="00364A54">
        <w:t>Aliexpress</w:t>
      </w:r>
      <w:proofErr w:type="spellEnd"/>
      <w:r w:rsidR="00364A54" w:rsidRPr="00364A54">
        <w:t xml:space="preserve">. “1Set </w:t>
      </w:r>
      <w:proofErr w:type="spellStart"/>
      <w:r w:rsidR="00364A54" w:rsidRPr="00364A54">
        <w:t>Flüssigkeit</w:t>
      </w:r>
      <w:proofErr w:type="spellEnd"/>
      <w:r w:rsidR="00364A54" w:rsidRPr="00364A54">
        <w:t xml:space="preserve"> PH 0 14 Wert </w:t>
      </w:r>
      <w:proofErr w:type="spellStart"/>
      <w:r w:rsidR="00364A54" w:rsidRPr="00364A54">
        <w:t>Erkennung</w:t>
      </w:r>
      <w:proofErr w:type="spellEnd"/>
      <w:r w:rsidR="00364A54" w:rsidRPr="00364A54">
        <w:t xml:space="preserve"> </w:t>
      </w:r>
      <w:proofErr w:type="spellStart"/>
      <w:r w:rsidR="00364A54" w:rsidRPr="00364A54">
        <w:t>Regler</w:t>
      </w:r>
      <w:proofErr w:type="spellEnd"/>
      <w:r w:rsidR="00364A54" w:rsidRPr="00364A54">
        <w:t xml:space="preserve"> Sensor </w:t>
      </w:r>
      <w:proofErr w:type="spellStart"/>
      <w:r w:rsidR="00364A54" w:rsidRPr="00364A54">
        <w:t>Modul</w:t>
      </w:r>
      <w:proofErr w:type="spellEnd"/>
      <w:r w:rsidR="00364A54" w:rsidRPr="00364A54">
        <w:t xml:space="preserve"> </w:t>
      </w:r>
      <w:proofErr w:type="spellStart"/>
      <w:r w:rsidR="00364A54" w:rsidRPr="00364A54">
        <w:t>Überwachung</w:t>
      </w:r>
      <w:proofErr w:type="spellEnd"/>
      <w:r w:rsidR="00364A54" w:rsidRPr="00364A54">
        <w:t xml:space="preserve"> </w:t>
      </w:r>
      <w:proofErr w:type="spellStart"/>
      <w:r w:rsidR="00364A54" w:rsidRPr="00364A54">
        <w:t>Steuerung</w:t>
      </w:r>
      <w:proofErr w:type="spellEnd"/>
      <w:r w:rsidR="00364A54" w:rsidRPr="00364A54">
        <w:t xml:space="preserve"> Meter </w:t>
      </w:r>
      <w:proofErr w:type="spellStart"/>
      <w:r w:rsidR="00364A54" w:rsidRPr="00364A54">
        <w:t>Tester</w:t>
      </w:r>
      <w:proofErr w:type="spellEnd"/>
      <w:r w:rsidR="00364A54" w:rsidRPr="00364A54">
        <w:t xml:space="preserve"> + BNC PH </w:t>
      </w:r>
      <w:proofErr w:type="spellStart"/>
      <w:r w:rsidR="00364A54" w:rsidRPr="00364A54">
        <w:t>Elektrode</w:t>
      </w:r>
      <w:proofErr w:type="spellEnd"/>
      <w:r w:rsidR="00364A54" w:rsidRPr="00364A54">
        <w:t xml:space="preserve"> </w:t>
      </w:r>
      <w:proofErr w:type="spellStart"/>
      <w:r w:rsidR="00364A54" w:rsidRPr="00364A54">
        <w:t>sonde</w:t>
      </w:r>
      <w:proofErr w:type="spellEnd"/>
      <w:r w:rsidR="00364A54" w:rsidRPr="00364A54">
        <w:t xml:space="preserve"> </w:t>
      </w:r>
      <w:proofErr w:type="spellStart"/>
      <w:r w:rsidR="00364A54" w:rsidRPr="00364A54">
        <w:t>Für</w:t>
      </w:r>
      <w:proofErr w:type="spellEnd"/>
      <w:r w:rsidR="00364A54" w:rsidRPr="00364A54">
        <w:t xml:space="preserve"> </w:t>
      </w:r>
      <w:proofErr w:type="spellStart"/>
      <w:r w:rsidR="00364A54" w:rsidRPr="00364A54">
        <w:t>Arduino|Integrierte</w:t>
      </w:r>
      <w:proofErr w:type="spellEnd"/>
      <w:r w:rsidR="00364A54" w:rsidRPr="00364A54">
        <w:t xml:space="preserve"> </w:t>
      </w:r>
      <w:proofErr w:type="spellStart"/>
      <w:r w:rsidR="00364A54" w:rsidRPr="00364A54">
        <w:t>Schaltkreise</w:t>
      </w:r>
      <w:proofErr w:type="spellEnd"/>
      <w:r w:rsidR="00364A54" w:rsidRPr="00364A54">
        <w:t xml:space="preserve">| - </w:t>
      </w:r>
      <w:proofErr w:type="spellStart"/>
      <w:r w:rsidR="00364A54" w:rsidRPr="00364A54">
        <w:t>AliExpress</w:t>
      </w:r>
      <w:proofErr w:type="spellEnd"/>
      <w:r w:rsidR="00364A54" w:rsidRPr="00364A54">
        <w:t xml:space="preserve">”. aliexpress.com. Accedido el 12 de mayo de 2024. [En línea]. Disponible: </w:t>
      </w:r>
      <w:hyperlink r:id="rId195">
        <w:r w:rsidR="00364A54" w:rsidRPr="5050A01D">
          <w:rPr>
            <w:rStyle w:val="Hipervnculo"/>
          </w:rPr>
          <w:t>https://www.aliexpress.com/item/32997222048.html?spm=a2g0o.productlist.main.17.243dSN73SN73X3&amp;amp;algo_pvid=161cdedd-1024-4ec0-8592-b96a9d40fdb6&amp;amp;algo_exp_id=161cdedd-1024-4ec0-8592-b96a9d40fdb6-8&amp;amp;pdp_npi=4@dis!MXN!143.75!143.75!!!8.39!8.39!@2101c5c217155186986703578e1e1e!66881099406!sea!MX!2890089507!&amp;amp;curPageLogUid=IiSislqBNS9V&amp;amp;utparam-url=scene:search|query_from</w:t>
        </w:r>
      </w:hyperlink>
      <w:r w:rsidR="00364A54" w:rsidRPr="5050A01D">
        <w:t>:</w:t>
      </w:r>
    </w:p>
    <w:p w14:paraId="302361CD" w14:textId="618E91B4" w:rsidR="00364A54" w:rsidRDefault="00B056DA" w:rsidP="002E4691">
      <w:pPr>
        <w:pStyle w:val="Texto"/>
        <w:ind w:firstLine="0"/>
      </w:pPr>
      <w:r>
        <w:lastRenderedPageBreak/>
        <w:t>[</w:t>
      </w:r>
      <w:r w:rsidR="002D7844">
        <w:t>71</w:t>
      </w:r>
      <w:r>
        <w:t>]</w:t>
      </w:r>
      <w:r w:rsidR="00595A55">
        <w:t xml:space="preserve"> </w:t>
      </w:r>
      <w:r w:rsidR="00595A55" w:rsidRPr="00595A55">
        <w:t xml:space="preserve">Amazon. “Amazon.com.mx”. Amazon.com.mx. Accedido el 12 de mayo de 2024. [En línea]. Disponible: </w:t>
      </w:r>
      <w:hyperlink r:id="rId196" w:history="1">
        <w:r w:rsidR="00595A55" w:rsidRPr="004D083B">
          <w:rPr>
            <w:rStyle w:val="Hipervnculo"/>
          </w:rPr>
          <w:t>https://www.amazon.com.mx/DFRobot-Gravity-turbidez-analógico-Arduino/dp/B075T3CVH6?source=ps-sl-shoppingads-lpcontext&amp;amp;ref_=fplfs&amp;amp;psc=1&amp;amp;smid=A2EH5PO307BR7O</w:t>
        </w:r>
      </w:hyperlink>
    </w:p>
    <w:p w14:paraId="47137F24" w14:textId="61A9C230" w:rsidR="00595A55" w:rsidRDefault="00595A55" w:rsidP="002E4691">
      <w:pPr>
        <w:pStyle w:val="Texto"/>
        <w:ind w:firstLine="0"/>
      </w:pPr>
      <w:r>
        <w:t>[</w:t>
      </w:r>
      <w:r w:rsidR="002D7844">
        <w:t>72</w:t>
      </w:r>
      <w:r>
        <w:t xml:space="preserve">] </w:t>
      </w:r>
      <w:proofErr w:type="spellStart"/>
      <w:r w:rsidR="00330F4D" w:rsidRPr="00330F4D">
        <w:t>Sheng</w:t>
      </w:r>
      <w:proofErr w:type="spellEnd"/>
      <w:r w:rsidR="00330F4D" w:rsidRPr="00330F4D">
        <w:t xml:space="preserve"> Yang. “</w:t>
      </w:r>
      <w:proofErr w:type="spellStart"/>
      <w:r w:rsidR="00330F4D" w:rsidRPr="00330F4D">
        <w:t>Tzt</w:t>
      </w:r>
      <w:proofErr w:type="spellEnd"/>
      <w:r w:rsidR="00330F4D" w:rsidRPr="00330F4D">
        <w:t xml:space="preserve"> </w:t>
      </w:r>
      <w:proofErr w:type="spellStart"/>
      <w:r w:rsidR="00330F4D" w:rsidRPr="00330F4D">
        <w:t>Trübung</w:t>
      </w:r>
      <w:proofErr w:type="spellEnd"/>
      <w:r w:rsidR="00330F4D" w:rsidRPr="00330F4D">
        <w:t xml:space="preserve"> sensor </w:t>
      </w:r>
      <w:proofErr w:type="spellStart"/>
      <w:r w:rsidR="00330F4D" w:rsidRPr="00330F4D">
        <w:t>suspendierter</w:t>
      </w:r>
      <w:proofErr w:type="spellEnd"/>
      <w:r w:rsidR="00330F4D" w:rsidRPr="00330F4D">
        <w:t xml:space="preserve"> </w:t>
      </w:r>
      <w:proofErr w:type="spellStart"/>
      <w:r w:rsidR="00330F4D" w:rsidRPr="00330F4D">
        <w:t>Trübung</w:t>
      </w:r>
      <w:proofErr w:type="spellEnd"/>
      <w:r w:rsidR="00330F4D" w:rsidRPr="00330F4D">
        <w:t xml:space="preserve"> </w:t>
      </w:r>
      <w:proofErr w:type="spellStart"/>
      <w:r w:rsidR="00330F4D" w:rsidRPr="00330F4D">
        <w:t>swert</w:t>
      </w:r>
      <w:proofErr w:type="spellEnd"/>
      <w:r w:rsidR="00330F4D" w:rsidRPr="00330F4D">
        <w:t xml:space="preserve"> </w:t>
      </w:r>
      <w:proofErr w:type="spellStart"/>
      <w:r w:rsidR="00330F4D" w:rsidRPr="00330F4D">
        <w:t>Detektion</w:t>
      </w:r>
      <w:proofErr w:type="spellEnd"/>
      <w:r w:rsidR="00330F4D" w:rsidRPr="00330F4D">
        <w:t xml:space="preserve"> </w:t>
      </w:r>
      <w:proofErr w:type="spellStart"/>
      <w:r w:rsidR="00330F4D" w:rsidRPr="00330F4D">
        <w:t>modul</w:t>
      </w:r>
      <w:proofErr w:type="spellEnd"/>
      <w:r w:rsidR="00330F4D" w:rsidRPr="00330F4D">
        <w:t xml:space="preserve"> Kit </w:t>
      </w:r>
      <w:proofErr w:type="spellStart"/>
      <w:r w:rsidR="00330F4D" w:rsidRPr="00330F4D">
        <w:t>Flüssigkeit</w:t>
      </w:r>
      <w:proofErr w:type="spellEnd"/>
      <w:r w:rsidR="00330F4D" w:rsidRPr="00330F4D">
        <w:t xml:space="preserve"> </w:t>
      </w:r>
      <w:proofErr w:type="spellStart"/>
      <w:r w:rsidR="00330F4D" w:rsidRPr="00330F4D">
        <w:t>suspendierte</w:t>
      </w:r>
      <w:proofErr w:type="spellEnd"/>
      <w:r w:rsidR="00330F4D" w:rsidRPr="00330F4D">
        <w:t xml:space="preserve"> </w:t>
      </w:r>
      <w:proofErr w:type="spellStart"/>
      <w:r w:rsidR="00330F4D" w:rsidRPr="00330F4D">
        <w:t>Partikel</w:t>
      </w:r>
      <w:proofErr w:type="spellEnd"/>
      <w:r w:rsidR="00330F4D" w:rsidRPr="00330F4D">
        <w:t xml:space="preserve"> </w:t>
      </w:r>
      <w:proofErr w:type="spellStart"/>
      <w:r w:rsidR="00330F4D" w:rsidRPr="00330F4D">
        <w:t>Trübung</w:t>
      </w:r>
      <w:proofErr w:type="spellEnd"/>
      <w:r w:rsidR="00330F4D" w:rsidRPr="00330F4D">
        <w:t xml:space="preserve"> </w:t>
      </w:r>
      <w:proofErr w:type="spellStart"/>
      <w:r w:rsidR="00330F4D" w:rsidRPr="00330F4D">
        <w:t>erkennung</w:t>
      </w:r>
      <w:proofErr w:type="spellEnd"/>
      <w:r w:rsidR="00330F4D" w:rsidRPr="00330F4D">
        <w:t xml:space="preserve"> </w:t>
      </w:r>
      <w:proofErr w:type="spellStart"/>
      <w:r w:rsidR="00330F4D" w:rsidRPr="00330F4D">
        <w:t>für</w:t>
      </w:r>
      <w:proofErr w:type="spellEnd"/>
      <w:r w:rsidR="00330F4D" w:rsidRPr="00330F4D">
        <w:t xml:space="preserve"> Arduino| | - </w:t>
      </w:r>
      <w:proofErr w:type="spellStart"/>
      <w:r w:rsidR="00330F4D" w:rsidRPr="00330F4D">
        <w:t>AliExpress</w:t>
      </w:r>
      <w:proofErr w:type="spellEnd"/>
      <w:r w:rsidR="00330F4D" w:rsidRPr="00330F4D">
        <w:t xml:space="preserve">”. aliexpress.com. Accedido el 12 de mayo de 2024. [En línea]. Disponible: </w:t>
      </w:r>
      <w:hyperlink r:id="rId197">
        <w:r w:rsidR="00330F4D" w:rsidRPr="5050A01D">
          <w:rPr>
            <w:rStyle w:val="Hipervnculo"/>
          </w:rPr>
          <w:t>https://www.aliexpress.com/item/1005005916884316.html?spm=a2g0o.productlist.main.3.16926849hdmVGT&amp;amp;algo_pvid=4c86d0a0-6acb-4438-9b1c-15d4b0a2f05e&amp;amp;algo_exp_id=4c86d0a0-6acb-4438-9b1c-15d4b0a2f05e-1&amp;amp;pdp_npi=4@dis!MXN!96.63!84.98!!!5.64!4.96!@2103244617155236301512418e14ec!12000037979007715!sea!MX!2890089507!&amp;amp;curPageLogUid=AxepYzAwE3Ck&amp;amp;utparam-url=scene:search|query_from</w:t>
        </w:r>
      </w:hyperlink>
      <w:r w:rsidR="00330F4D" w:rsidRPr="5050A01D">
        <w:t>:</w:t>
      </w:r>
    </w:p>
    <w:p w14:paraId="4651DE6B" w14:textId="30393047" w:rsidR="004E0FB8" w:rsidRDefault="00330F4D" w:rsidP="002E4691">
      <w:pPr>
        <w:pStyle w:val="Texto"/>
        <w:ind w:firstLine="0"/>
      </w:pPr>
      <w:r>
        <w:t>[</w:t>
      </w:r>
      <w:r w:rsidR="008E4CB9">
        <w:t>7</w:t>
      </w:r>
      <w:r w:rsidR="002D7844">
        <w:t>3</w:t>
      </w:r>
      <w:r>
        <w:t xml:space="preserve">] </w:t>
      </w:r>
      <w:r w:rsidR="00071795" w:rsidRPr="00071795">
        <w:t xml:space="preserve">“Amazon.com.mx”. Amazon.com.mx. Accedido el 12 de mayo de 2024. [En línea]. Disponible: </w:t>
      </w:r>
      <w:hyperlink r:id="rId198" w:history="1">
        <w:r w:rsidR="00071795" w:rsidRPr="004D083B">
          <w:rPr>
            <w:rStyle w:val="Hipervnculo"/>
          </w:rPr>
          <w:t>https://www.amazon.com.mx/Gravedad-analógico-Arduino-disueltos-compatible/dp/B086GX2539?source=ps-sl-shoppingads-lpcontext&amp;amp;ref_=fplfs&amp;amp;psc=1&amp;amp;smid=A2EH5PO307BR7O</w:t>
        </w:r>
      </w:hyperlink>
    </w:p>
    <w:p w14:paraId="15A817D4" w14:textId="547292F2" w:rsidR="00071795" w:rsidRDefault="00071795" w:rsidP="002E4691">
      <w:pPr>
        <w:pStyle w:val="Texto"/>
        <w:ind w:firstLine="0"/>
      </w:pPr>
      <w:r>
        <w:t>[</w:t>
      </w:r>
      <w:r w:rsidR="2C0937F1" w:rsidRPr="4D5643DA">
        <w:t>7</w:t>
      </w:r>
      <w:r w:rsidR="002D7844">
        <w:t>4</w:t>
      </w:r>
      <w:r>
        <w:t xml:space="preserve">] </w:t>
      </w:r>
      <w:r w:rsidR="004E0FB8" w:rsidRPr="004E0FB8">
        <w:t xml:space="preserve">“3.79€ 12% </w:t>
      </w:r>
      <w:proofErr w:type="spellStart"/>
      <w:r w:rsidR="004E0FB8" w:rsidRPr="004E0FB8">
        <w:t>OFF|Tzt</w:t>
      </w:r>
      <w:proofErr w:type="spellEnd"/>
      <w:r w:rsidR="004E0FB8" w:rsidRPr="004E0FB8">
        <w:t xml:space="preserve"> </w:t>
      </w:r>
      <w:proofErr w:type="spellStart"/>
      <w:r w:rsidR="004E0FB8" w:rsidRPr="004E0FB8">
        <w:t>tds</w:t>
      </w:r>
      <w:proofErr w:type="spellEnd"/>
      <w:r w:rsidR="004E0FB8" w:rsidRPr="004E0FB8">
        <w:t xml:space="preserve"> sensor meter v2.0 </w:t>
      </w:r>
      <w:proofErr w:type="spellStart"/>
      <w:r w:rsidR="004E0FB8" w:rsidRPr="004E0FB8">
        <w:t>board</w:t>
      </w:r>
      <w:proofErr w:type="spellEnd"/>
      <w:r w:rsidR="004E0FB8" w:rsidRPr="004E0FB8">
        <w:t xml:space="preserve"> </w:t>
      </w:r>
      <w:proofErr w:type="spellStart"/>
      <w:r w:rsidR="004E0FB8" w:rsidRPr="004E0FB8">
        <w:t>modul</w:t>
      </w:r>
      <w:proofErr w:type="spellEnd"/>
      <w:r w:rsidR="004E0FB8" w:rsidRPr="004E0FB8">
        <w:t xml:space="preserve"> </w:t>
      </w:r>
      <w:proofErr w:type="spellStart"/>
      <w:r w:rsidR="004E0FB8" w:rsidRPr="004E0FB8">
        <w:t>wasserzähler</w:t>
      </w:r>
      <w:proofErr w:type="spellEnd"/>
      <w:r w:rsidR="004E0FB8" w:rsidRPr="004E0FB8">
        <w:t xml:space="preserve"> </w:t>
      </w:r>
      <w:proofErr w:type="spellStart"/>
      <w:r w:rsidR="004E0FB8" w:rsidRPr="004E0FB8">
        <w:t>filter</w:t>
      </w:r>
      <w:proofErr w:type="spellEnd"/>
      <w:r w:rsidR="004E0FB8" w:rsidRPr="004E0FB8">
        <w:t xml:space="preserve"> </w:t>
      </w:r>
      <w:proofErr w:type="spellStart"/>
      <w:r w:rsidR="004E0FB8" w:rsidRPr="004E0FB8">
        <w:t>messung</w:t>
      </w:r>
      <w:proofErr w:type="spellEnd"/>
      <w:r w:rsidR="004E0FB8" w:rsidRPr="004E0FB8">
        <w:t xml:space="preserve"> </w:t>
      </w:r>
      <w:proofErr w:type="spellStart"/>
      <w:r w:rsidR="004E0FB8" w:rsidRPr="004E0FB8">
        <w:t>wasser</w:t>
      </w:r>
      <w:proofErr w:type="spellEnd"/>
      <w:r w:rsidR="004E0FB8" w:rsidRPr="004E0FB8">
        <w:t xml:space="preserve"> </w:t>
      </w:r>
      <w:proofErr w:type="spellStart"/>
      <w:r w:rsidR="004E0FB8" w:rsidRPr="004E0FB8">
        <w:t>qualität</w:t>
      </w:r>
      <w:proofErr w:type="spellEnd"/>
      <w:r w:rsidR="004E0FB8" w:rsidRPr="004E0FB8">
        <w:t xml:space="preserve"> </w:t>
      </w:r>
      <w:proofErr w:type="spellStart"/>
      <w:r w:rsidR="004E0FB8" w:rsidRPr="004E0FB8">
        <w:t>für</w:t>
      </w:r>
      <w:proofErr w:type="spellEnd"/>
      <w:r w:rsidR="004E0FB8" w:rsidRPr="004E0FB8">
        <w:t xml:space="preserve"> </w:t>
      </w:r>
      <w:proofErr w:type="spellStart"/>
      <w:r w:rsidR="004E0FB8" w:rsidRPr="004E0FB8">
        <w:t>arduino</w:t>
      </w:r>
      <w:proofErr w:type="spellEnd"/>
      <w:r w:rsidR="004E0FB8" w:rsidRPr="004E0FB8">
        <w:t xml:space="preserve"> uno r3| | - </w:t>
      </w:r>
      <w:proofErr w:type="spellStart"/>
      <w:r w:rsidR="004E0FB8" w:rsidRPr="004E0FB8">
        <w:t>AliExpress</w:t>
      </w:r>
      <w:proofErr w:type="spellEnd"/>
      <w:r w:rsidR="004E0FB8" w:rsidRPr="004E0FB8">
        <w:t xml:space="preserve">”. aliexpress.com. Accedido el 12 de mayo de 2024. [En línea]. Disponible: </w:t>
      </w:r>
      <w:hyperlink r:id="rId199">
        <w:r w:rsidR="004E0FB8" w:rsidRPr="6AF66311">
          <w:rPr>
            <w:rStyle w:val="Hipervnculo"/>
          </w:rPr>
          <w:t>https://www.aliexpress.com/item/1005005617213725.html?spm=a2g0o.productlist.main.1.10b932e9kQ31hq&amp;amp;algo_pvid=313fd8f2-2e77-4076-9059-5be3a1baff65&amp;amp;algo_exp_id=313fd8f2-2e77-4076-9059-5be3a1baff65-0&amp;amp;pdp_npi=4@dis!MXN!64.76!57.05!!!3.78!3.33!@2101efec17155244008533939e2b5a!12000037070308930!sea!MX!2890089507!&amp;amp;curPageLogUid=RpKGlJ3SvsqK&amp;amp;utparam-url=scene:search|query_from</w:t>
        </w:r>
      </w:hyperlink>
      <w:r w:rsidR="004E0FB8" w:rsidRPr="6AF66311">
        <w:t>:</w:t>
      </w:r>
    </w:p>
    <w:p w14:paraId="7CA1AE5A" w14:textId="37B78E67" w:rsidR="004C21F1" w:rsidRPr="003E0C77" w:rsidRDefault="004C21F1" w:rsidP="002E4691">
      <w:pPr>
        <w:pStyle w:val="Texto"/>
        <w:ind w:firstLine="0"/>
      </w:pPr>
    </w:p>
    <w:sectPr w:rsidR="004C21F1" w:rsidRPr="003E0C77" w:rsidSect="009B5D4F">
      <w:headerReference w:type="default" r:id="rId20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370FC" w14:textId="77777777" w:rsidR="009F459D" w:rsidRPr="00787E0F" w:rsidRDefault="009F459D" w:rsidP="00B64D02">
      <w:pPr>
        <w:spacing w:after="0" w:line="240" w:lineRule="auto"/>
      </w:pPr>
      <w:r w:rsidRPr="00787E0F">
        <w:separator/>
      </w:r>
    </w:p>
    <w:p w14:paraId="76B26CDA" w14:textId="77777777" w:rsidR="009F459D" w:rsidRPr="00787E0F" w:rsidRDefault="009F459D"/>
  </w:endnote>
  <w:endnote w:type="continuationSeparator" w:id="0">
    <w:p w14:paraId="425B00A1" w14:textId="77777777" w:rsidR="009F459D" w:rsidRPr="00787E0F" w:rsidRDefault="009F459D" w:rsidP="00B64D02">
      <w:pPr>
        <w:spacing w:after="0" w:line="240" w:lineRule="auto"/>
      </w:pPr>
      <w:r w:rsidRPr="00787E0F">
        <w:continuationSeparator/>
      </w:r>
    </w:p>
    <w:p w14:paraId="3833F575" w14:textId="77777777" w:rsidR="009F459D" w:rsidRPr="00787E0F" w:rsidRDefault="009F459D"/>
  </w:endnote>
  <w:endnote w:type="continuationNotice" w:id="1">
    <w:p w14:paraId="3F3F39EF" w14:textId="77777777" w:rsidR="009F459D" w:rsidRPr="00787E0F" w:rsidRDefault="009F4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073792"/>
      <w:docPartObj>
        <w:docPartGallery w:val="Page Numbers (Bottom of Page)"/>
        <w:docPartUnique/>
      </w:docPartObj>
    </w:sdtPr>
    <w:sdtEndPr/>
    <w:sdtContent>
      <w:p w14:paraId="473007FD" w14:textId="28FBB033" w:rsidR="00241B5C" w:rsidRPr="00787E0F" w:rsidRDefault="00023266">
        <w:pPr>
          <w:pStyle w:val="Piedepgina"/>
        </w:pPr>
        <w:r>
          <w:rPr>
            <w:noProof/>
          </w:rPr>
          <mc:AlternateContent>
            <mc:Choice Requires="wps">
              <w:drawing>
                <wp:anchor distT="0" distB="0" distL="114300" distR="114300" simplePos="0" relativeHeight="251658244" behindDoc="0" locked="0" layoutInCell="1" allowOverlap="1" wp14:anchorId="686F35DA" wp14:editId="603BE40B">
                  <wp:simplePos x="0" y="0"/>
                  <wp:positionH relativeFrom="margin">
                    <wp:align>center</wp:align>
                  </wp:positionH>
                  <wp:positionV relativeFrom="bottomMargin">
                    <wp:align>center</wp:align>
                  </wp:positionV>
                  <wp:extent cx="555625" cy="238760"/>
                  <wp:effectExtent l="19050" t="19050" r="19685" b="18415"/>
                  <wp:wrapNone/>
                  <wp:docPr id="2012191478" name="Corchete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14:paraId="668F7656" w14:textId="77777777" w:rsidR="00023266" w:rsidRDefault="00023266">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86F35D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6" o:spid="_x0000_s1030" type="#_x0000_t185" style="position:absolute;margin-left:0;margin-top:0;width:43.75pt;height:18.8pt;z-index:25165824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" filled="t" strokecolor="gray" strokeweight="2.25pt">
                  <v:textbox inset=",0,,0">
                    <w:txbxContent>
                      <w:p w14:paraId="668F7656" w14:textId="77777777" w:rsidR="00023266" w:rsidRDefault="00023266">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0D71ECA0" wp14:editId="16423EAC">
                  <wp:simplePos x="0" y="0"/>
                  <wp:positionH relativeFrom="margin">
                    <wp:align>center</wp:align>
                  </wp:positionH>
                  <wp:positionV relativeFrom="bottomMargin">
                    <wp:align>center</wp:align>
                  </wp:positionV>
                  <wp:extent cx="5518150" cy="0"/>
                  <wp:effectExtent l="9525" t="9525" r="6350" b="9525"/>
                  <wp:wrapNone/>
                  <wp:docPr id="1768879478" name="Conector recto de flech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D6C4672" id="_x0000_t32" coordsize="21600,21600" o:spt="32" o:oned="t" path="m,l21600,21600e" filled="f">
                  <v:path arrowok="t" fillok="f" o:connecttype="none"/>
                  <o:lock v:ext="edit" shapetype="t"/>
                </v:shapetype>
                <v:shape id="Conector recto de flecha 15"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B3E3C" w14:textId="77777777" w:rsidR="009F459D" w:rsidRPr="00787E0F" w:rsidRDefault="009F459D" w:rsidP="00B64D02">
      <w:pPr>
        <w:spacing w:after="0" w:line="240" w:lineRule="auto"/>
      </w:pPr>
      <w:r w:rsidRPr="00787E0F">
        <w:separator/>
      </w:r>
    </w:p>
    <w:p w14:paraId="243F740B" w14:textId="77777777" w:rsidR="009F459D" w:rsidRPr="00787E0F" w:rsidRDefault="009F459D"/>
  </w:footnote>
  <w:footnote w:type="continuationSeparator" w:id="0">
    <w:p w14:paraId="6B911629" w14:textId="77777777" w:rsidR="009F459D" w:rsidRPr="00787E0F" w:rsidRDefault="009F459D" w:rsidP="00B64D02">
      <w:pPr>
        <w:spacing w:after="0" w:line="240" w:lineRule="auto"/>
      </w:pPr>
      <w:r w:rsidRPr="00787E0F">
        <w:continuationSeparator/>
      </w:r>
    </w:p>
    <w:p w14:paraId="380C1469" w14:textId="77777777" w:rsidR="009F459D" w:rsidRPr="00787E0F" w:rsidRDefault="009F459D"/>
  </w:footnote>
  <w:footnote w:type="continuationNotice" w:id="1">
    <w:p w14:paraId="0C065DCF" w14:textId="77777777" w:rsidR="009F459D" w:rsidRPr="00787E0F" w:rsidRDefault="009F4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932E2" w14:textId="35C25246" w:rsidR="00662842" w:rsidRPr="00787E0F" w:rsidRDefault="00B320BE" w:rsidP="00B320BE">
    <w:pPr>
      <w:pStyle w:val="Encabezado"/>
      <w:rPr>
        <w:i/>
        <w:iCs/>
      </w:rPr>
    </w:pPr>
    <w:r w:rsidRPr="00787E0F">
      <w:rPr>
        <w:i/>
        <w:iCs/>
        <w:noProof/>
        <w14:ligatures w14:val="standardContextual"/>
      </w:rPr>
      <mc:AlternateContent>
        <mc:Choice Requires="wps">
          <w:drawing>
            <wp:anchor distT="0" distB="0" distL="114300" distR="114300" simplePos="0" relativeHeight="251658243" behindDoc="0" locked="0" layoutInCell="1" allowOverlap="1" wp14:anchorId="647EC888" wp14:editId="6EDFE8B6">
              <wp:simplePos x="0" y="0"/>
              <wp:positionH relativeFrom="page">
                <wp:align>left</wp:align>
              </wp:positionH>
              <wp:positionV relativeFrom="paragraph">
                <wp:posOffset>273183</wp:posOffset>
              </wp:positionV>
              <wp:extent cx="7697972" cy="42530"/>
              <wp:effectExtent l="19050" t="19050" r="36830" b="34290"/>
              <wp:wrapNone/>
              <wp:docPr id="1430189179" name="Conector recto 1430189179"/>
              <wp:cNvGraphicFramePr/>
              <a:graphic xmlns:a="http://schemas.openxmlformats.org/drawingml/2006/main">
                <a:graphicData uri="http://schemas.microsoft.com/office/word/2010/wordprocessingShape">
                  <wps:wsp>
                    <wps:cNvCnPr/>
                    <wps:spPr>
                      <a:xfrm flipV="1">
                        <a:off x="0" y="0"/>
                        <a:ext cx="7697972" cy="42530"/>
                      </a:xfrm>
                      <a:prstGeom prst="line">
                        <a:avLst/>
                      </a:prstGeom>
                      <a:ln w="28575">
                        <a:solidFill>
                          <a:srgbClr val="8000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A7C6C2" id="Conector recto 1430189179" o:spid="_x0000_s1026" style="position:absolute;flip:y;z-index:251658243;visibility:visible;mso-wrap-style:square;mso-wrap-distance-left:9pt;mso-wrap-distance-top:0;mso-wrap-distance-right:9pt;mso-wrap-distance-bottom:0;mso-position-horizontal:left;mso-position-horizontal-relative:page;mso-position-vertical:absolute;mso-position-vertical-relative:text" from="0,21.5pt" to="606.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" strokecolor="#800040" strokeweight="2.25pt">
              <v:stroke joinstyle="miter"/>
              <w10:wrap anchorx="page"/>
            </v:line>
          </w:pict>
        </mc:Fallback>
      </mc:AlternateContent>
    </w:r>
    <w:r w:rsidR="00151FCC" w:rsidRPr="00787E0F">
      <w:rPr>
        <w:sz w:val="36"/>
        <w:szCs w:val="36"/>
      </w:rPr>
      <w:t xml:space="preserve"> </w:t>
    </w:r>
    <w:r w:rsidR="00151FCC" w:rsidRPr="00787E0F">
      <w:rPr>
        <w:i/>
        <w:iCs/>
      </w:rPr>
      <w:t>Reporte Técnico 2024-B105</w:t>
    </w:r>
    <w:r w:rsidR="00057334">
      <w:rPr>
        <w:i/>
        <w:iCs/>
      </w:rPr>
      <w:t xml:space="preserve"> Monitoreo </w:t>
    </w:r>
    <w:r w:rsidR="00662842">
      <w:rPr>
        <w:i/>
        <w:iCs/>
      </w:rPr>
      <w:t xml:space="preserve">de </w:t>
    </w:r>
    <w:r w:rsidR="00162F0B">
      <w:rPr>
        <w:i/>
        <w:iCs/>
      </w:rPr>
      <w:t>ambystomas</w:t>
    </w:r>
    <w:r w:rsidR="00662842">
      <w:rPr>
        <w:i/>
        <w:iCs/>
      </w:rPr>
      <w:t xml:space="preserve"> ex situ </w:t>
    </w:r>
  </w:p>
  <w:p w14:paraId="3EDD152F" w14:textId="77777777" w:rsidR="00B320BE" w:rsidRPr="00787E0F" w:rsidRDefault="00B320B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29A03" w14:textId="0A8B8BD6" w:rsidR="007A6807" w:rsidRPr="00787E0F" w:rsidRDefault="00151FCC">
    <w:pPr>
      <w:pStyle w:val="Encabezado"/>
      <w:rPr>
        <w:i/>
        <w:iCs/>
      </w:rPr>
    </w:pPr>
    <w:r w:rsidRPr="00787E0F">
      <w:rPr>
        <w:i/>
        <w:iCs/>
        <w:sz w:val="36"/>
        <w:szCs w:val="36"/>
      </w:rPr>
      <w:t xml:space="preserve"> </w:t>
    </w:r>
    <w:r w:rsidRPr="00787E0F">
      <w:rPr>
        <w:i/>
        <w:iCs/>
      </w:rPr>
      <w:t>Reporte Técnico 2024-B105</w:t>
    </w:r>
  </w:p>
  <w:p w14:paraId="0A4B2681" w14:textId="268053BB" w:rsidR="00241B5C" w:rsidRPr="00787E0F" w:rsidRDefault="005940D8">
    <w:pPr>
      <w:pStyle w:val="Encabezado"/>
    </w:pPr>
    <w:r w:rsidRPr="00787E0F">
      <w:rPr>
        <w:i/>
        <w:iCs/>
        <w:noProof/>
        <w14:ligatures w14:val="standardContextual"/>
      </w:rPr>
      <mc:AlternateContent>
        <mc:Choice Requires="wps">
          <w:drawing>
            <wp:anchor distT="0" distB="0" distL="114300" distR="114300" simplePos="0" relativeHeight="251658241" behindDoc="0" locked="0" layoutInCell="1" allowOverlap="1" wp14:anchorId="1EEF901F" wp14:editId="1D71E459">
              <wp:simplePos x="0" y="0"/>
              <wp:positionH relativeFrom="page">
                <wp:posOffset>19049</wp:posOffset>
              </wp:positionH>
              <wp:positionV relativeFrom="paragraph">
                <wp:posOffset>140970</wp:posOffset>
              </wp:positionV>
              <wp:extent cx="13454579" cy="4040"/>
              <wp:effectExtent l="0" t="19050" r="33020" b="34290"/>
              <wp:wrapNone/>
              <wp:docPr id="1918545242" name="Conector recto 1918545242"/>
              <wp:cNvGraphicFramePr/>
              <a:graphic xmlns:a="http://schemas.openxmlformats.org/drawingml/2006/main">
                <a:graphicData uri="http://schemas.microsoft.com/office/word/2010/wordprocessingShape">
                  <wps:wsp>
                    <wps:cNvCnPr/>
                    <wps:spPr>
                      <a:xfrm>
                        <a:off x="0" y="0"/>
                        <a:ext cx="13454579" cy="4040"/>
                      </a:xfrm>
                      <a:prstGeom prst="line">
                        <a:avLst/>
                      </a:prstGeom>
                      <a:ln w="28575">
                        <a:solidFill>
                          <a:srgbClr val="8000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34394" id="Conector recto 1918545242" o:spid="_x0000_s1026"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1.1pt" to="1060.9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" strokecolor="#800040" strokeweight="2.25pt">
              <v:stroke joinstyle="miter"/>
              <w10:wrap anchorx="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99969" w14:textId="77777777" w:rsidR="007A6807" w:rsidRPr="00787E0F" w:rsidRDefault="007A680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9847D" w14:textId="6D8EA7F0" w:rsidR="005940D8" w:rsidRPr="00787E0F" w:rsidRDefault="005940D8" w:rsidP="005940D8">
    <w:pPr>
      <w:pStyle w:val="Encabezado"/>
      <w:rPr>
        <w:i/>
        <w:iCs/>
      </w:rPr>
    </w:pPr>
    <w:r w:rsidRPr="00787E0F">
      <w:rPr>
        <w:i/>
        <w:iCs/>
        <w:noProof/>
        <w14:ligatures w14:val="standardContextual"/>
      </w:rPr>
      <mc:AlternateContent>
        <mc:Choice Requires="wps">
          <w:drawing>
            <wp:anchor distT="0" distB="0" distL="114300" distR="114300" simplePos="0" relativeHeight="251658242" behindDoc="0" locked="0" layoutInCell="1" allowOverlap="1" wp14:anchorId="55EC7CBC" wp14:editId="24125484">
              <wp:simplePos x="0" y="0"/>
              <wp:positionH relativeFrom="page">
                <wp:posOffset>-58068</wp:posOffset>
              </wp:positionH>
              <wp:positionV relativeFrom="paragraph">
                <wp:posOffset>260740</wp:posOffset>
              </wp:positionV>
              <wp:extent cx="11107986" cy="0"/>
              <wp:effectExtent l="0" t="19050" r="36830" b="19050"/>
              <wp:wrapNone/>
              <wp:docPr id="221116793" name="Conector recto 221116793"/>
              <wp:cNvGraphicFramePr/>
              <a:graphic xmlns:a="http://schemas.openxmlformats.org/drawingml/2006/main">
                <a:graphicData uri="http://schemas.microsoft.com/office/word/2010/wordprocessingShape">
                  <wps:wsp>
                    <wps:cNvCnPr/>
                    <wps:spPr>
                      <a:xfrm flipV="1">
                        <a:off x="0" y="0"/>
                        <a:ext cx="11107986" cy="0"/>
                      </a:xfrm>
                      <a:prstGeom prst="line">
                        <a:avLst/>
                      </a:prstGeom>
                      <a:ln w="28575">
                        <a:solidFill>
                          <a:srgbClr val="8000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5515F" id="Conector recto 221116793" o:spid="_x0000_s1026" style="position:absolute;flip:y;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5pt,20.55pt" to="870.1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" strokecolor="#800040" strokeweight="2.25pt">
              <v:stroke joinstyle="miter"/>
              <w10:wrap anchorx="page"/>
            </v:line>
          </w:pict>
        </mc:Fallback>
      </mc:AlternateContent>
    </w:r>
    <w:r w:rsidRPr="00787E0F">
      <w:rPr>
        <w:i/>
        <w:iCs/>
      </w:rPr>
      <w:t>Reporte Técnico 2024-B105</w:t>
    </w:r>
  </w:p>
  <w:p w14:paraId="552FC05E" w14:textId="77777777" w:rsidR="00CA6E4F" w:rsidRDefault="00CA6E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90BD7"/>
    <w:multiLevelType w:val="hybridMultilevel"/>
    <w:tmpl w:val="80A811A4"/>
    <w:lvl w:ilvl="0" w:tplc="A6A49160">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FBB3376"/>
    <w:multiLevelType w:val="hybridMultilevel"/>
    <w:tmpl w:val="F8D25CD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151C0D1B"/>
    <w:multiLevelType w:val="hybridMultilevel"/>
    <w:tmpl w:val="F6F6C9C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79E48B7"/>
    <w:multiLevelType w:val="hybridMultilevel"/>
    <w:tmpl w:val="7A0A62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1157DB"/>
    <w:multiLevelType w:val="multilevel"/>
    <w:tmpl w:val="DAEAD4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D5616FF"/>
    <w:multiLevelType w:val="hybridMultilevel"/>
    <w:tmpl w:val="E1424A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6B0A8A"/>
    <w:multiLevelType w:val="multilevel"/>
    <w:tmpl w:val="FC363F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FA24F2D"/>
    <w:multiLevelType w:val="hybridMultilevel"/>
    <w:tmpl w:val="74C41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FC342F5"/>
    <w:multiLevelType w:val="multilevel"/>
    <w:tmpl w:val="09C054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16252AF"/>
    <w:multiLevelType w:val="hybridMultilevel"/>
    <w:tmpl w:val="A4FA92E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22386703"/>
    <w:multiLevelType w:val="hybridMultilevel"/>
    <w:tmpl w:val="5EF0B12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2880001C"/>
    <w:multiLevelType w:val="hybridMultilevel"/>
    <w:tmpl w:val="B0A087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2E951DF"/>
    <w:multiLevelType w:val="multilevel"/>
    <w:tmpl w:val="A79A5A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900F1C"/>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D621B06"/>
    <w:multiLevelType w:val="multilevel"/>
    <w:tmpl w:val="EB8AC8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FDB0623"/>
    <w:multiLevelType w:val="hybridMultilevel"/>
    <w:tmpl w:val="4B7EA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BD3560"/>
    <w:multiLevelType w:val="multilevel"/>
    <w:tmpl w:val="0A50DB86"/>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7346BAD"/>
    <w:multiLevelType w:val="hybridMultilevel"/>
    <w:tmpl w:val="5928BC7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15:restartNumberingAfterBreak="0">
    <w:nsid w:val="491B507D"/>
    <w:multiLevelType w:val="multilevel"/>
    <w:tmpl w:val="2C72761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DAF024A"/>
    <w:multiLevelType w:val="hybridMultilevel"/>
    <w:tmpl w:val="0CFEC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F650A9D"/>
    <w:multiLevelType w:val="multilevel"/>
    <w:tmpl w:val="7A0CAD88"/>
    <w:lvl w:ilvl="0">
      <w:start w:val="1"/>
      <w:numFmt w:val="decimal"/>
      <w:pStyle w:val="Inicial"/>
      <w:lvlText w:val="%1"/>
      <w:lvlJc w:val="left"/>
      <w:pPr>
        <w:ind w:left="432" w:hanging="432"/>
      </w:pPr>
    </w:lvl>
    <w:lvl w:ilvl="1">
      <w:start w:val="1"/>
      <w:numFmt w:val="decimal"/>
      <w:pStyle w:val="Ttulo1"/>
      <w:lvlText w:val="%1.%2"/>
      <w:lvlJc w:val="left"/>
      <w:pPr>
        <w:ind w:left="576" w:hanging="576"/>
      </w:pPr>
    </w:lvl>
    <w:lvl w:ilvl="2">
      <w:start w:val="1"/>
      <w:numFmt w:val="decimal"/>
      <w:pStyle w:val="Ttulo2"/>
      <w:lvlText w:val="%1.%2.%3"/>
      <w:lvlJc w:val="left"/>
      <w:pPr>
        <w:ind w:left="720" w:hanging="720"/>
      </w:pPr>
    </w:lvl>
    <w:lvl w:ilvl="3">
      <w:start w:val="1"/>
      <w:numFmt w:val="decimal"/>
      <w:pStyle w:val="Ttulo3"/>
      <w:lvlText w:val="%1.%2.%3.%4"/>
      <w:lvlJc w:val="left"/>
      <w:pPr>
        <w:ind w:left="864" w:hanging="864"/>
      </w:pPr>
    </w:lvl>
    <w:lvl w:ilvl="4">
      <w:start w:val="1"/>
      <w:numFmt w:val="decimal"/>
      <w:pStyle w:val="Ttulo4"/>
      <w:lvlText w:val="%1.%2.%3.%4.%5"/>
      <w:lvlJc w:val="left"/>
      <w:pPr>
        <w:ind w:left="1008" w:hanging="1008"/>
      </w:pPr>
    </w:lvl>
    <w:lvl w:ilvl="5">
      <w:start w:val="1"/>
      <w:numFmt w:val="decimal"/>
      <w:pStyle w:val="Ttulo5"/>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3AA6312"/>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C7114CA"/>
    <w:multiLevelType w:val="multilevel"/>
    <w:tmpl w:val="7E06326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ndice2"/>
      <w:isLgl/>
      <w:lvlText w:val="%1.%2.%3"/>
      <w:lvlJc w:val="left"/>
      <w:pPr>
        <w:ind w:left="1080" w:hanging="720"/>
      </w:pPr>
      <w:rPr>
        <w:rFonts w:hint="default"/>
      </w:rPr>
    </w:lvl>
    <w:lvl w:ilvl="3">
      <w:start w:val="1"/>
      <w:numFmt w:val="decimal"/>
      <w:pStyle w:val="Titulo3"/>
      <w:isLgl/>
      <w:lvlText w:val="%1.%2.%3.%4"/>
      <w:lvlJc w:val="left"/>
      <w:pPr>
        <w:ind w:left="1571"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E6B0C0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3436E1"/>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CF422E1"/>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DB0395A"/>
    <w:multiLevelType w:val="hybridMultilevel"/>
    <w:tmpl w:val="03400268"/>
    <w:lvl w:ilvl="0" w:tplc="080A0001">
      <w:start w:val="1"/>
      <w:numFmt w:val="bullet"/>
      <w:lvlText w:val=""/>
      <w:lvlJc w:val="left"/>
      <w:pPr>
        <w:ind w:left="360" w:hanging="360"/>
      </w:pPr>
      <w:rPr>
        <w:rFonts w:ascii="Symbol" w:hAnsi="Symbol" w:hint="default"/>
      </w:rPr>
    </w:lvl>
    <w:lvl w:ilvl="1" w:tplc="C6CC292C">
      <w:numFmt w:val="bullet"/>
      <w:lvlText w:val="•"/>
      <w:lvlJc w:val="left"/>
      <w:pPr>
        <w:ind w:left="1440" w:hanging="720"/>
      </w:pPr>
      <w:rPr>
        <w:rFonts w:ascii="Times New Roman" w:eastAsiaTheme="minorHAnsi" w:hAnsi="Times New Roman" w:cs="Times New Roman"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 w15:restartNumberingAfterBreak="0">
    <w:nsid w:val="75371D2F"/>
    <w:multiLevelType w:val="hybridMultilevel"/>
    <w:tmpl w:val="991439E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76ED3196"/>
    <w:multiLevelType w:val="multilevel"/>
    <w:tmpl w:val="2CE826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70E29FB"/>
    <w:multiLevelType w:val="hybridMultilevel"/>
    <w:tmpl w:val="D3ECAD90"/>
    <w:lvl w:ilvl="0" w:tplc="FE6E8D96">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771F201B"/>
    <w:multiLevelType w:val="multilevel"/>
    <w:tmpl w:val="0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8273129"/>
    <w:multiLevelType w:val="hybridMultilevel"/>
    <w:tmpl w:val="D1508626"/>
    <w:lvl w:ilvl="0" w:tplc="080A0001">
      <w:start w:val="1"/>
      <w:numFmt w:val="bullet"/>
      <w:lvlText w:val=""/>
      <w:lvlJc w:val="left"/>
      <w:pPr>
        <w:ind w:left="1440" w:hanging="360"/>
      </w:pPr>
      <w:rPr>
        <w:rFonts w:ascii="Symbol" w:hAnsi="Symbol" w:hint="default"/>
      </w:rPr>
    </w:lvl>
    <w:lvl w:ilvl="1" w:tplc="F0AE03A0">
      <w:numFmt w:val="bullet"/>
      <w:lvlText w:val="-"/>
      <w:lvlJc w:val="left"/>
      <w:pPr>
        <w:ind w:left="2160" w:hanging="360"/>
      </w:pPr>
      <w:rPr>
        <w:rFonts w:ascii="Times New Roman" w:eastAsiaTheme="minorHAnsi" w:hAnsi="Times New Roman" w:cs="Times New Roman"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2" w15:restartNumberingAfterBreak="0">
    <w:nsid w:val="7D946363"/>
    <w:multiLevelType w:val="multilevel"/>
    <w:tmpl w:val="3C3063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E3339D8"/>
    <w:multiLevelType w:val="hybridMultilevel"/>
    <w:tmpl w:val="BFF485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51192655">
    <w:abstractNumId w:val="22"/>
  </w:num>
  <w:num w:numId="2" w16cid:durableId="23331594">
    <w:abstractNumId w:val="16"/>
  </w:num>
  <w:num w:numId="3" w16cid:durableId="1125345906">
    <w:abstractNumId w:val="26"/>
  </w:num>
  <w:num w:numId="4" w16cid:durableId="610749202">
    <w:abstractNumId w:val="22"/>
    <w:lvlOverride w:ilvl="0">
      <w:startOverride w:val="3"/>
    </w:lvlOverride>
    <w:lvlOverride w:ilvl="1">
      <w:startOverride w:val="4"/>
    </w:lvlOverride>
    <w:lvlOverride w:ilvl="2">
      <w:startOverride w:val="4"/>
    </w:lvlOverride>
  </w:num>
  <w:num w:numId="5" w16cid:durableId="1029841515">
    <w:abstractNumId w:val="1"/>
  </w:num>
  <w:num w:numId="6" w16cid:durableId="1688828472">
    <w:abstractNumId w:val="2"/>
  </w:num>
  <w:num w:numId="7" w16cid:durableId="179511614">
    <w:abstractNumId w:val="27"/>
  </w:num>
  <w:num w:numId="8" w16cid:durableId="662197167">
    <w:abstractNumId w:val="10"/>
  </w:num>
  <w:num w:numId="9" w16cid:durableId="937568885">
    <w:abstractNumId w:val="31"/>
  </w:num>
  <w:num w:numId="10" w16cid:durableId="653336334">
    <w:abstractNumId w:val="9"/>
  </w:num>
  <w:num w:numId="11" w16cid:durableId="708336240">
    <w:abstractNumId w:val="17"/>
  </w:num>
  <w:num w:numId="12" w16cid:durableId="7749062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6066347">
    <w:abstractNumId w:val="0"/>
  </w:num>
  <w:num w:numId="14" w16cid:durableId="806626905">
    <w:abstractNumId w:val="23"/>
  </w:num>
  <w:num w:numId="15" w16cid:durableId="843976773">
    <w:abstractNumId w:val="21"/>
  </w:num>
  <w:num w:numId="16" w16cid:durableId="201989132">
    <w:abstractNumId w:val="4"/>
  </w:num>
  <w:num w:numId="17" w16cid:durableId="198057431">
    <w:abstractNumId w:val="24"/>
  </w:num>
  <w:num w:numId="18" w16cid:durableId="1466897495">
    <w:abstractNumId w:val="32"/>
  </w:num>
  <w:num w:numId="19" w16cid:durableId="2134591240">
    <w:abstractNumId w:val="13"/>
  </w:num>
  <w:num w:numId="20" w16cid:durableId="897087887">
    <w:abstractNumId w:val="12"/>
  </w:num>
  <w:num w:numId="21" w16cid:durableId="1271889020">
    <w:abstractNumId w:val="28"/>
  </w:num>
  <w:num w:numId="22" w16cid:durableId="1848711069">
    <w:abstractNumId w:val="6"/>
  </w:num>
  <w:num w:numId="23" w16cid:durableId="1900509833">
    <w:abstractNumId w:val="14"/>
  </w:num>
  <w:num w:numId="24" w16cid:durableId="2105881848">
    <w:abstractNumId w:val="18"/>
  </w:num>
  <w:num w:numId="25" w16cid:durableId="1120958819">
    <w:abstractNumId w:val="8"/>
  </w:num>
  <w:num w:numId="26" w16cid:durableId="764808903">
    <w:abstractNumId w:val="25"/>
  </w:num>
  <w:num w:numId="27" w16cid:durableId="1992557967">
    <w:abstractNumId w:val="30"/>
  </w:num>
  <w:num w:numId="28" w16cid:durableId="1346521651">
    <w:abstractNumId w:val="20"/>
  </w:num>
  <w:num w:numId="29" w16cid:durableId="1467430034">
    <w:abstractNumId w:val="33"/>
  </w:num>
  <w:num w:numId="30" w16cid:durableId="282464293">
    <w:abstractNumId w:val="5"/>
  </w:num>
  <w:num w:numId="31" w16cid:durableId="220866159">
    <w:abstractNumId w:val="3"/>
  </w:num>
  <w:num w:numId="32" w16cid:durableId="288050356">
    <w:abstractNumId w:val="19"/>
  </w:num>
  <w:num w:numId="33" w16cid:durableId="1016544240">
    <w:abstractNumId w:val="11"/>
  </w:num>
  <w:num w:numId="34" w16cid:durableId="133301061">
    <w:abstractNumId w:val="7"/>
  </w:num>
  <w:num w:numId="35" w16cid:durableId="1457679545">
    <w:abstractNumId w:val="15"/>
  </w:num>
  <w:num w:numId="36" w16cid:durableId="890458063">
    <w:abstractNumId w:val="2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ocumentProtection w:formatting="1"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CC"/>
    <w:rsid w:val="000000DB"/>
    <w:rsid w:val="00000191"/>
    <w:rsid w:val="00000262"/>
    <w:rsid w:val="00000402"/>
    <w:rsid w:val="000008EB"/>
    <w:rsid w:val="00000A08"/>
    <w:rsid w:val="00000BBD"/>
    <w:rsid w:val="00000F96"/>
    <w:rsid w:val="0000122B"/>
    <w:rsid w:val="0000139C"/>
    <w:rsid w:val="00001498"/>
    <w:rsid w:val="00001592"/>
    <w:rsid w:val="0000172F"/>
    <w:rsid w:val="00001ADF"/>
    <w:rsid w:val="00001B80"/>
    <w:rsid w:val="00001DA4"/>
    <w:rsid w:val="00001EAF"/>
    <w:rsid w:val="00001F82"/>
    <w:rsid w:val="00002052"/>
    <w:rsid w:val="00002288"/>
    <w:rsid w:val="00002560"/>
    <w:rsid w:val="000029EE"/>
    <w:rsid w:val="00002D9B"/>
    <w:rsid w:val="00002DFD"/>
    <w:rsid w:val="00003036"/>
    <w:rsid w:val="000031CA"/>
    <w:rsid w:val="000032AE"/>
    <w:rsid w:val="000032C3"/>
    <w:rsid w:val="0000360E"/>
    <w:rsid w:val="00003626"/>
    <w:rsid w:val="000037B8"/>
    <w:rsid w:val="000037E1"/>
    <w:rsid w:val="00003810"/>
    <w:rsid w:val="00003831"/>
    <w:rsid w:val="00003998"/>
    <w:rsid w:val="0000399E"/>
    <w:rsid w:val="00003A00"/>
    <w:rsid w:val="00003A1F"/>
    <w:rsid w:val="00003D49"/>
    <w:rsid w:val="00003E94"/>
    <w:rsid w:val="00003E9E"/>
    <w:rsid w:val="0000431C"/>
    <w:rsid w:val="00004364"/>
    <w:rsid w:val="0000438C"/>
    <w:rsid w:val="00004981"/>
    <w:rsid w:val="00004B8F"/>
    <w:rsid w:val="0000527A"/>
    <w:rsid w:val="00005746"/>
    <w:rsid w:val="000057FC"/>
    <w:rsid w:val="00005862"/>
    <w:rsid w:val="000060D3"/>
    <w:rsid w:val="000062ED"/>
    <w:rsid w:val="0000642D"/>
    <w:rsid w:val="00006590"/>
    <w:rsid w:val="000067C9"/>
    <w:rsid w:val="00006A8B"/>
    <w:rsid w:val="00006E73"/>
    <w:rsid w:val="00006F7F"/>
    <w:rsid w:val="000073A4"/>
    <w:rsid w:val="000076AB"/>
    <w:rsid w:val="000077F1"/>
    <w:rsid w:val="00007C44"/>
    <w:rsid w:val="000103D4"/>
    <w:rsid w:val="00010AB7"/>
    <w:rsid w:val="00010B8C"/>
    <w:rsid w:val="00010FDB"/>
    <w:rsid w:val="00011000"/>
    <w:rsid w:val="000110E6"/>
    <w:rsid w:val="0001144F"/>
    <w:rsid w:val="00011997"/>
    <w:rsid w:val="00011A16"/>
    <w:rsid w:val="00011D83"/>
    <w:rsid w:val="0001212D"/>
    <w:rsid w:val="000122FB"/>
    <w:rsid w:val="0001236F"/>
    <w:rsid w:val="000126D4"/>
    <w:rsid w:val="00012758"/>
    <w:rsid w:val="00012879"/>
    <w:rsid w:val="00012BB6"/>
    <w:rsid w:val="00012BBF"/>
    <w:rsid w:val="0001378D"/>
    <w:rsid w:val="00013885"/>
    <w:rsid w:val="00013910"/>
    <w:rsid w:val="00013B20"/>
    <w:rsid w:val="00013B44"/>
    <w:rsid w:val="00013CD3"/>
    <w:rsid w:val="00013DDF"/>
    <w:rsid w:val="00013E39"/>
    <w:rsid w:val="000141CA"/>
    <w:rsid w:val="0001425C"/>
    <w:rsid w:val="000147FE"/>
    <w:rsid w:val="00014989"/>
    <w:rsid w:val="000149C6"/>
    <w:rsid w:val="00014BDE"/>
    <w:rsid w:val="00015070"/>
    <w:rsid w:val="000153FB"/>
    <w:rsid w:val="00015533"/>
    <w:rsid w:val="000155DE"/>
    <w:rsid w:val="00015ACD"/>
    <w:rsid w:val="00015D4B"/>
    <w:rsid w:val="00015E25"/>
    <w:rsid w:val="00016124"/>
    <w:rsid w:val="000161DE"/>
    <w:rsid w:val="000165C4"/>
    <w:rsid w:val="00016769"/>
    <w:rsid w:val="00016930"/>
    <w:rsid w:val="00016A38"/>
    <w:rsid w:val="00016C7A"/>
    <w:rsid w:val="00016C7D"/>
    <w:rsid w:val="00016C8A"/>
    <w:rsid w:val="000170CC"/>
    <w:rsid w:val="000173A5"/>
    <w:rsid w:val="00017601"/>
    <w:rsid w:val="00017BD4"/>
    <w:rsid w:val="00017C42"/>
    <w:rsid w:val="00017FF9"/>
    <w:rsid w:val="00020094"/>
    <w:rsid w:val="0002033C"/>
    <w:rsid w:val="000203C8"/>
    <w:rsid w:val="00020581"/>
    <w:rsid w:val="000209AE"/>
    <w:rsid w:val="000209B6"/>
    <w:rsid w:val="00020B1C"/>
    <w:rsid w:val="00020C32"/>
    <w:rsid w:val="00020E35"/>
    <w:rsid w:val="0002120E"/>
    <w:rsid w:val="00021A1A"/>
    <w:rsid w:val="00021B08"/>
    <w:rsid w:val="00021DA9"/>
    <w:rsid w:val="00021F5F"/>
    <w:rsid w:val="00022005"/>
    <w:rsid w:val="0002221D"/>
    <w:rsid w:val="000226C6"/>
    <w:rsid w:val="000226E5"/>
    <w:rsid w:val="0002282E"/>
    <w:rsid w:val="0002299D"/>
    <w:rsid w:val="00022C00"/>
    <w:rsid w:val="00022C5C"/>
    <w:rsid w:val="00022F89"/>
    <w:rsid w:val="000230AC"/>
    <w:rsid w:val="000230FA"/>
    <w:rsid w:val="00023125"/>
    <w:rsid w:val="00023266"/>
    <w:rsid w:val="000232DF"/>
    <w:rsid w:val="00023652"/>
    <w:rsid w:val="0002384A"/>
    <w:rsid w:val="00023C9D"/>
    <w:rsid w:val="0002401E"/>
    <w:rsid w:val="00024132"/>
    <w:rsid w:val="000248C8"/>
    <w:rsid w:val="00024A29"/>
    <w:rsid w:val="00024B64"/>
    <w:rsid w:val="00024C1B"/>
    <w:rsid w:val="00024C7F"/>
    <w:rsid w:val="000251EA"/>
    <w:rsid w:val="000251EB"/>
    <w:rsid w:val="0002553B"/>
    <w:rsid w:val="00025A06"/>
    <w:rsid w:val="00025AB1"/>
    <w:rsid w:val="000261B6"/>
    <w:rsid w:val="000262FB"/>
    <w:rsid w:val="00026319"/>
    <w:rsid w:val="00026B57"/>
    <w:rsid w:val="00026D90"/>
    <w:rsid w:val="0002723A"/>
    <w:rsid w:val="00027456"/>
    <w:rsid w:val="0002750A"/>
    <w:rsid w:val="00027A80"/>
    <w:rsid w:val="00027D24"/>
    <w:rsid w:val="00027F77"/>
    <w:rsid w:val="000301AE"/>
    <w:rsid w:val="000306BB"/>
    <w:rsid w:val="0003090B"/>
    <w:rsid w:val="00030F60"/>
    <w:rsid w:val="000311DF"/>
    <w:rsid w:val="000314E2"/>
    <w:rsid w:val="00031580"/>
    <w:rsid w:val="00031644"/>
    <w:rsid w:val="0003199C"/>
    <w:rsid w:val="00031C39"/>
    <w:rsid w:val="00031DAE"/>
    <w:rsid w:val="00032027"/>
    <w:rsid w:val="0003279E"/>
    <w:rsid w:val="00032833"/>
    <w:rsid w:val="00032CF6"/>
    <w:rsid w:val="00032EA2"/>
    <w:rsid w:val="00033051"/>
    <w:rsid w:val="000331C2"/>
    <w:rsid w:val="00033467"/>
    <w:rsid w:val="000334ED"/>
    <w:rsid w:val="000338C3"/>
    <w:rsid w:val="00033D90"/>
    <w:rsid w:val="00033DDD"/>
    <w:rsid w:val="00033F0C"/>
    <w:rsid w:val="00034021"/>
    <w:rsid w:val="000342A1"/>
    <w:rsid w:val="0003437E"/>
    <w:rsid w:val="000343C3"/>
    <w:rsid w:val="00034642"/>
    <w:rsid w:val="0003481E"/>
    <w:rsid w:val="00034A27"/>
    <w:rsid w:val="00034CC5"/>
    <w:rsid w:val="00034CFD"/>
    <w:rsid w:val="00034EE4"/>
    <w:rsid w:val="00035401"/>
    <w:rsid w:val="000356DE"/>
    <w:rsid w:val="0003586C"/>
    <w:rsid w:val="00035A2E"/>
    <w:rsid w:val="00035C4A"/>
    <w:rsid w:val="00035DD5"/>
    <w:rsid w:val="000363A6"/>
    <w:rsid w:val="00036537"/>
    <w:rsid w:val="00036C07"/>
    <w:rsid w:val="00036C65"/>
    <w:rsid w:val="0003701C"/>
    <w:rsid w:val="000371A4"/>
    <w:rsid w:val="000373B9"/>
    <w:rsid w:val="0003760A"/>
    <w:rsid w:val="0003776D"/>
    <w:rsid w:val="00037B7B"/>
    <w:rsid w:val="00037B82"/>
    <w:rsid w:val="00037B8F"/>
    <w:rsid w:val="00037C07"/>
    <w:rsid w:val="00040296"/>
    <w:rsid w:val="000403DE"/>
    <w:rsid w:val="00040603"/>
    <w:rsid w:val="00040740"/>
    <w:rsid w:val="00040975"/>
    <w:rsid w:val="000409C7"/>
    <w:rsid w:val="00040AA8"/>
    <w:rsid w:val="00040C6D"/>
    <w:rsid w:val="00040D39"/>
    <w:rsid w:val="00040FCD"/>
    <w:rsid w:val="00040FDC"/>
    <w:rsid w:val="000410BD"/>
    <w:rsid w:val="00041971"/>
    <w:rsid w:val="00041B96"/>
    <w:rsid w:val="00042291"/>
    <w:rsid w:val="000424ED"/>
    <w:rsid w:val="000427A3"/>
    <w:rsid w:val="00042873"/>
    <w:rsid w:val="00042944"/>
    <w:rsid w:val="00042A2A"/>
    <w:rsid w:val="00042A7B"/>
    <w:rsid w:val="000430C0"/>
    <w:rsid w:val="0004354C"/>
    <w:rsid w:val="0004370D"/>
    <w:rsid w:val="00043CE5"/>
    <w:rsid w:val="00043EC8"/>
    <w:rsid w:val="00043EEF"/>
    <w:rsid w:val="000440CC"/>
    <w:rsid w:val="00044381"/>
    <w:rsid w:val="00044570"/>
    <w:rsid w:val="00044639"/>
    <w:rsid w:val="00044672"/>
    <w:rsid w:val="00044863"/>
    <w:rsid w:val="00044B0F"/>
    <w:rsid w:val="00045473"/>
    <w:rsid w:val="000454E9"/>
    <w:rsid w:val="000456DB"/>
    <w:rsid w:val="00045821"/>
    <w:rsid w:val="000458F9"/>
    <w:rsid w:val="0004596A"/>
    <w:rsid w:val="000459E9"/>
    <w:rsid w:val="00046070"/>
    <w:rsid w:val="0004609F"/>
    <w:rsid w:val="000461BE"/>
    <w:rsid w:val="000464B5"/>
    <w:rsid w:val="000466BD"/>
    <w:rsid w:val="000466F0"/>
    <w:rsid w:val="000468D8"/>
    <w:rsid w:val="00046C8E"/>
    <w:rsid w:val="000470AB"/>
    <w:rsid w:val="00047132"/>
    <w:rsid w:val="0004766C"/>
    <w:rsid w:val="00047826"/>
    <w:rsid w:val="000501B1"/>
    <w:rsid w:val="00050531"/>
    <w:rsid w:val="00050558"/>
    <w:rsid w:val="00050669"/>
    <w:rsid w:val="000506D0"/>
    <w:rsid w:val="0005073A"/>
    <w:rsid w:val="0005099F"/>
    <w:rsid w:val="00050FBD"/>
    <w:rsid w:val="000514BB"/>
    <w:rsid w:val="000516B2"/>
    <w:rsid w:val="000518CF"/>
    <w:rsid w:val="00051A17"/>
    <w:rsid w:val="00052268"/>
    <w:rsid w:val="0005245A"/>
    <w:rsid w:val="0005280C"/>
    <w:rsid w:val="00052D20"/>
    <w:rsid w:val="0005303E"/>
    <w:rsid w:val="000530BD"/>
    <w:rsid w:val="0005348E"/>
    <w:rsid w:val="000537F1"/>
    <w:rsid w:val="00053E8C"/>
    <w:rsid w:val="00054359"/>
    <w:rsid w:val="00054376"/>
    <w:rsid w:val="00054407"/>
    <w:rsid w:val="00054CF2"/>
    <w:rsid w:val="000556E4"/>
    <w:rsid w:val="00055833"/>
    <w:rsid w:val="000559AB"/>
    <w:rsid w:val="00055D25"/>
    <w:rsid w:val="00055E5E"/>
    <w:rsid w:val="000563DA"/>
    <w:rsid w:val="000563F4"/>
    <w:rsid w:val="0005646B"/>
    <w:rsid w:val="000565C8"/>
    <w:rsid w:val="0005685F"/>
    <w:rsid w:val="00056880"/>
    <w:rsid w:val="000568BF"/>
    <w:rsid w:val="00056BEF"/>
    <w:rsid w:val="00056E3F"/>
    <w:rsid w:val="0005708E"/>
    <w:rsid w:val="00057334"/>
    <w:rsid w:val="00057373"/>
    <w:rsid w:val="00057429"/>
    <w:rsid w:val="000574E7"/>
    <w:rsid w:val="0005785F"/>
    <w:rsid w:val="000578E4"/>
    <w:rsid w:val="00057B11"/>
    <w:rsid w:val="00057F16"/>
    <w:rsid w:val="00057FC2"/>
    <w:rsid w:val="00057FF8"/>
    <w:rsid w:val="000601D0"/>
    <w:rsid w:val="00060388"/>
    <w:rsid w:val="000603BF"/>
    <w:rsid w:val="0006047C"/>
    <w:rsid w:val="000604D4"/>
    <w:rsid w:val="0006062B"/>
    <w:rsid w:val="00060E95"/>
    <w:rsid w:val="00060F39"/>
    <w:rsid w:val="00060F80"/>
    <w:rsid w:val="00060FBE"/>
    <w:rsid w:val="00061294"/>
    <w:rsid w:val="000612FB"/>
    <w:rsid w:val="00061787"/>
    <w:rsid w:val="000617A1"/>
    <w:rsid w:val="00061846"/>
    <w:rsid w:val="00061954"/>
    <w:rsid w:val="00061BE0"/>
    <w:rsid w:val="00061CEA"/>
    <w:rsid w:val="00061D6D"/>
    <w:rsid w:val="00061E9E"/>
    <w:rsid w:val="000620AC"/>
    <w:rsid w:val="00062496"/>
    <w:rsid w:val="00062665"/>
    <w:rsid w:val="000626EF"/>
    <w:rsid w:val="00062B36"/>
    <w:rsid w:val="00062C39"/>
    <w:rsid w:val="00062D97"/>
    <w:rsid w:val="00062D9F"/>
    <w:rsid w:val="00062FCF"/>
    <w:rsid w:val="00063005"/>
    <w:rsid w:val="000631DF"/>
    <w:rsid w:val="000632FE"/>
    <w:rsid w:val="00063422"/>
    <w:rsid w:val="00063713"/>
    <w:rsid w:val="000637DD"/>
    <w:rsid w:val="00064317"/>
    <w:rsid w:val="00064663"/>
    <w:rsid w:val="00064C75"/>
    <w:rsid w:val="00064CF6"/>
    <w:rsid w:val="00064D50"/>
    <w:rsid w:val="00064E28"/>
    <w:rsid w:val="00064E2C"/>
    <w:rsid w:val="00064EC1"/>
    <w:rsid w:val="00065A71"/>
    <w:rsid w:val="00065E5A"/>
    <w:rsid w:val="000662AB"/>
    <w:rsid w:val="00066799"/>
    <w:rsid w:val="0006683C"/>
    <w:rsid w:val="00066B58"/>
    <w:rsid w:val="00067205"/>
    <w:rsid w:val="00067249"/>
    <w:rsid w:val="000672D7"/>
    <w:rsid w:val="000673C5"/>
    <w:rsid w:val="000677FB"/>
    <w:rsid w:val="00067848"/>
    <w:rsid w:val="0006792B"/>
    <w:rsid w:val="00067A60"/>
    <w:rsid w:val="00067C1B"/>
    <w:rsid w:val="000700CA"/>
    <w:rsid w:val="0007018F"/>
    <w:rsid w:val="00070658"/>
    <w:rsid w:val="00070699"/>
    <w:rsid w:val="0007075B"/>
    <w:rsid w:val="00070825"/>
    <w:rsid w:val="00070D7B"/>
    <w:rsid w:val="00070DD0"/>
    <w:rsid w:val="00070F9C"/>
    <w:rsid w:val="00071257"/>
    <w:rsid w:val="000714A9"/>
    <w:rsid w:val="0007150D"/>
    <w:rsid w:val="00071795"/>
    <w:rsid w:val="000718CA"/>
    <w:rsid w:val="00071AD9"/>
    <w:rsid w:val="00071E77"/>
    <w:rsid w:val="00071EC6"/>
    <w:rsid w:val="00071F9A"/>
    <w:rsid w:val="000723C9"/>
    <w:rsid w:val="000726EF"/>
    <w:rsid w:val="000730CE"/>
    <w:rsid w:val="00073624"/>
    <w:rsid w:val="000737D8"/>
    <w:rsid w:val="000738D4"/>
    <w:rsid w:val="000739DE"/>
    <w:rsid w:val="00073DBF"/>
    <w:rsid w:val="00073EBC"/>
    <w:rsid w:val="00073F96"/>
    <w:rsid w:val="00074045"/>
    <w:rsid w:val="000741B4"/>
    <w:rsid w:val="000742A1"/>
    <w:rsid w:val="000742E0"/>
    <w:rsid w:val="0007444B"/>
    <w:rsid w:val="00074548"/>
    <w:rsid w:val="000746C4"/>
    <w:rsid w:val="00074861"/>
    <w:rsid w:val="00074B1F"/>
    <w:rsid w:val="00074F9C"/>
    <w:rsid w:val="000750BA"/>
    <w:rsid w:val="000753B1"/>
    <w:rsid w:val="000753B8"/>
    <w:rsid w:val="000757C4"/>
    <w:rsid w:val="000759EE"/>
    <w:rsid w:val="00075A0D"/>
    <w:rsid w:val="00075A10"/>
    <w:rsid w:val="00075C4E"/>
    <w:rsid w:val="00075C6D"/>
    <w:rsid w:val="00075E7D"/>
    <w:rsid w:val="00075F23"/>
    <w:rsid w:val="000761DF"/>
    <w:rsid w:val="0007648A"/>
    <w:rsid w:val="000768F5"/>
    <w:rsid w:val="00076C7A"/>
    <w:rsid w:val="00077179"/>
    <w:rsid w:val="0007754D"/>
    <w:rsid w:val="00077716"/>
    <w:rsid w:val="0007772D"/>
    <w:rsid w:val="00077CE7"/>
    <w:rsid w:val="00077E32"/>
    <w:rsid w:val="000801A6"/>
    <w:rsid w:val="0008031C"/>
    <w:rsid w:val="000804E5"/>
    <w:rsid w:val="00080629"/>
    <w:rsid w:val="000807CC"/>
    <w:rsid w:val="00080989"/>
    <w:rsid w:val="000809EB"/>
    <w:rsid w:val="00080D43"/>
    <w:rsid w:val="00080F09"/>
    <w:rsid w:val="000812A2"/>
    <w:rsid w:val="00081436"/>
    <w:rsid w:val="0008169A"/>
    <w:rsid w:val="0008181B"/>
    <w:rsid w:val="00081A8B"/>
    <w:rsid w:val="00081E20"/>
    <w:rsid w:val="000821B4"/>
    <w:rsid w:val="000824D9"/>
    <w:rsid w:val="00082B0D"/>
    <w:rsid w:val="00082BC5"/>
    <w:rsid w:val="00082C61"/>
    <w:rsid w:val="00082C7E"/>
    <w:rsid w:val="00082C98"/>
    <w:rsid w:val="00082FF8"/>
    <w:rsid w:val="000836BE"/>
    <w:rsid w:val="00083740"/>
    <w:rsid w:val="00083AAF"/>
    <w:rsid w:val="00084251"/>
    <w:rsid w:val="0008483D"/>
    <w:rsid w:val="000849F4"/>
    <w:rsid w:val="00084C0E"/>
    <w:rsid w:val="00084FC4"/>
    <w:rsid w:val="00084FD4"/>
    <w:rsid w:val="000851B2"/>
    <w:rsid w:val="0008544F"/>
    <w:rsid w:val="0008546A"/>
    <w:rsid w:val="0008566A"/>
    <w:rsid w:val="000856AA"/>
    <w:rsid w:val="00085B10"/>
    <w:rsid w:val="00085EBA"/>
    <w:rsid w:val="00085FD2"/>
    <w:rsid w:val="000862B7"/>
    <w:rsid w:val="0008651A"/>
    <w:rsid w:val="000865C2"/>
    <w:rsid w:val="000865DC"/>
    <w:rsid w:val="0008665F"/>
    <w:rsid w:val="000866A1"/>
    <w:rsid w:val="00086A37"/>
    <w:rsid w:val="00086C99"/>
    <w:rsid w:val="00086CAC"/>
    <w:rsid w:val="00086D4B"/>
    <w:rsid w:val="00087480"/>
    <w:rsid w:val="0008766E"/>
    <w:rsid w:val="00087CBC"/>
    <w:rsid w:val="00087E0E"/>
    <w:rsid w:val="00087EAD"/>
    <w:rsid w:val="00087EAE"/>
    <w:rsid w:val="00090771"/>
    <w:rsid w:val="00090829"/>
    <w:rsid w:val="00090955"/>
    <w:rsid w:val="00090EC1"/>
    <w:rsid w:val="00091025"/>
    <w:rsid w:val="0009129E"/>
    <w:rsid w:val="000912BD"/>
    <w:rsid w:val="00091323"/>
    <w:rsid w:val="00091454"/>
    <w:rsid w:val="00091B2A"/>
    <w:rsid w:val="00091BED"/>
    <w:rsid w:val="00091CC9"/>
    <w:rsid w:val="00092081"/>
    <w:rsid w:val="000920D1"/>
    <w:rsid w:val="00092365"/>
    <w:rsid w:val="000927A8"/>
    <w:rsid w:val="00092B15"/>
    <w:rsid w:val="00092C75"/>
    <w:rsid w:val="00092EB2"/>
    <w:rsid w:val="00092FDF"/>
    <w:rsid w:val="0009300F"/>
    <w:rsid w:val="00093057"/>
    <w:rsid w:val="00093325"/>
    <w:rsid w:val="000938A1"/>
    <w:rsid w:val="000938DF"/>
    <w:rsid w:val="00093C57"/>
    <w:rsid w:val="00093CD1"/>
    <w:rsid w:val="000940E5"/>
    <w:rsid w:val="0009427E"/>
    <w:rsid w:val="0009488A"/>
    <w:rsid w:val="00094D48"/>
    <w:rsid w:val="00095A2F"/>
    <w:rsid w:val="00095DBC"/>
    <w:rsid w:val="00095FBA"/>
    <w:rsid w:val="000961D3"/>
    <w:rsid w:val="0009634F"/>
    <w:rsid w:val="00096565"/>
    <w:rsid w:val="0009697E"/>
    <w:rsid w:val="00096A8B"/>
    <w:rsid w:val="00096BA4"/>
    <w:rsid w:val="00096CAB"/>
    <w:rsid w:val="0009717A"/>
    <w:rsid w:val="00097208"/>
    <w:rsid w:val="000977F9"/>
    <w:rsid w:val="00097887"/>
    <w:rsid w:val="00097F99"/>
    <w:rsid w:val="000A015F"/>
    <w:rsid w:val="000A0703"/>
    <w:rsid w:val="000A0815"/>
    <w:rsid w:val="000A0A0F"/>
    <w:rsid w:val="000A0B32"/>
    <w:rsid w:val="000A0C73"/>
    <w:rsid w:val="000A0DA9"/>
    <w:rsid w:val="000A113B"/>
    <w:rsid w:val="000A1299"/>
    <w:rsid w:val="000A1956"/>
    <w:rsid w:val="000A1DE5"/>
    <w:rsid w:val="000A2202"/>
    <w:rsid w:val="000A2470"/>
    <w:rsid w:val="000A25C9"/>
    <w:rsid w:val="000A25F3"/>
    <w:rsid w:val="000A2BAE"/>
    <w:rsid w:val="000A30EE"/>
    <w:rsid w:val="000A3199"/>
    <w:rsid w:val="000A33BB"/>
    <w:rsid w:val="000A3415"/>
    <w:rsid w:val="000A341F"/>
    <w:rsid w:val="000A3518"/>
    <w:rsid w:val="000A351D"/>
    <w:rsid w:val="000A386D"/>
    <w:rsid w:val="000A3937"/>
    <w:rsid w:val="000A3A4B"/>
    <w:rsid w:val="000A3C76"/>
    <w:rsid w:val="000A4244"/>
    <w:rsid w:val="000A44F7"/>
    <w:rsid w:val="000A4506"/>
    <w:rsid w:val="000A461A"/>
    <w:rsid w:val="000A47FE"/>
    <w:rsid w:val="000A4B0B"/>
    <w:rsid w:val="000A4D92"/>
    <w:rsid w:val="000A4E66"/>
    <w:rsid w:val="000A4FC5"/>
    <w:rsid w:val="000A53FD"/>
    <w:rsid w:val="000A54DC"/>
    <w:rsid w:val="000A5CE6"/>
    <w:rsid w:val="000A603A"/>
    <w:rsid w:val="000A67D0"/>
    <w:rsid w:val="000A682D"/>
    <w:rsid w:val="000A6883"/>
    <w:rsid w:val="000A6B5E"/>
    <w:rsid w:val="000A718C"/>
    <w:rsid w:val="000A719E"/>
    <w:rsid w:val="000A733F"/>
    <w:rsid w:val="000A76ED"/>
    <w:rsid w:val="000A780D"/>
    <w:rsid w:val="000A7978"/>
    <w:rsid w:val="000A79E4"/>
    <w:rsid w:val="000A7C42"/>
    <w:rsid w:val="000A7D1A"/>
    <w:rsid w:val="000A7F5D"/>
    <w:rsid w:val="000B0225"/>
    <w:rsid w:val="000B054E"/>
    <w:rsid w:val="000B06FF"/>
    <w:rsid w:val="000B079C"/>
    <w:rsid w:val="000B07C2"/>
    <w:rsid w:val="000B0ADB"/>
    <w:rsid w:val="000B0BFD"/>
    <w:rsid w:val="000B0C45"/>
    <w:rsid w:val="000B0C7A"/>
    <w:rsid w:val="000B0D09"/>
    <w:rsid w:val="000B0F88"/>
    <w:rsid w:val="000B12F8"/>
    <w:rsid w:val="000B135A"/>
    <w:rsid w:val="000B13C7"/>
    <w:rsid w:val="000B18EF"/>
    <w:rsid w:val="000B1D19"/>
    <w:rsid w:val="000B1DCD"/>
    <w:rsid w:val="000B20C8"/>
    <w:rsid w:val="000B262B"/>
    <w:rsid w:val="000B27B9"/>
    <w:rsid w:val="000B2A6E"/>
    <w:rsid w:val="000B30BF"/>
    <w:rsid w:val="000B3272"/>
    <w:rsid w:val="000B331A"/>
    <w:rsid w:val="000B36DA"/>
    <w:rsid w:val="000B36EB"/>
    <w:rsid w:val="000B3863"/>
    <w:rsid w:val="000B3C2C"/>
    <w:rsid w:val="000B3C71"/>
    <w:rsid w:val="000B4279"/>
    <w:rsid w:val="000B42EE"/>
    <w:rsid w:val="000B42F3"/>
    <w:rsid w:val="000B4388"/>
    <w:rsid w:val="000B444E"/>
    <w:rsid w:val="000B4D12"/>
    <w:rsid w:val="000B5083"/>
    <w:rsid w:val="000B5130"/>
    <w:rsid w:val="000B5318"/>
    <w:rsid w:val="000B584F"/>
    <w:rsid w:val="000B595B"/>
    <w:rsid w:val="000B5BB4"/>
    <w:rsid w:val="000B5CD4"/>
    <w:rsid w:val="000B5CE1"/>
    <w:rsid w:val="000B5DA3"/>
    <w:rsid w:val="000B5E95"/>
    <w:rsid w:val="000B5FBA"/>
    <w:rsid w:val="000B6104"/>
    <w:rsid w:val="000B622C"/>
    <w:rsid w:val="000B62D3"/>
    <w:rsid w:val="000B6629"/>
    <w:rsid w:val="000B66E6"/>
    <w:rsid w:val="000B6938"/>
    <w:rsid w:val="000B7083"/>
    <w:rsid w:val="000B7B58"/>
    <w:rsid w:val="000B7F01"/>
    <w:rsid w:val="000C0335"/>
    <w:rsid w:val="000C0497"/>
    <w:rsid w:val="000C0A0F"/>
    <w:rsid w:val="000C0AE3"/>
    <w:rsid w:val="000C0B79"/>
    <w:rsid w:val="000C0C41"/>
    <w:rsid w:val="000C0DA7"/>
    <w:rsid w:val="000C115B"/>
    <w:rsid w:val="000C133E"/>
    <w:rsid w:val="000C1370"/>
    <w:rsid w:val="000C1379"/>
    <w:rsid w:val="000C159D"/>
    <w:rsid w:val="000C16F1"/>
    <w:rsid w:val="000C195C"/>
    <w:rsid w:val="000C1B3F"/>
    <w:rsid w:val="000C1E08"/>
    <w:rsid w:val="000C2227"/>
    <w:rsid w:val="000C2365"/>
    <w:rsid w:val="000C240E"/>
    <w:rsid w:val="000C2458"/>
    <w:rsid w:val="000C26DC"/>
    <w:rsid w:val="000C315C"/>
    <w:rsid w:val="000C3586"/>
    <w:rsid w:val="000C3623"/>
    <w:rsid w:val="000C3901"/>
    <w:rsid w:val="000C390E"/>
    <w:rsid w:val="000C39DE"/>
    <w:rsid w:val="000C3C29"/>
    <w:rsid w:val="000C3CF5"/>
    <w:rsid w:val="000C3D10"/>
    <w:rsid w:val="000C4055"/>
    <w:rsid w:val="000C40CF"/>
    <w:rsid w:val="000C4228"/>
    <w:rsid w:val="000C42A4"/>
    <w:rsid w:val="000C4450"/>
    <w:rsid w:val="000C4A04"/>
    <w:rsid w:val="000C4D6B"/>
    <w:rsid w:val="000C4E92"/>
    <w:rsid w:val="000C5328"/>
    <w:rsid w:val="000C5642"/>
    <w:rsid w:val="000C5966"/>
    <w:rsid w:val="000C5D51"/>
    <w:rsid w:val="000C5FDF"/>
    <w:rsid w:val="000C670D"/>
    <w:rsid w:val="000C67E1"/>
    <w:rsid w:val="000C686C"/>
    <w:rsid w:val="000C69B8"/>
    <w:rsid w:val="000C6AB2"/>
    <w:rsid w:val="000C6B11"/>
    <w:rsid w:val="000C6F92"/>
    <w:rsid w:val="000C7043"/>
    <w:rsid w:val="000C7401"/>
    <w:rsid w:val="000C75D2"/>
    <w:rsid w:val="000C77CC"/>
    <w:rsid w:val="000C7CD4"/>
    <w:rsid w:val="000C7F21"/>
    <w:rsid w:val="000D021B"/>
    <w:rsid w:val="000D0237"/>
    <w:rsid w:val="000D038B"/>
    <w:rsid w:val="000D042E"/>
    <w:rsid w:val="000D04B7"/>
    <w:rsid w:val="000D08A6"/>
    <w:rsid w:val="000D0A3D"/>
    <w:rsid w:val="000D0D3C"/>
    <w:rsid w:val="000D0D7F"/>
    <w:rsid w:val="000D13F0"/>
    <w:rsid w:val="000D1527"/>
    <w:rsid w:val="000D1955"/>
    <w:rsid w:val="000D1A01"/>
    <w:rsid w:val="000D2044"/>
    <w:rsid w:val="000D220A"/>
    <w:rsid w:val="000D2452"/>
    <w:rsid w:val="000D24D7"/>
    <w:rsid w:val="000D2508"/>
    <w:rsid w:val="000D2882"/>
    <w:rsid w:val="000D2D13"/>
    <w:rsid w:val="000D2F61"/>
    <w:rsid w:val="000D300B"/>
    <w:rsid w:val="000D323A"/>
    <w:rsid w:val="000D3415"/>
    <w:rsid w:val="000D34A8"/>
    <w:rsid w:val="000D37B6"/>
    <w:rsid w:val="000D3CE6"/>
    <w:rsid w:val="000D3E18"/>
    <w:rsid w:val="000D3EB2"/>
    <w:rsid w:val="000D3F10"/>
    <w:rsid w:val="000D3FAF"/>
    <w:rsid w:val="000D43ED"/>
    <w:rsid w:val="000D4932"/>
    <w:rsid w:val="000D49F4"/>
    <w:rsid w:val="000D4B98"/>
    <w:rsid w:val="000D4F6F"/>
    <w:rsid w:val="000D554D"/>
    <w:rsid w:val="000D56C6"/>
    <w:rsid w:val="000D5916"/>
    <w:rsid w:val="000D5C1D"/>
    <w:rsid w:val="000D5F39"/>
    <w:rsid w:val="000D605F"/>
    <w:rsid w:val="000D6187"/>
    <w:rsid w:val="000D6211"/>
    <w:rsid w:val="000D62AA"/>
    <w:rsid w:val="000D6375"/>
    <w:rsid w:val="000D67DD"/>
    <w:rsid w:val="000D6BCE"/>
    <w:rsid w:val="000D6C4D"/>
    <w:rsid w:val="000D736F"/>
    <w:rsid w:val="000D74CB"/>
    <w:rsid w:val="000D7D13"/>
    <w:rsid w:val="000E0045"/>
    <w:rsid w:val="000E0113"/>
    <w:rsid w:val="000E02BE"/>
    <w:rsid w:val="000E0406"/>
    <w:rsid w:val="000E0A7A"/>
    <w:rsid w:val="000E0CDD"/>
    <w:rsid w:val="000E100A"/>
    <w:rsid w:val="000E10A2"/>
    <w:rsid w:val="000E1770"/>
    <w:rsid w:val="000E18F1"/>
    <w:rsid w:val="000E1C95"/>
    <w:rsid w:val="000E1CAE"/>
    <w:rsid w:val="000E2451"/>
    <w:rsid w:val="000E256F"/>
    <w:rsid w:val="000E2772"/>
    <w:rsid w:val="000E293D"/>
    <w:rsid w:val="000E29F0"/>
    <w:rsid w:val="000E2A33"/>
    <w:rsid w:val="000E2B69"/>
    <w:rsid w:val="000E2FE5"/>
    <w:rsid w:val="000E30BC"/>
    <w:rsid w:val="000E30C3"/>
    <w:rsid w:val="000E31AC"/>
    <w:rsid w:val="000E3222"/>
    <w:rsid w:val="000E32A7"/>
    <w:rsid w:val="000E35C5"/>
    <w:rsid w:val="000E3B35"/>
    <w:rsid w:val="000E4224"/>
    <w:rsid w:val="000E4739"/>
    <w:rsid w:val="000E4E5B"/>
    <w:rsid w:val="000E4F9F"/>
    <w:rsid w:val="000E51FC"/>
    <w:rsid w:val="000E5A53"/>
    <w:rsid w:val="000E5C10"/>
    <w:rsid w:val="000E5D46"/>
    <w:rsid w:val="000E5EC6"/>
    <w:rsid w:val="000E6015"/>
    <w:rsid w:val="000E61E1"/>
    <w:rsid w:val="000E62C0"/>
    <w:rsid w:val="000E6447"/>
    <w:rsid w:val="000E64E5"/>
    <w:rsid w:val="000E679E"/>
    <w:rsid w:val="000E67FC"/>
    <w:rsid w:val="000E6C48"/>
    <w:rsid w:val="000E7089"/>
    <w:rsid w:val="000E7091"/>
    <w:rsid w:val="000E709D"/>
    <w:rsid w:val="000E7723"/>
    <w:rsid w:val="000E775A"/>
    <w:rsid w:val="000E7DAD"/>
    <w:rsid w:val="000F05E5"/>
    <w:rsid w:val="000F0C1F"/>
    <w:rsid w:val="000F1382"/>
    <w:rsid w:val="000F1664"/>
    <w:rsid w:val="000F16A3"/>
    <w:rsid w:val="000F16E4"/>
    <w:rsid w:val="000F183E"/>
    <w:rsid w:val="000F1AC8"/>
    <w:rsid w:val="000F1E86"/>
    <w:rsid w:val="000F1F20"/>
    <w:rsid w:val="000F1FB8"/>
    <w:rsid w:val="000F219A"/>
    <w:rsid w:val="000F22A8"/>
    <w:rsid w:val="000F294F"/>
    <w:rsid w:val="000F2BFB"/>
    <w:rsid w:val="000F2F3C"/>
    <w:rsid w:val="000F3279"/>
    <w:rsid w:val="000F331E"/>
    <w:rsid w:val="000F37B6"/>
    <w:rsid w:val="000F38D1"/>
    <w:rsid w:val="000F3929"/>
    <w:rsid w:val="000F39BB"/>
    <w:rsid w:val="000F3A95"/>
    <w:rsid w:val="000F3BDD"/>
    <w:rsid w:val="000F3D95"/>
    <w:rsid w:val="000F3DA1"/>
    <w:rsid w:val="000F45B3"/>
    <w:rsid w:val="000F4C85"/>
    <w:rsid w:val="000F4E75"/>
    <w:rsid w:val="000F4F88"/>
    <w:rsid w:val="000F54BF"/>
    <w:rsid w:val="000F54FB"/>
    <w:rsid w:val="000F5514"/>
    <w:rsid w:val="000F5793"/>
    <w:rsid w:val="000F5852"/>
    <w:rsid w:val="000F599A"/>
    <w:rsid w:val="000F5D36"/>
    <w:rsid w:val="000F5FA9"/>
    <w:rsid w:val="000F6071"/>
    <w:rsid w:val="000F625D"/>
    <w:rsid w:val="000F648D"/>
    <w:rsid w:val="000F655C"/>
    <w:rsid w:val="000F6B85"/>
    <w:rsid w:val="000F6CFF"/>
    <w:rsid w:val="000F6E68"/>
    <w:rsid w:val="000F70AD"/>
    <w:rsid w:val="000F7460"/>
    <w:rsid w:val="000F7590"/>
    <w:rsid w:val="000F7616"/>
    <w:rsid w:val="000F77B7"/>
    <w:rsid w:val="000F7886"/>
    <w:rsid w:val="000F7939"/>
    <w:rsid w:val="000F7E25"/>
    <w:rsid w:val="000F7FC7"/>
    <w:rsid w:val="00100729"/>
    <w:rsid w:val="00100A84"/>
    <w:rsid w:val="00100E27"/>
    <w:rsid w:val="001015F6"/>
    <w:rsid w:val="00101623"/>
    <w:rsid w:val="001019A6"/>
    <w:rsid w:val="001023E7"/>
    <w:rsid w:val="00102463"/>
    <w:rsid w:val="001027B6"/>
    <w:rsid w:val="0010289D"/>
    <w:rsid w:val="00102913"/>
    <w:rsid w:val="00102D3A"/>
    <w:rsid w:val="00102DFB"/>
    <w:rsid w:val="0010301B"/>
    <w:rsid w:val="0010302D"/>
    <w:rsid w:val="0010303A"/>
    <w:rsid w:val="001030F0"/>
    <w:rsid w:val="00103439"/>
    <w:rsid w:val="00103B52"/>
    <w:rsid w:val="00103C81"/>
    <w:rsid w:val="001042EF"/>
    <w:rsid w:val="00104557"/>
    <w:rsid w:val="00104838"/>
    <w:rsid w:val="00104CA9"/>
    <w:rsid w:val="00104D36"/>
    <w:rsid w:val="00104F3D"/>
    <w:rsid w:val="00104FD6"/>
    <w:rsid w:val="00104FE0"/>
    <w:rsid w:val="00105075"/>
    <w:rsid w:val="001050EA"/>
    <w:rsid w:val="001052E6"/>
    <w:rsid w:val="0010569E"/>
    <w:rsid w:val="00105715"/>
    <w:rsid w:val="00105785"/>
    <w:rsid w:val="001059AA"/>
    <w:rsid w:val="00105B8E"/>
    <w:rsid w:val="0010618A"/>
    <w:rsid w:val="0010622B"/>
    <w:rsid w:val="001062C3"/>
    <w:rsid w:val="00106547"/>
    <w:rsid w:val="001065F7"/>
    <w:rsid w:val="00106AB9"/>
    <w:rsid w:val="00106B7F"/>
    <w:rsid w:val="00106E0C"/>
    <w:rsid w:val="00106F0B"/>
    <w:rsid w:val="00106FD0"/>
    <w:rsid w:val="001070A1"/>
    <w:rsid w:val="001072D4"/>
    <w:rsid w:val="00107386"/>
    <w:rsid w:val="001074B6"/>
    <w:rsid w:val="00107A39"/>
    <w:rsid w:val="00107C01"/>
    <w:rsid w:val="00107D9E"/>
    <w:rsid w:val="00107DEF"/>
    <w:rsid w:val="001100D4"/>
    <w:rsid w:val="001101E7"/>
    <w:rsid w:val="00110641"/>
    <w:rsid w:val="00110819"/>
    <w:rsid w:val="001108C7"/>
    <w:rsid w:val="00110973"/>
    <w:rsid w:val="00110A9A"/>
    <w:rsid w:val="00110B6A"/>
    <w:rsid w:val="00110B97"/>
    <w:rsid w:val="00110E8F"/>
    <w:rsid w:val="0011111B"/>
    <w:rsid w:val="0011120F"/>
    <w:rsid w:val="00111F83"/>
    <w:rsid w:val="00112322"/>
    <w:rsid w:val="0011249F"/>
    <w:rsid w:val="00112CC7"/>
    <w:rsid w:val="00113C16"/>
    <w:rsid w:val="00113E75"/>
    <w:rsid w:val="0011459C"/>
    <w:rsid w:val="00114770"/>
    <w:rsid w:val="0011497A"/>
    <w:rsid w:val="00114B13"/>
    <w:rsid w:val="00114CAC"/>
    <w:rsid w:val="00114E7D"/>
    <w:rsid w:val="0011541C"/>
    <w:rsid w:val="0011548A"/>
    <w:rsid w:val="00115743"/>
    <w:rsid w:val="001159AD"/>
    <w:rsid w:val="00115C15"/>
    <w:rsid w:val="00115DCB"/>
    <w:rsid w:val="00115E42"/>
    <w:rsid w:val="00115ED0"/>
    <w:rsid w:val="00115F33"/>
    <w:rsid w:val="00116235"/>
    <w:rsid w:val="00116276"/>
    <w:rsid w:val="00116382"/>
    <w:rsid w:val="00116AA1"/>
    <w:rsid w:val="00116AF2"/>
    <w:rsid w:val="00116C55"/>
    <w:rsid w:val="00117147"/>
    <w:rsid w:val="001171F3"/>
    <w:rsid w:val="00117310"/>
    <w:rsid w:val="001173FC"/>
    <w:rsid w:val="0011746D"/>
    <w:rsid w:val="001175B4"/>
    <w:rsid w:val="0011777D"/>
    <w:rsid w:val="00117925"/>
    <w:rsid w:val="00117B2C"/>
    <w:rsid w:val="00117BF4"/>
    <w:rsid w:val="00117D5E"/>
    <w:rsid w:val="00117E87"/>
    <w:rsid w:val="00117ED9"/>
    <w:rsid w:val="00117F63"/>
    <w:rsid w:val="00120156"/>
    <w:rsid w:val="00120169"/>
    <w:rsid w:val="00120475"/>
    <w:rsid w:val="0012076D"/>
    <w:rsid w:val="0012098E"/>
    <w:rsid w:val="00120D8D"/>
    <w:rsid w:val="00120FB1"/>
    <w:rsid w:val="001210D9"/>
    <w:rsid w:val="00121130"/>
    <w:rsid w:val="001217EF"/>
    <w:rsid w:val="00121985"/>
    <w:rsid w:val="00121A99"/>
    <w:rsid w:val="00121B44"/>
    <w:rsid w:val="0012208A"/>
    <w:rsid w:val="001223F8"/>
    <w:rsid w:val="001224FB"/>
    <w:rsid w:val="0012280F"/>
    <w:rsid w:val="00123276"/>
    <w:rsid w:val="001232F4"/>
    <w:rsid w:val="00123338"/>
    <w:rsid w:val="001237DC"/>
    <w:rsid w:val="0012438C"/>
    <w:rsid w:val="00124455"/>
    <w:rsid w:val="00124466"/>
    <w:rsid w:val="001248B8"/>
    <w:rsid w:val="00124B83"/>
    <w:rsid w:val="00124CB3"/>
    <w:rsid w:val="00124D08"/>
    <w:rsid w:val="00124D35"/>
    <w:rsid w:val="00124ED9"/>
    <w:rsid w:val="0012522C"/>
    <w:rsid w:val="00125941"/>
    <w:rsid w:val="0012596D"/>
    <w:rsid w:val="00125BEC"/>
    <w:rsid w:val="00125D1A"/>
    <w:rsid w:val="00125D2D"/>
    <w:rsid w:val="00126396"/>
    <w:rsid w:val="00126537"/>
    <w:rsid w:val="001265F8"/>
    <w:rsid w:val="00126677"/>
    <w:rsid w:val="00126C53"/>
    <w:rsid w:val="00126FCF"/>
    <w:rsid w:val="00127334"/>
    <w:rsid w:val="00127477"/>
    <w:rsid w:val="001274EC"/>
    <w:rsid w:val="00127CCA"/>
    <w:rsid w:val="00127DAA"/>
    <w:rsid w:val="00127E56"/>
    <w:rsid w:val="00130019"/>
    <w:rsid w:val="00130AF5"/>
    <w:rsid w:val="00130BB0"/>
    <w:rsid w:val="00131383"/>
    <w:rsid w:val="00131857"/>
    <w:rsid w:val="00131A81"/>
    <w:rsid w:val="00131C4C"/>
    <w:rsid w:val="00131EC8"/>
    <w:rsid w:val="00131F5A"/>
    <w:rsid w:val="0013208A"/>
    <w:rsid w:val="001321D8"/>
    <w:rsid w:val="00132285"/>
    <w:rsid w:val="0013297C"/>
    <w:rsid w:val="00132AF9"/>
    <w:rsid w:val="0013334C"/>
    <w:rsid w:val="001338F9"/>
    <w:rsid w:val="001339B2"/>
    <w:rsid w:val="00133DA2"/>
    <w:rsid w:val="00133E4B"/>
    <w:rsid w:val="0013432C"/>
    <w:rsid w:val="001346EB"/>
    <w:rsid w:val="00134AEE"/>
    <w:rsid w:val="00134FCC"/>
    <w:rsid w:val="001350BA"/>
    <w:rsid w:val="0013540C"/>
    <w:rsid w:val="00135559"/>
    <w:rsid w:val="0013569D"/>
    <w:rsid w:val="00135A60"/>
    <w:rsid w:val="00135B49"/>
    <w:rsid w:val="00135CCF"/>
    <w:rsid w:val="00135E03"/>
    <w:rsid w:val="00135FB3"/>
    <w:rsid w:val="001362F6"/>
    <w:rsid w:val="00136EBA"/>
    <w:rsid w:val="001373C1"/>
    <w:rsid w:val="00137716"/>
    <w:rsid w:val="00137BD0"/>
    <w:rsid w:val="00137F61"/>
    <w:rsid w:val="00140A33"/>
    <w:rsid w:val="00140B70"/>
    <w:rsid w:val="00140CD4"/>
    <w:rsid w:val="00141130"/>
    <w:rsid w:val="00141153"/>
    <w:rsid w:val="00141CFB"/>
    <w:rsid w:val="00141D6E"/>
    <w:rsid w:val="00141DD9"/>
    <w:rsid w:val="00141F36"/>
    <w:rsid w:val="001422C9"/>
    <w:rsid w:val="001425EB"/>
    <w:rsid w:val="001428EA"/>
    <w:rsid w:val="001429DD"/>
    <w:rsid w:val="00142BDC"/>
    <w:rsid w:val="00142D6F"/>
    <w:rsid w:val="00143011"/>
    <w:rsid w:val="001435E4"/>
    <w:rsid w:val="001436B6"/>
    <w:rsid w:val="001437EA"/>
    <w:rsid w:val="00143D3D"/>
    <w:rsid w:val="00143EEE"/>
    <w:rsid w:val="0014405E"/>
    <w:rsid w:val="0014419A"/>
    <w:rsid w:val="0014436F"/>
    <w:rsid w:val="0014470F"/>
    <w:rsid w:val="0014474B"/>
    <w:rsid w:val="00144931"/>
    <w:rsid w:val="001449EA"/>
    <w:rsid w:val="00145179"/>
    <w:rsid w:val="001451EE"/>
    <w:rsid w:val="0014529C"/>
    <w:rsid w:val="001452BA"/>
    <w:rsid w:val="00145404"/>
    <w:rsid w:val="0014552D"/>
    <w:rsid w:val="001456FC"/>
    <w:rsid w:val="001457AF"/>
    <w:rsid w:val="001458A7"/>
    <w:rsid w:val="00145CA6"/>
    <w:rsid w:val="00145F19"/>
    <w:rsid w:val="00146015"/>
    <w:rsid w:val="0014608B"/>
    <w:rsid w:val="001462F9"/>
    <w:rsid w:val="00146338"/>
    <w:rsid w:val="001466ED"/>
    <w:rsid w:val="00146E5A"/>
    <w:rsid w:val="00147005"/>
    <w:rsid w:val="00147121"/>
    <w:rsid w:val="001471A7"/>
    <w:rsid w:val="001475C0"/>
    <w:rsid w:val="0014781B"/>
    <w:rsid w:val="00147821"/>
    <w:rsid w:val="001478EC"/>
    <w:rsid w:val="00147B98"/>
    <w:rsid w:val="00147BEE"/>
    <w:rsid w:val="00147E5F"/>
    <w:rsid w:val="00147EF6"/>
    <w:rsid w:val="00147F90"/>
    <w:rsid w:val="0015009C"/>
    <w:rsid w:val="001500FA"/>
    <w:rsid w:val="001505F8"/>
    <w:rsid w:val="00150D89"/>
    <w:rsid w:val="00150DA0"/>
    <w:rsid w:val="00150FB2"/>
    <w:rsid w:val="00151386"/>
    <w:rsid w:val="00151F68"/>
    <w:rsid w:val="00151FAE"/>
    <w:rsid w:val="00151FCC"/>
    <w:rsid w:val="00152047"/>
    <w:rsid w:val="001520BC"/>
    <w:rsid w:val="001522C5"/>
    <w:rsid w:val="001522D5"/>
    <w:rsid w:val="00152375"/>
    <w:rsid w:val="001523F4"/>
    <w:rsid w:val="00152422"/>
    <w:rsid w:val="00152441"/>
    <w:rsid w:val="00152555"/>
    <w:rsid w:val="001525EE"/>
    <w:rsid w:val="00152682"/>
    <w:rsid w:val="001526F7"/>
    <w:rsid w:val="001529D4"/>
    <w:rsid w:val="00152BB7"/>
    <w:rsid w:val="00152E3B"/>
    <w:rsid w:val="00152FF3"/>
    <w:rsid w:val="001531C9"/>
    <w:rsid w:val="001532E0"/>
    <w:rsid w:val="00153573"/>
    <w:rsid w:val="001535EB"/>
    <w:rsid w:val="00153870"/>
    <w:rsid w:val="0015431F"/>
    <w:rsid w:val="00154404"/>
    <w:rsid w:val="001549B7"/>
    <w:rsid w:val="00154A63"/>
    <w:rsid w:val="00154B85"/>
    <w:rsid w:val="00154C58"/>
    <w:rsid w:val="00154CDC"/>
    <w:rsid w:val="00154D1D"/>
    <w:rsid w:val="00154F35"/>
    <w:rsid w:val="00154FD8"/>
    <w:rsid w:val="00155022"/>
    <w:rsid w:val="001551CB"/>
    <w:rsid w:val="001554D3"/>
    <w:rsid w:val="001557E6"/>
    <w:rsid w:val="00155A77"/>
    <w:rsid w:val="00155C1E"/>
    <w:rsid w:val="00155D32"/>
    <w:rsid w:val="00156100"/>
    <w:rsid w:val="0015617F"/>
    <w:rsid w:val="00156361"/>
    <w:rsid w:val="00156765"/>
    <w:rsid w:val="001569AE"/>
    <w:rsid w:val="00156A40"/>
    <w:rsid w:val="00156B48"/>
    <w:rsid w:val="00156BFF"/>
    <w:rsid w:val="00156DA5"/>
    <w:rsid w:val="00156DB8"/>
    <w:rsid w:val="00156EA8"/>
    <w:rsid w:val="00157212"/>
    <w:rsid w:val="001573CD"/>
    <w:rsid w:val="00157513"/>
    <w:rsid w:val="001575B6"/>
    <w:rsid w:val="0015766C"/>
    <w:rsid w:val="00157844"/>
    <w:rsid w:val="00157C2D"/>
    <w:rsid w:val="00157F1D"/>
    <w:rsid w:val="001600D3"/>
    <w:rsid w:val="00160566"/>
    <w:rsid w:val="00160571"/>
    <w:rsid w:val="0016067B"/>
    <w:rsid w:val="00160875"/>
    <w:rsid w:val="001609C3"/>
    <w:rsid w:val="00160A34"/>
    <w:rsid w:val="001611A0"/>
    <w:rsid w:val="00161233"/>
    <w:rsid w:val="001612F4"/>
    <w:rsid w:val="0016158B"/>
    <w:rsid w:val="0016174A"/>
    <w:rsid w:val="00161AD4"/>
    <w:rsid w:val="00161F60"/>
    <w:rsid w:val="00161F86"/>
    <w:rsid w:val="00162085"/>
    <w:rsid w:val="001620BC"/>
    <w:rsid w:val="00162B20"/>
    <w:rsid w:val="00162F0B"/>
    <w:rsid w:val="00163B62"/>
    <w:rsid w:val="00163D43"/>
    <w:rsid w:val="00163DF0"/>
    <w:rsid w:val="00163E88"/>
    <w:rsid w:val="001642EB"/>
    <w:rsid w:val="00164384"/>
    <w:rsid w:val="0016441E"/>
    <w:rsid w:val="00164496"/>
    <w:rsid w:val="001644A1"/>
    <w:rsid w:val="001648AD"/>
    <w:rsid w:val="001648B4"/>
    <w:rsid w:val="00164BD6"/>
    <w:rsid w:val="00164C24"/>
    <w:rsid w:val="00164C85"/>
    <w:rsid w:val="00164D0C"/>
    <w:rsid w:val="00165210"/>
    <w:rsid w:val="001652A3"/>
    <w:rsid w:val="00165303"/>
    <w:rsid w:val="00165439"/>
    <w:rsid w:val="001657D9"/>
    <w:rsid w:val="00165CA5"/>
    <w:rsid w:val="00165DF6"/>
    <w:rsid w:val="00166202"/>
    <w:rsid w:val="00166296"/>
    <w:rsid w:val="001666EE"/>
    <w:rsid w:val="0016679F"/>
    <w:rsid w:val="00166967"/>
    <w:rsid w:val="00166C50"/>
    <w:rsid w:val="0016734A"/>
    <w:rsid w:val="001674A1"/>
    <w:rsid w:val="001674DA"/>
    <w:rsid w:val="001674DD"/>
    <w:rsid w:val="00167B89"/>
    <w:rsid w:val="0016E20C"/>
    <w:rsid w:val="00170848"/>
    <w:rsid w:val="0017086C"/>
    <w:rsid w:val="001713A2"/>
    <w:rsid w:val="001720D8"/>
    <w:rsid w:val="00172435"/>
    <w:rsid w:val="00172467"/>
    <w:rsid w:val="001729CB"/>
    <w:rsid w:val="00172A45"/>
    <w:rsid w:val="0017325C"/>
    <w:rsid w:val="0017338B"/>
    <w:rsid w:val="00173413"/>
    <w:rsid w:val="00173963"/>
    <w:rsid w:val="00173B6B"/>
    <w:rsid w:val="00173C68"/>
    <w:rsid w:val="001740A7"/>
    <w:rsid w:val="001741A5"/>
    <w:rsid w:val="001744F4"/>
    <w:rsid w:val="001746A5"/>
    <w:rsid w:val="001746E9"/>
    <w:rsid w:val="00174C6A"/>
    <w:rsid w:val="00175086"/>
    <w:rsid w:val="00175469"/>
    <w:rsid w:val="00175C86"/>
    <w:rsid w:val="00175C9B"/>
    <w:rsid w:val="00175D75"/>
    <w:rsid w:val="00175FA7"/>
    <w:rsid w:val="001761D3"/>
    <w:rsid w:val="00176A1D"/>
    <w:rsid w:val="00176E94"/>
    <w:rsid w:val="00177D75"/>
    <w:rsid w:val="00177E94"/>
    <w:rsid w:val="00177FEA"/>
    <w:rsid w:val="001800E8"/>
    <w:rsid w:val="00180C47"/>
    <w:rsid w:val="00180EEA"/>
    <w:rsid w:val="00181082"/>
    <w:rsid w:val="001810B5"/>
    <w:rsid w:val="0018114D"/>
    <w:rsid w:val="00181981"/>
    <w:rsid w:val="00181B19"/>
    <w:rsid w:val="00181BAF"/>
    <w:rsid w:val="001820AB"/>
    <w:rsid w:val="0018218E"/>
    <w:rsid w:val="00182276"/>
    <w:rsid w:val="001824AB"/>
    <w:rsid w:val="00182EFC"/>
    <w:rsid w:val="001830ED"/>
    <w:rsid w:val="001837C2"/>
    <w:rsid w:val="0018382F"/>
    <w:rsid w:val="00183957"/>
    <w:rsid w:val="00183BE9"/>
    <w:rsid w:val="00183C09"/>
    <w:rsid w:val="001844C4"/>
    <w:rsid w:val="001847B4"/>
    <w:rsid w:val="001848CE"/>
    <w:rsid w:val="00184937"/>
    <w:rsid w:val="00184D61"/>
    <w:rsid w:val="00185368"/>
    <w:rsid w:val="00185B13"/>
    <w:rsid w:val="00185D44"/>
    <w:rsid w:val="00185D6F"/>
    <w:rsid w:val="00186081"/>
    <w:rsid w:val="001861CF"/>
    <w:rsid w:val="001862E8"/>
    <w:rsid w:val="001863EC"/>
    <w:rsid w:val="00186474"/>
    <w:rsid w:val="00186624"/>
    <w:rsid w:val="00186979"/>
    <w:rsid w:val="00187022"/>
    <w:rsid w:val="00187190"/>
    <w:rsid w:val="00187319"/>
    <w:rsid w:val="00187510"/>
    <w:rsid w:val="00187647"/>
    <w:rsid w:val="0018770A"/>
    <w:rsid w:val="00187BB3"/>
    <w:rsid w:val="00187F3D"/>
    <w:rsid w:val="00190105"/>
    <w:rsid w:val="001901B6"/>
    <w:rsid w:val="00190A76"/>
    <w:rsid w:val="00190A9F"/>
    <w:rsid w:val="00190BC9"/>
    <w:rsid w:val="00190C11"/>
    <w:rsid w:val="00190FDE"/>
    <w:rsid w:val="0019151F"/>
    <w:rsid w:val="001915F1"/>
    <w:rsid w:val="001916F6"/>
    <w:rsid w:val="0019170E"/>
    <w:rsid w:val="001918B5"/>
    <w:rsid w:val="00191F35"/>
    <w:rsid w:val="00191F59"/>
    <w:rsid w:val="00192550"/>
    <w:rsid w:val="001926F1"/>
    <w:rsid w:val="00192753"/>
    <w:rsid w:val="0019294D"/>
    <w:rsid w:val="00192952"/>
    <w:rsid w:val="00192AC3"/>
    <w:rsid w:val="00192AC9"/>
    <w:rsid w:val="00192C04"/>
    <w:rsid w:val="00192F8A"/>
    <w:rsid w:val="0019360A"/>
    <w:rsid w:val="00193AF8"/>
    <w:rsid w:val="00193EE7"/>
    <w:rsid w:val="001943EE"/>
    <w:rsid w:val="001946DD"/>
    <w:rsid w:val="0019498A"/>
    <w:rsid w:val="00194E83"/>
    <w:rsid w:val="001952C5"/>
    <w:rsid w:val="00195894"/>
    <w:rsid w:val="0019590A"/>
    <w:rsid w:val="001959CF"/>
    <w:rsid w:val="00195B83"/>
    <w:rsid w:val="00195EF7"/>
    <w:rsid w:val="00196259"/>
    <w:rsid w:val="00196284"/>
    <w:rsid w:val="0019629A"/>
    <w:rsid w:val="00196591"/>
    <w:rsid w:val="0019670B"/>
    <w:rsid w:val="001967C2"/>
    <w:rsid w:val="00196B8E"/>
    <w:rsid w:val="00196CE9"/>
    <w:rsid w:val="00196F70"/>
    <w:rsid w:val="00197015"/>
    <w:rsid w:val="0019713E"/>
    <w:rsid w:val="00197692"/>
    <w:rsid w:val="001978F0"/>
    <w:rsid w:val="00197957"/>
    <w:rsid w:val="001979C2"/>
    <w:rsid w:val="00197ABB"/>
    <w:rsid w:val="00197DA1"/>
    <w:rsid w:val="00197E36"/>
    <w:rsid w:val="00197F5E"/>
    <w:rsid w:val="001A01D7"/>
    <w:rsid w:val="001A024A"/>
    <w:rsid w:val="001A06AF"/>
    <w:rsid w:val="001A0EEC"/>
    <w:rsid w:val="001A130D"/>
    <w:rsid w:val="001A15C9"/>
    <w:rsid w:val="001A1693"/>
    <w:rsid w:val="001A1A17"/>
    <w:rsid w:val="001A1AE8"/>
    <w:rsid w:val="001A1D8D"/>
    <w:rsid w:val="001A1E00"/>
    <w:rsid w:val="001A2209"/>
    <w:rsid w:val="001A24C4"/>
    <w:rsid w:val="001A283A"/>
    <w:rsid w:val="001A2A1E"/>
    <w:rsid w:val="001A2BED"/>
    <w:rsid w:val="001A2D6B"/>
    <w:rsid w:val="001A2EC1"/>
    <w:rsid w:val="001A3413"/>
    <w:rsid w:val="001A363B"/>
    <w:rsid w:val="001A393E"/>
    <w:rsid w:val="001A3972"/>
    <w:rsid w:val="001A39CD"/>
    <w:rsid w:val="001A3DBD"/>
    <w:rsid w:val="001A3F04"/>
    <w:rsid w:val="001A4155"/>
    <w:rsid w:val="001A44B2"/>
    <w:rsid w:val="001A4605"/>
    <w:rsid w:val="001A4688"/>
    <w:rsid w:val="001A4A85"/>
    <w:rsid w:val="001A4B09"/>
    <w:rsid w:val="001A4B83"/>
    <w:rsid w:val="001A4B9E"/>
    <w:rsid w:val="001A51D8"/>
    <w:rsid w:val="001A53B0"/>
    <w:rsid w:val="001A53D8"/>
    <w:rsid w:val="001A59A7"/>
    <w:rsid w:val="001A5F9B"/>
    <w:rsid w:val="001A620C"/>
    <w:rsid w:val="001A6488"/>
    <w:rsid w:val="001A654E"/>
    <w:rsid w:val="001A689E"/>
    <w:rsid w:val="001A6D55"/>
    <w:rsid w:val="001A760D"/>
    <w:rsid w:val="001A78C1"/>
    <w:rsid w:val="001A7A8B"/>
    <w:rsid w:val="001A7ABA"/>
    <w:rsid w:val="001A7D82"/>
    <w:rsid w:val="001A7EE6"/>
    <w:rsid w:val="001B0149"/>
    <w:rsid w:val="001B0259"/>
    <w:rsid w:val="001B02FE"/>
    <w:rsid w:val="001B0675"/>
    <w:rsid w:val="001B0D07"/>
    <w:rsid w:val="001B1268"/>
    <w:rsid w:val="001B134C"/>
    <w:rsid w:val="001B1420"/>
    <w:rsid w:val="001B16F8"/>
    <w:rsid w:val="001B1DDC"/>
    <w:rsid w:val="001B2342"/>
    <w:rsid w:val="001B24F8"/>
    <w:rsid w:val="001B2647"/>
    <w:rsid w:val="001B26A0"/>
    <w:rsid w:val="001B2A44"/>
    <w:rsid w:val="001B2A5D"/>
    <w:rsid w:val="001B2AB6"/>
    <w:rsid w:val="001B30D1"/>
    <w:rsid w:val="001B32B6"/>
    <w:rsid w:val="001B335B"/>
    <w:rsid w:val="001B3D09"/>
    <w:rsid w:val="001B3DBA"/>
    <w:rsid w:val="001B48D3"/>
    <w:rsid w:val="001B4B9C"/>
    <w:rsid w:val="001B4F72"/>
    <w:rsid w:val="001B55E9"/>
    <w:rsid w:val="001B57B6"/>
    <w:rsid w:val="001B5D7A"/>
    <w:rsid w:val="001B5E3C"/>
    <w:rsid w:val="001B5FFE"/>
    <w:rsid w:val="001B609D"/>
    <w:rsid w:val="001B6331"/>
    <w:rsid w:val="001B6424"/>
    <w:rsid w:val="001B653C"/>
    <w:rsid w:val="001B669A"/>
    <w:rsid w:val="001B6B0C"/>
    <w:rsid w:val="001B7246"/>
    <w:rsid w:val="001B72EA"/>
    <w:rsid w:val="001B74F4"/>
    <w:rsid w:val="001B7650"/>
    <w:rsid w:val="001B78C1"/>
    <w:rsid w:val="001B7953"/>
    <w:rsid w:val="001B7CB9"/>
    <w:rsid w:val="001B7CC1"/>
    <w:rsid w:val="001B7E65"/>
    <w:rsid w:val="001B7EFA"/>
    <w:rsid w:val="001B7FED"/>
    <w:rsid w:val="001C0095"/>
    <w:rsid w:val="001C04E1"/>
    <w:rsid w:val="001C0585"/>
    <w:rsid w:val="001C074D"/>
    <w:rsid w:val="001C0849"/>
    <w:rsid w:val="001C0D36"/>
    <w:rsid w:val="001C11D7"/>
    <w:rsid w:val="001C12F8"/>
    <w:rsid w:val="001C164A"/>
    <w:rsid w:val="001C169E"/>
    <w:rsid w:val="001C16C9"/>
    <w:rsid w:val="001C19A8"/>
    <w:rsid w:val="001C1AD2"/>
    <w:rsid w:val="001C1C45"/>
    <w:rsid w:val="001C1DAC"/>
    <w:rsid w:val="001C1DC9"/>
    <w:rsid w:val="001C1E72"/>
    <w:rsid w:val="001C21C1"/>
    <w:rsid w:val="001C2209"/>
    <w:rsid w:val="001C284B"/>
    <w:rsid w:val="001C3547"/>
    <w:rsid w:val="001C3651"/>
    <w:rsid w:val="001C36E0"/>
    <w:rsid w:val="001C39A5"/>
    <w:rsid w:val="001C3A76"/>
    <w:rsid w:val="001C3C60"/>
    <w:rsid w:val="001C3CFB"/>
    <w:rsid w:val="001C3D1B"/>
    <w:rsid w:val="001C3D2C"/>
    <w:rsid w:val="001C3F07"/>
    <w:rsid w:val="001C40C9"/>
    <w:rsid w:val="001C48CD"/>
    <w:rsid w:val="001C4DE8"/>
    <w:rsid w:val="001C500A"/>
    <w:rsid w:val="001C50BF"/>
    <w:rsid w:val="001C57A4"/>
    <w:rsid w:val="001C5C6E"/>
    <w:rsid w:val="001C609D"/>
    <w:rsid w:val="001C6443"/>
    <w:rsid w:val="001C67C1"/>
    <w:rsid w:val="001C6E8A"/>
    <w:rsid w:val="001C7378"/>
    <w:rsid w:val="001C75A6"/>
    <w:rsid w:val="001C77FC"/>
    <w:rsid w:val="001C785C"/>
    <w:rsid w:val="001C78C0"/>
    <w:rsid w:val="001C7AA8"/>
    <w:rsid w:val="001C7BAD"/>
    <w:rsid w:val="001C7BBE"/>
    <w:rsid w:val="001C7CCE"/>
    <w:rsid w:val="001D048B"/>
    <w:rsid w:val="001D0601"/>
    <w:rsid w:val="001D0675"/>
    <w:rsid w:val="001D06F6"/>
    <w:rsid w:val="001D08BC"/>
    <w:rsid w:val="001D1254"/>
    <w:rsid w:val="001D16FB"/>
    <w:rsid w:val="001D16FD"/>
    <w:rsid w:val="001D1B4A"/>
    <w:rsid w:val="001D1B85"/>
    <w:rsid w:val="001D1C3D"/>
    <w:rsid w:val="001D1C63"/>
    <w:rsid w:val="001D1CDF"/>
    <w:rsid w:val="001D1D33"/>
    <w:rsid w:val="001D200F"/>
    <w:rsid w:val="001D20E0"/>
    <w:rsid w:val="001D219A"/>
    <w:rsid w:val="001D239F"/>
    <w:rsid w:val="001D2A25"/>
    <w:rsid w:val="001D2B6D"/>
    <w:rsid w:val="001D2CA0"/>
    <w:rsid w:val="001D2DE9"/>
    <w:rsid w:val="001D2E36"/>
    <w:rsid w:val="001D2F26"/>
    <w:rsid w:val="001D308A"/>
    <w:rsid w:val="001D3345"/>
    <w:rsid w:val="001D3478"/>
    <w:rsid w:val="001D38AD"/>
    <w:rsid w:val="001D3A18"/>
    <w:rsid w:val="001D3C80"/>
    <w:rsid w:val="001D3CC2"/>
    <w:rsid w:val="001D3D3F"/>
    <w:rsid w:val="001D4131"/>
    <w:rsid w:val="001D41D0"/>
    <w:rsid w:val="001D4342"/>
    <w:rsid w:val="001D4590"/>
    <w:rsid w:val="001D46A6"/>
    <w:rsid w:val="001D46E9"/>
    <w:rsid w:val="001D4D6A"/>
    <w:rsid w:val="001D4FE6"/>
    <w:rsid w:val="001D5222"/>
    <w:rsid w:val="001D5359"/>
    <w:rsid w:val="001D544C"/>
    <w:rsid w:val="001D5453"/>
    <w:rsid w:val="001D58B6"/>
    <w:rsid w:val="001D5929"/>
    <w:rsid w:val="001D5C90"/>
    <w:rsid w:val="001D5C92"/>
    <w:rsid w:val="001D605F"/>
    <w:rsid w:val="001D6256"/>
    <w:rsid w:val="001D635F"/>
    <w:rsid w:val="001D65EB"/>
    <w:rsid w:val="001D679E"/>
    <w:rsid w:val="001D6AA3"/>
    <w:rsid w:val="001D6BA6"/>
    <w:rsid w:val="001D6C69"/>
    <w:rsid w:val="001D6DE4"/>
    <w:rsid w:val="001D7092"/>
    <w:rsid w:val="001D72BC"/>
    <w:rsid w:val="001D7449"/>
    <w:rsid w:val="001D7683"/>
    <w:rsid w:val="001D76AF"/>
    <w:rsid w:val="001D7847"/>
    <w:rsid w:val="001D78F4"/>
    <w:rsid w:val="001D7B88"/>
    <w:rsid w:val="001D7D22"/>
    <w:rsid w:val="001D7E1E"/>
    <w:rsid w:val="001E0084"/>
    <w:rsid w:val="001E0124"/>
    <w:rsid w:val="001E03B1"/>
    <w:rsid w:val="001E06A9"/>
    <w:rsid w:val="001E0929"/>
    <w:rsid w:val="001E0B36"/>
    <w:rsid w:val="001E0E6F"/>
    <w:rsid w:val="001E0E95"/>
    <w:rsid w:val="001E1010"/>
    <w:rsid w:val="001E10CB"/>
    <w:rsid w:val="001E16E8"/>
    <w:rsid w:val="001E18A6"/>
    <w:rsid w:val="001E18FD"/>
    <w:rsid w:val="001E1B91"/>
    <w:rsid w:val="001E23E7"/>
    <w:rsid w:val="001E27C1"/>
    <w:rsid w:val="001E2B52"/>
    <w:rsid w:val="001E2B6F"/>
    <w:rsid w:val="001E2C03"/>
    <w:rsid w:val="001E32B4"/>
    <w:rsid w:val="001E3323"/>
    <w:rsid w:val="001E3A2C"/>
    <w:rsid w:val="001E3C61"/>
    <w:rsid w:val="001E3DDC"/>
    <w:rsid w:val="001E3F02"/>
    <w:rsid w:val="001E401A"/>
    <w:rsid w:val="001E416A"/>
    <w:rsid w:val="001E4258"/>
    <w:rsid w:val="001E442A"/>
    <w:rsid w:val="001E473D"/>
    <w:rsid w:val="001E48E1"/>
    <w:rsid w:val="001E4CB0"/>
    <w:rsid w:val="001E4DA9"/>
    <w:rsid w:val="001E506F"/>
    <w:rsid w:val="001E5141"/>
    <w:rsid w:val="001E5683"/>
    <w:rsid w:val="001E58ED"/>
    <w:rsid w:val="001E5AD2"/>
    <w:rsid w:val="001E5C09"/>
    <w:rsid w:val="001E6177"/>
    <w:rsid w:val="001E64BF"/>
    <w:rsid w:val="001E6575"/>
    <w:rsid w:val="001E6762"/>
    <w:rsid w:val="001E6A65"/>
    <w:rsid w:val="001E6CBF"/>
    <w:rsid w:val="001E6D01"/>
    <w:rsid w:val="001E7220"/>
    <w:rsid w:val="001E78BD"/>
    <w:rsid w:val="001E7A4F"/>
    <w:rsid w:val="001E7AA1"/>
    <w:rsid w:val="001E7B2E"/>
    <w:rsid w:val="001E7DC3"/>
    <w:rsid w:val="001E7F8E"/>
    <w:rsid w:val="001E7FD7"/>
    <w:rsid w:val="001F01B5"/>
    <w:rsid w:val="001F0374"/>
    <w:rsid w:val="001F037E"/>
    <w:rsid w:val="001F03D8"/>
    <w:rsid w:val="001F046A"/>
    <w:rsid w:val="001F0607"/>
    <w:rsid w:val="001F0677"/>
    <w:rsid w:val="001F07DB"/>
    <w:rsid w:val="001F08A0"/>
    <w:rsid w:val="001F0C5D"/>
    <w:rsid w:val="001F0CE5"/>
    <w:rsid w:val="001F0DA1"/>
    <w:rsid w:val="001F10A7"/>
    <w:rsid w:val="001F1BF4"/>
    <w:rsid w:val="001F1D1B"/>
    <w:rsid w:val="001F263B"/>
    <w:rsid w:val="001F26BB"/>
    <w:rsid w:val="001F27F8"/>
    <w:rsid w:val="001F2A88"/>
    <w:rsid w:val="001F2BC8"/>
    <w:rsid w:val="001F2D99"/>
    <w:rsid w:val="001F2DB3"/>
    <w:rsid w:val="001F30D3"/>
    <w:rsid w:val="001F31FB"/>
    <w:rsid w:val="001F347A"/>
    <w:rsid w:val="001F358F"/>
    <w:rsid w:val="001F3618"/>
    <w:rsid w:val="001F3AD8"/>
    <w:rsid w:val="001F3B82"/>
    <w:rsid w:val="001F3C0B"/>
    <w:rsid w:val="001F43ED"/>
    <w:rsid w:val="001F462C"/>
    <w:rsid w:val="001F4911"/>
    <w:rsid w:val="001F4DA9"/>
    <w:rsid w:val="001F4E2F"/>
    <w:rsid w:val="001F52CE"/>
    <w:rsid w:val="001F53AD"/>
    <w:rsid w:val="001F5426"/>
    <w:rsid w:val="001F55F8"/>
    <w:rsid w:val="001F5653"/>
    <w:rsid w:val="001F5683"/>
    <w:rsid w:val="001F6293"/>
    <w:rsid w:val="001F6361"/>
    <w:rsid w:val="001F6418"/>
    <w:rsid w:val="001F656E"/>
    <w:rsid w:val="001F692A"/>
    <w:rsid w:val="001F6B35"/>
    <w:rsid w:val="001F6EFB"/>
    <w:rsid w:val="001F702D"/>
    <w:rsid w:val="001F705E"/>
    <w:rsid w:val="001F7119"/>
    <w:rsid w:val="001F7CD5"/>
    <w:rsid w:val="001F7D8A"/>
    <w:rsid w:val="00200343"/>
    <w:rsid w:val="00200690"/>
    <w:rsid w:val="00200AC1"/>
    <w:rsid w:val="00200CA4"/>
    <w:rsid w:val="00200DEA"/>
    <w:rsid w:val="00201383"/>
    <w:rsid w:val="00201418"/>
    <w:rsid w:val="002016AA"/>
    <w:rsid w:val="00201779"/>
    <w:rsid w:val="002018FE"/>
    <w:rsid w:val="00201AEB"/>
    <w:rsid w:val="00201EE4"/>
    <w:rsid w:val="002020F5"/>
    <w:rsid w:val="0020239C"/>
    <w:rsid w:val="00202437"/>
    <w:rsid w:val="002027C7"/>
    <w:rsid w:val="002028CA"/>
    <w:rsid w:val="002028D0"/>
    <w:rsid w:val="002028E3"/>
    <w:rsid w:val="00202ACD"/>
    <w:rsid w:val="0020336C"/>
    <w:rsid w:val="002036C9"/>
    <w:rsid w:val="00203772"/>
    <w:rsid w:val="00203D25"/>
    <w:rsid w:val="002040EF"/>
    <w:rsid w:val="0020418D"/>
    <w:rsid w:val="002043E1"/>
    <w:rsid w:val="002044DE"/>
    <w:rsid w:val="002046CE"/>
    <w:rsid w:val="00204759"/>
    <w:rsid w:val="00204831"/>
    <w:rsid w:val="00204A0F"/>
    <w:rsid w:val="00204EE1"/>
    <w:rsid w:val="00204F07"/>
    <w:rsid w:val="00204F73"/>
    <w:rsid w:val="002050B5"/>
    <w:rsid w:val="00205397"/>
    <w:rsid w:val="0020540A"/>
    <w:rsid w:val="0020561E"/>
    <w:rsid w:val="0020579E"/>
    <w:rsid w:val="0020585D"/>
    <w:rsid w:val="0020589A"/>
    <w:rsid w:val="00205948"/>
    <w:rsid w:val="00205EA5"/>
    <w:rsid w:val="0020611D"/>
    <w:rsid w:val="00206A91"/>
    <w:rsid w:val="002070D4"/>
    <w:rsid w:val="00207384"/>
    <w:rsid w:val="00207391"/>
    <w:rsid w:val="00207398"/>
    <w:rsid w:val="00207679"/>
    <w:rsid w:val="002076B3"/>
    <w:rsid w:val="002078A5"/>
    <w:rsid w:val="00207DAC"/>
    <w:rsid w:val="00207E25"/>
    <w:rsid w:val="00210264"/>
    <w:rsid w:val="0021029F"/>
    <w:rsid w:val="00210588"/>
    <w:rsid w:val="00210745"/>
    <w:rsid w:val="00210A31"/>
    <w:rsid w:val="00210AC5"/>
    <w:rsid w:val="00210B77"/>
    <w:rsid w:val="00210BA8"/>
    <w:rsid w:val="00210E70"/>
    <w:rsid w:val="00210ECC"/>
    <w:rsid w:val="00210FC1"/>
    <w:rsid w:val="00211147"/>
    <w:rsid w:val="002117D1"/>
    <w:rsid w:val="002118FD"/>
    <w:rsid w:val="002119CB"/>
    <w:rsid w:val="00211D9A"/>
    <w:rsid w:val="002122D9"/>
    <w:rsid w:val="0021274A"/>
    <w:rsid w:val="00212833"/>
    <w:rsid w:val="00212865"/>
    <w:rsid w:val="002129A2"/>
    <w:rsid w:val="00212CC7"/>
    <w:rsid w:val="00212EF7"/>
    <w:rsid w:val="00212F40"/>
    <w:rsid w:val="002131C2"/>
    <w:rsid w:val="002132A2"/>
    <w:rsid w:val="002136ED"/>
    <w:rsid w:val="00213733"/>
    <w:rsid w:val="00213AAD"/>
    <w:rsid w:val="00213AF5"/>
    <w:rsid w:val="0021404F"/>
    <w:rsid w:val="0021410B"/>
    <w:rsid w:val="002141BF"/>
    <w:rsid w:val="0021447F"/>
    <w:rsid w:val="00214581"/>
    <w:rsid w:val="00214660"/>
    <w:rsid w:val="00214752"/>
    <w:rsid w:val="00214A5F"/>
    <w:rsid w:val="00214B4F"/>
    <w:rsid w:val="00214C3A"/>
    <w:rsid w:val="00214DEE"/>
    <w:rsid w:val="002152A3"/>
    <w:rsid w:val="0021547C"/>
    <w:rsid w:val="00215BAA"/>
    <w:rsid w:val="00215F34"/>
    <w:rsid w:val="00215FE0"/>
    <w:rsid w:val="00216104"/>
    <w:rsid w:val="0021625E"/>
    <w:rsid w:val="00216739"/>
    <w:rsid w:val="00216967"/>
    <w:rsid w:val="00216B71"/>
    <w:rsid w:val="00216CFC"/>
    <w:rsid w:val="002170D9"/>
    <w:rsid w:val="002173A9"/>
    <w:rsid w:val="00217618"/>
    <w:rsid w:val="002177A1"/>
    <w:rsid w:val="002177EE"/>
    <w:rsid w:val="00217903"/>
    <w:rsid w:val="00217B12"/>
    <w:rsid w:val="00217DD8"/>
    <w:rsid w:val="00217DE0"/>
    <w:rsid w:val="00220025"/>
    <w:rsid w:val="002200F6"/>
    <w:rsid w:val="00220230"/>
    <w:rsid w:val="002203F5"/>
    <w:rsid w:val="00220A26"/>
    <w:rsid w:val="00220BBC"/>
    <w:rsid w:val="00220ECF"/>
    <w:rsid w:val="00221129"/>
    <w:rsid w:val="002211E2"/>
    <w:rsid w:val="0022144E"/>
    <w:rsid w:val="00221456"/>
    <w:rsid w:val="0022179C"/>
    <w:rsid w:val="002219DE"/>
    <w:rsid w:val="00221E83"/>
    <w:rsid w:val="00221F38"/>
    <w:rsid w:val="00221FE9"/>
    <w:rsid w:val="00222262"/>
    <w:rsid w:val="0022227A"/>
    <w:rsid w:val="00222337"/>
    <w:rsid w:val="0022279E"/>
    <w:rsid w:val="00222929"/>
    <w:rsid w:val="00222DC2"/>
    <w:rsid w:val="00222E6B"/>
    <w:rsid w:val="00222E8E"/>
    <w:rsid w:val="00222FB9"/>
    <w:rsid w:val="00223405"/>
    <w:rsid w:val="0022389C"/>
    <w:rsid w:val="002238F1"/>
    <w:rsid w:val="00223F69"/>
    <w:rsid w:val="00224411"/>
    <w:rsid w:val="00224526"/>
    <w:rsid w:val="00224889"/>
    <w:rsid w:val="002249E0"/>
    <w:rsid w:val="00224C95"/>
    <w:rsid w:val="00224F32"/>
    <w:rsid w:val="00224F92"/>
    <w:rsid w:val="0022501F"/>
    <w:rsid w:val="002255B0"/>
    <w:rsid w:val="00225673"/>
    <w:rsid w:val="00225878"/>
    <w:rsid w:val="00225966"/>
    <w:rsid w:val="00225C8D"/>
    <w:rsid w:val="00225EEB"/>
    <w:rsid w:val="00226154"/>
    <w:rsid w:val="00226299"/>
    <w:rsid w:val="002262B6"/>
    <w:rsid w:val="002262E1"/>
    <w:rsid w:val="002262F2"/>
    <w:rsid w:val="0022637C"/>
    <w:rsid w:val="00226934"/>
    <w:rsid w:val="0022700A"/>
    <w:rsid w:val="00227099"/>
    <w:rsid w:val="0022760B"/>
    <w:rsid w:val="002279CE"/>
    <w:rsid w:val="00227DCE"/>
    <w:rsid w:val="00227F3D"/>
    <w:rsid w:val="00227F4C"/>
    <w:rsid w:val="00227F77"/>
    <w:rsid w:val="002304D5"/>
    <w:rsid w:val="00230ACB"/>
    <w:rsid w:val="00230B01"/>
    <w:rsid w:val="00230BC1"/>
    <w:rsid w:val="00230C83"/>
    <w:rsid w:val="00230CD0"/>
    <w:rsid w:val="00230E8D"/>
    <w:rsid w:val="00230F06"/>
    <w:rsid w:val="002311A7"/>
    <w:rsid w:val="00231239"/>
    <w:rsid w:val="0023128C"/>
    <w:rsid w:val="0023156C"/>
    <w:rsid w:val="002316B9"/>
    <w:rsid w:val="0023175E"/>
    <w:rsid w:val="0023188D"/>
    <w:rsid w:val="0023190A"/>
    <w:rsid w:val="00231A49"/>
    <w:rsid w:val="00231D16"/>
    <w:rsid w:val="00231DE5"/>
    <w:rsid w:val="00232007"/>
    <w:rsid w:val="00232065"/>
    <w:rsid w:val="00232343"/>
    <w:rsid w:val="00232496"/>
    <w:rsid w:val="00232593"/>
    <w:rsid w:val="002327C2"/>
    <w:rsid w:val="00232B19"/>
    <w:rsid w:val="00232CBA"/>
    <w:rsid w:val="00232F18"/>
    <w:rsid w:val="002331C1"/>
    <w:rsid w:val="00233BAD"/>
    <w:rsid w:val="00233E99"/>
    <w:rsid w:val="0023420C"/>
    <w:rsid w:val="00234343"/>
    <w:rsid w:val="0023435D"/>
    <w:rsid w:val="00234374"/>
    <w:rsid w:val="0023441C"/>
    <w:rsid w:val="0023444C"/>
    <w:rsid w:val="00234673"/>
    <w:rsid w:val="00234CCB"/>
    <w:rsid w:val="002356DF"/>
    <w:rsid w:val="002357F0"/>
    <w:rsid w:val="00236191"/>
    <w:rsid w:val="002364C6"/>
    <w:rsid w:val="002369E2"/>
    <w:rsid w:val="00236C5C"/>
    <w:rsid w:val="00236C63"/>
    <w:rsid w:val="00236C95"/>
    <w:rsid w:val="00236CA1"/>
    <w:rsid w:val="00236CE0"/>
    <w:rsid w:val="0023705A"/>
    <w:rsid w:val="0023715E"/>
    <w:rsid w:val="00237323"/>
    <w:rsid w:val="002374D1"/>
    <w:rsid w:val="00237526"/>
    <w:rsid w:val="0023783F"/>
    <w:rsid w:val="00237993"/>
    <w:rsid w:val="00237BE1"/>
    <w:rsid w:val="00237C65"/>
    <w:rsid w:val="00237F56"/>
    <w:rsid w:val="00237FB8"/>
    <w:rsid w:val="00240283"/>
    <w:rsid w:val="002405FB"/>
    <w:rsid w:val="0024082B"/>
    <w:rsid w:val="002408D2"/>
    <w:rsid w:val="00240A76"/>
    <w:rsid w:val="002414D4"/>
    <w:rsid w:val="002418AD"/>
    <w:rsid w:val="00241A6D"/>
    <w:rsid w:val="00241B5C"/>
    <w:rsid w:val="00241F08"/>
    <w:rsid w:val="002420FA"/>
    <w:rsid w:val="0024242D"/>
    <w:rsid w:val="00242E32"/>
    <w:rsid w:val="00242F38"/>
    <w:rsid w:val="0024359D"/>
    <w:rsid w:val="002436A7"/>
    <w:rsid w:val="002436EA"/>
    <w:rsid w:val="002439EE"/>
    <w:rsid w:val="00243F5E"/>
    <w:rsid w:val="00244139"/>
    <w:rsid w:val="00244221"/>
    <w:rsid w:val="00244911"/>
    <w:rsid w:val="002449E5"/>
    <w:rsid w:val="00244E6F"/>
    <w:rsid w:val="00244F04"/>
    <w:rsid w:val="002456CB"/>
    <w:rsid w:val="0024570F"/>
    <w:rsid w:val="002457C8"/>
    <w:rsid w:val="00245822"/>
    <w:rsid w:val="00245BBF"/>
    <w:rsid w:val="00246036"/>
    <w:rsid w:val="0024625F"/>
    <w:rsid w:val="00246291"/>
    <w:rsid w:val="002469A9"/>
    <w:rsid w:val="00246F55"/>
    <w:rsid w:val="0024705F"/>
    <w:rsid w:val="0024706C"/>
    <w:rsid w:val="002470E6"/>
    <w:rsid w:val="002473EE"/>
    <w:rsid w:val="002476DB"/>
    <w:rsid w:val="002478F0"/>
    <w:rsid w:val="00247FCA"/>
    <w:rsid w:val="00250624"/>
    <w:rsid w:val="0025067E"/>
    <w:rsid w:val="00250863"/>
    <w:rsid w:val="00250CD9"/>
    <w:rsid w:val="00250F64"/>
    <w:rsid w:val="00251B34"/>
    <w:rsid w:val="00251BFC"/>
    <w:rsid w:val="00251CC9"/>
    <w:rsid w:val="00252181"/>
    <w:rsid w:val="0025227D"/>
    <w:rsid w:val="00252531"/>
    <w:rsid w:val="00252541"/>
    <w:rsid w:val="0025264F"/>
    <w:rsid w:val="00252CDE"/>
    <w:rsid w:val="00252DFB"/>
    <w:rsid w:val="00252FC7"/>
    <w:rsid w:val="002531AD"/>
    <w:rsid w:val="002531D8"/>
    <w:rsid w:val="0025328A"/>
    <w:rsid w:val="002532DC"/>
    <w:rsid w:val="002536A8"/>
    <w:rsid w:val="00253855"/>
    <w:rsid w:val="002538E5"/>
    <w:rsid w:val="00253A2D"/>
    <w:rsid w:val="00253D56"/>
    <w:rsid w:val="00253E5B"/>
    <w:rsid w:val="00253FEB"/>
    <w:rsid w:val="002541BC"/>
    <w:rsid w:val="002543F5"/>
    <w:rsid w:val="00254599"/>
    <w:rsid w:val="0025463C"/>
    <w:rsid w:val="00254C08"/>
    <w:rsid w:val="002553B3"/>
    <w:rsid w:val="0025567B"/>
    <w:rsid w:val="00255861"/>
    <w:rsid w:val="00255E2D"/>
    <w:rsid w:val="00256157"/>
    <w:rsid w:val="00256522"/>
    <w:rsid w:val="0025662C"/>
    <w:rsid w:val="00256759"/>
    <w:rsid w:val="00256843"/>
    <w:rsid w:val="00256AD8"/>
    <w:rsid w:val="00256B06"/>
    <w:rsid w:val="00257094"/>
    <w:rsid w:val="00257484"/>
    <w:rsid w:val="002574CE"/>
    <w:rsid w:val="00257633"/>
    <w:rsid w:val="00257755"/>
    <w:rsid w:val="0025784E"/>
    <w:rsid w:val="00257BBE"/>
    <w:rsid w:val="00257BD1"/>
    <w:rsid w:val="00257D25"/>
    <w:rsid w:val="0026005B"/>
    <w:rsid w:val="0026016B"/>
    <w:rsid w:val="00260315"/>
    <w:rsid w:val="0026052A"/>
    <w:rsid w:val="00260692"/>
    <w:rsid w:val="00260949"/>
    <w:rsid w:val="00260A1C"/>
    <w:rsid w:val="00260D34"/>
    <w:rsid w:val="00260DD2"/>
    <w:rsid w:val="00260F1E"/>
    <w:rsid w:val="00260F95"/>
    <w:rsid w:val="00260FC4"/>
    <w:rsid w:val="0026133B"/>
    <w:rsid w:val="00261983"/>
    <w:rsid w:val="00261992"/>
    <w:rsid w:val="00261A71"/>
    <w:rsid w:val="00261A87"/>
    <w:rsid w:val="00262154"/>
    <w:rsid w:val="002623F1"/>
    <w:rsid w:val="00262BA2"/>
    <w:rsid w:val="00262E2E"/>
    <w:rsid w:val="0026328D"/>
    <w:rsid w:val="002632AE"/>
    <w:rsid w:val="00263357"/>
    <w:rsid w:val="00263A98"/>
    <w:rsid w:val="00263CF8"/>
    <w:rsid w:val="00264390"/>
    <w:rsid w:val="002643C0"/>
    <w:rsid w:val="0026458E"/>
    <w:rsid w:val="002646EF"/>
    <w:rsid w:val="0026482A"/>
    <w:rsid w:val="00264941"/>
    <w:rsid w:val="00264D16"/>
    <w:rsid w:val="0026524F"/>
    <w:rsid w:val="00265429"/>
    <w:rsid w:val="0026573E"/>
    <w:rsid w:val="002658E0"/>
    <w:rsid w:val="0026598A"/>
    <w:rsid w:val="00265CA3"/>
    <w:rsid w:val="002660B8"/>
    <w:rsid w:val="002664B5"/>
    <w:rsid w:val="002664C9"/>
    <w:rsid w:val="002668EA"/>
    <w:rsid w:val="00266B16"/>
    <w:rsid w:val="00266B7A"/>
    <w:rsid w:val="00266D6C"/>
    <w:rsid w:val="00266F4E"/>
    <w:rsid w:val="00266F5F"/>
    <w:rsid w:val="002670E7"/>
    <w:rsid w:val="0026723D"/>
    <w:rsid w:val="00267593"/>
    <w:rsid w:val="00267736"/>
    <w:rsid w:val="00267932"/>
    <w:rsid w:val="00267C2C"/>
    <w:rsid w:val="00267C56"/>
    <w:rsid w:val="00267C8C"/>
    <w:rsid w:val="00267EFB"/>
    <w:rsid w:val="00270117"/>
    <w:rsid w:val="00270A75"/>
    <w:rsid w:val="0027117E"/>
    <w:rsid w:val="00271459"/>
    <w:rsid w:val="00271699"/>
    <w:rsid w:val="002717E7"/>
    <w:rsid w:val="002725E2"/>
    <w:rsid w:val="002726EA"/>
    <w:rsid w:val="00272805"/>
    <w:rsid w:val="00272926"/>
    <w:rsid w:val="00272DFE"/>
    <w:rsid w:val="00273214"/>
    <w:rsid w:val="00273C5E"/>
    <w:rsid w:val="00273CD0"/>
    <w:rsid w:val="00273DD3"/>
    <w:rsid w:val="00273FBD"/>
    <w:rsid w:val="00273FF3"/>
    <w:rsid w:val="00274198"/>
    <w:rsid w:val="00274252"/>
    <w:rsid w:val="002743E4"/>
    <w:rsid w:val="00274406"/>
    <w:rsid w:val="002746D2"/>
    <w:rsid w:val="002746DA"/>
    <w:rsid w:val="00274B4C"/>
    <w:rsid w:val="00274C82"/>
    <w:rsid w:val="00274DE5"/>
    <w:rsid w:val="00275033"/>
    <w:rsid w:val="0027516A"/>
    <w:rsid w:val="00275172"/>
    <w:rsid w:val="002752DF"/>
    <w:rsid w:val="002754DC"/>
    <w:rsid w:val="00275CB6"/>
    <w:rsid w:val="00275EB6"/>
    <w:rsid w:val="00275F52"/>
    <w:rsid w:val="002765C1"/>
    <w:rsid w:val="002768A5"/>
    <w:rsid w:val="00276CAD"/>
    <w:rsid w:val="00277393"/>
    <w:rsid w:val="00277399"/>
    <w:rsid w:val="002773B1"/>
    <w:rsid w:val="00277D64"/>
    <w:rsid w:val="00277F8F"/>
    <w:rsid w:val="00277FE4"/>
    <w:rsid w:val="0028013E"/>
    <w:rsid w:val="002801F5"/>
    <w:rsid w:val="002802C9"/>
    <w:rsid w:val="002804AB"/>
    <w:rsid w:val="002805A0"/>
    <w:rsid w:val="00280C60"/>
    <w:rsid w:val="00280F0F"/>
    <w:rsid w:val="0028136E"/>
    <w:rsid w:val="002814A6"/>
    <w:rsid w:val="0028154C"/>
    <w:rsid w:val="00281607"/>
    <w:rsid w:val="0028172D"/>
    <w:rsid w:val="0028181B"/>
    <w:rsid w:val="00281B2B"/>
    <w:rsid w:val="0028202B"/>
    <w:rsid w:val="00282353"/>
    <w:rsid w:val="00282D09"/>
    <w:rsid w:val="00283203"/>
    <w:rsid w:val="00283327"/>
    <w:rsid w:val="00283669"/>
    <w:rsid w:val="002836F6"/>
    <w:rsid w:val="00283705"/>
    <w:rsid w:val="00283850"/>
    <w:rsid w:val="0028391A"/>
    <w:rsid w:val="00283AAF"/>
    <w:rsid w:val="00283C28"/>
    <w:rsid w:val="00283F76"/>
    <w:rsid w:val="00284029"/>
    <w:rsid w:val="0028409E"/>
    <w:rsid w:val="00284417"/>
    <w:rsid w:val="0028444B"/>
    <w:rsid w:val="002844C5"/>
    <w:rsid w:val="00284BC5"/>
    <w:rsid w:val="00284D5D"/>
    <w:rsid w:val="00284D73"/>
    <w:rsid w:val="00284EE4"/>
    <w:rsid w:val="00285339"/>
    <w:rsid w:val="00285390"/>
    <w:rsid w:val="002859A7"/>
    <w:rsid w:val="00285B9F"/>
    <w:rsid w:val="00285C28"/>
    <w:rsid w:val="00285D5A"/>
    <w:rsid w:val="002861FC"/>
    <w:rsid w:val="0028650A"/>
    <w:rsid w:val="00286569"/>
    <w:rsid w:val="00286584"/>
    <w:rsid w:val="0028687E"/>
    <w:rsid w:val="00286F96"/>
    <w:rsid w:val="002871D4"/>
    <w:rsid w:val="00287203"/>
    <w:rsid w:val="00287566"/>
    <w:rsid w:val="00287888"/>
    <w:rsid w:val="00287976"/>
    <w:rsid w:val="002902B7"/>
    <w:rsid w:val="0029033C"/>
    <w:rsid w:val="0029042B"/>
    <w:rsid w:val="0029093B"/>
    <w:rsid w:val="00290A35"/>
    <w:rsid w:val="00290B56"/>
    <w:rsid w:val="00290F1B"/>
    <w:rsid w:val="002913BE"/>
    <w:rsid w:val="002914E2"/>
    <w:rsid w:val="00291614"/>
    <w:rsid w:val="002919DA"/>
    <w:rsid w:val="00291A22"/>
    <w:rsid w:val="00291DD3"/>
    <w:rsid w:val="002920E4"/>
    <w:rsid w:val="00292800"/>
    <w:rsid w:val="002929BE"/>
    <w:rsid w:val="00292BDE"/>
    <w:rsid w:val="00292C5B"/>
    <w:rsid w:val="00292E3A"/>
    <w:rsid w:val="002936AF"/>
    <w:rsid w:val="002939BC"/>
    <w:rsid w:val="00293C2E"/>
    <w:rsid w:val="00293D0B"/>
    <w:rsid w:val="00294120"/>
    <w:rsid w:val="00294326"/>
    <w:rsid w:val="002944D6"/>
    <w:rsid w:val="002945F9"/>
    <w:rsid w:val="00294B03"/>
    <w:rsid w:val="00294C38"/>
    <w:rsid w:val="00294C41"/>
    <w:rsid w:val="00294D5E"/>
    <w:rsid w:val="002950FB"/>
    <w:rsid w:val="0029538F"/>
    <w:rsid w:val="00295475"/>
    <w:rsid w:val="00295755"/>
    <w:rsid w:val="00295827"/>
    <w:rsid w:val="00295842"/>
    <w:rsid w:val="0029586B"/>
    <w:rsid w:val="00295D75"/>
    <w:rsid w:val="00295E24"/>
    <w:rsid w:val="0029640C"/>
    <w:rsid w:val="002966E8"/>
    <w:rsid w:val="00296880"/>
    <w:rsid w:val="00296AE8"/>
    <w:rsid w:val="00296BFD"/>
    <w:rsid w:val="002973E0"/>
    <w:rsid w:val="002975FC"/>
    <w:rsid w:val="00297DEC"/>
    <w:rsid w:val="00297F4D"/>
    <w:rsid w:val="00297FB4"/>
    <w:rsid w:val="002A03DD"/>
    <w:rsid w:val="002A0402"/>
    <w:rsid w:val="002A098E"/>
    <w:rsid w:val="002A0B23"/>
    <w:rsid w:val="002A0B60"/>
    <w:rsid w:val="002A0C95"/>
    <w:rsid w:val="002A0DAF"/>
    <w:rsid w:val="002A10CA"/>
    <w:rsid w:val="002A1132"/>
    <w:rsid w:val="002A13AB"/>
    <w:rsid w:val="002A1426"/>
    <w:rsid w:val="002A143B"/>
    <w:rsid w:val="002A159D"/>
    <w:rsid w:val="002A15BC"/>
    <w:rsid w:val="002A16AE"/>
    <w:rsid w:val="002A1CBE"/>
    <w:rsid w:val="002A1DEC"/>
    <w:rsid w:val="002A22C3"/>
    <w:rsid w:val="002A2507"/>
    <w:rsid w:val="002A2584"/>
    <w:rsid w:val="002A2708"/>
    <w:rsid w:val="002A28F7"/>
    <w:rsid w:val="002A299B"/>
    <w:rsid w:val="002A2EDB"/>
    <w:rsid w:val="002A2F73"/>
    <w:rsid w:val="002A34B5"/>
    <w:rsid w:val="002A3A02"/>
    <w:rsid w:val="002A3B0D"/>
    <w:rsid w:val="002A3C2E"/>
    <w:rsid w:val="002A4035"/>
    <w:rsid w:val="002A445A"/>
    <w:rsid w:val="002A4729"/>
    <w:rsid w:val="002A4768"/>
    <w:rsid w:val="002A5097"/>
    <w:rsid w:val="002A5345"/>
    <w:rsid w:val="002A585A"/>
    <w:rsid w:val="002A5B29"/>
    <w:rsid w:val="002A5C7C"/>
    <w:rsid w:val="002A5E61"/>
    <w:rsid w:val="002A6312"/>
    <w:rsid w:val="002A66AC"/>
    <w:rsid w:val="002A688B"/>
    <w:rsid w:val="002A688D"/>
    <w:rsid w:val="002A6BDD"/>
    <w:rsid w:val="002A6C49"/>
    <w:rsid w:val="002A6DBE"/>
    <w:rsid w:val="002A7708"/>
    <w:rsid w:val="002A7849"/>
    <w:rsid w:val="002A787C"/>
    <w:rsid w:val="002A78AB"/>
    <w:rsid w:val="002A78E5"/>
    <w:rsid w:val="002A7C89"/>
    <w:rsid w:val="002A7F08"/>
    <w:rsid w:val="002B0288"/>
    <w:rsid w:val="002B030C"/>
    <w:rsid w:val="002B03BD"/>
    <w:rsid w:val="002B07C3"/>
    <w:rsid w:val="002B0983"/>
    <w:rsid w:val="002B14B4"/>
    <w:rsid w:val="002B1590"/>
    <w:rsid w:val="002B1C2E"/>
    <w:rsid w:val="002B1F5A"/>
    <w:rsid w:val="002B20AF"/>
    <w:rsid w:val="002B282E"/>
    <w:rsid w:val="002B2DB0"/>
    <w:rsid w:val="002B2F5F"/>
    <w:rsid w:val="002B3220"/>
    <w:rsid w:val="002B3440"/>
    <w:rsid w:val="002B35E8"/>
    <w:rsid w:val="002B3644"/>
    <w:rsid w:val="002B3C05"/>
    <w:rsid w:val="002B3C36"/>
    <w:rsid w:val="002B3F95"/>
    <w:rsid w:val="002B426E"/>
    <w:rsid w:val="002B4302"/>
    <w:rsid w:val="002B4435"/>
    <w:rsid w:val="002B443F"/>
    <w:rsid w:val="002B444E"/>
    <w:rsid w:val="002B448D"/>
    <w:rsid w:val="002B454C"/>
    <w:rsid w:val="002B466F"/>
    <w:rsid w:val="002B47E1"/>
    <w:rsid w:val="002B4E79"/>
    <w:rsid w:val="002B4F96"/>
    <w:rsid w:val="002B4FA3"/>
    <w:rsid w:val="002B50DD"/>
    <w:rsid w:val="002B5AA2"/>
    <w:rsid w:val="002B5ACC"/>
    <w:rsid w:val="002B6026"/>
    <w:rsid w:val="002B608D"/>
    <w:rsid w:val="002B65D9"/>
    <w:rsid w:val="002B66F6"/>
    <w:rsid w:val="002B6783"/>
    <w:rsid w:val="002B6CDC"/>
    <w:rsid w:val="002B6DF0"/>
    <w:rsid w:val="002B6EE1"/>
    <w:rsid w:val="002B705A"/>
    <w:rsid w:val="002B709A"/>
    <w:rsid w:val="002B7529"/>
    <w:rsid w:val="002B77EF"/>
    <w:rsid w:val="002B784F"/>
    <w:rsid w:val="002B7D3B"/>
    <w:rsid w:val="002B7D55"/>
    <w:rsid w:val="002C005E"/>
    <w:rsid w:val="002C01F3"/>
    <w:rsid w:val="002C01F6"/>
    <w:rsid w:val="002C055E"/>
    <w:rsid w:val="002C05AB"/>
    <w:rsid w:val="002C07A8"/>
    <w:rsid w:val="002C09FC"/>
    <w:rsid w:val="002C1496"/>
    <w:rsid w:val="002C157D"/>
    <w:rsid w:val="002C162D"/>
    <w:rsid w:val="002C1856"/>
    <w:rsid w:val="002C1A04"/>
    <w:rsid w:val="002C1B79"/>
    <w:rsid w:val="002C1BED"/>
    <w:rsid w:val="002C23F2"/>
    <w:rsid w:val="002C240C"/>
    <w:rsid w:val="002C24AE"/>
    <w:rsid w:val="002C2879"/>
    <w:rsid w:val="002C29C3"/>
    <w:rsid w:val="002C2F8F"/>
    <w:rsid w:val="002C3031"/>
    <w:rsid w:val="002C34F9"/>
    <w:rsid w:val="002C39D0"/>
    <w:rsid w:val="002C3A9A"/>
    <w:rsid w:val="002C3BD6"/>
    <w:rsid w:val="002C3C3D"/>
    <w:rsid w:val="002C3C59"/>
    <w:rsid w:val="002C3CA2"/>
    <w:rsid w:val="002C3D4E"/>
    <w:rsid w:val="002C3D91"/>
    <w:rsid w:val="002C494F"/>
    <w:rsid w:val="002C4AE9"/>
    <w:rsid w:val="002C4BBA"/>
    <w:rsid w:val="002C4DF7"/>
    <w:rsid w:val="002C505D"/>
    <w:rsid w:val="002C5137"/>
    <w:rsid w:val="002C51E0"/>
    <w:rsid w:val="002C524D"/>
    <w:rsid w:val="002C52D5"/>
    <w:rsid w:val="002C5365"/>
    <w:rsid w:val="002C558A"/>
    <w:rsid w:val="002C5BFC"/>
    <w:rsid w:val="002C5CF8"/>
    <w:rsid w:val="002C5D7F"/>
    <w:rsid w:val="002C622D"/>
    <w:rsid w:val="002C6331"/>
    <w:rsid w:val="002C63FF"/>
    <w:rsid w:val="002C6475"/>
    <w:rsid w:val="002C65E7"/>
    <w:rsid w:val="002C6746"/>
    <w:rsid w:val="002C69C4"/>
    <w:rsid w:val="002C69F5"/>
    <w:rsid w:val="002C6A02"/>
    <w:rsid w:val="002C6FC2"/>
    <w:rsid w:val="002C72FD"/>
    <w:rsid w:val="002C7B20"/>
    <w:rsid w:val="002C7F65"/>
    <w:rsid w:val="002D0196"/>
    <w:rsid w:val="002D01EC"/>
    <w:rsid w:val="002D03BB"/>
    <w:rsid w:val="002D06BC"/>
    <w:rsid w:val="002D07B6"/>
    <w:rsid w:val="002D0AE2"/>
    <w:rsid w:val="002D0B4B"/>
    <w:rsid w:val="002D0C0F"/>
    <w:rsid w:val="002D0EAD"/>
    <w:rsid w:val="002D0F31"/>
    <w:rsid w:val="002D10A5"/>
    <w:rsid w:val="002D1468"/>
    <w:rsid w:val="002D1957"/>
    <w:rsid w:val="002D1C78"/>
    <w:rsid w:val="002D1ED0"/>
    <w:rsid w:val="002D20E2"/>
    <w:rsid w:val="002D26BE"/>
    <w:rsid w:val="002D2B41"/>
    <w:rsid w:val="002D2EB1"/>
    <w:rsid w:val="002D2EBB"/>
    <w:rsid w:val="002D32D9"/>
    <w:rsid w:val="002D37C3"/>
    <w:rsid w:val="002D38EC"/>
    <w:rsid w:val="002D395E"/>
    <w:rsid w:val="002D3ABD"/>
    <w:rsid w:val="002D4414"/>
    <w:rsid w:val="002D4688"/>
    <w:rsid w:val="002D4968"/>
    <w:rsid w:val="002D49B7"/>
    <w:rsid w:val="002D4AAE"/>
    <w:rsid w:val="002D4C37"/>
    <w:rsid w:val="002D525D"/>
    <w:rsid w:val="002D532D"/>
    <w:rsid w:val="002D57E8"/>
    <w:rsid w:val="002D5919"/>
    <w:rsid w:val="002D5A28"/>
    <w:rsid w:val="002D5B58"/>
    <w:rsid w:val="002D5BDF"/>
    <w:rsid w:val="002D5EB5"/>
    <w:rsid w:val="002D62E4"/>
    <w:rsid w:val="002D6563"/>
    <w:rsid w:val="002D661F"/>
    <w:rsid w:val="002D67F3"/>
    <w:rsid w:val="002D6875"/>
    <w:rsid w:val="002D68E5"/>
    <w:rsid w:val="002D6C25"/>
    <w:rsid w:val="002D6F9D"/>
    <w:rsid w:val="002D721B"/>
    <w:rsid w:val="002D7501"/>
    <w:rsid w:val="002D7617"/>
    <w:rsid w:val="002D76FB"/>
    <w:rsid w:val="002D7712"/>
    <w:rsid w:val="002D774E"/>
    <w:rsid w:val="002D7844"/>
    <w:rsid w:val="002D7974"/>
    <w:rsid w:val="002D7DC8"/>
    <w:rsid w:val="002D7F6B"/>
    <w:rsid w:val="002D7FA6"/>
    <w:rsid w:val="002E007D"/>
    <w:rsid w:val="002E0239"/>
    <w:rsid w:val="002E0465"/>
    <w:rsid w:val="002E077D"/>
    <w:rsid w:val="002E0977"/>
    <w:rsid w:val="002E0B3B"/>
    <w:rsid w:val="002E0D61"/>
    <w:rsid w:val="002E1009"/>
    <w:rsid w:val="002E1060"/>
    <w:rsid w:val="002E1065"/>
    <w:rsid w:val="002E12A4"/>
    <w:rsid w:val="002E134B"/>
    <w:rsid w:val="002E154A"/>
    <w:rsid w:val="002E16B7"/>
    <w:rsid w:val="002E1829"/>
    <w:rsid w:val="002E1A16"/>
    <w:rsid w:val="002E1A41"/>
    <w:rsid w:val="002E1CA8"/>
    <w:rsid w:val="002E1D78"/>
    <w:rsid w:val="002E1F3A"/>
    <w:rsid w:val="002E2123"/>
    <w:rsid w:val="002E2127"/>
    <w:rsid w:val="002E2252"/>
    <w:rsid w:val="002E22E3"/>
    <w:rsid w:val="002E234F"/>
    <w:rsid w:val="002E2661"/>
    <w:rsid w:val="002E2D77"/>
    <w:rsid w:val="002E3567"/>
    <w:rsid w:val="002E3AD7"/>
    <w:rsid w:val="002E3D61"/>
    <w:rsid w:val="002E3FCF"/>
    <w:rsid w:val="002E44C5"/>
    <w:rsid w:val="002E4691"/>
    <w:rsid w:val="002E473F"/>
    <w:rsid w:val="002E48B6"/>
    <w:rsid w:val="002E49DC"/>
    <w:rsid w:val="002E4B06"/>
    <w:rsid w:val="002E502C"/>
    <w:rsid w:val="002E504D"/>
    <w:rsid w:val="002E52E7"/>
    <w:rsid w:val="002E586C"/>
    <w:rsid w:val="002E5917"/>
    <w:rsid w:val="002E6115"/>
    <w:rsid w:val="002E6117"/>
    <w:rsid w:val="002E636F"/>
    <w:rsid w:val="002E6A93"/>
    <w:rsid w:val="002E71AC"/>
    <w:rsid w:val="002E725B"/>
    <w:rsid w:val="002E72A0"/>
    <w:rsid w:val="002E73E0"/>
    <w:rsid w:val="002E7492"/>
    <w:rsid w:val="002E7808"/>
    <w:rsid w:val="002E787C"/>
    <w:rsid w:val="002E78CA"/>
    <w:rsid w:val="002E7C5E"/>
    <w:rsid w:val="002F008B"/>
    <w:rsid w:val="002F05A3"/>
    <w:rsid w:val="002F0658"/>
    <w:rsid w:val="002F0A26"/>
    <w:rsid w:val="002F12F8"/>
    <w:rsid w:val="002F1655"/>
    <w:rsid w:val="002F19AD"/>
    <w:rsid w:val="002F1B32"/>
    <w:rsid w:val="002F25E7"/>
    <w:rsid w:val="002F27AD"/>
    <w:rsid w:val="002F28FD"/>
    <w:rsid w:val="002F2A10"/>
    <w:rsid w:val="002F2C37"/>
    <w:rsid w:val="002F2C5D"/>
    <w:rsid w:val="002F2D94"/>
    <w:rsid w:val="002F30D7"/>
    <w:rsid w:val="002F30E4"/>
    <w:rsid w:val="002F3119"/>
    <w:rsid w:val="002F315C"/>
    <w:rsid w:val="002F33AD"/>
    <w:rsid w:val="002F367F"/>
    <w:rsid w:val="002F395F"/>
    <w:rsid w:val="002F3BDD"/>
    <w:rsid w:val="002F3D37"/>
    <w:rsid w:val="002F43A3"/>
    <w:rsid w:val="002F4426"/>
    <w:rsid w:val="002F4596"/>
    <w:rsid w:val="002F4B55"/>
    <w:rsid w:val="002F4F3A"/>
    <w:rsid w:val="002F5052"/>
    <w:rsid w:val="002F5104"/>
    <w:rsid w:val="002F543A"/>
    <w:rsid w:val="002F5483"/>
    <w:rsid w:val="002F5ADB"/>
    <w:rsid w:val="002F5D38"/>
    <w:rsid w:val="002F5D3E"/>
    <w:rsid w:val="002F5D5C"/>
    <w:rsid w:val="002F60A0"/>
    <w:rsid w:val="002F62E0"/>
    <w:rsid w:val="002F658B"/>
    <w:rsid w:val="002F6688"/>
    <w:rsid w:val="002F6CE7"/>
    <w:rsid w:val="002F702F"/>
    <w:rsid w:val="002F7048"/>
    <w:rsid w:val="002F72C9"/>
    <w:rsid w:val="002F73AF"/>
    <w:rsid w:val="002F7410"/>
    <w:rsid w:val="002F74A6"/>
    <w:rsid w:val="002F7560"/>
    <w:rsid w:val="002F76D5"/>
    <w:rsid w:val="002F76DD"/>
    <w:rsid w:val="002F7A91"/>
    <w:rsid w:val="002F7EDC"/>
    <w:rsid w:val="0030000E"/>
    <w:rsid w:val="003001DA"/>
    <w:rsid w:val="00300619"/>
    <w:rsid w:val="00300F38"/>
    <w:rsid w:val="00301271"/>
    <w:rsid w:val="003018BA"/>
    <w:rsid w:val="00301FCC"/>
    <w:rsid w:val="003021F3"/>
    <w:rsid w:val="00302D11"/>
    <w:rsid w:val="00302EA2"/>
    <w:rsid w:val="00303081"/>
    <w:rsid w:val="00303257"/>
    <w:rsid w:val="003032C7"/>
    <w:rsid w:val="00303839"/>
    <w:rsid w:val="00303983"/>
    <w:rsid w:val="00303CD0"/>
    <w:rsid w:val="00303D0F"/>
    <w:rsid w:val="00303D91"/>
    <w:rsid w:val="00303DDA"/>
    <w:rsid w:val="00303E4F"/>
    <w:rsid w:val="00303EC7"/>
    <w:rsid w:val="003041CE"/>
    <w:rsid w:val="00304351"/>
    <w:rsid w:val="00304705"/>
    <w:rsid w:val="00304BD1"/>
    <w:rsid w:val="00304CDF"/>
    <w:rsid w:val="00304D6F"/>
    <w:rsid w:val="00304DA0"/>
    <w:rsid w:val="00304DD8"/>
    <w:rsid w:val="00305059"/>
    <w:rsid w:val="003050A2"/>
    <w:rsid w:val="003051BF"/>
    <w:rsid w:val="0030578F"/>
    <w:rsid w:val="003057C5"/>
    <w:rsid w:val="00305CBF"/>
    <w:rsid w:val="00305D72"/>
    <w:rsid w:val="00305FCE"/>
    <w:rsid w:val="0030639A"/>
    <w:rsid w:val="003064F6"/>
    <w:rsid w:val="00306B2A"/>
    <w:rsid w:val="00306CE3"/>
    <w:rsid w:val="00307352"/>
    <w:rsid w:val="003075C1"/>
    <w:rsid w:val="00307809"/>
    <w:rsid w:val="00307939"/>
    <w:rsid w:val="003079A2"/>
    <w:rsid w:val="00307B3A"/>
    <w:rsid w:val="003101E1"/>
    <w:rsid w:val="0031033E"/>
    <w:rsid w:val="003106F1"/>
    <w:rsid w:val="00310813"/>
    <w:rsid w:val="00310EEE"/>
    <w:rsid w:val="00311377"/>
    <w:rsid w:val="003113A0"/>
    <w:rsid w:val="00311512"/>
    <w:rsid w:val="0031167F"/>
    <w:rsid w:val="0031176C"/>
    <w:rsid w:val="00311DBB"/>
    <w:rsid w:val="003124D8"/>
    <w:rsid w:val="003126EF"/>
    <w:rsid w:val="00312744"/>
    <w:rsid w:val="00312A76"/>
    <w:rsid w:val="00312D64"/>
    <w:rsid w:val="00312E4D"/>
    <w:rsid w:val="00312E98"/>
    <w:rsid w:val="0031301C"/>
    <w:rsid w:val="0031302F"/>
    <w:rsid w:val="003134D1"/>
    <w:rsid w:val="0031375D"/>
    <w:rsid w:val="00313A49"/>
    <w:rsid w:val="00313ED4"/>
    <w:rsid w:val="00313F00"/>
    <w:rsid w:val="00313F8C"/>
    <w:rsid w:val="0031440C"/>
    <w:rsid w:val="003147F8"/>
    <w:rsid w:val="003148F2"/>
    <w:rsid w:val="00314BF5"/>
    <w:rsid w:val="00314D89"/>
    <w:rsid w:val="00314E5A"/>
    <w:rsid w:val="00314E80"/>
    <w:rsid w:val="00315116"/>
    <w:rsid w:val="00315676"/>
    <w:rsid w:val="00315862"/>
    <w:rsid w:val="00315A39"/>
    <w:rsid w:val="00315B02"/>
    <w:rsid w:val="00315EBB"/>
    <w:rsid w:val="00316076"/>
    <w:rsid w:val="00316234"/>
    <w:rsid w:val="0031626D"/>
    <w:rsid w:val="00316497"/>
    <w:rsid w:val="0031685C"/>
    <w:rsid w:val="00316C12"/>
    <w:rsid w:val="003170E2"/>
    <w:rsid w:val="0031733D"/>
    <w:rsid w:val="00317404"/>
    <w:rsid w:val="00317518"/>
    <w:rsid w:val="00317C7E"/>
    <w:rsid w:val="00317C8B"/>
    <w:rsid w:val="00317DCB"/>
    <w:rsid w:val="00317E3C"/>
    <w:rsid w:val="00317FC0"/>
    <w:rsid w:val="0032011F"/>
    <w:rsid w:val="0032042E"/>
    <w:rsid w:val="00320B4F"/>
    <w:rsid w:val="00321208"/>
    <w:rsid w:val="0032128A"/>
    <w:rsid w:val="003213B1"/>
    <w:rsid w:val="0032191E"/>
    <w:rsid w:val="00321AAA"/>
    <w:rsid w:val="00321E10"/>
    <w:rsid w:val="003223D9"/>
    <w:rsid w:val="003223EE"/>
    <w:rsid w:val="003223F1"/>
    <w:rsid w:val="003224C5"/>
    <w:rsid w:val="0032280A"/>
    <w:rsid w:val="0032287A"/>
    <w:rsid w:val="00322A27"/>
    <w:rsid w:val="00323193"/>
    <w:rsid w:val="0032325F"/>
    <w:rsid w:val="00323422"/>
    <w:rsid w:val="0032355C"/>
    <w:rsid w:val="00323850"/>
    <w:rsid w:val="00323934"/>
    <w:rsid w:val="00323935"/>
    <w:rsid w:val="00323B45"/>
    <w:rsid w:val="00323EAD"/>
    <w:rsid w:val="00323F2F"/>
    <w:rsid w:val="00323F91"/>
    <w:rsid w:val="00324002"/>
    <w:rsid w:val="00324003"/>
    <w:rsid w:val="0032409A"/>
    <w:rsid w:val="00324148"/>
    <w:rsid w:val="00324292"/>
    <w:rsid w:val="0032455D"/>
    <w:rsid w:val="0032461A"/>
    <w:rsid w:val="00324726"/>
    <w:rsid w:val="00324798"/>
    <w:rsid w:val="003248AB"/>
    <w:rsid w:val="003248D7"/>
    <w:rsid w:val="00324D84"/>
    <w:rsid w:val="003255CC"/>
    <w:rsid w:val="00325C78"/>
    <w:rsid w:val="00325D95"/>
    <w:rsid w:val="00325E69"/>
    <w:rsid w:val="00325E8A"/>
    <w:rsid w:val="00326112"/>
    <w:rsid w:val="00326595"/>
    <w:rsid w:val="003266F3"/>
    <w:rsid w:val="003268B5"/>
    <w:rsid w:val="00326DE1"/>
    <w:rsid w:val="00326E51"/>
    <w:rsid w:val="00326FC2"/>
    <w:rsid w:val="00327010"/>
    <w:rsid w:val="00327475"/>
    <w:rsid w:val="00327AF6"/>
    <w:rsid w:val="00327BB5"/>
    <w:rsid w:val="00330145"/>
    <w:rsid w:val="00330585"/>
    <w:rsid w:val="003307EC"/>
    <w:rsid w:val="00330B80"/>
    <w:rsid w:val="00330B9C"/>
    <w:rsid w:val="00330C8A"/>
    <w:rsid w:val="00330DA8"/>
    <w:rsid w:val="00330F4D"/>
    <w:rsid w:val="00331132"/>
    <w:rsid w:val="003317EB"/>
    <w:rsid w:val="00331877"/>
    <w:rsid w:val="00331945"/>
    <w:rsid w:val="00331A3B"/>
    <w:rsid w:val="00331C54"/>
    <w:rsid w:val="00331CDA"/>
    <w:rsid w:val="0033229F"/>
    <w:rsid w:val="003322D9"/>
    <w:rsid w:val="0033242C"/>
    <w:rsid w:val="00332441"/>
    <w:rsid w:val="00332884"/>
    <w:rsid w:val="00332A44"/>
    <w:rsid w:val="00332C9B"/>
    <w:rsid w:val="00332D58"/>
    <w:rsid w:val="00332D8D"/>
    <w:rsid w:val="00333130"/>
    <w:rsid w:val="003333A1"/>
    <w:rsid w:val="003335B7"/>
    <w:rsid w:val="00333602"/>
    <w:rsid w:val="003338BA"/>
    <w:rsid w:val="00333B38"/>
    <w:rsid w:val="00333DF7"/>
    <w:rsid w:val="0033403B"/>
    <w:rsid w:val="003342ED"/>
    <w:rsid w:val="003343DE"/>
    <w:rsid w:val="00334446"/>
    <w:rsid w:val="003346B1"/>
    <w:rsid w:val="00334786"/>
    <w:rsid w:val="00334C43"/>
    <w:rsid w:val="00334D20"/>
    <w:rsid w:val="0033553C"/>
    <w:rsid w:val="0033572A"/>
    <w:rsid w:val="00335B0D"/>
    <w:rsid w:val="00335C82"/>
    <w:rsid w:val="00335D76"/>
    <w:rsid w:val="00335F7A"/>
    <w:rsid w:val="00335FB7"/>
    <w:rsid w:val="003361C4"/>
    <w:rsid w:val="003363BD"/>
    <w:rsid w:val="0033643A"/>
    <w:rsid w:val="00336806"/>
    <w:rsid w:val="0033683D"/>
    <w:rsid w:val="00336A52"/>
    <w:rsid w:val="00336ACB"/>
    <w:rsid w:val="00336AD5"/>
    <w:rsid w:val="00336FAD"/>
    <w:rsid w:val="003370DA"/>
    <w:rsid w:val="0033731E"/>
    <w:rsid w:val="003375FD"/>
    <w:rsid w:val="003379A3"/>
    <w:rsid w:val="00337A54"/>
    <w:rsid w:val="00337AA6"/>
    <w:rsid w:val="00337C07"/>
    <w:rsid w:val="00337EEA"/>
    <w:rsid w:val="00340360"/>
    <w:rsid w:val="003404AD"/>
    <w:rsid w:val="0034122B"/>
    <w:rsid w:val="003415DD"/>
    <w:rsid w:val="00341620"/>
    <w:rsid w:val="00341865"/>
    <w:rsid w:val="00341A90"/>
    <w:rsid w:val="00341F09"/>
    <w:rsid w:val="003421C5"/>
    <w:rsid w:val="003424AC"/>
    <w:rsid w:val="003425D6"/>
    <w:rsid w:val="00342BD5"/>
    <w:rsid w:val="00342E42"/>
    <w:rsid w:val="003433B9"/>
    <w:rsid w:val="003437F6"/>
    <w:rsid w:val="00343CA6"/>
    <w:rsid w:val="00343D3C"/>
    <w:rsid w:val="00343F8A"/>
    <w:rsid w:val="00343FF2"/>
    <w:rsid w:val="00344063"/>
    <w:rsid w:val="0034468D"/>
    <w:rsid w:val="0034468F"/>
    <w:rsid w:val="0034481A"/>
    <w:rsid w:val="00344E29"/>
    <w:rsid w:val="00344ECD"/>
    <w:rsid w:val="00344F4C"/>
    <w:rsid w:val="0034518D"/>
    <w:rsid w:val="00345A7B"/>
    <w:rsid w:val="00346138"/>
    <w:rsid w:val="0034617F"/>
    <w:rsid w:val="00346339"/>
    <w:rsid w:val="00346614"/>
    <w:rsid w:val="003466D3"/>
    <w:rsid w:val="00346736"/>
    <w:rsid w:val="003469B7"/>
    <w:rsid w:val="00346DBA"/>
    <w:rsid w:val="00346EAB"/>
    <w:rsid w:val="00347030"/>
    <w:rsid w:val="00347789"/>
    <w:rsid w:val="00347C66"/>
    <w:rsid w:val="00347DF7"/>
    <w:rsid w:val="003500B6"/>
    <w:rsid w:val="003503DF"/>
    <w:rsid w:val="00350744"/>
    <w:rsid w:val="003508C3"/>
    <w:rsid w:val="00350C91"/>
    <w:rsid w:val="00350E86"/>
    <w:rsid w:val="00351356"/>
    <w:rsid w:val="003513B9"/>
    <w:rsid w:val="00351C50"/>
    <w:rsid w:val="00351E60"/>
    <w:rsid w:val="00351EED"/>
    <w:rsid w:val="003520E8"/>
    <w:rsid w:val="003521BD"/>
    <w:rsid w:val="003523E4"/>
    <w:rsid w:val="00352A96"/>
    <w:rsid w:val="00352DA2"/>
    <w:rsid w:val="00352FF9"/>
    <w:rsid w:val="00353766"/>
    <w:rsid w:val="003538BA"/>
    <w:rsid w:val="00353B8C"/>
    <w:rsid w:val="00353C1B"/>
    <w:rsid w:val="00353E25"/>
    <w:rsid w:val="00354277"/>
    <w:rsid w:val="00354645"/>
    <w:rsid w:val="00354832"/>
    <w:rsid w:val="00354B80"/>
    <w:rsid w:val="00354D48"/>
    <w:rsid w:val="00355429"/>
    <w:rsid w:val="003554BF"/>
    <w:rsid w:val="00355BDD"/>
    <w:rsid w:val="00355FEC"/>
    <w:rsid w:val="003560C8"/>
    <w:rsid w:val="00356141"/>
    <w:rsid w:val="0035647F"/>
    <w:rsid w:val="00356887"/>
    <w:rsid w:val="00356A77"/>
    <w:rsid w:val="00356A81"/>
    <w:rsid w:val="00356C30"/>
    <w:rsid w:val="00356E03"/>
    <w:rsid w:val="00356EA6"/>
    <w:rsid w:val="00356FFA"/>
    <w:rsid w:val="00357A09"/>
    <w:rsid w:val="00357B28"/>
    <w:rsid w:val="00357C25"/>
    <w:rsid w:val="00357D34"/>
    <w:rsid w:val="00357E57"/>
    <w:rsid w:val="00357E9A"/>
    <w:rsid w:val="0036011B"/>
    <w:rsid w:val="003603CE"/>
    <w:rsid w:val="003605E8"/>
    <w:rsid w:val="003605F4"/>
    <w:rsid w:val="0036088F"/>
    <w:rsid w:val="00360918"/>
    <w:rsid w:val="00360ACB"/>
    <w:rsid w:val="00360D48"/>
    <w:rsid w:val="0036103B"/>
    <w:rsid w:val="00361124"/>
    <w:rsid w:val="003611E4"/>
    <w:rsid w:val="00361537"/>
    <w:rsid w:val="00361A36"/>
    <w:rsid w:val="00361BEB"/>
    <w:rsid w:val="00362366"/>
    <w:rsid w:val="00362528"/>
    <w:rsid w:val="00362749"/>
    <w:rsid w:val="00362A95"/>
    <w:rsid w:val="00362CBF"/>
    <w:rsid w:val="00362E61"/>
    <w:rsid w:val="0036388B"/>
    <w:rsid w:val="00363AF5"/>
    <w:rsid w:val="00363C39"/>
    <w:rsid w:val="0036424F"/>
    <w:rsid w:val="003643E0"/>
    <w:rsid w:val="0036450C"/>
    <w:rsid w:val="0036475B"/>
    <w:rsid w:val="003648BE"/>
    <w:rsid w:val="00364977"/>
    <w:rsid w:val="00364A2F"/>
    <w:rsid w:val="00364A54"/>
    <w:rsid w:val="00364EC9"/>
    <w:rsid w:val="003652DD"/>
    <w:rsid w:val="00365727"/>
    <w:rsid w:val="003658D3"/>
    <w:rsid w:val="0036596B"/>
    <w:rsid w:val="00365A97"/>
    <w:rsid w:val="00365AF7"/>
    <w:rsid w:val="00366566"/>
    <w:rsid w:val="00366894"/>
    <w:rsid w:val="00366997"/>
    <w:rsid w:val="00366A2C"/>
    <w:rsid w:val="00366B1A"/>
    <w:rsid w:val="00366B33"/>
    <w:rsid w:val="0036704F"/>
    <w:rsid w:val="00367618"/>
    <w:rsid w:val="0036780B"/>
    <w:rsid w:val="00367890"/>
    <w:rsid w:val="00367BE2"/>
    <w:rsid w:val="00367C00"/>
    <w:rsid w:val="0037089F"/>
    <w:rsid w:val="00370BD8"/>
    <w:rsid w:val="00370C08"/>
    <w:rsid w:val="00371072"/>
    <w:rsid w:val="0037157F"/>
    <w:rsid w:val="00371604"/>
    <w:rsid w:val="00371817"/>
    <w:rsid w:val="00371FFE"/>
    <w:rsid w:val="003721BA"/>
    <w:rsid w:val="003721EA"/>
    <w:rsid w:val="00372310"/>
    <w:rsid w:val="00372431"/>
    <w:rsid w:val="0037280A"/>
    <w:rsid w:val="00372942"/>
    <w:rsid w:val="00372972"/>
    <w:rsid w:val="00372C8D"/>
    <w:rsid w:val="00372DF3"/>
    <w:rsid w:val="00373118"/>
    <w:rsid w:val="00373161"/>
    <w:rsid w:val="003731A2"/>
    <w:rsid w:val="00373365"/>
    <w:rsid w:val="003735F6"/>
    <w:rsid w:val="0037367F"/>
    <w:rsid w:val="00373881"/>
    <w:rsid w:val="003739DE"/>
    <w:rsid w:val="003739FD"/>
    <w:rsid w:val="00373C6E"/>
    <w:rsid w:val="00373E5B"/>
    <w:rsid w:val="0037408F"/>
    <w:rsid w:val="0037466F"/>
    <w:rsid w:val="0037490F"/>
    <w:rsid w:val="00374FCE"/>
    <w:rsid w:val="00375057"/>
    <w:rsid w:val="00375CA6"/>
    <w:rsid w:val="00375D9D"/>
    <w:rsid w:val="00375E5E"/>
    <w:rsid w:val="00375ED0"/>
    <w:rsid w:val="00375F18"/>
    <w:rsid w:val="00375FDB"/>
    <w:rsid w:val="0037625D"/>
    <w:rsid w:val="0037633F"/>
    <w:rsid w:val="003763C9"/>
    <w:rsid w:val="003765DF"/>
    <w:rsid w:val="00376825"/>
    <w:rsid w:val="003768FB"/>
    <w:rsid w:val="00376AE1"/>
    <w:rsid w:val="00376BD9"/>
    <w:rsid w:val="00376D8A"/>
    <w:rsid w:val="00376D93"/>
    <w:rsid w:val="003771F2"/>
    <w:rsid w:val="00377C60"/>
    <w:rsid w:val="00377EED"/>
    <w:rsid w:val="00380071"/>
    <w:rsid w:val="003800DD"/>
    <w:rsid w:val="0038012D"/>
    <w:rsid w:val="00380613"/>
    <w:rsid w:val="00380714"/>
    <w:rsid w:val="00380928"/>
    <w:rsid w:val="00380BAB"/>
    <w:rsid w:val="00380E04"/>
    <w:rsid w:val="00380EDD"/>
    <w:rsid w:val="00380FB2"/>
    <w:rsid w:val="00380FB8"/>
    <w:rsid w:val="00381249"/>
    <w:rsid w:val="00381315"/>
    <w:rsid w:val="003813CB"/>
    <w:rsid w:val="0038141A"/>
    <w:rsid w:val="00381441"/>
    <w:rsid w:val="00381B11"/>
    <w:rsid w:val="00382157"/>
    <w:rsid w:val="00382186"/>
    <w:rsid w:val="00382223"/>
    <w:rsid w:val="00382358"/>
    <w:rsid w:val="00382A1E"/>
    <w:rsid w:val="00382EB7"/>
    <w:rsid w:val="00382F68"/>
    <w:rsid w:val="00382F78"/>
    <w:rsid w:val="003832DE"/>
    <w:rsid w:val="0038340A"/>
    <w:rsid w:val="003835A1"/>
    <w:rsid w:val="003837F7"/>
    <w:rsid w:val="003838FD"/>
    <w:rsid w:val="00383A1B"/>
    <w:rsid w:val="00383B73"/>
    <w:rsid w:val="00384057"/>
    <w:rsid w:val="00384336"/>
    <w:rsid w:val="0038437E"/>
    <w:rsid w:val="00384603"/>
    <w:rsid w:val="00384B27"/>
    <w:rsid w:val="00384C3A"/>
    <w:rsid w:val="00384EF8"/>
    <w:rsid w:val="00385E71"/>
    <w:rsid w:val="00385FA4"/>
    <w:rsid w:val="00386048"/>
    <w:rsid w:val="00386196"/>
    <w:rsid w:val="00386218"/>
    <w:rsid w:val="00386475"/>
    <w:rsid w:val="00386CDB"/>
    <w:rsid w:val="00387246"/>
    <w:rsid w:val="00387BE2"/>
    <w:rsid w:val="00387E97"/>
    <w:rsid w:val="00390275"/>
    <w:rsid w:val="00390342"/>
    <w:rsid w:val="00390344"/>
    <w:rsid w:val="003903C9"/>
    <w:rsid w:val="003904F5"/>
    <w:rsid w:val="00390661"/>
    <w:rsid w:val="00390773"/>
    <w:rsid w:val="0039080F"/>
    <w:rsid w:val="00390B1E"/>
    <w:rsid w:val="00390F35"/>
    <w:rsid w:val="0039156D"/>
    <w:rsid w:val="003918C3"/>
    <w:rsid w:val="00391923"/>
    <w:rsid w:val="00391CBD"/>
    <w:rsid w:val="00391D2F"/>
    <w:rsid w:val="003920C6"/>
    <w:rsid w:val="003923D4"/>
    <w:rsid w:val="0039263B"/>
    <w:rsid w:val="00392751"/>
    <w:rsid w:val="00393568"/>
    <w:rsid w:val="0039369B"/>
    <w:rsid w:val="00393B4D"/>
    <w:rsid w:val="00393C41"/>
    <w:rsid w:val="003944BC"/>
    <w:rsid w:val="003947BC"/>
    <w:rsid w:val="00394BE2"/>
    <w:rsid w:val="00394C10"/>
    <w:rsid w:val="00394DED"/>
    <w:rsid w:val="00394E4B"/>
    <w:rsid w:val="00394F70"/>
    <w:rsid w:val="00394FDD"/>
    <w:rsid w:val="0039527F"/>
    <w:rsid w:val="0039529A"/>
    <w:rsid w:val="003953A6"/>
    <w:rsid w:val="00395BDE"/>
    <w:rsid w:val="00395BFA"/>
    <w:rsid w:val="00395C07"/>
    <w:rsid w:val="00395EA3"/>
    <w:rsid w:val="003961EC"/>
    <w:rsid w:val="00396210"/>
    <w:rsid w:val="003962FE"/>
    <w:rsid w:val="00396746"/>
    <w:rsid w:val="003969CC"/>
    <w:rsid w:val="00396C7E"/>
    <w:rsid w:val="00396FEA"/>
    <w:rsid w:val="003970DB"/>
    <w:rsid w:val="0039723E"/>
    <w:rsid w:val="0039731F"/>
    <w:rsid w:val="00397354"/>
    <w:rsid w:val="00397820"/>
    <w:rsid w:val="00397843"/>
    <w:rsid w:val="003979A8"/>
    <w:rsid w:val="00397A86"/>
    <w:rsid w:val="00397BD5"/>
    <w:rsid w:val="00397E3C"/>
    <w:rsid w:val="003A01CE"/>
    <w:rsid w:val="003A02FA"/>
    <w:rsid w:val="003A085D"/>
    <w:rsid w:val="003A0C5A"/>
    <w:rsid w:val="003A1052"/>
    <w:rsid w:val="003A105F"/>
    <w:rsid w:val="003A106E"/>
    <w:rsid w:val="003A14C6"/>
    <w:rsid w:val="003A1566"/>
    <w:rsid w:val="003A1CD0"/>
    <w:rsid w:val="003A1E2B"/>
    <w:rsid w:val="003A2039"/>
    <w:rsid w:val="003A2165"/>
    <w:rsid w:val="003A2201"/>
    <w:rsid w:val="003A2331"/>
    <w:rsid w:val="003A251D"/>
    <w:rsid w:val="003A2632"/>
    <w:rsid w:val="003A2B13"/>
    <w:rsid w:val="003A31B8"/>
    <w:rsid w:val="003A3657"/>
    <w:rsid w:val="003A374A"/>
    <w:rsid w:val="003A3AFC"/>
    <w:rsid w:val="003A3B1A"/>
    <w:rsid w:val="003A3DF0"/>
    <w:rsid w:val="003A40B0"/>
    <w:rsid w:val="003A41DE"/>
    <w:rsid w:val="003A4308"/>
    <w:rsid w:val="003A477A"/>
    <w:rsid w:val="003A492A"/>
    <w:rsid w:val="003A4B08"/>
    <w:rsid w:val="003A4D55"/>
    <w:rsid w:val="003A5157"/>
    <w:rsid w:val="003A539E"/>
    <w:rsid w:val="003A5406"/>
    <w:rsid w:val="003A550A"/>
    <w:rsid w:val="003A556B"/>
    <w:rsid w:val="003A57D4"/>
    <w:rsid w:val="003A596D"/>
    <w:rsid w:val="003A5C0A"/>
    <w:rsid w:val="003A5C83"/>
    <w:rsid w:val="003A5ECE"/>
    <w:rsid w:val="003A5F55"/>
    <w:rsid w:val="003A60E4"/>
    <w:rsid w:val="003A625E"/>
    <w:rsid w:val="003A6474"/>
    <w:rsid w:val="003A661A"/>
    <w:rsid w:val="003A698A"/>
    <w:rsid w:val="003A7241"/>
    <w:rsid w:val="003A7496"/>
    <w:rsid w:val="003A74A1"/>
    <w:rsid w:val="003A758B"/>
    <w:rsid w:val="003A76A7"/>
    <w:rsid w:val="003A77B1"/>
    <w:rsid w:val="003A7DB1"/>
    <w:rsid w:val="003A7F36"/>
    <w:rsid w:val="003B0516"/>
    <w:rsid w:val="003B0738"/>
    <w:rsid w:val="003B07C2"/>
    <w:rsid w:val="003B0889"/>
    <w:rsid w:val="003B096E"/>
    <w:rsid w:val="003B0F78"/>
    <w:rsid w:val="003B0FD9"/>
    <w:rsid w:val="003B11FA"/>
    <w:rsid w:val="003B12D1"/>
    <w:rsid w:val="003B16CD"/>
    <w:rsid w:val="003B1787"/>
    <w:rsid w:val="003B1B90"/>
    <w:rsid w:val="003B1BA9"/>
    <w:rsid w:val="003B1BAE"/>
    <w:rsid w:val="003B20AA"/>
    <w:rsid w:val="003B2123"/>
    <w:rsid w:val="003B2198"/>
    <w:rsid w:val="003B2B88"/>
    <w:rsid w:val="003B2C30"/>
    <w:rsid w:val="003B3251"/>
    <w:rsid w:val="003B3306"/>
    <w:rsid w:val="003B3396"/>
    <w:rsid w:val="003B348A"/>
    <w:rsid w:val="003B3994"/>
    <w:rsid w:val="003B3A93"/>
    <w:rsid w:val="003B3B43"/>
    <w:rsid w:val="003B3BC9"/>
    <w:rsid w:val="003B3EE5"/>
    <w:rsid w:val="003B3F04"/>
    <w:rsid w:val="003B42F7"/>
    <w:rsid w:val="003B43BF"/>
    <w:rsid w:val="003B4638"/>
    <w:rsid w:val="003B4708"/>
    <w:rsid w:val="003B4845"/>
    <w:rsid w:val="003B4B2C"/>
    <w:rsid w:val="003B4B4E"/>
    <w:rsid w:val="003B4BCB"/>
    <w:rsid w:val="003B4FDA"/>
    <w:rsid w:val="003B5000"/>
    <w:rsid w:val="003B507C"/>
    <w:rsid w:val="003B50FA"/>
    <w:rsid w:val="003B552C"/>
    <w:rsid w:val="003B5B8F"/>
    <w:rsid w:val="003B5CF2"/>
    <w:rsid w:val="003B6280"/>
    <w:rsid w:val="003B6328"/>
    <w:rsid w:val="003B6828"/>
    <w:rsid w:val="003B68FE"/>
    <w:rsid w:val="003B6934"/>
    <w:rsid w:val="003B6980"/>
    <w:rsid w:val="003B6B79"/>
    <w:rsid w:val="003B6DAC"/>
    <w:rsid w:val="003B6F27"/>
    <w:rsid w:val="003B7029"/>
    <w:rsid w:val="003B7152"/>
    <w:rsid w:val="003B7508"/>
    <w:rsid w:val="003B75B2"/>
    <w:rsid w:val="003B7A89"/>
    <w:rsid w:val="003C0204"/>
    <w:rsid w:val="003C0305"/>
    <w:rsid w:val="003C0372"/>
    <w:rsid w:val="003C03CC"/>
    <w:rsid w:val="003C03FD"/>
    <w:rsid w:val="003C0680"/>
    <w:rsid w:val="003C06E8"/>
    <w:rsid w:val="003C09C8"/>
    <w:rsid w:val="003C0A83"/>
    <w:rsid w:val="003C0F93"/>
    <w:rsid w:val="003C161D"/>
    <w:rsid w:val="003C171D"/>
    <w:rsid w:val="003C178A"/>
    <w:rsid w:val="003C1A8E"/>
    <w:rsid w:val="003C1D1A"/>
    <w:rsid w:val="003C20F2"/>
    <w:rsid w:val="003C236A"/>
    <w:rsid w:val="003C245D"/>
    <w:rsid w:val="003C2714"/>
    <w:rsid w:val="003C2883"/>
    <w:rsid w:val="003C2A49"/>
    <w:rsid w:val="003C2BCB"/>
    <w:rsid w:val="003C2C96"/>
    <w:rsid w:val="003C2F51"/>
    <w:rsid w:val="003C320E"/>
    <w:rsid w:val="003C327E"/>
    <w:rsid w:val="003C351C"/>
    <w:rsid w:val="003C39AC"/>
    <w:rsid w:val="003C3AE6"/>
    <w:rsid w:val="003C3CEF"/>
    <w:rsid w:val="003C3EA5"/>
    <w:rsid w:val="003C40F2"/>
    <w:rsid w:val="003C45C6"/>
    <w:rsid w:val="003C4791"/>
    <w:rsid w:val="003C47F8"/>
    <w:rsid w:val="003C4841"/>
    <w:rsid w:val="003C4966"/>
    <w:rsid w:val="003C4A81"/>
    <w:rsid w:val="003C4B08"/>
    <w:rsid w:val="003C4C2B"/>
    <w:rsid w:val="003C4E09"/>
    <w:rsid w:val="003C4F2A"/>
    <w:rsid w:val="003C4F60"/>
    <w:rsid w:val="003C5075"/>
    <w:rsid w:val="003C554F"/>
    <w:rsid w:val="003C590C"/>
    <w:rsid w:val="003C5A64"/>
    <w:rsid w:val="003C5DBA"/>
    <w:rsid w:val="003C5E32"/>
    <w:rsid w:val="003C5E85"/>
    <w:rsid w:val="003C6055"/>
    <w:rsid w:val="003C6121"/>
    <w:rsid w:val="003C6201"/>
    <w:rsid w:val="003C63BA"/>
    <w:rsid w:val="003C64E0"/>
    <w:rsid w:val="003C65B5"/>
    <w:rsid w:val="003C66CD"/>
    <w:rsid w:val="003C71C8"/>
    <w:rsid w:val="003C73E8"/>
    <w:rsid w:val="003C740E"/>
    <w:rsid w:val="003C745B"/>
    <w:rsid w:val="003C75A1"/>
    <w:rsid w:val="003C773B"/>
    <w:rsid w:val="003C79B0"/>
    <w:rsid w:val="003C7A74"/>
    <w:rsid w:val="003C7E0B"/>
    <w:rsid w:val="003C7FDF"/>
    <w:rsid w:val="003D004A"/>
    <w:rsid w:val="003D01EF"/>
    <w:rsid w:val="003D05B3"/>
    <w:rsid w:val="003D0845"/>
    <w:rsid w:val="003D0A2C"/>
    <w:rsid w:val="003D0E96"/>
    <w:rsid w:val="003D0F4B"/>
    <w:rsid w:val="003D1194"/>
    <w:rsid w:val="003D1221"/>
    <w:rsid w:val="003D1537"/>
    <w:rsid w:val="003D1615"/>
    <w:rsid w:val="003D19AF"/>
    <w:rsid w:val="003D1D0B"/>
    <w:rsid w:val="003D1E38"/>
    <w:rsid w:val="003D1EC9"/>
    <w:rsid w:val="003D1F75"/>
    <w:rsid w:val="003D20AD"/>
    <w:rsid w:val="003D237F"/>
    <w:rsid w:val="003D238F"/>
    <w:rsid w:val="003D24E2"/>
    <w:rsid w:val="003D2A11"/>
    <w:rsid w:val="003D2FDC"/>
    <w:rsid w:val="003D327B"/>
    <w:rsid w:val="003D3651"/>
    <w:rsid w:val="003D39CE"/>
    <w:rsid w:val="003D3A69"/>
    <w:rsid w:val="003D3A8E"/>
    <w:rsid w:val="003D3F05"/>
    <w:rsid w:val="003D4217"/>
    <w:rsid w:val="003D46F1"/>
    <w:rsid w:val="003D4987"/>
    <w:rsid w:val="003D4A0F"/>
    <w:rsid w:val="003D4C13"/>
    <w:rsid w:val="003D4E71"/>
    <w:rsid w:val="003D512D"/>
    <w:rsid w:val="003D5A94"/>
    <w:rsid w:val="003D5D87"/>
    <w:rsid w:val="003D5FA8"/>
    <w:rsid w:val="003D6054"/>
    <w:rsid w:val="003D6F44"/>
    <w:rsid w:val="003D70E9"/>
    <w:rsid w:val="003D7311"/>
    <w:rsid w:val="003D73E9"/>
    <w:rsid w:val="003D743F"/>
    <w:rsid w:val="003D76C2"/>
    <w:rsid w:val="003D78D2"/>
    <w:rsid w:val="003D7ACE"/>
    <w:rsid w:val="003E04B4"/>
    <w:rsid w:val="003E0546"/>
    <w:rsid w:val="003E06F6"/>
    <w:rsid w:val="003E087F"/>
    <w:rsid w:val="003E0AFE"/>
    <w:rsid w:val="003E0C77"/>
    <w:rsid w:val="003E10A0"/>
    <w:rsid w:val="003E10CC"/>
    <w:rsid w:val="003E1643"/>
    <w:rsid w:val="003E1957"/>
    <w:rsid w:val="003E1A44"/>
    <w:rsid w:val="003E1D38"/>
    <w:rsid w:val="003E1D84"/>
    <w:rsid w:val="003E1F9C"/>
    <w:rsid w:val="003E2720"/>
    <w:rsid w:val="003E289B"/>
    <w:rsid w:val="003E2F04"/>
    <w:rsid w:val="003E2F96"/>
    <w:rsid w:val="003E32D1"/>
    <w:rsid w:val="003E36E2"/>
    <w:rsid w:val="003E3808"/>
    <w:rsid w:val="003E39AC"/>
    <w:rsid w:val="003E3B3F"/>
    <w:rsid w:val="003E3CF6"/>
    <w:rsid w:val="003E43C4"/>
    <w:rsid w:val="003E479D"/>
    <w:rsid w:val="003E4B32"/>
    <w:rsid w:val="003E4B4E"/>
    <w:rsid w:val="003E4F13"/>
    <w:rsid w:val="003E4F52"/>
    <w:rsid w:val="003E527B"/>
    <w:rsid w:val="003E56EC"/>
    <w:rsid w:val="003E5A61"/>
    <w:rsid w:val="003E5B27"/>
    <w:rsid w:val="003E5C9C"/>
    <w:rsid w:val="003E5CBD"/>
    <w:rsid w:val="003E5D20"/>
    <w:rsid w:val="003E65DC"/>
    <w:rsid w:val="003E6678"/>
    <w:rsid w:val="003E675A"/>
    <w:rsid w:val="003E68CA"/>
    <w:rsid w:val="003E68D1"/>
    <w:rsid w:val="003E6916"/>
    <w:rsid w:val="003E6BFD"/>
    <w:rsid w:val="003E737B"/>
    <w:rsid w:val="003E791F"/>
    <w:rsid w:val="003E7CD1"/>
    <w:rsid w:val="003E7FB6"/>
    <w:rsid w:val="003F06FD"/>
    <w:rsid w:val="003F083D"/>
    <w:rsid w:val="003F0925"/>
    <w:rsid w:val="003F09D6"/>
    <w:rsid w:val="003F0AA9"/>
    <w:rsid w:val="003F0ADD"/>
    <w:rsid w:val="003F0EAC"/>
    <w:rsid w:val="003F12EB"/>
    <w:rsid w:val="003F132B"/>
    <w:rsid w:val="003F16FB"/>
    <w:rsid w:val="003F1886"/>
    <w:rsid w:val="003F199B"/>
    <w:rsid w:val="003F1EB5"/>
    <w:rsid w:val="003F1F42"/>
    <w:rsid w:val="003F20A1"/>
    <w:rsid w:val="003F22EF"/>
    <w:rsid w:val="003F2340"/>
    <w:rsid w:val="003F2FA4"/>
    <w:rsid w:val="003F3B9B"/>
    <w:rsid w:val="003F4024"/>
    <w:rsid w:val="003F437D"/>
    <w:rsid w:val="003F4A06"/>
    <w:rsid w:val="003F4B3E"/>
    <w:rsid w:val="003F4B8E"/>
    <w:rsid w:val="003F4BFD"/>
    <w:rsid w:val="003F4C96"/>
    <w:rsid w:val="003F4E11"/>
    <w:rsid w:val="003F514A"/>
    <w:rsid w:val="003F51C0"/>
    <w:rsid w:val="003F51D5"/>
    <w:rsid w:val="003F54FF"/>
    <w:rsid w:val="003F5537"/>
    <w:rsid w:val="003F55AF"/>
    <w:rsid w:val="003F560D"/>
    <w:rsid w:val="003F57ED"/>
    <w:rsid w:val="003F5A36"/>
    <w:rsid w:val="003F5A7D"/>
    <w:rsid w:val="003F5B8B"/>
    <w:rsid w:val="003F6163"/>
    <w:rsid w:val="003F6335"/>
    <w:rsid w:val="003F64AB"/>
    <w:rsid w:val="003F682F"/>
    <w:rsid w:val="003F6D04"/>
    <w:rsid w:val="003F6F03"/>
    <w:rsid w:val="003F6F95"/>
    <w:rsid w:val="003F705F"/>
    <w:rsid w:val="003F7499"/>
    <w:rsid w:val="003F788B"/>
    <w:rsid w:val="003F78DC"/>
    <w:rsid w:val="003F7B50"/>
    <w:rsid w:val="003F7C10"/>
    <w:rsid w:val="003F7C88"/>
    <w:rsid w:val="003F7D00"/>
    <w:rsid w:val="003F7DB7"/>
    <w:rsid w:val="00400218"/>
    <w:rsid w:val="00400345"/>
    <w:rsid w:val="00400556"/>
    <w:rsid w:val="00400858"/>
    <w:rsid w:val="00400B2D"/>
    <w:rsid w:val="00400CA8"/>
    <w:rsid w:val="00400D1C"/>
    <w:rsid w:val="00400DAA"/>
    <w:rsid w:val="00401187"/>
    <w:rsid w:val="00401199"/>
    <w:rsid w:val="004011F3"/>
    <w:rsid w:val="004016D8"/>
    <w:rsid w:val="00401767"/>
    <w:rsid w:val="0040182B"/>
    <w:rsid w:val="00401910"/>
    <w:rsid w:val="004019C6"/>
    <w:rsid w:val="00401F55"/>
    <w:rsid w:val="00401F75"/>
    <w:rsid w:val="00401FB6"/>
    <w:rsid w:val="00402098"/>
    <w:rsid w:val="004020C2"/>
    <w:rsid w:val="004025E4"/>
    <w:rsid w:val="00402619"/>
    <w:rsid w:val="00402ACC"/>
    <w:rsid w:val="00402BC0"/>
    <w:rsid w:val="00402CF2"/>
    <w:rsid w:val="00402DB7"/>
    <w:rsid w:val="00402DDF"/>
    <w:rsid w:val="00402EC3"/>
    <w:rsid w:val="00402ECE"/>
    <w:rsid w:val="004030B4"/>
    <w:rsid w:val="0040316B"/>
    <w:rsid w:val="0040397C"/>
    <w:rsid w:val="00403A9F"/>
    <w:rsid w:val="00403E50"/>
    <w:rsid w:val="00403EB7"/>
    <w:rsid w:val="004041CC"/>
    <w:rsid w:val="004042C7"/>
    <w:rsid w:val="00404A14"/>
    <w:rsid w:val="00404AB1"/>
    <w:rsid w:val="00404B31"/>
    <w:rsid w:val="00404BF4"/>
    <w:rsid w:val="00404C2D"/>
    <w:rsid w:val="00404D7D"/>
    <w:rsid w:val="0040508C"/>
    <w:rsid w:val="0040530F"/>
    <w:rsid w:val="00405592"/>
    <w:rsid w:val="0040569B"/>
    <w:rsid w:val="0040570C"/>
    <w:rsid w:val="00405785"/>
    <w:rsid w:val="004058AC"/>
    <w:rsid w:val="00405AF6"/>
    <w:rsid w:val="00405B11"/>
    <w:rsid w:val="00405C13"/>
    <w:rsid w:val="00405C20"/>
    <w:rsid w:val="00405F51"/>
    <w:rsid w:val="00406089"/>
    <w:rsid w:val="00406129"/>
    <w:rsid w:val="004068D5"/>
    <w:rsid w:val="004071BC"/>
    <w:rsid w:val="004071E1"/>
    <w:rsid w:val="004076E5"/>
    <w:rsid w:val="004077CE"/>
    <w:rsid w:val="00407F9E"/>
    <w:rsid w:val="004101F7"/>
    <w:rsid w:val="004104C5"/>
    <w:rsid w:val="004109E4"/>
    <w:rsid w:val="004109EE"/>
    <w:rsid w:val="00410EB7"/>
    <w:rsid w:val="00410F37"/>
    <w:rsid w:val="00411257"/>
    <w:rsid w:val="00411355"/>
    <w:rsid w:val="0041143A"/>
    <w:rsid w:val="004115D4"/>
    <w:rsid w:val="0041197D"/>
    <w:rsid w:val="00411C0C"/>
    <w:rsid w:val="00411CAA"/>
    <w:rsid w:val="00412B6C"/>
    <w:rsid w:val="00412BA5"/>
    <w:rsid w:val="00412C72"/>
    <w:rsid w:val="00412E1A"/>
    <w:rsid w:val="00412FE2"/>
    <w:rsid w:val="004130F4"/>
    <w:rsid w:val="0041322A"/>
    <w:rsid w:val="00413459"/>
    <w:rsid w:val="0041350B"/>
    <w:rsid w:val="00413543"/>
    <w:rsid w:val="00413656"/>
    <w:rsid w:val="0041365F"/>
    <w:rsid w:val="0041392B"/>
    <w:rsid w:val="0041396E"/>
    <w:rsid w:val="00414139"/>
    <w:rsid w:val="00414789"/>
    <w:rsid w:val="004149F6"/>
    <w:rsid w:val="00414BD0"/>
    <w:rsid w:val="00414DC6"/>
    <w:rsid w:val="004150D3"/>
    <w:rsid w:val="004152C3"/>
    <w:rsid w:val="00415595"/>
    <w:rsid w:val="00415599"/>
    <w:rsid w:val="0041563F"/>
    <w:rsid w:val="00415680"/>
    <w:rsid w:val="0041577F"/>
    <w:rsid w:val="00415A5C"/>
    <w:rsid w:val="00415B72"/>
    <w:rsid w:val="00415D9A"/>
    <w:rsid w:val="00415FB3"/>
    <w:rsid w:val="00416343"/>
    <w:rsid w:val="00416C42"/>
    <w:rsid w:val="00416D95"/>
    <w:rsid w:val="00416E36"/>
    <w:rsid w:val="00417161"/>
    <w:rsid w:val="00417277"/>
    <w:rsid w:val="0041729E"/>
    <w:rsid w:val="004172C1"/>
    <w:rsid w:val="0041749D"/>
    <w:rsid w:val="0041777E"/>
    <w:rsid w:val="0042020A"/>
    <w:rsid w:val="00420736"/>
    <w:rsid w:val="00420896"/>
    <w:rsid w:val="00420CA9"/>
    <w:rsid w:val="00420D11"/>
    <w:rsid w:val="00420E2E"/>
    <w:rsid w:val="00420EA3"/>
    <w:rsid w:val="004210EB"/>
    <w:rsid w:val="00421238"/>
    <w:rsid w:val="00421346"/>
    <w:rsid w:val="00421B73"/>
    <w:rsid w:val="00421D7C"/>
    <w:rsid w:val="00422033"/>
    <w:rsid w:val="0042230C"/>
    <w:rsid w:val="004228A6"/>
    <w:rsid w:val="00422B40"/>
    <w:rsid w:val="00422D1D"/>
    <w:rsid w:val="0042326C"/>
    <w:rsid w:val="00423273"/>
    <w:rsid w:val="00423354"/>
    <w:rsid w:val="00423638"/>
    <w:rsid w:val="0042367C"/>
    <w:rsid w:val="00423D8E"/>
    <w:rsid w:val="00423F12"/>
    <w:rsid w:val="0042404C"/>
    <w:rsid w:val="00424215"/>
    <w:rsid w:val="00424313"/>
    <w:rsid w:val="004243C3"/>
    <w:rsid w:val="00424BE8"/>
    <w:rsid w:val="00424C98"/>
    <w:rsid w:val="00424EDE"/>
    <w:rsid w:val="00424EE9"/>
    <w:rsid w:val="004250B5"/>
    <w:rsid w:val="004250B6"/>
    <w:rsid w:val="0042513A"/>
    <w:rsid w:val="00425346"/>
    <w:rsid w:val="004253A1"/>
    <w:rsid w:val="00425EFA"/>
    <w:rsid w:val="00425F05"/>
    <w:rsid w:val="00425F43"/>
    <w:rsid w:val="00426145"/>
    <w:rsid w:val="0042615F"/>
    <w:rsid w:val="004261ED"/>
    <w:rsid w:val="00426772"/>
    <w:rsid w:val="004267CD"/>
    <w:rsid w:val="004269CB"/>
    <w:rsid w:val="00426B8E"/>
    <w:rsid w:val="00426CE8"/>
    <w:rsid w:val="00426D05"/>
    <w:rsid w:val="00426E39"/>
    <w:rsid w:val="00427102"/>
    <w:rsid w:val="004273C0"/>
    <w:rsid w:val="00427750"/>
    <w:rsid w:val="00427872"/>
    <w:rsid w:val="004278C3"/>
    <w:rsid w:val="00427D7F"/>
    <w:rsid w:val="00427E61"/>
    <w:rsid w:val="004300B8"/>
    <w:rsid w:val="0043013B"/>
    <w:rsid w:val="00430358"/>
    <w:rsid w:val="00430488"/>
    <w:rsid w:val="00430960"/>
    <w:rsid w:val="00430CAD"/>
    <w:rsid w:val="004310BE"/>
    <w:rsid w:val="0043152C"/>
    <w:rsid w:val="00431C59"/>
    <w:rsid w:val="00431D58"/>
    <w:rsid w:val="00431D6A"/>
    <w:rsid w:val="004326A6"/>
    <w:rsid w:val="00432718"/>
    <w:rsid w:val="004328C4"/>
    <w:rsid w:val="004329FA"/>
    <w:rsid w:val="00432DC6"/>
    <w:rsid w:val="00432EAE"/>
    <w:rsid w:val="00433017"/>
    <w:rsid w:val="0043331A"/>
    <w:rsid w:val="0043344E"/>
    <w:rsid w:val="004336DE"/>
    <w:rsid w:val="0043375C"/>
    <w:rsid w:val="004339C3"/>
    <w:rsid w:val="00433C7C"/>
    <w:rsid w:val="00433DC3"/>
    <w:rsid w:val="00433E76"/>
    <w:rsid w:val="00433E7F"/>
    <w:rsid w:val="00433ED2"/>
    <w:rsid w:val="00434137"/>
    <w:rsid w:val="0043416B"/>
    <w:rsid w:val="00434265"/>
    <w:rsid w:val="00434B78"/>
    <w:rsid w:val="00434EBC"/>
    <w:rsid w:val="00435037"/>
    <w:rsid w:val="00435106"/>
    <w:rsid w:val="00435203"/>
    <w:rsid w:val="0043531D"/>
    <w:rsid w:val="0043536E"/>
    <w:rsid w:val="004359DA"/>
    <w:rsid w:val="0043648F"/>
    <w:rsid w:val="00436591"/>
    <w:rsid w:val="004366EB"/>
    <w:rsid w:val="00436745"/>
    <w:rsid w:val="0043674B"/>
    <w:rsid w:val="00436CE6"/>
    <w:rsid w:val="00436DE6"/>
    <w:rsid w:val="00436E69"/>
    <w:rsid w:val="00436EBA"/>
    <w:rsid w:val="00437253"/>
    <w:rsid w:val="0043764D"/>
    <w:rsid w:val="004377A8"/>
    <w:rsid w:val="00437D58"/>
    <w:rsid w:val="00437E8A"/>
    <w:rsid w:val="0044018E"/>
    <w:rsid w:val="00440453"/>
    <w:rsid w:val="00440960"/>
    <w:rsid w:val="00440AEC"/>
    <w:rsid w:val="00440AFE"/>
    <w:rsid w:val="00440B5F"/>
    <w:rsid w:val="00440C19"/>
    <w:rsid w:val="00440C87"/>
    <w:rsid w:val="00440D5D"/>
    <w:rsid w:val="00440E13"/>
    <w:rsid w:val="004411E1"/>
    <w:rsid w:val="00441230"/>
    <w:rsid w:val="00441265"/>
    <w:rsid w:val="0044160E"/>
    <w:rsid w:val="004416D8"/>
    <w:rsid w:val="00441891"/>
    <w:rsid w:val="004418F8"/>
    <w:rsid w:val="00441F0F"/>
    <w:rsid w:val="004420E1"/>
    <w:rsid w:val="00442577"/>
    <w:rsid w:val="0044259E"/>
    <w:rsid w:val="00442619"/>
    <w:rsid w:val="00442926"/>
    <w:rsid w:val="0044297C"/>
    <w:rsid w:val="00442AE9"/>
    <w:rsid w:val="00442C12"/>
    <w:rsid w:val="00442D0D"/>
    <w:rsid w:val="00442E4D"/>
    <w:rsid w:val="00443280"/>
    <w:rsid w:val="004437A5"/>
    <w:rsid w:val="00443AE9"/>
    <w:rsid w:val="00443DD7"/>
    <w:rsid w:val="00443EE8"/>
    <w:rsid w:val="00444176"/>
    <w:rsid w:val="004441DD"/>
    <w:rsid w:val="0044427D"/>
    <w:rsid w:val="00444567"/>
    <w:rsid w:val="00444571"/>
    <w:rsid w:val="004446FE"/>
    <w:rsid w:val="00444821"/>
    <w:rsid w:val="00444AC6"/>
    <w:rsid w:val="00444DDF"/>
    <w:rsid w:val="00444DE5"/>
    <w:rsid w:val="00444EAC"/>
    <w:rsid w:val="004451C8"/>
    <w:rsid w:val="004455DF"/>
    <w:rsid w:val="004455E5"/>
    <w:rsid w:val="004457B5"/>
    <w:rsid w:val="0044588D"/>
    <w:rsid w:val="004459FC"/>
    <w:rsid w:val="00445A8C"/>
    <w:rsid w:val="00445FBA"/>
    <w:rsid w:val="0044608C"/>
    <w:rsid w:val="00446253"/>
    <w:rsid w:val="0044635A"/>
    <w:rsid w:val="00446765"/>
    <w:rsid w:val="00446998"/>
    <w:rsid w:val="00446A0D"/>
    <w:rsid w:val="00446CC6"/>
    <w:rsid w:val="004471B8"/>
    <w:rsid w:val="0044739D"/>
    <w:rsid w:val="004476C9"/>
    <w:rsid w:val="00447A19"/>
    <w:rsid w:val="00447BBB"/>
    <w:rsid w:val="00447DAF"/>
    <w:rsid w:val="00447E00"/>
    <w:rsid w:val="00447E42"/>
    <w:rsid w:val="004502EC"/>
    <w:rsid w:val="00450328"/>
    <w:rsid w:val="00450424"/>
    <w:rsid w:val="004504E6"/>
    <w:rsid w:val="00450509"/>
    <w:rsid w:val="0045057E"/>
    <w:rsid w:val="00450614"/>
    <w:rsid w:val="004506B2"/>
    <w:rsid w:val="00450738"/>
    <w:rsid w:val="00450868"/>
    <w:rsid w:val="004508C9"/>
    <w:rsid w:val="004508F9"/>
    <w:rsid w:val="00450B56"/>
    <w:rsid w:val="00450D50"/>
    <w:rsid w:val="0045107E"/>
    <w:rsid w:val="0045141E"/>
    <w:rsid w:val="004517AB"/>
    <w:rsid w:val="00451D6A"/>
    <w:rsid w:val="00451EC0"/>
    <w:rsid w:val="0045229C"/>
    <w:rsid w:val="00452BA8"/>
    <w:rsid w:val="00452C30"/>
    <w:rsid w:val="00452C76"/>
    <w:rsid w:val="00452DD6"/>
    <w:rsid w:val="00452F38"/>
    <w:rsid w:val="00453010"/>
    <w:rsid w:val="00453827"/>
    <w:rsid w:val="00453B15"/>
    <w:rsid w:val="00453E4D"/>
    <w:rsid w:val="00453F07"/>
    <w:rsid w:val="00454013"/>
    <w:rsid w:val="00454065"/>
    <w:rsid w:val="004542B1"/>
    <w:rsid w:val="004542CD"/>
    <w:rsid w:val="0045453E"/>
    <w:rsid w:val="004545B1"/>
    <w:rsid w:val="00454813"/>
    <w:rsid w:val="004548B3"/>
    <w:rsid w:val="00454A2B"/>
    <w:rsid w:val="00454AC6"/>
    <w:rsid w:val="004550E0"/>
    <w:rsid w:val="004552C5"/>
    <w:rsid w:val="00455863"/>
    <w:rsid w:val="00455B17"/>
    <w:rsid w:val="00455CFF"/>
    <w:rsid w:val="00456124"/>
    <w:rsid w:val="004564B3"/>
    <w:rsid w:val="00456668"/>
    <w:rsid w:val="00456BDA"/>
    <w:rsid w:val="00456C2C"/>
    <w:rsid w:val="004570B5"/>
    <w:rsid w:val="00457197"/>
    <w:rsid w:val="00457291"/>
    <w:rsid w:val="0045754C"/>
    <w:rsid w:val="00457586"/>
    <w:rsid w:val="004576C6"/>
    <w:rsid w:val="00460055"/>
    <w:rsid w:val="004600E4"/>
    <w:rsid w:val="0046029A"/>
    <w:rsid w:val="004602D9"/>
    <w:rsid w:val="004603BB"/>
    <w:rsid w:val="004603C8"/>
    <w:rsid w:val="004605E0"/>
    <w:rsid w:val="004605E8"/>
    <w:rsid w:val="00460984"/>
    <w:rsid w:val="00460B4A"/>
    <w:rsid w:val="00460BF4"/>
    <w:rsid w:val="004610CA"/>
    <w:rsid w:val="004614BD"/>
    <w:rsid w:val="00461755"/>
    <w:rsid w:val="0046175C"/>
    <w:rsid w:val="00461CB2"/>
    <w:rsid w:val="00461E82"/>
    <w:rsid w:val="00461EE9"/>
    <w:rsid w:val="00462263"/>
    <w:rsid w:val="00462632"/>
    <w:rsid w:val="0046265F"/>
    <w:rsid w:val="004629C5"/>
    <w:rsid w:val="0046304D"/>
    <w:rsid w:val="0046324F"/>
    <w:rsid w:val="00463468"/>
    <w:rsid w:val="004637A7"/>
    <w:rsid w:val="00463A3C"/>
    <w:rsid w:val="00463D1C"/>
    <w:rsid w:val="004641DF"/>
    <w:rsid w:val="004643A4"/>
    <w:rsid w:val="004643B8"/>
    <w:rsid w:val="00464606"/>
    <w:rsid w:val="00464718"/>
    <w:rsid w:val="0046471C"/>
    <w:rsid w:val="00464905"/>
    <w:rsid w:val="00464ECE"/>
    <w:rsid w:val="00465018"/>
    <w:rsid w:val="00465085"/>
    <w:rsid w:val="0046511D"/>
    <w:rsid w:val="0046512E"/>
    <w:rsid w:val="00465285"/>
    <w:rsid w:val="0046548D"/>
    <w:rsid w:val="00465750"/>
    <w:rsid w:val="00465A9F"/>
    <w:rsid w:val="00465C0B"/>
    <w:rsid w:val="00466204"/>
    <w:rsid w:val="00466209"/>
    <w:rsid w:val="0046649E"/>
    <w:rsid w:val="004666C6"/>
    <w:rsid w:val="0046683B"/>
    <w:rsid w:val="00466918"/>
    <w:rsid w:val="00466AA5"/>
    <w:rsid w:val="00466D12"/>
    <w:rsid w:val="00466D8E"/>
    <w:rsid w:val="00466F8F"/>
    <w:rsid w:val="0046764E"/>
    <w:rsid w:val="004678EB"/>
    <w:rsid w:val="00467DCE"/>
    <w:rsid w:val="00467E9A"/>
    <w:rsid w:val="00470236"/>
    <w:rsid w:val="004702B4"/>
    <w:rsid w:val="00470956"/>
    <w:rsid w:val="00470BCF"/>
    <w:rsid w:val="00470E4D"/>
    <w:rsid w:val="00471494"/>
    <w:rsid w:val="00471890"/>
    <w:rsid w:val="00471B8C"/>
    <w:rsid w:val="00471C52"/>
    <w:rsid w:val="00471C8F"/>
    <w:rsid w:val="00471D2C"/>
    <w:rsid w:val="00471DE7"/>
    <w:rsid w:val="00471E47"/>
    <w:rsid w:val="00471F5F"/>
    <w:rsid w:val="004720AD"/>
    <w:rsid w:val="004721A3"/>
    <w:rsid w:val="004721C5"/>
    <w:rsid w:val="004722E7"/>
    <w:rsid w:val="00472597"/>
    <w:rsid w:val="004726B7"/>
    <w:rsid w:val="00472899"/>
    <w:rsid w:val="004729DF"/>
    <w:rsid w:val="00472B17"/>
    <w:rsid w:val="00472BD9"/>
    <w:rsid w:val="00472F2C"/>
    <w:rsid w:val="00473116"/>
    <w:rsid w:val="00473256"/>
    <w:rsid w:val="0047365E"/>
    <w:rsid w:val="0047371E"/>
    <w:rsid w:val="00473BE7"/>
    <w:rsid w:val="00473CE8"/>
    <w:rsid w:val="00473E46"/>
    <w:rsid w:val="00473F75"/>
    <w:rsid w:val="00474180"/>
    <w:rsid w:val="004744D5"/>
    <w:rsid w:val="004744EA"/>
    <w:rsid w:val="00474646"/>
    <w:rsid w:val="0047479A"/>
    <w:rsid w:val="00474811"/>
    <w:rsid w:val="00474AC8"/>
    <w:rsid w:val="00474C2A"/>
    <w:rsid w:val="00474CE2"/>
    <w:rsid w:val="00474ECE"/>
    <w:rsid w:val="00475292"/>
    <w:rsid w:val="0047536A"/>
    <w:rsid w:val="00475443"/>
    <w:rsid w:val="00475579"/>
    <w:rsid w:val="004758EC"/>
    <w:rsid w:val="004759F6"/>
    <w:rsid w:val="00475A38"/>
    <w:rsid w:val="00475B0D"/>
    <w:rsid w:val="00475BCA"/>
    <w:rsid w:val="00475C05"/>
    <w:rsid w:val="00475C8A"/>
    <w:rsid w:val="00475DBA"/>
    <w:rsid w:val="00475E6A"/>
    <w:rsid w:val="00475F66"/>
    <w:rsid w:val="00476103"/>
    <w:rsid w:val="004762C3"/>
    <w:rsid w:val="00476362"/>
    <w:rsid w:val="00476417"/>
    <w:rsid w:val="0047641A"/>
    <w:rsid w:val="004770C2"/>
    <w:rsid w:val="004778D7"/>
    <w:rsid w:val="00477A8B"/>
    <w:rsid w:val="00477F1E"/>
    <w:rsid w:val="00480528"/>
    <w:rsid w:val="00480DEF"/>
    <w:rsid w:val="004811B1"/>
    <w:rsid w:val="004811B5"/>
    <w:rsid w:val="004815B0"/>
    <w:rsid w:val="00481643"/>
    <w:rsid w:val="004816A1"/>
    <w:rsid w:val="0048172B"/>
    <w:rsid w:val="0048236E"/>
    <w:rsid w:val="004823C8"/>
    <w:rsid w:val="0048244D"/>
    <w:rsid w:val="00482B01"/>
    <w:rsid w:val="00482D7E"/>
    <w:rsid w:val="00482DA4"/>
    <w:rsid w:val="00482DBB"/>
    <w:rsid w:val="00482E16"/>
    <w:rsid w:val="004838E8"/>
    <w:rsid w:val="0048390E"/>
    <w:rsid w:val="004839F5"/>
    <w:rsid w:val="00483A36"/>
    <w:rsid w:val="00483DC1"/>
    <w:rsid w:val="00483E31"/>
    <w:rsid w:val="00483F67"/>
    <w:rsid w:val="00484098"/>
    <w:rsid w:val="0048424D"/>
    <w:rsid w:val="004843A3"/>
    <w:rsid w:val="0048445B"/>
    <w:rsid w:val="0048447B"/>
    <w:rsid w:val="00484601"/>
    <w:rsid w:val="00484737"/>
    <w:rsid w:val="00484AB4"/>
    <w:rsid w:val="00484B6A"/>
    <w:rsid w:val="00484B71"/>
    <w:rsid w:val="00484C8B"/>
    <w:rsid w:val="00484CCF"/>
    <w:rsid w:val="0048542D"/>
    <w:rsid w:val="0048596D"/>
    <w:rsid w:val="00485997"/>
    <w:rsid w:val="004859B2"/>
    <w:rsid w:val="00485D60"/>
    <w:rsid w:val="00485EF4"/>
    <w:rsid w:val="00485EFF"/>
    <w:rsid w:val="004867C0"/>
    <w:rsid w:val="0048680A"/>
    <w:rsid w:val="00486C6D"/>
    <w:rsid w:val="00486E03"/>
    <w:rsid w:val="00486FC7"/>
    <w:rsid w:val="00487028"/>
    <w:rsid w:val="00487F45"/>
    <w:rsid w:val="00487FC7"/>
    <w:rsid w:val="00490102"/>
    <w:rsid w:val="00490440"/>
    <w:rsid w:val="004904A2"/>
    <w:rsid w:val="00490662"/>
    <w:rsid w:val="00490769"/>
    <w:rsid w:val="004908F7"/>
    <w:rsid w:val="00490ECD"/>
    <w:rsid w:val="004910A4"/>
    <w:rsid w:val="004911AE"/>
    <w:rsid w:val="004916F3"/>
    <w:rsid w:val="00491AF5"/>
    <w:rsid w:val="00491F26"/>
    <w:rsid w:val="00492472"/>
    <w:rsid w:val="0049251C"/>
    <w:rsid w:val="00492520"/>
    <w:rsid w:val="004928BC"/>
    <w:rsid w:val="0049308E"/>
    <w:rsid w:val="00493098"/>
    <w:rsid w:val="0049309A"/>
    <w:rsid w:val="00493276"/>
    <w:rsid w:val="0049334A"/>
    <w:rsid w:val="0049364E"/>
    <w:rsid w:val="00494534"/>
    <w:rsid w:val="00494A3A"/>
    <w:rsid w:val="00494EBE"/>
    <w:rsid w:val="00494EE5"/>
    <w:rsid w:val="004954CB"/>
    <w:rsid w:val="004955F0"/>
    <w:rsid w:val="004957AF"/>
    <w:rsid w:val="0049580B"/>
    <w:rsid w:val="00495964"/>
    <w:rsid w:val="00495B43"/>
    <w:rsid w:val="00495B54"/>
    <w:rsid w:val="00495BC7"/>
    <w:rsid w:val="0049617A"/>
    <w:rsid w:val="00496304"/>
    <w:rsid w:val="00496770"/>
    <w:rsid w:val="00496A07"/>
    <w:rsid w:val="00496D56"/>
    <w:rsid w:val="00496F8B"/>
    <w:rsid w:val="0049700A"/>
    <w:rsid w:val="00497112"/>
    <w:rsid w:val="0049718D"/>
    <w:rsid w:val="00497336"/>
    <w:rsid w:val="004979BD"/>
    <w:rsid w:val="00497A9C"/>
    <w:rsid w:val="004A037A"/>
    <w:rsid w:val="004A04E7"/>
    <w:rsid w:val="004A0692"/>
    <w:rsid w:val="004A0704"/>
    <w:rsid w:val="004A07B8"/>
    <w:rsid w:val="004A0AF3"/>
    <w:rsid w:val="004A0C3A"/>
    <w:rsid w:val="004A0CCE"/>
    <w:rsid w:val="004A111B"/>
    <w:rsid w:val="004A11E4"/>
    <w:rsid w:val="004A1359"/>
    <w:rsid w:val="004A185C"/>
    <w:rsid w:val="004A1B51"/>
    <w:rsid w:val="004A1BA4"/>
    <w:rsid w:val="004A1E76"/>
    <w:rsid w:val="004A1EB0"/>
    <w:rsid w:val="004A1F33"/>
    <w:rsid w:val="004A1FF0"/>
    <w:rsid w:val="004A2089"/>
    <w:rsid w:val="004A2156"/>
    <w:rsid w:val="004A218E"/>
    <w:rsid w:val="004A2283"/>
    <w:rsid w:val="004A22E4"/>
    <w:rsid w:val="004A2466"/>
    <w:rsid w:val="004A291B"/>
    <w:rsid w:val="004A29C1"/>
    <w:rsid w:val="004A3813"/>
    <w:rsid w:val="004A391E"/>
    <w:rsid w:val="004A3A54"/>
    <w:rsid w:val="004A3A93"/>
    <w:rsid w:val="004A3B31"/>
    <w:rsid w:val="004A3BB5"/>
    <w:rsid w:val="004A3C17"/>
    <w:rsid w:val="004A3E1A"/>
    <w:rsid w:val="004A3EF0"/>
    <w:rsid w:val="004A445D"/>
    <w:rsid w:val="004A45FC"/>
    <w:rsid w:val="004A4631"/>
    <w:rsid w:val="004A4F6E"/>
    <w:rsid w:val="004A529F"/>
    <w:rsid w:val="004A5778"/>
    <w:rsid w:val="004A5807"/>
    <w:rsid w:val="004A5A8A"/>
    <w:rsid w:val="004A5B77"/>
    <w:rsid w:val="004A5D54"/>
    <w:rsid w:val="004A60DB"/>
    <w:rsid w:val="004A630B"/>
    <w:rsid w:val="004A6A8B"/>
    <w:rsid w:val="004A6AB4"/>
    <w:rsid w:val="004A7932"/>
    <w:rsid w:val="004A7AC7"/>
    <w:rsid w:val="004A7C26"/>
    <w:rsid w:val="004A7EFD"/>
    <w:rsid w:val="004B0484"/>
    <w:rsid w:val="004B069D"/>
    <w:rsid w:val="004B0966"/>
    <w:rsid w:val="004B0BB3"/>
    <w:rsid w:val="004B0C5C"/>
    <w:rsid w:val="004B1338"/>
    <w:rsid w:val="004B1496"/>
    <w:rsid w:val="004B1530"/>
    <w:rsid w:val="004B161D"/>
    <w:rsid w:val="004B1A65"/>
    <w:rsid w:val="004B1B5D"/>
    <w:rsid w:val="004B2146"/>
    <w:rsid w:val="004B22AA"/>
    <w:rsid w:val="004B2639"/>
    <w:rsid w:val="004B2974"/>
    <w:rsid w:val="004B2A6F"/>
    <w:rsid w:val="004B2E54"/>
    <w:rsid w:val="004B2E7C"/>
    <w:rsid w:val="004B2EF6"/>
    <w:rsid w:val="004B3175"/>
    <w:rsid w:val="004B31D7"/>
    <w:rsid w:val="004B332D"/>
    <w:rsid w:val="004B396F"/>
    <w:rsid w:val="004B3A22"/>
    <w:rsid w:val="004B3B8D"/>
    <w:rsid w:val="004B4659"/>
    <w:rsid w:val="004B4688"/>
    <w:rsid w:val="004B4BA0"/>
    <w:rsid w:val="004B4BD6"/>
    <w:rsid w:val="004B4F0C"/>
    <w:rsid w:val="004B4F6E"/>
    <w:rsid w:val="004B5180"/>
    <w:rsid w:val="004B5467"/>
    <w:rsid w:val="004B55D7"/>
    <w:rsid w:val="004B569D"/>
    <w:rsid w:val="004B5732"/>
    <w:rsid w:val="004B58B0"/>
    <w:rsid w:val="004B5D70"/>
    <w:rsid w:val="004B5DC6"/>
    <w:rsid w:val="004B5F00"/>
    <w:rsid w:val="004B61BE"/>
    <w:rsid w:val="004B6423"/>
    <w:rsid w:val="004B651A"/>
    <w:rsid w:val="004B6696"/>
    <w:rsid w:val="004B69E6"/>
    <w:rsid w:val="004B6A16"/>
    <w:rsid w:val="004B7487"/>
    <w:rsid w:val="004B75A5"/>
    <w:rsid w:val="004B7808"/>
    <w:rsid w:val="004B7C97"/>
    <w:rsid w:val="004C01C4"/>
    <w:rsid w:val="004C04BE"/>
    <w:rsid w:val="004C06BC"/>
    <w:rsid w:val="004C1092"/>
    <w:rsid w:val="004C1178"/>
    <w:rsid w:val="004C1694"/>
    <w:rsid w:val="004C1A49"/>
    <w:rsid w:val="004C1C22"/>
    <w:rsid w:val="004C1C7C"/>
    <w:rsid w:val="004C1EEA"/>
    <w:rsid w:val="004C21F1"/>
    <w:rsid w:val="004C231E"/>
    <w:rsid w:val="004C236D"/>
    <w:rsid w:val="004C2430"/>
    <w:rsid w:val="004C2970"/>
    <w:rsid w:val="004C2D5D"/>
    <w:rsid w:val="004C2F10"/>
    <w:rsid w:val="004C358D"/>
    <w:rsid w:val="004C3665"/>
    <w:rsid w:val="004C374F"/>
    <w:rsid w:val="004C37BE"/>
    <w:rsid w:val="004C38E4"/>
    <w:rsid w:val="004C3B5F"/>
    <w:rsid w:val="004C43C3"/>
    <w:rsid w:val="004C45C3"/>
    <w:rsid w:val="004C4EDB"/>
    <w:rsid w:val="004C53FD"/>
    <w:rsid w:val="004C5589"/>
    <w:rsid w:val="004C5663"/>
    <w:rsid w:val="004C57D0"/>
    <w:rsid w:val="004C5847"/>
    <w:rsid w:val="004C5BE8"/>
    <w:rsid w:val="004C6267"/>
    <w:rsid w:val="004C643F"/>
    <w:rsid w:val="004C6465"/>
    <w:rsid w:val="004C6578"/>
    <w:rsid w:val="004C661A"/>
    <w:rsid w:val="004C677D"/>
    <w:rsid w:val="004C67A3"/>
    <w:rsid w:val="004C6A62"/>
    <w:rsid w:val="004C6AF7"/>
    <w:rsid w:val="004C6BB4"/>
    <w:rsid w:val="004C71AC"/>
    <w:rsid w:val="004C7275"/>
    <w:rsid w:val="004C7405"/>
    <w:rsid w:val="004C794B"/>
    <w:rsid w:val="004C798E"/>
    <w:rsid w:val="004C7AE5"/>
    <w:rsid w:val="004C7B8D"/>
    <w:rsid w:val="004C7B99"/>
    <w:rsid w:val="004C7C01"/>
    <w:rsid w:val="004C7C36"/>
    <w:rsid w:val="004C7C4E"/>
    <w:rsid w:val="004C7D06"/>
    <w:rsid w:val="004C7F67"/>
    <w:rsid w:val="004D00B5"/>
    <w:rsid w:val="004D01DA"/>
    <w:rsid w:val="004D029C"/>
    <w:rsid w:val="004D03E1"/>
    <w:rsid w:val="004D0672"/>
    <w:rsid w:val="004D092E"/>
    <w:rsid w:val="004D0BAB"/>
    <w:rsid w:val="004D0D48"/>
    <w:rsid w:val="004D1392"/>
    <w:rsid w:val="004D1429"/>
    <w:rsid w:val="004D18D1"/>
    <w:rsid w:val="004D1BA7"/>
    <w:rsid w:val="004D1C58"/>
    <w:rsid w:val="004D1E54"/>
    <w:rsid w:val="004D20B5"/>
    <w:rsid w:val="004D2761"/>
    <w:rsid w:val="004D2D97"/>
    <w:rsid w:val="004D303D"/>
    <w:rsid w:val="004D30AB"/>
    <w:rsid w:val="004D33DD"/>
    <w:rsid w:val="004D34C2"/>
    <w:rsid w:val="004D3565"/>
    <w:rsid w:val="004D39CC"/>
    <w:rsid w:val="004D3B98"/>
    <w:rsid w:val="004D3BBE"/>
    <w:rsid w:val="004D3EBB"/>
    <w:rsid w:val="004D4069"/>
    <w:rsid w:val="004D4366"/>
    <w:rsid w:val="004D44CA"/>
    <w:rsid w:val="004D45AB"/>
    <w:rsid w:val="004D46B4"/>
    <w:rsid w:val="004D472F"/>
    <w:rsid w:val="004D4957"/>
    <w:rsid w:val="004D4A7D"/>
    <w:rsid w:val="004D4B1F"/>
    <w:rsid w:val="004D4D73"/>
    <w:rsid w:val="004D51C8"/>
    <w:rsid w:val="004D53DF"/>
    <w:rsid w:val="004D5590"/>
    <w:rsid w:val="004D5760"/>
    <w:rsid w:val="004D5AC5"/>
    <w:rsid w:val="004D5C15"/>
    <w:rsid w:val="004D5C5E"/>
    <w:rsid w:val="004D5D97"/>
    <w:rsid w:val="004D6884"/>
    <w:rsid w:val="004D6AB7"/>
    <w:rsid w:val="004D6D5E"/>
    <w:rsid w:val="004D712B"/>
    <w:rsid w:val="004D720C"/>
    <w:rsid w:val="004D74A3"/>
    <w:rsid w:val="004D761E"/>
    <w:rsid w:val="004D79E1"/>
    <w:rsid w:val="004D7A9F"/>
    <w:rsid w:val="004D7C88"/>
    <w:rsid w:val="004D7CC0"/>
    <w:rsid w:val="004D7E77"/>
    <w:rsid w:val="004E0326"/>
    <w:rsid w:val="004E058C"/>
    <w:rsid w:val="004E0941"/>
    <w:rsid w:val="004E0D6A"/>
    <w:rsid w:val="004E0D72"/>
    <w:rsid w:val="004E0FB8"/>
    <w:rsid w:val="004E0FEC"/>
    <w:rsid w:val="004E121A"/>
    <w:rsid w:val="004E1B22"/>
    <w:rsid w:val="004E1F22"/>
    <w:rsid w:val="004E1FAE"/>
    <w:rsid w:val="004E2369"/>
    <w:rsid w:val="004E24B2"/>
    <w:rsid w:val="004E24CB"/>
    <w:rsid w:val="004E28DD"/>
    <w:rsid w:val="004E29FE"/>
    <w:rsid w:val="004E2CB1"/>
    <w:rsid w:val="004E2DFF"/>
    <w:rsid w:val="004E30CE"/>
    <w:rsid w:val="004E3744"/>
    <w:rsid w:val="004E3A78"/>
    <w:rsid w:val="004E3B8D"/>
    <w:rsid w:val="004E3C12"/>
    <w:rsid w:val="004E40CA"/>
    <w:rsid w:val="004E4237"/>
    <w:rsid w:val="004E44CE"/>
    <w:rsid w:val="004E4B86"/>
    <w:rsid w:val="004E4EB0"/>
    <w:rsid w:val="004E52E1"/>
    <w:rsid w:val="004E596D"/>
    <w:rsid w:val="004E5E4A"/>
    <w:rsid w:val="004E5EA9"/>
    <w:rsid w:val="004E5F95"/>
    <w:rsid w:val="004E60C5"/>
    <w:rsid w:val="004E63DD"/>
    <w:rsid w:val="004E690A"/>
    <w:rsid w:val="004E6C24"/>
    <w:rsid w:val="004E6DDD"/>
    <w:rsid w:val="004E6E79"/>
    <w:rsid w:val="004E6EA9"/>
    <w:rsid w:val="004E6F40"/>
    <w:rsid w:val="004E7151"/>
    <w:rsid w:val="004E7709"/>
    <w:rsid w:val="004E791D"/>
    <w:rsid w:val="004E79CF"/>
    <w:rsid w:val="004E7A82"/>
    <w:rsid w:val="004E7BC8"/>
    <w:rsid w:val="004E7F7A"/>
    <w:rsid w:val="004F0210"/>
    <w:rsid w:val="004F0280"/>
    <w:rsid w:val="004F0297"/>
    <w:rsid w:val="004F0645"/>
    <w:rsid w:val="004F078B"/>
    <w:rsid w:val="004F08CB"/>
    <w:rsid w:val="004F0A26"/>
    <w:rsid w:val="004F0D00"/>
    <w:rsid w:val="004F13E2"/>
    <w:rsid w:val="004F15BA"/>
    <w:rsid w:val="004F18D0"/>
    <w:rsid w:val="004F1A94"/>
    <w:rsid w:val="004F1AEC"/>
    <w:rsid w:val="004F1E2A"/>
    <w:rsid w:val="004F1FAE"/>
    <w:rsid w:val="004F221F"/>
    <w:rsid w:val="004F2823"/>
    <w:rsid w:val="004F2A13"/>
    <w:rsid w:val="004F2B5B"/>
    <w:rsid w:val="004F2FE6"/>
    <w:rsid w:val="004F3018"/>
    <w:rsid w:val="004F3357"/>
    <w:rsid w:val="004F3513"/>
    <w:rsid w:val="004F35E9"/>
    <w:rsid w:val="004F37CC"/>
    <w:rsid w:val="004F3FE2"/>
    <w:rsid w:val="004F45C0"/>
    <w:rsid w:val="004F45D5"/>
    <w:rsid w:val="004F466C"/>
    <w:rsid w:val="004F4A4D"/>
    <w:rsid w:val="004F4ABA"/>
    <w:rsid w:val="004F4D38"/>
    <w:rsid w:val="004F4E3D"/>
    <w:rsid w:val="004F5305"/>
    <w:rsid w:val="004F559F"/>
    <w:rsid w:val="004F594B"/>
    <w:rsid w:val="004F5AD4"/>
    <w:rsid w:val="004F61AE"/>
    <w:rsid w:val="004F65D2"/>
    <w:rsid w:val="004F693B"/>
    <w:rsid w:val="004F69A0"/>
    <w:rsid w:val="004F6E87"/>
    <w:rsid w:val="004F6EF6"/>
    <w:rsid w:val="004F70BC"/>
    <w:rsid w:val="004F71DD"/>
    <w:rsid w:val="004F7258"/>
    <w:rsid w:val="004F7456"/>
    <w:rsid w:val="004F7532"/>
    <w:rsid w:val="004F760E"/>
    <w:rsid w:val="004F7F7B"/>
    <w:rsid w:val="0050055C"/>
    <w:rsid w:val="0050086A"/>
    <w:rsid w:val="005008DD"/>
    <w:rsid w:val="00500A25"/>
    <w:rsid w:val="00500C6E"/>
    <w:rsid w:val="00500D20"/>
    <w:rsid w:val="00500D62"/>
    <w:rsid w:val="005012B6"/>
    <w:rsid w:val="00501723"/>
    <w:rsid w:val="0050175F"/>
    <w:rsid w:val="005018D6"/>
    <w:rsid w:val="00501B9E"/>
    <w:rsid w:val="00501F00"/>
    <w:rsid w:val="00502053"/>
    <w:rsid w:val="005022AD"/>
    <w:rsid w:val="00502333"/>
    <w:rsid w:val="0050260C"/>
    <w:rsid w:val="00502700"/>
    <w:rsid w:val="00502772"/>
    <w:rsid w:val="00502811"/>
    <w:rsid w:val="00502860"/>
    <w:rsid w:val="00502AF8"/>
    <w:rsid w:val="00502B66"/>
    <w:rsid w:val="00502C55"/>
    <w:rsid w:val="00502CC3"/>
    <w:rsid w:val="00503217"/>
    <w:rsid w:val="00503383"/>
    <w:rsid w:val="0050349C"/>
    <w:rsid w:val="00503613"/>
    <w:rsid w:val="005036E5"/>
    <w:rsid w:val="0050399A"/>
    <w:rsid w:val="00503A96"/>
    <w:rsid w:val="00503B7E"/>
    <w:rsid w:val="00503F39"/>
    <w:rsid w:val="00503FA5"/>
    <w:rsid w:val="00504130"/>
    <w:rsid w:val="00504A16"/>
    <w:rsid w:val="00504C4A"/>
    <w:rsid w:val="00504D65"/>
    <w:rsid w:val="00505311"/>
    <w:rsid w:val="0050570B"/>
    <w:rsid w:val="00505BFF"/>
    <w:rsid w:val="00505E02"/>
    <w:rsid w:val="00505E26"/>
    <w:rsid w:val="005062F7"/>
    <w:rsid w:val="00506668"/>
    <w:rsid w:val="00506755"/>
    <w:rsid w:val="00506A61"/>
    <w:rsid w:val="00506AE2"/>
    <w:rsid w:val="00506CCF"/>
    <w:rsid w:val="005070EC"/>
    <w:rsid w:val="0050723B"/>
    <w:rsid w:val="005076D4"/>
    <w:rsid w:val="005077DA"/>
    <w:rsid w:val="00507BAF"/>
    <w:rsid w:val="00507D0E"/>
    <w:rsid w:val="00507E90"/>
    <w:rsid w:val="00507F9B"/>
    <w:rsid w:val="0051002F"/>
    <w:rsid w:val="00510430"/>
    <w:rsid w:val="0051044E"/>
    <w:rsid w:val="00510457"/>
    <w:rsid w:val="00510793"/>
    <w:rsid w:val="005107B6"/>
    <w:rsid w:val="00510D36"/>
    <w:rsid w:val="00510EC7"/>
    <w:rsid w:val="00510EFD"/>
    <w:rsid w:val="00510F94"/>
    <w:rsid w:val="005110B2"/>
    <w:rsid w:val="005114F5"/>
    <w:rsid w:val="0051166E"/>
    <w:rsid w:val="0051184C"/>
    <w:rsid w:val="005119B0"/>
    <w:rsid w:val="00511B72"/>
    <w:rsid w:val="00511D4F"/>
    <w:rsid w:val="00511F72"/>
    <w:rsid w:val="005124D5"/>
    <w:rsid w:val="0051265E"/>
    <w:rsid w:val="005126CC"/>
    <w:rsid w:val="00512AD9"/>
    <w:rsid w:val="00512D19"/>
    <w:rsid w:val="00512E1B"/>
    <w:rsid w:val="00512EDB"/>
    <w:rsid w:val="00512F05"/>
    <w:rsid w:val="00513228"/>
    <w:rsid w:val="005132B8"/>
    <w:rsid w:val="0051348A"/>
    <w:rsid w:val="00513775"/>
    <w:rsid w:val="00513C85"/>
    <w:rsid w:val="005143B2"/>
    <w:rsid w:val="005144A2"/>
    <w:rsid w:val="005145D9"/>
    <w:rsid w:val="00514772"/>
    <w:rsid w:val="0051487F"/>
    <w:rsid w:val="005148AC"/>
    <w:rsid w:val="005149D3"/>
    <w:rsid w:val="00514AD6"/>
    <w:rsid w:val="00514B4B"/>
    <w:rsid w:val="00514E23"/>
    <w:rsid w:val="0051505C"/>
    <w:rsid w:val="00515311"/>
    <w:rsid w:val="005156BB"/>
    <w:rsid w:val="005156CB"/>
    <w:rsid w:val="005156EA"/>
    <w:rsid w:val="00515843"/>
    <w:rsid w:val="0051590E"/>
    <w:rsid w:val="00515A92"/>
    <w:rsid w:val="00515E26"/>
    <w:rsid w:val="00515FF3"/>
    <w:rsid w:val="005160C1"/>
    <w:rsid w:val="0051660C"/>
    <w:rsid w:val="00516725"/>
    <w:rsid w:val="0051675B"/>
    <w:rsid w:val="00516AB5"/>
    <w:rsid w:val="00516B61"/>
    <w:rsid w:val="00516BD5"/>
    <w:rsid w:val="00516D1C"/>
    <w:rsid w:val="00516D62"/>
    <w:rsid w:val="00516F62"/>
    <w:rsid w:val="005170D9"/>
    <w:rsid w:val="00517671"/>
    <w:rsid w:val="0051789D"/>
    <w:rsid w:val="00517988"/>
    <w:rsid w:val="005179CB"/>
    <w:rsid w:val="00517A81"/>
    <w:rsid w:val="00517B51"/>
    <w:rsid w:val="00517E48"/>
    <w:rsid w:val="00520379"/>
    <w:rsid w:val="005203E9"/>
    <w:rsid w:val="0052041A"/>
    <w:rsid w:val="00520D72"/>
    <w:rsid w:val="00521171"/>
    <w:rsid w:val="005211C6"/>
    <w:rsid w:val="005212A2"/>
    <w:rsid w:val="005215EC"/>
    <w:rsid w:val="0052183B"/>
    <w:rsid w:val="00521DF4"/>
    <w:rsid w:val="005223AE"/>
    <w:rsid w:val="00522438"/>
    <w:rsid w:val="005224C2"/>
    <w:rsid w:val="00522688"/>
    <w:rsid w:val="00522BCA"/>
    <w:rsid w:val="00522DCE"/>
    <w:rsid w:val="00522E00"/>
    <w:rsid w:val="00523039"/>
    <w:rsid w:val="0052339B"/>
    <w:rsid w:val="0052381F"/>
    <w:rsid w:val="00523A88"/>
    <w:rsid w:val="00523BF6"/>
    <w:rsid w:val="00523F52"/>
    <w:rsid w:val="00524008"/>
    <w:rsid w:val="00524242"/>
    <w:rsid w:val="00524385"/>
    <w:rsid w:val="0052439E"/>
    <w:rsid w:val="00524454"/>
    <w:rsid w:val="0052477B"/>
    <w:rsid w:val="00524A18"/>
    <w:rsid w:val="00524A90"/>
    <w:rsid w:val="00524B71"/>
    <w:rsid w:val="00524CDD"/>
    <w:rsid w:val="00524E46"/>
    <w:rsid w:val="00524FDC"/>
    <w:rsid w:val="0052516D"/>
    <w:rsid w:val="0052538C"/>
    <w:rsid w:val="005253AC"/>
    <w:rsid w:val="0052545E"/>
    <w:rsid w:val="00525598"/>
    <w:rsid w:val="0052579A"/>
    <w:rsid w:val="005257D5"/>
    <w:rsid w:val="00525841"/>
    <w:rsid w:val="00525CB1"/>
    <w:rsid w:val="00525EFE"/>
    <w:rsid w:val="00526267"/>
    <w:rsid w:val="005262BD"/>
    <w:rsid w:val="005267D6"/>
    <w:rsid w:val="00526BAC"/>
    <w:rsid w:val="00526D1A"/>
    <w:rsid w:val="0052757A"/>
    <w:rsid w:val="00527691"/>
    <w:rsid w:val="005277E5"/>
    <w:rsid w:val="00527F31"/>
    <w:rsid w:val="00527F67"/>
    <w:rsid w:val="00527F80"/>
    <w:rsid w:val="005300CE"/>
    <w:rsid w:val="005300F8"/>
    <w:rsid w:val="0053028E"/>
    <w:rsid w:val="005302C9"/>
    <w:rsid w:val="005303AF"/>
    <w:rsid w:val="00530510"/>
    <w:rsid w:val="005306F1"/>
    <w:rsid w:val="00530C02"/>
    <w:rsid w:val="00530CF6"/>
    <w:rsid w:val="00530E5D"/>
    <w:rsid w:val="00530F13"/>
    <w:rsid w:val="00530F59"/>
    <w:rsid w:val="00531227"/>
    <w:rsid w:val="0053183D"/>
    <w:rsid w:val="00532115"/>
    <w:rsid w:val="005324D6"/>
    <w:rsid w:val="0053258A"/>
    <w:rsid w:val="00532A2C"/>
    <w:rsid w:val="00532AC2"/>
    <w:rsid w:val="00532AD6"/>
    <w:rsid w:val="00532C2F"/>
    <w:rsid w:val="00532F2C"/>
    <w:rsid w:val="00532F42"/>
    <w:rsid w:val="00533388"/>
    <w:rsid w:val="005337F2"/>
    <w:rsid w:val="0053383B"/>
    <w:rsid w:val="00533E26"/>
    <w:rsid w:val="00533E5D"/>
    <w:rsid w:val="00533F51"/>
    <w:rsid w:val="00534577"/>
    <w:rsid w:val="00534ACC"/>
    <w:rsid w:val="00534B26"/>
    <w:rsid w:val="005355CA"/>
    <w:rsid w:val="0053564B"/>
    <w:rsid w:val="005356BE"/>
    <w:rsid w:val="00535CDD"/>
    <w:rsid w:val="00535F20"/>
    <w:rsid w:val="0053687D"/>
    <w:rsid w:val="0053688B"/>
    <w:rsid w:val="005368A4"/>
    <w:rsid w:val="0053693E"/>
    <w:rsid w:val="00536AAF"/>
    <w:rsid w:val="00536D9F"/>
    <w:rsid w:val="005373ED"/>
    <w:rsid w:val="00537593"/>
    <w:rsid w:val="00537795"/>
    <w:rsid w:val="00537889"/>
    <w:rsid w:val="00537F85"/>
    <w:rsid w:val="00540427"/>
    <w:rsid w:val="005404A5"/>
    <w:rsid w:val="00540552"/>
    <w:rsid w:val="0054079A"/>
    <w:rsid w:val="005407FA"/>
    <w:rsid w:val="00540A61"/>
    <w:rsid w:val="00540AF3"/>
    <w:rsid w:val="00541765"/>
    <w:rsid w:val="00541833"/>
    <w:rsid w:val="00541B0B"/>
    <w:rsid w:val="005420DF"/>
    <w:rsid w:val="00542483"/>
    <w:rsid w:val="005426A6"/>
    <w:rsid w:val="005426E5"/>
    <w:rsid w:val="00542891"/>
    <w:rsid w:val="00542943"/>
    <w:rsid w:val="00542D03"/>
    <w:rsid w:val="00542DEC"/>
    <w:rsid w:val="00543C65"/>
    <w:rsid w:val="00543F32"/>
    <w:rsid w:val="0054450E"/>
    <w:rsid w:val="00544D8A"/>
    <w:rsid w:val="00544DCE"/>
    <w:rsid w:val="005452F9"/>
    <w:rsid w:val="005453F7"/>
    <w:rsid w:val="00545454"/>
    <w:rsid w:val="005455DE"/>
    <w:rsid w:val="00545601"/>
    <w:rsid w:val="00545B8D"/>
    <w:rsid w:val="00545C2B"/>
    <w:rsid w:val="00545CFE"/>
    <w:rsid w:val="00545D90"/>
    <w:rsid w:val="0054604B"/>
    <w:rsid w:val="005464B5"/>
    <w:rsid w:val="00546767"/>
    <w:rsid w:val="00546944"/>
    <w:rsid w:val="00546E11"/>
    <w:rsid w:val="00547283"/>
    <w:rsid w:val="005473B0"/>
    <w:rsid w:val="00547577"/>
    <w:rsid w:val="0054772D"/>
    <w:rsid w:val="00547CE7"/>
    <w:rsid w:val="0055029D"/>
    <w:rsid w:val="0055065E"/>
    <w:rsid w:val="00550A2C"/>
    <w:rsid w:val="00550BC2"/>
    <w:rsid w:val="00550C22"/>
    <w:rsid w:val="00550D7F"/>
    <w:rsid w:val="00551138"/>
    <w:rsid w:val="0055118D"/>
    <w:rsid w:val="005511B7"/>
    <w:rsid w:val="00551285"/>
    <w:rsid w:val="00551451"/>
    <w:rsid w:val="005515AB"/>
    <w:rsid w:val="005516E2"/>
    <w:rsid w:val="00551A60"/>
    <w:rsid w:val="00551FC4"/>
    <w:rsid w:val="00552127"/>
    <w:rsid w:val="00552199"/>
    <w:rsid w:val="005528C3"/>
    <w:rsid w:val="00552A5F"/>
    <w:rsid w:val="00552B74"/>
    <w:rsid w:val="00552B87"/>
    <w:rsid w:val="00552DA8"/>
    <w:rsid w:val="00552ECF"/>
    <w:rsid w:val="005531E4"/>
    <w:rsid w:val="005539A0"/>
    <w:rsid w:val="00553F79"/>
    <w:rsid w:val="00554082"/>
    <w:rsid w:val="00554434"/>
    <w:rsid w:val="005545DF"/>
    <w:rsid w:val="005545FF"/>
    <w:rsid w:val="00554B46"/>
    <w:rsid w:val="00554C24"/>
    <w:rsid w:val="00554C39"/>
    <w:rsid w:val="00554D16"/>
    <w:rsid w:val="005551A8"/>
    <w:rsid w:val="005553C1"/>
    <w:rsid w:val="00555925"/>
    <w:rsid w:val="0055594E"/>
    <w:rsid w:val="00555A4D"/>
    <w:rsid w:val="00555CA9"/>
    <w:rsid w:val="00556099"/>
    <w:rsid w:val="0055609F"/>
    <w:rsid w:val="00556373"/>
    <w:rsid w:val="005564E6"/>
    <w:rsid w:val="005567B7"/>
    <w:rsid w:val="0055680C"/>
    <w:rsid w:val="005570CD"/>
    <w:rsid w:val="005570E1"/>
    <w:rsid w:val="00557272"/>
    <w:rsid w:val="005574D7"/>
    <w:rsid w:val="005579B9"/>
    <w:rsid w:val="00557B5A"/>
    <w:rsid w:val="00557D7F"/>
    <w:rsid w:val="00560458"/>
    <w:rsid w:val="00560538"/>
    <w:rsid w:val="0056095C"/>
    <w:rsid w:val="00560A1D"/>
    <w:rsid w:val="00560E19"/>
    <w:rsid w:val="0056133A"/>
    <w:rsid w:val="0056142D"/>
    <w:rsid w:val="00561587"/>
    <w:rsid w:val="00561691"/>
    <w:rsid w:val="00561811"/>
    <w:rsid w:val="00561869"/>
    <w:rsid w:val="00561AEF"/>
    <w:rsid w:val="00561B6C"/>
    <w:rsid w:val="00561D1B"/>
    <w:rsid w:val="00561FB7"/>
    <w:rsid w:val="00562040"/>
    <w:rsid w:val="00562277"/>
    <w:rsid w:val="005622CB"/>
    <w:rsid w:val="00562B3E"/>
    <w:rsid w:val="00562E12"/>
    <w:rsid w:val="00563152"/>
    <w:rsid w:val="00563204"/>
    <w:rsid w:val="00563420"/>
    <w:rsid w:val="005636BC"/>
    <w:rsid w:val="005637BF"/>
    <w:rsid w:val="00563BBD"/>
    <w:rsid w:val="00563BE2"/>
    <w:rsid w:val="00563C95"/>
    <w:rsid w:val="00563D77"/>
    <w:rsid w:val="00563E7B"/>
    <w:rsid w:val="00564297"/>
    <w:rsid w:val="00564631"/>
    <w:rsid w:val="005649D7"/>
    <w:rsid w:val="00564A0A"/>
    <w:rsid w:val="0056539C"/>
    <w:rsid w:val="005653C5"/>
    <w:rsid w:val="005657FE"/>
    <w:rsid w:val="005658BC"/>
    <w:rsid w:val="0056590A"/>
    <w:rsid w:val="0056595C"/>
    <w:rsid w:val="00565D99"/>
    <w:rsid w:val="005660F0"/>
    <w:rsid w:val="0056640E"/>
    <w:rsid w:val="005665B3"/>
    <w:rsid w:val="00566614"/>
    <w:rsid w:val="00566EF3"/>
    <w:rsid w:val="0056704F"/>
    <w:rsid w:val="005672BD"/>
    <w:rsid w:val="00567327"/>
    <w:rsid w:val="005673BC"/>
    <w:rsid w:val="00567729"/>
    <w:rsid w:val="00567EED"/>
    <w:rsid w:val="00567F75"/>
    <w:rsid w:val="00570133"/>
    <w:rsid w:val="00570473"/>
    <w:rsid w:val="00570495"/>
    <w:rsid w:val="00570A45"/>
    <w:rsid w:val="00570A9A"/>
    <w:rsid w:val="00570B73"/>
    <w:rsid w:val="00570C0B"/>
    <w:rsid w:val="005713DC"/>
    <w:rsid w:val="00571410"/>
    <w:rsid w:val="0057155E"/>
    <w:rsid w:val="0057164F"/>
    <w:rsid w:val="0057180E"/>
    <w:rsid w:val="00571F6C"/>
    <w:rsid w:val="00572797"/>
    <w:rsid w:val="005727F1"/>
    <w:rsid w:val="0057285D"/>
    <w:rsid w:val="00572B80"/>
    <w:rsid w:val="00572D86"/>
    <w:rsid w:val="00573016"/>
    <w:rsid w:val="00573400"/>
    <w:rsid w:val="00573421"/>
    <w:rsid w:val="00573726"/>
    <w:rsid w:val="0057388E"/>
    <w:rsid w:val="00573A3C"/>
    <w:rsid w:val="00573A51"/>
    <w:rsid w:val="00573C9B"/>
    <w:rsid w:val="00573D88"/>
    <w:rsid w:val="00573E7B"/>
    <w:rsid w:val="005742A7"/>
    <w:rsid w:val="005744AE"/>
    <w:rsid w:val="00574AD4"/>
    <w:rsid w:val="00575051"/>
    <w:rsid w:val="00575406"/>
    <w:rsid w:val="00575476"/>
    <w:rsid w:val="00575615"/>
    <w:rsid w:val="00575654"/>
    <w:rsid w:val="005757B2"/>
    <w:rsid w:val="005760F0"/>
    <w:rsid w:val="00576496"/>
    <w:rsid w:val="005767FC"/>
    <w:rsid w:val="0057689C"/>
    <w:rsid w:val="00576A75"/>
    <w:rsid w:val="00576A7C"/>
    <w:rsid w:val="00576CB9"/>
    <w:rsid w:val="00576D5A"/>
    <w:rsid w:val="00576FE9"/>
    <w:rsid w:val="005770FB"/>
    <w:rsid w:val="00577316"/>
    <w:rsid w:val="0057767C"/>
    <w:rsid w:val="00577800"/>
    <w:rsid w:val="005779B6"/>
    <w:rsid w:val="00577D73"/>
    <w:rsid w:val="00577DFF"/>
    <w:rsid w:val="00580250"/>
    <w:rsid w:val="0058087B"/>
    <w:rsid w:val="0058126E"/>
    <w:rsid w:val="00581768"/>
    <w:rsid w:val="00581DC0"/>
    <w:rsid w:val="00581EC8"/>
    <w:rsid w:val="005828BA"/>
    <w:rsid w:val="00582AE8"/>
    <w:rsid w:val="005830F0"/>
    <w:rsid w:val="00583117"/>
    <w:rsid w:val="0058331F"/>
    <w:rsid w:val="005837EB"/>
    <w:rsid w:val="00583D6F"/>
    <w:rsid w:val="00583F2A"/>
    <w:rsid w:val="00584648"/>
    <w:rsid w:val="00584B01"/>
    <w:rsid w:val="00584FB4"/>
    <w:rsid w:val="0058528D"/>
    <w:rsid w:val="0058531F"/>
    <w:rsid w:val="00585372"/>
    <w:rsid w:val="005853F3"/>
    <w:rsid w:val="005854F4"/>
    <w:rsid w:val="005856F5"/>
    <w:rsid w:val="0058570E"/>
    <w:rsid w:val="00585B9A"/>
    <w:rsid w:val="00585D56"/>
    <w:rsid w:val="00585E30"/>
    <w:rsid w:val="00586059"/>
    <w:rsid w:val="00586108"/>
    <w:rsid w:val="005861A4"/>
    <w:rsid w:val="00586234"/>
    <w:rsid w:val="00586305"/>
    <w:rsid w:val="00586380"/>
    <w:rsid w:val="005864E1"/>
    <w:rsid w:val="005867C9"/>
    <w:rsid w:val="0058680F"/>
    <w:rsid w:val="005868D7"/>
    <w:rsid w:val="005868F8"/>
    <w:rsid w:val="005871E1"/>
    <w:rsid w:val="00587A89"/>
    <w:rsid w:val="00587C16"/>
    <w:rsid w:val="0059009E"/>
    <w:rsid w:val="005900B8"/>
    <w:rsid w:val="0059024D"/>
    <w:rsid w:val="005902A4"/>
    <w:rsid w:val="005902AC"/>
    <w:rsid w:val="0059048C"/>
    <w:rsid w:val="005905B7"/>
    <w:rsid w:val="005908CD"/>
    <w:rsid w:val="005909D9"/>
    <w:rsid w:val="00590A6A"/>
    <w:rsid w:val="00590ACF"/>
    <w:rsid w:val="00590B48"/>
    <w:rsid w:val="00590C3E"/>
    <w:rsid w:val="005912D7"/>
    <w:rsid w:val="005914C0"/>
    <w:rsid w:val="005917C8"/>
    <w:rsid w:val="005918E5"/>
    <w:rsid w:val="00591990"/>
    <w:rsid w:val="00591DF3"/>
    <w:rsid w:val="00591F19"/>
    <w:rsid w:val="0059200B"/>
    <w:rsid w:val="005925C3"/>
    <w:rsid w:val="00592651"/>
    <w:rsid w:val="00592708"/>
    <w:rsid w:val="0059273B"/>
    <w:rsid w:val="00592BBA"/>
    <w:rsid w:val="00592F16"/>
    <w:rsid w:val="0059304C"/>
    <w:rsid w:val="0059355E"/>
    <w:rsid w:val="005936EA"/>
    <w:rsid w:val="005936F4"/>
    <w:rsid w:val="00593814"/>
    <w:rsid w:val="00593AC4"/>
    <w:rsid w:val="00593B10"/>
    <w:rsid w:val="00593E9D"/>
    <w:rsid w:val="005940D8"/>
    <w:rsid w:val="005947F8"/>
    <w:rsid w:val="00594C53"/>
    <w:rsid w:val="00594E1C"/>
    <w:rsid w:val="00594F1C"/>
    <w:rsid w:val="00595215"/>
    <w:rsid w:val="00595682"/>
    <w:rsid w:val="0059580C"/>
    <w:rsid w:val="00595860"/>
    <w:rsid w:val="00595969"/>
    <w:rsid w:val="00595A55"/>
    <w:rsid w:val="00595B89"/>
    <w:rsid w:val="00596092"/>
    <w:rsid w:val="005965E7"/>
    <w:rsid w:val="005968CA"/>
    <w:rsid w:val="005969D5"/>
    <w:rsid w:val="00596F03"/>
    <w:rsid w:val="0059722B"/>
    <w:rsid w:val="005974CF"/>
    <w:rsid w:val="00597B0E"/>
    <w:rsid w:val="00597CDE"/>
    <w:rsid w:val="005A01CA"/>
    <w:rsid w:val="005A02A1"/>
    <w:rsid w:val="005A0347"/>
    <w:rsid w:val="005A0A5A"/>
    <w:rsid w:val="005A0BEE"/>
    <w:rsid w:val="005A10F4"/>
    <w:rsid w:val="005A1560"/>
    <w:rsid w:val="005A1599"/>
    <w:rsid w:val="005A1926"/>
    <w:rsid w:val="005A198C"/>
    <w:rsid w:val="005A1E68"/>
    <w:rsid w:val="005A1EF2"/>
    <w:rsid w:val="005A1F6E"/>
    <w:rsid w:val="005A238F"/>
    <w:rsid w:val="005A26E2"/>
    <w:rsid w:val="005A2817"/>
    <w:rsid w:val="005A291A"/>
    <w:rsid w:val="005A2936"/>
    <w:rsid w:val="005A2C1F"/>
    <w:rsid w:val="005A2CC6"/>
    <w:rsid w:val="005A3081"/>
    <w:rsid w:val="005A310B"/>
    <w:rsid w:val="005A35CE"/>
    <w:rsid w:val="005A405E"/>
    <w:rsid w:val="005A43A6"/>
    <w:rsid w:val="005A46C4"/>
    <w:rsid w:val="005A476E"/>
    <w:rsid w:val="005A47C2"/>
    <w:rsid w:val="005A49F1"/>
    <w:rsid w:val="005A4BBB"/>
    <w:rsid w:val="005A4CCB"/>
    <w:rsid w:val="005A5116"/>
    <w:rsid w:val="005A5AB2"/>
    <w:rsid w:val="005A5DB8"/>
    <w:rsid w:val="005A5E65"/>
    <w:rsid w:val="005A6714"/>
    <w:rsid w:val="005A6B40"/>
    <w:rsid w:val="005A6E1E"/>
    <w:rsid w:val="005A6E87"/>
    <w:rsid w:val="005A74A3"/>
    <w:rsid w:val="005A7EC4"/>
    <w:rsid w:val="005B0118"/>
    <w:rsid w:val="005B02DB"/>
    <w:rsid w:val="005B05AA"/>
    <w:rsid w:val="005B0A6A"/>
    <w:rsid w:val="005B0BF1"/>
    <w:rsid w:val="005B0C5F"/>
    <w:rsid w:val="005B0E15"/>
    <w:rsid w:val="005B0E3D"/>
    <w:rsid w:val="005B0F32"/>
    <w:rsid w:val="005B1205"/>
    <w:rsid w:val="005B18F7"/>
    <w:rsid w:val="005B1AC1"/>
    <w:rsid w:val="005B1B2F"/>
    <w:rsid w:val="005B1CCD"/>
    <w:rsid w:val="005B2234"/>
    <w:rsid w:val="005B2706"/>
    <w:rsid w:val="005B29BF"/>
    <w:rsid w:val="005B2A4F"/>
    <w:rsid w:val="005B2FC5"/>
    <w:rsid w:val="005B3018"/>
    <w:rsid w:val="005B3029"/>
    <w:rsid w:val="005B32E9"/>
    <w:rsid w:val="005B35CA"/>
    <w:rsid w:val="005B389D"/>
    <w:rsid w:val="005B3A29"/>
    <w:rsid w:val="005B3B1D"/>
    <w:rsid w:val="005B3BCC"/>
    <w:rsid w:val="005B3ECA"/>
    <w:rsid w:val="005B3F82"/>
    <w:rsid w:val="005B4BF2"/>
    <w:rsid w:val="005B4CA0"/>
    <w:rsid w:val="005B51CF"/>
    <w:rsid w:val="005B55A2"/>
    <w:rsid w:val="005B56C1"/>
    <w:rsid w:val="005B5B3A"/>
    <w:rsid w:val="005B5BAF"/>
    <w:rsid w:val="005B5C8F"/>
    <w:rsid w:val="005B5D0B"/>
    <w:rsid w:val="005B5EBB"/>
    <w:rsid w:val="005B5ED9"/>
    <w:rsid w:val="005B64F3"/>
    <w:rsid w:val="005B6715"/>
    <w:rsid w:val="005B6939"/>
    <w:rsid w:val="005B6B82"/>
    <w:rsid w:val="005B6C41"/>
    <w:rsid w:val="005B6CEC"/>
    <w:rsid w:val="005B6D49"/>
    <w:rsid w:val="005B6EB8"/>
    <w:rsid w:val="005B6F12"/>
    <w:rsid w:val="005B7315"/>
    <w:rsid w:val="005B7834"/>
    <w:rsid w:val="005B7C35"/>
    <w:rsid w:val="005B7D69"/>
    <w:rsid w:val="005C016B"/>
    <w:rsid w:val="005C02C1"/>
    <w:rsid w:val="005C0755"/>
    <w:rsid w:val="005C0992"/>
    <w:rsid w:val="005C0A49"/>
    <w:rsid w:val="005C0B61"/>
    <w:rsid w:val="005C0BE3"/>
    <w:rsid w:val="005C0DA8"/>
    <w:rsid w:val="005C1024"/>
    <w:rsid w:val="005C1778"/>
    <w:rsid w:val="005C19FE"/>
    <w:rsid w:val="005C1D93"/>
    <w:rsid w:val="005C1DA3"/>
    <w:rsid w:val="005C1E47"/>
    <w:rsid w:val="005C1F09"/>
    <w:rsid w:val="005C230C"/>
    <w:rsid w:val="005C231E"/>
    <w:rsid w:val="005C2626"/>
    <w:rsid w:val="005C28E6"/>
    <w:rsid w:val="005C296C"/>
    <w:rsid w:val="005C299C"/>
    <w:rsid w:val="005C2A53"/>
    <w:rsid w:val="005C2B5D"/>
    <w:rsid w:val="005C2CE4"/>
    <w:rsid w:val="005C2D4C"/>
    <w:rsid w:val="005C316A"/>
    <w:rsid w:val="005C3204"/>
    <w:rsid w:val="005C32FB"/>
    <w:rsid w:val="005C36BD"/>
    <w:rsid w:val="005C36DD"/>
    <w:rsid w:val="005C38F6"/>
    <w:rsid w:val="005C3BE2"/>
    <w:rsid w:val="005C3DC0"/>
    <w:rsid w:val="005C3F34"/>
    <w:rsid w:val="005C3FDA"/>
    <w:rsid w:val="005C4544"/>
    <w:rsid w:val="005C454F"/>
    <w:rsid w:val="005C4AE0"/>
    <w:rsid w:val="005C4B41"/>
    <w:rsid w:val="005C4B5D"/>
    <w:rsid w:val="005C4F10"/>
    <w:rsid w:val="005C4F42"/>
    <w:rsid w:val="005C53E5"/>
    <w:rsid w:val="005C56E1"/>
    <w:rsid w:val="005C59AF"/>
    <w:rsid w:val="005C5A16"/>
    <w:rsid w:val="005C5F26"/>
    <w:rsid w:val="005C6198"/>
    <w:rsid w:val="005C64BD"/>
    <w:rsid w:val="005C64DF"/>
    <w:rsid w:val="005C678B"/>
    <w:rsid w:val="005C6A51"/>
    <w:rsid w:val="005C6B93"/>
    <w:rsid w:val="005C6CBD"/>
    <w:rsid w:val="005C6E9B"/>
    <w:rsid w:val="005C6F6B"/>
    <w:rsid w:val="005C7AE4"/>
    <w:rsid w:val="005C7BF7"/>
    <w:rsid w:val="005C7DBA"/>
    <w:rsid w:val="005C7FCB"/>
    <w:rsid w:val="005D0210"/>
    <w:rsid w:val="005D0307"/>
    <w:rsid w:val="005D0876"/>
    <w:rsid w:val="005D0EBF"/>
    <w:rsid w:val="005D1018"/>
    <w:rsid w:val="005D122F"/>
    <w:rsid w:val="005D13C5"/>
    <w:rsid w:val="005D18DB"/>
    <w:rsid w:val="005D19B1"/>
    <w:rsid w:val="005D209D"/>
    <w:rsid w:val="005D254B"/>
    <w:rsid w:val="005D28D3"/>
    <w:rsid w:val="005D2AA5"/>
    <w:rsid w:val="005D2C9B"/>
    <w:rsid w:val="005D2CF2"/>
    <w:rsid w:val="005D3016"/>
    <w:rsid w:val="005D3171"/>
    <w:rsid w:val="005D3C88"/>
    <w:rsid w:val="005D3D8B"/>
    <w:rsid w:val="005D3D93"/>
    <w:rsid w:val="005D3DC2"/>
    <w:rsid w:val="005D4148"/>
    <w:rsid w:val="005D4504"/>
    <w:rsid w:val="005D492C"/>
    <w:rsid w:val="005D4C19"/>
    <w:rsid w:val="005D4D1A"/>
    <w:rsid w:val="005D4EDB"/>
    <w:rsid w:val="005D4F83"/>
    <w:rsid w:val="005D4FCE"/>
    <w:rsid w:val="005D52FB"/>
    <w:rsid w:val="005D592E"/>
    <w:rsid w:val="005D602E"/>
    <w:rsid w:val="005D64DC"/>
    <w:rsid w:val="005D66C1"/>
    <w:rsid w:val="005D66EF"/>
    <w:rsid w:val="005D6E18"/>
    <w:rsid w:val="005D7042"/>
    <w:rsid w:val="005D72AA"/>
    <w:rsid w:val="005D75DA"/>
    <w:rsid w:val="005D796D"/>
    <w:rsid w:val="005D79A8"/>
    <w:rsid w:val="005E0586"/>
    <w:rsid w:val="005E06CA"/>
    <w:rsid w:val="005E07AF"/>
    <w:rsid w:val="005E08C4"/>
    <w:rsid w:val="005E0B3F"/>
    <w:rsid w:val="005E0F18"/>
    <w:rsid w:val="005E0FEE"/>
    <w:rsid w:val="005E10BF"/>
    <w:rsid w:val="005E1274"/>
    <w:rsid w:val="005E12CB"/>
    <w:rsid w:val="005E13B9"/>
    <w:rsid w:val="005E1C8A"/>
    <w:rsid w:val="005E1C9B"/>
    <w:rsid w:val="005E2119"/>
    <w:rsid w:val="005E254B"/>
    <w:rsid w:val="005E261E"/>
    <w:rsid w:val="005E26B2"/>
    <w:rsid w:val="005E2E53"/>
    <w:rsid w:val="005E326E"/>
    <w:rsid w:val="005E34D6"/>
    <w:rsid w:val="005E362E"/>
    <w:rsid w:val="005E370E"/>
    <w:rsid w:val="005E3819"/>
    <w:rsid w:val="005E394A"/>
    <w:rsid w:val="005E404A"/>
    <w:rsid w:val="005E42F7"/>
    <w:rsid w:val="005E46EC"/>
    <w:rsid w:val="005E4B58"/>
    <w:rsid w:val="005E4CF2"/>
    <w:rsid w:val="005E4D9F"/>
    <w:rsid w:val="005E4E7D"/>
    <w:rsid w:val="005E4E9B"/>
    <w:rsid w:val="005E5356"/>
    <w:rsid w:val="005E53CD"/>
    <w:rsid w:val="005E5438"/>
    <w:rsid w:val="005E5BBF"/>
    <w:rsid w:val="005E5D55"/>
    <w:rsid w:val="005E5E26"/>
    <w:rsid w:val="005E5F0F"/>
    <w:rsid w:val="005E5F5A"/>
    <w:rsid w:val="005E5F68"/>
    <w:rsid w:val="005E62BD"/>
    <w:rsid w:val="005E675B"/>
    <w:rsid w:val="005E72DD"/>
    <w:rsid w:val="005E77A7"/>
    <w:rsid w:val="005E7A96"/>
    <w:rsid w:val="005E7C4C"/>
    <w:rsid w:val="005E7E67"/>
    <w:rsid w:val="005E7ED9"/>
    <w:rsid w:val="005F013A"/>
    <w:rsid w:val="005F054F"/>
    <w:rsid w:val="005F0AB0"/>
    <w:rsid w:val="005F0E78"/>
    <w:rsid w:val="005F1511"/>
    <w:rsid w:val="005F1F57"/>
    <w:rsid w:val="005F2051"/>
    <w:rsid w:val="005F2183"/>
    <w:rsid w:val="005F2A09"/>
    <w:rsid w:val="005F2B18"/>
    <w:rsid w:val="005F2D4C"/>
    <w:rsid w:val="005F2DD6"/>
    <w:rsid w:val="005F2F0F"/>
    <w:rsid w:val="005F3437"/>
    <w:rsid w:val="005F3469"/>
    <w:rsid w:val="005F35E5"/>
    <w:rsid w:val="005F38D8"/>
    <w:rsid w:val="005F3E5D"/>
    <w:rsid w:val="005F40F9"/>
    <w:rsid w:val="005F41FB"/>
    <w:rsid w:val="005F420F"/>
    <w:rsid w:val="005F463A"/>
    <w:rsid w:val="005F47F1"/>
    <w:rsid w:val="005F48C0"/>
    <w:rsid w:val="005F49E0"/>
    <w:rsid w:val="005F4DA9"/>
    <w:rsid w:val="005F55F1"/>
    <w:rsid w:val="005F576A"/>
    <w:rsid w:val="005F5A66"/>
    <w:rsid w:val="005F5ABB"/>
    <w:rsid w:val="005F5ADE"/>
    <w:rsid w:val="005F5B38"/>
    <w:rsid w:val="005F5EAE"/>
    <w:rsid w:val="005F5FAC"/>
    <w:rsid w:val="005F6137"/>
    <w:rsid w:val="005F622F"/>
    <w:rsid w:val="005F656C"/>
    <w:rsid w:val="005F6629"/>
    <w:rsid w:val="005F6643"/>
    <w:rsid w:val="005F6689"/>
    <w:rsid w:val="005F6A50"/>
    <w:rsid w:val="005F6B7E"/>
    <w:rsid w:val="005F6B85"/>
    <w:rsid w:val="005F6BBC"/>
    <w:rsid w:val="005F6EF3"/>
    <w:rsid w:val="005F71D1"/>
    <w:rsid w:val="005F742D"/>
    <w:rsid w:val="005F74E1"/>
    <w:rsid w:val="005F7A01"/>
    <w:rsid w:val="005F7F05"/>
    <w:rsid w:val="00600731"/>
    <w:rsid w:val="00600782"/>
    <w:rsid w:val="006007C2"/>
    <w:rsid w:val="00600A5F"/>
    <w:rsid w:val="00600D4C"/>
    <w:rsid w:val="00600E10"/>
    <w:rsid w:val="006011E2"/>
    <w:rsid w:val="006013A7"/>
    <w:rsid w:val="0060161A"/>
    <w:rsid w:val="006023D3"/>
    <w:rsid w:val="00602434"/>
    <w:rsid w:val="006027AF"/>
    <w:rsid w:val="006028C9"/>
    <w:rsid w:val="00602A92"/>
    <w:rsid w:val="00602EF1"/>
    <w:rsid w:val="0060328D"/>
    <w:rsid w:val="00603574"/>
    <w:rsid w:val="0060368E"/>
    <w:rsid w:val="0060382A"/>
    <w:rsid w:val="006038CE"/>
    <w:rsid w:val="00603915"/>
    <w:rsid w:val="00603B17"/>
    <w:rsid w:val="00603CE9"/>
    <w:rsid w:val="00603E19"/>
    <w:rsid w:val="00603F77"/>
    <w:rsid w:val="00604048"/>
    <w:rsid w:val="00604094"/>
    <w:rsid w:val="00604236"/>
    <w:rsid w:val="00604598"/>
    <w:rsid w:val="006045B6"/>
    <w:rsid w:val="00604AC5"/>
    <w:rsid w:val="00604B2E"/>
    <w:rsid w:val="00604ED0"/>
    <w:rsid w:val="00604F0E"/>
    <w:rsid w:val="00604F31"/>
    <w:rsid w:val="00605105"/>
    <w:rsid w:val="006058CB"/>
    <w:rsid w:val="00605B97"/>
    <w:rsid w:val="00605B9E"/>
    <w:rsid w:val="00606024"/>
    <w:rsid w:val="00606699"/>
    <w:rsid w:val="00606718"/>
    <w:rsid w:val="00606B87"/>
    <w:rsid w:val="00606F50"/>
    <w:rsid w:val="00606FC5"/>
    <w:rsid w:val="006070E1"/>
    <w:rsid w:val="006071A7"/>
    <w:rsid w:val="006071B4"/>
    <w:rsid w:val="0060740C"/>
    <w:rsid w:val="0060787A"/>
    <w:rsid w:val="00607AF0"/>
    <w:rsid w:val="00607B4B"/>
    <w:rsid w:val="00610249"/>
    <w:rsid w:val="00610F6A"/>
    <w:rsid w:val="00611164"/>
    <w:rsid w:val="006112B9"/>
    <w:rsid w:val="00611370"/>
    <w:rsid w:val="006113FB"/>
    <w:rsid w:val="006114E9"/>
    <w:rsid w:val="00611708"/>
    <w:rsid w:val="00611998"/>
    <w:rsid w:val="00611C6A"/>
    <w:rsid w:val="00611D9E"/>
    <w:rsid w:val="00611F3D"/>
    <w:rsid w:val="006121A7"/>
    <w:rsid w:val="00612201"/>
    <w:rsid w:val="0061246B"/>
    <w:rsid w:val="0061274C"/>
    <w:rsid w:val="0061285B"/>
    <w:rsid w:val="00612A41"/>
    <w:rsid w:val="00612C7C"/>
    <w:rsid w:val="00612F3B"/>
    <w:rsid w:val="00612F68"/>
    <w:rsid w:val="006130E3"/>
    <w:rsid w:val="006137FA"/>
    <w:rsid w:val="006139D1"/>
    <w:rsid w:val="00613AAF"/>
    <w:rsid w:val="00613AFF"/>
    <w:rsid w:val="00613B85"/>
    <w:rsid w:val="006141EA"/>
    <w:rsid w:val="006145FD"/>
    <w:rsid w:val="006148FC"/>
    <w:rsid w:val="00614A62"/>
    <w:rsid w:val="00614D09"/>
    <w:rsid w:val="00615153"/>
    <w:rsid w:val="0061528D"/>
    <w:rsid w:val="006154AC"/>
    <w:rsid w:val="006154B9"/>
    <w:rsid w:val="00615874"/>
    <w:rsid w:val="006158A9"/>
    <w:rsid w:val="00615988"/>
    <w:rsid w:val="0061698A"/>
    <w:rsid w:val="00616F22"/>
    <w:rsid w:val="00617012"/>
    <w:rsid w:val="00617067"/>
    <w:rsid w:val="006171FA"/>
    <w:rsid w:val="00617500"/>
    <w:rsid w:val="00617A23"/>
    <w:rsid w:val="00617B33"/>
    <w:rsid w:val="00617F09"/>
    <w:rsid w:val="00617FBD"/>
    <w:rsid w:val="0062013A"/>
    <w:rsid w:val="0062063E"/>
    <w:rsid w:val="00620E20"/>
    <w:rsid w:val="0062119A"/>
    <w:rsid w:val="00621793"/>
    <w:rsid w:val="00621929"/>
    <w:rsid w:val="0062197D"/>
    <w:rsid w:val="00621BB5"/>
    <w:rsid w:val="00621F58"/>
    <w:rsid w:val="0062254A"/>
    <w:rsid w:val="00622930"/>
    <w:rsid w:val="00622A43"/>
    <w:rsid w:val="00622C4C"/>
    <w:rsid w:val="00622D94"/>
    <w:rsid w:val="0062303E"/>
    <w:rsid w:val="006233BC"/>
    <w:rsid w:val="00623600"/>
    <w:rsid w:val="006236E5"/>
    <w:rsid w:val="00623A1C"/>
    <w:rsid w:val="00623FD6"/>
    <w:rsid w:val="0062417D"/>
    <w:rsid w:val="0062431E"/>
    <w:rsid w:val="006247E3"/>
    <w:rsid w:val="00624A10"/>
    <w:rsid w:val="00624BCC"/>
    <w:rsid w:val="00624DB5"/>
    <w:rsid w:val="00624E16"/>
    <w:rsid w:val="00625025"/>
    <w:rsid w:val="00625194"/>
    <w:rsid w:val="00625260"/>
    <w:rsid w:val="006252AB"/>
    <w:rsid w:val="00625436"/>
    <w:rsid w:val="006256E4"/>
    <w:rsid w:val="00625792"/>
    <w:rsid w:val="006261F4"/>
    <w:rsid w:val="006262CA"/>
    <w:rsid w:val="006263EE"/>
    <w:rsid w:val="00626830"/>
    <w:rsid w:val="00626D63"/>
    <w:rsid w:val="00627161"/>
    <w:rsid w:val="006271FD"/>
    <w:rsid w:val="00627457"/>
    <w:rsid w:val="00627684"/>
    <w:rsid w:val="00627B4F"/>
    <w:rsid w:val="00627B9D"/>
    <w:rsid w:val="00627D6F"/>
    <w:rsid w:val="00627D72"/>
    <w:rsid w:val="00627DAF"/>
    <w:rsid w:val="00627FBD"/>
    <w:rsid w:val="006302B0"/>
    <w:rsid w:val="00630368"/>
    <w:rsid w:val="0063055F"/>
    <w:rsid w:val="006306E5"/>
    <w:rsid w:val="00630850"/>
    <w:rsid w:val="00630851"/>
    <w:rsid w:val="0063091B"/>
    <w:rsid w:val="0063095B"/>
    <w:rsid w:val="00630AA9"/>
    <w:rsid w:val="00630EC8"/>
    <w:rsid w:val="0063105F"/>
    <w:rsid w:val="006312B3"/>
    <w:rsid w:val="006313E8"/>
    <w:rsid w:val="006313E9"/>
    <w:rsid w:val="006314A6"/>
    <w:rsid w:val="006314EE"/>
    <w:rsid w:val="006315AC"/>
    <w:rsid w:val="00631615"/>
    <w:rsid w:val="00631C78"/>
    <w:rsid w:val="00631D97"/>
    <w:rsid w:val="00631F47"/>
    <w:rsid w:val="00632366"/>
    <w:rsid w:val="0063253A"/>
    <w:rsid w:val="00632644"/>
    <w:rsid w:val="006326CB"/>
    <w:rsid w:val="0063287B"/>
    <w:rsid w:val="00632BA2"/>
    <w:rsid w:val="00632BF2"/>
    <w:rsid w:val="00632C2F"/>
    <w:rsid w:val="00632D35"/>
    <w:rsid w:val="006332DB"/>
    <w:rsid w:val="006336DF"/>
    <w:rsid w:val="00633809"/>
    <w:rsid w:val="006339FC"/>
    <w:rsid w:val="00633A3F"/>
    <w:rsid w:val="00633F7D"/>
    <w:rsid w:val="00634168"/>
    <w:rsid w:val="006342E1"/>
    <w:rsid w:val="00634365"/>
    <w:rsid w:val="0063444C"/>
    <w:rsid w:val="00634C34"/>
    <w:rsid w:val="00634F75"/>
    <w:rsid w:val="00635012"/>
    <w:rsid w:val="006350D6"/>
    <w:rsid w:val="00635191"/>
    <w:rsid w:val="006351E4"/>
    <w:rsid w:val="00635629"/>
    <w:rsid w:val="006356E6"/>
    <w:rsid w:val="006356F0"/>
    <w:rsid w:val="00636617"/>
    <w:rsid w:val="00636C06"/>
    <w:rsid w:val="00636D2A"/>
    <w:rsid w:val="00636F4F"/>
    <w:rsid w:val="00636FB2"/>
    <w:rsid w:val="00637266"/>
    <w:rsid w:val="00637334"/>
    <w:rsid w:val="00637450"/>
    <w:rsid w:val="00637978"/>
    <w:rsid w:val="00637A30"/>
    <w:rsid w:val="00637B82"/>
    <w:rsid w:val="00637F77"/>
    <w:rsid w:val="00637FE7"/>
    <w:rsid w:val="0064055F"/>
    <w:rsid w:val="00640828"/>
    <w:rsid w:val="00640B61"/>
    <w:rsid w:val="00640E4A"/>
    <w:rsid w:val="00640FC5"/>
    <w:rsid w:val="00640FEC"/>
    <w:rsid w:val="00641A41"/>
    <w:rsid w:val="00641B41"/>
    <w:rsid w:val="00641E73"/>
    <w:rsid w:val="00641F5D"/>
    <w:rsid w:val="006420F0"/>
    <w:rsid w:val="00642540"/>
    <w:rsid w:val="0064266A"/>
    <w:rsid w:val="006426F4"/>
    <w:rsid w:val="00642988"/>
    <w:rsid w:val="006429AB"/>
    <w:rsid w:val="00642D5C"/>
    <w:rsid w:val="00642E32"/>
    <w:rsid w:val="00642F5B"/>
    <w:rsid w:val="0064317D"/>
    <w:rsid w:val="0064318F"/>
    <w:rsid w:val="006433F6"/>
    <w:rsid w:val="0064348E"/>
    <w:rsid w:val="00643A49"/>
    <w:rsid w:val="00643AAF"/>
    <w:rsid w:val="00643B29"/>
    <w:rsid w:val="00643DC7"/>
    <w:rsid w:val="00643DDE"/>
    <w:rsid w:val="00643F12"/>
    <w:rsid w:val="00643FB9"/>
    <w:rsid w:val="006441AF"/>
    <w:rsid w:val="00644249"/>
    <w:rsid w:val="00644280"/>
    <w:rsid w:val="0064441C"/>
    <w:rsid w:val="00644454"/>
    <w:rsid w:val="006446A6"/>
    <w:rsid w:val="00644865"/>
    <w:rsid w:val="006448CA"/>
    <w:rsid w:val="00644D4B"/>
    <w:rsid w:val="006453A3"/>
    <w:rsid w:val="006457B8"/>
    <w:rsid w:val="00645AE6"/>
    <w:rsid w:val="00645B1E"/>
    <w:rsid w:val="00645B5F"/>
    <w:rsid w:val="00645B9B"/>
    <w:rsid w:val="00645E8E"/>
    <w:rsid w:val="00646147"/>
    <w:rsid w:val="00646174"/>
    <w:rsid w:val="00646690"/>
    <w:rsid w:val="006466B3"/>
    <w:rsid w:val="00647056"/>
    <w:rsid w:val="006471C5"/>
    <w:rsid w:val="0064720E"/>
    <w:rsid w:val="00647376"/>
    <w:rsid w:val="006474A3"/>
    <w:rsid w:val="006474B9"/>
    <w:rsid w:val="00647616"/>
    <w:rsid w:val="00647636"/>
    <w:rsid w:val="00647C2C"/>
    <w:rsid w:val="00647DAC"/>
    <w:rsid w:val="00647F35"/>
    <w:rsid w:val="006500CE"/>
    <w:rsid w:val="006504FB"/>
    <w:rsid w:val="00650508"/>
    <w:rsid w:val="00650664"/>
    <w:rsid w:val="0065076D"/>
    <w:rsid w:val="00650830"/>
    <w:rsid w:val="00650B15"/>
    <w:rsid w:val="00650B54"/>
    <w:rsid w:val="00650E29"/>
    <w:rsid w:val="00651464"/>
    <w:rsid w:val="0065150D"/>
    <w:rsid w:val="0065160D"/>
    <w:rsid w:val="006519E0"/>
    <w:rsid w:val="00651CE6"/>
    <w:rsid w:val="0065221B"/>
    <w:rsid w:val="006524BA"/>
    <w:rsid w:val="006524FB"/>
    <w:rsid w:val="0065296F"/>
    <w:rsid w:val="00652D96"/>
    <w:rsid w:val="00652FE9"/>
    <w:rsid w:val="00652FF0"/>
    <w:rsid w:val="0065326D"/>
    <w:rsid w:val="00653314"/>
    <w:rsid w:val="00653375"/>
    <w:rsid w:val="006534DC"/>
    <w:rsid w:val="00653543"/>
    <w:rsid w:val="0065363C"/>
    <w:rsid w:val="006538A4"/>
    <w:rsid w:val="0065393B"/>
    <w:rsid w:val="00653A21"/>
    <w:rsid w:val="00653EBF"/>
    <w:rsid w:val="00653ECE"/>
    <w:rsid w:val="00653F1F"/>
    <w:rsid w:val="0065418B"/>
    <w:rsid w:val="006545ED"/>
    <w:rsid w:val="00654607"/>
    <w:rsid w:val="006546DF"/>
    <w:rsid w:val="00654717"/>
    <w:rsid w:val="006547A4"/>
    <w:rsid w:val="006547F3"/>
    <w:rsid w:val="00654909"/>
    <w:rsid w:val="00654CDC"/>
    <w:rsid w:val="00654DBF"/>
    <w:rsid w:val="00654F2F"/>
    <w:rsid w:val="00655172"/>
    <w:rsid w:val="006554C8"/>
    <w:rsid w:val="00655710"/>
    <w:rsid w:val="00655A8A"/>
    <w:rsid w:val="00655AC5"/>
    <w:rsid w:val="00655CCB"/>
    <w:rsid w:val="00655CD4"/>
    <w:rsid w:val="00655D1C"/>
    <w:rsid w:val="00655D3A"/>
    <w:rsid w:val="00656498"/>
    <w:rsid w:val="00656A2C"/>
    <w:rsid w:val="00657320"/>
    <w:rsid w:val="0065736E"/>
    <w:rsid w:val="00657A62"/>
    <w:rsid w:val="00657C6A"/>
    <w:rsid w:val="00657C87"/>
    <w:rsid w:val="006601E8"/>
    <w:rsid w:val="0066024F"/>
    <w:rsid w:val="006602B6"/>
    <w:rsid w:val="0066089A"/>
    <w:rsid w:val="00660A3A"/>
    <w:rsid w:val="00660B55"/>
    <w:rsid w:val="00660BC9"/>
    <w:rsid w:val="006614BD"/>
    <w:rsid w:val="00661602"/>
    <w:rsid w:val="00661DEC"/>
    <w:rsid w:val="00662060"/>
    <w:rsid w:val="006621C8"/>
    <w:rsid w:val="0066226C"/>
    <w:rsid w:val="00662340"/>
    <w:rsid w:val="0066271C"/>
    <w:rsid w:val="00662842"/>
    <w:rsid w:val="00662977"/>
    <w:rsid w:val="00663469"/>
    <w:rsid w:val="00663666"/>
    <w:rsid w:val="0066372A"/>
    <w:rsid w:val="0066378D"/>
    <w:rsid w:val="006638EE"/>
    <w:rsid w:val="006639D3"/>
    <w:rsid w:val="00663A2E"/>
    <w:rsid w:val="00663ECC"/>
    <w:rsid w:val="006643E8"/>
    <w:rsid w:val="00664A53"/>
    <w:rsid w:val="00664DB8"/>
    <w:rsid w:val="006650E2"/>
    <w:rsid w:val="006651E9"/>
    <w:rsid w:val="006657F6"/>
    <w:rsid w:val="006658A8"/>
    <w:rsid w:val="00665A1A"/>
    <w:rsid w:val="006664DE"/>
    <w:rsid w:val="006666CA"/>
    <w:rsid w:val="00666707"/>
    <w:rsid w:val="0066678B"/>
    <w:rsid w:val="00666873"/>
    <w:rsid w:val="00666A42"/>
    <w:rsid w:val="00666AE1"/>
    <w:rsid w:val="00666D6B"/>
    <w:rsid w:val="00666DCB"/>
    <w:rsid w:val="00667012"/>
    <w:rsid w:val="006672D3"/>
    <w:rsid w:val="0066754B"/>
    <w:rsid w:val="00667728"/>
    <w:rsid w:val="006677F1"/>
    <w:rsid w:val="00667992"/>
    <w:rsid w:val="00667DB8"/>
    <w:rsid w:val="00667FEC"/>
    <w:rsid w:val="00670021"/>
    <w:rsid w:val="006700AD"/>
    <w:rsid w:val="006700B7"/>
    <w:rsid w:val="006705CB"/>
    <w:rsid w:val="00670654"/>
    <w:rsid w:val="00670939"/>
    <w:rsid w:val="00670963"/>
    <w:rsid w:val="00670A4D"/>
    <w:rsid w:val="00670D49"/>
    <w:rsid w:val="00670EA1"/>
    <w:rsid w:val="00670ECF"/>
    <w:rsid w:val="00671860"/>
    <w:rsid w:val="00671880"/>
    <w:rsid w:val="00671C70"/>
    <w:rsid w:val="00671C96"/>
    <w:rsid w:val="00671CB7"/>
    <w:rsid w:val="00671DBD"/>
    <w:rsid w:val="00671EC5"/>
    <w:rsid w:val="006723E8"/>
    <w:rsid w:val="00672750"/>
    <w:rsid w:val="0067290B"/>
    <w:rsid w:val="00672DFF"/>
    <w:rsid w:val="00673496"/>
    <w:rsid w:val="00673E38"/>
    <w:rsid w:val="00673E75"/>
    <w:rsid w:val="006746C8"/>
    <w:rsid w:val="00674835"/>
    <w:rsid w:val="00674871"/>
    <w:rsid w:val="00674AF7"/>
    <w:rsid w:val="006750A7"/>
    <w:rsid w:val="006756EE"/>
    <w:rsid w:val="00675A05"/>
    <w:rsid w:val="00675B11"/>
    <w:rsid w:val="00675CDE"/>
    <w:rsid w:val="00675F60"/>
    <w:rsid w:val="00676256"/>
    <w:rsid w:val="00676436"/>
    <w:rsid w:val="006764E4"/>
    <w:rsid w:val="0067671E"/>
    <w:rsid w:val="00676C23"/>
    <w:rsid w:val="0067715C"/>
    <w:rsid w:val="006771B4"/>
    <w:rsid w:val="00677580"/>
    <w:rsid w:val="00677D39"/>
    <w:rsid w:val="00677E0A"/>
    <w:rsid w:val="00677E81"/>
    <w:rsid w:val="0068037D"/>
    <w:rsid w:val="006804C4"/>
    <w:rsid w:val="006806CA"/>
    <w:rsid w:val="00680A75"/>
    <w:rsid w:val="00680C03"/>
    <w:rsid w:val="00680DB8"/>
    <w:rsid w:val="00681159"/>
    <w:rsid w:val="0068120C"/>
    <w:rsid w:val="006812E0"/>
    <w:rsid w:val="00681344"/>
    <w:rsid w:val="006815EE"/>
    <w:rsid w:val="00681604"/>
    <w:rsid w:val="006817AD"/>
    <w:rsid w:val="006817E0"/>
    <w:rsid w:val="006819FB"/>
    <w:rsid w:val="00681BCD"/>
    <w:rsid w:val="00681C3E"/>
    <w:rsid w:val="00681C45"/>
    <w:rsid w:val="00681FE7"/>
    <w:rsid w:val="0068201A"/>
    <w:rsid w:val="006825A7"/>
    <w:rsid w:val="0068269C"/>
    <w:rsid w:val="006826F3"/>
    <w:rsid w:val="0068278D"/>
    <w:rsid w:val="00682C5F"/>
    <w:rsid w:val="00682D2F"/>
    <w:rsid w:val="00682D3B"/>
    <w:rsid w:val="00682EB6"/>
    <w:rsid w:val="006832FF"/>
    <w:rsid w:val="0068333F"/>
    <w:rsid w:val="00683B8D"/>
    <w:rsid w:val="00683F62"/>
    <w:rsid w:val="006848CC"/>
    <w:rsid w:val="00684EA2"/>
    <w:rsid w:val="00685217"/>
    <w:rsid w:val="00685637"/>
    <w:rsid w:val="00685689"/>
    <w:rsid w:val="00685710"/>
    <w:rsid w:val="00685A43"/>
    <w:rsid w:val="00685B9A"/>
    <w:rsid w:val="00685BC4"/>
    <w:rsid w:val="00686459"/>
    <w:rsid w:val="00686476"/>
    <w:rsid w:val="00686992"/>
    <w:rsid w:val="00686D91"/>
    <w:rsid w:val="00687080"/>
    <w:rsid w:val="006870B7"/>
    <w:rsid w:val="0068722E"/>
    <w:rsid w:val="00687365"/>
    <w:rsid w:val="006878F2"/>
    <w:rsid w:val="00687980"/>
    <w:rsid w:val="00687AC2"/>
    <w:rsid w:val="00687B1B"/>
    <w:rsid w:val="00687BA4"/>
    <w:rsid w:val="00687C72"/>
    <w:rsid w:val="0069014C"/>
    <w:rsid w:val="00690952"/>
    <w:rsid w:val="006909C2"/>
    <w:rsid w:val="00690C15"/>
    <w:rsid w:val="00690C43"/>
    <w:rsid w:val="0069114B"/>
    <w:rsid w:val="00691291"/>
    <w:rsid w:val="006912CB"/>
    <w:rsid w:val="00691685"/>
    <w:rsid w:val="00691982"/>
    <w:rsid w:val="00691AE4"/>
    <w:rsid w:val="00691BCF"/>
    <w:rsid w:val="00691C03"/>
    <w:rsid w:val="00691DCF"/>
    <w:rsid w:val="00691F11"/>
    <w:rsid w:val="0069203D"/>
    <w:rsid w:val="006920B2"/>
    <w:rsid w:val="00692174"/>
    <w:rsid w:val="00692179"/>
    <w:rsid w:val="0069280E"/>
    <w:rsid w:val="0069298E"/>
    <w:rsid w:val="00692A0A"/>
    <w:rsid w:val="00692D60"/>
    <w:rsid w:val="00693050"/>
    <w:rsid w:val="00693180"/>
    <w:rsid w:val="006931BC"/>
    <w:rsid w:val="0069321D"/>
    <w:rsid w:val="00693251"/>
    <w:rsid w:val="00693359"/>
    <w:rsid w:val="00693693"/>
    <w:rsid w:val="00693975"/>
    <w:rsid w:val="00693D36"/>
    <w:rsid w:val="00693E62"/>
    <w:rsid w:val="0069441F"/>
    <w:rsid w:val="0069452E"/>
    <w:rsid w:val="006948A2"/>
    <w:rsid w:val="00694A59"/>
    <w:rsid w:val="00694B59"/>
    <w:rsid w:val="00694BBD"/>
    <w:rsid w:val="00694DC0"/>
    <w:rsid w:val="00695013"/>
    <w:rsid w:val="00695121"/>
    <w:rsid w:val="0069556F"/>
    <w:rsid w:val="00695692"/>
    <w:rsid w:val="00695776"/>
    <w:rsid w:val="00695DC1"/>
    <w:rsid w:val="00695F25"/>
    <w:rsid w:val="006960AC"/>
    <w:rsid w:val="0069610D"/>
    <w:rsid w:val="00696232"/>
    <w:rsid w:val="00696334"/>
    <w:rsid w:val="0069681C"/>
    <w:rsid w:val="00696B8B"/>
    <w:rsid w:val="0069726F"/>
    <w:rsid w:val="0069755F"/>
    <w:rsid w:val="00697B8F"/>
    <w:rsid w:val="00697BB0"/>
    <w:rsid w:val="00697D8E"/>
    <w:rsid w:val="00697E8A"/>
    <w:rsid w:val="006A01D3"/>
    <w:rsid w:val="006A0377"/>
    <w:rsid w:val="006A03E9"/>
    <w:rsid w:val="006A0590"/>
    <w:rsid w:val="006A06E7"/>
    <w:rsid w:val="006A0A23"/>
    <w:rsid w:val="006A1507"/>
    <w:rsid w:val="006A17BB"/>
    <w:rsid w:val="006A1D9E"/>
    <w:rsid w:val="006A1F2C"/>
    <w:rsid w:val="006A1F43"/>
    <w:rsid w:val="006A22B2"/>
    <w:rsid w:val="006A2400"/>
    <w:rsid w:val="006A2900"/>
    <w:rsid w:val="006A2E2A"/>
    <w:rsid w:val="006A2E3C"/>
    <w:rsid w:val="006A3437"/>
    <w:rsid w:val="006A38C6"/>
    <w:rsid w:val="006A38CB"/>
    <w:rsid w:val="006A3B0D"/>
    <w:rsid w:val="006A3CF4"/>
    <w:rsid w:val="006A3EA3"/>
    <w:rsid w:val="006A3F63"/>
    <w:rsid w:val="006A4015"/>
    <w:rsid w:val="006A4335"/>
    <w:rsid w:val="006A4969"/>
    <w:rsid w:val="006A49DA"/>
    <w:rsid w:val="006A4E43"/>
    <w:rsid w:val="006A5074"/>
    <w:rsid w:val="006A517C"/>
    <w:rsid w:val="006A52FF"/>
    <w:rsid w:val="006A5824"/>
    <w:rsid w:val="006A62B7"/>
    <w:rsid w:val="006A6569"/>
    <w:rsid w:val="006A666F"/>
    <w:rsid w:val="006A69A2"/>
    <w:rsid w:val="006A6CA5"/>
    <w:rsid w:val="006A72F2"/>
    <w:rsid w:val="006A76D7"/>
    <w:rsid w:val="006A79C8"/>
    <w:rsid w:val="006A7A9B"/>
    <w:rsid w:val="006A7E02"/>
    <w:rsid w:val="006B008D"/>
    <w:rsid w:val="006B06EB"/>
    <w:rsid w:val="006B093D"/>
    <w:rsid w:val="006B09E7"/>
    <w:rsid w:val="006B0E0F"/>
    <w:rsid w:val="006B1098"/>
    <w:rsid w:val="006B113A"/>
    <w:rsid w:val="006B11C8"/>
    <w:rsid w:val="006B137D"/>
    <w:rsid w:val="006B14F1"/>
    <w:rsid w:val="006B1788"/>
    <w:rsid w:val="006B19A4"/>
    <w:rsid w:val="006B19BE"/>
    <w:rsid w:val="006B1BEB"/>
    <w:rsid w:val="006B1C1F"/>
    <w:rsid w:val="006B1CEB"/>
    <w:rsid w:val="006B1F13"/>
    <w:rsid w:val="006B1FBC"/>
    <w:rsid w:val="006B20EB"/>
    <w:rsid w:val="006B2459"/>
    <w:rsid w:val="006B2B5E"/>
    <w:rsid w:val="006B2E8A"/>
    <w:rsid w:val="006B3023"/>
    <w:rsid w:val="006B328F"/>
    <w:rsid w:val="006B335F"/>
    <w:rsid w:val="006B3783"/>
    <w:rsid w:val="006B3922"/>
    <w:rsid w:val="006B3974"/>
    <w:rsid w:val="006B3FF2"/>
    <w:rsid w:val="006B4292"/>
    <w:rsid w:val="006B4531"/>
    <w:rsid w:val="006B471A"/>
    <w:rsid w:val="006B490D"/>
    <w:rsid w:val="006B4AB5"/>
    <w:rsid w:val="006B4DD8"/>
    <w:rsid w:val="006B50F8"/>
    <w:rsid w:val="006B556D"/>
    <w:rsid w:val="006B569F"/>
    <w:rsid w:val="006B5AED"/>
    <w:rsid w:val="006B5B19"/>
    <w:rsid w:val="006B5F4D"/>
    <w:rsid w:val="006B603B"/>
    <w:rsid w:val="006B6389"/>
    <w:rsid w:val="006B63C1"/>
    <w:rsid w:val="006B6483"/>
    <w:rsid w:val="006B6943"/>
    <w:rsid w:val="006B6A37"/>
    <w:rsid w:val="006B6C79"/>
    <w:rsid w:val="006B70D9"/>
    <w:rsid w:val="006B729A"/>
    <w:rsid w:val="006B72FE"/>
    <w:rsid w:val="006B767F"/>
    <w:rsid w:val="006B7684"/>
    <w:rsid w:val="006B7721"/>
    <w:rsid w:val="006B7AC6"/>
    <w:rsid w:val="006B7E0E"/>
    <w:rsid w:val="006C0113"/>
    <w:rsid w:val="006C024D"/>
    <w:rsid w:val="006C0371"/>
    <w:rsid w:val="006C072A"/>
    <w:rsid w:val="006C07DF"/>
    <w:rsid w:val="006C0900"/>
    <w:rsid w:val="006C0C0D"/>
    <w:rsid w:val="006C0FB4"/>
    <w:rsid w:val="006C136A"/>
    <w:rsid w:val="006C15FC"/>
    <w:rsid w:val="006C16CB"/>
    <w:rsid w:val="006C1947"/>
    <w:rsid w:val="006C1F23"/>
    <w:rsid w:val="006C1FD7"/>
    <w:rsid w:val="006C2762"/>
    <w:rsid w:val="006C28B7"/>
    <w:rsid w:val="006C28FC"/>
    <w:rsid w:val="006C2A58"/>
    <w:rsid w:val="006C2E21"/>
    <w:rsid w:val="006C303C"/>
    <w:rsid w:val="006C30B1"/>
    <w:rsid w:val="006C314B"/>
    <w:rsid w:val="006C3265"/>
    <w:rsid w:val="006C3396"/>
    <w:rsid w:val="006C388C"/>
    <w:rsid w:val="006C3AC2"/>
    <w:rsid w:val="006C3B0C"/>
    <w:rsid w:val="006C4015"/>
    <w:rsid w:val="006C4170"/>
    <w:rsid w:val="006C4268"/>
    <w:rsid w:val="006C43E4"/>
    <w:rsid w:val="006C4440"/>
    <w:rsid w:val="006C46DC"/>
    <w:rsid w:val="006C4925"/>
    <w:rsid w:val="006C496A"/>
    <w:rsid w:val="006C49B3"/>
    <w:rsid w:val="006C49C4"/>
    <w:rsid w:val="006C4A67"/>
    <w:rsid w:val="006C4D4D"/>
    <w:rsid w:val="006C53D9"/>
    <w:rsid w:val="006C578F"/>
    <w:rsid w:val="006C5A2E"/>
    <w:rsid w:val="006C5B13"/>
    <w:rsid w:val="006C5B41"/>
    <w:rsid w:val="006C6203"/>
    <w:rsid w:val="006C6299"/>
    <w:rsid w:val="006C62E4"/>
    <w:rsid w:val="006C64D7"/>
    <w:rsid w:val="006C6975"/>
    <w:rsid w:val="006C71F7"/>
    <w:rsid w:val="006C7362"/>
    <w:rsid w:val="006C7947"/>
    <w:rsid w:val="006C7961"/>
    <w:rsid w:val="006C7E8A"/>
    <w:rsid w:val="006C7F26"/>
    <w:rsid w:val="006D0077"/>
    <w:rsid w:val="006D0173"/>
    <w:rsid w:val="006D0257"/>
    <w:rsid w:val="006D028B"/>
    <w:rsid w:val="006D033B"/>
    <w:rsid w:val="006D07FE"/>
    <w:rsid w:val="006D08FB"/>
    <w:rsid w:val="006D0CAA"/>
    <w:rsid w:val="006D0F03"/>
    <w:rsid w:val="006D106E"/>
    <w:rsid w:val="006D1346"/>
    <w:rsid w:val="006D139E"/>
    <w:rsid w:val="006D1862"/>
    <w:rsid w:val="006D1C0E"/>
    <w:rsid w:val="006D1CBE"/>
    <w:rsid w:val="006D1F0F"/>
    <w:rsid w:val="006D1F9F"/>
    <w:rsid w:val="006D2A7E"/>
    <w:rsid w:val="006D2EA1"/>
    <w:rsid w:val="006D3268"/>
    <w:rsid w:val="006D32F2"/>
    <w:rsid w:val="006D381E"/>
    <w:rsid w:val="006D3A58"/>
    <w:rsid w:val="006D3B4F"/>
    <w:rsid w:val="006D3E0A"/>
    <w:rsid w:val="006D4080"/>
    <w:rsid w:val="006D4295"/>
    <w:rsid w:val="006D436D"/>
    <w:rsid w:val="006D438E"/>
    <w:rsid w:val="006D470B"/>
    <w:rsid w:val="006D4742"/>
    <w:rsid w:val="006D4A5F"/>
    <w:rsid w:val="006D4B99"/>
    <w:rsid w:val="006D4DC4"/>
    <w:rsid w:val="006D55A8"/>
    <w:rsid w:val="006D5A39"/>
    <w:rsid w:val="006D5AAD"/>
    <w:rsid w:val="006D5B94"/>
    <w:rsid w:val="006D5DB2"/>
    <w:rsid w:val="006D652D"/>
    <w:rsid w:val="006D65D3"/>
    <w:rsid w:val="006D67FF"/>
    <w:rsid w:val="006D6D21"/>
    <w:rsid w:val="006D6FDC"/>
    <w:rsid w:val="006D7724"/>
    <w:rsid w:val="006D7FD2"/>
    <w:rsid w:val="006E028D"/>
    <w:rsid w:val="006E032B"/>
    <w:rsid w:val="006E0843"/>
    <w:rsid w:val="006E08C8"/>
    <w:rsid w:val="006E0BD9"/>
    <w:rsid w:val="006E0BF5"/>
    <w:rsid w:val="006E0C88"/>
    <w:rsid w:val="006E0D1B"/>
    <w:rsid w:val="006E121E"/>
    <w:rsid w:val="006E155F"/>
    <w:rsid w:val="006E174F"/>
    <w:rsid w:val="006E176B"/>
    <w:rsid w:val="006E1AFE"/>
    <w:rsid w:val="006E214C"/>
    <w:rsid w:val="006E236F"/>
    <w:rsid w:val="006E24FE"/>
    <w:rsid w:val="006E283D"/>
    <w:rsid w:val="006E29D9"/>
    <w:rsid w:val="006E2FAA"/>
    <w:rsid w:val="006E322F"/>
    <w:rsid w:val="006E3653"/>
    <w:rsid w:val="006E3840"/>
    <w:rsid w:val="006E3BED"/>
    <w:rsid w:val="006E3BFC"/>
    <w:rsid w:val="006E3DB1"/>
    <w:rsid w:val="006E44BB"/>
    <w:rsid w:val="006E45B8"/>
    <w:rsid w:val="006E4805"/>
    <w:rsid w:val="006E4C45"/>
    <w:rsid w:val="006E4CED"/>
    <w:rsid w:val="006E4D74"/>
    <w:rsid w:val="006E522E"/>
    <w:rsid w:val="006E52C2"/>
    <w:rsid w:val="006E535D"/>
    <w:rsid w:val="006E577F"/>
    <w:rsid w:val="006E58A7"/>
    <w:rsid w:val="006E58C2"/>
    <w:rsid w:val="006E5FC7"/>
    <w:rsid w:val="006E6489"/>
    <w:rsid w:val="006E64CD"/>
    <w:rsid w:val="006E6AEA"/>
    <w:rsid w:val="006E6B8B"/>
    <w:rsid w:val="006E6C64"/>
    <w:rsid w:val="006E6C9A"/>
    <w:rsid w:val="006E6D18"/>
    <w:rsid w:val="006E6E94"/>
    <w:rsid w:val="006E7041"/>
    <w:rsid w:val="006E71A4"/>
    <w:rsid w:val="006E7402"/>
    <w:rsid w:val="006E744C"/>
    <w:rsid w:val="006E752F"/>
    <w:rsid w:val="006E7579"/>
    <w:rsid w:val="006E7633"/>
    <w:rsid w:val="006E7782"/>
    <w:rsid w:val="006E7961"/>
    <w:rsid w:val="006E7ECB"/>
    <w:rsid w:val="006F0271"/>
    <w:rsid w:val="006F09A9"/>
    <w:rsid w:val="006F0E09"/>
    <w:rsid w:val="006F1297"/>
    <w:rsid w:val="006F18CC"/>
    <w:rsid w:val="006F19AC"/>
    <w:rsid w:val="006F1E6A"/>
    <w:rsid w:val="006F1EAF"/>
    <w:rsid w:val="006F22A1"/>
    <w:rsid w:val="006F2328"/>
    <w:rsid w:val="006F23F0"/>
    <w:rsid w:val="006F26B1"/>
    <w:rsid w:val="006F2A40"/>
    <w:rsid w:val="006F2A49"/>
    <w:rsid w:val="006F2FB6"/>
    <w:rsid w:val="006F302B"/>
    <w:rsid w:val="006F3213"/>
    <w:rsid w:val="006F3215"/>
    <w:rsid w:val="006F3443"/>
    <w:rsid w:val="006F366F"/>
    <w:rsid w:val="006F396C"/>
    <w:rsid w:val="006F3A80"/>
    <w:rsid w:val="006F3B14"/>
    <w:rsid w:val="006F4237"/>
    <w:rsid w:val="006F4255"/>
    <w:rsid w:val="006F439A"/>
    <w:rsid w:val="006F46F8"/>
    <w:rsid w:val="006F4C89"/>
    <w:rsid w:val="006F4D3C"/>
    <w:rsid w:val="006F53DB"/>
    <w:rsid w:val="006F54FE"/>
    <w:rsid w:val="006F56CA"/>
    <w:rsid w:val="006F5807"/>
    <w:rsid w:val="006F5820"/>
    <w:rsid w:val="006F5C9A"/>
    <w:rsid w:val="006F5D9D"/>
    <w:rsid w:val="006F5E28"/>
    <w:rsid w:val="006F5F7A"/>
    <w:rsid w:val="006F61AD"/>
    <w:rsid w:val="006F638B"/>
    <w:rsid w:val="006F6436"/>
    <w:rsid w:val="006F64BF"/>
    <w:rsid w:val="006F6700"/>
    <w:rsid w:val="006F6936"/>
    <w:rsid w:val="006F6A9A"/>
    <w:rsid w:val="006F6BA9"/>
    <w:rsid w:val="006F6C71"/>
    <w:rsid w:val="006F6D27"/>
    <w:rsid w:val="006F6E84"/>
    <w:rsid w:val="006F74E3"/>
    <w:rsid w:val="006F7702"/>
    <w:rsid w:val="006F7ACC"/>
    <w:rsid w:val="006F7B30"/>
    <w:rsid w:val="006F7C98"/>
    <w:rsid w:val="006F7F54"/>
    <w:rsid w:val="006F7F7A"/>
    <w:rsid w:val="007004BE"/>
    <w:rsid w:val="00700915"/>
    <w:rsid w:val="00700C2A"/>
    <w:rsid w:val="00700EC7"/>
    <w:rsid w:val="00700FFF"/>
    <w:rsid w:val="0070109A"/>
    <w:rsid w:val="007013BA"/>
    <w:rsid w:val="007013F5"/>
    <w:rsid w:val="00701527"/>
    <w:rsid w:val="00701719"/>
    <w:rsid w:val="00701811"/>
    <w:rsid w:val="007018E7"/>
    <w:rsid w:val="00701A20"/>
    <w:rsid w:val="00701D40"/>
    <w:rsid w:val="007020CA"/>
    <w:rsid w:val="007023DD"/>
    <w:rsid w:val="00702598"/>
    <w:rsid w:val="007027B7"/>
    <w:rsid w:val="00702868"/>
    <w:rsid w:val="00702927"/>
    <w:rsid w:val="00702ABA"/>
    <w:rsid w:val="00702B35"/>
    <w:rsid w:val="00702D50"/>
    <w:rsid w:val="00702FD0"/>
    <w:rsid w:val="00703391"/>
    <w:rsid w:val="007033AB"/>
    <w:rsid w:val="00703800"/>
    <w:rsid w:val="00703A46"/>
    <w:rsid w:val="00703C2D"/>
    <w:rsid w:val="00703E7C"/>
    <w:rsid w:val="00704009"/>
    <w:rsid w:val="0070411F"/>
    <w:rsid w:val="007041BB"/>
    <w:rsid w:val="007043F5"/>
    <w:rsid w:val="00704E87"/>
    <w:rsid w:val="0070500F"/>
    <w:rsid w:val="0070510C"/>
    <w:rsid w:val="00705203"/>
    <w:rsid w:val="00705526"/>
    <w:rsid w:val="007055A1"/>
    <w:rsid w:val="00705612"/>
    <w:rsid w:val="0070567D"/>
    <w:rsid w:val="007057A6"/>
    <w:rsid w:val="00705889"/>
    <w:rsid w:val="0070595C"/>
    <w:rsid w:val="007059E3"/>
    <w:rsid w:val="00705D36"/>
    <w:rsid w:val="00705F0C"/>
    <w:rsid w:val="00705F93"/>
    <w:rsid w:val="007064D8"/>
    <w:rsid w:val="00706970"/>
    <w:rsid w:val="00706989"/>
    <w:rsid w:val="00706A27"/>
    <w:rsid w:val="00706C5D"/>
    <w:rsid w:val="0070715B"/>
    <w:rsid w:val="0070765F"/>
    <w:rsid w:val="007079E3"/>
    <w:rsid w:val="00707EC6"/>
    <w:rsid w:val="00707EE9"/>
    <w:rsid w:val="007104B5"/>
    <w:rsid w:val="00710A8E"/>
    <w:rsid w:val="00710BF3"/>
    <w:rsid w:val="00710E8C"/>
    <w:rsid w:val="007114C4"/>
    <w:rsid w:val="00711EEA"/>
    <w:rsid w:val="0071238F"/>
    <w:rsid w:val="007123BC"/>
    <w:rsid w:val="0071298D"/>
    <w:rsid w:val="007129A5"/>
    <w:rsid w:val="007129FF"/>
    <w:rsid w:val="00712C6D"/>
    <w:rsid w:val="007130D3"/>
    <w:rsid w:val="00713133"/>
    <w:rsid w:val="00713194"/>
    <w:rsid w:val="007135EC"/>
    <w:rsid w:val="00713E0E"/>
    <w:rsid w:val="0071421E"/>
    <w:rsid w:val="007143BB"/>
    <w:rsid w:val="00714427"/>
    <w:rsid w:val="007145CD"/>
    <w:rsid w:val="00714A4E"/>
    <w:rsid w:val="00714BF9"/>
    <w:rsid w:val="00714D02"/>
    <w:rsid w:val="00715004"/>
    <w:rsid w:val="0071507E"/>
    <w:rsid w:val="007150AB"/>
    <w:rsid w:val="00715232"/>
    <w:rsid w:val="0071569E"/>
    <w:rsid w:val="007156DC"/>
    <w:rsid w:val="007156E7"/>
    <w:rsid w:val="00715790"/>
    <w:rsid w:val="00715855"/>
    <w:rsid w:val="00716271"/>
    <w:rsid w:val="00716CDD"/>
    <w:rsid w:val="00716E35"/>
    <w:rsid w:val="00716FC5"/>
    <w:rsid w:val="007170BB"/>
    <w:rsid w:val="00717140"/>
    <w:rsid w:val="00717451"/>
    <w:rsid w:val="00717498"/>
    <w:rsid w:val="007174CE"/>
    <w:rsid w:val="00717553"/>
    <w:rsid w:val="00717665"/>
    <w:rsid w:val="0071792A"/>
    <w:rsid w:val="007179F2"/>
    <w:rsid w:val="00717E2C"/>
    <w:rsid w:val="00717F31"/>
    <w:rsid w:val="00720014"/>
    <w:rsid w:val="00720040"/>
    <w:rsid w:val="007202AF"/>
    <w:rsid w:val="007203C8"/>
    <w:rsid w:val="007206F3"/>
    <w:rsid w:val="007207AF"/>
    <w:rsid w:val="0072082B"/>
    <w:rsid w:val="0072099A"/>
    <w:rsid w:val="00720B06"/>
    <w:rsid w:val="00720B89"/>
    <w:rsid w:val="00720D23"/>
    <w:rsid w:val="00720FB7"/>
    <w:rsid w:val="007211B9"/>
    <w:rsid w:val="007212FE"/>
    <w:rsid w:val="007215A7"/>
    <w:rsid w:val="007217CC"/>
    <w:rsid w:val="00721915"/>
    <w:rsid w:val="00721A93"/>
    <w:rsid w:val="00721C29"/>
    <w:rsid w:val="00722495"/>
    <w:rsid w:val="00722647"/>
    <w:rsid w:val="00722700"/>
    <w:rsid w:val="0072285D"/>
    <w:rsid w:val="00722C45"/>
    <w:rsid w:val="007231E5"/>
    <w:rsid w:val="007236C5"/>
    <w:rsid w:val="0072375E"/>
    <w:rsid w:val="0072384A"/>
    <w:rsid w:val="00723BD4"/>
    <w:rsid w:val="00724724"/>
    <w:rsid w:val="007247DD"/>
    <w:rsid w:val="00724DC3"/>
    <w:rsid w:val="00724EA3"/>
    <w:rsid w:val="0072575C"/>
    <w:rsid w:val="007258B7"/>
    <w:rsid w:val="00725A4E"/>
    <w:rsid w:val="007261C2"/>
    <w:rsid w:val="00726490"/>
    <w:rsid w:val="007267F2"/>
    <w:rsid w:val="00726911"/>
    <w:rsid w:val="007269F4"/>
    <w:rsid w:val="007269FC"/>
    <w:rsid w:val="00726B30"/>
    <w:rsid w:val="00726C2E"/>
    <w:rsid w:val="00726D02"/>
    <w:rsid w:val="0072711B"/>
    <w:rsid w:val="0072713F"/>
    <w:rsid w:val="0072729E"/>
    <w:rsid w:val="00727309"/>
    <w:rsid w:val="0072730C"/>
    <w:rsid w:val="00727363"/>
    <w:rsid w:val="00727550"/>
    <w:rsid w:val="00727BD6"/>
    <w:rsid w:val="00730126"/>
    <w:rsid w:val="0073055E"/>
    <w:rsid w:val="00730793"/>
    <w:rsid w:val="0073095A"/>
    <w:rsid w:val="00730A75"/>
    <w:rsid w:val="00730B9D"/>
    <w:rsid w:val="00730BB7"/>
    <w:rsid w:val="00730D0C"/>
    <w:rsid w:val="00730EF8"/>
    <w:rsid w:val="007314AD"/>
    <w:rsid w:val="007317E5"/>
    <w:rsid w:val="007318A1"/>
    <w:rsid w:val="0073196C"/>
    <w:rsid w:val="00731B64"/>
    <w:rsid w:val="00731BF4"/>
    <w:rsid w:val="00731C33"/>
    <w:rsid w:val="00731DC9"/>
    <w:rsid w:val="00731F95"/>
    <w:rsid w:val="0073202A"/>
    <w:rsid w:val="007320E8"/>
    <w:rsid w:val="00732243"/>
    <w:rsid w:val="00732721"/>
    <w:rsid w:val="007327D4"/>
    <w:rsid w:val="00732B74"/>
    <w:rsid w:val="00732B8C"/>
    <w:rsid w:val="00732BDC"/>
    <w:rsid w:val="00732C35"/>
    <w:rsid w:val="00732E4B"/>
    <w:rsid w:val="00732F9C"/>
    <w:rsid w:val="007331AA"/>
    <w:rsid w:val="00733449"/>
    <w:rsid w:val="007334ED"/>
    <w:rsid w:val="007337CB"/>
    <w:rsid w:val="00733900"/>
    <w:rsid w:val="00733B15"/>
    <w:rsid w:val="00733EB7"/>
    <w:rsid w:val="0073403E"/>
    <w:rsid w:val="007342A9"/>
    <w:rsid w:val="007342FA"/>
    <w:rsid w:val="0073433C"/>
    <w:rsid w:val="007343A2"/>
    <w:rsid w:val="00734A62"/>
    <w:rsid w:val="00734DB4"/>
    <w:rsid w:val="00734FB8"/>
    <w:rsid w:val="00735096"/>
    <w:rsid w:val="00735B64"/>
    <w:rsid w:val="00735D08"/>
    <w:rsid w:val="00736054"/>
    <w:rsid w:val="00736146"/>
    <w:rsid w:val="00736170"/>
    <w:rsid w:val="00736516"/>
    <w:rsid w:val="007366FE"/>
    <w:rsid w:val="007367D9"/>
    <w:rsid w:val="00736AA1"/>
    <w:rsid w:val="0073705C"/>
    <w:rsid w:val="007373BB"/>
    <w:rsid w:val="00737ABC"/>
    <w:rsid w:val="00737D94"/>
    <w:rsid w:val="0074068E"/>
    <w:rsid w:val="0074073E"/>
    <w:rsid w:val="007407AD"/>
    <w:rsid w:val="00740F57"/>
    <w:rsid w:val="007411F9"/>
    <w:rsid w:val="00741653"/>
    <w:rsid w:val="007417E4"/>
    <w:rsid w:val="00742190"/>
    <w:rsid w:val="0074229E"/>
    <w:rsid w:val="00742784"/>
    <w:rsid w:val="007428EA"/>
    <w:rsid w:val="00742A90"/>
    <w:rsid w:val="00742C58"/>
    <w:rsid w:val="00742F69"/>
    <w:rsid w:val="00742FE9"/>
    <w:rsid w:val="007431AF"/>
    <w:rsid w:val="00743252"/>
    <w:rsid w:val="00743349"/>
    <w:rsid w:val="007434EB"/>
    <w:rsid w:val="00743560"/>
    <w:rsid w:val="00743617"/>
    <w:rsid w:val="0074382E"/>
    <w:rsid w:val="0074392D"/>
    <w:rsid w:val="00744045"/>
    <w:rsid w:val="00744166"/>
    <w:rsid w:val="007441C4"/>
    <w:rsid w:val="007443F9"/>
    <w:rsid w:val="00744794"/>
    <w:rsid w:val="007448B1"/>
    <w:rsid w:val="00744B94"/>
    <w:rsid w:val="00744D1B"/>
    <w:rsid w:val="0074516E"/>
    <w:rsid w:val="00745240"/>
    <w:rsid w:val="007452B1"/>
    <w:rsid w:val="007457AB"/>
    <w:rsid w:val="00745810"/>
    <w:rsid w:val="00745AE8"/>
    <w:rsid w:val="00745C29"/>
    <w:rsid w:val="00745D01"/>
    <w:rsid w:val="00745DDD"/>
    <w:rsid w:val="00745F93"/>
    <w:rsid w:val="007460BF"/>
    <w:rsid w:val="0074630F"/>
    <w:rsid w:val="0074632E"/>
    <w:rsid w:val="0074647D"/>
    <w:rsid w:val="00746EE7"/>
    <w:rsid w:val="00746F4C"/>
    <w:rsid w:val="00746FA7"/>
    <w:rsid w:val="0074709A"/>
    <w:rsid w:val="00747233"/>
    <w:rsid w:val="007473A5"/>
    <w:rsid w:val="007477B0"/>
    <w:rsid w:val="00747827"/>
    <w:rsid w:val="007478C1"/>
    <w:rsid w:val="00747D98"/>
    <w:rsid w:val="00747DFD"/>
    <w:rsid w:val="00747ED7"/>
    <w:rsid w:val="007507F4"/>
    <w:rsid w:val="007511A0"/>
    <w:rsid w:val="00751876"/>
    <w:rsid w:val="00751D41"/>
    <w:rsid w:val="00751EBA"/>
    <w:rsid w:val="00751F10"/>
    <w:rsid w:val="00752100"/>
    <w:rsid w:val="0075262E"/>
    <w:rsid w:val="007527BA"/>
    <w:rsid w:val="00752B0A"/>
    <w:rsid w:val="00752DC1"/>
    <w:rsid w:val="00752E12"/>
    <w:rsid w:val="007530B9"/>
    <w:rsid w:val="00753A06"/>
    <w:rsid w:val="00753B0D"/>
    <w:rsid w:val="00753B1D"/>
    <w:rsid w:val="00753C95"/>
    <w:rsid w:val="00753E7F"/>
    <w:rsid w:val="00753ECA"/>
    <w:rsid w:val="007540FA"/>
    <w:rsid w:val="00754166"/>
    <w:rsid w:val="007541F3"/>
    <w:rsid w:val="007544B5"/>
    <w:rsid w:val="00754619"/>
    <w:rsid w:val="00754663"/>
    <w:rsid w:val="00754A09"/>
    <w:rsid w:val="00754CD3"/>
    <w:rsid w:val="00754DEE"/>
    <w:rsid w:val="00754E07"/>
    <w:rsid w:val="00754EBD"/>
    <w:rsid w:val="00755043"/>
    <w:rsid w:val="00755071"/>
    <w:rsid w:val="007551B9"/>
    <w:rsid w:val="00755281"/>
    <w:rsid w:val="007552AB"/>
    <w:rsid w:val="00755532"/>
    <w:rsid w:val="007555AC"/>
    <w:rsid w:val="00755942"/>
    <w:rsid w:val="00755C6C"/>
    <w:rsid w:val="00755D32"/>
    <w:rsid w:val="00755EB8"/>
    <w:rsid w:val="007563B1"/>
    <w:rsid w:val="00756785"/>
    <w:rsid w:val="00756E0F"/>
    <w:rsid w:val="007572BB"/>
    <w:rsid w:val="007574FB"/>
    <w:rsid w:val="00757AE6"/>
    <w:rsid w:val="00757D52"/>
    <w:rsid w:val="00757DC3"/>
    <w:rsid w:val="00757EDB"/>
    <w:rsid w:val="00757EE4"/>
    <w:rsid w:val="00757F1A"/>
    <w:rsid w:val="00757F53"/>
    <w:rsid w:val="007602CB"/>
    <w:rsid w:val="0076067B"/>
    <w:rsid w:val="00760743"/>
    <w:rsid w:val="00760852"/>
    <w:rsid w:val="00760894"/>
    <w:rsid w:val="007610C3"/>
    <w:rsid w:val="00761253"/>
    <w:rsid w:val="007613F0"/>
    <w:rsid w:val="007614C2"/>
    <w:rsid w:val="00761563"/>
    <w:rsid w:val="007616E4"/>
    <w:rsid w:val="0076173C"/>
    <w:rsid w:val="0076183E"/>
    <w:rsid w:val="00761AD0"/>
    <w:rsid w:val="00761FFB"/>
    <w:rsid w:val="007621C3"/>
    <w:rsid w:val="007622AA"/>
    <w:rsid w:val="007622B1"/>
    <w:rsid w:val="0076240D"/>
    <w:rsid w:val="00762579"/>
    <w:rsid w:val="00762660"/>
    <w:rsid w:val="00762868"/>
    <w:rsid w:val="00762965"/>
    <w:rsid w:val="00762BC1"/>
    <w:rsid w:val="00762E96"/>
    <w:rsid w:val="00762EFA"/>
    <w:rsid w:val="00762FA3"/>
    <w:rsid w:val="00762FF9"/>
    <w:rsid w:val="00763150"/>
    <w:rsid w:val="007638CF"/>
    <w:rsid w:val="0076395A"/>
    <w:rsid w:val="00763E29"/>
    <w:rsid w:val="00763EEC"/>
    <w:rsid w:val="00763F17"/>
    <w:rsid w:val="00764202"/>
    <w:rsid w:val="00764235"/>
    <w:rsid w:val="0076460B"/>
    <w:rsid w:val="00764820"/>
    <w:rsid w:val="00764B79"/>
    <w:rsid w:val="00764DCF"/>
    <w:rsid w:val="00765346"/>
    <w:rsid w:val="007655D0"/>
    <w:rsid w:val="00765B8C"/>
    <w:rsid w:val="00765C36"/>
    <w:rsid w:val="00765CF8"/>
    <w:rsid w:val="00766110"/>
    <w:rsid w:val="00766298"/>
    <w:rsid w:val="00766410"/>
    <w:rsid w:val="007664E0"/>
    <w:rsid w:val="00766549"/>
    <w:rsid w:val="00766579"/>
    <w:rsid w:val="007665F4"/>
    <w:rsid w:val="00766B40"/>
    <w:rsid w:val="00766D7E"/>
    <w:rsid w:val="00766EB7"/>
    <w:rsid w:val="00766EF3"/>
    <w:rsid w:val="0076707D"/>
    <w:rsid w:val="0076742F"/>
    <w:rsid w:val="0076761D"/>
    <w:rsid w:val="0076799D"/>
    <w:rsid w:val="00767C1A"/>
    <w:rsid w:val="00767E8D"/>
    <w:rsid w:val="00770619"/>
    <w:rsid w:val="00770B40"/>
    <w:rsid w:val="00770CCF"/>
    <w:rsid w:val="00771182"/>
    <w:rsid w:val="007711A5"/>
    <w:rsid w:val="00771430"/>
    <w:rsid w:val="00771572"/>
    <w:rsid w:val="00771837"/>
    <w:rsid w:val="007718E8"/>
    <w:rsid w:val="0077191A"/>
    <w:rsid w:val="00771CDC"/>
    <w:rsid w:val="00771F7B"/>
    <w:rsid w:val="00772162"/>
    <w:rsid w:val="00772184"/>
    <w:rsid w:val="0077231E"/>
    <w:rsid w:val="00772513"/>
    <w:rsid w:val="00772621"/>
    <w:rsid w:val="00772729"/>
    <w:rsid w:val="0077286D"/>
    <w:rsid w:val="00772C12"/>
    <w:rsid w:val="00772C71"/>
    <w:rsid w:val="0077349F"/>
    <w:rsid w:val="0077361F"/>
    <w:rsid w:val="00773BC0"/>
    <w:rsid w:val="00773E04"/>
    <w:rsid w:val="00773ED2"/>
    <w:rsid w:val="00774066"/>
    <w:rsid w:val="007741EC"/>
    <w:rsid w:val="007744BD"/>
    <w:rsid w:val="00774A7D"/>
    <w:rsid w:val="00774FBC"/>
    <w:rsid w:val="00775077"/>
    <w:rsid w:val="00775353"/>
    <w:rsid w:val="00775416"/>
    <w:rsid w:val="00775F91"/>
    <w:rsid w:val="0077601C"/>
    <w:rsid w:val="0077604A"/>
    <w:rsid w:val="00776079"/>
    <w:rsid w:val="007762AB"/>
    <w:rsid w:val="007763D7"/>
    <w:rsid w:val="007765FE"/>
    <w:rsid w:val="0077663A"/>
    <w:rsid w:val="00776759"/>
    <w:rsid w:val="007769EC"/>
    <w:rsid w:val="00776A9C"/>
    <w:rsid w:val="00776C3D"/>
    <w:rsid w:val="00776DA4"/>
    <w:rsid w:val="007770E6"/>
    <w:rsid w:val="007771DE"/>
    <w:rsid w:val="00777989"/>
    <w:rsid w:val="00777A3C"/>
    <w:rsid w:val="00777A4B"/>
    <w:rsid w:val="0077F6F0"/>
    <w:rsid w:val="007800BA"/>
    <w:rsid w:val="00780121"/>
    <w:rsid w:val="007802E4"/>
    <w:rsid w:val="0078046C"/>
    <w:rsid w:val="00780514"/>
    <w:rsid w:val="0078052B"/>
    <w:rsid w:val="007806C9"/>
    <w:rsid w:val="0078071C"/>
    <w:rsid w:val="00780F83"/>
    <w:rsid w:val="00781105"/>
    <w:rsid w:val="00781526"/>
    <w:rsid w:val="00781593"/>
    <w:rsid w:val="007816CB"/>
    <w:rsid w:val="007819B8"/>
    <w:rsid w:val="00781A91"/>
    <w:rsid w:val="00781CE9"/>
    <w:rsid w:val="00781E30"/>
    <w:rsid w:val="0078200D"/>
    <w:rsid w:val="0078246E"/>
    <w:rsid w:val="00782CFD"/>
    <w:rsid w:val="00783191"/>
    <w:rsid w:val="007832BD"/>
    <w:rsid w:val="007836CF"/>
    <w:rsid w:val="00783A6A"/>
    <w:rsid w:val="00783D5F"/>
    <w:rsid w:val="00783E3F"/>
    <w:rsid w:val="00784070"/>
    <w:rsid w:val="00784429"/>
    <w:rsid w:val="007846B3"/>
    <w:rsid w:val="00784A0A"/>
    <w:rsid w:val="00784AB0"/>
    <w:rsid w:val="00784BF8"/>
    <w:rsid w:val="00784D09"/>
    <w:rsid w:val="00784EFD"/>
    <w:rsid w:val="00784F55"/>
    <w:rsid w:val="0078511E"/>
    <w:rsid w:val="007851A8"/>
    <w:rsid w:val="007851E0"/>
    <w:rsid w:val="00785513"/>
    <w:rsid w:val="0078566E"/>
    <w:rsid w:val="007857B8"/>
    <w:rsid w:val="007857C0"/>
    <w:rsid w:val="00785800"/>
    <w:rsid w:val="0078590F"/>
    <w:rsid w:val="00785AFE"/>
    <w:rsid w:val="00785F93"/>
    <w:rsid w:val="0078630B"/>
    <w:rsid w:val="00786483"/>
    <w:rsid w:val="0078657C"/>
    <w:rsid w:val="00786BC5"/>
    <w:rsid w:val="00786DF0"/>
    <w:rsid w:val="00786FAC"/>
    <w:rsid w:val="007870B9"/>
    <w:rsid w:val="007870DF"/>
    <w:rsid w:val="007872FC"/>
    <w:rsid w:val="00787A08"/>
    <w:rsid w:val="00787DD0"/>
    <w:rsid w:val="00787E0F"/>
    <w:rsid w:val="00790D1F"/>
    <w:rsid w:val="00791A16"/>
    <w:rsid w:val="00791A82"/>
    <w:rsid w:val="00791C72"/>
    <w:rsid w:val="00792096"/>
    <w:rsid w:val="0079242B"/>
    <w:rsid w:val="00792693"/>
    <w:rsid w:val="0079286B"/>
    <w:rsid w:val="00792A07"/>
    <w:rsid w:val="00792C50"/>
    <w:rsid w:val="00792DA4"/>
    <w:rsid w:val="00793364"/>
    <w:rsid w:val="0079341D"/>
    <w:rsid w:val="00793426"/>
    <w:rsid w:val="00793919"/>
    <w:rsid w:val="00793B9A"/>
    <w:rsid w:val="00793C8F"/>
    <w:rsid w:val="00793F23"/>
    <w:rsid w:val="007942D3"/>
    <w:rsid w:val="007944A5"/>
    <w:rsid w:val="007946D4"/>
    <w:rsid w:val="00794D60"/>
    <w:rsid w:val="00794F37"/>
    <w:rsid w:val="00795243"/>
    <w:rsid w:val="00795A8C"/>
    <w:rsid w:val="00795CEE"/>
    <w:rsid w:val="007965B0"/>
    <w:rsid w:val="0079678E"/>
    <w:rsid w:val="00796B58"/>
    <w:rsid w:val="00796CDF"/>
    <w:rsid w:val="00797064"/>
    <w:rsid w:val="0079722D"/>
    <w:rsid w:val="0079724E"/>
    <w:rsid w:val="007972F9"/>
    <w:rsid w:val="007A0046"/>
    <w:rsid w:val="007A0063"/>
    <w:rsid w:val="007A0132"/>
    <w:rsid w:val="007A02E6"/>
    <w:rsid w:val="007A04E6"/>
    <w:rsid w:val="007A07D0"/>
    <w:rsid w:val="007A08CD"/>
    <w:rsid w:val="007A0C28"/>
    <w:rsid w:val="007A15A1"/>
    <w:rsid w:val="007A164E"/>
    <w:rsid w:val="007A1724"/>
    <w:rsid w:val="007A1898"/>
    <w:rsid w:val="007A1C39"/>
    <w:rsid w:val="007A2125"/>
    <w:rsid w:val="007A2374"/>
    <w:rsid w:val="007A2F82"/>
    <w:rsid w:val="007A2FBF"/>
    <w:rsid w:val="007A2FC3"/>
    <w:rsid w:val="007A2FE2"/>
    <w:rsid w:val="007A31C8"/>
    <w:rsid w:val="007A3478"/>
    <w:rsid w:val="007A3579"/>
    <w:rsid w:val="007A357B"/>
    <w:rsid w:val="007A374D"/>
    <w:rsid w:val="007A3888"/>
    <w:rsid w:val="007A3A87"/>
    <w:rsid w:val="007A3DD7"/>
    <w:rsid w:val="007A3F81"/>
    <w:rsid w:val="007A401E"/>
    <w:rsid w:val="007A403D"/>
    <w:rsid w:val="007A4197"/>
    <w:rsid w:val="007A43F0"/>
    <w:rsid w:val="007A445A"/>
    <w:rsid w:val="007A44AC"/>
    <w:rsid w:val="007A4582"/>
    <w:rsid w:val="007A47D6"/>
    <w:rsid w:val="007A47E6"/>
    <w:rsid w:val="007A48CE"/>
    <w:rsid w:val="007A4A70"/>
    <w:rsid w:val="007A4CE1"/>
    <w:rsid w:val="007A4FBB"/>
    <w:rsid w:val="007A583A"/>
    <w:rsid w:val="007A6456"/>
    <w:rsid w:val="007A649A"/>
    <w:rsid w:val="007A665F"/>
    <w:rsid w:val="007A673C"/>
    <w:rsid w:val="007A6807"/>
    <w:rsid w:val="007A688F"/>
    <w:rsid w:val="007A691A"/>
    <w:rsid w:val="007A69A1"/>
    <w:rsid w:val="007A6F24"/>
    <w:rsid w:val="007A701F"/>
    <w:rsid w:val="007A72E2"/>
    <w:rsid w:val="007A733D"/>
    <w:rsid w:val="007A7495"/>
    <w:rsid w:val="007A760E"/>
    <w:rsid w:val="007A761D"/>
    <w:rsid w:val="007A7688"/>
    <w:rsid w:val="007A774D"/>
    <w:rsid w:val="007A7ACF"/>
    <w:rsid w:val="007A7C48"/>
    <w:rsid w:val="007A7C6B"/>
    <w:rsid w:val="007A7C88"/>
    <w:rsid w:val="007A7E15"/>
    <w:rsid w:val="007A7EF9"/>
    <w:rsid w:val="007A7F71"/>
    <w:rsid w:val="007B0036"/>
    <w:rsid w:val="007B0563"/>
    <w:rsid w:val="007B0913"/>
    <w:rsid w:val="007B094E"/>
    <w:rsid w:val="007B09D0"/>
    <w:rsid w:val="007B0BA9"/>
    <w:rsid w:val="007B0D04"/>
    <w:rsid w:val="007B0DAA"/>
    <w:rsid w:val="007B0E59"/>
    <w:rsid w:val="007B1056"/>
    <w:rsid w:val="007B1069"/>
    <w:rsid w:val="007B14B1"/>
    <w:rsid w:val="007B166F"/>
    <w:rsid w:val="007B1A9D"/>
    <w:rsid w:val="007B1BAA"/>
    <w:rsid w:val="007B21C0"/>
    <w:rsid w:val="007B22D6"/>
    <w:rsid w:val="007B22E4"/>
    <w:rsid w:val="007B241C"/>
    <w:rsid w:val="007B2437"/>
    <w:rsid w:val="007B2655"/>
    <w:rsid w:val="007B2AE9"/>
    <w:rsid w:val="007B2E20"/>
    <w:rsid w:val="007B2FAB"/>
    <w:rsid w:val="007B2FE3"/>
    <w:rsid w:val="007B3132"/>
    <w:rsid w:val="007B31DD"/>
    <w:rsid w:val="007B35F8"/>
    <w:rsid w:val="007B394D"/>
    <w:rsid w:val="007B3A87"/>
    <w:rsid w:val="007B3B29"/>
    <w:rsid w:val="007B3DD9"/>
    <w:rsid w:val="007B3FD1"/>
    <w:rsid w:val="007B401A"/>
    <w:rsid w:val="007B4068"/>
    <w:rsid w:val="007B41A2"/>
    <w:rsid w:val="007B4BCD"/>
    <w:rsid w:val="007B5355"/>
    <w:rsid w:val="007B54D9"/>
    <w:rsid w:val="007B5645"/>
    <w:rsid w:val="007B5D25"/>
    <w:rsid w:val="007B5FD1"/>
    <w:rsid w:val="007B628F"/>
    <w:rsid w:val="007B6699"/>
    <w:rsid w:val="007B66C8"/>
    <w:rsid w:val="007B6700"/>
    <w:rsid w:val="007B6788"/>
    <w:rsid w:val="007B69B1"/>
    <w:rsid w:val="007B6C9C"/>
    <w:rsid w:val="007B7174"/>
    <w:rsid w:val="007B719B"/>
    <w:rsid w:val="007B733A"/>
    <w:rsid w:val="007B7354"/>
    <w:rsid w:val="007B73AC"/>
    <w:rsid w:val="007B76D5"/>
    <w:rsid w:val="007C048B"/>
    <w:rsid w:val="007C0744"/>
    <w:rsid w:val="007C091C"/>
    <w:rsid w:val="007C0ACA"/>
    <w:rsid w:val="007C0DAF"/>
    <w:rsid w:val="007C0E8D"/>
    <w:rsid w:val="007C12B3"/>
    <w:rsid w:val="007C12E0"/>
    <w:rsid w:val="007C1468"/>
    <w:rsid w:val="007C14A6"/>
    <w:rsid w:val="007C1D1D"/>
    <w:rsid w:val="007C1D2C"/>
    <w:rsid w:val="007C2827"/>
    <w:rsid w:val="007C2973"/>
    <w:rsid w:val="007C2B67"/>
    <w:rsid w:val="007C31A3"/>
    <w:rsid w:val="007C3783"/>
    <w:rsid w:val="007C3A24"/>
    <w:rsid w:val="007C3A62"/>
    <w:rsid w:val="007C3CF9"/>
    <w:rsid w:val="007C41C6"/>
    <w:rsid w:val="007C421E"/>
    <w:rsid w:val="007C432B"/>
    <w:rsid w:val="007C460F"/>
    <w:rsid w:val="007C466A"/>
    <w:rsid w:val="007C492D"/>
    <w:rsid w:val="007C53D4"/>
    <w:rsid w:val="007C5AF1"/>
    <w:rsid w:val="007C5D1F"/>
    <w:rsid w:val="007C5F92"/>
    <w:rsid w:val="007C625A"/>
    <w:rsid w:val="007C67DB"/>
    <w:rsid w:val="007C6813"/>
    <w:rsid w:val="007C6E3D"/>
    <w:rsid w:val="007C71C5"/>
    <w:rsid w:val="007C727B"/>
    <w:rsid w:val="007C7394"/>
    <w:rsid w:val="007C73CA"/>
    <w:rsid w:val="007C7916"/>
    <w:rsid w:val="007C7D54"/>
    <w:rsid w:val="007C7E5B"/>
    <w:rsid w:val="007C7F60"/>
    <w:rsid w:val="007D0090"/>
    <w:rsid w:val="007D024B"/>
    <w:rsid w:val="007D0273"/>
    <w:rsid w:val="007D0F15"/>
    <w:rsid w:val="007D1047"/>
    <w:rsid w:val="007D10F3"/>
    <w:rsid w:val="007D1174"/>
    <w:rsid w:val="007D1175"/>
    <w:rsid w:val="007D12FE"/>
    <w:rsid w:val="007D1821"/>
    <w:rsid w:val="007D1B09"/>
    <w:rsid w:val="007D1E05"/>
    <w:rsid w:val="007D1E21"/>
    <w:rsid w:val="007D1F69"/>
    <w:rsid w:val="007D22F8"/>
    <w:rsid w:val="007D2311"/>
    <w:rsid w:val="007D23F3"/>
    <w:rsid w:val="007D23FB"/>
    <w:rsid w:val="007D24E3"/>
    <w:rsid w:val="007D26A6"/>
    <w:rsid w:val="007D27F1"/>
    <w:rsid w:val="007D288B"/>
    <w:rsid w:val="007D28FF"/>
    <w:rsid w:val="007D2BD3"/>
    <w:rsid w:val="007D2CA7"/>
    <w:rsid w:val="007D3601"/>
    <w:rsid w:val="007D361C"/>
    <w:rsid w:val="007D410A"/>
    <w:rsid w:val="007D410F"/>
    <w:rsid w:val="007D436C"/>
    <w:rsid w:val="007D45C6"/>
    <w:rsid w:val="007D4772"/>
    <w:rsid w:val="007D48A4"/>
    <w:rsid w:val="007D48CF"/>
    <w:rsid w:val="007D4C05"/>
    <w:rsid w:val="007D4ECE"/>
    <w:rsid w:val="007D4F70"/>
    <w:rsid w:val="007D5128"/>
    <w:rsid w:val="007D5171"/>
    <w:rsid w:val="007D537A"/>
    <w:rsid w:val="007D5723"/>
    <w:rsid w:val="007D5918"/>
    <w:rsid w:val="007D5A38"/>
    <w:rsid w:val="007D5CC8"/>
    <w:rsid w:val="007D6245"/>
    <w:rsid w:val="007D6E0E"/>
    <w:rsid w:val="007D6E42"/>
    <w:rsid w:val="007D706A"/>
    <w:rsid w:val="007D74EC"/>
    <w:rsid w:val="007D7551"/>
    <w:rsid w:val="007D7594"/>
    <w:rsid w:val="007D75E5"/>
    <w:rsid w:val="007D761D"/>
    <w:rsid w:val="007D7739"/>
    <w:rsid w:val="007E01DD"/>
    <w:rsid w:val="007E02F4"/>
    <w:rsid w:val="007E02F5"/>
    <w:rsid w:val="007E066E"/>
    <w:rsid w:val="007E086E"/>
    <w:rsid w:val="007E0922"/>
    <w:rsid w:val="007E0971"/>
    <w:rsid w:val="007E09D1"/>
    <w:rsid w:val="007E0BA3"/>
    <w:rsid w:val="007E0BC5"/>
    <w:rsid w:val="007E0C10"/>
    <w:rsid w:val="007E0D18"/>
    <w:rsid w:val="007E0D57"/>
    <w:rsid w:val="007E11A9"/>
    <w:rsid w:val="007E1397"/>
    <w:rsid w:val="007E1CAA"/>
    <w:rsid w:val="007E1DD4"/>
    <w:rsid w:val="007E206A"/>
    <w:rsid w:val="007E220C"/>
    <w:rsid w:val="007E231B"/>
    <w:rsid w:val="007E23A5"/>
    <w:rsid w:val="007E23F7"/>
    <w:rsid w:val="007E258D"/>
    <w:rsid w:val="007E2995"/>
    <w:rsid w:val="007E2A69"/>
    <w:rsid w:val="007E34C3"/>
    <w:rsid w:val="007E3C0B"/>
    <w:rsid w:val="007E3D7D"/>
    <w:rsid w:val="007E40F8"/>
    <w:rsid w:val="007E4272"/>
    <w:rsid w:val="007E45EE"/>
    <w:rsid w:val="007E467F"/>
    <w:rsid w:val="007E46FA"/>
    <w:rsid w:val="007E4F61"/>
    <w:rsid w:val="007E511A"/>
    <w:rsid w:val="007E52A1"/>
    <w:rsid w:val="007E5411"/>
    <w:rsid w:val="007E55B9"/>
    <w:rsid w:val="007E55F8"/>
    <w:rsid w:val="007E583F"/>
    <w:rsid w:val="007E5D23"/>
    <w:rsid w:val="007E5FEC"/>
    <w:rsid w:val="007E6051"/>
    <w:rsid w:val="007E622A"/>
    <w:rsid w:val="007E625F"/>
    <w:rsid w:val="007E637E"/>
    <w:rsid w:val="007E63E8"/>
    <w:rsid w:val="007E64E6"/>
    <w:rsid w:val="007E65FD"/>
    <w:rsid w:val="007E672C"/>
    <w:rsid w:val="007E6763"/>
    <w:rsid w:val="007E68C9"/>
    <w:rsid w:val="007E6BDC"/>
    <w:rsid w:val="007E6D1B"/>
    <w:rsid w:val="007E6FD1"/>
    <w:rsid w:val="007E7009"/>
    <w:rsid w:val="007E716F"/>
    <w:rsid w:val="007E7359"/>
    <w:rsid w:val="007E75D0"/>
    <w:rsid w:val="007E7844"/>
    <w:rsid w:val="007E7B89"/>
    <w:rsid w:val="007E7C14"/>
    <w:rsid w:val="007E7FFE"/>
    <w:rsid w:val="007F00C0"/>
    <w:rsid w:val="007F0568"/>
    <w:rsid w:val="007F05DB"/>
    <w:rsid w:val="007F0CAD"/>
    <w:rsid w:val="007F0D16"/>
    <w:rsid w:val="007F0EE8"/>
    <w:rsid w:val="007F1548"/>
    <w:rsid w:val="007F1AFB"/>
    <w:rsid w:val="007F1D70"/>
    <w:rsid w:val="007F1FDA"/>
    <w:rsid w:val="007F24B4"/>
    <w:rsid w:val="007F26F3"/>
    <w:rsid w:val="007F2718"/>
    <w:rsid w:val="007F2B0E"/>
    <w:rsid w:val="007F2B55"/>
    <w:rsid w:val="007F2FEB"/>
    <w:rsid w:val="007F32E1"/>
    <w:rsid w:val="007F335A"/>
    <w:rsid w:val="007F3461"/>
    <w:rsid w:val="007F34F7"/>
    <w:rsid w:val="007F364D"/>
    <w:rsid w:val="007F3995"/>
    <w:rsid w:val="007F39A7"/>
    <w:rsid w:val="007F3C89"/>
    <w:rsid w:val="007F3D51"/>
    <w:rsid w:val="007F3F21"/>
    <w:rsid w:val="007F424D"/>
    <w:rsid w:val="007F472A"/>
    <w:rsid w:val="007F47EB"/>
    <w:rsid w:val="007F484B"/>
    <w:rsid w:val="007F4D98"/>
    <w:rsid w:val="007F504B"/>
    <w:rsid w:val="007F50A2"/>
    <w:rsid w:val="007F5A7D"/>
    <w:rsid w:val="007F5FF6"/>
    <w:rsid w:val="007F67AE"/>
    <w:rsid w:val="007F69EF"/>
    <w:rsid w:val="007F6AEC"/>
    <w:rsid w:val="007F6C23"/>
    <w:rsid w:val="007F6D77"/>
    <w:rsid w:val="007F6DA5"/>
    <w:rsid w:val="007F6E17"/>
    <w:rsid w:val="007F6E5E"/>
    <w:rsid w:val="007F70B3"/>
    <w:rsid w:val="007F715C"/>
    <w:rsid w:val="007F744E"/>
    <w:rsid w:val="007F748E"/>
    <w:rsid w:val="007F74CD"/>
    <w:rsid w:val="007F7868"/>
    <w:rsid w:val="007F7C00"/>
    <w:rsid w:val="007F7CF7"/>
    <w:rsid w:val="007F7E47"/>
    <w:rsid w:val="008001DB"/>
    <w:rsid w:val="00800218"/>
    <w:rsid w:val="00800651"/>
    <w:rsid w:val="008006E4"/>
    <w:rsid w:val="008008E2"/>
    <w:rsid w:val="008009DE"/>
    <w:rsid w:val="00800BA2"/>
    <w:rsid w:val="00800CDD"/>
    <w:rsid w:val="00800DF8"/>
    <w:rsid w:val="008011A2"/>
    <w:rsid w:val="008012F6"/>
    <w:rsid w:val="00801544"/>
    <w:rsid w:val="00801AFF"/>
    <w:rsid w:val="00801ECE"/>
    <w:rsid w:val="00801F8F"/>
    <w:rsid w:val="008020F8"/>
    <w:rsid w:val="00802197"/>
    <w:rsid w:val="0080248F"/>
    <w:rsid w:val="00802AA9"/>
    <w:rsid w:val="00802C04"/>
    <w:rsid w:val="008030E3"/>
    <w:rsid w:val="00803535"/>
    <w:rsid w:val="00803810"/>
    <w:rsid w:val="00804154"/>
    <w:rsid w:val="00804208"/>
    <w:rsid w:val="008043F3"/>
    <w:rsid w:val="00804634"/>
    <w:rsid w:val="00804F2A"/>
    <w:rsid w:val="00804F65"/>
    <w:rsid w:val="00805518"/>
    <w:rsid w:val="008055B3"/>
    <w:rsid w:val="008056FE"/>
    <w:rsid w:val="00805715"/>
    <w:rsid w:val="00805899"/>
    <w:rsid w:val="00805DAC"/>
    <w:rsid w:val="00805FA7"/>
    <w:rsid w:val="00806370"/>
    <w:rsid w:val="0080698E"/>
    <w:rsid w:val="00806A44"/>
    <w:rsid w:val="00806D06"/>
    <w:rsid w:val="00806DDC"/>
    <w:rsid w:val="00806E64"/>
    <w:rsid w:val="008071BE"/>
    <w:rsid w:val="008072E3"/>
    <w:rsid w:val="00807543"/>
    <w:rsid w:val="00807B6B"/>
    <w:rsid w:val="00807CDF"/>
    <w:rsid w:val="00807D6B"/>
    <w:rsid w:val="00807E06"/>
    <w:rsid w:val="00810262"/>
    <w:rsid w:val="008102A5"/>
    <w:rsid w:val="00810891"/>
    <w:rsid w:val="00810904"/>
    <w:rsid w:val="00810EB2"/>
    <w:rsid w:val="00811095"/>
    <w:rsid w:val="008112F0"/>
    <w:rsid w:val="0081133D"/>
    <w:rsid w:val="00811613"/>
    <w:rsid w:val="008117B3"/>
    <w:rsid w:val="00811816"/>
    <w:rsid w:val="00811961"/>
    <w:rsid w:val="00811AE6"/>
    <w:rsid w:val="00811D48"/>
    <w:rsid w:val="00811D54"/>
    <w:rsid w:val="00811EFE"/>
    <w:rsid w:val="008120B6"/>
    <w:rsid w:val="00812216"/>
    <w:rsid w:val="008126A7"/>
    <w:rsid w:val="008126D4"/>
    <w:rsid w:val="00813185"/>
    <w:rsid w:val="008131AC"/>
    <w:rsid w:val="00813695"/>
    <w:rsid w:val="00813905"/>
    <w:rsid w:val="00813994"/>
    <w:rsid w:val="00813CA7"/>
    <w:rsid w:val="00813D37"/>
    <w:rsid w:val="00813DE2"/>
    <w:rsid w:val="008144C9"/>
    <w:rsid w:val="00814629"/>
    <w:rsid w:val="00814691"/>
    <w:rsid w:val="008146AF"/>
    <w:rsid w:val="00814BB0"/>
    <w:rsid w:val="00814C46"/>
    <w:rsid w:val="00814DD1"/>
    <w:rsid w:val="00814EC5"/>
    <w:rsid w:val="0081521E"/>
    <w:rsid w:val="00815242"/>
    <w:rsid w:val="0081566F"/>
    <w:rsid w:val="008159C5"/>
    <w:rsid w:val="00815A7E"/>
    <w:rsid w:val="00815D35"/>
    <w:rsid w:val="008162AE"/>
    <w:rsid w:val="008164AD"/>
    <w:rsid w:val="008167C2"/>
    <w:rsid w:val="0081686B"/>
    <w:rsid w:val="00816BA1"/>
    <w:rsid w:val="0081706D"/>
    <w:rsid w:val="00817616"/>
    <w:rsid w:val="00817644"/>
    <w:rsid w:val="00817761"/>
    <w:rsid w:val="00817811"/>
    <w:rsid w:val="00817C0F"/>
    <w:rsid w:val="00817CA4"/>
    <w:rsid w:val="00817D9E"/>
    <w:rsid w:val="00817EFF"/>
    <w:rsid w:val="0082002F"/>
    <w:rsid w:val="00820405"/>
    <w:rsid w:val="00820430"/>
    <w:rsid w:val="00820917"/>
    <w:rsid w:val="0082099E"/>
    <w:rsid w:val="00820B05"/>
    <w:rsid w:val="00820B20"/>
    <w:rsid w:val="00820EA4"/>
    <w:rsid w:val="0082105C"/>
    <w:rsid w:val="0082123E"/>
    <w:rsid w:val="0082142F"/>
    <w:rsid w:val="00821622"/>
    <w:rsid w:val="00821679"/>
    <w:rsid w:val="0082184F"/>
    <w:rsid w:val="008219DF"/>
    <w:rsid w:val="00821BA1"/>
    <w:rsid w:val="00821CDF"/>
    <w:rsid w:val="00821ECC"/>
    <w:rsid w:val="00822000"/>
    <w:rsid w:val="00822E6B"/>
    <w:rsid w:val="00822E87"/>
    <w:rsid w:val="0082311F"/>
    <w:rsid w:val="00823817"/>
    <w:rsid w:val="00823DFD"/>
    <w:rsid w:val="008248FC"/>
    <w:rsid w:val="00824BE0"/>
    <w:rsid w:val="00824E10"/>
    <w:rsid w:val="00824FB6"/>
    <w:rsid w:val="008256E4"/>
    <w:rsid w:val="0082574C"/>
    <w:rsid w:val="00825DBC"/>
    <w:rsid w:val="00826292"/>
    <w:rsid w:val="008267D8"/>
    <w:rsid w:val="008269E9"/>
    <w:rsid w:val="00826F1C"/>
    <w:rsid w:val="00827511"/>
    <w:rsid w:val="008276F5"/>
    <w:rsid w:val="00827884"/>
    <w:rsid w:val="00827B22"/>
    <w:rsid w:val="00827C0C"/>
    <w:rsid w:val="00827D24"/>
    <w:rsid w:val="0083009F"/>
    <w:rsid w:val="00830254"/>
    <w:rsid w:val="008304A9"/>
    <w:rsid w:val="00830C2A"/>
    <w:rsid w:val="00830CC3"/>
    <w:rsid w:val="00830E96"/>
    <w:rsid w:val="0083140B"/>
    <w:rsid w:val="008314A9"/>
    <w:rsid w:val="008316A6"/>
    <w:rsid w:val="0083170A"/>
    <w:rsid w:val="008317C9"/>
    <w:rsid w:val="008319FD"/>
    <w:rsid w:val="00831A28"/>
    <w:rsid w:val="00831AB5"/>
    <w:rsid w:val="00831DB3"/>
    <w:rsid w:val="00831EB3"/>
    <w:rsid w:val="00832084"/>
    <w:rsid w:val="008321FA"/>
    <w:rsid w:val="00832294"/>
    <w:rsid w:val="00832488"/>
    <w:rsid w:val="008325B0"/>
    <w:rsid w:val="008326FA"/>
    <w:rsid w:val="0083293D"/>
    <w:rsid w:val="00832C07"/>
    <w:rsid w:val="00832EFF"/>
    <w:rsid w:val="00833541"/>
    <w:rsid w:val="008336AF"/>
    <w:rsid w:val="00833785"/>
    <w:rsid w:val="00833939"/>
    <w:rsid w:val="00833ABC"/>
    <w:rsid w:val="00833B0A"/>
    <w:rsid w:val="00833D54"/>
    <w:rsid w:val="00833F13"/>
    <w:rsid w:val="008341BB"/>
    <w:rsid w:val="00834421"/>
    <w:rsid w:val="008344F7"/>
    <w:rsid w:val="00834535"/>
    <w:rsid w:val="00834989"/>
    <w:rsid w:val="00834E5F"/>
    <w:rsid w:val="008351C8"/>
    <w:rsid w:val="0083537D"/>
    <w:rsid w:val="008358F5"/>
    <w:rsid w:val="00835959"/>
    <w:rsid w:val="00835C65"/>
    <w:rsid w:val="00835E21"/>
    <w:rsid w:val="00836200"/>
    <w:rsid w:val="0083621B"/>
    <w:rsid w:val="00836685"/>
    <w:rsid w:val="008367C5"/>
    <w:rsid w:val="008367D4"/>
    <w:rsid w:val="008367FD"/>
    <w:rsid w:val="00836BBB"/>
    <w:rsid w:val="00836BFB"/>
    <w:rsid w:val="008372FF"/>
    <w:rsid w:val="008376CD"/>
    <w:rsid w:val="00837C67"/>
    <w:rsid w:val="00837D23"/>
    <w:rsid w:val="00837D4A"/>
    <w:rsid w:val="00837F70"/>
    <w:rsid w:val="00840144"/>
    <w:rsid w:val="00840229"/>
    <w:rsid w:val="008403FE"/>
    <w:rsid w:val="00840C3E"/>
    <w:rsid w:val="00840DC2"/>
    <w:rsid w:val="00840E1D"/>
    <w:rsid w:val="008412DF"/>
    <w:rsid w:val="00841408"/>
    <w:rsid w:val="0084144D"/>
    <w:rsid w:val="00841586"/>
    <w:rsid w:val="00841F96"/>
    <w:rsid w:val="008421D6"/>
    <w:rsid w:val="00842469"/>
    <w:rsid w:val="00842DC7"/>
    <w:rsid w:val="00842F9A"/>
    <w:rsid w:val="00843026"/>
    <w:rsid w:val="00843673"/>
    <w:rsid w:val="008437B2"/>
    <w:rsid w:val="0084391C"/>
    <w:rsid w:val="00843BB2"/>
    <w:rsid w:val="00844181"/>
    <w:rsid w:val="0084420A"/>
    <w:rsid w:val="00844332"/>
    <w:rsid w:val="0084433C"/>
    <w:rsid w:val="0084482D"/>
    <w:rsid w:val="00844A95"/>
    <w:rsid w:val="00844B27"/>
    <w:rsid w:val="008450C5"/>
    <w:rsid w:val="00845111"/>
    <w:rsid w:val="00845259"/>
    <w:rsid w:val="008452B3"/>
    <w:rsid w:val="0084531D"/>
    <w:rsid w:val="008454E3"/>
    <w:rsid w:val="00845548"/>
    <w:rsid w:val="00845593"/>
    <w:rsid w:val="00845B4D"/>
    <w:rsid w:val="00845F5A"/>
    <w:rsid w:val="00846189"/>
    <w:rsid w:val="008461C5"/>
    <w:rsid w:val="008465C0"/>
    <w:rsid w:val="00846E96"/>
    <w:rsid w:val="0084703B"/>
    <w:rsid w:val="00847122"/>
    <w:rsid w:val="00847280"/>
    <w:rsid w:val="00847596"/>
    <w:rsid w:val="0085092C"/>
    <w:rsid w:val="00850C73"/>
    <w:rsid w:val="00850D45"/>
    <w:rsid w:val="00850E3C"/>
    <w:rsid w:val="008510B3"/>
    <w:rsid w:val="008510F2"/>
    <w:rsid w:val="00851259"/>
    <w:rsid w:val="00851515"/>
    <w:rsid w:val="0085171B"/>
    <w:rsid w:val="00851754"/>
    <w:rsid w:val="0085181D"/>
    <w:rsid w:val="00851B61"/>
    <w:rsid w:val="00852033"/>
    <w:rsid w:val="008521F7"/>
    <w:rsid w:val="00852326"/>
    <w:rsid w:val="00852413"/>
    <w:rsid w:val="0085250D"/>
    <w:rsid w:val="00852622"/>
    <w:rsid w:val="008527C1"/>
    <w:rsid w:val="00852A21"/>
    <w:rsid w:val="00852A80"/>
    <w:rsid w:val="00852E22"/>
    <w:rsid w:val="00853B14"/>
    <w:rsid w:val="00853F66"/>
    <w:rsid w:val="008544AF"/>
    <w:rsid w:val="008547EC"/>
    <w:rsid w:val="0085489A"/>
    <w:rsid w:val="008549EB"/>
    <w:rsid w:val="00854DF6"/>
    <w:rsid w:val="00854E4B"/>
    <w:rsid w:val="00854F3E"/>
    <w:rsid w:val="0085517C"/>
    <w:rsid w:val="0085535A"/>
    <w:rsid w:val="0085539F"/>
    <w:rsid w:val="00855740"/>
    <w:rsid w:val="00855A8B"/>
    <w:rsid w:val="00855C67"/>
    <w:rsid w:val="00855E3C"/>
    <w:rsid w:val="00855FE8"/>
    <w:rsid w:val="008565C6"/>
    <w:rsid w:val="0085667B"/>
    <w:rsid w:val="008567DE"/>
    <w:rsid w:val="0085682F"/>
    <w:rsid w:val="00856AB3"/>
    <w:rsid w:val="00856DF8"/>
    <w:rsid w:val="00856E44"/>
    <w:rsid w:val="008572B2"/>
    <w:rsid w:val="00857428"/>
    <w:rsid w:val="0085763C"/>
    <w:rsid w:val="0085766E"/>
    <w:rsid w:val="0085772F"/>
    <w:rsid w:val="00857E5C"/>
    <w:rsid w:val="00857E93"/>
    <w:rsid w:val="00857FA6"/>
    <w:rsid w:val="00860746"/>
    <w:rsid w:val="0086099F"/>
    <w:rsid w:val="00860BEB"/>
    <w:rsid w:val="00860C77"/>
    <w:rsid w:val="00860EB8"/>
    <w:rsid w:val="00860FCD"/>
    <w:rsid w:val="0086103F"/>
    <w:rsid w:val="008619E8"/>
    <w:rsid w:val="00861AC8"/>
    <w:rsid w:val="00861B3D"/>
    <w:rsid w:val="00861F40"/>
    <w:rsid w:val="00861FD0"/>
    <w:rsid w:val="008622F1"/>
    <w:rsid w:val="008623E2"/>
    <w:rsid w:val="008625B4"/>
    <w:rsid w:val="00862916"/>
    <w:rsid w:val="00862C8F"/>
    <w:rsid w:val="00862DCE"/>
    <w:rsid w:val="00862ECC"/>
    <w:rsid w:val="008631E9"/>
    <w:rsid w:val="008632B7"/>
    <w:rsid w:val="0086353B"/>
    <w:rsid w:val="008636AA"/>
    <w:rsid w:val="008636B1"/>
    <w:rsid w:val="00863964"/>
    <w:rsid w:val="00863A39"/>
    <w:rsid w:val="00863A43"/>
    <w:rsid w:val="00863BCA"/>
    <w:rsid w:val="00863BE3"/>
    <w:rsid w:val="00863BE6"/>
    <w:rsid w:val="00863CFF"/>
    <w:rsid w:val="0086421C"/>
    <w:rsid w:val="008643B5"/>
    <w:rsid w:val="008643F3"/>
    <w:rsid w:val="00864758"/>
    <w:rsid w:val="00864DDB"/>
    <w:rsid w:val="00864F65"/>
    <w:rsid w:val="008651B1"/>
    <w:rsid w:val="00865307"/>
    <w:rsid w:val="008653F4"/>
    <w:rsid w:val="0086553F"/>
    <w:rsid w:val="00865909"/>
    <w:rsid w:val="00865CA8"/>
    <w:rsid w:val="00865E9E"/>
    <w:rsid w:val="00865EDD"/>
    <w:rsid w:val="00865F9A"/>
    <w:rsid w:val="0086628C"/>
    <w:rsid w:val="00866479"/>
    <w:rsid w:val="00866632"/>
    <w:rsid w:val="0086666A"/>
    <w:rsid w:val="008667FB"/>
    <w:rsid w:val="00866A64"/>
    <w:rsid w:val="00866B25"/>
    <w:rsid w:val="00866C3F"/>
    <w:rsid w:val="00866DAA"/>
    <w:rsid w:val="008671E7"/>
    <w:rsid w:val="00867877"/>
    <w:rsid w:val="00867BCC"/>
    <w:rsid w:val="00867DE0"/>
    <w:rsid w:val="00867F2A"/>
    <w:rsid w:val="00867FC5"/>
    <w:rsid w:val="00870583"/>
    <w:rsid w:val="008705D4"/>
    <w:rsid w:val="00870A7A"/>
    <w:rsid w:val="00870BE7"/>
    <w:rsid w:val="008710CE"/>
    <w:rsid w:val="00871169"/>
    <w:rsid w:val="0087126B"/>
    <w:rsid w:val="00871335"/>
    <w:rsid w:val="0087144E"/>
    <w:rsid w:val="00871514"/>
    <w:rsid w:val="00871A37"/>
    <w:rsid w:val="00871C64"/>
    <w:rsid w:val="00871E65"/>
    <w:rsid w:val="0087240B"/>
    <w:rsid w:val="00872443"/>
    <w:rsid w:val="00872577"/>
    <w:rsid w:val="008725AE"/>
    <w:rsid w:val="0087262E"/>
    <w:rsid w:val="008726B1"/>
    <w:rsid w:val="00872736"/>
    <w:rsid w:val="00872DE6"/>
    <w:rsid w:val="00873202"/>
    <w:rsid w:val="0087323F"/>
    <w:rsid w:val="00873602"/>
    <w:rsid w:val="0087379A"/>
    <w:rsid w:val="008739ED"/>
    <w:rsid w:val="00873C21"/>
    <w:rsid w:val="00873DC7"/>
    <w:rsid w:val="00873DF4"/>
    <w:rsid w:val="00873E1E"/>
    <w:rsid w:val="00874182"/>
    <w:rsid w:val="0087439D"/>
    <w:rsid w:val="008743AD"/>
    <w:rsid w:val="00874455"/>
    <w:rsid w:val="008748D1"/>
    <w:rsid w:val="008749AA"/>
    <w:rsid w:val="00874BBE"/>
    <w:rsid w:val="00874DC6"/>
    <w:rsid w:val="00874E32"/>
    <w:rsid w:val="00874E84"/>
    <w:rsid w:val="008752E4"/>
    <w:rsid w:val="008754FB"/>
    <w:rsid w:val="0087569F"/>
    <w:rsid w:val="008756FB"/>
    <w:rsid w:val="00875781"/>
    <w:rsid w:val="008758D3"/>
    <w:rsid w:val="00875A1D"/>
    <w:rsid w:val="00875BC0"/>
    <w:rsid w:val="00875E31"/>
    <w:rsid w:val="0087611A"/>
    <w:rsid w:val="0087619D"/>
    <w:rsid w:val="008761BB"/>
    <w:rsid w:val="0087630E"/>
    <w:rsid w:val="0087667F"/>
    <w:rsid w:val="00876B1C"/>
    <w:rsid w:val="0087734D"/>
    <w:rsid w:val="008776AB"/>
    <w:rsid w:val="00877A24"/>
    <w:rsid w:val="00877A33"/>
    <w:rsid w:val="008801AF"/>
    <w:rsid w:val="008801DA"/>
    <w:rsid w:val="00880339"/>
    <w:rsid w:val="008803E4"/>
    <w:rsid w:val="008805E0"/>
    <w:rsid w:val="008806F7"/>
    <w:rsid w:val="0088076D"/>
    <w:rsid w:val="00880794"/>
    <w:rsid w:val="00880C55"/>
    <w:rsid w:val="00880C7D"/>
    <w:rsid w:val="0088135E"/>
    <w:rsid w:val="00881477"/>
    <w:rsid w:val="00881563"/>
    <w:rsid w:val="00881827"/>
    <w:rsid w:val="0088187F"/>
    <w:rsid w:val="00881ACD"/>
    <w:rsid w:val="00881D67"/>
    <w:rsid w:val="00882136"/>
    <w:rsid w:val="00882388"/>
    <w:rsid w:val="0088245F"/>
    <w:rsid w:val="00882520"/>
    <w:rsid w:val="00882718"/>
    <w:rsid w:val="008827A9"/>
    <w:rsid w:val="008828CF"/>
    <w:rsid w:val="008829DD"/>
    <w:rsid w:val="008829E9"/>
    <w:rsid w:val="00882EF5"/>
    <w:rsid w:val="008833BB"/>
    <w:rsid w:val="008835B5"/>
    <w:rsid w:val="00883B7A"/>
    <w:rsid w:val="00883CEC"/>
    <w:rsid w:val="00884296"/>
    <w:rsid w:val="008843A8"/>
    <w:rsid w:val="008848FA"/>
    <w:rsid w:val="00884E71"/>
    <w:rsid w:val="00885100"/>
    <w:rsid w:val="00885208"/>
    <w:rsid w:val="0088543A"/>
    <w:rsid w:val="008856C4"/>
    <w:rsid w:val="00885C5C"/>
    <w:rsid w:val="008860EC"/>
    <w:rsid w:val="00886294"/>
    <w:rsid w:val="00886533"/>
    <w:rsid w:val="008865C3"/>
    <w:rsid w:val="0088673C"/>
    <w:rsid w:val="00886BAD"/>
    <w:rsid w:val="00886FDB"/>
    <w:rsid w:val="008876C3"/>
    <w:rsid w:val="00887740"/>
    <w:rsid w:val="00887994"/>
    <w:rsid w:val="0089077E"/>
    <w:rsid w:val="0089095B"/>
    <w:rsid w:val="00890CFA"/>
    <w:rsid w:val="00890D70"/>
    <w:rsid w:val="0089116D"/>
    <w:rsid w:val="00891217"/>
    <w:rsid w:val="00891333"/>
    <w:rsid w:val="008916C8"/>
    <w:rsid w:val="00891A99"/>
    <w:rsid w:val="00891BED"/>
    <w:rsid w:val="00891D27"/>
    <w:rsid w:val="00892003"/>
    <w:rsid w:val="00892469"/>
    <w:rsid w:val="00892517"/>
    <w:rsid w:val="00892B73"/>
    <w:rsid w:val="008930A1"/>
    <w:rsid w:val="0089310F"/>
    <w:rsid w:val="0089322F"/>
    <w:rsid w:val="0089367F"/>
    <w:rsid w:val="0089378C"/>
    <w:rsid w:val="008938D8"/>
    <w:rsid w:val="00893A95"/>
    <w:rsid w:val="00893B9F"/>
    <w:rsid w:val="00893BF3"/>
    <w:rsid w:val="00893F40"/>
    <w:rsid w:val="0089405A"/>
    <w:rsid w:val="008941BE"/>
    <w:rsid w:val="00894257"/>
    <w:rsid w:val="00894344"/>
    <w:rsid w:val="0089444D"/>
    <w:rsid w:val="00894466"/>
    <w:rsid w:val="0089458D"/>
    <w:rsid w:val="00894599"/>
    <w:rsid w:val="00894AFA"/>
    <w:rsid w:val="0089551F"/>
    <w:rsid w:val="00895D23"/>
    <w:rsid w:val="00895E60"/>
    <w:rsid w:val="00895E74"/>
    <w:rsid w:val="008960EF"/>
    <w:rsid w:val="00896671"/>
    <w:rsid w:val="00896A25"/>
    <w:rsid w:val="00896BCB"/>
    <w:rsid w:val="00896CA2"/>
    <w:rsid w:val="0089703C"/>
    <w:rsid w:val="00897056"/>
    <w:rsid w:val="0089767D"/>
    <w:rsid w:val="00897B00"/>
    <w:rsid w:val="00897D07"/>
    <w:rsid w:val="008A0048"/>
    <w:rsid w:val="008A032F"/>
    <w:rsid w:val="008A0771"/>
    <w:rsid w:val="008A0827"/>
    <w:rsid w:val="008A0DEC"/>
    <w:rsid w:val="008A0EF7"/>
    <w:rsid w:val="008A123D"/>
    <w:rsid w:val="008A12D8"/>
    <w:rsid w:val="008A1884"/>
    <w:rsid w:val="008A1A26"/>
    <w:rsid w:val="008A1DB7"/>
    <w:rsid w:val="008A1E80"/>
    <w:rsid w:val="008A1EAA"/>
    <w:rsid w:val="008A228D"/>
    <w:rsid w:val="008A2384"/>
    <w:rsid w:val="008A2820"/>
    <w:rsid w:val="008A28B2"/>
    <w:rsid w:val="008A2994"/>
    <w:rsid w:val="008A2DB1"/>
    <w:rsid w:val="008A2E5B"/>
    <w:rsid w:val="008A30E7"/>
    <w:rsid w:val="008A33C2"/>
    <w:rsid w:val="008A3AEF"/>
    <w:rsid w:val="008A3B02"/>
    <w:rsid w:val="008A3D78"/>
    <w:rsid w:val="008A40D1"/>
    <w:rsid w:val="008A40D5"/>
    <w:rsid w:val="008A4407"/>
    <w:rsid w:val="008A466E"/>
    <w:rsid w:val="008A4B1A"/>
    <w:rsid w:val="008A4DEF"/>
    <w:rsid w:val="008A4F73"/>
    <w:rsid w:val="008A4FC0"/>
    <w:rsid w:val="008A5207"/>
    <w:rsid w:val="008A5273"/>
    <w:rsid w:val="008A5276"/>
    <w:rsid w:val="008A5513"/>
    <w:rsid w:val="008A5B02"/>
    <w:rsid w:val="008A5B58"/>
    <w:rsid w:val="008A5D62"/>
    <w:rsid w:val="008A5DEE"/>
    <w:rsid w:val="008A60E8"/>
    <w:rsid w:val="008A6257"/>
    <w:rsid w:val="008A64C6"/>
    <w:rsid w:val="008A6557"/>
    <w:rsid w:val="008A65E4"/>
    <w:rsid w:val="008A682E"/>
    <w:rsid w:val="008A6872"/>
    <w:rsid w:val="008A6B5C"/>
    <w:rsid w:val="008A6BF9"/>
    <w:rsid w:val="008A6EFD"/>
    <w:rsid w:val="008A7045"/>
    <w:rsid w:val="008A71CB"/>
    <w:rsid w:val="008A71F7"/>
    <w:rsid w:val="008A73AA"/>
    <w:rsid w:val="008A758A"/>
    <w:rsid w:val="008A76CE"/>
    <w:rsid w:val="008A7A1C"/>
    <w:rsid w:val="008A7B47"/>
    <w:rsid w:val="008A7C26"/>
    <w:rsid w:val="008A7C63"/>
    <w:rsid w:val="008B00E5"/>
    <w:rsid w:val="008B0139"/>
    <w:rsid w:val="008B03BF"/>
    <w:rsid w:val="008B0832"/>
    <w:rsid w:val="008B0E37"/>
    <w:rsid w:val="008B1017"/>
    <w:rsid w:val="008B1C7E"/>
    <w:rsid w:val="008B2108"/>
    <w:rsid w:val="008B230F"/>
    <w:rsid w:val="008B293D"/>
    <w:rsid w:val="008B2CB2"/>
    <w:rsid w:val="008B2EB5"/>
    <w:rsid w:val="008B2FC0"/>
    <w:rsid w:val="008B3056"/>
    <w:rsid w:val="008B3710"/>
    <w:rsid w:val="008B3882"/>
    <w:rsid w:val="008B3B89"/>
    <w:rsid w:val="008B3B8A"/>
    <w:rsid w:val="008B44F4"/>
    <w:rsid w:val="008B4530"/>
    <w:rsid w:val="008B469A"/>
    <w:rsid w:val="008B4891"/>
    <w:rsid w:val="008B4BB5"/>
    <w:rsid w:val="008B4FB5"/>
    <w:rsid w:val="008B55FE"/>
    <w:rsid w:val="008B573D"/>
    <w:rsid w:val="008B59F7"/>
    <w:rsid w:val="008B5EEF"/>
    <w:rsid w:val="008B6207"/>
    <w:rsid w:val="008B6231"/>
    <w:rsid w:val="008B62CE"/>
    <w:rsid w:val="008B69E0"/>
    <w:rsid w:val="008B6BEF"/>
    <w:rsid w:val="008B6CB1"/>
    <w:rsid w:val="008B6D4D"/>
    <w:rsid w:val="008B71F1"/>
    <w:rsid w:val="008B731F"/>
    <w:rsid w:val="008B74D3"/>
    <w:rsid w:val="008B74F9"/>
    <w:rsid w:val="008B75C1"/>
    <w:rsid w:val="008B7846"/>
    <w:rsid w:val="008B7B9B"/>
    <w:rsid w:val="008B7D2D"/>
    <w:rsid w:val="008B7E32"/>
    <w:rsid w:val="008B7F68"/>
    <w:rsid w:val="008B7F71"/>
    <w:rsid w:val="008B7FEA"/>
    <w:rsid w:val="008C0087"/>
    <w:rsid w:val="008C01AC"/>
    <w:rsid w:val="008C07CC"/>
    <w:rsid w:val="008C07DA"/>
    <w:rsid w:val="008C08E8"/>
    <w:rsid w:val="008C0983"/>
    <w:rsid w:val="008C0A51"/>
    <w:rsid w:val="008C0A79"/>
    <w:rsid w:val="008C0C32"/>
    <w:rsid w:val="008C0DB9"/>
    <w:rsid w:val="008C0E2E"/>
    <w:rsid w:val="008C1038"/>
    <w:rsid w:val="008C1040"/>
    <w:rsid w:val="008C11C3"/>
    <w:rsid w:val="008C1836"/>
    <w:rsid w:val="008C18FA"/>
    <w:rsid w:val="008C191C"/>
    <w:rsid w:val="008C1B7B"/>
    <w:rsid w:val="008C1BDD"/>
    <w:rsid w:val="008C1C7C"/>
    <w:rsid w:val="008C1CB2"/>
    <w:rsid w:val="008C1F3A"/>
    <w:rsid w:val="008C213F"/>
    <w:rsid w:val="008C22C7"/>
    <w:rsid w:val="008C2391"/>
    <w:rsid w:val="008C2473"/>
    <w:rsid w:val="008C259E"/>
    <w:rsid w:val="008C298C"/>
    <w:rsid w:val="008C35BA"/>
    <w:rsid w:val="008C37DE"/>
    <w:rsid w:val="008C3D02"/>
    <w:rsid w:val="008C3E81"/>
    <w:rsid w:val="008C46CA"/>
    <w:rsid w:val="008C481C"/>
    <w:rsid w:val="008C48E2"/>
    <w:rsid w:val="008C49B8"/>
    <w:rsid w:val="008C4CA7"/>
    <w:rsid w:val="008C4ED4"/>
    <w:rsid w:val="008C507E"/>
    <w:rsid w:val="008C5329"/>
    <w:rsid w:val="008C54DC"/>
    <w:rsid w:val="008C556C"/>
    <w:rsid w:val="008C5820"/>
    <w:rsid w:val="008C5880"/>
    <w:rsid w:val="008C5D2F"/>
    <w:rsid w:val="008C5DAB"/>
    <w:rsid w:val="008C5E61"/>
    <w:rsid w:val="008C6304"/>
    <w:rsid w:val="008C6563"/>
    <w:rsid w:val="008C665F"/>
    <w:rsid w:val="008C6A9C"/>
    <w:rsid w:val="008C6B51"/>
    <w:rsid w:val="008C6B53"/>
    <w:rsid w:val="008C6D25"/>
    <w:rsid w:val="008C7448"/>
    <w:rsid w:val="008C785C"/>
    <w:rsid w:val="008C78C1"/>
    <w:rsid w:val="008C7919"/>
    <w:rsid w:val="008C7DA7"/>
    <w:rsid w:val="008C7F61"/>
    <w:rsid w:val="008D0143"/>
    <w:rsid w:val="008D028E"/>
    <w:rsid w:val="008D0956"/>
    <w:rsid w:val="008D0A7B"/>
    <w:rsid w:val="008D11E8"/>
    <w:rsid w:val="008D1247"/>
    <w:rsid w:val="008D16B6"/>
    <w:rsid w:val="008D1739"/>
    <w:rsid w:val="008D1B13"/>
    <w:rsid w:val="008D1B16"/>
    <w:rsid w:val="008D1E57"/>
    <w:rsid w:val="008D1E6D"/>
    <w:rsid w:val="008D215C"/>
    <w:rsid w:val="008D2223"/>
    <w:rsid w:val="008D25AD"/>
    <w:rsid w:val="008D28B5"/>
    <w:rsid w:val="008D2C36"/>
    <w:rsid w:val="008D3005"/>
    <w:rsid w:val="008D30A5"/>
    <w:rsid w:val="008D3D66"/>
    <w:rsid w:val="008D3EC0"/>
    <w:rsid w:val="008D4167"/>
    <w:rsid w:val="008D444C"/>
    <w:rsid w:val="008D456D"/>
    <w:rsid w:val="008D458C"/>
    <w:rsid w:val="008D4ACC"/>
    <w:rsid w:val="008D4B9A"/>
    <w:rsid w:val="008D4C2D"/>
    <w:rsid w:val="008D50BD"/>
    <w:rsid w:val="008D51FE"/>
    <w:rsid w:val="008D544B"/>
    <w:rsid w:val="008D57DC"/>
    <w:rsid w:val="008D5A57"/>
    <w:rsid w:val="008D5AE7"/>
    <w:rsid w:val="008D5B2E"/>
    <w:rsid w:val="008D5BE2"/>
    <w:rsid w:val="008D5F4C"/>
    <w:rsid w:val="008D6164"/>
    <w:rsid w:val="008D617E"/>
    <w:rsid w:val="008D66EB"/>
    <w:rsid w:val="008D6786"/>
    <w:rsid w:val="008D69DE"/>
    <w:rsid w:val="008D6FEB"/>
    <w:rsid w:val="008D70A2"/>
    <w:rsid w:val="008D714D"/>
    <w:rsid w:val="008D7175"/>
    <w:rsid w:val="008D7288"/>
    <w:rsid w:val="008D7347"/>
    <w:rsid w:val="008D7694"/>
    <w:rsid w:val="008D771E"/>
    <w:rsid w:val="008D78DE"/>
    <w:rsid w:val="008D79EF"/>
    <w:rsid w:val="008D7C7B"/>
    <w:rsid w:val="008E0959"/>
    <w:rsid w:val="008E09A5"/>
    <w:rsid w:val="008E0D66"/>
    <w:rsid w:val="008E0E9D"/>
    <w:rsid w:val="008E0EFA"/>
    <w:rsid w:val="008E0F52"/>
    <w:rsid w:val="008E155D"/>
    <w:rsid w:val="008E1709"/>
    <w:rsid w:val="008E1A12"/>
    <w:rsid w:val="008E1B46"/>
    <w:rsid w:val="008E1D78"/>
    <w:rsid w:val="008E1E7D"/>
    <w:rsid w:val="008E1F1C"/>
    <w:rsid w:val="008E1F34"/>
    <w:rsid w:val="008E2063"/>
    <w:rsid w:val="008E21E5"/>
    <w:rsid w:val="008E2208"/>
    <w:rsid w:val="008E262F"/>
    <w:rsid w:val="008E2C9D"/>
    <w:rsid w:val="008E31F3"/>
    <w:rsid w:val="008E3259"/>
    <w:rsid w:val="008E32D6"/>
    <w:rsid w:val="008E347A"/>
    <w:rsid w:val="008E3778"/>
    <w:rsid w:val="008E3803"/>
    <w:rsid w:val="008E394C"/>
    <w:rsid w:val="008E42B1"/>
    <w:rsid w:val="008E445F"/>
    <w:rsid w:val="008E448C"/>
    <w:rsid w:val="008E4515"/>
    <w:rsid w:val="008E45D6"/>
    <w:rsid w:val="008E466D"/>
    <w:rsid w:val="008E4CB9"/>
    <w:rsid w:val="008E4CBF"/>
    <w:rsid w:val="008E4EE3"/>
    <w:rsid w:val="008E5061"/>
    <w:rsid w:val="008E520D"/>
    <w:rsid w:val="008E5504"/>
    <w:rsid w:val="008E569D"/>
    <w:rsid w:val="008E593A"/>
    <w:rsid w:val="008E5EAF"/>
    <w:rsid w:val="008E6013"/>
    <w:rsid w:val="008E60AD"/>
    <w:rsid w:val="008E6164"/>
    <w:rsid w:val="008E61DC"/>
    <w:rsid w:val="008E61F8"/>
    <w:rsid w:val="008E6437"/>
    <w:rsid w:val="008E646A"/>
    <w:rsid w:val="008E6665"/>
    <w:rsid w:val="008E6733"/>
    <w:rsid w:val="008E674A"/>
    <w:rsid w:val="008E68C0"/>
    <w:rsid w:val="008E6B07"/>
    <w:rsid w:val="008E6C9F"/>
    <w:rsid w:val="008E6E7C"/>
    <w:rsid w:val="008E6E93"/>
    <w:rsid w:val="008E6EEC"/>
    <w:rsid w:val="008E705E"/>
    <w:rsid w:val="008E748F"/>
    <w:rsid w:val="008E78B6"/>
    <w:rsid w:val="008E7A73"/>
    <w:rsid w:val="008E7B7C"/>
    <w:rsid w:val="008F0724"/>
    <w:rsid w:val="008F07FA"/>
    <w:rsid w:val="008F0DDC"/>
    <w:rsid w:val="008F1052"/>
    <w:rsid w:val="008F117B"/>
    <w:rsid w:val="008F1482"/>
    <w:rsid w:val="008F16FB"/>
    <w:rsid w:val="008F1C42"/>
    <w:rsid w:val="008F2312"/>
    <w:rsid w:val="008F2423"/>
    <w:rsid w:val="008F2EBE"/>
    <w:rsid w:val="008F2FBE"/>
    <w:rsid w:val="008F33F5"/>
    <w:rsid w:val="008F3589"/>
    <w:rsid w:val="008F37BC"/>
    <w:rsid w:val="008F386F"/>
    <w:rsid w:val="008F3A11"/>
    <w:rsid w:val="008F3CED"/>
    <w:rsid w:val="008F3F68"/>
    <w:rsid w:val="008F3F75"/>
    <w:rsid w:val="008F3FE3"/>
    <w:rsid w:val="008F413E"/>
    <w:rsid w:val="008F4206"/>
    <w:rsid w:val="008F4259"/>
    <w:rsid w:val="008F438D"/>
    <w:rsid w:val="008F4596"/>
    <w:rsid w:val="008F4B29"/>
    <w:rsid w:val="008F4BEB"/>
    <w:rsid w:val="008F4DE6"/>
    <w:rsid w:val="008F4E96"/>
    <w:rsid w:val="008F51B2"/>
    <w:rsid w:val="008F528F"/>
    <w:rsid w:val="008F5522"/>
    <w:rsid w:val="008F572B"/>
    <w:rsid w:val="008F598E"/>
    <w:rsid w:val="008F5A78"/>
    <w:rsid w:val="008F5BA3"/>
    <w:rsid w:val="008F5DBA"/>
    <w:rsid w:val="008F5EF1"/>
    <w:rsid w:val="008F60CE"/>
    <w:rsid w:val="008F6125"/>
    <w:rsid w:val="008F62E3"/>
    <w:rsid w:val="008F62E5"/>
    <w:rsid w:val="008F65DA"/>
    <w:rsid w:val="008F6800"/>
    <w:rsid w:val="008F6A03"/>
    <w:rsid w:val="008F6B25"/>
    <w:rsid w:val="008F6C7F"/>
    <w:rsid w:val="008F7227"/>
    <w:rsid w:val="008F72D7"/>
    <w:rsid w:val="008F7377"/>
    <w:rsid w:val="008F7823"/>
    <w:rsid w:val="008F7C86"/>
    <w:rsid w:val="008F7D98"/>
    <w:rsid w:val="008F7DF4"/>
    <w:rsid w:val="008F7F9B"/>
    <w:rsid w:val="00900281"/>
    <w:rsid w:val="009003C7"/>
    <w:rsid w:val="00900499"/>
    <w:rsid w:val="00900689"/>
    <w:rsid w:val="00900B4D"/>
    <w:rsid w:val="00900BA5"/>
    <w:rsid w:val="009010B8"/>
    <w:rsid w:val="00901146"/>
    <w:rsid w:val="00901503"/>
    <w:rsid w:val="00901827"/>
    <w:rsid w:val="00901A55"/>
    <w:rsid w:val="00901B0B"/>
    <w:rsid w:val="00901DCB"/>
    <w:rsid w:val="00901ED1"/>
    <w:rsid w:val="0090213A"/>
    <w:rsid w:val="009023DC"/>
    <w:rsid w:val="00902497"/>
    <w:rsid w:val="009026CC"/>
    <w:rsid w:val="0090273C"/>
    <w:rsid w:val="009028DD"/>
    <w:rsid w:val="00902948"/>
    <w:rsid w:val="009029F6"/>
    <w:rsid w:val="00902BCE"/>
    <w:rsid w:val="00902DB6"/>
    <w:rsid w:val="00902EBA"/>
    <w:rsid w:val="009031F9"/>
    <w:rsid w:val="0090320F"/>
    <w:rsid w:val="009032EC"/>
    <w:rsid w:val="009039D6"/>
    <w:rsid w:val="0090400F"/>
    <w:rsid w:val="00904476"/>
    <w:rsid w:val="0090451C"/>
    <w:rsid w:val="00904793"/>
    <w:rsid w:val="00904994"/>
    <w:rsid w:val="00904ABC"/>
    <w:rsid w:val="00904D10"/>
    <w:rsid w:val="009055C5"/>
    <w:rsid w:val="00905807"/>
    <w:rsid w:val="00905B5F"/>
    <w:rsid w:val="00905D9D"/>
    <w:rsid w:val="00905E2F"/>
    <w:rsid w:val="009063E6"/>
    <w:rsid w:val="00906672"/>
    <w:rsid w:val="009066F4"/>
    <w:rsid w:val="009067A1"/>
    <w:rsid w:val="00906A27"/>
    <w:rsid w:val="00906BB4"/>
    <w:rsid w:val="00906F1F"/>
    <w:rsid w:val="00907192"/>
    <w:rsid w:val="00907209"/>
    <w:rsid w:val="00907249"/>
    <w:rsid w:val="00907386"/>
    <w:rsid w:val="0090758F"/>
    <w:rsid w:val="00907EBE"/>
    <w:rsid w:val="0091008F"/>
    <w:rsid w:val="009101F6"/>
    <w:rsid w:val="00910226"/>
    <w:rsid w:val="009102D8"/>
    <w:rsid w:val="00910B56"/>
    <w:rsid w:val="00910FA5"/>
    <w:rsid w:val="00911017"/>
    <w:rsid w:val="00911A47"/>
    <w:rsid w:val="00911E7F"/>
    <w:rsid w:val="009122B8"/>
    <w:rsid w:val="00912E14"/>
    <w:rsid w:val="00912E80"/>
    <w:rsid w:val="0091316A"/>
    <w:rsid w:val="009131EE"/>
    <w:rsid w:val="0091377A"/>
    <w:rsid w:val="009137EA"/>
    <w:rsid w:val="00913CB3"/>
    <w:rsid w:val="00913D3C"/>
    <w:rsid w:val="00913ED1"/>
    <w:rsid w:val="009140F7"/>
    <w:rsid w:val="0091412D"/>
    <w:rsid w:val="0091419D"/>
    <w:rsid w:val="00914201"/>
    <w:rsid w:val="009143F5"/>
    <w:rsid w:val="00914654"/>
    <w:rsid w:val="00914774"/>
    <w:rsid w:val="009147F7"/>
    <w:rsid w:val="0091480E"/>
    <w:rsid w:val="0091494E"/>
    <w:rsid w:val="00914C9C"/>
    <w:rsid w:val="00914CA4"/>
    <w:rsid w:val="00914CBD"/>
    <w:rsid w:val="00914DA6"/>
    <w:rsid w:val="00914E6A"/>
    <w:rsid w:val="0091511F"/>
    <w:rsid w:val="00915791"/>
    <w:rsid w:val="00915A58"/>
    <w:rsid w:val="00915CCF"/>
    <w:rsid w:val="00916488"/>
    <w:rsid w:val="00916576"/>
    <w:rsid w:val="00916929"/>
    <w:rsid w:val="00916A5B"/>
    <w:rsid w:val="00916B5A"/>
    <w:rsid w:val="00916E41"/>
    <w:rsid w:val="009170CA"/>
    <w:rsid w:val="0091740E"/>
    <w:rsid w:val="0091741F"/>
    <w:rsid w:val="00917496"/>
    <w:rsid w:val="00917837"/>
    <w:rsid w:val="00917930"/>
    <w:rsid w:val="0091794C"/>
    <w:rsid w:val="00917984"/>
    <w:rsid w:val="00917BCF"/>
    <w:rsid w:val="00917C79"/>
    <w:rsid w:val="00917EBF"/>
    <w:rsid w:val="00920014"/>
    <w:rsid w:val="009207EB"/>
    <w:rsid w:val="009208AB"/>
    <w:rsid w:val="00920A8B"/>
    <w:rsid w:val="00920D17"/>
    <w:rsid w:val="00920F37"/>
    <w:rsid w:val="00921059"/>
    <w:rsid w:val="009215E2"/>
    <w:rsid w:val="0092189F"/>
    <w:rsid w:val="0092197A"/>
    <w:rsid w:val="00921F96"/>
    <w:rsid w:val="0092201A"/>
    <w:rsid w:val="00922086"/>
    <w:rsid w:val="009221F7"/>
    <w:rsid w:val="0092227B"/>
    <w:rsid w:val="009224B5"/>
    <w:rsid w:val="009226C0"/>
    <w:rsid w:val="0092291D"/>
    <w:rsid w:val="00922CA7"/>
    <w:rsid w:val="00922DDC"/>
    <w:rsid w:val="0092323A"/>
    <w:rsid w:val="00923799"/>
    <w:rsid w:val="0092386F"/>
    <w:rsid w:val="00923A5F"/>
    <w:rsid w:val="00923CDC"/>
    <w:rsid w:val="00923DC4"/>
    <w:rsid w:val="00923E32"/>
    <w:rsid w:val="00923FA1"/>
    <w:rsid w:val="009240EA"/>
    <w:rsid w:val="0092412D"/>
    <w:rsid w:val="0092476A"/>
    <w:rsid w:val="00924A42"/>
    <w:rsid w:val="00924D0A"/>
    <w:rsid w:val="00924D48"/>
    <w:rsid w:val="00924D8F"/>
    <w:rsid w:val="00925021"/>
    <w:rsid w:val="00925127"/>
    <w:rsid w:val="00925A97"/>
    <w:rsid w:val="00925ED0"/>
    <w:rsid w:val="00925FF1"/>
    <w:rsid w:val="009260ED"/>
    <w:rsid w:val="00926379"/>
    <w:rsid w:val="0092652E"/>
    <w:rsid w:val="0092669A"/>
    <w:rsid w:val="009267A4"/>
    <w:rsid w:val="00926877"/>
    <w:rsid w:val="00926966"/>
    <w:rsid w:val="00926AD2"/>
    <w:rsid w:val="00926AEF"/>
    <w:rsid w:val="00926CC4"/>
    <w:rsid w:val="00926D8A"/>
    <w:rsid w:val="00926E83"/>
    <w:rsid w:val="00926EF7"/>
    <w:rsid w:val="0092734A"/>
    <w:rsid w:val="009273E0"/>
    <w:rsid w:val="00927C22"/>
    <w:rsid w:val="00927FBD"/>
    <w:rsid w:val="009303B5"/>
    <w:rsid w:val="009304A9"/>
    <w:rsid w:val="00930699"/>
    <w:rsid w:val="00930883"/>
    <w:rsid w:val="00930AED"/>
    <w:rsid w:val="00931113"/>
    <w:rsid w:val="009313C8"/>
    <w:rsid w:val="009319D9"/>
    <w:rsid w:val="00932064"/>
    <w:rsid w:val="0093222B"/>
    <w:rsid w:val="0093297F"/>
    <w:rsid w:val="00932BD6"/>
    <w:rsid w:val="00933162"/>
    <w:rsid w:val="0093329C"/>
    <w:rsid w:val="0093343D"/>
    <w:rsid w:val="009335B6"/>
    <w:rsid w:val="00933749"/>
    <w:rsid w:val="009337AD"/>
    <w:rsid w:val="009338EC"/>
    <w:rsid w:val="00933A52"/>
    <w:rsid w:val="00934851"/>
    <w:rsid w:val="00934BC1"/>
    <w:rsid w:val="009354E9"/>
    <w:rsid w:val="0093565A"/>
    <w:rsid w:val="009357C5"/>
    <w:rsid w:val="0093589F"/>
    <w:rsid w:val="009359C3"/>
    <w:rsid w:val="009359FD"/>
    <w:rsid w:val="00935CF2"/>
    <w:rsid w:val="00935FEF"/>
    <w:rsid w:val="009362CE"/>
    <w:rsid w:val="009366B4"/>
    <w:rsid w:val="009367D7"/>
    <w:rsid w:val="00936E99"/>
    <w:rsid w:val="0093711B"/>
    <w:rsid w:val="00937182"/>
    <w:rsid w:val="0093733C"/>
    <w:rsid w:val="0093780B"/>
    <w:rsid w:val="0093798F"/>
    <w:rsid w:val="009379D1"/>
    <w:rsid w:val="00937EE5"/>
    <w:rsid w:val="0094008F"/>
    <w:rsid w:val="0094019F"/>
    <w:rsid w:val="009402E6"/>
    <w:rsid w:val="009404C1"/>
    <w:rsid w:val="00940606"/>
    <w:rsid w:val="00940AF2"/>
    <w:rsid w:val="00940B59"/>
    <w:rsid w:val="00940C38"/>
    <w:rsid w:val="0094141B"/>
    <w:rsid w:val="0094145F"/>
    <w:rsid w:val="00941617"/>
    <w:rsid w:val="0094163E"/>
    <w:rsid w:val="009416F1"/>
    <w:rsid w:val="00941A01"/>
    <w:rsid w:val="00941BCA"/>
    <w:rsid w:val="00941DD7"/>
    <w:rsid w:val="00941E47"/>
    <w:rsid w:val="00941E7D"/>
    <w:rsid w:val="00941F68"/>
    <w:rsid w:val="00941F7B"/>
    <w:rsid w:val="00942087"/>
    <w:rsid w:val="009420CD"/>
    <w:rsid w:val="00942162"/>
    <w:rsid w:val="009423DB"/>
    <w:rsid w:val="00942B26"/>
    <w:rsid w:val="00942BF7"/>
    <w:rsid w:val="00942C03"/>
    <w:rsid w:val="00942E6D"/>
    <w:rsid w:val="00942FD7"/>
    <w:rsid w:val="0094316D"/>
    <w:rsid w:val="00943351"/>
    <w:rsid w:val="00943521"/>
    <w:rsid w:val="00943629"/>
    <w:rsid w:val="009439CB"/>
    <w:rsid w:val="00943A72"/>
    <w:rsid w:val="00943D64"/>
    <w:rsid w:val="00943D92"/>
    <w:rsid w:val="00943ED7"/>
    <w:rsid w:val="00944C1E"/>
    <w:rsid w:val="00944C56"/>
    <w:rsid w:val="009451D5"/>
    <w:rsid w:val="009455E4"/>
    <w:rsid w:val="00945B37"/>
    <w:rsid w:val="00945B52"/>
    <w:rsid w:val="009462B8"/>
    <w:rsid w:val="009465AE"/>
    <w:rsid w:val="00946AEA"/>
    <w:rsid w:val="00946C82"/>
    <w:rsid w:val="00947135"/>
    <w:rsid w:val="0094714C"/>
    <w:rsid w:val="009473F5"/>
    <w:rsid w:val="00947611"/>
    <w:rsid w:val="00947751"/>
    <w:rsid w:val="00947A4B"/>
    <w:rsid w:val="00947C5E"/>
    <w:rsid w:val="00947C72"/>
    <w:rsid w:val="00947FB1"/>
    <w:rsid w:val="00950241"/>
    <w:rsid w:val="009503A8"/>
    <w:rsid w:val="00950442"/>
    <w:rsid w:val="00950897"/>
    <w:rsid w:val="00950D0D"/>
    <w:rsid w:val="00950DE5"/>
    <w:rsid w:val="009511AF"/>
    <w:rsid w:val="0095122A"/>
    <w:rsid w:val="009512B1"/>
    <w:rsid w:val="009512D1"/>
    <w:rsid w:val="00951335"/>
    <w:rsid w:val="00951470"/>
    <w:rsid w:val="009515AF"/>
    <w:rsid w:val="00951C05"/>
    <w:rsid w:val="00951DBC"/>
    <w:rsid w:val="00952023"/>
    <w:rsid w:val="0095208C"/>
    <w:rsid w:val="009521FC"/>
    <w:rsid w:val="00952327"/>
    <w:rsid w:val="009525EB"/>
    <w:rsid w:val="0095262F"/>
    <w:rsid w:val="009529F9"/>
    <w:rsid w:val="00952F45"/>
    <w:rsid w:val="00953099"/>
    <w:rsid w:val="009530EF"/>
    <w:rsid w:val="0095312A"/>
    <w:rsid w:val="009533A4"/>
    <w:rsid w:val="009536B7"/>
    <w:rsid w:val="009538AD"/>
    <w:rsid w:val="009538BA"/>
    <w:rsid w:val="00953ECF"/>
    <w:rsid w:val="009542DC"/>
    <w:rsid w:val="009543AF"/>
    <w:rsid w:val="009543DA"/>
    <w:rsid w:val="0095445E"/>
    <w:rsid w:val="00954498"/>
    <w:rsid w:val="00954A67"/>
    <w:rsid w:val="00954AD7"/>
    <w:rsid w:val="00954D89"/>
    <w:rsid w:val="00955215"/>
    <w:rsid w:val="0095529A"/>
    <w:rsid w:val="0095581F"/>
    <w:rsid w:val="00955952"/>
    <w:rsid w:val="009563D6"/>
    <w:rsid w:val="00956540"/>
    <w:rsid w:val="00956574"/>
    <w:rsid w:val="009565B9"/>
    <w:rsid w:val="009566EE"/>
    <w:rsid w:val="00956721"/>
    <w:rsid w:val="0095681D"/>
    <w:rsid w:val="009568D1"/>
    <w:rsid w:val="00956DF2"/>
    <w:rsid w:val="00956E8C"/>
    <w:rsid w:val="00956E99"/>
    <w:rsid w:val="00956EFF"/>
    <w:rsid w:val="00957074"/>
    <w:rsid w:val="009571E1"/>
    <w:rsid w:val="00957779"/>
    <w:rsid w:val="00957BCC"/>
    <w:rsid w:val="00957F7A"/>
    <w:rsid w:val="00957FAD"/>
    <w:rsid w:val="00960231"/>
    <w:rsid w:val="0096039D"/>
    <w:rsid w:val="009603CE"/>
    <w:rsid w:val="00960593"/>
    <w:rsid w:val="00960BB5"/>
    <w:rsid w:val="00960BEC"/>
    <w:rsid w:val="00960D50"/>
    <w:rsid w:val="00960D61"/>
    <w:rsid w:val="00960D85"/>
    <w:rsid w:val="00961373"/>
    <w:rsid w:val="0096142F"/>
    <w:rsid w:val="00961B00"/>
    <w:rsid w:val="00961BF7"/>
    <w:rsid w:val="00961DE0"/>
    <w:rsid w:val="00962087"/>
    <w:rsid w:val="0096212A"/>
    <w:rsid w:val="009621E7"/>
    <w:rsid w:val="009621F0"/>
    <w:rsid w:val="009624A3"/>
    <w:rsid w:val="009629AB"/>
    <w:rsid w:val="00962CCA"/>
    <w:rsid w:val="00962DC9"/>
    <w:rsid w:val="009631E0"/>
    <w:rsid w:val="009635B6"/>
    <w:rsid w:val="0096392C"/>
    <w:rsid w:val="0096439C"/>
    <w:rsid w:val="0096479B"/>
    <w:rsid w:val="009647EE"/>
    <w:rsid w:val="0096483B"/>
    <w:rsid w:val="009648C8"/>
    <w:rsid w:val="00964A04"/>
    <w:rsid w:val="00965108"/>
    <w:rsid w:val="00965337"/>
    <w:rsid w:val="009654CB"/>
    <w:rsid w:val="0096572E"/>
    <w:rsid w:val="00965D0E"/>
    <w:rsid w:val="00965E5F"/>
    <w:rsid w:val="00965F81"/>
    <w:rsid w:val="0096610D"/>
    <w:rsid w:val="009662B5"/>
    <w:rsid w:val="00966A16"/>
    <w:rsid w:val="00966AA4"/>
    <w:rsid w:val="00966ABB"/>
    <w:rsid w:val="0096753A"/>
    <w:rsid w:val="0096756E"/>
    <w:rsid w:val="00967ACD"/>
    <w:rsid w:val="00967E7E"/>
    <w:rsid w:val="00967EA0"/>
    <w:rsid w:val="00970674"/>
    <w:rsid w:val="009706C1"/>
    <w:rsid w:val="00970C47"/>
    <w:rsid w:val="00970C6E"/>
    <w:rsid w:val="00970DE6"/>
    <w:rsid w:val="00971331"/>
    <w:rsid w:val="00971589"/>
    <w:rsid w:val="00971595"/>
    <w:rsid w:val="009716E8"/>
    <w:rsid w:val="00971721"/>
    <w:rsid w:val="00971998"/>
    <w:rsid w:val="009719BC"/>
    <w:rsid w:val="00971A37"/>
    <w:rsid w:val="00971DDF"/>
    <w:rsid w:val="00971E91"/>
    <w:rsid w:val="00972058"/>
    <w:rsid w:val="009721FA"/>
    <w:rsid w:val="0097246C"/>
    <w:rsid w:val="00972933"/>
    <w:rsid w:val="00972977"/>
    <w:rsid w:val="00972A8F"/>
    <w:rsid w:val="00972BE2"/>
    <w:rsid w:val="00972C0D"/>
    <w:rsid w:val="00972CEE"/>
    <w:rsid w:val="00972EEE"/>
    <w:rsid w:val="00972F1A"/>
    <w:rsid w:val="00973061"/>
    <w:rsid w:val="009730BF"/>
    <w:rsid w:val="00973330"/>
    <w:rsid w:val="009734B8"/>
    <w:rsid w:val="009738D2"/>
    <w:rsid w:val="009738D6"/>
    <w:rsid w:val="0097400E"/>
    <w:rsid w:val="00974378"/>
    <w:rsid w:val="0097438F"/>
    <w:rsid w:val="00974480"/>
    <w:rsid w:val="00974592"/>
    <w:rsid w:val="00974675"/>
    <w:rsid w:val="0097493D"/>
    <w:rsid w:val="00974B03"/>
    <w:rsid w:val="00974C37"/>
    <w:rsid w:val="00974E8E"/>
    <w:rsid w:val="00974E9C"/>
    <w:rsid w:val="00974F85"/>
    <w:rsid w:val="009752D4"/>
    <w:rsid w:val="009754ED"/>
    <w:rsid w:val="009758ED"/>
    <w:rsid w:val="00975D16"/>
    <w:rsid w:val="0097652E"/>
    <w:rsid w:val="009765D6"/>
    <w:rsid w:val="009766D7"/>
    <w:rsid w:val="00976B07"/>
    <w:rsid w:val="0097743D"/>
    <w:rsid w:val="009776DD"/>
    <w:rsid w:val="00977CA3"/>
    <w:rsid w:val="00980036"/>
    <w:rsid w:val="00980A53"/>
    <w:rsid w:val="00980F5F"/>
    <w:rsid w:val="0098138F"/>
    <w:rsid w:val="009814D0"/>
    <w:rsid w:val="009818EB"/>
    <w:rsid w:val="00981AEE"/>
    <w:rsid w:val="00981B53"/>
    <w:rsid w:val="00981EB0"/>
    <w:rsid w:val="009820F5"/>
    <w:rsid w:val="00982533"/>
    <w:rsid w:val="0098253C"/>
    <w:rsid w:val="0098299A"/>
    <w:rsid w:val="00982A66"/>
    <w:rsid w:val="00982AB7"/>
    <w:rsid w:val="00982FF0"/>
    <w:rsid w:val="0098358E"/>
    <w:rsid w:val="009837F1"/>
    <w:rsid w:val="00983E8C"/>
    <w:rsid w:val="00983E93"/>
    <w:rsid w:val="00984237"/>
    <w:rsid w:val="00984348"/>
    <w:rsid w:val="0098437D"/>
    <w:rsid w:val="00984422"/>
    <w:rsid w:val="00984DFF"/>
    <w:rsid w:val="00984EBB"/>
    <w:rsid w:val="00984F10"/>
    <w:rsid w:val="0098529A"/>
    <w:rsid w:val="0098534D"/>
    <w:rsid w:val="009854A0"/>
    <w:rsid w:val="009854AA"/>
    <w:rsid w:val="00985668"/>
    <w:rsid w:val="00985A09"/>
    <w:rsid w:val="00985FDB"/>
    <w:rsid w:val="009864B4"/>
    <w:rsid w:val="009867C9"/>
    <w:rsid w:val="00986892"/>
    <w:rsid w:val="00986BFB"/>
    <w:rsid w:val="00986C78"/>
    <w:rsid w:val="00986DDE"/>
    <w:rsid w:val="00986FA6"/>
    <w:rsid w:val="00987174"/>
    <w:rsid w:val="00987681"/>
    <w:rsid w:val="00987B27"/>
    <w:rsid w:val="00987E5B"/>
    <w:rsid w:val="00987EDA"/>
    <w:rsid w:val="00990118"/>
    <w:rsid w:val="00990221"/>
    <w:rsid w:val="00990265"/>
    <w:rsid w:val="009903C9"/>
    <w:rsid w:val="009903E6"/>
    <w:rsid w:val="00990647"/>
    <w:rsid w:val="00990BC9"/>
    <w:rsid w:val="009910EB"/>
    <w:rsid w:val="009911C6"/>
    <w:rsid w:val="00991490"/>
    <w:rsid w:val="00991646"/>
    <w:rsid w:val="00991858"/>
    <w:rsid w:val="00991B1E"/>
    <w:rsid w:val="00992038"/>
    <w:rsid w:val="009921F3"/>
    <w:rsid w:val="00992275"/>
    <w:rsid w:val="009922DE"/>
    <w:rsid w:val="0099235E"/>
    <w:rsid w:val="009923BF"/>
    <w:rsid w:val="009925BB"/>
    <w:rsid w:val="009929D7"/>
    <w:rsid w:val="00992D2A"/>
    <w:rsid w:val="00992F8B"/>
    <w:rsid w:val="0099327D"/>
    <w:rsid w:val="009935DA"/>
    <w:rsid w:val="009936C4"/>
    <w:rsid w:val="0099399E"/>
    <w:rsid w:val="00993C95"/>
    <w:rsid w:val="00993D16"/>
    <w:rsid w:val="00994368"/>
    <w:rsid w:val="0099450A"/>
    <w:rsid w:val="009945A9"/>
    <w:rsid w:val="00994B04"/>
    <w:rsid w:val="00994CE7"/>
    <w:rsid w:val="0099522B"/>
    <w:rsid w:val="00995945"/>
    <w:rsid w:val="00995D11"/>
    <w:rsid w:val="00995F10"/>
    <w:rsid w:val="0099609F"/>
    <w:rsid w:val="009962B0"/>
    <w:rsid w:val="00996387"/>
    <w:rsid w:val="009965A0"/>
    <w:rsid w:val="00996A35"/>
    <w:rsid w:val="00996EA8"/>
    <w:rsid w:val="00996F95"/>
    <w:rsid w:val="009971BD"/>
    <w:rsid w:val="00997658"/>
    <w:rsid w:val="0099782A"/>
    <w:rsid w:val="009A02B0"/>
    <w:rsid w:val="009A02D5"/>
    <w:rsid w:val="009A0780"/>
    <w:rsid w:val="009A0BD3"/>
    <w:rsid w:val="009A0E3C"/>
    <w:rsid w:val="009A101C"/>
    <w:rsid w:val="009A13B2"/>
    <w:rsid w:val="009A1688"/>
    <w:rsid w:val="009A1C23"/>
    <w:rsid w:val="009A1E05"/>
    <w:rsid w:val="009A1F08"/>
    <w:rsid w:val="009A218C"/>
    <w:rsid w:val="009A2204"/>
    <w:rsid w:val="009A2271"/>
    <w:rsid w:val="009A2452"/>
    <w:rsid w:val="009A2504"/>
    <w:rsid w:val="009A25E4"/>
    <w:rsid w:val="009A2ABF"/>
    <w:rsid w:val="009A2CA5"/>
    <w:rsid w:val="009A36CC"/>
    <w:rsid w:val="009A3983"/>
    <w:rsid w:val="009A3B19"/>
    <w:rsid w:val="009A3E80"/>
    <w:rsid w:val="009A3F38"/>
    <w:rsid w:val="009A3FA6"/>
    <w:rsid w:val="009A3FB1"/>
    <w:rsid w:val="009A40F3"/>
    <w:rsid w:val="009A4339"/>
    <w:rsid w:val="009A43B6"/>
    <w:rsid w:val="009A447C"/>
    <w:rsid w:val="009A44D3"/>
    <w:rsid w:val="009A46A6"/>
    <w:rsid w:val="009A4DA5"/>
    <w:rsid w:val="009A4FCF"/>
    <w:rsid w:val="009A5210"/>
    <w:rsid w:val="009A56CB"/>
    <w:rsid w:val="009A5C60"/>
    <w:rsid w:val="009A5C86"/>
    <w:rsid w:val="009A5EE4"/>
    <w:rsid w:val="009A60CA"/>
    <w:rsid w:val="009A621F"/>
    <w:rsid w:val="009A62B5"/>
    <w:rsid w:val="009A6304"/>
    <w:rsid w:val="009A6FFC"/>
    <w:rsid w:val="009A70F2"/>
    <w:rsid w:val="009A7BA3"/>
    <w:rsid w:val="009A7D14"/>
    <w:rsid w:val="009A7F30"/>
    <w:rsid w:val="009A7F3F"/>
    <w:rsid w:val="009A7F93"/>
    <w:rsid w:val="009B0259"/>
    <w:rsid w:val="009B0375"/>
    <w:rsid w:val="009B08ED"/>
    <w:rsid w:val="009B09C7"/>
    <w:rsid w:val="009B0AD5"/>
    <w:rsid w:val="009B0B58"/>
    <w:rsid w:val="009B0C31"/>
    <w:rsid w:val="009B0D0A"/>
    <w:rsid w:val="009B13F6"/>
    <w:rsid w:val="009B19CF"/>
    <w:rsid w:val="009B1A03"/>
    <w:rsid w:val="009B1ADE"/>
    <w:rsid w:val="009B1F8A"/>
    <w:rsid w:val="009B22D6"/>
    <w:rsid w:val="009B2597"/>
    <w:rsid w:val="009B26AD"/>
    <w:rsid w:val="009B2851"/>
    <w:rsid w:val="009B2924"/>
    <w:rsid w:val="009B2C1D"/>
    <w:rsid w:val="009B2D07"/>
    <w:rsid w:val="009B2DC4"/>
    <w:rsid w:val="009B2FAA"/>
    <w:rsid w:val="009B3067"/>
    <w:rsid w:val="009B3097"/>
    <w:rsid w:val="009B32FD"/>
    <w:rsid w:val="009B34D6"/>
    <w:rsid w:val="009B374C"/>
    <w:rsid w:val="009B3909"/>
    <w:rsid w:val="009B3BD7"/>
    <w:rsid w:val="009B3C99"/>
    <w:rsid w:val="009B3E91"/>
    <w:rsid w:val="009B42C4"/>
    <w:rsid w:val="009B4860"/>
    <w:rsid w:val="009B4946"/>
    <w:rsid w:val="009B4B8C"/>
    <w:rsid w:val="009B4D37"/>
    <w:rsid w:val="009B5727"/>
    <w:rsid w:val="009B5D4F"/>
    <w:rsid w:val="009B6350"/>
    <w:rsid w:val="009B6721"/>
    <w:rsid w:val="009B68FC"/>
    <w:rsid w:val="009B6F3C"/>
    <w:rsid w:val="009B7728"/>
    <w:rsid w:val="009B7D36"/>
    <w:rsid w:val="009C01A3"/>
    <w:rsid w:val="009C0284"/>
    <w:rsid w:val="009C071A"/>
    <w:rsid w:val="009C0870"/>
    <w:rsid w:val="009C08AF"/>
    <w:rsid w:val="009C08CC"/>
    <w:rsid w:val="009C0C35"/>
    <w:rsid w:val="009C0D27"/>
    <w:rsid w:val="009C0E27"/>
    <w:rsid w:val="009C138B"/>
    <w:rsid w:val="009C15B1"/>
    <w:rsid w:val="009C184E"/>
    <w:rsid w:val="009C1B0D"/>
    <w:rsid w:val="009C1B6B"/>
    <w:rsid w:val="009C1BDD"/>
    <w:rsid w:val="009C206B"/>
    <w:rsid w:val="009C2332"/>
    <w:rsid w:val="009C241A"/>
    <w:rsid w:val="009C24C5"/>
    <w:rsid w:val="009C26D1"/>
    <w:rsid w:val="009C2BBC"/>
    <w:rsid w:val="009C2D3D"/>
    <w:rsid w:val="009C2D6E"/>
    <w:rsid w:val="009C2EA8"/>
    <w:rsid w:val="009C2EC8"/>
    <w:rsid w:val="009C2F27"/>
    <w:rsid w:val="009C2F8C"/>
    <w:rsid w:val="009C2F93"/>
    <w:rsid w:val="009C3005"/>
    <w:rsid w:val="009C3510"/>
    <w:rsid w:val="009C37AE"/>
    <w:rsid w:val="009C3D0E"/>
    <w:rsid w:val="009C3D39"/>
    <w:rsid w:val="009C3D94"/>
    <w:rsid w:val="009C411B"/>
    <w:rsid w:val="009C41F3"/>
    <w:rsid w:val="009C4295"/>
    <w:rsid w:val="009C43C8"/>
    <w:rsid w:val="009C43E2"/>
    <w:rsid w:val="009C4596"/>
    <w:rsid w:val="009C45C9"/>
    <w:rsid w:val="009C48A3"/>
    <w:rsid w:val="009C4F7F"/>
    <w:rsid w:val="009C5225"/>
    <w:rsid w:val="009C52A8"/>
    <w:rsid w:val="009C534F"/>
    <w:rsid w:val="009C5388"/>
    <w:rsid w:val="009C5834"/>
    <w:rsid w:val="009C59D4"/>
    <w:rsid w:val="009C5A4C"/>
    <w:rsid w:val="009C5D15"/>
    <w:rsid w:val="009C5EEA"/>
    <w:rsid w:val="009C5F8C"/>
    <w:rsid w:val="009C60FC"/>
    <w:rsid w:val="009C611E"/>
    <w:rsid w:val="009C64CF"/>
    <w:rsid w:val="009C652F"/>
    <w:rsid w:val="009C65ED"/>
    <w:rsid w:val="009C672E"/>
    <w:rsid w:val="009C6B46"/>
    <w:rsid w:val="009C6B97"/>
    <w:rsid w:val="009C6BB6"/>
    <w:rsid w:val="009C6DBE"/>
    <w:rsid w:val="009C72EA"/>
    <w:rsid w:val="009C748F"/>
    <w:rsid w:val="009C74B6"/>
    <w:rsid w:val="009C7515"/>
    <w:rsid w:val="009C76E0"/>
    <w:rsid w:val="009C786A"/>
    <w:rsid w:val="009C7901"/>
    <w:rsid w:val="009C7914"/>
    <w:rsid w:val="009C7981"/>
    <w:rsid w:val="009C7CE7"/>
    <w:rsid w:val="009D016D"/>
    <w:rsid w:val="009D01DA"/>
    <w:rsid w:val="009D0305"/>
    <w:rsid w:val="009D0485"/>
    <w:rsid w:val="009D0779"/>
    <w:rsid w:val="009D0D16"/>
    <w:rsid w:val="009D0DD4"/>
    <w:rsid w:val="009D0E01"/>
    <w:rsid w:val="009D0E13"/>
    <w:rsid w:val="009D1159"/>
    <w:rsid w:val="009D142C"/>
    <w:rsid w:val="009D17C6"/>
    <w:rsid w:val="009D1A77"/>
    <w:rsid w:val="009D219A"/>
    <w:rsid w:val="009D232E"/>
    <w:rsid w:val="009D2525"/>
    <w:rsid w:val="009D2738"/>
    <w:rsid w:val="009D284D"/>
    <w:rsid w:val="009D2908"/>
    <w:rsid w:val="009D2952"/>
    <w:rsid w:val="009D2A28"/>
    <w:rsid w:val="009D2CF2"/>
    <w:rsid w:val="009D2D60"/>
    <w:rsid w:val="009D3B43"/>
    <w:rsid w:val="009D3F96"/>
    <w:rsid w:val="009D40D0"/>
    <w:rsid w:val="009D413D"/>
    <w:rsid w:val="009D4370"/>
    <w:rsid w:val="009D445E"/>
    <w:rsid w:val="009D44D4"/>
    <w:rsid w:val="009D486E"/>
    <w:rsid w:val="009D4A04"/>
    <w:rsid w:val="009D4AF8"/>
    <w:rsid w:val="009D4CAE"/>
    <w:rsid w:val="009D4F42"/>
    <w:rsid w:val="009D55CC"/>
    <w:rsid w:val="009D5EA8"/>
    <w:rsid w:val="009D6329"/>
    <w:rsid w:val="009D647D"/>
    <w:rsid w:val="009D6595"/>
    <w:rsid w:val="009D66A8"/>
    <w:rsid w:val="009D670A"/>
    <w:rsid w:val="009D6787"/>
    <w:rsid w:val="009D6A6F"/>
    <w:rsid w:val="009D6C7A"/>
    <w:rsid w:val="009D6E9C"/>
    <w:rsid w:val="009D7091"/>
    <w:rsid w:val="009D7176"/>
    <w:rsid w:val="009D72F1"/>
    <w:rsid w:val="009D7514"/>
    <w:rsid w:val="009D760A"/>
    <w:rsid w:val="009D77D2"/>
    <w:rsid w:val="009D7A30"/>
    <w:rsid w:val="009D7B19"/>
    <w:rsid w:val="009E0491"/>
    <w:rsid w:val="009E133B"/>
    <w:rsid w:val="009E1341"/>
    <w:rsid w:val="009E1362"/>
    <w:rsid w:val="009E1399"/>
    <w:rsid w:val="009E160C"/>
    <w:rsid w:val="009E162C"/>
    <w:rsid w:val="009E1979"/>
    <w:rsid w:val="009E1BF5"/>
    <w:rsid w:val="009E1D45"/>
    <w:rsid w:val="009E1E3F"/>
    <w:rsid w:val="009E20C2"/>
    <w:rsid w:val="009E2183"/>
    <w:rsid w:val="009E27AE"/>
    <w:rsid w:val="009E2F56"/>
    <w:rsid w:val="009E331E"/>
    <w:rsid w:val="009E3366"/>
    <w:rsid w:val="009E35EC"/>
    <w:rsid w:val="009E38A4"/>
    <w:rsid w:val="009E41EB"/>
    <w:rsid w:val="009E4259"/>
    <w:rsid w:val="009E4262"/>
    <w:rsid w:val="009E4894"/>
    <w:rsid w:val="009E48CE"/>
    <w:rsid w:val="009E4933"/>
    <w:rsid w:val="009E4E14"/>
    <w:rsid w:val="009E537B"/>
    <w:rsid w:val="009E53FB"/>
    <w:rsid w:val="009E57C6"/>
    <w:rsid w:val="009E5CE2"/>
    <w:rsid w:val="009E5D6E"/>
    <w:rsid w:val="009E5E1C"/>
    <w:rsid w:val="009E609F"/>
    <w:rsid w:val="009E63A9"/>
    <w:rsid w:val="009E6574"/>
    <w:rsid w:val="009E660C"/>
    <w:rsid w:val="009E6944"/>
    <w:rsid w:val="009E6B0D"/>
    <w:rsid w:val="009E70AE"/>
    <w:rsid w:val="009E70B6"/>
    <w:rsid w:val="009E72C4"/>
    <w:rsid w:val="009E746C"/>
    <w:rsid w:val="009E74D9"/>
    <w:rsid w:val="009E756E"/>
    <w:rsid w:val="009E7631"/>
    <w:rsid w:val="009E77D9"/>
    <w:rsid w:val="009E78BD"/>
    <w:rsid w:val="009E7E8A"/>
    <w:rsid w:val="009E7FA3"/>
    <w:rsid w:val="009F0853"/>
    <w:rsid w:val="009F092D"/>
    <w:rsid w:val="009F17CF"/>
    <w:rsid w:val="009F187A"/>
    <w:rsid w:val="009F1967"/>
    <w:rsid w:val="009F1FF3"/>
    <w:rsid w:val="009F200A"/>
    <w:rsid w:val="009F217B"/>
    <w:rsid w:val="009F2581"/>
    <w:rsid w:val="009F2591"/>
    <w:rsid w:val="009F2AF4"/>
    <w:rsid w:val="009F2C72"/>
    <w:rsid w:val="009F30A9"/>
    <w:rsid w:val="009F312E"/>
    <w:rsid w:val="009F328F"/>
    <w:rsid w:val="009F34DB"/>
    <w:rsid w:val="009F39AF"/>
    <w:rsid w:val="009F3A81"/>
    <w:rsid w:val="009F4250"/>
    <w:rsid w:val="009F4264"/>
    <w:rsid w:val="009F42E6"/>
    <w:rsid w:val="009F4443"/>
    <w:rsid w:val="009F459D"/>
    <w:rsid w:val="009F47F5"/>
    <w:rsid w:val="009F4E00"/>
    <w:rsid w:val="009F5156"/>
    <w:rsid w:val="009F5692"/>
    <w:rsid w:val="009F5DD2"/>
    <w:rsid w:val="009F5EAB"/>
    <w:rsid w:val="009F5EF2"/>
    <w:rsid w:val="009F5F28"/>
    <w:rsid w:val="009F60A6"/>
    <w:rsid w:val="009F6E9C"/>
    <w:rsid w:val="009F7326"/>
    <w:rsid w:val="009F7327"/>
    <w:rsid w:val="009F75F6"/>
    <w:rsid w:val="009F7C89"/>
    <w:rsid w:val="00A00141"/>
    <w:rsid w:val="00A00662"/>
    <w:rsid w:val="00A00AE1"/>
    <w:rsid w:val="00A00C38"/>
    <w:rsid w:val="00A00D2A"/>
    <w:rsid w:val="00A01722"/>
    <w:rsid w:val="00A0185D"/>
    <w:rsid w:val="00A01A13"/>
    <w:rsid w:val="00A01DE4"/>
    <w:rsid w:val="00A01F4B"/>
    <w:rsid w:val="00A02415"/>
    <w:rsid w:val="00A025BB"/>
    <w:rsid w:val="00A02648"/>
    <w:rsid w:val="00A0265B"/>
    <w:rsid w:val="00A028D2"/>
    <w:rsid w:val="00A02901"/>
    <w:rsid w:val="00A02C69"/>
    <w:rsid w:val="00A02D57"/>
    <w:rsid w:val="00A0319F"/>
    <w:rsid w:val="00A0346E"/>
    <w:rsid w:val="00A035C2"/>
    <w:rsid w:val="00A036B0"/>
    <w:rsid w:val="00A03733"/>
    <w:rsid w:val="00A03783"/>
    <w:rsid w:val="00A0386C"/>
    <w:rsid w:val="00A038B4"/>
    <w:rsid w:val="00A0405E"/>
    <w:rsid w:val="00A04141"/>
    <w:rsid w:val="00A04AAD"/>
    <w:rsid w:val="00A04ACE"/>
    <w:rsid w:val="00A05139"/>
    <w:rsid w:val="00A056FD"/>
    <w:rsid w:val="00A05896"/>
    <w:rsid w:val="00A05B08"/>
    <w:rsid w:val="00A05C17"/>
    <w:rsid w:val="00A05D56"/>
    <w:rsid w:val="00A05E63"/>
    <w:rsid w:val="00A05E7D"/>
    <w:rsid w:val="00A05F76"/>
    <w:rsid w:val="00A065B5"/>
    <w:rsid w:val="00A06AF0"/>
    <w:rsid w:val="00A06CC5"/>
    <w:rsid w:val="00A06FF7"/>
    <w:rsid w:val="00A07099"/>
    <w:rsid w:val="00A07233"/>
    <w:rsid w:val="00A0787A"/>
    <w:rsid w:val="00A078D7"/>
    <w:rsid w:val="00A07B6F"/>
    <w:rsid w:val="00A07C65"/>
    <w:rsid w:val="00A10132"/>
    <w:rsid w:val="00A10934"/>
    <w:rsid w:val="00A10DDA"/>
    <w:rsid w:val="00A10EB9"/>
    <w:rsid w:val="00A1122E"/>
    <w:rsid w:val="00A11330"/>
    <w:rsid w:val="00A113F8"/>
    <w:rsid w:val="00A114FA"/>
    <w:rsid w:val="00A11752"/>
    <w:rsid w:val="00A11BE5"/>
    <w:rsid w:val="00A11D02"/>
    <w:rsid w:val="00A12184"/>
    <w:rsid w:val="00A12360"/>
    <w:rsid w:val="00A12370"/>
    <w:rsid w:val="00A12662"/>
    <w:rsid w:val="00A127E0"/>
    <w:rsid w:val="00A12825"/>
    <w:rsid w:val="00A12C7A"/>
    <w:rsid w:val="00A12D88"/>
    <w:rsid w:val="00A12DCF"/>
    <w:rsid w:val="00A13111"/>
    <w:rsid w:val="00A1347A"/>
    <w:rsid w:val="00A135E0"/>
    <w:rsid w:val="00A136E3"/>
    <w:rsid w:val="00A13808"/>
    <w:rsid w:val="00A13964"/>
    <w:rsid w:val="00A13CAE"/>
    <w:rsid w:val="00A14095"/>
    <w:rsid w:val="00A145C2"/>
    <w:rsid w:val="00A149D4"/>
    <w:rsid w:val="00A14A0E"/>
    <w:rsid w:val="00A14A7D"/>
    <w:rsid w:val="00A14CB9"/>
    <w:rsid w:val="00A14CCA"/>
    <w:rsid w:val="00A14DB1"/>
    <w:rsid w:val="00A15265"/>
    <w:rsid w:val="00A15517"/>
    <w:rsid w:val="00A1558B"/>
    <w:rsid w:val="00A156F4"/>
    <w:rsid w:val="00A15902"/>
    <w:rsid w:val="00A1659E"/>
    <w:rsid w:val="00A1663E"/>
    <w:rsid w:val="00A16735"/>
    <w:rsid w:val="00A16895"/>
    <w:rsid w:val="00A169C1"/>
    <w:rsid w:val="00A16D5D"/>
    <w:rsid w:val="00A16DB9"/>
    <w:rsid w:val="00A176A3"/>
    <w:rsid w:val="00A17A85"/>
    <w:rsid w:val="00A17C96"/>
    <w:rsid w:val="00A17D92"/>
    <w:rsid w:val="00A17E85"/>
    <w:rsid w:val="00A202B8"/>
    <w:rsid w:val="00A20425"/>
    <w:rsid w:val="00A204FE"/>
    <w:rsid w:val="00A20543"/>
    <w:rsid w:val="00A2082A"/>
    <w:rsid w:val="00A20E60"/>
    <w:rsid w:val="00A20EB6"/>
    <w:rsid w:val="00A20F71"/>
    <w:rsid w:val="00A21031"/>
    <w:rsid w:val="00A21060"/>
    <w:rsid w:val="00A2108D"/>
    <w:rsid w:val="00A210E8"/>
    <w:rsid w:val="00A217EE"/>
    <w:rsid w:val="00A218E0"/>
    <w:rsid w:val="00A2193B"/>
    <w:rsid w:val="00A21A02"/>
    <w:rsid w:val="00A21A0F"/>
    <w:rsid w:val="00A21A69"/>
    <w:rsid w:val="00A21E67"/>
    <w:rsid w:val="00A221E7"/>
    <w:rsid w:val="00A22430"/>
    <w:rsid w:val="00A226E9"/>
    <w:rsid w:val="00A227BD"/>
    <w:rsid w:val="00A228BB"/>
    <w:rsid w:val="00A22941"/>
    <w:rsid w:val="00A229C3"/>
    <w:rsid w:val="00A22BD9"/>
    <w:rsid w:val="00A22D9B"/>
    <w:rsid w:val="00A22E94"/>
    <w:rsid w:val="00A22F41"/>
    <w:rsid w:val="00A23124"/>
    <w:rsid w:val="00A23B30"/>
    <w:rsid w:val="00A23B47"/>
    <w:rsid w:val="00A23DA8"/>
    <w:rsid w:val="00A23E05"/>
    <w:rsid w:val="00A23F0D"/>
    <w:rsid w:val="00A23F45"/>
    <w:rsid w:val="00A23F82"/>
    <w:rsid w:val="00A241A2"/>
    <w:rsid w:val="00A24358"/>
    <w:rsid w:val="00A244B3"/>
    <w:rsid w:val="00A24584"/>
    <w:rsid w:val="00A24622"/>
    <w:rsid w:val="00A247F5"/>
    <w:rsid w:val="00A248EF"/>
    <w:rsid w:val="00A249F2"/>
    <w:rsid w:val="00A24EEB"/>
    <w:rsid w:val="00A25033"/>
    <w:rsid w:val="00A25085"/>
    <w:rsid w:val="00A2529F"/>
    <w:rsid w:val="00A25393"/>
    <w:rsid w:val="00A25605"/>
    <w:rsid w:val="00A2577C"/>
    <w:rsid w:val="00A258DE"/>
    <w:rsid w:val="00A25A6A"/>
    <w:rsid w:val="00A25E14"/>
    <w:rsid w:val="00A25E38"/>
    <w:rsid w:val="00A2631C"/>
    <w:rsid w:val="00A2648F"/>
    <w:rsid w:val="00A26527"/>
    <w:rsid w:val="00A26582"/>
    <w:rsid w:val="00A266E9"/>
    <w:rsid w:val="00A26755"/>
    <w:rsid w:val="00A268B9"/>
    <w:rsid w:val="00A26C92"/>
    <w:rsid w:val="00A26E20"/>
    <w:rsid w:val="00A26F82"/>
    <w:rsid w:val="00A27132"/>
    <w:rsid w:val="00A27321"/>
    <w:rsid w:val="00A27394"/>
    <w:rsid w:val="00A30057"/>
    <w:rsid w:val="00A3028C"/>
    <w:rsid w:val="00A30542"/>
    <w:rsid w:val="00A308CF"/>
    <w:rsid w:val="00A3090E"/>
    <w:rsid w:val="00A30A97"/>
    <w:rsid w:val="00A30E60"/>
    <w:rsid w:val="00A31297"/>
    <w:rsid w:val="00A313AA"/>
    <w:rsid w:val="00A314DE"/>
    <w:rsid w:val="00A3159A"/>
    <w:rsid w:val="00A31831"/>
    <w:rsid w:val="00A31A7F"/>
    <w:rsid w:val="00A31CFA"/>
    <w:rsid w:val="00A321CB"/>
    <w:rsid w:val="00A32483"/>
    <w:rsid w:val="00A324DB"/>
    <w:rsid w:val="00A3252E"/>
    <w:rsid w:val="00A328C9"/>
    <w:rsid w:val="00A329A0"/>
    <w:rsid w:val="00A32E39"/>
    <w:rsid w:val="00A3325A"/>
    <w:rsid w:val="00A3328D"/>
    <w:rsid w:val="00A33568"/>
    <w:rsid w:val="00A33574"/>
    <w:rsid w:val="00A337C2"/>
    <w:rsid w:val="00A33B74"/>
    <w:rsid w:val="00A33BEF"/>
    <w:rsid w:val="00A33C97"/>
    <w:rsid w:val="00A33CE4"/>
    <w:rsid w:val="00A33D5B"/>
    <w:rsid w:val="00A34066"/>
    <w:rsid w:val="00A3443B"/>
    <w:rsid w:val="00A34AC2"/>
    <w:rsid w:val="00A34AF2"/>
    <w:rsid w:val="00A34C0E"/>
    <w:rsid w:val="00A34C26"/>
    <w:rsid w:val="00A350CD"/>
    <w:rsid w:val="00A356E1"/>
    <w:rsid w:val="00A35E26"/>
    <w:rsid w:val="00A35E34"/>
    <w:rsid w:val="00A35ED2"/>
    <w:rsid w:val="00A36439"/>
    <w:rsid w:val="00A365D7"/>
    <w:rsid w:val="00A367C1"/>
    <w:rsid w:val="00A368C1"/>
    <w:rsid w:val="00A368DA"/>
    <w:rsid w:val="00A36A53"/>
    <w:rsid w:val="00A36D92"/>
    <w:rsid w:val="00A36E75"/>
    <w:rsid w:val="00A36ED8"/>
    <w:rsid w:val="00A3723C"/>
    <w:rsid w:val="00A37262"/>
    <w:rsid w:val="00A37265"/>
    <w:rsid w:val="00A372D5"/>
    <w:rsid w:val="00A374B3"/>
    <w:rsid w:val="00A377FD"/>
    <w:rsid w:val="00A37B18"/>
    <w:rsid w:val="00A37D7A"/>
    <w:rsid w:val="00A40015"/>
    <w:rsid w:val="00A4057A"/>
    <w:rsid w:val="00A405E0"/>
    <w:rsid w:val="00A408DC"/>
    <w:rsid w:val="00A40A02"/>
    <w:rsid w:val="00A412B2"/>
    <w:rsid w:val="00A41366"/>
    <w:rsid w:val="00A4159E"/>
    <w:rsid w:val="00A41BB8"/>
    <w:rsid w:val="00A41C1E"/>
    <w:rsid w:val="00A420BF"/>
    <w:rsid w:val="00A4237C"/>
    <w:rsid w:val="00A424E3"/>
    <w:rsid w:val="00A42B94"/>
    <w:rsid w:val="00A433C1"/>
    <w:rsid w:val="00A434C9"/>
    <w:rsid w:val="00A43536"/>
    <w:rsid w:val="00A436A0"/>
    <w:rsid w:val="00A439B1"/>
    <w:rsid w:val="00A439BF"/>
    <w:rsid w:val="00A43AD7"/>
    <w:rsid w:val="00A43FE9"/>
    <w:rsid w:val="00A44029"/>
    <w:rsid w:val="00A44048"/>
    <w:rsid w:val="00A4413E"/>
    <w:rsid w:val="00A442EC"/>
    <w:rsid w:val="00A4459E"/>
    <w:rsid w:val="00A445CE"/>
    <w:rsid w:val="00A447D6"/>
    <w:rsid w:val="00A44801"/>
    <w:rsid w:val="00A44AEE"/>
    <w:rsid w:val="00A44EAF"/>
    <w:rsid w:val="00A450F4"/>
    <w:rsid w:val="00A45484"/>
    <w:rsid w:val="00A456FA"/>
    <w:rsid w:val="00A45C8D"/>
    <w:rsid w:val="00A45FFC"/>
    <w:rsid w:val="00A45FFE"/>
    <w:rsid w:val="00A46032"/>
    <w:rsid w:val="00A46B2F"/>
    <w:rsid w:val="00A46CB1"/>
    <w:rsid w:val="00A474AF"/>
    <w:rsid w:val="00A47571"/>
    <w:rsid w:val="00A47619"/>
    <w:rsid w:val="00A47752"/>
    <w:rsid w:val="00A47768"/>
    <w:rsid w:val="00A47907"/>
    <w:rsid w:val="00A47C53"/>
    <w:rsid w:val="00A47C5D"/>
    <w:rsid w:val="00A47D08"/>
    <w:rsid w:val="00A47D2E"/>
    <w:rsid w:val="00A5020B"/>
    <w:rsid w:val="00A505A4"/>
    <w:rsid w:val="00A50879"/>
    <w:rsid w:val="00A50BB2"/>
    <w:rsid w:val="00A50DC8"/>
    <w:rsid w:val="00A512D9"/>
    <w:rsid w:val="00A513FA"/>
    <w:rsid w:val="00A51406"/>
    <w:rsid w:val="00A51637"/>
    <w:rsid w:val="00A51647"/>
    <w:rsid w:val="00A51791"/>
    <w:rsid w:val="00A51B39"/>
    <w:rsid w:val="00A51F29"/>
    <w:rsid w:val="00A5226D"/>
    <w:rsid w:val="00A52406"/>
    <w:rsid w:val="00A52AD3"/>
    <w:rsid w:val="00A52B80"/>
    <w:rsid w:val="00A52B8D"/>
    <w:rsid w:val="00A5322D"/>
    <w:rsid w:val="00A53431"/>
    <w:rsid w:val="00A535F8"/>
    <w:rsid w:val="00A53918"/>
    <w:rsid w:val="00A53E6A"/>
    <w:rsid w:val="00A53F32"/>
    <w:rsid w:val="00A5420E"/>
    <w:rsid w:val="00A543D2"/>
    <w:rsid w:val="00A544B5"/>
    <w:rsid w:val="00A545D0"/>
    <w:rsid w:val="00A549AB"/>
    <w:rsid w:val="00A54A85"/>
    <w:rsid w:val="00A54CC6"/>
    <w:rsid w:val="00A54D6F"/>
    <w:rsid w:val="00A54F88"/>
    <w:rsid w:val="00A54FD7"/>
    <w:rsid w:val="00A55044"/>
    <w:rsid w:val="00A55134"/>
    <w:rsid w:val="00A55313"/>
    <w:rsid w:val="00A55590"/>
    <w:rsid w:val="00A5561B"/>
    <w:rsid w:val="00A559C0"/>
    <w:rsid w:val="00A55B7F"/>
    <w:rsid w:val="00A55CB3"/>
    <w:rsid w:val="00A55CC3"/>
    <w:rsid w:val="00A55FFD"/>
    <w:rsid w:val="00A565A3"/>
    <w:rsid w:val="00A56690"/>
    <w:rsid w:val="00A56769"/>
    <w:rsid w:val="00A5697C"/>
    <w:rsid w:val="00A56A28"/>
    <w:rsid w:val="00A56B5B"/>
    <w:rsid w:val="00A56C35"/>
    <w:rsid w:val="00A57386"/>
    <w:rsid w:val="00A57642"/>
    <w:rsid w:val="00A57B76"/>
    <w:rsid w:val="00A603EE"/>
    <w:rsid w:val="00A60595"/>
    <w:rsid w:val="00A60706"/>
    <w:rsid w:val="00A60867"/>
    <w:rsid w:val="00A608AF"/>
    <w:rsid w:val="00A60935"/>
    <w:rsid w:val="00A60AB2"/>
    <w:rsid w:val="00A60B7C"/>
    <w:rsid w:val="00A60D37"/>
    <w:rsid w:val="00A60F50"/>
    <w:rsid w:val="00A60F55"/>
    <w:rsid w:val="00A60F7D"/>
    <w:rsid w:val="00A611ED"/>
    <w:rsid w:val="00A613D8"/>
    <w:rsid w:val="00A61609"/>
    <w:rsid w:val="00A6181D"/>
    <w:rsid w:val="00A61859"/>
    <w:rsid w:val="00A6193D"/>
    <w:rsid w:val="00A61958"/>
    <w:rsid w:val="00A6196C"/>
    <w:rsid w:val="00A61F4F"/>
    <w:rsid w:val="00A6223D"/>
    <w:rsid w:val="00A622F0"/>
    <w:rsid w:val="00A623A5"/>
    <w:rsid w:val="00A62516"/>
    <w:rsid w:val="00A6261D"/>
    <w:rsid w:val="00A62A9C"/>
    <w:rsid w:val="00A62BA6"/>
    <w:rsid w:val="00A62F9B"/>
    <w:rsid w:val="00A631BB"/>
    <w:rsid w:val="00A63467"/>
    <w:rsid w:val="00A638CC"/>
    <w:rsid w:val="00A63AF8"/>
    <w:rsid w:val="00A63BE3"/>
    <w:rsid w:val="00A63D1A"/>
    <w:rsid w:val="00A6459C"/>
    <w:rsid w:val="00A64667"/>
    <w:rsid w:val="00A646B0"/>
    <w:rsid w:val="00A6471D"/>
    <w:rsid w:val="00A648CF"/>
    <w:rsid w:val="00A64974"/>
    <w:rsid w:val="00A6498F"/>
    <w:rsid w:val="00A64AFF"/>
    <w:rsid w:val="00A64B0F"/>
    <w:rsid w:val="00A64D1D"/>
    <w:rsid w:val="00A64E11"/>
    <w:rsid w:val="00A64FD6"/>
    <w:rsid w:val="00A65270"/>
    <w:rsid w:val="00A65380"/>
    <w:rsid w:val="00A65637"/>
    <w:rsid w:val="00A659FB"/>
    <w:rsid w:val="00A65A58"/>
    <w:rsid w:val="00A65BAA"/>
    <w:rsid w:val="00A65BC5"/>
    <w:rsid w:val="00A65C23"/>
    <w:rsid w:val="00A65CB3"/>
    <w:rsid w:val="00A65EC0"/>
    <w:rsid w:val="00A66007"/>
    <w:rsid w:val="00A67678"/>
    <w:rsid w:val="00A679E3"/>
    <w:rsid w:val="00A67A96"/>
    <w:rsid w:val="00A67B85"/>
    <w:rsid w:val="00A70640"/>
    <w:rsid w:val="00A71589"/>
    <w:rsid w:val="00A715AB"/>
    <w:rsid w:val="00A71799"/>
    <w:rsid w:val="00A71B98"/>
    <w:rsid w:val="00A71F55"/>
    <w:rsid w:val="00A720B2"/>
    <w:rsid w:val="00A72289"/>
    <w:rsid w:val="00A7230E"/>
    <w:rsid w:val="00A724F5"/>
    <w:rsid w:val="00A729FF"/>
    <w:rsid w:val="00A72C18"/>
    <w:rsid w:val="00A72C6C"/>
    <w:rsid w:val="00A7302E"/>
    <w:rsid w:val="00A730E4"/>
    <w:rsid w:val="00A73304"/>
    <w:rsid w:val="00A735C4"/>
    <w:rsid w:val="00A73C00"/>
    <w:rsid w:val="00A73C0F"/>
    <w:rsid w:val="00A73ECA"/>
    <w:rsid w:val="00A748A6"/>
    <w:rsid w:val="00A74A97"/>
    <w:rsid w:val="00A74CF6"/>
    <w:rsid w:val="00A74D7B"/>
    <w:rsid w:val="00A750B9"/>
    <w:rsid w:val="00A750BF"/>
    <w:rsid w:val="00A751EA"/>
    <w:rsid w:val="00A7566E"/>
    <w:rsid w:val="00A75CE1"/>
    <w:rsid w:val="00A7607C"/>
    <w:rsid w:val="00A7672F"/>
    <w:rsid w:val="00A77017"/>
    <w:rsid w:val="00A771F3"/>
    <w:rsid w:val="00A77305"/>
    <w:rsid w:val="00A773CD"/>
    <w:rsid w:val="00A77624"/>
    <w:rsid w:val="00A7778D"/>
    <w:rsid w:val="00A77923"/>
    <w:rsid w:val="00A7792C"/>
    <w:rsid w:val="00A77CD3"/>
    <w:rsid w:val="00A77D12"/>
    <w:rsid w:val="00A77D38"/>
    <w:rsid w:val="00A77D83"/>
    <w:rsid w:val="00A801A9"/>
    <w:rsid w:val="00A80423"/>
    <w:rsid w:val="00A80457"/>
    <w:rsid w:val="00A808EA"/>
    <w:rsid w:val="00A80A97"/>
    <w:rsid w:val="00A80C9D"/>
    <w:rsid w:val="00A80CC3"/>
    <w:rsid w:val="00A80CCB"/>
    <w:rsid w:val="00A811D4"/>
    <w:rsid w:val="00A812D3"/>
    <w:rsid w:val="00A813C2"/>
    <w:rsid w:val="00A8158A"/>
    <w:rsid w:val="00A8192E"/>
    <w:rsid w:val="00A81B20"/>
    <w:rsid w:val="00A81E6C"/>
    <w:rsid w:val="00A820AA"/>
    <w:rsid w:val="00A820C4"/>
    <w:rsid w:val="00A8263C"/>
    <w:rsid w:val="00A827A1"/>
    <w:rsid w:val="00A827BF"/>
    <w:rsid w:val="00A8293D"/>
    <w:rsid w:val="00A82AC1"/>
    <w:rsid w:val="00A82BD0"/>
    <w:rsid w:val="00A83040"/>
    <w:rsid w:val="00A831AE"/>
    <w:rsid w:val="00A83243"/>
    <w:rsid w:val="00A83264"/>
    <w:rsid w:val="00A83AF8"/>
    <w:rsid w:val="00A83D3F"/>
    <w:rsid w:val="00A83E02"/>
    <w:rsid w:val="00A84034"/>
    <w:rsid w:val="00A84924"/>
    <w:rsid w:val="00A84A31"/>
    <w:rsid w:val="00A84A4C"/>
    <w:rsid w:val="00A84E58"/>
    <w:rsid w:val="00A84EE2"/>
    <w:rsid w:val="00A84FA4"/>
    <w:rsid w:val="00A852CC"/>
    <w:rsid w:val="00A85818"/>
    <w:rsid w:val="00A858AC"/>
    <w:rsid w:val="00A85BCD"/>
    <w:rsid w:val="00A85C95"/>
    <w:rsid w:val="00A85CC5"/>
    <w:rsid w:val="00A85DB2"/>
    <w:rsid w:val="00A85DB7"/>
    <w:rsid w:val="00A85F7B"/>
    <w:rsid w:val="00A8700F"/>
    <w:rsid w:val="00A8769E"/>
    <w:rsid w:val="00A8789F"/>
    <w:rsid w:val="00A87988"/>
    <w:rsid w:val="00A87A73"/>
    <w:rsid w:val="00A87FF9"/>
    <w:rsid w:val="00A9011D"/>
    <w:rsid w:val="00A90163"/>
    <w:rsid w:val="00A9022F"/>
    <w:rsid w:val="00A902FC"/>
    <w:rsid w:val="00A90536"/>
    <w:rsid w:val="00A90761"/>
    <w:rsid w:val="00A90CBA"/>
    <w:rsid w:val="00A9129B"/>
    <w:rsid w:val="00A913C3"/>
    <w:rsid w:val="00A91D28"/>
    <w:rsid w:val="00A91DC0"/>
    <w:rsid w:val="00A91F47"/>
    <w:rsid w:val="00A9220D"/>
    <w:rsid w:val="00A92954"/>
    <w:rsid w:val="00A92B01"/>
    <w:rsid w:val="00A92DAC"/>
    <w:rsid w:val="00A92DDF"/>
    <w:rsid w:val="00A92EB0"/>
    <w:rsid w:val="00A92FF3"/>
    <w:rsid w:val="00A93068"/>
    <w:rsid w:val="00A933C7"/>
    <w:rsid w:val="00A9353B"/>
    <w:rsid w:val="00A93663"/>
    <w:rsid w:val="00A93690"/>
    <w:rsid w:val="00A938DD"/>
    <w:rsid w:val="00A939BB"/>
    <w:rsid w:val="00A93CAE"/>
    <w:rsid w:val="00A94096"/>
    <w:rsid w:val="00A94282"/>
    <w:rsid w:val="00A94414"/>
    <w:rsid w:val="00A94BEE"/>
    <w:rsid w:val="00A9519A"/>
    <w:rsid w:val="00A95359"/>
    <w:rsid w:val="00A9541A"/>
    <w:rsid w:val="00A9551D"/>
    <w:rsid w:val="00A955D4"/>
    <w:rsid w:val="00A959EF"/>
    <w:rsid w:val="00A95D79"/>
    <w:rsid w:val="00A95E65"/>
    <w:rsid w:val="00A96062"/>
    <w:rsid w:val="00A96109"/>
    <w:rsid w:val="00A96666"/>
    <w:rsid w:val="00A96C04"/>
    <w:rsid w:val="00A96D62"/>
    <w:rsid w:val="00A9705A"/>
    <w:rsid w:val="00A97080"/>
    <w:rsid w:val="00A970A6"/>
    <w:rsid w:val="00A97372"/>
    <w:rsid w:val="00A9750A"/>
    <w:rsid w:val="00A97818"/>
    <w:rsid w:val="00A97935"/>
    <w:rsid w:val="00A979B4"/>
    <w:rsid w:val="00A97A9D"/>
    <w:rsid w:val="00A97B7A"/>
    <w:rsid w:val="00A97C68"/>
    <w:rsid w:val="00A97CE0"/>
    <w:rsid w:val="00A97DEB"/>
    <w:rsid w:val="00A97FF6"/>
    <w:rsid w:val="00AA02D5"/>
    <w:rsid w:val="00AA04B8"/>
    <w:rsid w:val="00AA04BB"/>
    <w:rsid w:val="00AA060E"/>
    <w:rsid w:val="00AA0902"/>
    <w:rsid w:val="00AA0904"/>
    <w:rsid w:val="00AA0B96"/>
    <w:rsid w:val="00AA0BF9"/>
    <w:rsid w:val="00AA0F27"/>
    <w:rsid w:val="00AA0F28"/>
    <w:rsid w:val="00AA1803"/>
    <w:rsid w:val="00AA1B94"/>
    <w:rsid w:val="00AA1FF0"/>
    <w:rsid w:val="00AA200F"/>
    <w:rsid w:val="00AA2083"/>
    <w:rsid w:val="00AA23D0"/>
    <w:rsid w:val="00AA28A0"/>
    <w:rsid w:val="00AA2AC6"/>
    <w:rsid w:val="00AA2B5A"/>
    <w:rsid w:val="00AA2BEC"/>
    <w:rsid w:val="00AA3002"/>
    <w:rsid w:val="00AA3040"/>
    <w:rsid w:val="00AA3347"/>
    <w:rsid w:val="00AA399F"/>
    <w:rsid w:val="00AA3B1D"/>
    <w:rsid w:val="00AA3F6C"/>
    <w:rsid w:val="00AA4043"/>
    <w:rsid w:val="00AA41A9"/>
    <w:rsid w:val="00AA479E"/>
    <w:rsid w:val="00AA48A0"/>
    <w:rsid w:val="00AA4EA0"/>
    <w:rsid w:val="00AA54C9"/>
    <w:rsid w:val="00AA5679"/>
    <w:rsid w:val="00AA569C"/>
    <w:rsid w:val="00AA5714"/>
    <w:rsid w:val="00AA6016"/>
    <w:rsid w:val="00AA659D"/>
    <w:rsid w:val="00AA6727"/>
    <w:rsid w:val="00AA6BA6"/>
    <w:rsid w:val="00AA6C07"/>
    <w:rsid w:val="00AA7351"/>
    <w:rsid w:val="00AA772E"/>
    <w:rsid w:val="00AA7AED"/>
    <w:rsid w:val="00AB04BC"/>
    <w:rsid w:val="00AB074A"/>
    <w:rsid w:val="00AB0C17"/>
    <w:rsid w:val="00AB13F2"/>
    <w:rsid w:val="00AB15D8"/>
    <w:rsid w:val="00AB1763"/>
    <w:rsid w:val="00AB18EF"/>
    <w:rsid w:val="00AB1970"/>
    <w:rsid w:val="00AB1B19"/>
    <w:rsid w:val="00AB2264"/>
    <w:rsid w:val="00AB2466"/>
    <w:rsid w:val="00AB24EA"/>
    <w:rsid w:val="00AB2593"/>
    <w:rsid w:val="00AB26DB"/>
    <w:rsid w:val="00AB2A75"/>
    <w:rsid w:val="00AB2E62"/>
    <w:rsid w:val="00AB2FD8"/>
    <w:rsid w:val="00AB35D8"/>
    <w:rsid w:val="00AB3827"/>
    <w:rsid w:val="00AB387A"/>
    <w:rsid w:val="00AB3A32"/>
    <w:rsid w:val="00AB4156"/>
    <w:rsid w:val="00AB46E3"/>
    <w:rsid w:val="00AB4716"/>
    <w:rsid w:val="00AB4967"/>
    <w:rsid w:val="00AB4A69"/>
    <w:rsid w:val="00AB4A7F"/>
    <w:rsid w:val="00AB4B41"/>
    <w:rsid w:val="00AB53C4"/>
    <w:rsid w:val="00AB5F61"/>
    <w:rsid w:val="00AB6190"/>
    <w:rsid w:val="00AB619B"/>
    <w:rsid w:val="00AB6368"/>
    <w:rsid w:val="00AB6867"/>
    <w:rsid w:val="00AB6A5E"/>
    <w:rsid w:val="00AB6A70"/>
    <w:rsid w:val="00AB6B61"/>
    <w:rsid w:val="00AB72A3"/>
    <w:rsid w:val="00AB7425"/>
    <w:rsid w:val="00AB777C"/>
    <w:rsid w:val="00AB7A91"/>
    <w:rsid w:val="00AB7B53"/>
    <w:rsid w:val="00AC0183"/>
    <w:rsid w:val="00AC0AAE"/>
    <w:rsid w:val="00AC0BDD"/>
    <w:rsid w:val="00AC13DC"/>
    <w:rsid w:val="00AC15C1"/>
    <w:rsid w:val="00AC1845"/>
    <w:rsid w:val="00AC1BBC"/>
    <w:rsid w:val="00AC1C31"/>
    <w:rsid w:val="00AC1D4C"/>
    <w:rsid w:val="00AC1F87"/>
    <w:rsid w:val="00AC2527"/>
    <w:rsid w:val="00AC2978"/>
    <w:rsid w:val="00AC2B3A"/>
    <w:rsid w:val="00AC3009"/>
    <w:rsid w:val="00AC31B1"/>
    <w:rsid w:val="00AC35B7"/>
    <w:rsid w:val="00AC3631"/>
    <w:rsid w:val="00AC3EEA"/>
    <w:rsid w:val="00AC4027"/>
    <w:rsid w:val="00AC4096"/>
    <w:rsid w:val="00AC417D"/>
    <w:rsid w:val="00AC4925"/>
    <w:rsid w:val="00AC4DFD"/>
    <w:rsid w:val="00AC5130"/>
    <w:rsid w:val="00AC52DD"/>
    <w:rsid w:val="00AC5920"/>
    <w:rsid w:val="00AC5AFC"/>
    <w:rsid w:val="00AC5C53"/>
    <w:rsid w:val="00AC6110"/>
    <w:rsid w:val="00AC62AB"/>
    <w:rsid w:val="00AC6385"/>
    <w:rsid w:val="00AC65F1"/>
    <w:rsid w:val="00AC661C"/>
    <w:rsid w:val="00AC66EE"/>
    <w:rsid w:val="00AC683D"/>
    <w:rsid w:val="00AC691B"/>
    <w:rsid w:val="00AC6A2D"/>
    <w:rsid w:val="00AC6CC5"/>
    <w:rsid w:val="00AC6DDE"/>
    <w:rsid w:val="00AC6E2F"/>
    <w:rsid w:val="00AC6EA3"/>
    <w:rsid w:val="00AC73DD"/>
    <w:rsid w:val="00AC7449"/>
    <w:rsid w:val="00AC75D4"/>
    <w:rsid w:val="00AC7870"/>
    <w:rsid w:val="00AC7B74"/>
    <w:rsid w:val="00AC7C79"/>
    <w:rsid w:val="00AC7F15"/>
    <w:rsid w:val="00AD0190"/>
    <w:rsid w:val="00AD03D9"/>
    <w:rsid w:val="00AD049B"/>
    <w:rsid w:val="00AD0F4A"/>
    <w:rsid w:val="00AD12A8"/>
    <w:rsid w:val="00AD14E7"/>
    <w:rsid w:val="00AD185D"/>
    <w:rsid w:val="00AD1D53"/>
    <w:rsid w:val="00AD22ED"/>
    <w:rsid w:val="00AD2494"/>
    <w:rsid w:val="00AD261C"/>
    <w:rsid w:val="00AD265E"/>
    <w:rsid w:val="00AD292F"/>
    <w:rsid w:val="00AD2B8F"/>
    <w:rsid w:val="00AD2E6A"/>
    <w:rsid w:val="00AD2F16"/>
    <w:rsid w:val="00AD2FA2"/>
    <w:rsid w:val="00AD31B4"/>
    <w:rsid w:val="00AD3536"/>
    <w:rsid w:val="00AD376D"/>
    <w:rsid w:val="00AD3D6C"/>
    <w:rsid w:val="00AD3DAD"/>
    <w:rsid w:val="00AD3E9A"/>
    <w:rsid w:val="00AD4A2C"/>
    <w:rsid w:val="00AD4A3D"/>
    <w:rsid w:val="00AD54D8"/>
    <w:rsid w:val="00AD5B5E"/>
    <w:rsid w:val="00AD5B80"/>
    <w:rsid w:val="00AD5C8F"/>
    <w:rsid w:val="00AD5C9D"/>
    <w:rsid w:val="00AD5DF3"/>
    <w:rsid w:val="00AD614E"/>
    <w:rsid w:val="00AD61F6"/>
    <w:rsid w:val="00AD6852"/>
    <w:rsid w:val="00AD693E"/>
    <w:rsid w:val="00AD69C3"/>
    <w:rsid w:val="00AD6A7C"/>
    <w:rsid w:val="00AD6B54"/>
    <w:rsid w:val="00AD6BBC"/>
    <w:rsid w:val="00AD6E32"/>
    <w:rsid w:val="00AD6F5B"/>
    <w:rsid w:val="00AD6FAB"/>
    <w:rsid w:val="00AD71CD"/>
    <w:rsid w:val="00AD7257"/>
    <w:rsid w:val="00AD756C"/>
    <w:rsid w:val="00AD7724"/>
    <w:rsid w:val="00AD7AC3"/>
    <w:rsid w:val="00AD7CA5"/>
    <w:rsid w:val="00AD7D39"/>
    <w:rsid w:val="00AE01BD"/>
    <w:rsid w:val="00AE0690"/>
    <w:rsid w:val="00AE0A71"/>
    <w:rsid w:val="00AE0DE0"/>
    <w:rsid w:val="00AE1072"/>
    <w:rsid w:val="00AE1573"/>
    <w:rsid w:val="00AE15A8"/>
    <w:rsid w:val="00AE15BE"/>
    <w:rsid w:val="00AE182A"/>
    <w:rsid w:val="00AE1D93"/>
    <w:rsid w:val="00AE1E0C"/>
    <w:rsid w:val="00AE1EB6"/>
    <w:rsid w:val="00AE2075"/>
    <w:rsid w:val="00AE207F"/>
    <w:rsid w:val="00AE2268"/>
    <w:rsid w:val="00AE2376"/>
    <w:rsid w:val="00AE298D"/>
    <w:rsid w:val="00AE3007"/>
    <w:rsid w:val="00AE3067"/>
    <w:rsid w:val="00AE35CC"/>
    <w:rsid w:val="00AE36AD"/>
    <w:rsid w:val="00AE3802"/>
    <w:rsid w:val="00AE39D2"/>
    <w:rsid w:val="00AE3A4B"/>
    <w:rsid w:val="00AE3AA7"/>
    <w:rsid w:val="00AE3D3E"/>
    <w:rsid w:val="00AE3DA5"/>
    <w:rsid w:val="00AE43B4"/>
    <w:rsid w:val="00AE4523"/>
    <w:rsid w:val="00AE4580"/>
    <w:rsid w:val="00AE45BE"/>
    <w:rsid w:val="00AE465E"/>
    <w:rsid w:val="00AE4973"/>
    <w:rsid w:val="00AE4B6A"/>
    <w:rsid w:val="00AE4EFE"/>
    <w:rsid w:val="00AE57BF"/>
    <w:rsid w:val="00AE5CA5"/>
    <w:rsid w:val="00AE5D9D"/>
    <w:rsid w:val="00AE5F0C"/>
    <w:rsid w:val="00AE5F0F"/>
    <w:rsid w:val="00AE61E2"/>
    <w:rsid w:val="00AE62B0"/>
    <w:rsid w:val="00AE6461"/>
    <w:rsid w:val="00AE6472"/>
    <w:rsid w:val="00AE671A"/>
    <w:rsid w:val="00AE6A50"/>
    <w:rsid w:val="00AE7353"/>
    <w:rsid w:val="00AE752C"/>
    <w:rsid w:val="00AE7B64"/>
    <w:rsid w:val="00AE7D6F"/>
    <w:rsid w:val="00AE7E76"/>
    <w:rsid w:val="00AF0043"/>
    <w:rsid w:val="00AF0315"/>
    <w:rsid w:val="00AF034E"/>
    <w:rsid w:val="00AF038F"/>
    <w:rsid w:val="00AF046F"/>
    <w:rsid w:val="00AF0891"/>
    <w:rsid w:val="00AF0A02"/>
    <w:rsid w:val="00AF0AC6"/>
    <w:rsid w:val="00AF0B3F"/>
    <w:rsid w:val="00AF12D7"/>
    <w:rsid w:val="00AF18CD"/>
    <w:rsid w:val="00AF1B7C"/>
    <w:rsid w:val="00AF1BB5"/>
    <w:rsid w:val="00AF1C33"/>
    <w:rsid w:val="00AF20CE"/>
    <w:rsid w:val="00AF2108"/>
    <w:rsid w:val="00AF213B"/>
    <w:rsid w:val="00AF2406"/>
    <w:rsid w:val="00AF24F4"/>
    <w:rsid w:val="00AF28F6"/>
    <w:rsid w:val="00AF3561"/>
    <w:rsid w:val="00AF380D"/>
    <w:rsid w:val="00AF3AF2"/>
    <w:rsid w:val="00AF3B27"/>
    <w:rsid w:val="00AF3D16"/>
    <w:rsid w:val="00AF3E1E"/>
    <w:rsid w:val="00AF42A3"/>
    <w:rsid w:val="00AF43DC"/>
    <w:rsid w:val="00AF4ED7"/>
    <w:rsid w:val="00AF5165"/>
    <w:rsid w:val="00AF5218"/>
    <w:rsid w:val="00AF5444"/>
    <w:rsid w:val="00AF547D"/>
    <w:rsid w:val="00AF5C33"/>
    <w:rsid w:val="00AF5F5A"/>
    <w:rsid w:val="00AF5F65"/>
    <w:rsid w:val="00AF609F"/>
    <w:rsid w:val="00AF6371"/>
    <w:rsid w:val="00AF6393"/>
    <w:rsid w:val="00AF65E8"/>
    <w:rsid w:val="00AF6602"/>
    <w:rsid w:val="00AF6C3A"/>
    <w:rsid w:val="00AF6D51"/>
    <w:rsid w:val="00AF6E20"/>
    <w:rsid w:val="00AF700F"/>
    <w:rsid w:val="00AF725E"/>
    <w:rsid w:val="00AF7504"/>
    <w:rsid w:val="00AF76AD"/>
    <w:rsid w:val="00AF771B"/>
    <w:rsid w:val="00AF7783"/>
    <w:rsid w:val="00AF7910"/>
    <w:rsid w:val="00AF7B7A"/>
    <w:rsid w:val="00AF7FF4"/>
    <w:rsid w:val="00B00279"/>
    <w:rsid w:val="00B002FC"/>
    <w:rsid w:val="00B0052C"/>
    <w:rsid w:val="00B00C2F"/>
    <w:rsid w:val="00B00C76"/>
    <w:rsid w:val="00B00C7C"/>
    <w:rsid w:val="00B00C9F"/>
    <w:rsid w:val="00B00E53"/>
    <w:rsid w:val="00B013F8"/>
    <w:rsid w:val="00B01405"/>
    <w:rsid w:val="00B015C1"/>
    <w:rsid w:val="00B01700"/>
    <w:rsid w:val="00B01D90"/>
    <w:rsid w:val="00B02373"/>
    <w:rsid w:val="00B02393"/>
    <w:rsid w:val="00B024FF"/>
    <w:rsid w:val="00B02715"/>
    <w:rsid w:val="00B0283B"/>
    <w:rsid w:val="00B02904"/>
    <w:rsid w:val="00B02BD2"/>
    <w:rsid w:val="00B03052"/>
    <w:rsid w:val="00B0309F"/>
    <w:rsid w:val="00B031D7"/>
    <w:rsid w:val="00B03B81"/>
    <w:rsid w:val="00B03BC0"/>
    <w:rsid w:val="00B03BD9"/>
    <w:rsid w:val="00B03D6F"/>
    <w:rsid w:val="00B04071"/>
    <w:rsid w:val="00B04288"/>
    <w:rsid w:val="00B0428F"/>
    <w:rsid w:val="00B04518"/>
    <w:rsid w:val="00B049A7"/>
    <w:rsid w:val="00B04A6A"/>
    <w:rsid w:val="00B04BFB"/>
    <w:rsid w:val="00B050D8"/>
    <w:rsid w:val="00B05168"/>
    <w:rsid w:val="00B0520A"/>
    <w:rsid w:val="00B0533E"/>
    <w:rsid w:val="00B0567A"/>
    <w:rsid w:val="00B056DA"/>
    <w:rsid w:val="00B0578A"/>
    <w:rsid w:val="00B05A50"/>
    <w:rsid w:val="00B05B18"/>
    <w:rsid w:val="00B065BE"/>
    <w:rsid w:val="00B067CF"/>
    <w:rsid w:val="00B06817"/>
    <w:rsid w:val="00B06AC8"/>
    <w:rsid w:val="00B06C1E"/>
    <w:rsid w:val="00B0751C"/>
    <w:rsid w:val="00B07628"/>
    <w:rsid w:val="00B0763F"/>
    <w:rsid w:val="00B07704"/>
    <w:rsid w:val="00B0774A"/>
    <w:rsid w:val="00B07847"/>
    <w:rsid w:val="00B078CA"/>
    <w:rsid w:val="00B07AD7"/>
    <w:rsid w:val="00B07B5B"/>
    <w:rsid w:val="00B07BDA"/>
    <w:rsid w:val="00B07C3C"/>
    <w:rsid w:val="00B07DC9"/>
    <w:rsid w:val="00B07F83"/>
    <w:rsid w:val="00B07F97"/>
    <w:rsid w:val="00B10004"/>
    <w:rsid w:val="00B1021D"/>
    <w:rsid w:val="00B104C9"/>
    <w:rsid w:val="00B104D2"/>
    <w:rsid w:val="00B10554"/>
    <w:rsid w:val="00B10645"/>
    <w:rsid w:val="00B10A5E"/>
    <w:rsid w:val="00B10B1A"/>
    <w:rsid w:val="00B10B90"/>
    <w:rsid w:val="00B10BCD"/>
    <w:rsid w:val="00B11506"/>
    <w:rsid w:val="00B11953"/>
    <w:rsid w:val="00B1196C"/>
    <w:rsid w:val="00B11C90"/>
    <w:rsid w:val="00B11D44"/>
    <w:rsid w:val="00B11D57"/>
    <w:rsid w:val="00B12201"/>
    <w:rsid w:val="00B12404"/>
    <w:rsid w:val="00B1252F"/>
    <w:rsid w:val="00B1261D"/>
    <w:rsid w:val="00B12B68"/>
    <w:rsid w:val="00B12C32"/>
    <w:rsid w:val="00B12EE9"/>
    <w:rsid w:val="00B132CC"/>
    <w:rsid w:val="00B13395"/>
    <w:rsid w:val="00B1342F"/>
    <w:rsid w:val="00B134D5"/>
    <w:rsid w:val="00B13617"/>
    <w:rsid w:val="00B13665"/>
    <w:rsid w:val="00B136CC"/>
    <w:rsid w:val="00B13B8F"/>
    <w:rsid w:val="00B13D29"/>
    <w:rsid w:val="00B13E22"/>
    <w:rsid w:val="00B140DE"/>
    <w:rsid w:val="00B14593"/>
    <w:rsid w:val="00B148B9"/>
    <w:rsid w:val="00B1494E"/>
    <w:rsid w:val="00B1495A"/>
    <w:rsid w:val="00B14F5F"/>
    <w:rsid w:val="00B14FD7"/>
    <w:rsid w:val="00B1501A"/>
    <w:rsid w:val="00B1508E"/>
    <w:rsid w:val="00B151D3"/>
    <w:rsid w:val="00B15355"/>
    <w:rsid w:val="00B15447"/>
    <w:rsid w:val="00B154E4"/>
    <w:rsid w:val="00B157D1"/>
    <w:rsid w:val="00B158CA"/>
    <w:rsid w:val="00B15948"/>
    <w:rsid w:val="00B15B0E"/>
    <w:rsid w:val="00B15BFB"/>
    <w:rsid w:val="00B15FD6"/>
    <w:rsid w:val="00B1622A"/>
    <w:rsid w:val="00B169A0"/>
    <w:rsid w:val="00B16B95"/>
    <w:rsid w:val="00B16C54"/>
    <w:rsid w:val="00B16CA2"/>
    <w:rsid w:val="00B16FB4"/>
    <w:rsid w:val="00B17029"/>
    <w:rsid w:val="00B17620"/>
    <w:rsid w:val="00B17A31"/>
    <w:rsid w:val="00B17CE5"/>
    <w:rsid w:val="00B17CF6"/>
    <w:rsid w:val="00B17D74"/>
    <w:rsid w:val="00B20132"/>
    <w:rsid w:val="00B2023E"/>
    <w:rsid w:val="00B2024E"/>
    <w:rsid w:val="00B2031A"/>
    <w:rsid w:val="00B2033B"/>
    <w:rsid w:val="00B203B7"/>
    <w:rsid w:val="00B20539"/>
    <w:rsid w:val="00B20CC3"/>
    <w:rsid w:val="00B20D25"/>
    <w:rsid w:val="00B20DBD"/>
    <w:rsid w:val="00B21227"/>
    <w:rsid w:val="00B2146E"/>
    <w:rsid w:val="00B21AB4"/>
    <w:rsid w:val="00B225E1"/>
    <w:rsid w:val="00B226A0"/>
    <w:rsid w:val="00B22AEF"/>
    <w:rsid w:val="00B22BE6"/>
    <w:rsid w:val="00B22ED5"/>
    <w:rsid w:val="00B2302A"/>
    <w:rsid w:val="00B2307F"/>
    <w:rsid w:val="00B2317B"/>
    <w:rsid w:val="00B23992"/>
    <w:rsid w:val="00B2399A"/>
    <w:rsid w:val="00B239AD"/>
    <w:rsid w:val="00B24009"/>
    <w:rsid w:val="00B2401C"/>
    <w:rsid w:val="00B24272"/>
    <w:rsid w:val="00B242F5"/>
    <w:rsid w:val="00B24498"/>
    <w:rsid w:val="00B244D4"/>
    <w:rsid w:val="00B2479B"/>
    <w:rsid w:val="00B247D9"/>
    <w:rsid w:val="00B24924"/>
    <w:rsid w:val="00B24A30"/>
    <w:rsid w:val="00B24C09"/>
    <w:rsid w:val="00B24D6D"/>
    <w:rsid w:val="00B24D7E"/>
    <w:rsid w:val="00B24EA3"/>
    <w:rsid w:val="00B25271"/>
    <w:rsid w:val="00B25434"/>
    <w:rsid w:val="00B258F0"/>
    <w:rsid w:val="00B25AA1"/>
    <w:rsid w:val="00B25D9E"/>
    <w:rsid w:val="00B25DC6"/>
    <w:rsid w:val="00B25E16"/>
    <w:rsid w:val="00B25E44"/>
    <w:rsid w:val="00B26138"/>
    <w:rsid w:val="00B26185"/>
    <w:rsid w:val="00B2632F"/>
    <w:rsid w:val="00B2638B"/>
    <w:rsid w:val="00B26430"/>
    <w:rsid w:val="00B264F2"/>
    <w:rsid w:val="00B264FC"/>
    <w:rsid w:val="00B26533"/>
    <w:rsid w:val="00B265C8"/>
    <w:rsid w:val="00B2675D"/>
    <w:rsid w:val="00B269D9"/>
    <w:rsid w:val="00B26CA7"/>
    <w:rsid w:val="00B26D9C"/>
    <w:rsid w:val="00B27122"/>
    <w:rsid w:val="00B27291"/>
    <w:rsid w:val="00B273EC"/>
    <w:rsid w:val="00B27666"/>
    <w:rsid w:val="00B277A8"/>
    <w:rsid w:val="00B277B2"/>
    <w:rsid w:val="00B278A9"/>
    <w:rsid w:val="00B27B68"/>
    <w:rsid w:val="00B27EF6"/>
    <w:rsid w:val="00B30150"/>
    <w:rsid w:val="00B304BE"/>
    <w:rsid w:val="00B30722"/>
    <w:rsid w:val="00B30A64"/>
    <w:rsid w:val="00B30D01"/>
    <w:rsid w:val="00B30D36"/>
    <w:rsid w:val="00B30DA7"/>
    <w:rsid w:val="00B3157F"/>
    <w:rsid w:val="00B31A64"/>
    <w:rsid w:val="00B31CDF"/>
    <w:rsid w:val="00B31D14"/>
    <w:rsid w:val="00B31D91"/>
    <w:rsid w:val="00B31DF4"/>
    <w:rsid w:val="00B31F5E"/>
    <w:rsid w:val="00B320BE"/>
    <w:rsid w:val="00B32121"/>
    <w:rsid w:val="00B321D8"/>
    <w:rsid w:val="00B321E3"/>
    <w:rsid w:val="00B32560"/>
    <w:rsid w:val="00B32790"/>
    <w:rsid w:val="00B32837"/>
    <w:rsid w:val="00B328C3"/>
    <w:rsid w:val="00B32A4B"/>
    <w:rsid w:val="00B32F45"/>
    <w:rsid w:val="00B32FBD"/>
    <w:rsid w:val="00B3308C"/>
    <w:rsid w:val="00B33319"/>
    <w:rsid w:val="00B33818"/>
    <w:rsid w:val="00B33831"/>
    <w:rsid w:val="00B3422A"/>
    <w:rsid w:val="00B34600"/>
    <w:rsid w:val="00B347D1"/>
    <w:rsid w:val="00B34BF9"/>
    <w:rsid w:val="00B351B6"/>
    <w:rsid w:val="00B3520A"/>
    <w:rsid w:val="00B356FB"/>
    <w:rsid w:val="00B357B5"/>
    <w:rsid w:val="00B35A71"/>
    <w:rsid w:val="00B35C2C"/>
    <w:rsid w:val="00B35FBA"/>
    <w:rsid w:val="00B36751"/>
    <w:rsid w:val="00B36EBB"/>
    <w:rsid w:val="00B36F72"/>
    <w:rsid w:val="00B371F5"/>
    <w:rsid w:val="00B373A3"/>
    <w:rsid w:val="00B3743D"/>
    <w:rsid w:val="00B3751D"/>
    <w:rsid w:val="00B37952"/>
    <w:rsid w:val="00B37DAE"/>
    <w:rsid w:val="00B37E45"/>
    <w:rsid w:val="00B40050"/>
    <w:rsid w:val="00B40308"/>
    <w:rsid w:val="00B403D2"/>
    <w:rsid w:val="00B4070A"/>
    <w:rsid w:val="00B407DC"/>
    <w:rsid w:val="00B408B9"/>
    <w:rsid w:val="00B40D9D"/>
    <w:rsid w:val="00B40F6C"/>
    <w:rsid w:val="00B40FED"/>
    <w:rsid w:val="00B4144E"/>
    <w:rsid w:val="00B41D99"/>
    <w:rsid w:val="00B41FAF"/>
    <w:rsid w:val="00B42087"/>
    <w:rsid w:val="00B42234"/>
    <w:rsid w:val="00B4238A"/>
    <w:rsid w:val="00B4268A"/>
    <w:rsid w:val="00B4272E"/>
    <w:rsid w:val="00B4281C"/>
    <w:rsid w:val="00B42AA7"/>
    <w:rsid w:val="00B42AD1"/>
    <w:rsid w:val="00B42C33"/>
    <w:rsid w:val="00B42C42"/>
    <w:rsid w:val="00B42CC5"/>
    <w:rsid w:val="00B42EEC"/>
    <w:rsid w:val="00B42F55"/>
    <w:rsid w:val="00B43318"/>
    <w:rsid w:val="00B4362D"/>
    <w:rsid w:val="00B43933"/>
    <w:rsid w:val="00B43FBC"/>
    <w:rsid w:val="00B44013"/>
    <w:rsid w:val="00B44946"/>
    <w:rsid w:val="00B44AA6"/>
    <w:rsid w:val="00B4501B"/>
    <w:rsid w:val="00B451A8"/>
    <w:rsid w:val="00B45252"/>
    <w:rsid w:val="00B452B2"/>
    <w:rsid w:val="00B455D2"/>
    <w:rsid w:val="00B457BC"/>
    <w:rsid w:val="00B45B69"/>
    <w:rsid w:val="00B469FF"/>
    <w:rsid w:val="00B470F3"/>
    <w:rsid w:val="00B472AD"/>
    <w:rsid w:val="00B47EC6"/>
    <w:rsid w:val="00B47F04"/>
    <w:rsid w:val="00B47F42"/>
    <w:rsid w:val="00B50126"/>
    <w:rsid w:val="00B5066E"/>
    <w:rsid w:val="00B5088A"/>
    <w:rsid w:val="00B50A73"/>
    <w:rsid w:val="00B50B51"/>
    <w:rsid w:val="00B50CEC"/>
    <w:rsid w:val="00B50E7A"/>
    <w:rsid w:val="00B50EF1"/>
    <w:rsid w:val="00B50F98"/>
    <w:rsid w:val="00B5101A"/>
    <w:rsid w:val="00B51035"/>
    <w:rsid w:val="00B51372"/>
    <w:rsid w:val="00B515DC"/>
    <w:rsid w:val="00B5182D"/>
    <w:rsid w:val="00B51BEF"/>
    <w:rsid w:val="00B51C8B"/>
    <w:rsid w:val="00B520F9"/>
    <w:rsid w:val="00B52146"/>
    <w:rsid w:val="00B5224D"/>
    <w:rsid w:val="00B52565"/>
    <w:rsid w:val="00B5274C"/>
    <w:rsid w:val="00B5285B"/>
    <w:rsid w:val="00B52E55"/>
    <w:rsid w:val="00B52F4C"/>
    <w:rsid w:val="00B53047"/>
    <w:rsid w:val="00B5310E"/>
    <w:rsid w:val="00B53329"/>
    <w:rsid w:val="00B53359"/>
    <w:rsid w:val="00B53429"/>
    <w:rsid w:val="00B53705"/>
    <w:rsid w:val="00B5399B"/>
    <w:rsid w:val="00B539A0"/>
    <w:rsid w:val="00B53A13"/>
    <w:rsid w:val="00B53E0B"/>
    <w:rsid w:val="00B5455C"/>
    <w:rsid w:val="00B546FC"/>
    <w:rsid w:val="00B54908"/>
    <w:rsid w:val="00B549C7"/>
    <w:rsid w:val="00B54A37"/>
    <w:rsid w:val="00B54ADF"/>
    <w:rsid w:val="00B54BA5"/>
    <w:rsid w:val="00B54D97"/>
    <w:rsid w:val="00B54F2D"/>
    <w:rsid w:val="00B5525E"/>
    <w:rsid w:val="00B55354"/>
    <w:rsid w:val="00B55369"/>
    <w:rsid w:val="00B5544F"/>
    <w:rsid w:val="00B55611"/>
    <w:rsid w:val="00B55664"/>
    <w:rsid w:val="00B55AE2"/>
    <w:rsid w:val="00B55B6F"/>
    <w:rsid w:val="00B55EF2"/>
    <w:rsid w:val="00B55F33"/>
    <w:rsid w:val="00B560F5"/>
    <w:rsid w:val="00B56729"/>
    <w:rsid w:val="00B567DD"/>
    <w:rsid w:val="00B56A1E"/>
    <w:rsid w:val="00B57182"/>
    <w:rsid w:val="00B57184"/>
    <w:rsid w:val="00B5720D"/>
    <w:rsid w:val="00B57435"/>
    <w:rsid w:val="00B57475"/>
    <w:rsid w:val="00B57AB0"/>
    <w:rsid w:val="00B57DF1"/>
    <w:rsid w:val="00B57FF7"/>
    <w:rsid w:val="00B60458"/>
    <w:rsid w:val="00B6051C"/>
    <w:rsid w:val="00B60B5A"/>
    <w:rsid w:val="00B6109D"/>
    <w:rsid w:val="00B61158"/>
    <w:rsid w:val="00B61290"/>
    <w:rsid w:val="00B61337"/>
    <w:rsid w:val="00B6148A"/>
    <w:rsid w:val="00B6150B"/>
    <w:rsid w:val="00B6156C"/>
    <w:rsid w:val="00B615A3"/>
    <w:rsid w:val="00B618C8"/>
    <w:rsid w:val="00B61C89"/>
    <w:rsid w:val="00B61F44"/>
    <w:rsid w:val="00B62048"/>
    <w:rsid w:val="00B62F27"/>
    <w:rsid w:val="00B63200"/>
    <w:rsid w:val="00B6323E"/>
    <w:rsid w:val="00B6392F"/>
    <w:rsid w:val="00B63DF8"/>
    <w:rsid w:val="00B63EB8"/>
    <w:rsid w:val="00B6419F"/>
    <w:rsid w:val="00B645BE"/>
    <w:rsid w:val="00B6468E"/>
    <w:rsid w:val="00B6487D"/>
    <w:rsid w:val="00B64AA0"/>
    <w:rsid w:val="00B64D02"/>
    <w:rsid w:val="00B64D2F"/>
    <w:rsid w:val="00B6541A"/>
    <w:rsid w:val="00B656FD"/>
    <w:rsid w:val="00B6574F"/>
    <w:rsid w:val="00B658D5"/>
    <w:rsid w:val="00B659EB"/>
    <w:rsid w:val="00B6617C"/>
    <w:rsid w:val="00B66588"/>
    <w:rsid w:val="00B666B7"/>
    <w:rsid w:val="00B6693B"/>
    <w:rsid w:val="00B669CE"/>
    <w:rsid w:val="00B66A14"/>
    <w:rsid w:val="00B66BD1"/>
    <w:rsid w:val="00B66EFA"/>
    <w:rsid w:val="00B67467"/>
    <w:rsid w:val="00B67666"/>
    <w:rsid w:val="00B679AD"/>
    <w:rsid w:val="00B67D13"/>
    <w:rsid w:val="00B67ED4"/>
    <w:rsid w:val="00B70301"/>
    <w:rsid w:val="00B7089F"/>
    <w:rsid w:val="00B708E3"/>
    <w:rsid w:val="00B7192E"/>
    <w:rsid w:val="00B71FE2"/>
    <w:rsid w:val="00B72062"/>
    <w:rsid w:val="00B72290"/>
    <w:rsid w:val="00B723D5"/>
    <w:rsid w:val="00B723E5"/>
    <w:rsid w:val="00B72737"/>
    <w:rsid w:val="00B72949"/>
    <w:rsid w:val="00B72C90"/>
    <w:rsid w:val="00B7369F"/>
    <w:rsid w:val="00B7387B"/>
    <w:rsid w:val="00B73895"/>
    <w:rsid w:val="00B738DC"/>
    <w:rsid w:val="00B73E16"/>
    <w:rsid w:val="00B73F6F"/>
    <w:rsid w:val="00B740ED"/>
    <w:rsid w:val="00B742BF"/>
    <w:rsid w:val="00B74445"/>
    <w:rsid w:val="00B74810"/>
    <w:rsid w:val="00B7485C"/>
    <w:rsid w:val="00B74AA6"/>
    <w:rsid w:val="00B74D56"/>
    <w:rsid w:val="00B74D95"/>
    <w:rsid w:val="00B750A6"/>
    <w:rsid w:val="00B752A3"/>
    <w:rsid w:val="00B75431"/>
    <w:rsid w:val="00B755AF"/>
    <w:rsid w:val="00B75754"/>
    <w:rsid w:val="00B759CF"/>
    <w:rsid w:val="00B75A3D"/>
    <w:rsid w:val="00B75BEE"/>
    <w:rsid w:val="00B75C87"/>
    <w:rsid w:val="00B75E49"/>
    <w:rsid w:val="00B75E4D"/>
    <w:rsid w:val="00B75F53"/>
    <w:rsid w:val="00B76035"/>
    <w:rsid w:val="00B76070"/>
    <w:rsid w:val="00B76B12"/>
    <w:rsid w:val="00B76C29"/>
    <w:rsid w:val="00B76E67"/>
    <w:rsid w:val="00B7703B"/>
    <w:rsid w:val="00B770AB"/>
    <w:rsid w:val="00B7726E"/>
    <w:rsid w:val="00B77A0A"/>
    <w:rsid w:val="00B77A59"/>
    <w:rsid w:val="00B77D2C"/>
    <w:rsid w:val="00B77DBD"/>
    <w:rsid w:val="00B8025A"/>
    <w:rsid w:val="00B802A2"/>
    <w:rsid w:val="00B804D2"/>
    <w:rsid w:val="00B80948"/>
    <w:rsid w:val="00B80FB6"/>
    <w:rsid w:val="00B80FCC"/>
    <w:rsid w:val="00B81290"/>
    <w:rsid w:val="00B81682"/>
    <w:rsid w:val="00B81874"/>
    <w:rsid w:val="00B81CC5"/>
    <w:rsid w:val="00B81EED"/>
    <w:rsid w:val="00B8213A"/>
    <w:rsid w:val="00B8263B"/>
    <w:rsid w:val="00B826C3"/>
    <w:rsid w:val="00B827AA"/>
    <w:rsid w:val="00B828C2"/>
    <w:rsid w:val="00B828D2"/>
    <w:rsid w:val="00B82BB6"/>
    <w:rsid w:val="00B82BED"/>
    <w:rsid w:val="00B82CF0"/>
    <w:rsid w:val="00B83311"/>
    <w:rsid w:val="00B83688"/>
    <w:rsid w:val="00B837C3"/>
    <w:rsid w:val="00B8383A"/>
    <w:rsid w:val="00B838B7"/>
    <w:rsid w:val="00B83AE9"/>
    <w:rsid w:val="00B83C62"/>
    <w:rsid w:val="00B83C8F"/>
    <w:rsid w:val="00B8405C"/>
    <w:rsid w:val="00B84221"/>
    <w:rsid w:val="00B843AA"/>
    <w:rsid w:val="00B843F2"/>
    <w:rsid w:val="00B845A7"/>
    <w:rsid w:val="00B8464D"/>
    <w:rsid w:val="00B84719"/>
    <w:rsid w:val="00B8496A"/>
    <w:rsid w:val="00B84C94"/>
    <w:rsid w:val="00B84E6E"/>
    <w:rsid w:val="00B84F40"/>
    <w:rsid w:val="00B85000"/>
    <w:rsid w:val="00B85033"/>
    <w:rsid w:val="00B8507F"/>
    <w:rsid w:val="00B85142"/>
    <w:rsid w:val="00B85560"/>
    <w:rsid w:val="00B8577D"/>
    <w:rsid w:val="00B85B86"/>
    <w:rsid w:val="00B85E1E"/>
    <w:rsid w:val="00B85E6C"/>
    <w:rsid w:val="00B85FC9"/>
    <w:rsid w:val="00B8637F"/>
    <w:rsid w:val="00B86A15"/>
    <w:rsid w:val="00B86AC9"/>
    <w:rsid w:val="00B86B0A"/>
    <w:rsid w:val="00B86FD5"/>
    <w:rsid w:val="00B8718E"/>
    <w:rsid w:val="00B871D9"/>
    <w:rsid w:val="00B87288"/>
    <w:rsid w:val="00B87291"/>
    <w:rsid w:val="00B87350"/>
    <w:rsid w:val="00B87468"/>
    <w:rsid w:val="00B875C5"/>
    <w:rsid w:val="00B87A06"/>
    <w:rsid w:val="00B90011"/>
    <w:rsid w:val="00B90033"/>
    <w:rsid w:val="00B90042"/>
    <w:rsid w:val="00B90627"/>
    <w:rsid w:val="00B907AB"/>
    <w:rsid w:val="00B908E5"/>
    <w:rsid w:val="00B90A3C"/>
    <w:rsid w:val="00B90ED8"/>
    <w:rsid w:val="00B912C3"/>
    <w:rsid w:val="00B913C2"/>
    <w:rsid w:val="00B91674"/>
    <w:rsid w:val="00B916E9"/>
    <w:rsid w:val="00B919A2"/>
    <w:rsid w:val="00B91CA5"/>
    <w:rsid w:val="00B91CF8"/>
    <w:rsid w:val="00B91E13"/>
    <w:rsid w:val="00B9202A"/>
    <w:rsid w:val="00B92182"/>
    <w:rsid w:val="00B92873"/>
    <w:rsid w:val="00B92938"/>
    <w:rsid w:val="00B92988"/>
    <w:rsid w:val="00B92A67"/>
    <w:rsid w:val="00B92A8C"/>
    <w:rsid w:val="00B92CD7"/>
    <w:rsid w:val="00B93279"/>
    <w:rsid w:val="00B935CC"/>
    <w:rsid w:val="00B94267"/>
    <w:rsid w:val="00B9430A"/>
    <w:rsid w:val="00B947E2"/>
    <w:rsid w:val="00B948E4"/>
    <w:rsid w:val="00B94A05"/>
    <w:rsid w:val="00B94A1A"/>
    <w:rsid w:val="00B94CE6"/>
    <w:rsid w:val="00B94DFA"/>
    <w:rsid w:val="00B95374"/>
    <w:rsid w:val="00B955F5"/>
    <w:rsid w:val="00B958A8"/>
    <w:rsid w:val="00B959AA"/>
    <w:rsid w:val="00B959C1"/>
    <w:rsid w:val="00B95A90"/>
    <w:rsid w:val="00B95BC3"/>
    <w:rsid w:val="00B95BC7"/>
    <w:rsid w:val="00B95C8C"/>
    <w:rsid w:val="00B95DA1"/>
    <w:rsid w:val="00B95FC6"/>
    <w:rsid w:val="00B960E3"/>
    <w:rsid w:val="00B964C3"/>
    <w:rsid w:val="00B96A35"/>
    <w:rsid w:val="00B96A4B"/>
    <w:rsid w:val="00B96A95"/>
    <w:rsid w:val="00B96E2A"/>
    <w:rsid w:val="00B96F39"/>
    <w:rsid w:val="00B9716E"/>
    <w:rsid w:val="00B974D9"/>
    <w:rsid w:val="00B97864"/>
    <w:rsid w:val="00B978F5"/>
    <w:rsid w:val="00B979AD"/>
    <w:rsid w:val="00B97AF3"/>
    <w:rsid w:val="00B97B6F"/>
    <w:rsid w:val="00B97C35"/>
    <w:rsid w:val="00B97C7D"/>
    <w:rsid w:val="00B97DF0"/>
    <w:rsid w:val="00B97E42"/>
    <w:rsid w:val="00B9EDC1"/>
    <w:rsid w:val="00BA0424"/>
    <w:rsid w:val="00BA083F"/>
    <w:rsid w:val="00BA0A5B"/>
    <w:rsid w:val="00BA0B45"/>
    <w:rsid w:val="00BA0BB8"/>
    <w:rsid w:val="00BA1289"/>
    <w:rsid w:val="00BA140A"/>
    <w:rsid w:val="00BA144F"/>
    <w:rsid w:val="00BA15F2"/>
    <w:rsid w:val="00BA1609"/>
    <w:rsid w:val="00BA1A35"/>
    <w:rsid w:val="00BA1E0B"/>
    <w:rsid w:val="00BA248D"/>
    <w:rsid w:val="00BA24EF"/>
    <w:rsid w:val="00BA251F"/>
    <w:rsid w:val="00BA27CB"/>
    <w:rsid w:val="00BA2B61"/>
    <w:rsid w:val="00BA2EBF"/>
    <w:rsid w:val="00BA30B2"/>
    <w:rsid w:val="00BA33C6"/>
    <w:rsid w:val="00BA34B3"/>
    <w:rsid w:val="00BA365A"/>
    <w:rsid w:val="00BA3F1B"/>
    <w:rsid w:val="00BA4348"/>
    <w:rsid w:val="00BA4356"/>
    <w:rsid w:val="00BA4656"/>
    <w:rsid w:val="00BA52BC"/>
    <w:rsid w:val="00BA533C"/>
    <w:rsid w:val="00BA5448"/>
    <w:rsid w:val="00BA5953"/>
    <w:rsid w:val="00BA5DB2"/>
    <w:rsid w:val="00BA6279"/>
    <w:rsid w:val="00BA6485"/>
    <w:rsid w:val="00BA64F8"/>
    <w:rsid w:val="00BA654F"/>
    <w:rsid w:val="00BA6839"/>
    <w:rsid w:val="00BA683B"/>
    <w:rsid w:val="00BA6C16"/>
    <w:rsid w:val="00BA6F36"/>
    <w:rsid w:val="00BA6F65"/>
    <w:rsid w:val="00BA704F"/>
    <w:rsid w:val="00BA73AE"/>
    <w:rsid w:val="00BA766C"/>
    <w:rsid w:val="00BA7757"/>
    <w:rsid w:val="00BA77FD"/>
    <w:rsid w:val="00BA78F5"/>
    <w:rsid w:val="00BA7E3E"/>
    <w:rsid w:val="00BB0285"/>
    <w:rsid w:val="00BB04BB"/>
    <w:rsid w:val="00BB053D"/>
    <w:rsid w:val="00BB0574"/>
    <w:rsid w:val="00BB08C6"/>
    <w:rsid w:val="00BB1135"/>
    <w:rsid w:val="00BB1155"/>
    <w:rsid w:val="00BB1610"/>
    <w:rsid w:val="00BB19DB"/>
    <w:rsid w:val="00BB1EFF"/>
    <w:rsid w:val="00BB1F1E"/>
    <w:rsid w:val="00BB1F4F"/>
    <w:rsid w:val="00BB24E5"/>
    <w:rsid w:val="00BB2801"/>
    <w:rsid w:val="00BB2AFD"/>
    <w:rsid w:val="00BB2BBC"/>
    <w:rsid w:val="00BB2E04"/>
    <w:rsid w:val="00BB31FB"/>
    <w:rsid w:val="00BB3310"/>
    <w:rsid w:val="00BB3542"/>
    <w:rsid w:val="00BB3DB8"/>
    <w:rsid w:val="00BB40C9"/>
    <w:rsid w:val="00BB4447"/>
    <w:rsid w:val="00BB44C7"/>
    <w:rsid w:val="00BB4995"/>
    <w:rsid w:val="00BB5157"/>
    <w:rsid w:val="00BB5392"/>
    <w:rsid w:val="00BB5439"/>
    <w:rsid w:val="00BB54CD"/>
    <w:rsid w:val="00BB5649"/>
    <w:rsid w:val="00BB5C11"/>
    <w:rsid w:val="00BB67DF"/>
    <w:rsid w:val="00BB6808"/>
    <w:rsid w:val="00BB69B9"/>
    <w:rsid w:val="00BB6A5B"/>
    <w:rsid w:val="00BB6C0F"/>
    <w:rsid w:val="00BB6C96"/>
    <w:rsid w:val="00BB6DD2"/>
    <w:rsid w:val="00BB6E7B"/>
    <w:rsid w:val="00BB723F"/>
    <w:rsid w:val="00BB7888"/>
    <w:rsid w:val="00BB78BA"/>
    <w:rsid w:val="00BB7A13"/>
    <w:rsid w:val="00BB7AB9"/>
    <w:rsid w:val="00BB7D66"/>
    <w:rsid w:val="00BB7E34"/>
    <w:rsid w:val="00BB7E69"/>
    <w:rsid w:val="00BB7FA6"/>
    <w:rsid w:val="00BC04B9"/>
    <w:rsid w:val="00BC0A02"/>
    <w:rsid w:val="00BC12D1"/>
    <w:rsid w:val="00BC13CE"/>
    <w:rsid w:val="00BC14A1"/>
    <w:rsid w:val="00BC169B"/>
    <w:rsid w:val="00BC1959"/>
    <w:rsid w:val="00BC1CC7"/>
    <w:rsid w:val="00BC215C"/>
    <w:rsid w:val="00BC229E"/>
    <w:rsid w:val="00BC2575"/>
    <w:rsid w:val="00BC2631"/>
    <w:rsid w:val="00BC29F5"/>
    <w:rsid w:val="00BC2B12"/>
    <w:rsid w:val="00BC2BF5"/>
    <w:rsid w:val="00BC2C3A"/>
    <w:rsid w:val="00BC2CD6"/>
    <w:rsid w:val="00BC2E02"/>
    <w:rsid w:val="00BC30D5"/>
    <w:rsid w:val="00BC31F2"/>
    <w:rsid w:val="00BC322E"/>
    <w:rsid w:val="00BC326E"/>
    <w:rsid w:val="00BC32B6"/>
    <w:rsid w:val="00BC3469"/>
    <w:rsid w:val="00BC34F4"/>
    <w:rsid w:val="00BC386D"/>
    <w:rsid w:val="00BC39C4"/>
    <w:rsid w:val="00BC3B54"/>
    <w:rsid w:val="00BC3BA3"/>
    <w:rsid w:val="00BC3CA4"/>
    <w:rsid w:val="00BC3E8C"/>
    <w:rsid w:val="00BC431A"/>
    <w:rsid w:val="00BC4394"/>
    <w:rsid w:val="00BC4609"/>
    <w:rsid w:val="00BC463F"/>
    <w:rsid w:val="00BC4A1F"/>
    <w:rsid w:val="00BC4E2D"/>
    <w:rsid w:val="00BC4F40"/>
    <w:rsid w:val="00BC4F55"/>
    <w:rsid w:val="00BC500D"/>
    <w:rsid w:val="00BC5104"/>
    <w:rsid w:val="00BC52ED"/>
    <w:rsid w:val="00BC5768"/>
    <w:rsid w:val="00BC576B"/>
    <w:rsid w:val="00BC5954"/>
    <w:rsid w:val="00BC5D18"/>
    <w:rsid w:val="00BC5E49"/>
    <w:rsid w:val="00BC6225"/>
    <w:rsid w:val="00BC6236"/>
    <w:rsid w:val="00BC636D"/>
    <w:rsid w:val="00BC6787"/>
    <w:rsid w:val="00BC68FD"/>
    <w:rsid w:val="00BC6C67"/>
    <w:rsid w:val="00BC7FA4"/>
    <w:rsid w:val="00BD0C90"/>
    <w:rsid w:val="00BD0CD6"/>
    <w:rsid w:val="00BD0CDD"/>
    <w:rsid w:val="00BD1076"/>
    <w:rsid w:val="00BD1265"/>
    <w:rsid w:val="00BD164D"/>
    <w:rsid w:val="00BD18AB"/>
    <w:rsid w:val="00BD1AEB"/>
    <w:rsid w:val="00BD1BE1"/>
    <w:rsid w:val="00BD1DDA"/>
    <w:rsid w:val="00BD1F8E"/>
    <w:rsid w:val="00BD2663"/>
    <w:rsid w:val="00BD269C"/>
    <w:rsid w:val="00BD26A2"/>
    <w:rsid w:val="00BD26E2"/>
    <w:rsid w:val="00BD2798"/>
    <w:rsid w:val="00BD29DC"/>
    <w:rsid w:val="00BD2BA5"/>
    <w:rsid w:val="00BD33CC"/>
    <w:rsid w:val="00BD3458"/>
    <w:rsid w:val="00BD356E"/>
    <w:rsid w:val="00BD362D"/>
    <w:rsid w:val="00BD36D5"/>
    <w:rsid w:val="00BD36E7"/>
    <w:rsid w:val="00BD39D4"/>
    <w:rsid w:val="00BD3A99"/>
    <w:rsid w:val="00BD3D5A"/>
    <w:rsid w:val="00BD3F31"/>
    <w:rsid w:val="00BD4013"/>
    <w:rsid w:val="00BD4070"/>
    <w:rsid w:val="00BD40BD"/>
    <w:rsid w:val="00BD414B"/>
    <w:rsid w:val="00BD44A1"/>
    <w:rsid w:val="00BD456E"/>
    <w:rsid w:val="00BD4EC8"/>
    <w:rsid w:val="00BD5074"/>
    <w:rsid w:val="00BD538E"/>
    <w:rsid w:val="00BD5776"/>
    <w:rsid w:val="00BD57FA"/>
    <w:rsid w:val="00BD5D16"/>
    <w:rsid w:val="00BD5E72"/>
    <w:rsid w:val="00BD5E92"/>
    <w:rsid w:val="00BD6354"/>
    <w:rsid w:val="00BD646E"/>
    <w:rsid w:val="00BD6566"/>
    <w:rsid w:val="00BD66A0"/>
    <w:rsid w:val="00BD6C0C"/>
    <w:rsid w:val="00BD6CFF"/>
    <w:rsid w:val="00BD74AE"/>
    <w:rsid w:val="00BD79BA"/>
    <w:rsid w:val="00BD7A1B"/>
    <w:rsid w:val="00BD7ADC"/>
    <w:rsid w:val="00BD7BAA"/>
    <w:rsid w:val="00BE03F9"/>
    <w:rsid w:val="00BE04F4"/>
    <w:rsid w:val="00BE094D"/>
    <w:rsid w:val="00BE10E4"/>
    <w:rsid w:val="00BE113F"/>
    <w:rsid w:val="00BE1204"/>
    <w:rsid w:val="00BE138F"/>
    <w:rsid w:val="00BE13AF"/>
    <w:rsid w:val="00BE1776"/>
    <w:rsid w:val="00BE180A"/>
    <w:rsid w:val="00BE1844"/>
    <w:rsid w:val="00BE1BD8"/>
    <w:rsid w:val="00BE234D"/>
    <w:rsid w:val="00BE23C5"/>
    <w:rsid w:val="00BE26CD"/>
    <w:rsid w:val="00BE2A08"/>
    <w:rsid w:val="00BE2FDE"/>
    <w:rsid w:val="00BE32E5"/>
    <w:rsid w:val="00BE35EB"/>
    <w:rsid w:val="00BE3613"/>
    <w:rsid w:val="00BE3C63"/>
    <w:rsid w:val="00BE3D10"/>
    <w:rsid w:val="00BE3E0B"/>
    <w:rsid w:val="00BE3EFE"/>
    <w:rsid w:val="00BE40A3"/>
    <w:rsid w:val="00BE418C"/>
    <w:rsid w:val="00BE41D5"/>
    <w:rsid w:val="00BE45E1"/>
    <w:rsid w:val="00BE4723"/>
    <w:rsid w:val="00BE4B9E"/>
    <w:rsid w:val="00BE51AA"/>
    <w:rsid w:val="00BE522E"/>
    <w:rsid w:val="00BE56AF"/>
    <w:rsid w:val="00BE5A98"/>
    <w:rsid w:val="00BE5BA6"/>
    <w:rsid w:val="00BE6110"/>
    <w:rsid w:val="00BE61B1"/>
    <w:rsid w:val="00BE6510"/>
    <w:rsid w:val="00BE67EE"/>
    <w:rsid w:val="00BE68C3"/>
    <w:rsid w:val="00BE6CA3"/>
    <w:rsid w:val="00BE6F34"/>
    <w:rsid w:val="00BE70C8"/>
    <w:rsid w:val="00BE759E"/>
    <w:rsid w:val="00BE7808"/>
    <w:rsid w:val="00BE7864"/>
    <w:rsid w:val="00BF028B"/>
    <w:rsid w:val="00BF0451"/>
    <w:rsid w:val="00BF0A42"/>
    <w:rsid w:val="00BF0B53"/>
    <w:rsid w:val="00BF1C48"/>
    <w:rsid w:val="00BF1D93"/>
    <w:rsid w:val="00BF1FE0"/>
    <w:rsid w:val="00BF20E5"/>
    <w:rsid w:val="00BF23D6"/>
    <w:rsid w:val="00BF2498"/>
    <w:rsid w:val="00BF2544"/>
    <w:rsid w:val="00BF27C7"/>
    <w:rsid w:val="00BF321A"/>
    <w:rsid w:val="00BF335B"/>
    <w:rsid w:val="00BF33E2"/>
    <w:rsid w:val="00BF3581"/>
    <w:rsid w:val="00BF3776"/>
    <w:rsid w:val="00BF3B04"/>
    <w:rsid w:val="00BF3B76"/>
    <w:rsid w:val="00BF4286"/>
    <w:rsid w:val="00BF4323"/>
    <w:rsid w:val="00BF47B5"/>
    <w:rsid w:val="00BF4976"/>
    <w:rsid w:val="00BF4EFF"/>
    <w:rsid w:val="00BF506A"/>
    <w:rsid w:val="00BF5182"/>
    <w:rsid w:val="00BF5226"/>
    <w:rsid w:val="00BF5284"/>
    <w:rsid w:val="00BF5329"/>
    <w:rsid w:val="00BF54C5"/>
    <w:rsid w:val="00BF5688"/>
    <w:rsid w:val="00BF58F0"/>
    <w:rsid w:val="00BF5BCF"/>
    <w:rsid w:val="00BF6173"/>
    <w:rsid w:val="00BF61D5"/>
    <w:rsid w:val="00BF63AC"/>
    <w:rsid w:val="00BF6501"/>
    <w:rsid w:val="00BF669A"/>
    <w:rsid w:val="00BF66D3"/>
    <w:rsid w:val="00BF69D8"/>
    <w:rsid w:val="00BF6C68"/>
    <w:rsid w:val="00BF72B0"/>
    <w:rsid w:val="00BF72C1"/>
    <w:rsid w:val="00BF7759"/>
    <w:rsid w:val="00BF7C16"/>
    <w:rsid w:val="00BF7D74"/>
    <w:rsid w:val="00C000B9"/>
    <w:rsid w:val="00C00398"/>
    <w:rsid w:val="00C00513"/>
    <w:rsid w:val="00C0052F"/>
    <w:rsid w:val="00C009A2"/>
    <w:rsid w:val="00C009FD"/>
    <w:rsid w:val="00C00DE4"/>
    <w:rsid w:val="00C00F5B"/>
    <w:rsid w:val="00C01076"/>
    <w:rsid w:val="00C01161"/>
    <w:rsid w:val="00C0119E"/>
    <w:rsid w:val="00C01850"/>
    <w:rsid w:val="00C01852"/>
    <w:rsid w:val="00C01ACF"/>
    <w:rsid w:val="00C01B19"/>
    <w:rsid w:val="00C01BB2"/>
    <w:rsid w:val="00C01BEA"/>
    <w:rsid w:val="00C01BF5"/>
    <w:rsid w:val="00C02285"/>
    <w:rsid w:val="00C02538"/>
    <w:rsid w:val="00C0256D"/>
    <w:rsid w:val="00C02574"/>
    <w:rsid w:val="00C028AA"/>
    <w:rsid w:val="00C02C86"/>
    <w:rsid w:val="00C02E29"/>
    <w:rsid w:val="00C036F2"/>
    <w:rsid w:val="00C03963"/>
    <w:rsid w:val="00C03B8D"/>
    <w:rsid w:val="00C03D27"/>
    <w:rsid w:val="00C03F56"/>
    <w:rsid w:val="00C03F83"/>
    <w:rsid w:val="00C04182"/>
    <w:rsid w:val="00C04228"/>
    <w:rsid w:val="00C04850"/>
    <w:rsid w:val="00C050CE"/>
    <w:rsid w:val="00C05443"/>
    <w:rsid w:val="00C055BE"/>
    <w:rsid w:val="00C05702"/>
    <w:rsid w:val="00C05ADA"/>
    <w:rsid w:val="00C05C36"/>
    <w:rsid w:val="00C06116"/>
    <w:rsid w:val="00C0618C"/>
    <w:rsid w:val="00C06243"/>
    <w:rsid w:val="00C062D3"/>
    <w:rsid w:val="00C064CD"/>
    <w:rsid w:val="00C0652F"/>
    <w:rsid w:val="00C06DC3"/>
    <w:rsid w:val="00C071B6"/>
    <w:rsid w:val="00C07265"/>
    <w:rsid w:val="00C073D0"/>
    <w:rsid w:val="00C0782A"/>
    <w:rsid w:val="00C07BCF"/>
    <w:rsid w:val="00C07F90"/>
    <w:rsid w:val="00C07FE3"/>
    <w:rsid w:val="00C101C9"/>
    <w:rsid w:val="00C1028C"/>
    <w:rsid w:val="00C1038A"/>
    <w:rsid w:val="00C1048E"/>
    <w:rsid w:val="00C10504"/>
    <w:rsid w:val="00C10532"/>
    <w:rsid w:val="00C1061E"/>
    <w:rsid w:val="00C107A2"/>
    <w:rsid w:val="00C10A89"/>
    <w:rsid w:val="00C10B34"/>
    <w:rsid w:val="00C10D2E"/>
    <w:rsid w:val="00C10F2C"/>
    <w:rsid w:val="00C11152"/>
    <w:rsid w:val="00C11260"/>
    <w:rsid w:val="00C11703"/>
    <w:rsid w:val="00C1185A"/>
    <w:rsid w:val="00C118AB"/>
    <w:rsid w:val="00C11B85"/>
    <w:rsid w:val="00C11CE6"/>
    <w:rsid w:val="00C12023"/>
    <w:rsid w:val="00C12338"/>
    <w:rsid w:val="00C123AD"/>
    <w:rsid w:val="00C124D3"/>
    <w:rsid w:val="00C12725"/>
    <w:rsid w:val="00C127AA"/>
    <w:rsid w:val="00C12C10"/>
    <w:rsid w:val="00C131BF"/>
    <w:rsid w:val="00C1381A"/>
    <w:rsid w:val="00C13B4A"/>
    <w:rsid w:val="00C13DF2"/>
    <w:rsid w:val="00C13E40"/>
    <w:rsid w:val="00C14036"/>
    <w:rsid w:val="00C14117"/>
    <w:rsid w:val="00C14429"/>
    <w:rsid w:val="00C14650"/>
    <w:rsid w:val="00C148E1"/>
    <w:rsid w:val="00C14A04"/>
    <w:rsid w:val="00C14AD1"/>
    <w:rsid w:val="00C14B67"/>
    <w:rsid w:val="00C14E58"/>
    <w:rsid w:val="00C14F5B"/>
    <w:rsid w:val="00C150CD"/>
    <w:rsid w:val="00C15168"/>
    <w:rsid w:val="00C15174"/>
    <w:rsid w:val="00C15B6A"/>
    <w:rsid w:val="00C15E1F"/>
    <w:rsid w:val="00C15E3D"/>
    <w:rsid w:val="00C1693F"/>
    <w:rsid w:val="00C1699C"/>
    <w:rsid w:val="00C17558"/>
    <w:rsid w:val="00C17594"/>
    <w:rsid w:val="00C1792B"/>
    <w:rsid w:val="00C17C12"/>
    <w:rsid w:val="00C17D59"/>
    <w:rsid w:val="00C17FBA"/>
    <w:rsid w:val="00C2009F"/>
    <w:rsid w:val="00C20511"/>
    <w:rsid w:val="00C20C3C"/>
    <w:rsid w:val="00C20E6D"/>
    <w:rsid w:val="00C2119A"/>
    <w:rsid w:val="00C212C9"/>
    <w:rsid w:val="00C212EB"/>
    <w:rsid w:val="00C213FE"/>
    <w:rsid w:val="00C215E1"/>
    <w:rsid w:val="00C219A8"/>
    <w:rsid w:val="00C21AE8"/>
    <w:rsid w:val="00C21B77"/>
    <w:rsid w:val="00C21C44"/>
    <w:rsid w:val="00C21C54"/>
    <w:rsid w:val="00C21FE5"/>
    <w:rsid w:val="00C22071"/>
    <w:rsid w:val="00C228DF"/>
    <w:rsid w:val="00C22BDD"/>
    <w:rsid w:val="00C22BDE"/>
    <w:rsid w:val="00C22F87"/>
    <w:rsid w:val="00C232DD"/>
    <w:rsid w:val="00C2354F"/>
    <w:rsid w:val="00C2360E"/>
    <w:rsid w:val="00C23BEB"/>
    <w:rsid w:val="00C23C36"/>
    <w:rsid w:val="00C242DA"/>
    <w:rsid w:val="00C24501"/>
    <w:rsid w:val="00C2460B"/>
    <w:rsid w:val="00C24862"/>
    <w:rsid w:val="00C24919"/>
    <w:rsid w:val="00C249CA"/>
    <w:rsid w:val="00C24B77"/>
    <w:rsid w:val="00C254D3"/>
    <w:rsid w:val="00C25654"/>
    <w:rsid w:val="00C25F5F"/>
    <w:rsid w:val="00C26540"/>
    <w:rsid w:val="00C2662C"/>
    <w:rsid w:val="00C27384"/>
    <w:rsid w:val="00C27487"/>
    <w:rsid w:val="00C27954"/>
    <w:rsid w:val="00C27CDA"/>
    <w:rsid w:val="00C27EB3"/>
    <w:rsid w:val="00C2822A"/>
    <w:rsid w:val="00C30334"/>
    <w:rsid w:val="00C30597"/>
    <w:rsid w:val="00C30853"/>
    <w:rsid w:val="00C308E0"/>
    <w:rsid w:val="00C30E9D"/>
    <w:rsid w:val="00C30FC4"/>
    <w:rsid w:val="00C31118"/>
    <w:rsid w:val="00C31258"/>
    <w:rsid w:val="00C317D4"/>
    <w:rsid w:val="00C317D7"/>
    <w:rsid w:val="00C32466"/>
    <w:rsid w:val="00C326FA"/>
    <w:rsid w:val="00C328F5"/>
    <w:rsid w:val="00C32F98"/>
    <w:rsid w:val="00C335DE"/>
    <w:rsid w:val="00C336B5"/>
    <w:rsid w:val="00C337C6"/>
    <w:rsid w:val="00C33A38"/>
    <w:rsid w:val="00C33C13"/>
    <w:rsid w:val="00C33C41"/>
    <w:rsid w:val="00C33D64"/>
    <w:rsid w:val="00C3415B"/>
    <w:rsid w:val="00C3438F"/>
    <w:rsid w:val="00C345B8"/>
    <w:rsid w:val="00C346C6"/>
    <w:rsid w:val="00C3513E"/>
    <w:rsid w:val="00C35140"/>
    <w:rsid w:val="00C351E9"/>
    <w:rsid w:val="00C354B5"/>
    <w:rsid w:val="00C35697"/>
    <w:rsid w:val="00C356D1"/>
    <w:rsid w:val="00C35954"/>
    <w:rsid w:val="00C35ABD"/>
    <w:rsid w:val="00C35B45"/>
    <w:rsid w:val="00C35BA3"/>
    <w:rsid w:val="00C35E69"/>
    <w:rsid w:val="00C35EA2"/>
    <w:rsid w:val="00C35EF8"/>
    <w:rsid w:val="00C360A7"/>
    <w:rsid w:val="00C3610A"/>
    <w:rsid w:val="00C3618F"/>
    <w:rsid w:val="00C3622F"/>
    <w:rsid w:val="00C367AE"/>
    <w:rsid w:val="00C3682C"/>
    <w:rsid w:val="00C36B7A"/>
    <w:rsid w:val="00C37159"/>
    <w:rsid w:val="00C371BA"/>
    <w:rsid w:val="00C3761C"/>
    <w:rsid w:val="00C37887"/>
    <w:rsid w:val="00C379BD"/>
    <w:rsid w:val="00C37B63"/>
    <w:rsid w:val="00C37C31"/>
    <w:rsid w:val="00C37EFC"/>
    <w:rsid w:val="00C37F3E"/>
    <w:rsid w:val="00C37F48"/>
    <w:rsid w:val="00C37F53"/>
    <w:rsid w:val="00C37FB0"/>
    <w:rsid w:val="00C40274"/>
    <w:rsid w:val="00C4030D"/>
    <w:rsid w:val="00C40550"/>
    <w:rsid w:val="00C405D5"/>
    <w:rsid w:val="00C40625"/>
    <w:rsid w:val="00C406AF"/>
    <w:rsid w:val="00C406DD"/>
    <w:rsid w:val="00C409AC"/>
    <w:rsid w:val="00C40BE5"/>
    <w:rsid w:val="00C40C4B"/>
    <w:rsid w:val="00C40C61"/>
    <w:rsid w:val="00C40CFA"/>
    <w:rsid w:val="00C40D31"/>
    <w:rsid w:val="00C40E7F"/>
    <w:rsid w:val="00C40F9F"/>
    <w:rsid w:val="00C41231"/>
    <w:rsid w:val="00C412A4"/>
    <w:rsid w:val="00C4156B"/>
    <w:rsid w:val="00C416C5"/>
    <w:rsid w:val="00C417F5"/>
    <w:rsid w:val="00C41897"/>
    <w:rsid w:val="00C41DEE"/>
    <w:rsid w:val="00C420CA"/>
    <w:rsid w:val="00C423D5"/>
    <w:rsid w:val="00C4249E"/>
    <w:rsid w:val="00C424CF"/>
    <w:rsid w:val="00C42829"/>
    <w:rsid w:val="00C428AF"/>
    <w:rsid w:val="00C428C0"/>
    <w:rsid w:val="00C42B78"/>
    <w:rsid w:val="00C42C9B"/>
    <w:rsid w:val="00C430C5"/>
    <w:rsid w:val="00C43844"/>
    <w:rsid w:val="00C43BD1"/>
    <w:rsid w:val="00C440C1"/>
    <w:rsid w:val="00C4417B"/>
    <w:rsid w:val="00C444EE"/>
    <w:rsid w:val="00C44549"/>
    <w:rsid w:val="00C44E65"/>
    <w:rsid w:val="00C4505E"/>
    <w:rsid w:val="00C45289"/>
    <w:rsid w:val="00C45598"/>
    <w:rsid w:val="00C4596D"/>
    <w:rsid w:val="00C45A6B"/>
    <w:rsid w:val="00C45BBE"/>
    <w:rsid w:val="00C45BDB"/>
    <w:rsid w:val="00C45D07"/>
    <w:rsid w:val="00C46377"/>
    <w:rsid w:val="00C465F1"/>
    <w:rsid w:val="00C46617"/>
    <w:rsid w:val="00C467D8"/>
    <w:rsid w:val="00C46C31"/>
    <w:rsid w:val="00C46FFF"/>
    <w:rsid w:val="00C472BD"/>
    <w:rsid w:val="00C476B9"/>
    <w:rsid w:val="00C47B0C"/>
    <w:rsid w:val="00C47E40"/>
    <w:rsid w:val="00C47F1F"/>
    <w:rsid w:val="00C50155"/>
    <w:rsid w:val="00C501A8"/>
    <w:rsid w:val="00C503DD"/>
    <w:rsid w:val="00C50920"/>
    <w:rsid w:val="00C5095B"/>
    <w:rsid w:val="00C50C70"/>
    <w:rsid w:val="00C50C91"/>
    <w:rsid w:val="00C50DF0"/>
    <w:rsid w:val="00C50F9D"/>
    <w:rsid w:val="00C510A4"/>
    <w:rsid w:val="00C51211"/>
    <w:rsid w:val="00C5139F"/>
    <w:rsid w:val="00C51555"/>
    <w:rsid w:val="00C515B5"/>
    <w:rsid w:val="00C518A2"/>
    <w:rsid w:val="00C51B65"/>
    <w:rsid w:val="00C51C5D"/>
    <w:rsid w:val="00C51D3E"/>
    <w:rsid w:val="00C51DA6"/>
    <w:rsid w:val="00C51E7D"/>
    <w:rsid w:val="00C51F12"/>
    <w:rsid w:val="00C520AD"/>
    <w:rsid w:val="00C5247C"/>
    <w:rsid w:val="00C5263D"/>
    <w:rsid w:val="00C527B6"/>
    <w:rsid w:val="00C528C7"/>
    <w:rsid w:val="00C529FC"/>
    <w:rsid w:val="00C52B1D"/>
    <w:rsid w:val="00C52D3F"/>
    <w:rsid w:val="00C5301D"/>
    <w:rsid w:val="00C53052"/>
    <w:rsid w:val="00C53278"/>
    <w:rsid w:val="00C53710"/>
    <w:rsid w:val="00C537E6"/>
    <w:rsid w:val="00C53B76"/>
    <w:rsid w:val="00C53D12"/>
    <w:rsid w:val="00C53D78"/>
    <w:rsid w:val="00C53E0C"/>
    <w:rsid w:val="00C54229"/>
    <w:rsid w:val="00C544BA"/>
    <w:rsid w:val="00C546A0"/>
    <w:rsid w:val="00C54762"/>
    <w:rsid w:val="00C54AA0"/>
    <w:rsid w:val="00C54C80"/>
    <w:rsid w:val="00C54F14"/>
    <w:rsid w:val="00C5500A"/>
    <w:rsid w:val="00C550FC"/>
    <w:rsid w:val="00C551EB"/>
    <w:rsid w:val="00C553C4"/>
    <w:rsid w:val="00C553DD"/>
    <w:rsid w:val="00C555CB"/>
    <w:rsid w:val="00C55941"/>
    <w:rsid w:val="00C5641D"/>
    <w:rsid w:val="00C5665B"/>
    <w:rsid w:val="00C566C7"/>
    <w:rsid w:val="00C56785"/>
    <w:rsid w:val="00C56ACF"/>
    <w:rsid w:val="00C56C56"/>
    <w:rsid w:val="00C56EA2"/>
    <w:rsid w:val="00C57033"/>
    <w:rsid w:val="00C570A4"/>
    <w:rsid w:val="00C57483"/>
    <w:rsid w:val="00C57519"/>
    <w:rsid w:val="00C57750"/>
    <w:rsid w:val="00C5781A"/>
    <w:rsid w:val="00C5786E"/>
    <w:rsid w:val="00C57924"/>
    <w:rsid w:val="00C57AFC"/>
    <w:rsid w:val="00C57CE3"/>
    <w:rsid w:val="00C600D9"/>
    <w:rsid w:val="00C604CC"/>
    <w:rsid w:val="00C6052D"/>
    <w:rsid w:val="00C606B1"/>
    <w:rsid w:val="00C60796"/>
    <w:rsid w:val="00C60B2A"/>
    <w:rsid w:val="00C60C23"/>
    <w:rsid w:val="00C60EC0"/>
    <w:rsid w:val="00C61144"/>
    <w:rsid w:val="00C611E3"/>
    <w:rsid w:val="00C6132B"/>
    <w:rsid w:val="00C618F0"/>
    <w:rsid w:val="00C6199F"/>
    <w:rsid w:val="00C61B6F"/>
    <w:rsid w:val="00C61C7C"/>
    <w:rsid w:val="00C61E30"/>
    <w:rsid w:val="00C62174"/>
    <w:rsid w:val="00C62177"/>
    <w:rsid w:val="00C621BC"/>
    <w:rsid w:val="00C621CD"/>
    <w:rsid w:val="00C627E6"/>
    <w:rsid w:val="00C62A63"/>
    <w:rsid w:val="00C62A98"/>
    <w:rsid w:val="00C62E85"/>
    <w:rsid w:val="00C63592"/>
    <w:rsid w:val="00C63628"/>
    <w:rsid w:val="00C63E50"/>
    <w:rsid w:val="00C63F92"/>
    <w:rsid w:val="00C63FD4"/>
    <w:rsid w:val="00C64275"/>
    <w:rsid w:val="00C6449B"/>
    <w:rsid w:val="00C64878"/>
    <w:rsid w:val="00C64915"/>
    <w:rsid w:val="00C64AB7"/>
    <w:rsid w:val="00C64B00"/>
    <w:rsid w:val="00C64B9F"/>
    <w:rsid w:val="00C64BB7"/>
    <w:rsid w:val="00C64C94"/>
    <w:rsid w:val="00C64CC6"/>
    <w:rsid w:val="00C64E3C"/>
    <w:rsid w:val="00C655F9"/>
    <w:rsid w:val="00C658EB"/>
    <w:rsid w:val="00C65A59"/>
    <w:rsid w:val="00C65D1E"/>
    <w:rsid w:val="00C65E82"/>
    <w:rsid w:val="00C66104"/>
    <w:rsid w:val="00C66271"/>
    <w:rsid w:val="00C666DB"/>
    <w:rsid w:val="00C6671A"/>
    <w:rsid w:val="00C6677E"/>
    <w:rsid w:val="00C66BA9"/>
    <w:rsid w:val="00C66EB7"/>
    <w:rsid w:val="00C66EEF"/>
    <w:rsid w:val="00C67291"/>
    <w:rsid w:val="00C6738E"/>
    <w:rsid w:val="00C67821"/>
    <w:rsid w:val="00C67968"/>
    <w:rsid w:val="00C679DD"/>
    <w:rsid w:val="00C67C88"/>
    <w:rsid w:val="00C67D32"/>
    <w:rsid w:val="00C67D49"/>
    <w:rsid w:val="00C7002B"/>
    <w:rsid w:val="00C70179"/>
    <w:rsid w:val="00C70300"/>
    <w:rsid w:val="00C708E8"/>
    <w:rsid w:val="00C70B78"/>
    <w:rsid w:val="00C70E2C"/>
    <w:rsid w:val="00C7114F"/>
    <w:rsid w:val="00C7136C"/>
    <w:rsid w:val="00C71462"/>
    <w:rsid w:val="00C7151B"/>
    <w:rsid w:val="00C71C49"/>
    <w:rsid w:val="00C71D10"/>
    <w:rsid w:val="00C71D1C"/>
    <w:rsid w:val="00C71FBE"/>
    <w:rsid w:val="00C720DD"/>
    <w:rsid w:val="00C721D6"/>
    <w:rsid w:val="00C72247"/>
    <w:rsid w:val="00C722D9"/>
    <w:rsid w:val="00C7236D"/>
    <w:rsid w:val="00C723B6"/>
    <w:rsid w:val="00C72427"/>
    <w:rsid w:val="00C7263A"/>
    <w:rsid w:val="00C72747"/>
    <w:rsid w:val="00C72B31"/>
    <w:rsid w:val="00C73089"/>
    <w:rsid w:val="00C733A6"/>
    <w:rsid w:val="00C7351A"/>
    <w:rsid w:val="00C73DBC"/>
    <w:rsid w:val="00C73E85"/>
    <w:rsid w:val="00C73E9F"/>
    <w:rsid w:val="00C740D2"/>
    <w:rsid w:val="00C7418A"/>
    <w:rsid w:val="00C74EE7"/>
    <w:rsid w:val="00C75152"/>
    <w:rsid w:val="00C7538C"/>
    <w:rsid w:val="00C75E22"/>
    <w:rsid w:val="00C75F6F"/>
    <w:rsid w:val="00C7608C"/>
    <w:rsid w:val="00C761E9"/>
    <w:rsid w:val="00C76291"/>
    <w:rsid w:val="00C762CC"/>
    <w:rsid w:val="00C7641F"/>
    <w:rsid w:val="00C76683"/>
    <w:rsid w:val="00C766FE"/>
    <w:rsid w:val="00C76756"/>
    <w:rsid w:val="00C76A8C"/>
    <w:rsid w:val="00C77378"/>
    <w:rsid w:val="00C7739E"/>
    <w:rsid w:val="00C776C0"/>
    <w:rsid w:val="00C80138"/>
    <w:rsid w:val="00C8038B"/>
    <w:rsid w:val="00C803B7"/>
    <w:rsid w:val="00C80675"/>
    <w:rsid w:val="00C80A4C"/>
    <w:rsid w:val="00C80E5F"/>
    <w:rsid w:val="00C80F2B"/>
    <w:rsid w:val="00C8109E"/>
    <w:rsid w:val="00C81267"/>
    <w:rsid w:val="00C8129A"/>
    <w:rsid w:val="00C81312"/>
    <w:rsid w:val="00C813F8"/>
    <w:rsid w:val="00C81443"/>
    <w:rsid w:val="00C81693"/>
    <w:rsid w:val="00C8171F"/>
    <w:rsid w:val="00C81AFF"/>
    <w:rsid w:val="00C81D64"/>
    <w:rsid w:val="00C821AB"/>
    <w:rsid w:val="00C829C5"/>
    <w:rsid w:val="00C829F2"/>
    <w:rsid w:val="00C82AEF"/>
    <w:rsid w:val="00C82C2E"/>
    <w:rsid w:val="00C834F7"/>
    <w:rsid w:val="00C83578"/>
    <w:rsid w:val="00C8385E"/>
    <w:rsid w:val="00C83897"/>
    <w:rsid w:val="00C838B2"/>
    <w:rsid w:val="00C83AE2"/>
    <w:rsid w:val="00C83F95"/>
    <w:rsid w:val="00C840D6"/>
    <w:rsid w:val="00C84257"/>
    <w:rsid w:val="00C84350"/>
    <w:rsid w:val="00C8437B"/>
    <w:rsid w:val="00C8449F"/>
    <w:rsid w:val="00C84580"/>
    <w:rsid w:val="00C847D6"/>
    <w:rsid w:val="00C848D4"/>
    <w:rsid w:val="00C84973"/>
    <w:rsid w:val="00C84C52"/>
    <w:rsid w:val="00C84C8E"/>
    <w:rsid w:val="00C850F8"/>
    <w:rsid w:val="00C85531"/>
    <w:rsid w:val="00C85606"/>
    <w:rsid w:val="00C85A99"/>
    <w:rsid w:val="00C85AD5"/>
    <w:rsid w:val="00C85E1C"/>
    <w:rsid w:val="00C85FF1"/>
    <w:rsid w:val="00C86528"/>
    <w:rsid w:val="00C86880"/>
    <w:rsid w:val="00C86A73"/>
    <w:rsid w:val="00C86E7C"/>
    <w:rsid w:val="00C870AC"/>
    <w:rsid w:val="00C876A5"/>
    <w:rsid w:val="00C87778"/>
    <w:rsid w:val="00C879D6"/>
    <w:rsid w:val="00C87A94"/>
    <w:rsid w:val="00C87AB7"/>
    <w:rsid w:val="00C87F52"/>
    <w:rsid w:val="00C87F67"/>
    <w:rsid w:val="00C87F93"/>
    <w:rsid w:val="00C9011D"/>
    <w:rsid w:val="00C90260"/>
    <w:rsid w:val="00C90363"/>
    <w:rsid w:val="00C903B5"/>
    <w:rsid w:val="00C909CA"/>
    <w:rsid w:val="00C909E8"/>
    <w:rsid w:val="00C90CCA"/>
    <w:rsid w:val="00C90D1A"/>
    <w:rsid w:val="00C90F60"/>
    <w:rsid w:val="00C9101A"/>
    <w:rsid w:val="00C9138C"/>
    <w:rsid w:val="00C913E7"/>
    <w:rsid w:val="00C914CA"/>
    <w:rsid w:val="00C917D6"/>
    <w:rsid w:val="00C9182A"/>
    <w:rsid w:val="00C91E58"/>
    <w:rsid w:val="00C91FB3"/>
    <w:rsid w:val="00C924C0"/>
    <w:rsid w:val="00C92505"/>
    <w:rsid w:val="00C92915"/>
    <w:rsid w:val="00C92A36"/>
    <w:rsid w:val="00C92B4F"/>
    <w:rsid w:val="00C92C0B"/>
    <w:rsid w:val="00C92E33"/>
    <w:rsid w:val="00C92E97"/>
    <w:rsid w:val="00C92F36"/>
    <w:rsid w:val="00C930FD"/>
    <w:rsid w:val="00C93145"/>
    <w:rsid w:val="00C93975"/>
    <w:rsid w:val="00C93B1C"/>
    <w:rsid w:val="00C93B87"/>
    <w:rsid w:val="00C93D99"/>
    <w:rsid w:val="00C93E91"/>
    <w:rsid w:val="00C940BE"/>
    <w:rsid w:val="00C940E4"/>
    <w:rsid w:val="00C94163"/>
    <w:rsid w:val="00C943F3"/>
    <w:rsid w:val="00C94471"/>
    <w:rsid w:val="00C9454E"/>
    <w:rsid w:val="00C948F3"/>
    <w:rsid w:val="00C94ADD"/>
    <w:rsid w:val="00C94B9B"/>
    <w:rsid w:val="00C94FBE"/>
    <w:rsid w:val="00C9500B"/>
    <w:rsid w:val="00C95298"/>
    <w:rsid w:val="00C95336"/>
    <w:rsid w:val="00C95438"/>
    <w:rsid w:val="00C959FD"/>
    <w:rsid w:val="00C96125"/>
    <w:rsid w:val="00C963D7"/>
    <w:rsid w:val="00C9652C"/>
    <w:rsid w:val="00C96784"/>
    <w:rsid w:val="00C96C81"/>
    <w:rsid w:val="00C96D47"/>
    <w:rsid w:val="00C97134"/>
    <w:rsid w:val="00C97475"/>
    <w:rsid w:val="00C97804"/>
    <w:rsid w:val="00C978DB"/>
    <w:rsid w:val="00C97AA3"/>
    <w:rsid w:val="00C97E42"/>
    <w:rsid w:val="00C97F22"/>
    <w:rsid w:val="00CA0102"/>
    <w:rsid w:val="00CA0109"/>
    <w:rsid w:val="00CA01EB"/>
    <w:rsid w:val="00CA043A"/>
    <w:rsid w:val="00CA06B6"/>
    <w:rsid w:val="00CA082A"/>
    <w:rsid w:val="00CA09DE"/>
    <w:rsid w:val="00CA0B91"/>
    <w:rsid w:val="00CA0C13"/>
    <w:rsid w:val="00CA0C8B"/>
    <w:rsid w:val="00CA1885"/>
    <w:rsid w:val="00CA195B"/>
    <w:rsid w:val="00CA1B4B"/>
    <w:rsid w:val="00CA1BD6"/>
    <w:rsid w:val="00CA1DFA"/>
    <w:rsid w:val="00CA1FE8"/>
    <w:rsid w:val="00CA2238"/>
    <w:rsid w:val="00CA23F5"/>
    <w:rsid w:val="00CA2441"/>
    <w:rsid w:val="00CA2644"/>
    <w:rsid w:val="00CA27E8"/>
    <w:rsid w:val="00CA2854"/>
    <w:rsid w:val="00CA2860"/>
    <w:rsid w:val="00CA2A7E"/>
    <w:rsid w:val="00CA2CF3"/>
    <w:rsid w:val="00CA3179"/>
    <w:rsid w:val="00CA32D5"/>
    <w:rsid w:val="00CA382A"/>
    <w:rsid w:val="00CA3870"/>
    <w:rsid w:val="00CA39B0"/>
    <w:rsid w:val="00CA3BEE"/>
    <w:rsid w:val="00CA4008"/>
    <w:rsid w:val="00CA401B"/>
    <w:rsid w:val="00CA414C"/>
    <w:rsid w:val="00CA45A0"/>
    <w:rsid w:val="00CA464B"/>
    <w:rsid w:val="00CA4CD4"/>
    <w:rsid w:val="00CA4D1A"/>
    <w:rsid w:val="00CA5248"/>
    <w:rsid w:val="00CA5328"/>
    <w:rsid w:val="00CA536B"/>
    <w:rsid w:val="00CA55BC"/>
    <w:rsid w:val="00CA5693"/>
    <w:rsid w:val="00CA59B4"/>
    <w:rsid w:val="00CA5A80"/>
    <w:rsid w:val="00CA5ADD"/>
    <w:rsid w:val="00CA5C99"/>
    <w:rsid w:val="00CA5D6E"/>
    <w:rsid w:val="00CA5F07"/>
    <w:rsid w:val="00CA6381"/>
    <w:rsid w:val="00CA66B3"/>
    <w:rsid w:val="00CA6759"/>
    <w:rsid w:val="00CA69BC"/>
    <w:rsid w:val="00CA6D1D"/>
    <w:rsid w:val="00CA6E4F"/>
    <w:rsid w:val="00CA70A9"/>
    <w:rsid w:val="00CA76F7"/>
    <w:rsid w:val="00CA7949"/>
    <w:rsid w:val="00CA7C69"/>
    <w:rsid w:val="00CA7E91"/>
    <w:rsid w:val="00CB0135"/>
    <w:rsid w:val="00CB02DE"/>
    <w:rsid w:val="00CB033B"/>
    <w:rsid w:val="00CB0AA0"/>
    <w:rsid w:val="00CB0B08"/>
    <w:rsid w:val="00CB0EEE"/>
    <w:rsid w:val="00CB0EFB"/>
    <w:rsid w:val="00CB0FED"/>
    <w:rsid w:val="00CB1290"/>
    <w:rsid w:val="00CB1398"/>
    <w:rsid w:val="00CB156E"/>
    <w:rsid w:val="00CB17F9"/>
    <w:rsid w:val="00CB1801"/>
    <w:rsid w:val="00CB1853"/>
    <w:rsid w:val="00CB198E"/>
    <w:rsid w:val="00CB1D5B"/>
    <w:rsid w:val="00CB1FDE"/>
    <w:rsid w:val="00CB204C"/>
    <w:rsid w:val="00CB27DA"/>
    <w:rsid w:val="00CB2A51"/>
    <w:rsid w:val="00CB2B07"/>
    <w:rsid w:val="00CB32A0"/>
    <w:rsid w:val="00CB343E"/>
    <w:rsid w:val="00CB3448"/>
    <w:rsid w:val="00CB3B0D"/>
    <w:rsid w:val="00CB3B5D"/>
    <w:rsid w:val="00CB3C50"/>
    <w:rsid w:val="00CB3FA9"/>
    <w:rsid w:val="00CB4100"/>
    <w:rsid w:val="00CB41CC"/>
    <w:rsid w:val="00CB42C6"/>
    <w:rsid w:val="00CB4845"/>
    <w:rsid w:val="00CB49DA"/>
    <w:rsid w:val="00CB4AAB"/>
    <w:rsid w:val="00CB4DBE"/>
    <w:rsid w:val="00CB4EC1"/>
    <w:rsid w:val="00CB501A"/>
    <w:rsid w:val="00CB5057"/>
    <w:rsid w:val="00CB510E"/>
    <w:rsid w:val="00CB536D"/>
    <w:rsid w:val="00CB5468"/>
    <w:rsid w:val="00CB54E8"/>
    <w:rsid w:val="00CB56D4"/>
    <w:rsid w:val="00CB5C3F"/>
    <w:rsid w:val="00CB5D95"/>
    <w:rsid w:val="00CB5EEA"/>
    <w:rsid w:val="00CB61EF"/>
    <w:rsid w:val="00CB62BC"/>
    <w:rsid w:val="00CB665E"/>
    <w:rsid w:val="00CB6943"/>
    <w:rsid w:val="00CB6AB5"/>
    <w:rsid w:val="00CB6D8B"/>
    <w:rsid w:val="00CB6DD6"/>
    <w:rsid w:val="00CB7322"/>
    <w:rsid w:val="00CB79E3"/>
    <w:rsid w:val="00CB7ED6"/>
    <w:rsid w:val="00CC00BF"/>
    <w:rsid w:val="00CC05C2"/>
    <w:rsid w:val="00CC0975"/>
    <w:rsid w:val="00CC099E"/>
    <w:rsid w:val="00CC0E2C"/>
    <w:rsid w:val="00CC1513"/>
    <w:rsid w:val="00CC18F3"/>
    <w:rsid w:val="00CC1956"/>
    <w:rsid w:val="00CC19F1"/>
    <w:rsid w:val="00CC1A7F"/>
    <w:rsid w:val="00CC1E1C"/>
    <w:rsid w:val="00CC1EC0"/>
    <w:rsid w:val="00CC1FD5"/>
    <w:rsid w:val="00CC2005"/>
    <w:rsid w:val="00CC2076"/>
    <w:rsid w:val="00CC2230"/>
    <w:rsid w:val="00CC246C"/>
    <w:rsid w:val="00CC24B5"/>
    <w:rsid w:val="00CC2781"/>
    <w:rsid w:val="00CC27B6"/>
    <w:rsid w:val="00CC27E9"/>
    <w:rsid w:val="00CC2CA7"/>
    <w:rsid w:val="00CC2D70"/>
    <w:rsid w:val="00CC2E44"/>
    <w:rsid w:val="00CC320F"/>
    <w:rsid w:val="00CC3237"/>
    <w:rsid w:val="00CC33B5"/>
    <w:rsid w:val="00CC342E"/>
    <w:rsid w:val="00CC373B"/>
    <w:rsid w:val="00CC3A49"/>
    <w:rsid w:val="00CC3C0A"/>
    <w:rsid w:val="00CC3D41"/>
    <w:rsid w:val="00CC3DF6"/>
    <w:rsid w:val="00CC3E77"/>
    <w:rsid w:val="00CC4812"/>
    <w:rsid w:val="00CC544B"/>
    <w:rsid w:val="00CC594D"/>
    <w:rsid w:val="00CC60D2"/>
    <w:rsid w:val="00CC613D"/>
    <w:rsid w:val="00CC69A1"/>
    <w:rsid w:val="00CC69CE"/>
    <w:rsid w:val="00CC6A51"/>
    <w:rsid w:val="00CC6CF3"/>
    <w:rsid w:val="00CC71B4"/>
    <w:rsid w:val="00CC71E4"/>
    <w:rsid w:val="00CC78B9"/>
    <w:rsid w:val="00CC794C"/>
    <w:rsid w:val="00CC7E73"/>
    <w:rsid w:val="00CC7F2A"/>
    <w:rsid w:val="00CD024F"/>
    <w:rsid w:val="00CD0311"/>
    <w:rsid w:val="00CD04E7"/>
    <w:rsid w:val="00CD061D"/>
    <w:rsid w:val="00CD087B"/>
    <w:rsid w:val="00CD096C"/>
    <w:rsid w:val="00CD0AD0"/>
    <w:rsid w:val="00CD0AEB"/>
    <w:rsid w:val="00CD0C18"/>
    <w:rsid w:val="00CD0CB5"/>
    <w:rsid w:val="00CD1033"/>
    <w:rsid w:val="00CD1083"/>
    <w:rsid w:val="00CD134D"/>
    <w:rsid w:val="00CD1531"/>
    <w:rsid w:val="00CD16D7"/>
    <w:rsid w:val="00CD1760"/>
    <w:rsid w:val="00CD181D"/>
    <w:rsid w:val="00CD19AB"/>
    <w:rsid w:val="00CD1C00"/>
    <w:rsid w:val="00CD1DDC"/>
    <w:rsid w:val="00CD1E00"/>
    <w:rsid w:val="00CD1F76"/>
    <w:rsid w:val="00CD20FB"/>
    <w:rsid w:val="00CD2310"/>
    <w:rsid w:val="00CD2417"/>
    <w:rsid w:val="00CD28AE"/>
    <w:rsid w:val="00CD28C9"/>
    <w:rsid w:val="00CD2D26"/>
    <w:rsid w:val="00CD2D31"/>
    <w:rsid w:val="00CD2E16"/>
    <w:rsid w:val="00CD2EDA"/>
    <w:rsid w:val="00CD3557"/>
    <w:rsid w:val="00CD35D4"/>
    <w:rsid w:val="00CD376F"/>
    <w:rsid w:val="00CD3898"/>
    <w:rsid w:val="00CD3A67"/>
    <w:rsid w:val="00CD3D08"/>
    <w:rsid w:val="00CD3D81"/>
    <w:rsid w:val="00CD4590"/>
    <w:rsid w:val="00CD4822"/>
    <w:rsid w:val="00CD48EB"/>
    <w:rsid w:val="00CD4A8F"/>
    <w:rsid w:val="00CD4B50"/>
    <w:rsid w:val="00CD4BCF"/>
    <w:rsid w:val="00CD4F18"/>
    <w:rsid w:val="00CD4F35"/>
    <w:rsid w:val="00CD5069"/>
    <w:rsid w:val="00CD54D0"/>
    <w:rsid w:val="00CD59AC"/>
    <w:rsid w:val="00CD5A4C"/>
    <w:rsid w:val="00CD5EBD"/>
    <w:rsid w:val="00CD5EC9"/>
    <w:rsid w:val="00CD5FB5"/>
    <w:rsid w:val="00CD626F"/>
    <w:rsid w:val="00CD641B"/>
    <w:rsid w:val="00CD6560"/>
    <w:rsid w:val="00CD6AC0"/>
    <w:rsid w:val="00CD6E77"/>
    <w:rsid w:val="00CD77DF"/>
    <w:rsid w:val="00CD797C"/>
    <w:rsid w:val="00CD79E5"/>
    <w:rsid w:val="00CD7D62"/>
    <w:rsid w:val="00CE0158"/>
    <w:rsid w:val="00CE0205"/>
    <w:rsid w:val="00CE04AE"/>
    <w:rsid w:val="00CE04E2"/>
    <w:rsid w:val="00CE0533"/>
    <w:rsid w:val="00CE0974"/>
    <w:rsid w:val="00CE0D77"/>
    <w:rsid w:val="00CE1208"/>
    <w:rsid w:val="00CE12B3"/>
    <w:rsid w:val="00CE1497"/>
    <w:rsid w:val="00CE1714"/>
    <w:rsid w:val="00CE1CC1"/>
    <w:rsid w:val="00CE1DA1"/>
    <w:rsid w:val="00CE1DAB"/>
    <w:rsid w:val="00CE200D"/>
    <w:rsid w:val="00CE2112"/>
    <w:rsid w:val="00CE21DE"/>
    <w:rsid w:val="00CE23E7"/>
    <w:rsid w:val="00CE2541"/>
    <w:rsid w:val="00CE294F"/>
    <w:rsid w:val="00CE29C2"/>
    <w:rsid w:val="00CE2D0C"/>
    <w:rsid w:val="00CE2D3E"/>
    <w:rsid w:val="00CE3366"/>
    <w:rsid w:val="00CE35B6"/>
    <w:rsid w:val="00CE3B9B"/>
    <w:rsid w:val="00CE3BEF"/>
    <w:rsid w:val="00CE3C69"/>
    <w:rsid w:val="00CE4359"/>
    <w:rsid w:val="00CE445D"/>
    <w:rsid w:val="00CE4566"/>
    <w:rsid w:val="00CE468C"/>
    <w:rsid w:val="00CE4802"/>
    <w:rsid w:val="00CE48A2"/>
    <w:rsid w:val="00CE4A68"/>
    <w:rsid w:val="00CE4B19"/>
    <w:rsid w:val="00CE4B87"/>
    <w:rsid w:val="00CE4BA2"/>
    <w:rsid w:val="00CE4C94"/>
    <w:rsid w:val="00CE4DA5"/>
    <w:rsid w:val="00CE5106"/>
    <w:rsid w:val="00CE5393"/>
    <w:rsid w:val="00CE56A6"/>
    <w:rsid w:val="00CE581A"/>
    <w:rsid w:val="00CE5A93"/>
    <w:rsid w:val="00CE5B0C"/>
    <w:rsid w:val="00CE5CFB"/>
    <w:rsid w:val="00CE5D42"/>
    <w:rsid w:val="00CE5F44"/>
    <w:rsid w:val="00CE61F8"/>
    <w:rsid w:val="00CE6B51"/>
    <w:rsid w:val="00CE73FD"/>
    <w:rsid w:val="00CE7525"/>
    <w:rsid w:val="00CE75F4"/>
    <w:rsid w:val="00CE7A75"/>
    <w:rsid w:val="00CE7B3E"/>
    <w:rsid w:val="00CE7B49"/>
    <w:rsid w:val="00CE7C84"/>
    <w:rsid w:val="00CE7D63"/>
    <w:rsid w:val="00CE7D6A"/>
    <w:rsid w:val="00CF02A0"/>
    <w:rsid w:val="00CF0628"/>
    <w:rsid w:val="00CF0678"/>
    <w:rsid w:val="00CF0D1F"/>
    <w:rsid w:val="00CF0D4D"/>
    <w:rsid w:val="00CF0E36"/>
    <w:rsid w:val="00CF1046"/>
    <w:rsid w:val="00CF119D"/>
    <w:rsid w:val="00CF11BD"/>
    <w:rsid w:val="00CF11F7"/>
    <w:rsid w:val="00CF12CF"/>
    <w:rsid w:val="00CF19B0"/>
    <w:rsid w:val="00CF1B32"/>
    <w:rsid w:val="00CF1B67"/>
    <w:rsid w:val="00CF1F2E"/>
    <w:rsid w:val="00CF1FD4"/>
    <w:rsid w:val="00CF201B"/>
    <w:rsid w:val="00CF21E4"/>
    <w:rsid w:val="00CF230C"/>
    <w:rsid w:val="00CF23C7"/>
    <w:rsid w:val="00CF2507"/>
    <w:rsid w:val="00CF2910"/>
    <w:rsid w:val="00CF2A16"/>
    <w:rsid w:val="00CF2FAA"/>
    <w:rsid w:val="00CF2FAD"/>
    <w:rsid w:val="00CF30B6"/>
    <w:rsid w:val="00CF30C0"/>
    <w:rsid w:val="00CF30C5"/>
    <w:rsid w:val="00CF3F18"/>
    <w:rsid w:val="00CF3F33"/>
    <w:rsid w:val="00CF3F57"/>
    <w:rsid w:val="00CF4302"/>
    <w:rsid w:val="00CF43A4"/>
    <w:rsid w:val="00CF4470"/>
    <w:rsid w:val="00CF478A"/>
    <w:rsid w:val="00CF4A97"/>
    <w:rsid w:val="00CF4B37"/>
    <w:rsid w:val="00CF4E30"/>
    <w:rsid w:val="00CF5091"/>
    <w:rsid w:val="00CF5357"/>
    <w:rsid w:val="00CF5360"/>
    <w:rsid w:val="00CF558B"/>
    <w:rsid w:val="00CF5838"/>
    <w:rsid w:val="00CF5906"/>
    <w:rsid w:val="00CF5CCC"/>
    <w:rsid w:val="00CF5D56"/>
    <w:rsid w:val="00CF5DA2"/>
    <w:rsid w:val="00CF62DE"/>
    <w:rsid w:val="00CF6567"/>
    <w:rsid w:val="00CF65AE"/>
    <w:rsid w:val="00CF6AC4"/>
    <w:rsid w:val="00CF6CC4"/>
    <w:rsid w:val="00CF7BAA"/>
    <w:rsid w:val="00D00021"/>
    <w:rsid w:val="00D0096D"/>
    <w:rsid w:val="00D00BD5"/>
    <w:rsid w:val="00D00D0F"/>
    <w:rsid w:val="00D00DD0"/>
    <w:rsid w:val="00D0144D"/>
    <w:rsid w:val="00D018FB"/>
    <w:rsid w:val="00D01997"/>
    <w:rsid w:val="00D023BD"/>
    <w:rsid w:val="00D02470"/>
    <w:rsid w:val="00D026BF"/>
    <w:rsid w:val="00D028D5"/>
    <w:rsid w:val="00D02984"/>
    <w:rsid w:val="00D02B56"/>
    <w:rsid w:val="00D03235"/>
    <w:rsid w:val="00D03443"/>
    <w:rsid w:val="00D035F3"/>
    <w:rsid w:val="00D0388A"/>
    <w:rsid w:val="00D03A9A"/>
    <w:rsid w:val="00D03AF1"/>
    <w:rsid w:val="00D03C17"/>
    <w:rsid w:val="00D03F4C"/>
    <w:rsid w:val="00D04232"/>
    <w:rsid w:val="00D04359"/>
    <w:rsid w:val="00D044E1"/>
    <w:rsid w:val="00D04831"/>
    <w:rsid w:val="00D04882"/>
    <w:rsid w:val="00D05103"/>
    <w:rsid w:val="00D053B4"/>
    <w:rsid w:val="00D05538"/>
    <w:rsid w:val="00D05CB2"/>
    <w:rsid w:val="00D05CC2"/>
    <w:rsid w:val="00D06330"/>
    <w:rsid w:val="00D063FF"/>
    <w:rsid w:val="00D069E6"/>
    <w:rsid w:val="00D070FB"/>
    <w:rsid w:val="00D0711B"/>
    <w:rsid w:val="00D07456"/>
    <w:rsid w:val="00D07524"/>
    <w:rsid w:val="00D0799D"/>
    <w:rsid w:val="00D07A14"/>
    <w:rsid w:val="00D07DB6"/>
    <w:rsid w:val="00D07E39"/>
    <w:rsid w:val="00D07F82"/>
    <w:rsid w:val="00D10212"/>
    <w:rsid w:val="00D103D9"/>
    <w:rsid w:val="00D10C33"/>
    <w:rsid w:val="00D11163"/>
    <w:rsid w:val="00D112EB"/>
    <w:rsid w:val="00D11426"/>
    <w:rsid w:val="00D115A2"/>
    <w:rsid w:val="00D11635"/>
    <w:rsid w:val="00D116DD"/>
    <w:rsid w:val="00D11863"/>
    <w:rsid w:val="00D118D9"/>
    <w:rsid w:val="00D11A23"/>
    <w:rsid w:val="00D11B5F"/>
    <w:rsid w:val="00D11BEB"/>
    <w:rsid w:val="00D12227"/>
    <w:rsid w:val="00D12320"/>
    <w:rsid w:val="00D12380"/>
    <w:rsid w:val="00D12AA8"/>
    <w:rsid w:val="00D12C09"/>
    <w:rsid w:val="00D12EFB"/>
    <w:rsid w:val="00D13208"/>
    <w:rsid w:val="00D13293"/>
    <w:rsid w:val="00D134D9"/>
    <w:rsid w:val="00D13639"/>
    <w:rsid w:val="00D13B01"/>
    <w:rsid w:val="00D149D1"/>
    <w:rsid w:val="00D14B38"/>
    <w:rsid w:val="00D14D02"/>
    <w:rsid w:val="00D14D66"/>
    <w:rsid w:val="00D14D71"/>
    <w:rsid w:val="00D15218"/>
    <w:rsid w:val="00D1549C"/>
    <w:rsid w:val="00D1586C"/>
    <w:rsid w:val="00D15AFC"/>
    <w:rsid w:val="00D15D81"/>
    <w:rsid w:val="00D1613D"/>
    <w:rsid w:val="00D1619B"/>
    <w:rsid w:val="00D16373"/>
    <w:rsid w:val="00D168E6"/>
    <w:rsid w:val="00D16BFC"/>
    <w:rsid w:val="00D16DAD"/>
    <w:rsid w:val="00D16DEB"/>
    <w:rsid w:val="00D16E29"/>
    <w:rsid w:val="00D171DA"/>
    <w:rsid w:val="00D1738F"/>
    <w:rsid w:val="00D174A1"/>
    <w:rsid w:val="00D179B0"/>
    <w:rsid w:val="00D17D8D"/>
    <w:rsid w:val="00D17DD2"/>
    <w:rsid w:val="00D17EB3"/>
    <w:rsid w:val="00D17EBD"/>
    <w:rsid w:val="00D17F85"/>
    <w:rsid w:val="00D2005C"/>
    <w:rsid w:val="00D2015A"/>
    <w:rsid w:val="00D202C0"/>
    <w:rsid w:val="00D2091F"/>
    <w:rsid w:val="00D20A3E"/>
    <w:rsid w:val="00D21059"/>
    <w:rsid w:val="00D21174"/>
    <w:rsid w:val="00D21203"/>
    <w:rsid w:val="00D2169C"/>
    <w:rsid w:val="00D216CB"/>
    <w:rsid w:val="00D217FE"/>
    <w:rsid w:val="00D21A72"/>
    <w:rsid w:val="00D21B5E"/>
    <w:rsid w:val="00D21D77"/>
    <w:rsid w:val="00D21F04"/>
    <w:rsid w:val="00D21F62"/>
    <w:rsid w:val="00D21F68"/>
    <w:rsid w:val="00D22612"/>
    <w:rsid w:val="00D226E7"/>
    <w:rsid w:val="00D2286E"/>
    <w:rsid w:val="00D229D1"/>
    <w:rsid w:val="00D22B48"/>
    <w:rsid w:val="00D22D6A"/>
    <w:rsid w:val="00D22ED5"/>
    <w:rsid w:val="00D2394A"/>
    <w:rsid w:val="00D23A3F"/>
    <w:rsid w:val="00D23F38"/>
    <w:rsid w:val="00D23F68"/>
    <w:rsid w:val="00D241F9"/>
    <w:rsid w:val="00D24A63"/>
    <w:rsid w:val="00D24BB4"/>
    <w:rsid w:val="00D24CE8"/>
    <w:rsid w:val="00D24ED2"/>
    <w:rsid w:val="00D24FC3"/>
    <w:rsid w:val="00D254BE"/>
    <w:rsid w:val="00D2566A"/>
    <w:rsid w:val="00D2585A"/>
    <w:rsid w:val="00D258B7"/>
    <w:rsid w:val="00D25BE1"/>
    <w:rsid w:val="00D25CA1"/>
    <w:rsid w:val="00D25CAC"/>
    <w:rsid w:val="00D25D1D"/>
    <w:rsid w:val="00D25E2F"/>
    <w:rsid w:val="00D26163"/>
    <w:rsid w:val="00D2684B"/>
    <w:rsid w:val="00D26961"/>
    <w:rsid w:val="00D26ACC"/>
    <w:rsid w:val="00D26B1B"/>
    <w:rsid w:val="00D26D4D"/>
    <w:rsid w:val="00D26FFA"/>
    <w:rsid w:val="00D270A4"/>
    <w:rsid w:val="00D272A5"/>
    <w:rsid w:val="00D27766"/>
    <w:rsid w:val="00D27A82"/>
    <w:rsid w:val="00D27F76"/>
    <w:rsid w:val="00D30232"/>
    <w:rsid w:val="00D30239"/>
    <w:rsid w:val="00D3031C"/>
    <w:rsid w:val="00D30438"/>
    <w:rsid w:val="00D30598"/>
    <w:rsid w:val="00D307A4"/>
    <w:rsid w:val="00D30CA2"/>
    <w:rsid w:val="00D31225"/>
    <w:rsid w:val="00D31718"/>
    <w:rsid w:val="00D3188A"/>
    <w:rsid w:val="00D319A0"/>
    <w:rsid w:val="00D32081"/>
    <w:rsid w:val="00D320AD"/>
    <w:rsid w:val="00D3212D"/>
    <w:rsid w:val="00D32434"/>
    <w:rsid w:val="00D324F1"/>
    <w:rsid w:val="00D32F01"/>
    <w:rsid w:val="00D3308F"/>
    <w:rsid w:val="00D331B6"/>
    <w:rsid w:val="00D33322"/>
    <w:rsid w:val="00D3370A"/>
    <w:rsid w:val="00D339D1"/>
    <w:rsid w:val="00D33AFA"/>
    <w:rsid w:val="00D33BF9"/>
    <w:rsid w:val="00D346CF"/>
    <w:rsid w:val="00D348B1"/>
    <w:rsid w:val="00D3511A"/>
    <w:rsid w:val="00D351BE"/>
    <w:rsid w:val="00D356C8"/>
    <w:rsid w:val="00D35770"/>
    <w:rsid w:val="00D357BB"/>
    <w:rsid w:val="00D359DF"/>
    <w:rsid w:val="00D35A8A"/>
    <w:rsid w:val="00D35C33"/>
    <w:rsid w:val="00D35C79"/>
    <w:rsid w:val="00D36039"/>
    <w:rsid w:val="00D36089"/>
    <w:rsid w:val="00D36225"/>
    <w:rsid w:val="00D3690B"/>
    <w:rsid w:val="00D36A51"/>
    <w:rsid w:val="00D36A83"/>
    <w:rsid w:val="00D36BBD"/>
    <w:rsid w:val="00D36EB4"/>
    <w:rsid w:val="00D36F13"/>
    <w:rsid w:val="00D37479"/>
    <w:rsid w:val="00D37796"/>
    <w:rsid w:val="00D3791E"/>
    <w:rsid w:val="00D37BEB"/>
    <w:rsid w:val="00D37ECC"/>
    <w:rsid w:val="00D37ED3"/>
    <w:rsid w:val="00D37F12"/>
    <w:rsid w:val="00D37F92"/>
    <w:rsid w:val="00D402FB"/>
    <w:rsid w:val="00D40402"/>
    <w:rsid w:val="00D407A5"/>
    <w:rsid w:val="00D407DA"/>
    <w:rsid w:val="00D407E1"/>
    <w:rsid w:val="00D4084B"/>
    <w:rsid w:val="00D40932"/>
    <w:rsid w:val="00D40AB7"/>
    <w:rsid w:val="00D40F71"/>
    <w:rsid w:val="00D413E5"/>
    <w:rsid w:val="00D41428"/>
    <w:rsid w:val="00D41967"/>
    <w:rsid w:val="00D41B5B"/>
    <w:rsid w:val="00D41BD0"/>
    <w:rsid w:val="00D41BD2"/>
    <w:rsid w:val="00D41EB8"/>
    <w:rsid w:val="00D41F74"/>
    <w:rsid w:val="00D4212D"/>
    <w:rsid w:val="00D427F6"/>
    <w:rsid w:val="00D4284C"/>
    <w:rsid w:val="00D42972"/>
    <w:rsid w:val="00D429EC"/>
    <w:rsid w:val="00D42A5A"/>
    <w:rsid w:val="00D42C56"/>
    <w:rsid w:val="00D42CB7"/>
    <w:rsid w:val="00D42E24"/>
    <w:rsid w:val="00D42F03"/>
    <w:rsid w:val="00D432F0"/>
    <w:rsid w:val="00D437BD"/>
    <w:rsid w:val="00D438E3"/>
    <w:rsid w:val="00D43965"/>
    <w:rsid w:val="00D43B3B"/>
    <w:rsid w:val="00D43C61"/>
    <w:rsid w:val="00D43C8E"/>
    <w:rsid w:val="00D44230"/>
    <w:rsid w:val="00D442D3"/>
    <w:rsid w:val="00D449D1"/>
    <w:rsid w:val="00D44B75"/>
    <w:rsid w:val="00D450DD"/>
    <w:rsid w:val="00D455A3"/>
    <w:rsid w:val="00D45626"/>
    <w:rsid w:val="00D45823"/>
    <w:rsid w:val="00D45852"/>
    <w:rsid w:val="00D459E3"/>
    <w:rsid w:val="00D45AB9"/>
    <w:rsid w:val="00D45B08"/>
    <w:rsid w:val="00D45B5A"/>
    <w:rsid w:val="00D45E1A"/>
    <w:rsid w:val="00D4601F"/>
    <w:rsid w:val="00D4604B"/>
    <w:rsid w:val="00D4615F"/>
    <w:rsid w:val="00D46228"/>
    <w:rsid w:val="00D46C22"/>
    <w:rsid w:val="00D46C43"/>
    <w:rsid w:val="00D46C88"/>
    <w:rsid w:val="00D46CF9"/>
    <w:rsid w:val="00D471D1"/>
    <w:rsid w:val="00D472FA"/>
    <w:rsid w:val="00D47402"/>
    <w:rsid w:val="00D47598"/>
    <w:rsid w:val="00D4780C"/>
    <w:rsid w:val="00D47836"/>
    <w:rsid w:val="00D47B3E"/>
    <w:rsid w:val="00D47B97"/>
    <w:rsid w:val="00D47BD9"/>
    <w:rsid w:val="00D47E17"/>
    <w:rsid w:val="00D50163"/>
    <w:rsid w:val="00D50453"/>
    <w:rsid w:val="00D50503"/>
    <w:rsid w:val="00D50606"/>
    <w:rsid w:val="00D5095D"/>
    <w:rsid w:val="00D50B01"/>
    <w:rsid w:val="00D50D08"/>
    <w:rsid w:val="00D514E5"/>
    <w:rsid w:val="00D51589"/>
    <w:rsid w:val="00D51675"/>
    <w:rsid w:val="00D518A5"/>
    <w:rsid w:val="00D51D35"/>
    <w:rsid w:val="00D51F5E"/>
    <w:rsid w:val="00D52101"/>
    <w:rsid w:val="00D52393"/>
    <w:rsid w:val="00D52700"/>
    <w:rsid w:val="00D527F6"/>
    <w:rsid w:val="00D52AEB"/>
    <w:rsid w:val="00D52B41"/>
    <w:rsid w:val="00D52E44"/>
    <w:rsid w:val="00D53019"/>
    <w:rsid w:val="00D53030"/>
    <w:rsid w:val="00D53557"/>
    <w:rsid w:val="00D5368B"/>
    <w:rsid w:val="00D537A8"/>
    <w:rsid w:val="00D53909"/>
    <w:rsid w:val="00D5392A"/>
    <w:rsid w:val="00D5393B"/>
    <w:rsid w:val="00D53F0A"/>
    <w:rsid w:val="00D53F1E"/>
    <w:rsid w:val="00D54102"/>
    <w:rsid w:val="00D54118"/>
    <w:rsid w:val="00D54531"/>
    <w:rsid w:val="00D54767"/>
    <w:rsid w:val="00D54A76"/>
    <w:rsid w:val="00D54C16"/>
    <w:rsid w:val="00D54F50"/>
    <w:rsid w:val="00D557EC"/>
    <w:rsid w:val="00D55D0E"/>
    <w:rsid w:val="00D55E99"/>
    <w:rsid w:val="00D56111"/>
    <w:rsid w:val="00D562C1"/>
    <w:rsid w:val="00D5631F"/>
    <w:rsid w:val="00D569E5"/>
    <w:rsid w:val="00D57290"/>
    <w:rsid w:val="00D57729"/>
    <w:rsid w:val="00D57DDF"/>
    <w:rsid w:val="00D60009"/>
    <w:rsid w:val="00D607D1"/>
    <w:rsid w:val="00D60A7F"/>
    <w:rsid w:val="00D60C46"/>
    <w:rsid w:val="00D60DA3"/>
    <w:rsid w:val="00D61093"/>
    <w:rsid w:val="00D6135F"/>
    <w:rsid w:val="00D613E3"/>
    <w:rsid w:val="00D614B0"/>
    <w:rsid w:val="00D61615"/>
    <w:rsid w:val="00D618C1"/>
    <w:rsid w:val="00D6198F"/>
    <w:rsid w:val="00D61A29"/>
    <w:rsid w:val="00D6207D"/>
    <w:rsid w:val="00D62489"/>
    <w:rsid w:val="00D6281C"/>
    <w:rsid w:val="00D62BF1"/>
    <w:rsid w:val="00D62D67"/>
    <w:rsid w:val="00D62E77"/>
    <w:rsid w:val="00D62FC6"/>
    <w:rsid w:val="00D6303B"/>
    <w:rsid w:val="00D633BC"/>
    <w:rsid w:val="00D63A28"/>
    <w:rsid w:val="00D63A5F"/>
    <w:rsid w:val="00D63DCA"/>
    <w:rsid w:val="00D64054"/>
    <w:rsid w:val="00D642BA"/>
    <w:rsid w:val="00D64437"/>
    <w:rsid w:val="00D646A7"/>
    <w:rsid w:val="00D64824"/>
    <w:rsid w:val="00D64840"/>
    <w:rsid w:val="00D648BA"/>
    <w:rsid w:val="00D64C2B"/>
    <w:rsid w:val="00D650C7"/>
    <w:rsid w:val="00D6515C"/>
    <w:rsid w:val="00D65211"/>
    <w:rsid w:val="00D65217"/>
    <w:rsid w:val="00D65437"/>
    <w:rsid w:val="00D654DD"/>
    <w:rsid w:val="00D65521"/>
    <w:rsid w:val="00D65EFC"/>
    <w:rsid w:val="00D6600C"/>
    <w:rsid w:val="00D6641B"/>
    <w:rsid w:val="00D66473"/>
    <w:rsid w:val="00D66546"/>
    <w:rsid w:val="00D66CD6"/>
    <w:rsid w:val="00D6715F"/>
    <w:rsid w:val="00D672A0"/>
    <w:rsid w:val="00D6758D"/>
    <w:rsid w:val="00D67684"/>
    <w:rsid w:val="00D67A6C"/>
    <w:rsid w:val="00D67C21"/>
    <w:rsid w:val="00D67C63"/>
    <w:rsid w:val="00D7115E"/>
    <w:rsid w:val="00D7221F"/>
    <w:rsid w:val="00D724A6"/>
    <w:rsid w:val="00D726D0"/>
    <w:rsid w:val="00D72E00"/>
    <w:rsid w:val="00D72E9F"/>
    <w:rsid w:val="00D734DC"/>
    <w:rsid w:val="00D7353A"/>
    <w:rsid w:val="00D735B4"/>
    <w:rsid w:val="00D73733"/>
    <w:rsid w:val="00D7396B"/>
    <w:rsid w:val="00D73A08"/>
    <w:rsid w:val="00D73D11"/>
    <w:rsid w:val="00D73DB8"/>
    <w:rsid w:val="00D73E13"/>
    <w:rsid w:val="00D740EC"/>
    <w:rsid w:val="00D741A8"/>
    <w:rsid w:val="00D74395"/>
    <w:rsid w:val="00D743E6"/>
    <w:rsid w:val="00D7442E"/>
    <w:rsid w:val="00D74980"/>
    <w:rsid w:val="00D74C1D"/>
    <w:rsid w:val="00D74C8C"/>
    <w:rsid w:val="00D74E05"/>
    <w:rsid w:val="00D752C2"/>
    <w:rsid w:val="00D752CE"/>
    <w:rsid w:val="00D755AF"/>
    <w:rsid w:val="00D757A4"/>
    <w:rsid w:val="00D759AF"/>
    <w:rsid w:val="00D75EEB"/>
    <w:rsid w:val="00D765CA"/>
    <w:rsid w:val="00D76886"/>
    <w:rsid w:val="00D76B85"/>
    <w:rsid w:val="00D76D49"/>
    <w:rsid w:val="00D76F19"/>
    <w:rsid w:val="00D77347"/>
    <w:rsid w:val="00D7758C"/>
    <w:rsid w:val="00D77692"/>
    <w:rsid w:val="00D77835"/>
    <w:rsid w:val="00D77B2D"/>
    <w:rsid w:val="00D77B43"/>
    <w:rsid w:val="00D77BCC"/>
    <w:rsid w:val="00D80DC7"/>
    <w:rsid w:val="00D80E5A"/>
    <w:rsid w:val="00D8123A"/>
    <w:rsid w:val="00D81372"/>
    <w:rsid w:val="00D815FA"/>
    <w:rsid w:val="00D8176C"/>
    <w:rsid w:val="00D81C2A"/>
    <w:rsid w:val="00D82183"/>
    <w:rsid w:val="00D824B4"/>
    <w:rsid w:val="00D82551"/>
    <w:rsid w:val="00D827AC"/>
    <w:rsid w:val="00D827AF"/>
    <w:rsid w:val="00D82BB1"/>
    <w:rsid w:val="00D82C0F"/>
    <w:rsid w:val="00D82D38"/>
    <w:rsid w:val="00D82EBF"/>
    <w:rsid w:val="00D82F6B"/>
    <w:rsid w:val="00D8312C"/>
    <w:rsid w:val="00D8315E"/>
    <w:rsid w:val="00D83243"/>
    <w:rsid w:val="00D8353E"/>
    <w:rsid w:val="00D83725"/>
    <w:rsid w:val="00D83A61"/>
    <w:rsid w:val="00D83B77"/>
    <w:rsid w:val="00D83C2E"/>
    <w:rsid w:val="00D84006"/>
    <w:rsid w:val="00D842DD"/>
    <w:rsid w:val="00D84588"/>
    <w:rsid w:val="00D84D31"/>
    <w:rsid w:val="00D8524E"/>
    <w:rsid w:val="00D854CB"/>
    <w:rsid w:val="00D85543"/>
    <w:rsid w:val="00D85581"/>
    <w:rsid w:val="00D855D9"/>
    <w:rsid w:val="00D856ED"/>
    <w:rsid w:val="00D85AB1"/>
    <w:rsid w:val="00D85D8D"/>
    <w:rsid w:val="00D868D8"/>
    <w:rsid w:val="00D86A24"/>
    <w:rsid w:val="00D86A77"/>
    <w:rsid w:val="00D86A91"/>
    <w:rsid w:val="00D86AEE"/>
    <w:rsid w:val="00D86C65"/>
    <w:rsid w:val="00D86CEB"/>
    <w:rsid w:val="00D86EC5"/>
    <w:rsid w:val="00D87146"/>
    <w:rsid w:val="00D873F0"/>
    <w:rsid w:val="00D87584"/>
    <w:rsid w:val="00D87DB6"/>
    <w:rsid w:val="00D901D2"/>
    <w:rsid w:val="00D901FE"/>
    <w:rsid w:val="00D902A8"/>
    <w:rsid w:val="00D9036B"/>
    <w:rsid w:val="00D904DD"/>
    <w:rsid w:val="00D905CB"/>
    <w:rsid w:val="00D906D0"/>
    <w:rsid w:val="00D90728"/>
    <w:rsid w:val="00D90777"/>
    <w:rsid w:val="00D90943"/>
    <w:rsid w:val="00D90AD0"/>
    <w:rsid w:val="00D90B4A"/>
    <w:rsid w:val="00D90DE7"/>
    <w:rsid w:val="00D90EE2"/>
    <w:rsid w:val="00D910FC"/>
    <w:rsid w:val="00D91528"/>
    <w:rsid w:val="00D91558"/>
    <w:rsid w:val="00D91731"/>
    <w:rsid w:val="00D91916"/>
    <w:rsid w:val="00D91A65"/>
    <w:rsid w:val="00D91B53"/>
    <w:rsid w:val="00D91DC9"/>
    <w:rsid w:val="00D921E4"/>
    <w:rsid w:val="00D92771"/>
    <w:rsid w:val="00D92A10"/>
    <w:rsid w:val="00D92D72"/>
    <w:rsid w:val="00D92E53"/>
    <w:rsid w:val="00D930BE"/>
    <w:rsid w:val="00D930F9"/>
    <w:rsid w:val="00D9343A"/>
    <w:rsid w:val="00D934F9"/>
    <w:rsid w:val="00D93522"/>
    <w:rsid w:val="00D9364B"/>
    <w:rsid w:val="00D937F4"/>
    <w:rsid w:val="00D93877"/>
    <w:rsid w:val="00D93A50"/>
    <w:rsid w:val="00D93AB3"/>
    <w:rsid w:val="00D93CE0"/>
    <w:rsid w:val="00D9400D"/>
    <w:rsid w:val="00D94370"/>
    <w:rsid w:val="00D94585"/>
    <w:rsid w:val="00D94BC7"/>
    <w:rsid w:val="00D94ED0"/>
    <w:rsid w:val="00D94F09"/>
    <w:rsid w:val="00D94F87"/>
    <w:rsid w:val="00D950CA"/>
    <w:rsid w:val="00D954DB"/>
    <w:rsid w:val="00D955F3"/>
    <w:rsid w:val="00D95901"/>
    <w:rsid w:val="00D95C62"/>
    <w:rsid w:val="00D95E6B"/>
    <w:rsid w:val="00D95EE4"/>
    <w:rsid w:val="00D962D9"/>
    <w:rsid w:val="00D967A0"/>
    <w:rsid w:val="00D9690E"/>
    <w:rsid w:val="00D96A0E"/>
    <w:rsid w:val="00D96C53"/>
    <w:rsid w:val="00D97430"/>
    <w:rsid w:val="00D975AB"/>
    <w:rsid w:val="00D9770B"/>
    <w:rsid w:val="00D9797E"/>
    <w:rsid w:val="00D97ABA"/>
    <w:rsid w:val="00D97C6C"/>
    <w:rsid w:val="00DA04B5"/>
    <w:rsid w:val="00DA0729"/>
    <w:rsid w:val="00DA0757"/>
    <w:rsid w:val="00DA0EEB"/>
    <w:rsid w:val="00DA102B"/>
    <w:rsid w:val="00DA1227"/>
    <w:rsid w:val="00DA1479"/>
    <w:rsid w:val="00DA1516"/>
    <w:rsid w:val="00DA1CB1"/>
    <w:rsid w:val="00DA231D"/>
    <w:rsid w:val="00DA280A"/>
    <w:rsid w:val="00DA2943"/>
    <w:rsid w:val="00DA2E18"/>
    <w:rsid w:val="00DA3232"/>
    <w:rsid w:val="00DA33EE"/>
    <w:rsid w:val="00DA34A2"/>
    <w:rsid w:val="00DA36EF"/>
    <w:rsid w:val="00DA3AAA"/>
    <w:rsid w:val="00DA3E5B"/>
    <w:rsid w:val="00DA4126"/>
    <w:rsid w:val="00DA432C"/>
    <w:rsid w:val="00DA4502"/>
    <w:rsid w:val="00DA4691"/>
    <w:rsid w:val="00DA474D"/>
    <w:rsid w:val="00DA495B"/>
    <w:rsid w:val="00DA4BAE"/>
    <w:rsid w:val="00DA4BCB"/>
    <w:rsid w:val="00DA4F94"/>
    <w:rsid w:val="00DA511F"/>
    <w:rsid w:val="00DA5F50"/>
    <w:rsid w:val="00DA5FD5"/>
    <w:rsid w:val="00DA64D2"/>
    <w:rsid w:val="00DA668F"/>
    <w:rsid w:val="00DA66DE"/>
    <w:rsid w:val="00DA6AA7"/>
    <w:rsid w:val="00DA6D17"/>
    <w:rsid w:val="00DA72D2"/>
    <w:rsid w:val="00DA73DF"/>
    <w:rsid w:val="00DA75DD"/>
    <w:rsid w:val="00DA7631"/>
    <w:rsid w:val="00DA7649"/>
    <w:rsid w:val="00DA7C20"/>
    <w:rsid w:val="00DA7DE9"/>
    <w:rsid w:val="00DA7E18"/>
    <w:rsid w:val="00DA7EC3"/>
    <w:rsid w:val="00DA7EDE"/>
    <w:rsid w:val="00DB02FC"/>
    <w:rsid w:val="00DB0D0F"/>
    <w:rsid w:val="00DB0F7A"/>
    <w:rsid w:val="00DB13C1"/>
    <w:rsid w:val="00DB15D7"/>
    <w:rsid w:val="00DB160D"/>
    <w:rsid w:val="00DB16ED"/>
    <w:rsid w:val="00DB18E8"/>
    <w:rsid w:val="00DB1C70"/>
    <w:rsid w:val="00DB2090"/>
    <w:rsid w:val="00DB20FB"/>
    <w:rsid w:val="00DB216E"/>
    <w:rsid w:val="00DB2351"/>
    <w:rsid w:val="00DB246F"/>
    <w:rsid w:val="00DB2592"/>
    <w:rsid w:val="00DB2BFD"/>
    <w:rsid w:val="00DB311D"/>
    <w:rsid w:val="00DB3779"/>
    <w:rsid w:val="00DB3824"/>
    <w:rsid w:val="00DB3C3B"/>
    <w:rsid w:val="00DB42B4"/>
    <w:rsid w:val="00DB43FE"/>
    <w:rsid w:val="00DB45FD"/>
    <w:rsid w:val="00DB478D"/>
    <w:rsid w:val="00DB486B"/>
    <w:rsid w:val="00DB4A99"/>
    <w:rsid w:val="00DB4D80"/>
    <w:rsid w:val="00DB4F22"/>
    <w:rsid w:val="00DB50DE"/>
    <w:rsid w:val="00DB51F2"/>
    <w:rsid w:val="00DB51F4"/>
    <w:rsid w:val="00DB524A"/>
    <w:rsid w:val="00DB5314"/>
    <w:rsid w:val="00DB53FB"/>
    <w:rsid w:val="00DB5924"/>
    <w:rsid w:val="00DB5BC3"/>
    <w:rsid w:val="00DB5E0B"/>
    <w:rsid w:val="00DB6529"/>
    <w:rsid w:val="00DB676B"/>
    <w:rsid w:val="00DB6978"/>
    <w:rsid w:val="00DB69CD"/>
    <w:rsid w:val="00DB6B28"/>
    <w:rsid w:val="00DB6B81"/>
    <w:rsid w:val="00DB70C8"/>
    <w:rsid w:val="00DB71C7"/>
    <w:rsid w:val="00DB73E0"/>
    <w:rsid w:val="00DB76C5"/>
    <w:rsid w:val="00DB7812"/>
    <w:rsid w:val="00DB7AC8"/>
    <w:rsid w:val="00DB7BCA"/>
    <w:rsid w:val="00DB7D15"/>
    <w:rsid w:val="00DB7DA6"/>
    <w:rsid w:val="00DC009C"/>
    <w:rsid w:val="00DC0112"/>
    <w:rsid w:val="00DC037A"/>
    <w:rsid w:val="00DC043B"/>
    <w:rsid w:val="00DC0442"/>
    <w:rsid w:val="00DC0766"/>
    <w:rsid w:val="00DC08E9"/>
    <w:rsid w:val="00DC0AB9"/>
    <w:rsid w:val="00DC0BAF"/>
    <w:rsid w:val="00DC0BC4"/>
    <w:rsid w:val="00DC0ED2"/>
    <w:rsid w:val="00DC10BC"/>
    <w:rsid w:val="00DC10C6"/>
    <w:rsid w:val="00DC135B"/>
    <w:rsid w:val="00DC1692"/>
    <w:rsid w:val="00DC17B3"/>
    <w:rsid w:val="00DC1815"/>
    <w:rsid w:val="00DC186A"/>
    <w:rsid w:val="00DC194D"/>
    <w:rsid w:val="00DC1A1E"/>
    <w:rsid w:val="00DC1ABE"/>
    <w:rsid w:val="00DC1B8F"/>
    <w:rsid w:val="00DC1DEA"/>
    <w:rsid w:val="00DC1EE2"/>
    <w:rsid w:val="00DC1EFF"/>
    <w:rsid w:val="00DC215C"/>
    <w:rsid w:val="00DC24A1"/>
    <w:rsid w:val="00DC2579"/>
    <w:rsid w:val="00DC29F6"/>
    <w:rsid w:val="00DC2ABE"/>
    <w:rsid w:val="00DC2EEF"/>
    <w:rsid w:val="00DC2FBC"/>
    <w:rsid w:val="00DC3676"/>
    <w:rsid w:val="00DC3B25"/>
    <w:rsid w:val="00DC3C6A"/>
    <w:rsid w:val="00DC3C7C"/>
    <w:rsid w:val="00DC3CDD"/>
    <w:rsid w:val="00DC3D38"/>
    <w:rsid w:val="00DC3F7A"/>
    <w:rsid w:val="00DC4130"/>
    <w:rsid w:val="00DC458D"/>
    <w:rsid w:val="00DC467E"/>
    <w:rsid w:val="00DC4687"/>
    <w:rsid w:val="00DC48E3"/>
    <w:rsid w:val="00DC4D4F"/>
    <w:rsid w:val="00DC4F4B"/>
    <w:rsid w:val="00DC5373"/>
    <w:rsid w:val="00DC541E"/>
    <w:rsid w:val="00DC572E"/>
    <w:rsid w:val="00DC57D8"/>
    <w:rsid w:val="00DC5A06"/>
    <w:rsid w:val="00DC624E"/>
    <w:rsid w:val="00DC665C"/>
    <w:rsid w:val="00DC6891"/>
    <w:rsid w:val="00DC6B40"/>
    <w:rsid w:val="00DC6C1A"/>
    <w:rsid w:val="00DC6C24"/>
    <w:rsid w:val="00DC6E48"/>
    <w:rsid w:val="00DC6E68"/>
    <w:rsid w:val="00DC6E80"/>
    <w:rsid w:val="00DC70F0"/>
    <w:rsid w:val="00DC74CC"/>
    <w:rsid w:val="00DC75F8"/>
    <w:rsid w:val="00DC7690"/>
    <w:rsid w:val="00DC7704"/>
    <w:rsid w:val="00DC7948"/>
    <w:rsid w:val="00DC7E5D"/>
    <w:rsid w:val="00DC7EC0"/>
    <w:rsid w:val="00DC7EF0"/>
    <w:rsid w:val="00DC7F02"/>
    <w:rsid w:val="00DD01A7"/>
    <w:rsid w:val="00DD03A4"/>
    <w:rsid w:val="00DD1C12"/>
    <w:rsid w:val="00DD1DD7"/>
    <w:rsid w:val="00DD1E4E"/>
    <w:rsid w:val="00DD1E75"/>
    <w:rsid w:val="00DD2064"/>
    <w:rsid w:val="00DD247D"/>
    <w:rsid w:val="00DD28CF"/>
    <w:rsid w:val="00DD2B33"/>
    <w:rsid w:val="00DD2B60"/>
    <w:rsid w:val="00DD2DE4"/>
    <w:rsid w:val="00DD33DA"/>
    <w:rsid w:val="00DD3664"/>
    <w:rsid w:val="00DD3797"/>
    <w:rsid w:val="00DD3983"/>
    <w:rsid w:val="00DD3C94"/>
    <w:rsid w:val="00DD4191"/>
    <w:rsid w:val="00DD4345"/>
    <w:rsid w:val="00DD4713"/>
    <w:rsid w:val="00DD4715"/>
    <w:rsid w:val="00DD4C10"/>
    <w:rsid w:val="00DD4D9C"/>
    <w:rsid w:val="00DD4DDA"/>
    <w:rsid w:val="00DD4FDB"/>
    <w:rsid w:val="00DD519D"/>
    <w:rsid w:val="00DD5469"/>
    <w:rsid w:val="00DD574B"/>
    <w:rsid w:val="00DD577C"/>
    <w:rsid w:val="00DD590F"/>
    <w:rsid w:val="00DD5D71"/>
    <w:rsid w:val="00DD62F7"/>
    <w:rsid w:val="00DD6A5C"/>
    <w:rsid w:val="00DD6D17"/>
    <w:rsid w:val="00DD728A"/>
    <w:rsid w:val="00DD72CF"/>
    <w:rsid w:val="00DD7578"/>
    <w:rsid w:val="00DD78C5"/>
    <w:rsid w:val="00DD7951"/>
    <w:rsid w:val="00DD79A7"/>
    <w:rsid w:val="00DD7FB0"/>
    <w:rsid w:val="00DE0021"/>
    <w:rsid w:val="00DE01C7"/>
    <w:rsid w:val="00DE0319"/>
    <w:rsid w:val="00DE062C"/>
    <w:rsid w:val="00DE0CB4"/>
    <w:rsid w:val="00DE11D5"/>
    <w:rsid w:val="00DE123A"/>
    <w:rsid w:val="00DE1466"/>
    <w:rsid w:val="00DE1590"/>
    <w:rsid w:val="00DE199D"/>
    <w:rsid w:val="00DE1A54"/>
    <w:rsid w:val="00DE1D9D"/>
    <w:rsid w:val="00DE1FCE"/>
    <w:rsid w:val="00DE2205"/>
    <w:rsid w:val="00DE2286"/>
    <w:rsid w:val="00DE2509"/>
    <w:rsid w:val="00DE2670"/>
    <w:rsid w:val="00DE26BE"/>
    <w:rsid w:val="00DE288B"/>
    <w:rsid w:val="00DE2D6D"/>
    <w:rsid w:val="00DE2FC6"/>
    <w:rsid w:val="00DE3781"/>
    <w:rsid w:val="00DE37B6"/>
    <w:rsid w:val="00DE388D"/>
    <w:rsid w:val="00DE38C8"/>
    <w:rsid w:val="00DE41F7"/>
    <w:rsid w:val="00DE481D"/>
    <w:rsid w:val="00DE491E"/>
    <w:rsid w:val="00DE4A41"/>
    <w:rsid w:val="00DE4C49"/>
    <w:rsid w:val="00DE4D05"/>
    <w:rsid w:val="00DE4D96"/>
    <w:rsid w:val="00DE54CB"/>
    <w:rsid w:val="00DE552D"/>
    <w:rsid w:val="00DE55E6"/>
    <w:rsid w:val="00DE594A"/>
    <w:rsid w:val="00DE5ACC"/>
    <w:rsid w:val="00DE5C55"/>
    <w:rsid w:val="00DE5EE7"/>
    <w:rsid w:val="00DE61A5"/>
    <w:rsid w:val="00DE62CC"/>
    <w:rsid w:val="00DE6428"/>
    <w:rsid w:val="00DE6481"/>
    <w:rsid w:val="00DE692B"/>
    <w:rsid w:val="00DE698A"/>
    <w:rsid w:val="00DE6DC2"/>
    <w:rsid w:val="00DE6E29"/>
    <w:rsid w:val="00DE7740"/>
    <w:rsid w:val="00DE77A6"/>
    <w:rsid w:val="00DE7910"/>
    <w:rsid w:val="00DE7A3E"/>
    <w:rsid w:val="00DE7B4E"/>
    <w:rsid w:val="00DE7CB1"/>
    <w:rsid w:val="00DE7EE8"/>
    <w:rsid w:val="00DF00C4"/>
    <w:rsid w:val="00DF02D3"/>
    <w:rsid w:val="00DF0B36"/>
    <w:rsid w:val="00DF10AA"/>
    <w:rsid w:val="00DF16EC"/>
    <w:rsid w:val="00DF1CAD"/>
    <w:rsid w:val="00DF1D37"/>
    <w:rsid w:val="00DF1F15"/>
    <w:rsid w:val="00DF20F8"/>
    <w:rsid w:val="00DF2132"/>
    <w:rsid w:val="00DF28D5"/>
    <w:rsid w:val="00DF2960"/>
    <w:rsid w:val="00DF2E03"/>
    <w:rsid w:val="00DF30B4"/>
    <w:rsid w:val="00DF3197"/>
    <w:rsid w:val="00DF33C3"/>
    <w:rsid w:val="00DF34EE"/>
    <w:rsid w:val="00DF357D"/>
    <w:rsid w:val="00DF3918"/>
    <w:rsid w:val="00DF3AC8"/>
    <w:rsid w:val="00DF3B3B"/>
    <w:rsid w:val="00DF3EDD"/>
    <w:rsid w:val="00DF4228"/>
    <w:rsid w:val="00DF43C3"/>
    <w:rsid w:val="00DF448A"/>
    <w:rsid w:val="00DF4555"/>
    <w:rsid w:val="00DF48C3"/>
    <w:rsid w:val="00DF49D4"/>
    <w:rsid w:val="00DF4B1D"/>
    <w:rsid w:val="00DF4CC5"/>
    <w:rsid w:val="00DF4EDA"/>
    <w:rsid w:val="00DF525E"/>
    <w:rsid w:val="00DF5267"/>
    <w:rsid w:val="00DF52E8"/>
    <w:rsid w:val="00DF5651"/>
    <w:rsid w:val="00DF56DE"/>
    <w:rsid w:val="00DF592E"/>
    <w:rsid w:val="00DF5E88"/>
    <w:rsid w:val="00DF61D6"/>
    <w:rsid w:val="00DF6309"/>
    <w:rsid w:val="00DF63CB"/>
    <w:rsid w:val="00DF64C3"/>
    <w:rsid w:val="00DF6723"/>
    <w:rsid w:val="00DF6A25"/>
    <w:rsid w:val="00DF6AC4"/>
    <w:rsid w:val="00DF6B25"/>
    <w:rsid w:val="00DF70B5"/>
    <w:rsid w:val="00DF718E"/>
    <w:rsid w:val="00DF7204"/>
    <w:rsid w:val="00DF7557"/>
    <w:rsid w:val="00DF7646"/>
    <w:rsid w:val="00DF765D"/>
    <w:rsid w:val="00DF794F"/>
    <w:rsid w:val="00DF7A17"/>
    <w:rsid w:val="00DF7A67"/>
    <w:rsid w:val="00DF7F90"/>
    <w:rsid w:val="00E003A4"/>
    <w:rsid w:val="00E00AA6"/>
    <w:rsid w:val="00E00D00"/>
    <w:rsid w:val="00E00D1B"/>
    <w:rsid w:val="00E00D1C"/>
    <w:rsid w:val="00E00DC5"/>
    <w:rsid w:val="00E00F4B"/>
    <w:rsid w:val="00E01099"/>
    <w:rsid w:val="00E011D1"/>
    <w:rsid w:val="00E01507"/>
    <w:rsid w:val="00E01C23"/>
    <w:rsid w:val="00E01F45"/>
    <w:rsid w:val="00E023D0"/>
    <w:rsid w:val="00E025B3"/>
    <w:rsid w:val="00E02BD8"/>
    <w:rsid w:val="00E02DC7"/>
    <w:rsid w:val="00E02EA8"/>
    <w:rsid w:val="00E03014"/>
    <w:rsid w:val="00E0309D"/>
    <w:rsid w:val="00E03114"/>
    <w:rsid w:val="00E03350"/>
    <w:rsid w:val="00E035DF"/>
    <w:rsid w:val="00E0372C"/>
    <w:rsid w:val="00E0375B"/>
    <w:rsid w:val="00E0384A"/>
    <w:rsid w:val="00E038F3"/>
    <w:rsid w:val="00E03A27"/>
    <w:rsid w:val="00E03A4D"/>
    <w:rsid w:val="00E03D97"/>
    <w:rsid w:val="00E03E08"/>
    <w:rsid w:val="00E040D9"/>
    <w:rsid w:val="00E040FD"/>
    <w:rsid w:val="00E04324"/>
    <w:rsid w:val="00E04495"/>
    <w:rsid w:val="00E04513"/>
    <w:rsid w:val="00E04A98"/>
    <w:rsid w:val="00E04BB7"/>
    <w:rsid w:val="00E04E73"/>
    <w:rsid w:val="00E04F9F"/>
    <w:rsid w:val="00E0533D"/>
    <w:rsid w:val="00E057B0"/>
    <w:rsid w:val="00E05CA6"/>
    <w:rsid w:val="00E05D3F"/>
    <w:rsid w:val="00E05DAE"/>
    <w:rsid w:val="00E05E04"/>
    <w:rsid w:val="00E060DD"/>
    <w:rsid w:val="00E0636A"/>
    <w:rsid w:val="00E0639F"/>
    <w:rsid w:val="00E0661F"/>
    <w:rsid w:val="00E06732"/>
    <w:rsid w:val="00E068E4"/>
    <w:rsid w:val="00E06AA1"/>
    <w:rsid w:val="00E06E28"/>
    <w:rsid w:val="00E073B6"/>
    <w:rsid w:val="00E078CD"/>
    <w:rsid w:val="00E07C7A"/>
    <w:rsid w:val="00E07D10"/>
    <w:rsid w:val="00E07EAC"/>
    <w:rsid w:val="00E102C2"/>
    <w:rsid w:val="00E1083A"/>
    <w:rsid w:val="00E109C6"/>
    <w:rsid w:val="00E10BD7"/>
    <w:rsid w:val="00E10C39"/>
    <w:rsid w:val="00E10CB5"/>
    <w:rsid w:val="00E110B6"/>
    <w:rsid w:val="00E1147F"/>
    <w:rsid w:val="00E1158A"/>
    <w:rsid w:val="00E119A7"/>
    <w:rsid w:val="00E119CB"/>
    <w:rsid w:val="00E11B25"/>
    <w:rsid w:val="00E11CEB"/>
    <w:rsid w:val="00E12326"/>
    <w:rsid w:val="00E12484"/>
    <w:rsid w:val="00E12645"/>
    <w:rsid w:val="00E1265C"/>
    <w:rsid w:val="00E12805"/>
    <w:rsid w:val="00E12DAF"/>
    <w:rsid w:val="00E130FE"/>
    <w:rsid w:val="00E132B6"/>
    <w:rsid w:val="00E132CF"/>
    <w:rsid w:val="00E1351E"/>
    <w:rsid w:val="00E13527"/>
    <w:rsid w:val="00E13907"/>
    <w:rsid w:val="00E13941"/>
    <w:rsid w:val="00E13C5A"/>
    <w:rsid w:val="00E13FA7"/>
    <w:rsid w:val="00E14201"/>
    <w:rsid w:val="00E14A22"/>
    <w:rsid w:val="00E15082"/>
    <w:rsid w:val="00E152AD"/>
    <w:rsid w:val="00E152CB"/>
    <w:rsid w:val="00E15935"/>
    <w:rsid w:val="00E15F42"/>
    <w:rsid w:val="00E161C6"/>
    <w:rsid w:val="00E16419"/>
    <w:rsid w:val="00E164C6"/>
    <w:rsid w:val="00E1651A"/>
    <w:rsid w:val="00E165B9"/>
    <w:rsid w:val="00E16614"/>
    <w:rsid w:val="00E1664C"/>
    <w:rsid w:val="00E167AF"/>
    <w:rsid w:val="00E16A6C"/>
    <w:rsid w:val="00E16FCA"/>
    <w:rsid w:val="00E1742D"/>
    <w:rsid w:val="00E1779A"/>
    <w:rsid w:val="00E177E5"/>
    <w:rsid w:val="00E17D28"/>
    <w:rsid w:val="00E17D68"/>
    <w:rsid w:val="00E17E98"/>
    <w:rsid w:val="00E20284"/>
    <w:rsid w:val="00E20489"/>
    <w:rsid w:val="00E205D6"/>
    <w:rsid w:val="00E20688"/>
    <w:rsid w:val="00E206F5"/>
    <w:rsid w:val="00E209B5"/>
    <w:rsid w:val="00E20B0A"/>
    <w:rsid w:val="00E20C27"/>
    <w:rsid w:val="00E20C54"/>
    <w:rsid w:val="00E20EC1"/>
    <w:rsid w:val="00E20FCB"/>
    <w:rsid w:val="00E21053"/>
    <w:rsid w:val="00E211C7"/>
    <w:rsid w:val="00E219C2"/>
    <w:rsid w:val="00E21F35"/>
    <w:rsid w:val="00E22021"/>
    <w:rsid w:val="00E22114"/>
    <w:rsid w:val="00E22281"/>
    <w:rsid w:val="00E2277A"/>
    <w:rsid w:val="00E2321A"/>
    <w:rsid w:val="00E23602"/>
    <w:rsid w:val="00E237AE"/>
    <w:rsid w:val="00E239F1"/>
    <w:rsid w:val="00E244C9"/>
    <w:rsid w:val="00E24585"/>
    <w:rsid w:val="00E245DE"/>
    <w:rsid w:val="00E2490C"/>
    <w:rsid w:val="00E249E5"/>
    <w:rsid w:val="00E24B39"/>
    <w:rsid w:val="00E24C2C"/>
    <w:rsid w:val="00E25202"/>
    <w:rsid w:val="00E25593"/>
    <w:rsid w:val="00E25704"/>
    <w:rsid w:val="00E25AF0"/>
    <w:rsid w:val="00E25B7A"/>
    <w:rsid w:val="00E26426"/>
    <w:rsid w:val="00E267D4"/>
    <w:rsid w:val="00E26A0C"/>
    <w:rsid w:val="00E26D62"/>
    <w:rsid w:val="00E26F6D"/>
    <w:rsid w:val="00E2781A"/>
    <w:rsid w:val="00E278CD"/>
    <w:rsid w:val="00E27D89"/>
    <w:rsid w:val="00E30041"/>
    <w:rsid w:val="00E30139"/>
    <w:rsid w:val="00E30199"/>
    <w:rsid w:val="00E30403"/>
    <w:rsid w:val="00E30501"/>
    <w:rsid w:val="00E30BEB"/>
    <w:rsid w:val="00E30C56"/>
    <w:rsid w:val="00E30C7B"/>
    <w:rsid w:val="00E316D3"/>
    <w:rsid w:val="00E316F2"/>
    <w:rsid w:val="00E320BB"/>
    <w:rsid w:val="00E32229"/>
    <w:rsid w:val="00E32258"/>
    <w:rsid w:val="00E32426"/>
    <w:rsid w:val="00E32469"/>
    <w:rsid w:val="00E33685"/>
    <w:rsid w:val="00E3369F"/>
    <w:rsid w:val="00E33728"/>
    <w:rsid w:val="00E33770"/>
    <w:rsid w:val="00E33798"/>
    <w:rsid w:val="00E33889"/>
    <w:rsid w:val="00E33AFE"/>
    <w:rsid w:val="00E33B4E"/>
    <w:rsid w:val="00E33C6F"/>
    <w:rsid w:val="00E3402A"/>
    <w:rsid w:val="00E3417D"/>
    <w:rsid w:val="00E34187"/>
    <w:rsid w:val="00E3421E"/>
    <w:rsid w:val="00E342F6"/>
    <w:rsid w:val="00E34373"/>
    <w:rsid w:val="00E344C4"/>
    <w:rsid w:val="00E344ED"/>
    <w:rsid w:val="00E34630"/>
    <w:rsid w:val="00E34849"/>
    <w:rsid w:val="00E3489F"/>
    <w:rsid w:val="00E34EA4"/>
    <w:rsid w:val="00E34EE6"/>
    <w:rsid w:val="00E351EB"/>
    <w:rsid w:val="00E35555"/>
    <w:rsid w:val="00E3563E"/>
    <w:rsid w:val="00E35748"/>
    <w:rsid w:val="00E3582D"/>
    <w:rsid w:val="00E36297"/>
    <w:rsid w:val="00E36397"/>
    <w:rsid w:val="00E364ED"/>
    <w:rsid w:val="00E36D35"/>
    <w:rsid w:val="00E374D0"/>
    <w:rsid w:val="00E37978"/>
    <w:rsid w:val="00E37AB7"/>
    <w:rsid w:val="00E37CEC"/>
    <w:rsid w:val="00E37DCB"/>
    <w:rsid w:val="00E37E11"/>
    <w:rsid w:val="00E37E6A"/>
    <w:rsid w:val="00E40126"/>
    <w:rsid w:val="00E4069E"/>
    <w:rsid w:val="00E40701"/>
    <w:rsid w:val="00E407D3"/>
    <w:rsid w:val="00E40CA0"/>
    <w:rsid w:val="00E40E49"/>
    <w:rsid w:val="00E41322"/>
    <w:rsid w:val="00E41762"/>
    <w:rsid w:val="00E418EB"/>
    <w:rsid w:val="00E41A74"/>
    <w:rsid w:val="00E41F79"/>
    <w:rsid w:val="00E4214D"/>
    <w:rsid w:val="00E421D4"/>
    <w:rsid w:val="00E422DD"/>
    <w:rsid w:val="00E42355"/>
    <w:rsid w:val="00E42397"/>
    <w:rsid w:val="00E42501"/>
    <w:rsid w:val="00E4252C"/>
    <w:rsid w:val="00E425BF"/>
    <w:rsid w:val="00E426C5"/>
    <w:rsid w:val="00E42764"/>
    <w:rsid w:val="00E42790"/>
    <w:rsid w:val="00E42846"/>
    <w:rsid w:val="00E42E6B"/>
    <w:rsid w:val="00E42E77"/>
    <w:rsid w:val="00E42FE5"/>
    <w:rsid w:val="00E430F5"/>
    <w:rsid w:val="00E432F8"/>
    <w:rsid w:val="00E435BD"/>
    <w:rsid w:val="00E43758"/>
    <w:rsid w:val="00E437E4"/>
    <w:rsid w:val="00E43AD1"/>
    <w:rsid w:val="00E43C12"/>
    <w:rsid w:val="00E43F0A"/>
    <w:rsid w:val="00E440B5"/>
    <w:rsid w:val="00E446E7"/>
    <w:rsid w:val="00E449C8"/>
    <w:rsid w:val="00E44AE7"/>
    <w:rsid w:val="00E459AD"/>
    <w:rsid w:val="00E45C88"/>
    <w:rsid w:val="00E45EDF"/>
    <w:rsid w:val="00E4652F"/>
    <w:rsid w:val="00E468BD"/>
    <w:rsid w:val="00E46F7C"/>
    <w:rsid w:val="00E47029"/>
    <w:rsid w:val="00E478FA"/>
    <w:rsid w:val="00E479A1"/>
    <w:rsid w:val="00E50053"/>
    <w:rsid w:val="00E5044A"/>
    <w:rsid w:val="00E506B4"/>
    <w:rsid w:val="00E506FA"/>
    <w:rsid w:val="00E50741"/>
    <w:rsid w:val="00E507D3"/>
    <w:rsid w:val="00E50836"/>
    <w:rsid w:val="00E5083F"/>
    <w:rsid w:val="00E508B3"/>
    <w:rsid w:val="00E50ABA"/>
    <w:rsid w:val="00E50BF1"/>
    <w:rsid w:val="00E50DA4"/>
    <w:rsid w:val="00E5160D"/>
    <w:rsid w:val="00E517CF"/>
    <w:rsid w:val="00E51A4B"/>
    <w:rsid w:val="00E51B2B"/>
    <w:rsid w:val="00E52232"/>
    <w:rsid w:val="00E5227B"/>
    <w:rsid w:val="00E526B8"/>
    <w:rsid w:val="00E526D7"/>
    <w:rsid w:val="00E52F68"/>
    <w:rsid w:val="00E5301D"/>
    <w:rsid w:val="00E5333D"/>
    <w:rsid w:val="00E536C6"/>
    <w:rsid w:val="00E53A90"/>
    <w:rsid w:val="00E53B41"/>
    <w:rsid w:val="00E53BAE"/>
    <w:rsid w:val="00E54117"/>
    <w:rsid w:val="00E5419B"/>
    <w:rsid w:val="00E547F2"/>
    <w:rsid w:val="00E5485D"/>
    <w:rsid w:val="00E54926"/>
    <w:rsid w:val="00E5493A"/>
    <w:rsid w:val="00E5497A"/>
    <w:rsid w:val="00E54A4C"/>
    <w:rsid w:val="00E54B37"/>
    <w:rsid w:val="00E54E68"/>
    <w:rsid w:val="00E54FF5"/>
    <w:rsid w:val="00E556AE"/>
    <w:rsid w:val="00E55C71"/>
    <w:rsid w:val="00E56146"/>
    <w:rsid w:val="00E5642E"/>
    <w:rsid w:val="00E565C8"/>
    <w:rsid w:val="00E566D3"/>
    <w:rsid w:val="00E56896"/>
    <w:rsid w:val="00E5693D"/>
    <w:rsid w:val="00E56DFD"/>
    <w:rsid w:val="00E56EB7"/>
    <w:rsid w:val="00E5717E"/>
    <w:rsid w:val="00E5731A"/>
    <w:rsid w:val="00E57F2D"/>
    <w:rsid w:val="00E600D5"/>
    <w:rsid w:val="00E60614"/>
    <w:rsid w:val="00E607E9"/>
    <w:rsid w:val="00E6082D"/>
    <w:rsid w:val="00E60DF2"/>
    <w:rsid w:val="00E6101C"/>
    <w:rsid w:val="00E61103"/>
    <w:rsid w:val="00E612A9"/>
    <w:rsid w:val="00E618C8"/>
    <w:rsid w:val="00E61B28"/>
    <w:rsid w:val="00E61EBC"/>
    <w:rsid w:val="00E61FEB"/>
    <w:rsid w:val="00E6228C"/>
    <w:rsid w:val="00E62421"/>
    <w:rsid w:val="00E6270B"/>
    <w:rsid w:val="00E62884"/>
    <w:rsid w:val="00E62B9C"/>
    <w:rsid w:val="00E62E1E"/>
    <w:rsid w:val="00E62E58"/>
    <w:rsid w:val="00E63008"/>
    <w:rsid w:val="00E63013"/>
    <w:rsid w:val="00E6310C"/>
    <w:rsid w:val="00E634CF"/>
    <w:rsid w:val="00E63582"/>
    <w:rsid w:val="00E6364A"/>
    <w:rsid w:val="00E638E7"/>
    <w:rsid w:val="00E63972"/>
    <w:rsid w:val="00E6398A"/>
    <w:rsid w:val="00E63B64"/>
    <w:rsid w:val="00E63E97"/>
    <w:rsid w:val="00E63EBA"/>
    <w:rsid w:val="00E6410F"/>
    <w:rsid w:val="00E64129"/>
    <w:rsid w:val="00E64151"/>
    <w:rsid w:val="00E6422F"/>
    <w:rsid w:val="00E649D2"/>
    <w:rsid w:val="00E64AE1"/>
    <w:rsid w:val="00E64B62"/>
    <w:rsid w:val="00E64C2D"/>
    <w:rsid w:val="00E64D86"/>
    <w:rsid w:val="00E64F3F"/>
    <w:rsid w:val="00E65140"/>
    <w:rsid w:val="00E6516B"/>
    <w:rsid w:val="00E6527E"/>
    <w:rsid w:val="00E653A2"/>
    <w:rsid w:val="00E65766"/>
    <w:rsid w:val="00E65A25"/>
    <w:rsid w:val="00E6608F"/>
    <w:rsid w:val="00E661F8"/>
    <w:rsid w:val="00E6639B"/>
    <w:rsid w:val="00E66416"/>
    <w:rsid w:val="00E66617"/>
    <w:rsid w:val="00E66672"/>
    <w:rsid w:val="00E666D7"/>
    <w:rsid w:val="00E66B4F"/>
    <w:rsid w:val="00E67089"/>
    <w:rsid w:val="00E67197"/>
    <w:rsid w:val="00E6773E"/>
    <w:rsid w:val="00E67A9B"/>
    <w:rsid w:val="00E67C2B"/>
    <w:rsid w:val="00E701BD"/>
    <w:rsid w:val="00E70514"/>
    <w:rsid w:val="00E7078C"/>
    <w:rsid w:val="00E7098C"/>
    <w:rsid w:val="00E709F1"/>
    <w:rsid w:val="00E70DC3"/>
    <w:rsid w:val="00E70F24"/>
    <w:rsid w:val="00E714BA"/>
    <w:rsid w:val="00E714E3"/>
    <w:rsid w:val="00E71512"/>
    <w:rsid w:val="00E717E9"/>
    <w:rsid w:val="00E71912"/>
    <w:rsid w:val="00E71A9C"/>
    <w:rsid w:val="00E71BF1"/>
    <w:rsid w:val="00E71D6F"/>
    <w:rsid w:val="00E71D8C"/>
    <w:rsid w:val="00E71F89"/>
    <w:rsid w:val="00E72576"/>
    <w:rsid w:val="00E726B2"/>
    <w:rsid w:val="00E727C3"/>
    <w:rsid w:val="00E72CD2"/>
    <w:rsid w:val="00E732F2"/>
    <w:rsid w:val="00E733A8"/>
    <w:rsid w:val="00E7388F"/>
    <w:rsid w:val="00E73B70"/>
    <w:rsid w:val="00E73FE9"/>
    <w:rsid w:val="00E74013"/>
    <w:rsid w:val="00E741F4"/>
    <w:rsid w:val="00E74A40"/>
    <w:rsid w:val="00E74B8F"/>
    <w:rsid w:val="00E751AB"/>
    <w:rsid w:val="00E75340"/>
    <w:rsid w:val="00E759E7"/>
    <w:rsid w:val="00E75B74"/>
    <w:rsid w:val="00E75F2C"/>
    <w:rsid w:val="00E75FC3"/>
    <w:rsid w:val="00E7621D"/>
    <w:rsid w:val="00E7627C"/>
    <w:rsid w:val="00E762AC"/>
    <w:rsid w:val="00E7670F"/>
    <w:rsid w:val="00E76863"/>
    <w:rsid w:val="00E768AA"/>
    <w:rsid w:val="00E768D1"/>
    <w:rsid w:val="00E76BBA"/>
    <w:rsid w:val="00E76E23"/>
    <w:rsid w:val="00E76ECB"/>
    <w:rsid w:val="00E774D7"/>
    <w:rsid w:val="00E774E7"/>
    <w:rsid w:val="00E779CF"/>
    <w:rsid w:val="00E77A55"/>
    <w:rsid w:val="00E77AA6"/>
    <w:rsid w:val="00E77DB8"/>
    <w:rsid w:val="00E77E8C"/>
    <w:rsid w:val="00E802E8"/>
    <w:rsid w:val="00E80464"/>
    <w:rsid w:val="00E80816"/>
    <w:rsid w:val="00E80973"/>
    <w:rsid w:val="00E809D0"/>
    <w:rsid w:val="00E809E3"/>
    <w:rsid w:val="00E80A39"/>
    <w:rsid w:val="00E80FE7"/>
    <w:rsid w:val="00E81047"/>
    <w:rsid w:val="00E8106C"/>
    <w:rsid w:val="00E81101"/>
    <w:rsid w:val="00E81134"/>
    <w:rsid w:val="00E812AD"/>
    <w:rsid w:val="00E81567"/>
    <w:rsid w:val="00E81AAB"/>
    <w:rsid w:val="00E81FB6"/>
    <w:rsid w:val="00E81FD3"/>
    <w:rsid w:val="00E82042"/>
    <w:rsid w:val="00E82380"/>
    <w:rsid w:val="00E82503"/>
    <w:rsid w:val="00E82774"/>
    <w:rsid w:val="00E82B54"/>
    <w:rsid w:val="00E82D48"/>
    <w:rsid w:val="00E8302E"/>
    <w:rsid w:val="00E83514"/>
    <w:rsid w:val="00E83B3B"/>
    <w:rsid w:val="00E83E40"/>
    <w:rsid w:val="00E83EAF"/>
    <w:rsid w:val="00E83ED5"/>
    <w:rsid w:val="00E84013"/>
    <w:rsid w:val="00E842BB"/>
    <w:rsid w:val="00E847DE"/>
    <w:rsid w:val="00E84A20"/>
    <w:rsid w:val="00E84A73"/>
    <w:rsid w:val="00E851D0"/>
    <w:rsid w:val="00E8538B"/>
    <w:rsid w:val="00E855E1"/>
    <w:rsid w:val="00E858DF"/>
    <w:rsid w:val="00E85C5A"/>
    <w:rsid w:val="00E85E13"/>
    <w:rsid w:val="00E85E53"/>
    <w:rsid w:val="00E85F22"/>
    <w:rsid w:val="00E86139"/>
    <w:rsid w:val="00E861A5"/>
    <w:rsid w:val="00E867AE"/>
    <w:rsid w:val="00E86806"/>
    <w:rsid w:val="00E86C1A"/>
    <w:rsid w:val="00E86E07"/>
    <w:rsid w:val="00E86E35"/>
    <w:rsid w:val="00E8742B"/>
    <w:rsid w:val="00E8755D"/>
    <w:rsid w:val="00E87A2F"/>
    <w:rsid w:val="00E87A67"/>
    <w:rsid w:val="00E87D95"/>
    <w:rsid w:val="00E90006"/>
    <w:rsid w:val="00E90170"/>
    <w:rsid w:val="00E901F8"/>
    <w:rsid w:val="00E90D6B"/>
    <w:rsid w:val="00E90D90"/>
    <w:rsid w:val="00E90F2D"/>
    <w:rsid w:val="00E90FFF"/>
    <w:rsid w:val="00E9100E"/>
    <w:rsid w:val="00E91261"/>
    <w:rsid w:val="00E91357"/>
    <w:rsid w:val="00E91404"/>
    <w:rsid w:val="00E91524"/>
    <w:rsid w:val="00E91B4C"/>
    <w:rsid w:val="00E91DBA"/>
    <w:rsid w:val="00E922A1"/>
    <w:rsid w:val="00E92303"/>
    <w:rsid w:val="00E925A9"/>
    <w:rsid w:val="00E92604"/>
    <w:rsid w:val="00E92746"/>
    <w:rsid w:val="00E9283A"/>
    <w:rsid w:val="00E928AA"/>
    <w:rsid w:val="00E92F30"/>
    <w:rsid w:val="00E92F3B"/>
    <w:rsid w:val="00E931E4"/>
    <w:rsid w:val="00E935BF"/>
    <w:rsid w:val="00E936BA"/>
    <w:rsid w:val="00E93D3A"/>
    <w:rsid w:val="00E93F93"/>
    <w:rsid w:val="00E94623"/>
    <w:rsid w:val="00E94818"/>
    <w:rsid w:val="00E94838"/>
    <w:rsid w:val="00E948CC"/>
    <w:rsid w:val="00E94AAE"/>
    <w:rsid w:val="00E94B2E"/>
    <w:rsid w:val="00E94E31"/>
    <w:rsid w:val="00E94EE0"/>
    <w:rsid w:val="00E94F9C"/>
    <w:rsid w:val="00E95AEA"/>
    <w:rsid w:val="00E95AF3"/>
    <w:rsid w:val="00E96073"/>
    <w:rsid w:val="00E962AF"/>
    <w:rsid w:val="00E962BF"/>
    <w:rsid w:val="00E96435"/>
    <w:rsid w:val="00E96508"/>
    <w:rsid w:val="00E9661A"/>
    <w:rsid w:val="00E96764"/>
    <w:rsid w:val="00E96789"/>
    <w:rsid w:val="00E967BA"/>
    <w:rsid w:val="00E96B03"/>
    <w:rsid w:val="00E96F5C"/>
    <w:rsid w:val="00E97241"/>
    <w:rsid w:val="00E974EB"/>
    <w:rsid w:val="00E97598"/>
    <w:rsid w:val="00E97824"/>
    <w:rsid w:val="00E97B27"/>
    <w:rsid w:val="00E97BF0"/>
    <w:rsid w:val="00E97C41"/>
    <w:rsid w:val="00E97CA1"/>
    <w:rsid w:val="00E97FAB"/>
    <w:rsid w:val="00EA09D5"/>
    <w:rsid w:val="00EA0AB9"/>
    <w:rsid w:val="00EA0D40"/>
    <w:rsid w:val="00EA0DC8"/>
    <w:rsid w:val="00EA10C5"/>
    <w:rsid w:val="00EA1BD0"/>
    <w:rsid w:val="00EA1D4A"/>
    <w:rsid w:val="00EA1F4C"/>
    <w:rsid w:val="00EA26AA"/>
    <w:rsid w:val="00EA272F"/>
    <w:rsid w:val="00EA2774"/>
    <w:rsid w:val="00EA2831"/>
    <w:rsid w:val="00EA2969"/>
    <w:rsid w:val="00EA2F1C"/>
    <w:rsid w:val="00EA303A"/>
    <w:rsid w:val="00EA3045"/>
    <w:rsid w:val="00EA3159"/>
    <w:rsid w:val="00EA3222"/>
    <w:rsid w:val="00EA32F3"/>
    <w:rsid w:val="00EA333F"/>
    <w:rsid w:val="00EA3900"/>
    <w:rsid w:val="00EA3B10"/>
    <w:rsid w:val="00EA3B20"/>
    <w:rsid w:val="00EA3B51"/>
    <w:rsid w:val="00EA3CDA"/>
    <w:rsid w:val="00EA3D30"/>
    <w:rsid w:val="00EA3D5B"/>
    <w:rsid w:val="00EA3ED7"/>
    <w:rsid w:val="00EA4115"/>
    <w:rsid w:val="00EA425B"/>
    <w:rsid w:val="00EA43E6"/>
    <w:rsid w:val="00EA4732"/>
    <w:rsid w:val="00EA4806"/>
    <w:rsid w:val="00EA4BF5"/>
    <w:rsid w:val="00EA4CEB"/>
    <w:rsid w:val="00EA4E00"/>
    <w:rsid w:val="00EA50DA"/>
    <w:rsid w:val="00EA5238"/>
    <w:rsid w:val="00EA5281"/>
    <w:rsid w:val="00EA52F2"/>
    <w:rsid w:val="00EA546C"/>
    <w:rsid w:val="00EA54F3"/>
    <w:rsid w:val="00EA5679"/>
    <w:rsid w:val="00EA576D"/>
    <w:rsid w:val="00EA5845"/>
    <w:rsid w:val="00EA5957"/>
    <w:rsid w:val="00EA59BF"/>
    <w:rsid w:val="00EA5C14"/>
    <w:rsid w:val="00EA5E66"/>
    <w:rsid w:val="00EA5F56"/>
    <w:rsid w:val="00EA61FA"/>
    <w:rsid w:val="00EA623C"/>
    <w:rsid w:val="00EA632A"/>
    <w:rsid w:val="00EA6334"/>
    <w:rsid w:val="00EA7431"/>
    <w:rsid w:val="00EA74C8"/>
    <w:rsid w:val="00EA792C"/>
    <w:rsid w:val="00EA7CFC"/>
    <w:rsid w:val="00EB00F6"/>
    <w:rsid w:val="00EB0207"/>
    <w:rsid w:val="00EB02CD"/>
    <w:rsid w:val="00EB07FE"/>
    <w:rsid w:val="00EB0DE5"/>
    <w:rsid w:val="00EB0EBD"/>
    <w:rsid w:val="00EB0F02"/>
    <w:rsid w:val="00EB1136"/>
    <w:rsid w:val="00EB152A"/>
    <w:rsid w:val="00EB163A"/>
    <w:rsid w:val="00EB1677"/>
    <w:rsid w:val="00EB18B4"/>
    <w:rsid w:val="00EB1D9D"/>
    <w:rsid w:val="00EB1DDE"/>
    <w:rsid w:val="00EB226B"/>
    <w:rsid w:val="00EB280F"/>
    <w:rsid w:val="00EB2D47"/>
    <w:rsid w:val="00EB350F"/>
    <w:rsid w:val="00EB3639"/>
    <w:rsid w:val="00EB3855"/>
    <w:rsid w:val="00EB3B27"/>
    <w:rsid w:val="00EB3F85"/>
    <w:rsid w:val="00EB40CB"/>
    <w:rsid w:val="00EB4533"/>
    <w:rsid w:val="00EB48B1"/>
    <w:rsid w:val="00EB4A5F"/>
    <w:rsid w:val="00EB4A64"/>
    <w:rsid w:val="00EB4A93"/>
    <w:rsid w:val="00EB4C1C"/>
    <w:rsid w:val="00EB4C4D"/>
    <w:rsid w:val="00EB4CF7"/>
    <w:rsid w:val="00EB4DE6"/>
    <w:rsid w:val="00EB52EB"/>
    <w:rsid w:val="00EB55AD"/>
    <w:rsid w:val="00EB570A"/>
    <w:rsid w:val="00EB5AF3"/>
    <w:rsid w:val="00EB5C63"/>
    <w:rsid w:val="00EB6165"/>
    <w:rsid w:val="00EB6177"/>
    <w:rsid w:val="00EB61AF"/>
    <w:rsid w:val="00EB61FB"/>
    <w:rsid w:val="00EB62C1"/>
    <w:rsid w:val="00EB636F"/>
    <w:rsid w:val="00EB655C"/>
    <w:rsid w:val="00EB6BE0"/>
    <w:rsid w:val="00EB6DE9"/>
    <w:rsid w:val="00EB73B8"/>
    <w:rsid w:val="00EB7495"/>
    <w:rsid w:val="00EB76B6"/>
    <w:rsid w:val="00EC018F"/>
    <w:rsid w:val="00EC02D6"/>
    <w:rsid w:val="00EC03FD"/>
    <w:rsid w:val="00EC0588"/>
    <w:rsid w:val="00EC0A20"/>
    <w:rsid w:val="00EC0A5D"/>
    <w:rsid w:val="00EC0D72"/>
    <w:rsid w:val="00EC1060"/>
    <w:rsid w:val="00EC1477"/>
    <w:rsid w:val="00EC151B"/>
    <w:rsid w:val="00EC176A"/>
    <w:rsid w:val="00EC1E89"/>
    <w:rsid w:val="00EC2157"/>
    <w:rsid w:val="00EC23C4"/>
    <w:rsid w:val="00EC2820"/>
    <w:rsid w:val="00EC290A"/>
    <w:rsid w:val="00EC2DA5"/>
    <w:rsid w:val="00EC2F82"/>
    <w:rsid w:val="00EC3283"/>
    <w:rsid w:val="00EC342C"/>
    <w:rsid w:val="00EC359F"/>
    <w:rsid w:val="00EC378B"/>
    <w:rsid w:val="00EC3A1D"/>
    <w:rsid w:val="00EC3BB2"/>
    <w:rsid w:val="00EC406F"/>
    <w:rsid w:val="00EC4154"/>
    <w:rsid w:val="00EC42E3"/>
    <w:rsid w:val="00EC43FC"/>
    <w:rsid w:val="00EC48C0"/>
    <w:rsid w:val="00EC49AF"/>
    <w:rsid w:val="00EC4D0E"/>
    <w:rsid w:val="00EC4D36"/>
    <w:rsid w:val="00EC5007"/>
    <w:rsid w:val="00EC51A8"/>
    <w:rsid w:val="00EC51CD"/>
    <w:rsid w:val="00EC5331"/>
    <w:rsid w:val="00EC56B9"/>
    <w:rsid w:val="00EC5812"/>
    <w:rsid w:val="00EC592A"/>
    <w:rsid w:val="00EC5985"/>
    <w:rsid w:val="00EC5BB6"/>
    <w:rsid w:val="00EC5D15"/>
    <w:rsid w:val="00EC62B8"/>
    <w:rsid w:val="00EC691D"/>
    <w:rsid w:val="00EC6BA8"/>
    <w:rsid w:val="00EC6BC6"/>
    <w:rsid w:val="00EC6EBF"/>
    <w:rsid w:val="00EC6F7B"/>
    <w:rsid w:val="00EC74A6"/>
    <w:rsid w:val="00EC785B"/>
    <w:rsid w:val="00EC787B"/>
    <w:rsid w:val="00EC7941"/>
    <w:rsid w:val="00EC7AC4"/>
    <w:rsid w:val="00ED0081"/>
    <w:rsid w:val="00ED046B"/>
    <w:rsid w:val="00ED09D6"/>
    <w:rsid w:val="00ED0B1C"/>
    <w:rsid w:val="00ED0B41"/>
    <w:rsid w:val="00ED0CC9"/>
    <w:rsid w:val="00ED0D9F"/>
    <w:rsid w:val="00ED1424"/>
    <w:rsid w:val="00ED1655"/>
    <w:rsid w:val="00ED17BD"/>
    <w:rsid w:val="00ED1872"/>
    <w:rsid w:val="00ED1B37"/>
    <w:rsid w:val="00ED1D8B"/>
    <w:rsid w:val="00ED1DE1"/>
    <w:rsid w:val="00ED1FC1"/>
    <w:rsid w:val="00ED21C1"/>
    <w:rsid w:val="00ED2219"/>
    <w:rsid w:val="00ED238F"/>
    <w:rsid w:val="00ED2762"/>
    <w:rsid w:val="00ED3216"/>
    <w:rsid w:val="00ED332F"/>
    <w:rsid w:val="00ED340A"/>
    <w:rsid w:val="00ED3748"/>
    <w:rsid w:val="00ED3800"/>
    <w:rsid w:val="00ED3823"/>
    <w:rsid w:val="00ED3879"/>
    <w:rsid w:val="00ED3B29"/>
    <w:rsid w:val="00ED3F93"/>
    <w:rsid w:val="00ED4554"/>
    <w:rsid w:val="00ED4AA5"/>
    <w:rsid w:val="00ED4FFE"/>
    <w:rsid w:val="00ED52B7"/>
    <w:rsid w:val="00ED53E3"/>
    <w:rsid w:val="00ED551D"/>
    <w:rsid w:val="00ED55A3"/>
    <w:rsid w:val="00ED5638"/>
    <w:rsid w:val="00ED58BC"/>
    <w:rsid w:val="00ED5B8A"/>
    <w:rsid w:val="00ED5DF9"/>
    <w:rsid w:val="00ED5EB8"/>
    <w:rsid w:val="00ED5FCE"/>
    <w:rsid w:val="00ED642C"/>
    <w:rsid w:val="00ED65C5"/>
    <w:rsid w:val="00ED66AB"/>
    <w:rsid w:val="00ED687C"/>
    <w:rsid w:val="00ED69C6"/>
    <w:rsid w:val="00ED6A33"/>
    <w:rsid w:val="00ED6D7D"/>
    <w:rsid w:val="00ED7126"/>
    <w:rsid w:val="00ED7418"/>
    <w:rsid w:val="00ED7930"/>
    <w:rsid w:val="00ED7BD6"/>
    <w:rsid w:val="00ED7C9B"/>
    <w:rsid w:val="00EE0015"/>
    <w:rsid w:val="00EE00A0"/>
    <w:rsid w:val="00EE0C2F"/>
    <w:rsid w:val="00EE0DDA"/>
    <w:rsid w:val="00EE10CC"/>
    <w:rsid w:val="00EE124E"/>
    <w:rsid w:val="00EE12E7"/>
    <w:rsid w:val="00EE137D"/>
    <w:rsid w:val="00EE14A3"/>
    <w:rsid w:val="00EE203B"/>
    <w:rsid w:val="00EE2086"/>
    <w:rsid w:val="00EE20AE"/>
    <w:rsid w:val="00EE263A"/>
    <w:rsid w:val="00EE272C"/>
    <w:rsid w:val="00EE2A8A"/>
    <w:rsid w:val="00EE2C3F"/>
    <w:rsid w:val="00EE2D99"/>
    <w:rsid w:val="00EE2E27"/>
    <w:rsid w:val="00EE3274"/>
    <w:rsid w:val="00EE331E"/>
    <w:rsid w:val="00EE33B5"/>
    <w:rsid w:val="00EE351A"/>
    <w:rsid w:val="00EE3709"/>
    <w:rsid w:val="00EE39E2"/>
    <w:rsid w:val="00EE3A14"/>
    <w:rsid w:val="00EE3AC1"/>
    <w:rsid w:val="00EE3C01"/>
    <w:rsid w:val="00EE3C12"/>
    <w:rsid w:val="00EE3C5A"/>
    <w:rsid w:val="00EE41EB"/>
    <w:rsid w:val="00EE41F6"/>
    <w:rsid w:val="00EE436E"/>
    <w:rsid w:val="00EE443D"/>
    <w:rsid w:val="00EE455B"/>
    <w:rsid w:val="00EE46DC"/>
    <w:rsid w:val="00EE477B"/>
    <w:rsid w:val="00EE4CA3"/>
    <w:rsid w:val="00EE5539"/>
    <w:rsid w:val="00EE5542"/>
    <w:rsid w:val="00EE5745"/>
    <w:rsid w:val="00EE5755"/>
    <w:rsid w:val="00EE5A41"/>
    <w:rsid w:val="00EE5B27"/>
    <w:rsid w:val="00EE5BAE"/>
    <w:rsid w:val="00EE5E51"/>
    <w:rsid w:val="00EE5E59"/>
    <w:rsid w:val="00EE5F38"/>
    <w:rsid w:val="00EE5F94"/>
    <w:rsid w:val="00EE6227"/>
    <w:rsid w:val="00EE6538"/>
    <w:rsid w:val="00EE6806"/>
    <w:rsid w:val="00EE68EA"/>
    <w:rsid w:val="00EE6B9F"/>
    <w:rsid w:val="00EE6C19"/>
    <w:rsid w:val="00EE6D8D"/>
    <w:rsid w:val="00EE6DE5"/>
    <w:rsid w:val="00EE711D"/>
    <w:rsid w:val="00EE735D"/>
    <w:rsid w:val="00EE7A8B"/>
    <w:rsid w:val="00EE7C06"/>
    <w:rsid w:val="00EE7EEF"/>
    <w:rsid w:val="00EE7F34"/>
    <w:rsid w:val="00EF0100"/>
    <w:rsid w:val="00EF0249"/>
    <w:rsid w:val="00EF02AC"/>
    <w:rsid w:val="00EF05A7"/>
    <w:rsid w:val="00EF0704"/>
    <w:rsid w:val="00EF0DCA"/>
    <w:rsid w:val="00EF117C"/>
    <w:rsid w:val="00EF136F"/>
    <w:rsid w:val="00EF192D"/>
    <w:rsid w:val="00EF1B33"/>
    <w:rsid w:val="00EF1CD8"/>
    <w:rsid w:val="00EF1D2E"/>
    <w:rsid w:val="00EF21D3"/>
    <w:rsid w:val="00EF2374"/>
    <w:rsid w:val="00EF2874"/>
    <w:rsid w:val="00EF2AE3"/>
    <w:rsid w:val="00EF2E7F"/>
    <w:rsid w:val="00EF2FD5"/>
    <w:rsid w:val="00EF357E"/>
    <w:rsid w:val="00EF380F"/>
    <w:rsid w:val="00EF397A"/>
    <w:rsid w:val="00EF3DA0"/>
    <w:rsid w:val="00EF3E35"/>
    <w:rsid w:val="00EF3F48"/>
    <w:rsid w:val="00EF40A7"/>
    <w:rsid w:val="00EF4110"/>
    <w:rsid w:val="00EF4538"/>
    <w:rsid w:val="00EF4604"/>
    <w:rsid w:val="00EF469B"/>
    <w:rsid w:val="00EF4974"/>
    <w:rsid w:val="00EF4ED4"/>
    <w:rsid w:val="00EF505B"/>
    <w:rsid w:val="00EF5809"/>
    <w:rsid w:val="00EF5EFC"/>
    <w:rsid w:val="00EF6525"/>
    <w:rsid w:val="00EF6560"/>
    <w:rsid w:val="00EF66B8"/>
    <w:rsid w:val="00EF6855"/>
    <w:rsid w:val="00EF6930"/>
    <w:rsid w:val="00EF6F69"/>
    <w:rsid w:val="00EF7105"/>
    <w:rsid w:val="00EF7376"/>
    <w:rsid w:val="00EF77BD"/>
    <w:rsid w:val="00EF77FE"/>
    <w:rsid w:val="00EF78A5"/>
    <w:rsid w:val="00EF7A1C"/>
    <w:rsid w:val="00EF7B3B"/>
    <w:rsid w:val="00EF7F37"/>
    <w:rsid w:val="00EF7F6E"/>
    <w:rsid w:val="00F00044"/>
    <w:rsid w:val="00F0005B"/>
    <w:rsid w:val="00F00095"/>
    <w:rsid w:val="00F001FA"/>
    <w:rsid w:val="00F00313"/>
    <w:rsid w:val="00F00458"/>
    <w:rsid w:val="00F00706"/>
    <w:rsid w:val="00F007E0"/>
    <w:rsid w:val="00F00978"/>
    <w:rsid w:val="00F00A7B"/>
    <w:rsid w:val="00F00CB8"/>
    <w:rsid w:val="00F012D5"/>
    <w:rsid w:val="00F0137A"/>
    <w:rsid w:val="00F01AEC"/>
    <w:rsid w:val="00F01D94"/>
    <w:rsid w:val="00F01DDA"/>
    <w:rsid w:val="00F021CD"/>
    <w:rsid w:val="00F024D8"/>
    <w:rsid w:val="00F02BC6"/>
    <w:rsid w:val="00F02D8C"/>
    <w:rsid w:val="00F02DC2"/>
    <w:rsid w:val="00F02F50"/>
    <w:rsid w:val="00F02FE6"/>
    <w:rsid w:val="00F0349B"/>
    <w:rsid w:val="00F03621"/>
    <w:rsid w:val="00F03C79"/>
    <w:rsid w:val="00F0408B"/>
    <w:rsid w:val="00F04175"/>
    <w:rsid w:val="00F04467"/>
    <w:rsid w:val="00F044CC"/>
    <w:rsid w:val="00F04BE8"/>
    <w:rsid w:val="00F05014"/>
    <w:rsid w:val="00F050A0"/>
    <w:rsid w:val="00F05E93"/>
    <w:rsid w:val="00F05F49"/>
    <w:rsid w:val="00F05F99"/>
    <w:rsid w:val="00F061FE"/>
    <w:rsid w:val="00F06379"/>
    <w:rsid w:val="00F064EA"/>
    <w:rsid w:val="00F06634"/>
    <w:rsid w:val="00F0669E"/>
    <w:rsid w:val="00F066A8"/>
    <w:rsid w:val="00F06954"/>
    <w:rsid w:val="00F06D74"/>
    <w:rsid w:val="00F06EE0"/>
    <w:rsid w:val="00F07043"/>
    <w:rsid w:val="00F0718B"/>
    <w:rsid w:val="00F0723B"/>
    <w:rsid w:val="00F07357"/>
    <w:rsid w:val="00F0735C"/>
    <w:rsid w:val="00F07CFD"/>
    <w:rsid w:val="00F07EA2"/>
    <w:rsid w:val="00F07F1A"/>
    <w:rsid w:val="00F1019E"/>
    <w:rsid w:val="00F1024C"/>
    <w:rsid w:val="00F10313"/>
    <w:rsid w:val="00F105D0"/>
    <w:rsid w:val="00F105EB"/>
    <w:rsid w:val="00F10A12"/>
    <w:rsid w:val="00F10E9D"/>
    <w:rsid w:val="00F10EB6"/>
    <w:rsid w:val="00F10FEF"/>
    <w:rsid w:val="00F114A8"/>
    <w:rsid w:val="00F11511"/>
    <w:rsid w:val="00F117C5"/>
    <w:rsid w:val="00F117F0"/>
    <w:rsid w:val="00F11C82"/>
    <w:rsid w:val="00F11F98"/>
    <w:rsid w:val="00F12275"/>
    <w:rsid w:val="00F12336"/>
    <w:rsid w:val="00F129D8"/>
    <w:rsid w:val="00F12C5C"/>
    <w:rsid w:val="00F1334E"/>
    <w:rsid w:val="00F13731"/>
    <w:rsid w:val="00F138E8"/>
    <w:rsid w:val="00F14729"/>
    <w:rsid w:val="00F14794"/>
    <w:rsid w:val="00F14A4B"/>
    <w:rsid w:val="00F1502C"/>
    <w:rsid w:val="00F150EB"/>
    <w:rsid w:val="00F1524E"/>
    <w:rsid w:val="00F15A7E"/>
    <w:rsid w:val="00F15B94"/>
    <w:rsid w:val="00F15CAF"/>
    <w:rsid w:val="00F15E42"/>
    <w:rsid w:val="00F163B9"/>
    <w:rsid w:val="00F1654B"/>
    <w:rsid w:val="00F167AA"/>
    <w:rsid w:val="00F16813"/>
    <w:rsid w:val="00F16EB0"/>
    <w:rsid w:val="00F16F41"/>
    <w:rsid w:val="00F17248"/>
    <w:rsid w:val="00F17767"/>
    <w:rsid w:val="00F17A44"/>
    <w:rsid w:val="00F17B0E"/>
    <w:rsid w:val="00F17FD9"/>
    <w:rsid w:val="00F2025C"/>
    <w:rsid w:val="00F2033F"/>
    <w:rsid w:val="00F20496"/>
    <w:rsid w:val="00F20925"/>
    <w:rsid w:val="00F20A62"/>
    <w:rsid w:val="00F20AFA"/>
    <w:rsid w:val="00F20E80"/>
    <w:rsid w:val="00F211A5"/>
    <w:rsid w:val="00F211A8"/>
    <w:rsid w:val="00F212F6"/>
    <w:rsid w:val="00F21343"/>
    <w:rsid w:val="00F219C5"/>
    <w:rsid w:val="00F22058"/>
    <w:rsid w:val="00F2232A"/>
    <w:rsid w:val="00F22379"/>
    <w:rsid w:val="00F226D6"/>
    <w:rsid w:val="00F226DF"/>
    <w:rsid w:val="00F22DEF"/>
    <w:rsid w:val="00F230A3"/>
    <w:rsid w:val="00F235E7"/>
    <w:rsid w:val="00F2382F"/>
    <w:rsid w:val="00F23AE2"/>
    <w:rsid w:val="00F23E15"/>
    <w:rsid w:val="00F23E80"/>
    <w:rsid w:val="00F2435D"/>
    <w:rsid w:val="00F246EC"/>
    <w:rsid w:val="00F2475C"/>
    <w:rsid w:val="00F24878"/>
    <w:rsid w:val="00F24A49"/>
    <w:rsid w:val="00F24CD6"/>
    <w:rsid w:val="00F24FB2"/>
    <w:rsid w:val="00F253C2"/>
    <w:rsid w:val="00F253D5"/>
    <w:rsid w:val="00F2544B"/>
    <w:rsid w:val="00F25A50"/>
    <w:rsid w:val="00F25B03"/>
    <w:rsid w:val="00F25C5F"/>
    <w:rsid w:val="00F2626E"/>
    <w:rsid w:val="00F26AD9"/>
    <w:rsid w:val="00F26F4A"/>
    <w:rsid w:val="00F27154"/>
    <w:rsid w:val="00F272A2"/>
    <w:rsid w:val="00F27699"/>
    <w:rsid w:val="00F27898"/>
    <w:rsid w:val="00F27972"/>
    <w:rsid w:val="00F27A1E"/>
    <w:rsid w:val="00F27AB3"/>
    <w:rsid w:val="00F27CB6"/>
    <w:rsid w:val="00F27F47"/>
    <w:rsid w:val="00F27F78"/>
    <w:rsid w:val="00F3040D"/>
    <w:rsid w:val="00F30CC7"/>
    <w:rsid w:val="00F31055"/>
    <w:rsid w:val="00F313A2"/>
    <w:rsid w:val="00F314D8"/>
    <w:rsid w:val="00F31548"/>
    <w:rsid w:val="00F31B50"/>
    <w:rsid w:val="00F31B9E"/>
    <w:rsid w:val="00F322B9"/>
    <w:rsid w:val="00F32501"/>
    <w:rsid w:val="00F32534"/>
    <w:rsid w:val="00F325A0"/>
    <w:rsid w:val="00F32A3C"/>
    <w:rsid w:val="00F32B69"/>
    <w:rsid w:val="00F32E82"/>
    <w:rsid w:val="00F33126"/>
    <w:rsid w:val="00F33159"/>
    <w:rsid w:val="00F33507"/>
    <w:rsid w:val="00F33531"/>
    <w:rsid w:val="00F33545"/>
    <w:rsid w:val="00F3357F"/>
    <w:rsid w:val="00F3367F"/>
    <w:rsid w:val="00F33AD4"/>
    <w:rsid w:val="00F33C09"/>
    <w:rsid w:val="00F33D9A"/>
    <w:rsid w:val="00F33E65"/>
    <w:rsid w:val="00F34042"/>
    <w:rsid w:val="00F34279"/>
    <w:rsid w:val="00F342CC"/>
    <w:rsid w:val="00F342E4"/>
    <w:rsid w:val="00F343BA"/>
    <w:rsid w:val="00F343BD"/>
    <w:rsid w:val="00F343E0"/>
    <w:rsid w:val="00F34692"/>
    <w:rsid w:val="00F34F73"/>
    <w:rsid w:val="00F350EB"/>
    <w:rsid w:val="00F35255"/>
    <w:rsid w:val="00F35873"/>
    <w:rsid w:val="00F35A7B"/>
    <w:rsid w:val="00F35E6D"/>
    <w:rsid w:val="00F361CC"/>
    <w:rsid w:val="00F364FF"/>
    <w:rsid w:val="00F36527"/>
    <w:rsid w:val="00F3654C"/>
    <w:rsid w:val="00F3666E"/>
    <w:rsid w:val="00F36689"/>
    <w:rsid w:val="00F36B3C"/>
    <w:rsid w:val="00F36F30"/>
    <w:rsid w:val="00F370C8"/>
    <w:rsid w:val="00F37104"/>
    <w:rsid w:val="00F37178"/>
    <w:rsid w:val="00F3736E"/>
    <w:rsid w:val="00F373AC"/>
    <w:rsid w:val="00F3782B"/>
    <w:rsid w:val="00F37876"/>
    <w:rsid w:val="00F37BBD"/>
    <w:rsid w:val="00F37C2E"/>
    <w:rsid w:val="00F37C8E"/>
    <w:rsid w:val="00F37DFE"/>
    <w:rsid w:val="00F40012"/>
    <w:rsid w:val="00F4028C"/>
    <w:rsid w:val="00F408B4"/>
    <w:rsid w:val="00F40976"/>
    <w:rsid w:val="00F40AEB"/>
    <w:rsid w:val="00F40B94"/>
    <w:rsid w:val="00F40BE2"/>
    <w:rsid w:val="00F40C60"/>
    <w:rsid w:val="00F40CB0"/>
    <w:rsid w:val="00F40D62"/>
    <w:rsid w:val="00F40EDB"/>
    <w:rsid w:val="00F40F6C"/>
    <w:rsid w:val="00F411A3"/>
    <w:rsid w:val="00F41A27"/>
    <w:rsid w:val="00F41B4F"/>
    <w:rsid w:val="00F41C1E"/>
    <w:rsid w:val="00F41C98"/>
    <w:rsid w:val="00F41E02"/>
    <w:rsid w:val="00F41FB4"/>
    <w:rsid w:val="00F42617"/>
    <w:rsid w:val="00F42ABE"/>
    <w:rsid w:val="00F42AFA"/>
    <w:rsid w:val="00F43225"/>
    <w:rsid w:val="00F43409"/>
    <w:rsid w:val="00F434A2"/>
    <w:rsid w:val="00F43DCB"/>
    <w:rsid w:val="00F43DD8"/>
    <w:rsid w:val="00F43E3E"/>
    <w:rsid w:val="00F43EA4"/>
    <w:rsid w:val="00F43F65"/>
    <w:rsid w:val="00F4405E"/>
    <w:rsid w:val="00F440B9"/>
    <w:rsid w:val="00F44421"/>
    <w:rsid w:val="00F4479F"/>
    <w:rsid w:val="00F44938"/>
    <w:rsid w:val="00F4494F"/>
    <w:rsid w:val="00F44AA5"/>
    <w:rsid w:val="00F44C27"/>
    <w:rsid w:val="00F44E61"/>
    <w:rsid w:val="00F4511E"/>
    <w:rsid w:val="00F4515C"/>
    <w:rsid w:val="00F456F2"/>
    <w:rsid w:val="00F45790"/>
    <w:rsid w:val="00F45E08"/>
    <w:rsid w:val="00F45EFD"/>
    <w:rsid w:val="00F46168"/>
    <w:rsid w:val="00F4618C"/>
    <w:rsid w:val="00F46460"/>
    <w:rsid w:val="00F467D9"/>
    <w:rsid w:val="00F4695F"/>
    <w:rsid w:val="00F46BDC"/>
    <w:rsid w:val="00F46C96"/>
    <w:rsid w:val="00F46DC2"/>
    <w:rsid w:val="00F46E07"/>
    <w:rsid w:val="00F47098"/>
    <w:rsid w:val="00F4777E"/>
    <w:rsid w:val="00F47AA3"/>
    <w:rsid w:val="00F47D17"/>
    <w:rsid w:val="00F50032"/>
    <w:rsid w:val="00F500FF"/>
    <w:rsid w:val="00F5062D"/>
    <w:rsid w:val="00F50775"/>
    <w:rsid w:val="00F5078E"/>
    <w:rsid w:val="00F50A5D"/>
    <w:rsid w:val="00F50BBB"/>
    <w:rsid w:val="00F50EA7"/>
    <w:rsid w:val="00F51126"/>
    <w:rsid w:val="00F512D7"/>
    <w:rsid w:val="00F51568"/>
    <w:rsid w:val="00F51806"/>
    <w:rsid w:val="00F51B8E"/>
    <w:rsid w:val="00F51BB9"/>
    <w:rsid w:val="00F51D3D"/>
    <w:rsid w:val="00F5208D"/>
    <w:rsid w:val="00F52333"/>
    <w:rsid w:val="00F52622"/>
    <w:rsid w:val="00F5281D"/>
    <w:rsid w:val="00F52BC2"/>
    <w:rsid w:val="00F52E8F"/>
    <w:rsid w:val="00F532B0"/>
    <w:rsid w:val="00F53422"/>
    <w:rsid w:val="00F537E2"/>
    <w:rsid w:val="00F53854"/>
    <w:rsid w:val="00F53860"/>
    <w:rsid w:val="00F53B63"/>
    <w:rsid w:val="00F53CF0"/>
    <w:rsid w:val="00F53E77"/>
    <w:rsid w:val="00F54082"/>
    <w:rsid w:val="00F5410B"/>
    <w:rsid w:val="00F5416D"/>
    <w:rsid w:val="00F541C7"/>
    <w:rsid w:val="00F5472B"/>
    <w:rsid w:val="00F54795"/>
    <w:rsid w:val="00F54859"/>
    <w:rsid w:val="00F54A75"/>
    <w:rsid w:val="00F54D68"/>
    <w:rsid w:val="00F54DA9"/>
    <w:rsid w:val="00F55049"/>
    <w:rsid w:val="00F555B3"/>
    <w:rsid w:val="00F5562E"/>
    <w:rsid w:val="00F55926"/>
    <w:rsid w:val="00F559C0"/>
    <w:rsid w:val="00F56187"/>
    <w:rsid w:val="00F561D0"/>
    <w:rsid w:val="00F5629C"/>
    <w:rsid w:val="00F5634D"/>
    <w:rsid w:val="00F564BF"/>
    <w:rsid w:val="00F568B8"/>
    <w:rsid w:val="00F56AD6"/>
    <w:rsid w:val="00F56BBA"/>
    <w:rsid w:val="00F56C9A"/>
    <w:rsid w:val="00F56D94"/>
    <w:rsid w:val="00F57169"/>
    <w:rsid w:val="00F574C6"/>
    <w:rsid w:val="00F575DB"/>
    <w:rsid w:val="00F57707"/>
    <w:rsid w:val="00F57DEA"/>
    <w:rsid w:val="00F57FD1"/>
    <w:rsid w:val="00F600D4"/>
    <w:rsid w:val="00F6019D"/>
    <w:rsid w:val="00F602BF"/>
    <w:rsid w:val="00F609A3"/>
    <w:rsid w:val="00F60A75"/>
    <w:rsid w:val="00F60A8A"/>
    <w:rsid w:val="00F60B95"/>
    <w:rsid w:val="00F60BC6"/>
    <w:rsid w:val="00F60EC2"/>
    <w:rsid w:val="00F60EDA"/>
    <w:rsid w:val="00F60FD8"/>
    <w:rsid w:val="00F61205"/>
    <w:rsid w:val="00F61937"/>
    <w:rsid w:val="00F61981"/>
    <w:rsid w:val="00F61AFD"/>
    <w:rsid w:val="00F61B5E"/>
    <w:rsid w:val="00F61CA3"/>
    <w:rsid w:val="00F61D02"/>
    <w:rsid w:val="00F61D65"/>
    <w:rsid w:val="00F61EE8"/>
    <w:rsid w:val="00F620C8"/>
    <w:rsid w:val="00F624D2"/>
    <w:rsid w:val="00F62778"/>
    <w:rsid w:val="00F62839"/>
    <w:rsid w:val="00F628B9"/>
    <w:rsid w:val="00F6299E"/>
    <w:rsid w:val="00F62ACC"/>
    <w:rsid w:val="00F62C8D"/>
    <w:rsid w:val="00F62D15"/>
    <w:rsid w:val="00F62F1D"/>
    <w:rsid w:val="00F631B4"/>
    <w:rsid w:val="00F638B3"/>
    <w:rsid w:val="00F63E2B"/>
    <w:rsid w:val="00F63FB2"/>
    <w:rsid w:val="00F6408A"/>
    <w:rsid w:val="00F640B0"/>
    <w:rsid w:val="00F64603"/>
    <w:rsid w:val="00F649B8"/>
    <w:rsid w:val="00F64E3C"/>
    <w:rsid w:val="00F652A2"/>
    <w:rsid w:val="00F6556C"/>
    <w:rsid w:val="00F6559B"/>
    <w:rsid w:val="00F656DA"/>
    <w:rsid w:val="00F657AA"/>
    <w:rsid w:val="00F65949"/>
    <w:rsid w:val="00F65A41"/>
    <w:rsid w:val="00F65EB5"/>
    <w:rsid w:val="00F661EF"/>
    <w:rsid w:val="00F6685C"/>
    <w:rsid w:val="00F66D4F"/>
    <w:rsid w:val="00F6712A"/>
    <w:rsid w:val="00F6744A"/>
    <w:rsid w:val="00F67646"/>
    <w:rsid w:val="00F67878"/>
    <w:rsid w:val="00F67AE4"/>
    <w:rsid w:val="00F67D9A"/>
    <w:rsid w:val="00F67DE1"/>
    <w:rsid w:val="00F67F3D"/>
    <w:rsid w:val="00F67F84"/>
    <w:rsid w:val="00F700B3"/>
    <w:rsid w:val="00F70113"/>
    <w:rsid w:val="00F70123"/>
    <w:rsid w:val="00F70293"/>
    <w:rsid w:val="00F7052A"/>
    <w:rsid w:val="00F7053B"/>
    <w:rsid w:val="00F70658"/>
    <w:rsid w:val="00F70823"/>
    <w:rsid w:val="00F70A64"/>
    <w:rsid w:val="00F70A83"/>
    <w:rsid w:val="00F70BAE"/>
    <w:rsid w:val="00F70C4D"/>
    <w:rsid w:val="00F70D98"/>
    <w:rsid w:val="00F71186"/>
    <w:rsid w:val="00F7120E"/>
    <w:rsid w:val="00F71362"/>
    <w:rsid w:val="00F71825"/>
    <w:rsid w:val="00F7182E"/>
    <w:rsid w:val="00F71861"/>
    <w:rsid w:val="00F71F36"/>
    <w:rsid w:val="00F71F81"/>
    <w:rsid w:val="00F72251"/>
    <w:rsid w:val="00F72272"/>
    <w:rsid w:val="00F722F7"/>
    <w:rsid w:val="00F72789"/>
    <w:rsid w:val="00F72A2C"/>
    <w:rsid w:val="00F72BD7"/>
    <w:rsid w:val="00F72E3B"/>
    <w:rsid w:val="00F72F57"/>
    <w:rsid w:val="00F7300A"/>
    <w:rsid w:val="00F730BC"/>
    <w:rsid w:val="00F731D7"/>
    <w:rsid w:val="00F732E9"/>
    <w:rsid w:val="00F73DEE"/>
    <w:rsid w:val="00F73EAC"/>
    <w:rsid w:val="00F7434A"/>
    <w:rsid w:val="00F74529"/>
    <w:rsid w:val="00F748C2"/>
    <w:rsid w:val="00F74C08"/>
    <w:rsid w:val="00F756D8"/>
    <w:rsid w:val="00F75BEB"/>
    <w:rsid w:val="00F75C51"/>
    <w:rsid w:val="00F75F14"/>
    <w:rsid w:val="00F7662E"/>
    <w:rsid w:val="00F766AA"/>
    <w:rsid w:val="00F766D8"/>
    <w:rsid w:val="00F766DB"/>
    <w:rsid w:val="00F768F4"/>
    <w:rsid w:val="00F76D25"/>
    <w:rsid w:val="00F76D9E"/>
    <w:rsid w:val="00F76F87"/>
    <w:rsid w:val="00F7764A"/>
    <w:rsid w:val="00F7777B"/>
    <w:rsid w:val="00F777AD"/>
    <w:rsid w:val="00F778B5"/>
    <w:rsid w:val="00F779ED"/>
    <w:rsid w:val="00F77A19"/>
    <w:rsid w:val="00F77C6F"/>
    <w:rsid w:val="00F77CF4"/>
    <w:rsid w:val="00F77ED3"/>
    <w:rsid w:val="00F80110"/>
    <w:rsid w:val="00F8019F"/>
    <w:rsid w:val="00F80314"/>
    <w:rsid w:val="00F80786"/>
    <w:rsid w:val="00F8090D"/>
    <w:rsid w:val="00F80B8D"/>
    <w:rsid w:val="00F80F68"/>
    <w:rsid w:val="00F81331"/>
    <w:rsid w:val="00F8191B"/>
    <w:rsid w:val="00F81B7E"/>
    <w:rsid w:val="00F81BA7"/>
    <w:rsid w:val="00F81EFA"/>
    <w:rsid w:val="00F82124"/>
    <w:rsid w:val="00F8218C"/>
    <w:rsid w:val="00F8225B"/>
    <w:rsid w:val="00F82266"/>
    <w:rsid w:val="00F823FC"/>
    <w:rsid w:val="00F8248A"/>
    <w:rsid w:val="00F825A3"/>
    <w:rsid w:val="00F82BB4"/>
    <w:rsid w:val="00F82E6F"/>
    <w:rsid w:val="00F82FDD"/>
    <w:rsid w:val="00F838E4"/>
    <w:rsid w:val="00F8391F"/>
    <w:rsid w:val="00F83BFD"/>
    <w:rsid w:val="00F83CF0"/>
    <w:rsid w:val="00F83FFF"/>
    <w:rsid w:val="00F8441C"/>
    <w:rsid w:val="00F846E2"/>
    <w:rsid w:val="00F850B6"/>
    <w:rsid w:val="00F854CA"/>
    <w:rsid w:val="00F854EB"/>
    <w:rsid w:val="00F85566"/>
    <w:rsid w:val="00F85717"/>
    <w:rsid w:val="00F85A1A"/>
    <w:rsid w:val="00F85BBF"/>
    <w:rsid w:val="00F85CD6"/>
    <w:rsid w:val="00F86B64"/>
    <w:rsid w:val="00F86C02"/>
    <w:rsid w:val="00F86CDC"/>
    <w:rsid w:val="00F86D45"/>
    <w:rsid w:val="00F86E0D"/>
    <w:rsid w:val="00F871C5"/>
    <w:rsid w:val="00F874BB"/>
    <w:rsid w:val="00F87ADA"/>
    <w:rsid w:val="00F87B9E"/>
    <w:rsid w:val="00F87C0B"/>
    <w:rsid w:val="00F87D80"/>
    <w:rsid w:val="00F87FB9"/>
    <w:rsid w:val="00F90497"/>
    <w:rsid w:val="00F90556"/>
    <w:rsid w:val="00F90791"/>
    <w:rsid w:val="00F911BE"/>
    <w:rsid w:val="00F916C1"/>
    <w:rsid w:val="00F917AB"/>
    <w:rsid w:val="00F91910"/>
    <w:rsid w:val="00F91A55"/>
    <w:rsid w:val="00F91DAC"/>
    <w:rsid w:val="00F91E4A"/>
    <w:rsid w:val="00F91EAF"/>
    <w:rsid w:val="00F91F5C"/>
    <w:rsid w:val="00F92347"/>
    <w:rsid w:val="00F925F0"/>
    <w:rsid w:val="00F92D66"/>
    <w:rsid w:val="00F93011"/>
    <w:rsid w:val="00F931F3"/>
    <w:rsid w:val="00F9353B"/>
    <w:rsid w:val="00F935E5"/>
    <w:rsid w:val="00F935F2"/>
    <w:rsid w:val="00F937A5"/>
    <w:rsid w:val="00F9383D"/>
    <w:rsid w:val="00F938BB"/>
    <w:rsid w:val="00F939FA"/>
    <w:rsid w:val="00F93C41"/>
    <w:rsid w:val="00F93C9C"/>
    <w:rsid w:val="00F94373"/>
    <w:rsid w:val="00F946DB"/>
    <w:rsid w:val="00F946F6"/>
    <w:rsid w:val="00F94A83"/>
    <w:rsid w:val="00F94D68"/>
    <w:rsid w:val="00F9525D"/>
    <w:rsid w:val="00F95379"/>
    <w:rsid w:val="00F957C8"/>
    <w:rsid w:val="00F9586E"/>
    <w:rsid w:val="00F95BE7"/>
    <w:rsid w:val="00F95C64"/>
    <w:rsid w:val="00F95E6B"/>
    <w:rsid w:val="00F95EE6"/>
    <w:rsid w:val="00F95F8C"/>
    <w:rsid w:val="00F961E2"/>
    <w:rsid w:val="00F96250"/>
    <w:rsid w:val="00F963CD"/>
    <w:rsid w:val="00F964B8"/>
    <w:rsid w:val="00F9659B"/>
    <w:rsid w:val="00F96980"/>
    <w:rsid w:val="00F96A94"/>
    <w:rsid w:val="00F96B99"/>
    <w:rsid w:val="00F96BE6"/>
    <w:rsid w:val="00F96D8F"/>
    <w:rsid w:val="00F97085"/>
    <w:rsid w:val="00F9731F"/>
    <w:rsid w:val="00F975C9"/>
    <w:rsid w:val="00F976D6"/>
    <w:rsid w:val="00F97766"/>
    <w:rsid w:val="00F978F9"/>
    <w:rsid w:val="00F97ABC"/>
    <w:rsid w:val="00F97C97"/>
    <w:rsid w:val="00F97D69"/>
    <w:rsid w:val="00FA00C3"/>
    <w:rsid w:val="00FA0264"/>
    <w:rsid w:val="00FA0739"/>
    <w:rsid w:val="00FA07DD"/>
    <w:rsid w:val="00FA0997"/>
    <w:rsid w:val="00FA0A4F"/>
    <w:rsid w:val="00FA131C"/>
    <w:rsid w:val="00FA148E"/>
    <w:rsid w:val="00FA152B"/>
    <w:rsid w:val="00FA1684"/>
    <w:rsid w:val="00FA17EF"/>
    <w:rsid w:val="00FA1844"/>
    <w:rsid w:val="00FA18E8"/>
    <w:rsid w:val="00FA1B4E"/>
    <w:rsid w:val="00FA1CBD"/>
    <w:rsid w:val="00FA1F12"/>
    <w:rsid w:val="00FA206F"/>
    <w:rsid w:val="00FA20CA"/>
    <w:rsid w:val="00FA235F"/>
    <w:rsid w:val="00FA28B4"/>
    <w:rsid w:val="00FA2A2D"/>
    <w:rsid w:val="00FA2C6A"/>
    <w:rsid w:val="00FA2E3C"/>
    <w:rsid w:val="00FA2F00"/>
    <w:rsid w:val="00FA34EE"/>
    <w:rsid w:val="00FA3638"/>
    <w:rsid w:val="00FA36D1"/>
    <w:rsid w:val="00FA371C"/>
    <w:rsid w:val="00FA37CB"/>
    <w:rsid w:val="00FA39A9"/>
    <w:rsid w:val="00FA3D22"/>
    <w:rsid w:val="00FA3F5E"/>
    <w:rsid w:val="00FA4516"/>
    <w:rsid w:val="00FA4733"/>
    <w:rsid w:val="00FA4803"/>
    <w:rsid w:val="00FA4F8E"/>
    <w:rsid w:val="00FA53BB"/>
    <w:rsid w:val="00FA5408"/>
    <w:rsid w:val="00FA5794"/>
    <w:rsid w:val="00FA57A3"/>
    <w:rsid w:val="00FA58CE"/>
    <w:rsid w:val="00FA592C"/>
    <w:rsid w:val="00FA59DC"/>
    <w:rsid w:val="00FA5B37"/>
    <w:rsid w:val="00FA5CD8"/>
    <w:rsid w:val="00FA5D19"/>
    <w:rsid w:val="00FA5DF3"/>
    <w:rsid w:val="00FA5E88"/>
    <w:rsid w:val="00FA5E8C"/>
    <w:rsid w:val="00FA61D6"/>
    <w:rsid w:val="00FA6328"/>
    <w:rsid w:val="00FA659B"/>
    <w:rsid w:val="00FA65C1"/>
    <w:rsid w:val="00FA6689"/>
    <w:rsid w:val="00FA6916"/>
    <w:rsid w:val="00FA6939"/>
    <w:rsid w:val="00FA69E3"/>
    <w:rsid w:val="00FA6B5D"/>
    <w:rsid w:val="00FA6F34"/>
    <w:rsid w:val="00FA6F8A"/>
    <w:rsid w:val="00FA70F8"/>
    <w:rsid w:val="00FA7300"/>
    <w:rsid w:val="00FA7493"/>
    <w:rsid w:val="00FA79E2"/>
    <w:rsid w:val="00FA7B76"/>
    <w:rsid w:val="00FA7CE6"/>
    <w:rsid w:val="00FA7E9C"/>
    <w:rsid w:val="00FA7F05"/>
    <w:rsid w:val="00FB0AC5"/>
    <w:rsid w:val="00FB0B5B"/>
    <w:rsid w:val="00FB0C6B"/>
    <w:rsid w:val="00FB0CFC"/>
    <w:rsid w:val="00FB0E32"/>
    <w:rsid w:val="00FB0FFE"/>
    <w:rsid w:val="00FB1096"/>
    <w:rsid w:val="00FB112B"/>
    <w:rsid w:val="00FB11FF"/>
    <w:rsid w:val="00FB14BB"/>
    <w:rsid w:val="00FB1782"/>
    <w:rsid w:val="00FB1C4C"/>
    <w:rsid w:val="00FB1C8C"/>
    <w:rsid w:val="00FB1E43"/>
    <w:rsid w:val="00FB1F88"/>
    <w:rsid w:val="00FB20F5"/>
    <w:rsid w:val="00FB2167"/>
    <w:rsid w:val="00FB231F"/>
    <w:rsid w:val="00FB2C37"/>
    <w:rsid w:val="00FB2CFE"/>
    <w:rsid w:val="00FB2E0A"/>
    <w:rsid w:val="00FB2FD2"/>
    <w:rsid w:val="00FB304F"/>
    <w:rsid w:val="00FB3297"/>
    <w:rsid w:val="00FB371C"/>
    <w:rsid w:val="00FB395D"/>
    <w:rsid w:val="00FB3B6E"/>
    <w:rsid w:val="00FB3BFB"/>
    <w:rsid w:val="00FB40EB"/>
    <w:rsid w:val="00FB429C"/>
    <w:rsid w:val="00FB42D7"/>
    <w:rsid w:val="00FB436C"/>
    <w:rsid w:val="00FB45E3"/>
    <w:rsid w:val="00FB46C1"/>
    <w:rsid w:val="00FB47FC"/>
    <w:rsid w:val="00FB4AAD"/>
    <w:rsid w:val="00FB4B64"/>
    <w:rsid w:val="00FB4B7D"/>
    <w:rsid w:val="00FB4E50"/>
    <w:rsid w:val="00FB5B35"/>
    <w:rsid w:val="00FB5CB4"/>
    <w:rsid w:val="00FB600B"/>
    <w:rsid w:val="00FB6115"/>
    <w:rsid w:val="00FB61E7"/>
    <w:rsid w:val="00FB633F"/>
    <w:rsid w:val="00FB656C"/>
    <w:rsid w:val="00FB6BE0"/>
    <w:rsid w:val="00FB6C38"/>
    <w:rsid w:val="00FB6D74"/>
    <w:rsid w:val="00FB6EFD"/>
    <w:rsid w:val="00FB71B5"/>
    <w:rsid w:val="00FB7463"/>
    <w:rsid w:val="00FB76E5"/>
    <w:rsid w:val="00FB7EB8"/>
    <w:rsid w:val="00FB7FFE"/>
    <w:rsid w:val="00FC0181"/>
    <w:rsid w:val="00FC020A"/>
    <w:rsid w:val="00FC022E"/>
    <w:rsid w:val="00FC07E9"/>
    <w:rsid w:val="00FC0BC1"/>
    <w:rsid w:val="00FC0C28"/>
    <w:rsid w:val="00FC0E04"/>
    <w:rsid w:val="00FC1111"/>
    <w:rsid w:val="00FC11B7"/>
    <w:rsid w:val="00FC1485"/>
    <w:rsid w:val="00FC14B0"/>
    <w:rsid w:val="00FC190B"/>
    <w:rsid w:val="00FC1B99"/>
    <w:rsid w:val="00FC1CAA"/>
    <w:rsid w:val="00FC1F03"/>
    <w:rsid w:val="00FC20C6"/>
    <w:rsid w:val="00FC214A"/>
    <w:rsid w:val="00FC23E6"/>
    <w:rsid w:val="00FC2437"/>
    <w:rsid w:val="00FC26EC"/>
    <w:rsid w:val="00FC27B9"/>
    <w:rsid w:val="00FC2B22"/>
    <w:rsid w:val="00FC2DC3"/>
    <w:rsid w:val="00FC2FEE"/>
    <w:rsid w:val="00FC31C5"/>
    <w:rsid w:val="00FC354E"/>
    <w:rsid w:val="00FC38A6"/>
    <w:rsid w:val="00FC38B1"/>
    <w:rsid w:val="00FC38C2"/>
    <w:rsid w:val="00FC3BFC"/>
    <w:rsid w:val="00FC3C13"/>
    <w:rsid w:val="00FC3CDF"/>
    <w:rsid w:val="00FC4541"/>
    <w:rsid w:val="00FC462A"/>
    <w:rsid w:val="00FC4643"/>
    <w:rsid w:val="00FC46C6"/>
    <w:rsid w:val="00FC488A"/>
    <w:rsid w:val="00FC491A"/>
    <w:rsid w:val="00FC49EC"/>
    <w:rsid w:val="00FC4DEF"/>
    <w:rsid w:val="00FC4E66"/>
    <w:rsid w:val="00FC4F27"/>
    <w:rsid w:val="00FC50D2"/>
    <w:rsid w:val="00FC5236"/>
    <w:rsid w:val="00FC525B"/>
    <w:rsid w:val="00FC544B"/>
    <w:rsid w:val="00FC548F"/>
    <w:rsid w:val="00FC561E"/>
    <w:rsid w:val="00FC5827"/>
    <w:rsid w:val="00FC5E46"/>
    <w:rsid w:val="00FC6452"/>
    <w:rsid w:val="00FC65DE"/>
    <w:rsid w:val="00FC6906"/>
    <w:rsid w:val="00FC6929"/>
    <w:rsid w:val="00FC6B69"/>
    <w:rsid w:val="00FC6E28"/>
    <w:rsid w:val="00FC704F"/>
    <w:rsid w:val="00FC75B4"/>
    <w:rsid w:val="00FC7C4C"/>
    <w:rsid w:val="00FC7D01"/>
    <w:rsid w:val="00FC7D37"/>
    <w:rsid w:val="00FD010B"/>
    <w:rsid w:val="00FD03E9"/>
    <w:rsid w:val="00FD05E3"/>
    <w:rsid w:val="00FD0946"/>
    <w:rsid w:val="00FD0BB7"/>
    <w:rsid w:val="00FD1149"/>
    <w:rsid w:val="00FD1281"/>
    <w:rsid w:val="00FD156E"/>
    <w:rsid w:val="00FD18AF"/>
    <w:rsid w:val="00FD1B10"/>
    <w:rsid w:val="00FD1C50"/>
    <w:rsid w:val="00FD1CDB"/>
    <w:rsid w:val="00FD1D7D"/>
    <w:rsid w:val="00FD1E4B"/>
    <w:rsid w:val="00FD1EE8"/>
    <w:rsid w:val="00FD1F59"/>
    <w:rsid w:val="00FD2168"/>
    <w:rsid w:val="00FD21E8"/>
    <w:rsid w:val="00FD273E"/>
    <w:rsid w:val="00FD2CE7"/>
    <w:rsid w:val="00FD34C5"/>
    <w:rsid w:val="00FD3901"/>
    <w:rsid w:val="00FD3A3D"/>
    <w:rsid w:val="00FD3BF8"/>
    <w:rsid w:val="00FD3D95"/>
    <w:rsid w:val="00FD3DEF"/>
    <w:rsid w:val="00FD3E53"/>
    <w:rsid w:val="00FD41DB"/>
    <w:rsid w:val="00FD488D"/>
    <w:rsid w:val="00FD499C"/>
    <w:rsid w:val="00FD4B26"/>
    <w:rsid w:val="00FD4E9F"/>
    <w:rsid w:val="00FD5520"/>
    <w:rsid w:val="00FD559A"/>
    <w:rsid w:val="00FD5970"/>
    <w:rsid w:val="00FD5B54"/>
    <w:rsid w:val="00FD5DFC"/>
    <w:rsid w:val="00FD5FC7"/>
    <w:rsid w:val="00FD5FD9"/>
    <w:rsid w:val="00FD614F"/>
    <w:rsid w:val="00FD6AE1"/>
    <w:rsid w:val="00FD6D3D"/>
    <w:rsid w:val="00FD75E9"/>
    <w:rsid w:val="00FD7799"/>
    <w:rsid w:val="00FD77A6"/>
    <w:rsid w:val="00FD78E8"/>
    <w:rsid w:val="00FD7AAF"/>
    <w:rsid w:val="00FD7BB2"/>
    <w:rsid w:val="00FE0074"/>
    <w:rsid w:val="00FE0154"/>
    <w:rsid w:val="00FE03FE"/>
    <w:rsid w:val="00FE054C"/>
    <w:rsid w:val="00FE087D"/>
    <w:rsid w:val="00FE09A4"/>
    <w:rsid w:val="00FE0A8E"/>
    <w:rsid w:val="00FE1297"/>
    <w:rsid w:val="00FE12A2"/>
    <w:rsid w:val="00FE1462"/>
    <w:rsid w:val="00FE1B4B"/>
    <w:rsid w:val="00FE2002"/>
    <w:rsid w:val="00FE2384"/>
    <w:rsid w:val="00FE2551"/>
    <w:rsid w:val="00FE2AAC"/>
    <w:rsid w:val="00FE2F12"/>
    <w:rsid w:val="00FE35DA"/>
    <w:rsid w:val="00FE374F"/>
    <w:rsid w:val="00FE39BB"/>
    <w:rsid w:val="00FE3A8E"/>
    <w:rsid w:val="00FE3D61"/>
    <w:rsid w:val="00FE3D84"/>
    <w:rsid w:val="00FE4055"/>
    <w:rsid w:val="00FE419F"/>
    <w:rsid w:val="00FE4752"/>
    <w:rsid w:val="00FE4A0D"/>
    <w:rsid w:val="00FE51A5"/>
    <w:rsid w:val="00FE528F"/>
    <w:rsid w:val="00FE5337"/>
    <w:rsid w:val="00FE54D7"/>
    <w:rsid w:val="00FE5B8C"/>
    <w:rsid w:val="00FE5BAB"/>
    <w:rsid w:val="00FE62EE"/>
    <w:rsid w:val="00FE62FD"/>
    <w:rsid w:val="00FE638B"/>
    <w:rsid w:val="00FE64FF"/>
    <w:rsid w:val="00FE66F5"/>
    <w:rsid w:val="00FE69B9"/>
    <w:rsid w:val="00FE6B4E"/>
    <w:rsid w:val="00FE708A"/>
    <w:rsid w:val="00FE7374"/>
    <w:rsid w:val="00FE7553"/>
    <w:rsid w:val="00FE76AF"/>
    <w:rsid w:val="00FE77EF"/>
    <w:rsid w:val="00FE7C72"/>
    <w:rsid w:val="00FE7F62"/>
    <w:rsid w:val="00FF00EB"/>
    <w:rsid w:val="00FF0665"/>
    <w:rsid w:val="00FF0786"/>
    <w:rsid w:val="00FF0E61"/>
    <w:rsid w:val="00FF13F5"/>
    <w:rsid w:val="00FF1403"/>
    <w:rsid w:val="00FF14B8"/>
    <w:rsid w:val="00FF16A7"/>
    <w:rsid w:val="00FF19B0"/>
    <w:rsid w:val="00FF1AEE"/>
    <w:rsid w:val="00FF1BD7"/>
    <w:rsid w:val="00FF1BF5"/>
    <w:rsid w:val="00FF1FCB"/>
    <w:rsid w:val="00FF2325"/>
    <w:rsid w:val="00FF2395"/>
    <w:rsid w:val="00FF2586"/>
    <w:rsid w:val="00FF2804"/>
    <w:rsid w:val="00FF2884"/>
    <w:rsid w:val="00FF2991"/>
    <w:rsid w:val="00FF29D7"/>
    <w:rsid w:val="00FF2D2F"/>
    <w:rsid w:val="00FF2EDB"/>
    <w:rsid w:val="00FF31DB"/>
    <w:rsid w:val="00FF33D7"/>
    <w:rsid w:val="00FF34B8"/>
    <w:rsid w:val="00FF3B86"/>
    <w:rsid w:val="00FF4253"/>
    <w:rsid w:val="00FF42E2"/>
    <w:rsid w:val="00FF48B1"/>
    <w:rsid w:val="00FF4901"/>
    <w:rsid w:val="00FF4B86"/>
    <w:rsid w:val="00FF5007"/>
    <w:rsid w:val="00FF5105"/>
    <w:rsid w:val="00FF663B"/>
    <w:rsid w:val="00FF67A0"/>
    <w:rsid w:val="00FF67C5"/>
    <w:rsid w:val="00FF6B3B"/>
    <w:rsid w:val="00FF6BEE"/>
    <w:rsid w:val="00FF6D08"/>
    <w:rsid w:val="00FF7B24"/>
    <w:rsid w:val="00FF7C34"/>
    <w:rsid w:val="00FF7E30"/>
    <w:rsid w:val="013BDC3E"/>
    <w:rsid w:val="014F685F"/>
    <w:rsid w:val="015158DE"/>
    <w:rsid w:val="016A15DF"/>
    <w:rsid w:val="016B625A"/>
    <w:rsid w:val="01776D83"/>
    <w:rsid w:val="01AB5253"/>
    <w:rsid w:val="01DFF67A"/>
    <w:rsid w:val="01E9B5E4"/>
    <w:rsid w:val="02395305"/>
    <w:rsid w:val="02984E88"/>
    <w:rsid w:val="029E2AD9"/>
    <w:rsid w:val="02A8D8CC"/>
    <w:rsid w:val="02D3A1C2"/>
    <w:rsid w:val="02D8F880"/>
    <w:rsid w:val="02DC2BF7"/>
    <w:rsid w:val="030D2B0B"/>
    <w:rsid w:val="030F8CC8"/>
    <w:rsid w:val="031A0851"/>
    <w:rsid w:val="0321D290"/>
    <w:rsid w:val="032CB9A7"/>
    <w:rsid w:val="034DC26D"/>
    <w:rsid w:val="03C3FEA8"/>
    <w:rsid w:val="03DD0DF3"/>
    <w:rsid w:val="03EFEF58"/>
    <w:rsid w:val="04014EF8"/>
    <w:rsid w:val="04074716"/>
    <w:rsid w:val="04349698"/>
    <w:rsid w:val="04429C75"/>
    <w:rsid w:val="04502AF9"/>
    <w:rsid w:val="04A4FB85"/>
    <w:rsid w:val="04C0F16D"/>
    <w:rsid w:val="04FB152C"/>
    <w:rsid w:val="05083461"/>
    <w:rsid w:val="0535C714"/>
    <w:rsid w:val="0545C771"/>
    <w:rsid w:val="05832089"/>
    <w:rsid w:val="05969D4F"/>
    <w:rsid w:val="059B75E2"/>
    <w:rsid w:val="05BB9ED7"/>
    <w:rsid w:val="05D489A7"/>
    <w:rsid w:val="05FED822"/>
    <w:rsid w:val="062C55F8"/>
    <w:rsid w:val="063F59F7"/>
    <w:rsid w:val="064F0F03"/>
    <w:rsid w:val="06505CFF"/>
    <w:rsid w:val="066413D7"/>
    <w:rsid w:val="066F70AC"/>
    <w:rsid w:val="0671F4FA"/>
    <w:rsid w:val="0691495A"/>
    <w:rsid w:val="0696E686"/>
    <w:rsid w:val="06CC4963"/>
    <w:rsid w:val="06DAF1B0"/>
    <w:rsid w:val="06FBF693"/>
    <w:rsid w:val="0719F3C4"/>
    <w:rsid w:val="076AE8DE"/>
    <w:rsid w:val="0773C1AE"/>
    <w:rsid w:val="077C9C50"/>
    <w:rsid w:val="0787A3FC"/>
    <w:rsid w:val="078B6FE5"/>
    <w:rsid w:val="078D5DB4"/>
    <w:rsid w:val="07ACE2FF"/>
    <w:rsid w:val="07BC8AF1"/>
    <w:rsid w:val="07C66740"/>
    <w:rsid w:val="07CF041D"/>
    <w:rsid w:val="07D89BAC"/>
    <w:rsid w:val="07EEDFA7"/>
    <w:rsid w:val="081E6F35"/>
    <w:rsid w:val="0821554E"/>
    <w:rsid w:val="0836116B"/>
    <w:rsid w:val="08607680"/>
    <w:rsid w:val="08677A1F"/>
    <w:rsid w:val="086E645D"/>
    <w:rsid w:val="08B7537E"/>
    <w:rsid w:val="08C8DC44"/>
    <w:rsid w:val="08CC3FC5"/>
    <w:rsid w:val="08D48509"/>
    <w:rsid w:val="0939164A"/>
    <w:rsid w:val="09531F72"/>
    <w:rsid w:val="0999BB1F"/>
    <w:rsid w:val="09B0736B"/>
    <w:rsid w:val="09CB8ED7"/>
    <w:rsid w:val="09DAB3F6"/>
    <w:rsid w:val="09F0AFA4"/>
    <w:rsid w:val="09F723FC"/>
    <w:rsid w:val="0A04EF12"/>
    <w:rsid w:val="0A1425AE"/>
    <w:rsid w:val="0A15C3F7"/>
    <w:rsid w:val="0A1CCD87"/>
    <w:rsid w:val="0A2FA1B6"/>
    <w:rsid w:val="0A38A8B2"/>
    <w:rsid w:val="0A65BFEE"/>
    <w:rsid w:val="0A85F4D0"/>
    <w:rsid w:val="0A887BDD"/>
    <w:rsid w:val="0A916655"/>
    <w:rsid w:val="0A9BA727"/>
    <w:rsid w:val="0AA09525"/>
    <w:rsid w:val="0AA2B4B6"/>
    <w:rsid w:val="0AB01952"/>
    <w:rsid w:val="0AB12368"/>
    <w:rsid w:val="0ADE64D1"/>
    <w:rsid w:val="0B0D7205"/>
    <w:rsid w:val="0B138359"/>
    <w:rsid w:val="0B14D231"/>
    <w:rsid w:val="0B15F4F1"/>
    <w:rsid w:val="0B2F14A3"/>
    <w:rsid w:val="0B44FF6B"/>
    <w:rsid w:val="0B5C5CE0"/>
    <w:rsid w:val="0B83CDB3"/>
    <w:rsid w:val="0BA80DFD"/>
    <w:rsid w:val="0BBBEC38"/>
    <w:rsid w:val="0BF0B8B0"/>
    <w:rsid w:val="0C04A241"/>
    <w:rsid w:val="0C100A95"/>
    <w:rsid w:val="0C225547"/>
    <w:rsid w:val="0C371696"/>
    <w:rsid w:val="0C478B3E"/>
    <w:rsid w:val="0C4E15CE"/>
    <w:rsid w:val="0C972A1A"/>
    <w:rsid w:val="0C9A0DF6"/>
    <w:rsid w:val="0CBF6867"/>
    <w:rsid w:val="0CD285FA"/>
    <w:rsid w:val="0CDC6B35"/>
    <w:rsid w:val="0CF98070"/>
    <w:rsid w:val="0D4167A6"/>
    <w:rsid w:val="0D74E350"/>
    <w:rsid w:val="0D9B5089"/>
    <w:rsid w:val="0DAE1929"/>
    <w:rsid w:val="0DB013BA"/>
    <w:rsid w:val="0DBA87A7"/>
    <w:rsid w:val="0DE8851D"/>
    <w:rsid w:val="0DF3BCCF"/>
    <w:rsid w:val="0DF7B993"/>
    <w:rsid w:val="0E102F30"/>
    <w:rsid w:val="0E48F11B"/>
    <w:rsid w:val="0E56A159"/>
    <w:rsid w:val="0E5CC578"/>
    <w:rsid w:val="0E67CAD5"/>
    <w:rsid w:val="0E718369"/>
    <w:rsid w:val="0E9973BA"/>
    <w:rsid w:val="0E9BF09A"/>
    <w:rsid w:val="0EA16077"/>
    <w:rsid w:val="0EB43E28"/>
    <w:rsid w:val="0EF97BFB"/>
    <w:rsid w:val="0F23D9E8"/>
    <w:rsid w:val="0F2E1451"/>
    <w:rsid w:val="0F3B41D1"/>
    <w:rsid w:val="0F5FFD44"/>
    <w:rsid w:val="0F65B726"/>
    <w:rsid w:val="0F671B6A"/>
    <w:rsid w:val="0F7F4632"/>
    <w:rsid w:val="0F9BF3F0"/>
    <w:rsid w:val="0FA48771"/>
    <w:rsid w:val="0FFB6342"/>
    <w:rsid w:val="10316FBA"/>
    <w:rsid w:val="104A418F"/>
    <w:rsid w:val="1051F3B0"/>
    <w:rsid w:val="10583937"/>
    <w:rsid w:val="106A7B73"/>
    <w:rsid w:val="107CEF7C"/>
    <w:rsid w:val="10847DD7"/>
    <w:rsid w:val="108740AC"/>
    <w:rsid w:val="10B08A6C"/>
    <w:rsid w:val="10B4921A"/>
    <w:rsid w:val="10D1588F"/>
    <w:rsid w:val="10E54C06"/>
    <w:rsid w:val="10FB33C5"/>
    <w:rsid w:val="110BD338"/>
    <w:rsid w:val="111A6A23"/>
    <w:rsid w:val="112BDD71"/>
    <w:rsid w:val="11417E2B"/>
    <w:rsid w:val="11434827"/>
    <w:rsid w:val="1157E71E"/>
    <w:rsid w:val="1158F8C5"/>
    <w:rsid w:val="116CF93B"/>
    <w:rsid w:val="11983B7C"/>
    <w:rsid w:val="11A774C6"/>
    <w:rsid w:val="11D16A9A"/>
    <w:rsid w:val="11DF817F"/>
    <w:rsid w:val="125031F7"/>
    <w:rsid w:val="126B7960"/>
    <w:rsid w:val="127BBCE8"/>
    <w:rsid w:val="12AD9C89"/>
    <w:rsid w:val="12CDF52F"/>
    <w:rsid w:val="12DA41D1"/>
    <w:rsid w:val="12F4269C"/>
    <w:rsid w:val="12F76139"/>
    <w:rsid w:val="1339A4F3"/>
    <w:rsid w:val="134C17F8"/>
    <w:rsid w:val="137A3D07"/>
    <w:rsid w:val="138C2DB0"/>
    <w:rsid w:val="13A11ED9"/>
    <w:rsid w:val="13BF325F"/>
    <w:rsid w:val="13F5E88C"/>
    <w:rsid w:val="13FE97E9"/>
    <w:rsid w:val="14044812"/>
    <w:rsid w:val="142AE74C"/>
    <w:rsid w:val="14378534"/>
    <w:rsid w:val="1448989C"/>
    <w:rsid w:val="1455EF04"/>
    <w:rsid w:val="146681A1"/>
    <w:rsid w:val="149AD4C1"/>
    <w:rsid w:val="14A0EC38"/>
    <w:rsid w:val="14E03A37"/>
    <w:rsid w:val="14FFBD9F"/>
    <w:rsid w:val="150F9B54"/>
    <w:rsid w:val="152F5231"/>
    <w:rsid w:val="154B62C0"/>
    <w:rsid w:val="1592C501"/>
    <w:rsid w:val="15B35F1B"/>
    <w:rsid w:val="15C600B1"/>
    <w:rsid w:val="15F64A2C"/>
    <w:rsid w:val="1604AB76"/>
    <w:rsid w:val="161A87E2"/>
    <w:rsid w:val="161E342B"/>
    <w:rsid w:val="1635BA92"/>
    <w:rsid w:val="1637FD70"/>
    <w:rsid w:val="16759C53"/>
    <w:rsid w:val="168A82BE"/>
    <w:rsid w:val="170ADFC8"/>
    <w:rsid w:val="17107EFB"/>
    <w:rsid w:val="17215DD8"/>
    <w:rsid w:val="1722D8EE"/>
    <w:rsid w:val="1749F30E"/>
    <w:rsid w:val="175B139E"/>
    <w:rsid w:val="1766699E"/>
    <w:rsid w:val="17831533"/>
    <w:rsid w:val="1787576B"/>
    <w:rsid w:val="1787CE50"/>
    <w:rsid w:val="179E984B"/>
    <w:rsid w:val="17AF91C8"/>
    <w:rsid w:val="17C238CB"/>
    <w:rsid w:val="17DC567F"/>
    <w:rsid w:val="17DD3C00"/>
    <w:rsid w:val="17EA0B14"/>
    <w:rsid w:val="1817FA49"/>
    <w:rsid w:val="182CEEF3"/>
    <w:rsid w:val="183E1383"/>
    <w:rsid w:val="185C447D"/>
    <w:rsid w:val="1872F66C"/>
    <w:rsid w:val="18A62FFD"/>
    <w:rsid w:val="18B17FAA"/>
    <w:rsid w:val="18EE7B6C"/>
    <w:rsid w:val="18F0D72F"/>
    <w:rsid w:val="18F8DB53"/>
    <w:rsid w:val="19172030"/>
    <w:rsid w:val="1921E507"/>
    <w:rsid w:val="192F747C"/>
    <w:rsid w:val="19314783"/>
    <w:rsid w:val="193C4E9E"/>
    <w:rsid w:val="1966B692"/>
    <w:rsid w:val="19720B5E"/>
    <w:rsid w:val="199423EE"/>
    <w:rsid w:val="19D3CEAC"/>
    <w:rsid w:val="19DA56AA"/>
    <w:rsid w:val="19E837C4"/>
    <w:rsid w:val="19FC1B53"/>
    <w:rsid w:val="19FC90F5"/>
    <w:rsid w:val="1A1434B2"/>
    <w:rsid w:val="1A3E8A3E"/>
    <w:rsid w:val="1A5B6CDA"/>
    <w:rsid w:val="1AA66553"/>
    <w:rsid w:val="1AB27FAA"/>
    <w:rsid w:val="1AB9E08D"/>
    <w:rsid w:val="1AC2167C"/>
    <w:rsid w:val="1ACC9D97"/>
    <w:rsid w:val="1AD3E493"/>
    <w:rsid w:val="1AD6B2A1"/>
    <w:rsid w:val="1AF4FCEA"/>
    <w:rsid w:val="1AF78098"/>
    <w:rsid w:val="1B20ACFA"/>
    <w:rsid w:val="1B505A2A"/>
    <w:rsid w:val="1B54D37B"/>
    <w:rsid w:val="1B5BF9EC"/>
    <w:rsid w:val="1B6C62EE"/>
    <w:rsid w:val="1B8C23FA"/>
    <w:rsid w:val="1C218D1B"/>
    <w:rsid w:val="1C543CB9"/>
    <w:rsid w:val="1CD0479A"/>
    <w:rsid w:val="1CDB3523"/>
    <w:rsid w:val="1CEF942C"/>
    <w:rsid w:val="1D15C4E6"/>
    <w:rsid w:val="1D17F4B6"/>
    <w:rsid w:val="1D1C26AF"/>
    <w:rsid w:val="1D66BC9D"/>
    <w:rsid w:val="1D6D0BF5"/>
    <w:rsid w:val="1D8E59BD"/>
    <w:rsid w:val="1DA7135E"/>
    <w:rsid w:val="1DBAE280"/>
    <w:rsid w:val="1DC920F5"/>
    <w:rsid w:val="1E015B2A"/>
    <w:rsid w:val="1E1DC622"/>
    <w:rsid w:val="1E33AC97"/>
    <w:rsid w:val="1E59ED62"/>
    <w:rsid w:val="1E6F9240"/>
    <w:rsid w:val="1E85E883"/>
    <w:rsid w:val="1EA0656D"/>
    <w:rsid w:val="1EADB687"/>
    <w:rsid w:val="1EDA68C5"/>
    <w:rsid w:val="1F030FD5"/>
    <w:rsid w:val="1F0B972E"/>
    <w:rsid w:val="1F517861"/>
    <w:rsid w:val="1F700CBF"/>
    <w:rsid w:val="1F780FF0"/>
    <w:rsid w:val="1F9B512F"/>
    <w:rsid w:val="1FA85895"/>
    <w:rsid w:val="1FBE5AF9"/>
    <w:rsid w:val="1FC13E4F"/>
    <w:rsid w:val="1FCFC8A5"/>
    <w:rsid w:val="1FD25FB8"/>
    <w:rsid w:val="1FF20001"/>
    <w:rsid w:val="1FF2EDF0"/>
    <w:rsid w:val="2027193F"/>
    <w:rsid w:val="202DDA78"/>
    <w:rsid w:val="206E6C3D"/>
    <w:rsid w:val="209EF001"/>
    <w:rsid w:val="20A26408"/>
    <w:rsid w:val="20B6EFE1"/>
    <w:rsid w:val="20BED0CF"/>
    <w:rsid w:val="20E638C1"/>
    <w:rsid w:val="20E94CD7"/>
    <w:rsid w:val="20EBC392"/>
    <w:rsid w:val="210B0953"/>
    <w:rsid w:val="210D22FC"/>
    <w:rsid w:val="212A6255"/>
    <w:rsid w:val="213D6C3B"/>
    <w:rsid w:val="215253D0"/>
    <w:rsid w:val="217F5680"/>
    <w:rsid w:val="21D5EC30"/>
    <w:rsid w:val="21F49BAE"/>
    <w:rsid w:val="21FFA52D"/>
    <w:rsid w:val="22035DFA"/>
    <w:rsid w:val="22362B53"/>
    <w:rsid w:val="22575505"/>
    <w:rsid w:val="225D66F8"/>
    <w:rsid w:val="2268FA6F"/>
    <w:rsid w:val="227D9B83"/>
    <w:rsid w:val="227F95E0"/>
    <w:rsid w:val="22AB9839"/>
    <w:rsid w:val="22CDEBC0"/>
    <w:rsid w:val="22E7FC8B"/>
    <w:rsid w:val="22F0C00D"/>
    <w:rsid w:val="22F3EE1F"/>
    <w:rsid w:val="231346EE"/>
    <w:rsid w:val="231D48CC"/>
    <w:rsid w:val="2339D475"/>
    <w:rsid w:val="2342164B"/>
    <w:rsid w:val="234FB024"/>
    <w:rsid w:val="2351F3C9"/>
    <w:rsid w:val="236B22E0"/>
    <w:rsid w:val="2375F143"/>
    <w:rsid w:val="23A78A4D"/>
    <w:rsid w:val="24039B0E"/>
    <w:rsid w:val="2434DDC4"/>
    <w:rsid w:val="2451949B"/>
    <w:rsid w:val="24568DD0"/>
    <w:rsid w:val="246E2F09"/>
    <w:rsid w:val="2476D69A"/>
    <w:rsid w:val="247D71DB"/>
    <w:rsid w:val="24903B5B"/>
    <w:rsid w:val="24CD2EC0"/>
    <w:rsid w:val="24D94E5F"/>
    <w:rsid w:val="24E95203"/>
    <w:rsid w:val="24F67EE9"/>
    <w:rsid w:val="24F8ED29"/>
    <w:rsid w:val="2530B230"/>
    <w:rsid w:val="253A34C4"/>
    <w:rsid w:val="25564763"/>
    <w:rsid w:val="2584EC46"/>
    <w:rsid w:val="25870084"/>
    <w:rsid w:val="25A823D9"/>
    <w:rsid w:val="25C70EC0"/>
    <w:rsid w:val="260E57FB"/>
    <w:rsid w:val="2620A932"/>
    <w:rsid w:val="2632EFE7"/>
    <w:rsid w:val="263B2CFA"/>
    <w:rsid w:val="26418447"/>
    <w:rsid w:val="265CE273"/>
    <w:rsid w:val="2664115A"/>
    <w:rsid w:val="26658153"/>
    <w:rsid w:val="266F0D75"/>
    <w:rsid w:val="2673DE7B"/>
    <w:rsid w:val="26744C48"/>
    <w:rsid w:val="26B4CDAC"/>
    <w:rsid w:val="26C0C691"/>
    <w:rsid w:val="26EEBA96"/>
    <w:rsid w:val="26EED8B5"/>
    <w:rsid w:val="26F1CCE1"/>
    <w:rsid w:val="2701895E"/>
    <w:rsid w:val="272FD4E1"/>
    <w:rsid w:val="2753440F"/>
    <w:rsid w:val="2762C568"/>
    <w:rsid w:val="27692C40"/>
    <w:rsid w:val="27A13B8B"/>
    <w:rsid w:val="27B511B8"/>
    <w:rsid w:val="27D1016A"/>
    <w:rsid w:val="27D9C254"/>
    <w:rsid w:val="27DC28C6"/>
    <w:rsid w:val="28053A22"/>
    <w:rsid w:val="2874519D"/>
    <w:rsid w:val="2877E476"/>
    <w:rsid w:val="28998131"/>
    <w:rsid w:val="28A0371C"/>
    <w:rsid w:val="28A38237"/>
    <w:rsid w:val="28AEE055"/>
    <w:rsid w:val="28BF1990"/>
    <w:rsid w:val="28C5E311"/>
    <w:rsid w:val="28DD7BD7"/>
    <w:rsid w:val="28DDEFE0"/>
    <w:rsid w:val="28E15F4F"/>
    <w:rsid w:val="29198708"/>
    <w:rsid w:val="292277B2"/>
    <w:rsid w:val="2981D647"/>
    <w:rsid w:val="2987F1E2"/>
    <w:rsid w:val="29A96D32"/>
    <w:rsid w:val="29D02672"/>
    <w:rsid w:val="2A0C2293"/>
    <w:rsid w:val="2A1168B8"/>
    <w:rsid w:val="2A31AABD"/>
    <w:rsid w:val="2A478734"/>
    <w:rsid w:val="2A597451"/>
    <w:rsid w:val="2AADA7B9"/>
    <w:rsid w:val="2AB6DD4C"/>
    <w:rsid w:val="2ACD52AB"/>
    <w:rsid w:val="2B0639B3"/>
    <w:rsid w:val="2B0CC8CD"/>
    <w:rsid w:val="2B38ABA5"/>
    <w:rsid w:val="2B5913DB"/>
    <w:rsid w:val="2B73CA46"/>
    <w:rsid w:val="2B88CA28"/>
    <w:rsid w:val="2B908E3F"/>
    <w:rsid w:val="2BEE6308"/>
    <w:rsid w:val="2BF01E29"/>
    <w:rsid w:val="2C03D2C8"/>
    <w:rsid w:val="2C052E03"/>
    <w:rsid w:val="2C0937F1"/>
    <w:rsid w:val="2C30459E"/>
    <w:rsid w:val="2C30C23C"/>
    <w:rsid w:val="2C3572D4"/>
    <w:rsid w:val="2C47C825"/>
    <w:rsid w:val="2C501782"/>
    <w:rsid w:val="2C5D86CE"/>
    <w:rsid w:val="2C64296B"/>
    <w:rsid w:val="2C8B4967"/>
    <w:rsid w:val="2CA3E608"/>
    <w:rsid w:val="2CBBED1D"/>
    <w:rsid w:val="2CC997AC"/>
    <w:rsid w:val="2CF4A217"/>
    <w:rsid w:val="2CFD1914"/>
    <w:rsid w:val="2D50091C"/>
    <w:rsid w:val="2D55D060"/>
    <w:rsid w:val="2D59EDBE"/>
    <w:rsid w:val="2D5A4CBD"/>
    <w:rsid w:val="2D731D7C"/>
    <w:rsid w:val="2D775806"/>
    <w:rsid w:val="2D858873"/>
    <w:rsid w:val="2D9379F4"/>
    <w:rsid w:val="2E0B9D41"/>
    <w:rsid w:val="2E0E8775"/>
    <w:rsid w:val="2E14A1CE"/>
    <w:rsid w:val="2E207B43"/>
    <w:rsid w:val="2E2FEC25"/>
    <w:rsid w:val="2E5BD5C4"/>
    <w:rsid w:val="2E5C3770"/>
    <w:rsid w:val="2E7AADA1"/>
    <w:rsid w:val="2E95FCF0"/>
    <w:rsid w:val="2EBEBC18"/>
    <w:rsid w:val="2EC4E40A"/>
    <w:rsid w:val="2EC5F937"/>
    <w:rsid w:val="2EE06A71"/>
    <w:rsid w:val="2EE16BC8"/>
    <w:rsid w:val="2EF35867"/>
    <w:rsid w:val="2EF76407"/>
    <w:rsid w:val="2F042040"/>
    <w:rsid w:val="2F1358AD"/>
    <w:rsid w:val="2F164D9C"/>
    <w:rsid w:val="2F1AD5CF"/>
    <w:rsid w:val="2F2A10DF"/>
    <w:rsid w:val="2F5FAF26"/>
    <w:rsid w:val="2F8E26A8"/>
    <w:rsid w:val="2FEBDCB5"/>
    <w:rsid w:val="301C567E"/>
    <w:rsid w:val="30333A40"/>
    <w:rsid w:val="3037A381"/>
    <w:rsid w:val="30414BB6"/>
    <w:rsid w:val="3043F06D"/>
    <w:rsid w:val="304F5395"/>
    <w:rsid w:val="3067799B"/>
    <w:rsid w:val="306E923B"/>
    <w:rsid w:val="30AB45E6"/>
    <w:rsid w:val="30DE79F4"/>
    <w:rsid w:val="30E73433"/>
    <w:rsid w:val="31004F0F"/>
    <w:rsid w:val="313C534C"/>
    <w:rsid w:val="31459409"/>
    <w:rsid w:val="31696121"/>
    <w:rsid w:val="317277A8"/>
    <w:rsid w:val="31BE350E"/>
    <w:rsid w:val="31C4862C"/>
    <w:rsid w:val="320D36FF"/>
    <w:rsid w:val="3231E6AB"/>
    <w:rsid w:val="3238ED43"/>
    <w:rsid w:val="32474B03"/>
    <w:rsid w:val="325DE1F4"/>
    <w:rsid w:val="327C6AEB"/>
    <w:rsid w:val="328801FB"/>
    <w:rsid w:val="329E8390"/>
    <w:rsid w:val="32A985AF"/>
    <w:rsid w:val="32BEDB67"/>
    <w:rsid w:val="32D17F5A"/>
    <w:rsid w:val="3302A2B2"/>
    <w:rsid w:val="3313F4D4"/>
    <w:rsid w:val="3325B120"/>
    <w:rsid w:val="332DFB66"/>
    <w:rsid w:val="33386A1B"/>
    <w:rsid w:val="334249E6"/>
    <w:rsid w:val="335ECFA8"/>
    <w:rsid w:val="338D5543"/>
    <w:rsid w:val="339C15D6"/>
    <w:rsid w:val="33ABE79F"/>
    <w:rsid w:val="33C2C38A"/>
    <w:rsid w:val="33D36BF6"/>
    <w:rsid w:val="340292AE"/>
    <w:rsid w:val="340EF5E1"/>
    <w:rsid w:val="34341623"/>
    <w:rsid w:val="3471C9D0"/>
    <w:rsid w:val="3476585B"/>
    <w:rsid w:val="3481BFB3"/>
    <w:rsid w:val="348863CF"/>
    <w:rsid w:val="34AF2B01"/>
    <w:rsid w:val="34BA2590"/>
    <w:rsid w:val="34C39621"/>
    <w:rsid w:val="34D3B09E"/>
    <w:rsid w:val="34F65AC5"/>
    <w:rsid w:val="34F8B6D6"/>
    <w:rsid w:val="3519C872"/>
    <w:rsid w:val="3520A84C"/>
    <w:rsid w:val="35433AF8"/>
    <w:rsid w:val="354FE354"/>
    <w:rsid w:val="35AC4B9E"/>
    <w:rsid w:val="35CE195B"/>
    <w:rsid w:val="35CFEC3B"/>
    <w:rsid w:val="3611BF48"/>
    <w:rsid w:val="3640F45C"/>
    <w:rsid w:val="36479130"/>
    <w:rsid w:val="365534DB"/>
    <w:rsid w:val="36B269BB"/>
    <w:rsid w:val="36BE3768"/>
    <w:rsid w:val="36D9B06C"/>
    <w:rsid w:val="36DDD4E5"/>
    <w:rsid w:val="36F19459"/>
    <w:rsid w:val="3730BDDA"/>
    <w:rsid w:val="37362C62"/>
    <w:rsid w:val="37486309"/>
    <w:rsid w:val="3749609B"/>
    <w:rsid w:val="375783BD"/>
    <w:rsid w:val="376D62DC"/>
    <w:rsid w:val="377F62CD"/>
    <w:rsid w:val="378190A9"/>
    <w:rsid w:val="37D4D46F"/>
    <w:rsid w:val="37EDEA7F"/>
    <w:rsid w:val="37FA36EA"/>
    <w:rsid w:val="38290261"/>
    <w:rsid w:val="383149C2"/>
    <w:rsid w:val="3856A43A"/>
    <w:rsid w:val="3861B0E0"/>
    <w:rsid w:val="3869F513"/>
    <w:rsid w:val="38768F5C"/>
    <w:rsid w:val="38823802"/>
    <w:rsid w:val="38847C61"/>
    <w:rsid w:val="38A3C635"/>
    <w:rsid w:val="38AF79D1"/>
    <w:rsid w:val="38B63371"/>
    <w:rsid w:val="38DAC069"/>
    <w:rsid w:val="38EFCBF0"/>
    <w:rsid w:val="390C9CA7"/>
    <w:rsid w:val="3932FF05"/>
    <w:rsid w:val="39334F06"/>
    <w:rsid w:val="394BD44F"/>
    <w:rsid w:val="39551594"/>
    <w:rsid w:val="399C7F4E"/>
    <w:rsid w:val="3A19B9B3"/>
    <w:rsid w:val="3A277214"/>
    <w:rsid w:val="3A2D3D55"/>
    <w:rsid w:val="3A4E9BE9"/>
    <w:rsid w:val="3A766DEA"/>
    <w:rsid w:val="3AC9A046"/>
    <w:rsid w:val="3AD39771"/>
    <w:rsid w:val="3AE07934"/>
    <w:rsid w:val="3AF86DCA"/>
    <w:rsid w:val="3B14CD1F"/>
    <w:rsid w:val="3B2E57D9"/>
    <w:rsid w:val="3B38EBD1"/>
    <w:rsid w:val="3B401FB1"/>
    <w:rsid w:val="3B467D22"/>
    <w:rsid w:val="3B4B53D6"/>
    <w:rsid w:val="3B7F82A8"/>
    <w:rsid w:val="3B8776CF"/>
    <w:rsid w:val="3B878368"/>
    <w:rsid w:val="3B9C1340"/>
    <w:rsid w:val="3B9D81DE"/>
    <w:rsid w:val="3BDC5035"/>
    <w:rsid w:val="3BEB251B"/>
    <w:rsid w:val="3BF4A3C6"/>
    <w:rsid w:val="3C24E68C"/>
    <w:rsid w:val="3C398A1F"/>
    <w:rsid w:val="3C9C7EEA"/>
    <w:rsid w:val="3CA7EE0D"/>
    <w:rsid w:val="3CAD0610"/>
    <w:rsid w:val="3CC0BDDA"/>
    <w:rsid w:val="3CC1F7F5"/>
    <w:rsid w:val="3CC3E2AB"/>
    <w:rsid w:val="3CC752CF"/>
    <w:rsid w:val="3CED54B5"/>
    <w:rsid w:val="3CF05751"/>
    <w:rsid w:val="3CFC1EDD"/>
    <w:rsid w:val="3D05074B"/>
    <w:rsid w:val="3D12D706"/>
    <w:rsid w:val="3D3B08D7"/>
    <w:rsid w:val="3D4C5965"/>
    <w:rsid w:val="3D52709A"/>
    <w:rsid w:val="3D7FDC9E"/>
    <w:rsid w:val="3D9C1A00"/>
    <w:rsid w:val="3DC038F9"/>
    <w:rsid w:val="3DEB21D4"/>
    <w:rsid w:val="3DECFF9C"/>
    <w:rsid w:val="3DFE8E33"/>
    <w:rsid w:val="3E032B3C"/>
    <w:rsid w:val="3E309C4C"/>
    <w:rsid w:val="3E4EFA08"/>
    <w:rsid w:val="3E6637F9"/>
    <w:rsid w:val="3E7B9C93"/>
    <w:rsid w:val="3E8368D4"/>
    <w:rsid w:val="3E9401CC"/>
    <w:rsid w:val="3E994B75"/>
    <w:rsid w:val="3EB02350"/>
    <w:rsid w:val="3ED026AA"/>
    <w:rsid w:val="3F0C9F30"/>
    <w:rsid w:val="3F13B524"/>
    <w:rsid w:val="3F149B28"/>
    <w:rsid w:val="3F15ED2A"/>
    <w:rsid w:val="3F22CD3E"/>
    <w:rsid w:val="3F39DCF5"/>
    <w:rsid w:val="3F5BBF82"/>
    <w:rsid w:val="3F9413C2"/>
    <w:rsid w:val="3FAE234F"/>
    <w:rsid w:val="3FBC538E"/>
    <w:rsid w:val="3FD55453"/>
    <w:rsid w:val="3FDBD91F"/>
    <w:rsid w:val="3FEA22B5"/>
    <w:rsid w:val="3FF2AF97"/>
    <w:rsid w:val="400AD984"/>
    <w:rsid w:val="4031ACFF"/>
    <w:rsid w:val="4058635C"/>
    <w:rsid w:val="4061BFA5"/>
    <w:rsid w:val="406DAB9D"/>
    <w:rsid w:val="40853EA9"/>
    <w:rsid w:val="40B88831"/>
    <w:rsid w:val="40CB4356"/>
    <w:rsid w:val="40CEB53B"/>
    <w:rsid w:val="40DFD749"/>
    <w:rsid w:val="40E6ED29"/>
    <w:rsid w:val="40EC748F"/>
    <w:rsid w:val="412399D7"/>
    <w:rsid w:val="415AC0F5"/>
    <w:rsid w:val="415CB95E"/>
    <w:rsid w:val="4164D710"/>
    <w:rsid w:val="4171F020"/>
    <w:rsid w:val="417A5915"/>
    <w:rsid w:val="418EDB9C"/>
    <w:rsid w:val="41B61FB2"/>
    <w:rsid w:val="41C7B173"/>
    <w:rsid w:val="41DC35FF"/>
    <w:rsid w:val="41E83F8E"/>
    <w:rsid w:val="41FE4704"/>
    <w:rsid w:val="42004141"/>
    <w:rsid w:val="421B0E70"/>
    <w:rsid w:val="424638D6"/>
    <w:rsid w:val="42501E7A"/>
    <w:rsid w:val="425113C3"/>
    <w:rsid w:val="425F4E92"/>
    <w:rsid w:val="426AA80F"/>
    <w:rsid w:val="426AFC08"/>
    <w:rsid w:val="42798E23"/>
    <w:rsid w:val="42935122"/>
    <w:rsid w:val="429AFFEA"/>
    <w:rsid w:val="42B7444F"/>
    <w:rsid w:val="42CEB57A"/>
    <w:rsid w:val="430F21A8"/>
    <w:rsid w:val="43724C51"/>
    <w:rsid w:val="43741FC9"/>
    <w:rsid w:val="43836677"/>
    <w:rsid w:val="43878400"/>
    <w:rsid w:val="43F0246C"/>
    <w:rsid w:val="43FF7747"/>
    <w:rsid w:val="4405F7DE"/>
    <w:rsid w:val="4415A4D0"/>
    <w:rsid w:val="442775B3"/>
    <w:rsid w:val="4443647F"/>
    <w:rsid w:val="44576815"/>
    <w:rsid w:val="445C31E2"/>
    <w:rsid w:val="44600A36"/>
    <w:rsid w:val="44821A1B"/>
    <w:rsid w:val="44908669"/>
    <w:rsid w:val="449A4CFA"/>
    <w:rsid w:val="44A35DA8"/>
    <w:rsid w:val="44A5563F"/>
    <w:rsid w:val="44B0DE94"/>
    <w:rsid w:val="44CEB6AA"/>
    <w:rsid w:val="44DD8C97"/>
    <w:rsid w:val="44E33E08"/>
    <w:rsid w:val="44E42AFD"/>
    <w:rsid w:val="44EF704C"/>
    <w:rsid w:val="44F6FB6D"/>
    <w:rsid w:val="44FBD20F"/>
    <w:rsid w:val="44FC5CF8"/>
    <w:rsid w:val="44FD1F5F"/>
    <w:rsid w:val="44FD4028"/>
    <w:rsid w:val="4508B53C"/>
    <w:rsid w:val="45237E07"/>
    <w:rsid w:val="45456641"/>
    <w:rsid w:val="4547AE5E"/>
    <w:rsid w:val="454ABB22"/>
    <w:rsid w:val="455728E3"/>
    <w:rsid w:val="456BD3E0"/>
    <w:rsid w:val="458DACA4"/>
    <w:rsid w:val="4597B6D8"/>
    <w:rsid w:val="45A1CA11"/>
    <w:rsid w:val="45AE6D2B"/>
    <w:rsid w:val="45C04C0B"/>
    <w:rsid w:val="45D14621"/>
    <w:rsid w:val="45EC17E4"/>
    <w:rsid w:val="45FD793B"/>
    <w:rsid w:val="460BF5FF"/>
    <w:rsid w:val="462CD524"/>
    <w:rsid w:val="463ABC98"/>
    <w:rsid w:val="4646D56F"/>
    <w:rsid w:val="464743A9"/>
    <w:rsid w:val="4648F0C7"/>
    <w:rsid w:val="464AC4B4"/>
    <w:rsid w:val="467DBC2D"/>
    <w:rsid w:val="46B3C814"/>
    <w:rsid w:val="46CEA18D"/>
    <w:rsid w:val="46F39DC8"/>
    <w:rsid w:val="46FB06F9"/>
    <w:rsid w:val="47049A96"/>
    <w:rsid w:val="473D967D"/>
    <w:rsid w:val="476171AC"/>
    <w:rsid w:val="4761F178"/>
    <w:rsid w:val="476FE4DF"/>
    <w:rsid w:val="477F0599"/>
    <w:rsid w:val="478BEF94"/>
    <w:rsid w:val="478F8520"/>
    <w:rsid w:val="47AC7776"/>
    <w:rsid w:val="47CADF94"/>
    <w:rsid w:val="47DDFD4D"/>
    <w:rsid w:val="47EF19C9"/>
    <w:rsid w:val="47F9894F"/>
    <w:rsid w:val="4813C150"/>
    <w:rsid w:val="48394718"/>
    <w:rsid w:val="4861678B"/>
    <w:rsid w:val="4871E68B"/>
    <w:rsid w:val="487331DD"/>
    <w:rsid w:val="4883C015"/>
    <w:rsid w:val="48858D28"/>
    <w:rsid w:val="489B998B"/>
    <w:rsid w:val="489D62E0"/>
    <w:rsid w:val="48A2091B"/>
    <w:rsid w:val="48EB00FC"/>
    <w:rsid w:val="48F6807E"/>
    <w:rsid w:val="491ABD0B"/>
    <w:rsid w:val="491B3C2B"/>
    <w:rsid w:val="492892AA"/>
    <w:rsid w:val="492B858D"/>
    <w:rsid w:val="493654E1"/>
    <w:rsid w:val="4939820E"/>
    <w:rsid w:val="494E9A12"/>
    <w:rsid w:val="495691EF"/>
    <w:rsid w:val="4989C393"/>
    <w:rsid w:val="498FCB1A"/>
    <w:rsid w:val="49953117"/>
    <w:rsid w:val="49AA98A6"/>
    <w:rsid w:val="49BEB6F0"/>
    <w:rsid w:val="49BF5E6A"/>
    <w:rsid w:val="49CB3C05"/>
    <w:rsid w:val="49D9A061"/>
    <w:rsid w:val="49F310F1"/>
    <w:rsid w:val="4A0595AB"/>
    <w:rsid w:val="4A2896E2"/>
    <w:rsid w:val="4A502E33"/>
    <w:rsid w:val="4A5E0F77"/>
    <w:rsid w:val="4A6BA4A7"/>
    <w:rsid w:val="4A6D705E"/>
    <w:rsid w:val="4A79A099"/>
    <w:rsid w:val="4A834D5B"/>
    <w:rsid w:val="4A8D43DD"/>
    <w:rsid w:val="4AC362AF"/>
    <w:rsid w:val="4ADA7D43"/>
    <w:rsid w:val="4ADEA4A7"/>
    <w:rsid w:val="4AE90626"/>
    <w:rsid w:val="4AFA8259"/>
    <w:rsid w:val="4B1F3822"/>
    <w:rsid w:val="4B2FCF65"/>
    <w:rsid w:val="4B39D152"/>
    <w:rsid w:val="4B59AB52"/>
    <w:rsid w:val="4B689254"/>
    <w:rsid w:val="4B697ECE"/>
    <w:rsid w:val="4B7F2804"/>
    <w:rsid w:val="4B85D552"/>
    <w:rsid w:val="4B89DA11"/>
    <w:rsid w:val="4B901BCD"/>
    <w:rsid w:val="4BA709BD"/>
    <w:rsid w:val="4BB88EA2"/>
    <w:rsid w:val="4BD08947"/>
    <w:rsid w:val="4BD61FAE"/>
    <w:rsid w:val="4BE84E92"/>
    <w:rsid w:val="4BFBA4D9"/>
    <w:rsid w:val="4BFC2A3C"/>
    <w:rsid w:val="4C096E7B"/>
    <w:rsid w:val="4C543B97"/>
    <w:rsid w:val="4C571BB9"/>
    <w:rsid w:val="4C8C4450"/>
    <w:rsid w:val="4CA2278A"/>
    <w:rsid w:val="4CA86890"/>
    <w:rsid w:val="4CAEC9C8"/>
    <w:rsid w:val="4CB1B65F"/>
    <w:rsid w:val="4CC00590"/>
    <w:rsid w:val="4CE1EF77"/>
    <w:rsid w:val="4CE73913"/>
    <w:rsid w:val="4CF394EB"/>
    <w:rsid w:val="4D04DE19"/>
    <w:rsid w:val="4D5643DA"/>
    <w:rsid w:val="4D568775"/>
    <w:rsid w:val="4D5936D9"/>
    <w:rsid w:val="4D5FF56A"/>
    <w:rsid w:val="4D79703E"/>
    <w:rsid w:val="4D8FCADC"/>
    <w:rsid w:val="4D92C778"/>
    <w:rsid w:val="4DD07B55"/>
    <w:rsid w:val="4DFCF928"/>
    <w:rsid w:val="4E0F2048"/>
    <w:rsid w:val="4E2D3C63"/>
    <w:rsid w:val="4E4058D5"/>
    <w:rsid w:val="4E55C661"/>
    <w:rsid w:val="4E55D42F"/>
    <w:rsid w:val="4EEB95B9"/>
    <w:rsid w:val="4F6F542C"/>
    <w:rsid w:val="4F96AFF8"/>
    <w:rsid w:val="4FBF88A8"/>
    <w:rsid w:val="4FCDFE5E"/>
    <w:rsid w:val="4FE727D9"/>
    <w:rsid w:val="5002AA00"/>
    <w:rsid w:val="500D5374"/>
    <w:rsid w:val="503BF32F"/>
    <w:rsid w:val="50457439"/>
    <w:rsid w:val="5050A01D"/>
    <w:rsid w:val="505A3725"/>
    <w:rsid w:val="5080C9FF"/>
    <w:rsid w:val="5094FF47"/>
    <w:rsid w:val="50A16FA5"/>
    <w:rsid w:val="50B3192E"/>
    <w:rsid w:val="50C9B5C8"/>
    <w:rsid w:val="50D0F485"/>
    <w:rsid w:val="510FE785"/>
    <w:rsid w:val="512E7130"/>
    <w:rsid w:val="512EAE17"/>
    <w:rsid w:val="5134C22E"/>
    <w:rsid w:val="5137E83D"/>
    <w:rsid w:val="513CA208"/>
    <w:rsid w:val="517432EE"/>
    <w:rsid w:val="519853F0"/>
    <w:rsid w:val="51BFDC5F"/>
    <w:rsid w:val="51D02BE6"/>
    <w:rsid w:val="5210CB5C"/>
    <w:rsid w:val="521B9BC7"/>
    <w:rsid w:val="521EAA16"/>
    <w:rsid w:val="522C0B9A"/>
    <w:rsid w:val="52A3AA10"/>
    <w:rsid w:val="52B1E9AE"/>
    <w:rsid w:val="52B5C51E"/>
    <w:rsid w:val="52BAAE5E"/>
    <w:rsid w:val="52ED1739"/>
    <w:rsid w:val="5311DAA8"/>
    <w:rsid w:val="53148D68"/>
    <w:rsid w:val="535CA267"/>
    <w:rsid w:val="536625CC"/>
    <w:rsid w:val="537D2A69"/>
    <w:rsid w:val="5380D448"/>
    <w:rsid w:val="5382A708"/>
    <w:rsid w:val="539F51D2"/>
    <w:rsid w:val="53A9CCA7"/>
    <w:rsid w:val="53ADB18E"/>
    <w:rsid w:val="53B09F9D"/>
    <w:rsid w:val="53BB9E55"/>
    <w:rsid w:val="541E18CE"/>
    <w:rsid w:val="5423CA61"/>
    <w:rsid w:val="5436D8A3"/>
    <w:rsid w:val="5439CBDF"/>
    <w:rsid w:val="54527E44"/>
    <w:rsid w:val="545C2874"/>
    <w:rsid w:val="54747E40"/>
    <w:rsid w:val="547F40A9"/>
    <w:rsid w:val="54D606B3"/>
    <w:rsid w:val="54EF5CB7"/>
    <w:rsid w:val="54EFD445"/>
    <w:rsid w:val="5505B652"/>
    <w:rsid w:val="5535B4A6"/>
    <w:rsid w:val="556EA9B6"/>
    <w:rsid w:val="559CD2F0"/>
    <w:rsid w:val="55C3E9B2"/>
    <w:rsid w:val="55CB580B"/>
    <w:rsid w:val="55F664C4"/>
    <w:rsid w:val="55F97858"/>
    <w:rsid w:val="55FFEF23"/>
    <w:rsid w:val="5632BE38"/>
    <w:rsid w:val="564727B8"/>
    <w:rsid w:val="5668283C"/>
    <w:rsid w:val="56751D10"/>
    <w:rsid w:val="56C49379"/>
    <w:rsid w:val="572BED57"/>
    <w:rsid w:val="577F82DA"/>
    <w:rsid w:val="5786B6C7"/>
    <w:rsid w:val="579E234D"/>
    <w:rsid w:val="57B5C505"/>
    <w:rsid w:val="57F1BE23"/>
    <w:rsid w:val="58064CC4"/>
    <w:rsid w:val="5837EA2F"/>
    <w:rsid w:val="58511E41"/>
    <w:rsid w:val="585649A0"/>
    <w:rsid w:val="58883FB0"/>
    <w:rsid w:val="58E3815F"/>
    <w:rsid w:val="58FAF143"/>
    <w:rsid w:val="5913C493"/>
    <w:rsid w:val="593862BD"/>
    <w:rsid w:val="5948A9FE"/>
    <w:rsid w:val="595C5F23"/>
    <w:rsid w:val="596EAE51"/>
    <w:rsid w:val="5987AA69"/>
    <w:rsid w:val="599705C5"/>
    <w:rsid w:val="599990F3"/>
    <w:rsid w:val="599CA505"/>
    <w:rsid w:val="59A57550"/>
    <w:rsid w:val="59C80BC9"/>
    <w:rsid w:val="59DC794C"/>
    <w:rsid w:val="59FD0AE1"/>
    <w:rsid w:val="5A1D5C0E"/>
    <w:rsid w:val="5A29217B"/>
    <w:rsid w:val="5A3A4558"/>
    <w:rsid w:val="5A5308D2"/>
    <w:rsid w:val="5A62EA9D"/>
    <w:rsid w:val="5A73A47C"/>
    <w:rsid w:val="5A752C72"/>
    <w:rsid w:val="5A993839"/>
    <w:rsid w:val="5A9C6C7F"/>
    <w:rsid w:val="5AA10597"/>
    <w:rsid w:val="5AD85D03"/>
    <w:rsid w:val="5AE231E3"/>
    <w:rsid w:val="5AF022EA"/>
    <w:rsid w:val="5AF25632"/>
    <w:rsid w:val="5B607A78"/>
    <w:rsid w:val="5B7F4433"/>
    <w:rsid w:val="5B95F334"/>
    <w:rsid w:val="5C2304A4"/>
    <w:rsid w:val="5C33895C"/>
    <w:rsid w:val="5C6B0BB9"/>
    <w:rsid w:val="5C7FA65E"/>
    <w:rsid w:val="5CE0FDAA"/>
    <w:rsid w:val="5D708208"/>
    <w:rsid w:val="5DB578D8"/>
    <w:rsid w:val="5DC4AD87"/>
    <w:rsid w:val="5DCD61F5"/>
    <w:rsid w:val="5DEACC08"/>
    <w:rsid w:val="5E05BD1D"/>
    <w:rsid w:val="5E0AF18E"/>
    <w:rsid w:val="5E2B780C"/>
    <w:rsid w:val="5E673E73"/>
    <w:rsid w:val="5E742434"/>
    <w:rsid w:val="5E7D5C0A"/>
    <w:rsid w:val="5E98C1AA"/>
    <w:rsid w:val="5EB78D05"/>
    <w:rsid w:val="5EBAE78B"/>
    <w:rsid w:val="5EBCBD31"/>
    <w:rsid w:val="5ECFD36B"/>
    <w:rsid w:val="5F031128"/>
    <w:rsid w:val="5F128F0E"/>
    <w:rsid w:val="5F2720B6"/>
    <w:rsid w:val="5F7E032B"/>
    <w:rsid w:val="5FEA2802"/>
    <w:rsid w:val="6018EEBA"/>
    <w:rsid w:val="6022E363"/>
    <w:rsid w:val="606A60C7"/>
    <w:rsid w:val="606DEDFC"/>
    <w:rsid w:val="608B39CB"/>
    <w:rsid w:val="60BAB6B1"/>
    <w:rsid w:val="60D37635"/>
    <w:rsid w:val="60D4B27C"/>
    <w:rsid w:val="60EA3968"/>
    <w:rsid w:val="6128DEC8"/>
    <w:rsid w:val="6144204D"/>
    <w:rsid w:val="614800AF"/>
    <w:rsid w:val="61855557"/>
    <w:rsid w:val="61B6BAEC"/>
    <w:rsid w:val="61C1CDED"/>
    <w:rsid w:val="61CA764C"/>
    <w:rsid w:val="61D054DE"/>
    <w:rsid w:val="62099A50"/>
    <w:rsid w:val="621C7CE3"/>
    <w:rsid w:val="624E46B0"/>
    <w:rsid w:val="625437B3"/>
    <w:rsid w:val="62591CC7"/>
    <w:rsid w:val="626D6287"/>
    <w:rsid w:val="6272EAD6"/>
    <w:rsid w:val="62A70723"/>
    <w:rsid w:val="62A82F1B"/>
    <w:rsid w:val="62CCD160"/>
    <w:rsid w:val="63278AA2"/>
    <w:rsid w:val="634DBF22"/>
    <w:rsid w:val="638BC3F5"/>
    <w:rsid w:val="63A5D578"/>
    <w:rsid w:val="63C64F85"/>
    <w:rsid w:val="640EC8A5"/>
    <w:rsid w:val="6410C83A"/>
    <w:rsid w:val="641BBA0F"/>
    <w:rsid w:val="64268FE9"/>
    <w:rsid w:val="6434CBE7"/>
    <w:rsid w:val="645AD37C"/>
    <w:rsid w:val="646013C8"/>
    <w:rsid w:val="646999C2"/>
    <w:rsid w:val="64818916"/>
    <w:rsid w:val="649E5E77"/>
    <w:rsid w:val="64E2CE18"/>
    <w:rsid w:val="64F6C3EC"/>
    <w:rsid w:val="64FE06F3"/>
    <w:rsid w:val="6510CAEF"/>
    <w:rsid w:val="65241474"/>
    <w:rsid w:val="658A99E7"/>
    <w:rsid w:val="65AFACB7"/>
    <w:rsid w:val="65D12A82"/>
    <w:rsid w:val="65F85A60"/>
    <w:rsid w:val="662855C0"/>
    <w:rsid w:val="662CD2A5"/>
    <w:rsid w:val="66566F3F"/>
    <w:rsid w:val="66652F62"/>
    <w:rsid w:val="669B0C9D"/>
    <w:rsid w:val="66C8501C"/>
    <w:rsid w:val="66FC46BF"/>
    <w:rsid w:val="6711F3D0"/>
    <w:rsid w:val="67207E56"/>
    <w:rsid w:val="67383637"/>
    <w:rsid w:val="67386540"/>
    <w:rsid w:val="673A4BA0"/>
    <w:rsid w:val="673FDE89"/>
    <w:rsid w:val="678C0CFF"/>
    <w:rsid w:val="678C58EA"/>
    <w:rsid w:val="6799F31D"/>
    <w:rsid w:val="679FC7F0"/>
    <w:rsid w:val="67DC809B"/>
    <w:rsid w:val="67E921FF"/>
    <w:rsid w:val="682F5A14"/>
    <w:rsid w:val="685EBF02"/>
    <w:rsid w:val="687E0C2F"/>
    <w:rsid w:val="6881CEF5"/>
    <w:rsid w:val="68A35F3C"/>
    <w:rsid w:val="695FCF3C"/>
    <w:rsid w:val="6975242F"/>
    <w:rsid w:val="6986DB63"/>
    <w:rsid w:val="69912399"/>
    <w:rsid w:val="69C16F97"/>
    <w:rsid w:val="69C323F4"/>
    <w:rsid w:val="69C4B97D"/>
    <w:rsid w:val="69C7B15A"/>
    <w:rsid w:val="69EC83A4"/>
    <w:rsid w:val="6A8BA9FC"/>
    <w:rsid w:val="6AB8CE78"/>
    <w:rsid w:val="6AEA5842"/>
    <w:rsid w:val="6AF66311"/>
    <w:rsid w:val="6B0C1C8A"/>
    <w:rsid w:val="6B1B3BF0"/>
    <w:rsid w:val="6B1D9C64"/>
    <w:rsid w:val="6B20DA34"/>
    <w:rsid w:val="6B350C8C"/>
    <w:rsid w:val="6B42CF44"/>
    <w:rsid w:val="6B5F3062"/>
    <w:rsid w:val="6B64E72E"/>
    <w:rsid w:val="6B845700"/>
    <w:rsid w:val="6BA6513B"/>
    <w:rsid w:val="6BAC8A3D"/>
    <w:rsid w:val="6BCAFD3F"/>
    <w:rsid w:val="6BD0557E"/>
    <w:rsid w:val="6C39CFAB"/>
    <w:rsid w:val="6C4383AE"/>
    <w:rsid w:val="6C4A3CFF"/>
    <w:rsid w:val="6C64D457"/>
    <w:rsid w:val="6C81768A"/>
    <w:rsid w:val="6C8CE065"/>
    <w:rsid w:val="6C906DD1"/>
    <w:rsid w:val="6CB90B77"/>
    <w:rsid w:val="6D110362"/>
    <w:rsid w:val="6D1C0CF9"/>
    <w:rsid w:val="6D239C8A"/>
    <w:rsid w:val="6D5F40D1"/>
    <w:rsid w:val="6D7DF4CE"/>
    <w:rsid w:val="6D877264"/>
    <w:rsid w:val="6D956F31"/>
    <w:rsid w:val="6DA015BE"/>
    <w:rsid w:val="6DD5AFDF"/>
    <w:rsid w:val="6DDD0E91"/>
    <w:rsid w:val="6DFBF5E9"/>
    <w:rsid w:val="6E0E1B29"/>
    <w:rsid w:val="6E4183C9"/>
    <w:rsid w:val="6E42DDAE"/>
    <w:rsid w:val="6E46CA39"/>
    <w:rsid w:val="6E4977E0"/>
    <w:rsid w:val="6E919B13"/>
    <w:rsid w:val="6EABDD03"/>
    <w:rsid w:val="6EDD23FD"/>
    <w:rsid w:val="6EE9EEAE"/>
    <w:rsid w:val="6EFC1F02"/>
    <w:rsid w:val="6F058F43"/>
    <w:rsid w:val="6F07C780"/>
    <w:rsid w:val="6F11B8DA"/>
    <w:rsid w:val="6F214B52"/>
    <w:rsid w:val="6F2DAE00"/>
    <w:rsid w:val="6F2EB0A6"/>
    <w:rsid w:val="6F38CEFD"/>
    <w:rsid w:val="6F61EDAB"/>
    <w:rsid w:val="6F7123A8"/>
    <w:rsid w:val="6F8B0801"/>
    <w:rsid w:val="6FC39491"/>
    <w:rsid w:val="6FD44909"/>
    <w:rsid w:val="6FFC01DF"/>
    <w:rsid w:val="7016D929"/>
    <w:rsid w:val="701CD624"/>
    <w:rsid w:val="703A2256"/>
    <w:rsid w:val="7042B26C"/>
    <w:rsid w:val="704B9514"/>
    <w:rsid w:val="709E1EE0"/>
    <w:rsid w:val="70A028EE"/>
    <w:rsid w:val="70B5E6C4"/>
    <w:rsid w:val="70BD568E"/>
    <w:rsid w:val="70C8D52E"/>
    <w:rsid w:val="70FFC68E"/>
    <w:rsid w:val="710141CD"/>
    <w:rsid w:val="710927CD"/>
    <w:rsid w:val="711EC564"/>
    <w:rsid w:val="7146D8D7"/>
    <w:rsid w:val="714A5C64"/>
    <w:rsid w:val="714A9606"/>
    <w:rsid w:val="714D1632"/>
    <w:rsid w:val="7163CDC1"/>
    <w:rsid w:val="7179ED44"/>
    <w:rsid w:val="718678D7"/>
    <w:rsid w:val="718827D7"/>
    <w:rsid w:val="7190380A"/>
    <w:rsid w:val="71A68911"/>
    <w:rsid w:val="71BE0E48"/>
    <w:rsid w:val="71C901C1"/>
    <w:rsid w:val="7223C62A"/>
    <w:rsid w:val="72339E6C"/>
    <w:rsid w:val="723C4C4C"/>
    <w:rsid w:val="72507455"/>
    <w:rsid w:val="72692F8B"/>
    <w:rsid w:val="726CA388"/>
    <w:rsid w:val="726CFAC7"/>
    <w:rsid w:val="729B771D"/>
    <w:rsid w:val="72A374AF"/>
    <w:rsid w:val="72B3E01A"/>
    <w:rsid w:val="72C66EBD"/>
    <w:rsid w:val="72F496B3"/>
    <w:rsid w:val="731EC7D9"/>
    <w:rsid w:val="73429E06"/>
    <w:rsid w:val="73610AD8"/>
    <w:rsid w:val="736B98E9"/>
    <w:rsid w:val="73BB94AF"/>
    <w:rsid w:val="73ED84BC"/>
    <w:rsid w:val="73F5851A"/>
    <w:rsid w:val="7407F542"/>
    <w:rsid w:val="74397461"/>
    <w:rsid w:val="7446866F"/>
    <w:rsid w:val="744C0B58"/>
    <w:rsid w:val="748355A9"/>
    <w:rsid w:val="74D59F21"/>
    <w:rsid w:val="74E0EE20"/>
    <w:rsid w:val="74E37573"/>
    <w:rsid w:val="74EB0BBB"/>
    <w:rsid w:val="75413223"/>
    <w:rsid w:val="754B5F92"/>
    <w:rsid w:val="75B020B3"/>
    <w:rsid w:val="75F42E0A"/>
    <w:rsid w:val="75F5B4D9"/>
    <w:rsid w:val="765E95CF"/>
    <w:rsid w:val="766144BF"/>
    <w:rsid w:val="767EADBB"/>
    <w:rsid w:val="767FB71C"/>
    <w:rsid w:val="769CBABC"/>
    <w:rsid w:val="769CE312"/>
    <w:rsid w:val="76A0644B"/>
    <w:rsid w:val="76FC2B93"/>
    <w:rsid w:val="770D04E0"/>
    <w:rsid w:val="771E8AC2"/>
    <w:rsid w:val="7732FA33"/>
    <w:rsid w:val="774569F4"/>
    <w:rsid w:val="77815980"/>
    <w:rsid w:val="779F8787"/>
    <w:rsid w:val="77A6112E"/>
    <w:rsid w:val="77C6CB92"/>
    <w:rsid w:val="77C8F006"/>
    <w:rsid w:val="77DD78BD"/>
    <w:rsid w:val="77E1A883"/>
    <w:rsid w:val="7806211E"/>
    <w:rsid w:val="78100D83"/>
    <w:rsid w:val="784FE4B2"/>
    <w:rsid w:val="78748E0E"/>
    <w:rsid w:val="788733E0"/>
    <w:rsid w:val="788AF824"/>
    <w:rsid w:val="7894E2AE"/>
    <w:rsid w:val="789676E6"/>
    <w:rsid w:val="78AAF84D"/>
    <w:rsid w:val="78B05F9D"/>
    <w:rsid w:val="78B738A6"/>
    <w:rsid w:val="7944C98A"/>
    <w:rsid w:val="7945E3ED"/>
    <w:rsid w:val="79779921"/>
    <w:rsid w:val="7981533F"/>
    <w:rsid w:val="799F6846"/>
    <w:rsid w:val="79A6CDFF"/>
    <w:rsid w:val="79A6F61D"/>
    <w:rsid w:val="79BA83A6"/>
    <w:rsid w:val="79BE2FD6"/>
    <w:rsid w:val="79C3CBE5"/>
    <w:rsid w:val="7A0113F8"/>
    <w:rsid w:val="7A01B9C2"/>
    <w:rsid w:val="7A03DB3F"/>
    <w:rsid w:val="7A72624F"/>
    <w:rsid w:val="7A7335F2"/>
    <w:rsid w:val="7A8B3ED7"/>
    <w:rsid w:val="7AA9245C"/>
    <w:rsid w:val="7B4961DC"/>
    <w:rsid w:val="7B58CA67"/>
    <w:rsid w:val="7B6648FC"/>
    <w:rsid w:val="7B923B47"/>
    <w:rsid w:val="7BAB476C"/>
    <w:rsid w:val="7BECB5B4"/>
    <w:rsid w:val="7BF3AEC7"/>
    <w:rsid w:val="7BF9724E"/>
    <w:rsid w:val="7C1A285D"/>
    <w:rsid w:val="7C7FBF1D"/>
    <w:rsid w:val="7C9F6CBC"/>
    <w:rsid w:val="7CC9025D"/>
    <w:rsid w:val="7CEBA7AE"/>
    <w:rsid w:val="7D08E6CA"/>
    <w:rsid w:val="7D5921D9"/>
    <w:rsid w:val="7DF2642F"/>
    <w:rsid w:val="7DF911E3"/>
    <w:rsid w:val="7ED507C1"/>
    <w:rsid w:val="7ED59C83"/>
    <w:rsid w:val="7F043814"/>
    <w:rsid w:val="7F1ABB71"/>
    <w:rsid w:val="7F33299D"/>
    <w:rsid w:val="7F4991A3"/>
    <w:rsid w:val="7F560F00"/>
    <w:rsid w:val="7F8721AF"/>
    <w:rsid w:val="7F9CF305"/>
    <w:rsid w:val="7FA9D849"/>
    <w:rsid w:val="7FB37793"/>
    <w:rsid w:val="7FC36A35"/>
    <w:rsid w:val="7FD613B4"/>
    <w:rsid w:val="7FEA4DB2"/>
    <w:rsid w:val="7FFC9769"/>
    <w:rsid w:val="7FFDEF6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66EA7A"/>
  <w15:chartTrackingRefBased/>
  <w15:docId w15:val="{D610C5C1-7C4C-417E-98FD-16E57BCB5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82E"/>
    <w:pPr>
      <w:spacing w:after="200" w:line="276" w:lineRule="auto"/>
    </w:pPr>
    <w:rPr>
      <w:lang w:val="es-MX"/>
      <w14:ligatures w14:val="none"/>
    </w:rPr>
  </w:style>
  <w:style w:type="paragraph" w:styleId="Ttulo1">
    <w:name w:val="heading 1"/>
    <w:aliases w:val="Titulo 1"/>
    <w:basedOn w:val="Ttulo2"/>
    <w:next w:val="Texto"/>
    <w:link w:val="Ttulo1Car"/>
    <w:autoRedefine/>
    <w:uiPriority w:val="9"/>
    <w:qFormat/>
    <w:rsid w:val="006650E2"/>
    <w:pPr>
      <w:numPr>
        <w:ilvl w:val="1"/>
      </w:numPr>
      <w:outlineLvl w:val="0"/>
    </w:pPr>
    <w:rPr>
      <w:sz w:val="28"/>
    </w:rPr>
  </w:style>
  <w:style w:type="paragraph" w:styleId="Ttulo2">
    <w:name w:val="heading 2"/>
    <w:basedOn w:val="Ttulo3"/>
    <w:link w:val="Ttulo2Car"/>
    <w:uiPriority w:val="9"/>
    <w:unhideWhenUsed/>
    <w:qFormat/>
    <w:rsid w:val="00000402"/>
    <w:pPr>
      <w:numPr>
        <w:ilvl w:val="2"/>
      </w:numPr>
      <w:outlineLvl w:val="1"/>
    </w:pPr>
    <w:rPr>
      <w:sz w:val="24"/>
    </w:rPr>
  </w:style>
  <w:style w:type="paragraph" w:styleId="Ttulo3">
    <w:name w:val="heading 3"/>
    <w:basedOn w:val="Ttulo4"/>
    <w:next w:val="Normal"/>
    <w:link w:val="Ttulo3Car"/>
    <w:uiPriority w:val="9"/>
    <w:unhideWhenUsed/>
    <w:qFormat/>
    <w:rsid w:val="00D901FE"/>
    <w:pPr>
      <w:numPr>
        <w:ilvl w:val="3"/>
      </w:numPr>
      <w:outlineLvl w:val="2"/>
    </w:pPr>
  </w:style>
  <w:style w:type="paragraph" w:styleId="Ttulo4">
    <w:name w:val="heading 4"/>
    <w:basedOn w:val="Normal"/>
    <w:next w:val="Normal"/>
    <w:link w:val="Ttulo4Car"/>
    <w:uiPriority w:val="9"/>
    <w:unhideWhenUsed/>
    <w:qFormat/>
    <w:rsid w:val="00D901FE"/>
    <w:pPr>
      <w:keepNext/>
      <w:keepLines/>
      <w:numPr>
        <w:ilvl w:val="4"/>
        <w:numId w:val="28"/>
      </w:numPr>
      <w:spacing w:before="40" w:after="0"/>
      <w:outlineLvl w:val="3"/>
    </w:pPr>
    <w:rPr>
      <w:rFonts w:ascii="Times New Roman" w:eastAsiaTheme="majorEastAsia" w:hAnsi="Times New Roman" w:cs="Times New Roman"/>
    </w:rPr>
  </w:style>
  <w:style w:type="paragraph" w:styleId="Ttulo5">
    <w:name w:val="heading 5"/>
    <w:basedOn w:val="Ttulo4"/>
    <w:next w:val="Normal"/>
    <w:link w:val="Ttulo5Car"/>
    <w:uiPriority w:val="9"/>
    <w:unhideWhenUsed/>
    <w:qFormat/>
    <w:rsid w:val="000737D8"/>
    <w:pPr>
      <w:numPr>
        <w:ilvl w:val="5"/>
      </w:numPr>
      <w:outlineLvl w:val="4"/>
    </w:pPr>
  </w:style>
  <w:style w:type="paragraph" w:styleId="Ttulo6">
    <w:name w:val="heading 6"/>
    <w:basedOn w:val="Ttulo7"/>
    <w:next w:val="Normal"/>
    <w:link w:val="Ttulo6Car"/>
    <w:uiPriority w:val="9"/>
    <w:unhideWhenUsed/>
    <w:qFormat/>
    <w:rsid w:val="000737D8"/>
    <w:pPr>
      <w:outlineLvl w:val="5"/>
    </w:pPr>
    <w:rPr>
      <w:rFonts w:ascii="Times New Roman" w:hAnsi="Times New Roman" w:cs="Times New Roman"/>
      <w:i w:val="0"/>
      <w:iCs w:val="0"/>
      <w:color w:val="auto"/>
    </w:rPr>
  </w:style>
  <w:style w:type="paragraph" w:styleId="Ttulo7">
    <w:name w:val="heading 7"/>
    <w:basedOn w:val="Normal"/>
    <w:next w:val="Normal"/>
    <w:link w:val="Ttulo7Car"/>
    <w:uiPriority w:val="9"/>
    <w:unhideWhenUsed/>
    <w:rsid w:val="00BF3B04"/>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rsid w:val="00BF3B04"/>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F3B04"/>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64D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4D02"/>
    <w:rPr>
      <w:lang w:val="es-MX"/>
      <w14:ligatures w14:val="none"/>
    </w:rPr>
  </w:style>
  <w:style w:type="paragraph" w:styleId="Piedepgina">
    <w:name w:val="footer"/>
    <w:basedOn w:val="Normal"/>
    <w:link w:val="PiedepginaCar"/>
    <w:uiPriority w:val="99"/>
    <w:unhideWhenUsed/>
    <w:rsid w:val="00B64D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4D02"/>
    <w:rPr>
      <w:lang w:val="es-MX"/>
      <w14:ligatures w14:val="none"/>
    </w:rPr>
  </w:style>
  <w:style w:type="character" w:customStyle="1" w:styleId="Ttulo1Car">
    <w:name w:val="Título 1 Car"/>
    <w:aliases w:val="Titulo 1 Car"/>
    <w:basedOn w:val="Fuentedeprrafopredeter"/>
    <w:link w:val="Ttulo1"/>
    <w:uiPriority w:val="9"/>
    <w:rsid w:val="006650E2"/>
    <w:rPr>
      <w:rFonts w:ascii="Times New Roman" w:eastAsiaTheme="majorEastAsia" w:hAnsi="Times New Roman" w:cs="Times New Roman"/>
      <w:sz w:val="28"/>
      <w:lang w:val="es-MX"/>
      <w14:ligatures w14:val="none"/>
    </w:rPr>
  </w:style>
  <w:style w:type="paragraph" w:customStyle="1" w:styleId="Texto">
    <w:name w:val="Texto"/>
    <w:basedOn w:val="Normal"/>
    <w:link w:val="TextoCar"/>
    <w:qFormat/>
    <w:rsid w:val="0062013A"/>
    <w:pPr>
      <w:spacing w:before="100" w:beforeAutospacing="1" w:after="100" w:afterAutospacing="1" w:line="360" w:lineRule="auto"/>
      <w:ind w:firstLine="720"/>
      <w:jc w:val="both"/>
    </w:pPr>
    <w:rPr>
      <w:rFonts w:ascii="Times New Roman" w:hAnsi="Times New Roman"/>
    </w:rPr>
  </w:style>
  <w:style w:type="character" w:customStyle="1" w:styleId="TextoCar">
    <w:name w:val="Texto Car"/>
    <w:basedOn w:val="Fuentedeprrafopredeter"/>
    <w:link w:val="Texto"/>
    <w:rsid w:val="0062013A"/>
    <w:rPr>
      <w:rFonts w:ascii="Times New Roman" w:hAnsi="Times New Roman"/>
      <w:lang w:val="es-MX"/>
      <w14:ligatures w14:val="none"/>
    </w:rPr>
  </w:style>
  <w:style w:type="paragraph" w:customStyle="1" w:styleId="Inicial">
    <w:name w:val="Inicial"/>
    <w:basedOn w:val="Ttulo1"/>
    <w:next w:val="Ttulo1"/>
    <w:link w:val="InicialCar"/>
    <w:autoRedefine/>
    <w:qFormat/>
    <w:rsid w:val="00412BA5"/>
    <w:pPr>
      <w:numPr>
        <w:ilvl w:val="0"/>
      </w:numPr>
    </w:pPr>
    <w:rPr>
      <w:rFonts w:cs="Calibri Light"/>
      <w:b/>
      <w:color w:val="FFFFFF" w:themeColor="background1"/>
    </w:rPr>
  </w:style>
  <w:style w:type="character" w:customStyle="1" w:styleId="InicialCar">
    <w:name w:val="Inicial Car"/>
    <w:basedOn w:val="TextoCar"/>
    <w:link w:val="Inicial"/>
    <w:rsid w:val="00412BA5"/>
    <w:rPr>
      <w:rFonts w:ascii="Times New Roman" w:eastAsiaTheme="majorEastAsia" w:hAnsi="Times New Roman" w:cs="Calibri Light"/>
      <w:b/>
      <w:color w:val="FFFFFF" w:themeColor="background1"/>
      <w:sz w:val="28"/>
      <w:lang w:val="es-MX"/>
      <w14:ligatures w14:val="none"/>
    </w:rPr>
  </w:style>
  <w:style w:type="character" w:customStyle="1" w:styleId="Ttulo2Car">
    <w:name w:val="Título 2 Car"/>
    <w:basedOn w:val="Fuentedeprrafopredeter"/>
    <w:link w:val="Ttulo2"/>
    <w:uiPriority w:val="9"/>
    <w:rsid w:val="00000402"/>
    <w:rPr>
      <w:rFonts w:ascii="Times New Roman" w:eastAsiaTheme="majorEastAsia" w:hAnsi="Times New Roman" w:cs="Times New Roman"/>
      <w:sz w:val="24"/>
      <w:lang w:val="es-MX"/>
      <w14:ligatures w14:val="none"/>
    </w:rPr>
  </w:style>
  <w:style w:type="paragraph" w:styleId="TtuloTDC">
    <w:name w:val="TOC Heading"/>
    <w:basedOn w:val="Ttulo1"/>
    <w:next w:val="Normal"/>
    <w:uiPriority w:val="39"/>
    <w:unhideWhenUsed/>
    <w:rsid w:val="007F715C"/>
    <w:pPr>
      <w:spacing w:line="259" w:lineRule="auto"/>
      <w:outlineLvl w:val="9"/>
    </w:pPr>
    <w:rPr>
      <w:rFonts w:asciiTheme="majorHAnsi" w:hAnsiTheme="majorHAnsi"/>
      <w:b/>
      <w:color w:val="2F5496" w:themeColor="accent1" w:themeShade="BF"/>
    </w:rPr>
  </w:style>
  <w:style w:type="paragraph" w:styleId="TDC1">
    <w:name w:val="toc 1"/>
    <w:basedOn w:val="Normal"/>
    <w:next w:val="Normal"/>
    <w:autoRedefine/>
    <w:uiPriority w:val="39"/>
    <w:unhideWhenUsed/>
    <w:rsid w:val="006B008D"/>
    <w:pPr>
      <w:spacing w:before="120" w:after="0"/>
    </w:pPr>
    <w:rPr>
      <w:rFonts w:cstheme="minorHAnsi"/>
      <w:b/>
      <w:bCs/>
      <w:i/>
      <w:iCs/>
      <w:sz w:val="24"/>
      <w:szCs w:val="24"/>
    </w:rPr>
  </w:style>
  <w:style w:type="paragraph" w:styleId="TDC2">
    <w:name w:val="toc 2"/>
    <w:basedOn w:val="Normal"/>
    <w:next w:val="Normal"/>
    <w:autoRedefine/>
    <w:uiPriority w:val="39"/>
    <w:unhideWhenUsed/>
    <w:rsid w:val="00A3443B"/>
    <w:pPr>
      <w:spacing w:after="0"/>
    </w:pPr>
    <w:rPr>
      <w:rFonts w:cstheme="minorHAnsi"/>
      <w:b/>
      <w:bCs/>
      <w:smallCaps/>
    </w:rPr>
  </w:style>
  <w:style w:type="character" w:styleId="Hipervnculo">
    <w:name w:val="Hyperlink"/>
    <w:basedOn w:val="Fuentedeprrafopredeter"/>
    <w:uiPriority w:val="99"/>
    <w:unhideWhenUsed/>
    <w:rsid w:val="000B1DCD"/>
    <w:rPr>
      <w:color w:val="0563C1" w:themeColor="hyperlink"/>
      <w:u w:val="single"/>
    </w:rPr>
  </w:style>
  <w:style w:type="character" w:styleId="Mencinsinresolver">
    <w:name w:val="Unresolved Mention"/>
    <w:basedOn w:val="Fuentedeprrafopredeter"/>
    <w:uiPriority w:val="99"/>
    <w:semiHidden/>
    <w:unhideWhenUsed/>
    <w:rsid w:val="00FD7799"/>
    <w:rPr>
      <w:color w:val="605E5C"/>
      <w:shd w:val="clear" w:color="auto" w:fill="E1DFDD"/>
    </w:rPr>
  </w:style>
  <w:style w:type="paragraph" w:styleId="Descripcin">
    <w:name w:val="caption"/>
    <w:basedOn w:val="Normal"/>
    <w:next w:val="Normal"/>
    <w:uiPriority w:val="35"/>
    <w:unhideWhenUsed/>
    <w:rsid w:val="005145D9"/>
    <w:pPr>
      <w:spacing w:line="360" w:lineRule="auto"/>
      <w:jc w:val="center"/>
    </w:pPr>
    <w:rPr>
      <w:rFonts w:ascii="Times New Roman" w:hAnsi="Times New Roman"/>
      <w:i/>
      <w:iCs/>
      <w:szCs w:val="18"/>
    </w:rPr>
  </w:style>
  <w:style w:type="paragraph" w:styleId="Cita">
    <w:name w:val="Quote"/>
    <w:basedOn w:val="Normal"/>
    <w:next w:val="Normal"/>
    <w:link w:val="CitaCar"/>
    <w:uiPriority w:val="29"/>
    <w:qFormat/>
    <w:rsid w:val="00CA414C"/>
    <w:pPr>
      <w:spacing w:before="200" w:after="160"/>
      <w:ind w:right="864"/>
      <w:jc w:val="center"/>
    </w:pPr>
    <w:rPr>
      <w:rFonts w:ascii="Times New Roman" w:hAnsi="Times New Roman"/>
      <w:i/>
      <w:iCs/>
      <w:color w:val="404040" w:themeColor="text1" w:themeTint="BF"/>
    </w:rPr>
  </w:style>
  <w:style w:type="character" w:customStyle="1" w:styleId="CitaCar">
    <w:name w:val="Cita Car"/>
    <w:basedOn w:val="Fuentedeprrafopredeter"/>
    <w:link w:val="Cita"/>
    <w:uiPriority w:val="29"/>
    <w:rsid w:val="00CA414C"/>
    <w:rPr>
      <w:rFonts w:ascii="Times New Roman" w:hAnsi="Times New Roman"/>
      <w:i/>
      <w:iCs/>
      <w:color w:val="404040" w:themeColor="text1" w:themeTint="BF"/>
      <w:lang w:val="es-MX"/>
      <w14:ligatures w14:val="none"/>
    </w:rPr>
  </w:style>
  <w:style w:type="character" w:styleId="Hipervnculovisitado">
    <w:name w:val="FollowedHyperlink"/>
    <w:basedOn w:val="Fuentedeprrafopredeter"/>
    <w:uiPriority w:val="99"/>
    <w:semiHidden/>
    <w:unhideWhenUsed/>
    <w:rsid w:val="008C213F"/>
    <w:rPr>
      <w:color w:val="954F72" w:themeColor="followedHyperlink"/>
      <w:u w:val="single"/>
    </w:rPr>
  </w:style>
  <w:style w:type="character" w:customStyle="1" w:styleId="Ttulo3Car">
    <w:name w:val="Título 3 Car"/>
    <w:basedOn w:val="Fuentedeprrafopredeter"/>
    <w:link w:val="Ttulo3"/>
    <w:uiPriority w:val="9"/>
    <w:rsid w:val="00D901FE"/>
    <w:rPr>
      <w:rFonts w:ascii="Times New Roman" w:eastAsiaTheme="majorEastAsia" w:hAnsi="Times New Roman" w:cs="Times New Roman"/>
      <w:lang w:val="es-MX"/>
      <w14:ligatures w14:val="none"/>
    </w:rPr>
  </w:style>
  <w:style w:type="paragraph" w:styleId="TDC3">
    <w:name w:val="toc 3"/>
    <w:basedOn w:val="Normal"/>
    <w:next w:val="Normal"/>
    <w:autoRedefine/>
    <w:uiPriority w:val="39"/>
    <w:unhideWhenUsed/>
    <w:rsid w:val="00A3443B"/>
    <w:pPr>
      <w:spacing w:after="0"/>
    </w:pPr>
    <w:rPr>
      <w:rFonts w:cstheme="minorHAnsi"/>
      <w:smallCaps/>
    </w:rPr>
  </w:style>
  <w:style w:type="paragraph" w:styleId="TDC4">
    <w:name w:val="toc 4"/>
    <w:basedOn w:val="Normal"/>
    <w:next w:val="Normal"/>
    <w:autoRedefine/>
    <w:uiPriority w:val="39"/>
    <w:unhideWhenUsed/>
    <w:rsid w:val="00A3443B"/>
    <w:pPr>
      <w:spacing w:after="0"/>
    </w:pPr>
    <w:rPr>
      <w:rFonts w:cstheme="minorHAnsi"/>
    </w:rPr>
  </w:style>
  <w:style w:type="paragraph" w:styleId="TDC5">
    <w:name w:val="toc 5"/>
    <w:basedOn w:val="Normal"/>
    <w:next w:val="Normal"/>
    <w:autoRedefine/>
    <w:uiPriority w:val="39"/>
    <w:unhideWhenUsed/>
    <w:rsid w:val="008D1B16"/>
    <w:pPr>
      <w:spacing w:after="0"/>
    </w:pPr>
    <w:rPr>
      <w:rFonts w:cstheme="minorHAnsi"/>
    </w:rPr>
  </w:style>
  <w:style w:type="paragraph" w:styleId="TDC6">
    <w:name w:val="toc 6"/>
    <w:basedOn w:val="Normal"/>
    <w:next w:val="Normal"/>
    <w:autoRedefine/>
    <w:uiPriority w:val="39"/>
    <w:unhideWhenUsed/>
    <w:rsid w:val="008D1B16"/>
    <w:pPr>
      <w:spacing w:after="0"/>
    </w:pPr>
    <w:rPr>
      <w:rFonts w:cstheme="minorHAnsi"/>
    </w:rPr>
  </w:style>
  <w:style w:type="paragraph" w:styleId="TDC7">
    <w:name w:val="toc 7"/>
    <w:basedOn w:val="Normal"/>
    <w:next w:val="Normal"/>
    <w:autoRedefine/>
    <w:uiPriority w:val="39"/>
    <w:unhideWhenUsed/>
    <w:rsid w:val="008D1B16"/>
    <w:pPr>
      <w:spacing w:after="0"/>
    </w:pPr>
    <w:rPr>
      <w:rFonts w:cstheme="minorHAnsi"/>
    </w:rPr>
  </w:style>
  <w:style w:type="paragraph" w:styleId="TDC8">
    <w:name w:val="toc 8"/>
    <w:basedOn w:val="Normal"/>
    <w:next w:val="Normal"/>
    <w:autoRedefine/>
    <w:uiPriority w:val="39"/>
    <w:unhideWhenUsed/>
    <w:rsid w:val="008D1B16"/>
    <w:pPr>
      <w:spacing w:after="0"/>
    </w:pPr>
    <w:rPr>
      <w:rFonts w:cstheme="minorHAnsi"/>
    </w:rPr>
  </w:style>
  <w:style w:type="paragraph" w:styleId="TDC9">
    <w:name w:val="toc 9"/>
    <w:basedOn w:val="Normal"/>
    <w:next w:val="Normal"/>
    <w:autoRedefine/>
    <w:uiPriority w:val="39"/>
    <w:unhideWhenUsed/>
    <w:rsid w:val="008D1B16"/>
    <w:pPr>
      <w:spacing w:after="0"/>
    </w:pPr>
    <w:rPr>
      <w:rFonts w:cstheme="minorHAnsi"/>
    </w:rPr>
  </w:style>
  <w:style w:type="paragraph" w:styleId="NormalWeb">
    <w:name w:val="Normal (Web)"/>
    <w:basedOn w:val="Normal"/>
    <w:uiPriority w:val="99"/>
    <w:semiHidden/>
    <w:unhideWhenUsed/>
    <w:rsid w:val="00B95DA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CD7D62"/>
  </w:style>
  <w:style w:type="paragraph" w:customStyle="1" w:styleId="paragraph">
    <w:name w:val="paragraph"/>
    <w:basedOn w:val="Normal"/>
    <w:rsid w:val="00CD7D62"/>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character" w:customStyle="1" w:styleId="eop">
    <w:name w:val="eop"/>
    <w:basedOn w:val="Fuentedeprrafopredeter"/>
    <w:rsid w:val="00CF119D"/>
  </w:style>
  <w:style w:type="paragraph" w:customStyle="1" w:styleId="Titulo2">
    <w:name w:val="Titulo 2"/>
    <w:basedOn w:val="Ttulo3"/>
    <w:next w:val="Texto"/>
    <w:link w:val="Titulo2Car"/>
    <w:rsid w:val="003739DE"/>
    <w:pPr>
      <w:keepNext w:val="0"/>
      <w:keepLines w:val="0"/>
      <w:numPr>
        <w:ilvl w:val="0"/>
        <w:numId w:val="0"/>
      </w:numPr>
      <w:spacing w:before="0" w:after="200"/>
      <w:ind w:left="720" w:hanging="720"/>
      <w:contextualSpacing/>
    </w:pPr>
    <w:rPr>
      <w:rFonts w:eastAsiaTheme="minorHAnsi" w:cstheme="minorBidi"/>
      <w:sz w:val="28"/>
      <w:lang w:eastAsia="es-MX"/>
    </w:rPr>
  </w:style>
  <w:style w:type="character" w:customStyle="1" w:styleId="Titulo2Car">
    <w:name w:val="Titulo 2 Car"/>
    <w:basedOn w:val="Ttulo1Car"/>
    <w:link w:val="Titulo2"/>
    <w:rsid w:val="003739DE"/>
    <w:rPr>
      <w:rFonts w:ascii="Times New Roman" w:eastAsiaTheme="majorEastAsia" w:hAnsi="Times New Roman" w:cs="Times New Roman"/>
      <w:sz w:val="28"/>
      <w:lang w:val="es-MX" w:eastAsia="es-MX"/>
      <w14:ligatures w14:val="none"/>
    </w:rPr>
  </w:style>
  <w:style w:type="paragraph" w:customStyle="1" w:styleId="ndice2">
    <w:name w:val="índice 2"/>
    <w:basedOn w:val="Texto"/>
    <w:link w:val="ndice2Car"/>
    <w:rsid w:val="00E83EAF"/>
    <w:pPr>
      <w:numPr>
        <w:ilvl w:val="2"/>
        <w:numId w:val="12"/>
      </w:numPr>
    </w:pPr>
    <w:rPr>
      <w:sz w:val="24"/>
      <w:szCs w:val="24"/>
    </w:rPr>
  </w:style>
  <w:style w:type="character" w:customStyle="1" w:styleId="ndice2Car">
    <w:name w:val="índice 2 Car"/>
    <w:basedOn w:val="TextoCar"/>
    <w:link w:val="ndice2"/>
    <w:rsid w:val="00E83EAF"/>
    <w:rPr>
      <w:rFonts w:ascii="Times New Roman" w:hAnsi="Times New Roman"/>
      <w:sz w:val="24"/>
      <w:szCs w:val="24"/>
      <w:lang w:val="es-MX"/>
      <w14:ligatures w14:val="none"/>
    </w:rPr>
  </w:style>
  <w:style w:type="character" w:customStyle="1" w:styleId="wacimagecontainer">
    <w:name w:val="wacimagecontainer"/>
    <w:basedOn w:val="Fuentedeprrafopredeter"/>
    <w:rsid w:val="00A50879"/>
  </w:style>
  <w:style w:type="paragraph" w:styleId="Prrafodelista">
    <w:name w:val="List Paragraph"/>
    <w:basedOn w:val="Normal"/>
    <w:link w:val="PrrafodelistaCar"/>
    <w:uiPriority w:val="34"/>
    <w:rsid w:val="00010FDB"/>
    <w:pPr>
      <w:ind w:left="720"/>
      <w:contextualSpacing/>
    </w:pPr>
  </w:style>
  <w:style w:type="paragraph" w:customStyle="1" w:styleId="Titulo3">
    <w:name w:val="Titulo 3"/>
    <w:basedOn w:val="Prrafodelista"/>
    <w:link w:val="Titulo3Car"/>
    <w:rsid w:val="008E61DC"/>
    <w:pPr>
      <w:numPr>
        <w:ilvl w:val="3"/>
        <w:numId w:val="12"/>
      </w:numPr>
    </w:pPr>
    <w:rPr>
      <w:lang w:eastAsia="es-MX"/>
    </w:rPr>
  </w:style>
  <w:style w:type="character" w:customStyle="1" w:styleId="PrrafodelistaCar">
    <w:name w:val="Párrafo de lista Car"/>
    <w:basedOn w:val="Fuentedeprrafopredeter"/>
    <w:link w:val="Prrafodelista"/>
    <w:uiPriority w:val="34"/>
    <w:rsid w:val="00010FDB"/>
    <w:rPr>
      <w:lang w:val="es-MX"/>
      <w14:ligatures w14:val="none"/>
    </w:rPr>
  </w:style>
  <w:style w:type="character" w:customStyle="1" w:styleId="Titulo3Car">
    <w:name w:val="Titulo 3 Car"/>
    <w:basedOn w:val="PrrafodelistaCar"/>
    <w:link w:val="Titulo3"/>
    <w:rsid w:val="008E61DC"/>
    <w:rPr>
      <w:lang w:val="es-MX" w:eastAsia="es-MX"/>
      <w14:ligatures w14:val="none"/>
    </w:rPr>
  </w:style>
  <w:style w:type="paragraph" w:customStyle="1" w:styleId="Textotabla">
    <w:name w:val="Texto tabla"/>
    <w:basedOn w:val="Normal"/>
    <w:link w:val="TextotablaCar"/>
    <w:qFormat/>
    <w:rsid w:val="00F937A5"/>
    <w:pPr>
      <w:jc w:val="center"/>
    </w:pPr>
    <w:rPr>
      <w:rFonts w:ascii="Times New Roman" w:hAnsi="Times New Roman"/>
      <w:sz w:val="20"/>
    </w:rPr>
  </w:style>
  <w:style w:type="character" w:customStyle="1" w:styleId="TextotablaCar">
    <w:name w:val="Texto tabla Car"/>
    <w:basedOn w:val="Fuentedeprrafopredeter"/>
    <w:link w:val="Textotabla"/>
    <w:rsid w:val="00F937A5"/>
    <w:rPr>
      <w:rFonts w:ascii="Times New Roman" w:hAnsi="Times New Roman"/>
      <w:sz w:val="20"/>
      <w:lang w:val="es-MX"/>
      <w14:ligatures w14:val="none"/>
    </w:rPr>
  </w:style>
  <w:style w:type="table" w:styleId="Tablaconcuadrcula5oscura-nfasis1">
    <w:name w:val="Grid Table 5 Dark Accent 1"/>
    <w:basedOn w:val="Tablanormal"/>
    <w:uiPriority w:val="50"/>
    <w:rsid w:val="00B959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5B5C8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2">
    <w:name w:val="Grid Table 4 Accent 2"/>
    <w:basedOn w:val="Tablanormal"/>
    <w:uiPriority w:val="49"/>
    <w:rsid w:val="005B5C8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Ttulo4Car">
    <w:name w:val="Título 4 Car"/>
    <w:basedOn w:val="Fuentedeprrafopredeter"/>
    <w:link w:val="Ttulo4"/>
    <w:uiPriority w:val="9"/>
    <w:rsid w:val="00D901FE"/>
    <w:rPr>
      <w:rFonts w:ascii="Times New Roman" w:eastAsiaTheme="majorEastAsia" w:hAnsi="Times New Roman" w:cs="Times New Roman"/>
      <w:lang w:val="es-MX"/>
      <w14:ligatures w14:val="none"/>
    </w:rPr>
  </w:style>
  <w:style w:type="character" w:customStyle="1" w:styleId="Ttulo5Car">
    <w:name w:val="Título 5 Car"/>
    <w:basedOn w:val="Fuentedeprrafopredeter"/>
    <w:link w:val="Ttulo5"/>
    <w:uiPriority w:val="9"/>
    <w:rsid w:val="000737D8"/>
    <w:rPr>
      <w:rFonts w:ascii="Times New Roman" w:eastAsiaTheme="majorEastAsia" w:hAnsi="Times New Roman" w:cs="Times New Roman"/>
      <w:lang w:val="es-MX"/>
      <w14:ligatures w14:val="none"/>
    </w:rPr>
  </w:style>
  <w:style w:type="character" w:styleId="Refdecomentario">
    <w:name w:val="annotation reference"/>
    <w:basedOn w:val="Fuentedeprrafopredeter"/>
    <w:uiPriority w:val="99"/>
    <w:semiHidden/>
    <w:unhideWhenUsed/>
    <w:rsid w:val="00C21C54"/>
    <w:rPr>
      <w:sz w:val="16"/>
      <w:szCs w:val="16"/>
    </w:rPr>
  </w:style>
  <w:style w:type="paragraph" w:styleId="Textocomentario">
    <w:name w:val="annotation text"/>
    <w:basedOn w:val="Normal"/>
    <w:link w:val="TextocomentarioCar"/>
    <w:uiPriority w:val="99"/>
    <w:unhideWhenUsed/>
    <w:rsid w:val="00C21C54"/>
    <w:pPr>
      <w:spacing w:line="240" w:lineRule="auto"/>
    </w:pPr>
    <w:rPr>
      <w:sz w:val="20"/>
      <w:szCs w:val="20"/>
    </w:rPr>
  </w:style>
  <w:style w:type="character" w:customStyle="1" w:styleId="TextocomentarioCar">
    <w:name w:val="Texto comentario Car"/>
    <w:basedOn w:val="Fuentedeprrafopredeter"/>
    <w:link w:val="Textocomentario"/>
    <w:uiPriority w:val="99"/>
    <w:rsid w:val="00C21C54"/>
    <w:rPr>
      <w:sz w:val="20"/>
      <w:szCs w:val="20"/>
      <w:lang w:val="es-MX"/>
      <w14:ligatures w14:val="none"/>
    </w:rPr>
  </w:style>
  <w:style w:type="paragraph" w:styleId="Asuntodelcomentario">
    <w:name w:val="annotation subject"/>
    <w:basedOn w:val="Textocomentario"/>
    <w:next w:val="Textocomentario"/>
    <w:link w:val="AsuntodelcomentarioCar"/>
    <w:uiPriority w:val="99"/>
    <w:semiHidden/>
    <w:unhideWhenUsed/>
    <w:rsid w:val="00C21C54"/>
    <w:rPr>
      <w:b/>
      <w:bCs/>
    </w:rPr>
  </w:style>
  <w:style w:type="character" w:customStyle="1" w:styleId="AsuntodelcomentarioCar">
    <w:name w:val="Asunto del comentario Car"/>
    <w:basedOn w:val="TextocomentarioCar"/>
    <w:link w:val="Asuntodelcomentario"/>
    <w:uiPriority w:val="99"/>
    <w:semiHidden/>
    <w:rsid w:val="00C21C54"/>
    <w:rPr>
      <w:b/>
      <w:bCs/>
      <w:sz w:val="20"/>
      <w:szCs w:val="20"/>
      <w:lang w:val="es-MX"/>
      <w14:ligatures w14:val="none"/>
    </w:rPr>
  </w:style>
  <w:style w:type="character" w:styleId="Mencionar">
    <w:name w:val="Mention"/>
    <w:basedOn w:val="Fuentedeprrafopredeter"/>
    <w:uiPriority w:val="99"/>
    <w:unhideWhenUsed/>
    <w:rsid w:val="00C21C54"/>
    <w:rPr>
      <w:color w:val="2B579A"/>
      <w:shd w:val="clear" w:color="auto" w:fill="E1DFDD"/>
    </w:rPr>
  </w:style>
  <w:style w:type="character" w:styleId="Textodelmarcadordeposicin">
    <w:name w:val="Placeholder Text"/>
    <w:basedOn w:val="Fuentedeprrafopredeter"/>
    <w:uiPriority w:val="99"/>
    <w:semiHidden/>
    <w:rsid w:val="00313A49"/>
    <w:rPr>
      <w:color w:val="666666"/>
    </w:rPr>
  </w:style>
  <w:style w:type="character" w:customStyle="1" w:styleId="Ttulo6Car">
    <w:name w:val="Título 6 Car"/>
    <w:basedOn w:val="Fuentedeprrafopredeter"/>
    <w:link w:val="Ttulo6"/>
    <w:uiPriority w:val="9"/>
    <w:rsid w:val="000737D8"/>
    <w:rPr>
      <w:rFonts w:ascii="Times New Roman" w:eastAsiaTheme="majorEastAsia" w:hAnsi="Times New Roman" w:cs="Times New Roman"/>
      <w:lang w:val="es-MX"/>
      <w14:ligatures w14:val="none"/>
    </w:rPr>
  </w:style>
  <w:style w:type="character" w:customStyle="1" w:styleId="Ttulo7Car">
    <w:name w:val="Título 7 Car"/>
    <w:basedOn w:val="Fuentedeprrafopredeter"/>
    <w:link w:val="Ttulo7"/>
    <w:uiPriority w:val="9"/>
    <w:rsid w:val="00BF3B04"/>
    <w:rPr>
      <w:rFonts w:asciiTheme="majorHAnsi" w:eastAsiaTheme="majorEastAsia" w:hAnsiTheme="majorHAnsi" w:cstheme="majorBidi"/>
      <w:i/>
      <w:iCs/>
      <w:color w:val="1F3763" w:themeColor="accent1" w:themeShade="7F"/>
      <w:lang w:val="es-MX"/>
      <w14:ligatures w14:val="none"/>
    </w:rPr>
  </w:style>
  <w:style w:type="character" w:customStyle="1" w:styleId="Ttulo8Car">
    <w:name w:val="Título 8 Car"/>
    <w:basedOn w:val="Fuentedeprrafopredeter"/>
    <w:link w:val="Ttulo8"/>
    <w:uiPriority w:val="9"/>
    <w:semiHidden/>
    <w:rsid w:val="00BF3B04"/>
    <w:rPr>
      <w:rFonts w:asciiTheme="majorHAnsi" w:eastAsiaTheme="majorEastAsia" w:hAnsiTheme="majorHAnsi" w:cstheme="majorBidi"/>
      <w:color w:val="272727" w:themeColor="text1" w:themeTint="D8"/>
      <w:sz w:val="21"/>
      <w:szCs w:val="21"/>
      <w:lang w:val="es-MX"/>
      <w14:ligatures w14:val="none"/>
    </w:rPr>
  </w:style>
  <w:style w:type="character" w:customStyle="1" w:styleId="Ttulo9Car">
    <w:name w:val="Título 9 Car"/>
    <w:basedOn w:val="Fuentedeprrafopredeter"/>
    <w:link w:val="Ttulo9"/>
    <w:uiPriority w:val="9"/>
    <w:semiHidden/>
    <w:rsid w:val="00BF3B04"/>
    <w:rPr>
      <w:rFonts w:asciiTheme="majorHAnsi" w:eastAsiaTheme="majorEastAsia" w:hAnsiTheme="majorHAnsi" w:cstheme="majorBidi"/>
      <w:i/>
      <w:iCs/>
      <w:color w:val="272727" w:themeColor="text1" w:themeTint="D8"/>
      <w:sz w:val="21"/>
      <w:szCs w:val="21"/>
      <w:lang w:val="es-MX"/>
      <w14:ligatures w14:val="none"/>
    </w:rPr>
  </w:style>
  <w:style w:type="character" w:customStyle="1" w:styleId="notion-enable-hover">
    <w:name w:val="notion-enable-hover"/>
    <w:basedOn w:val="Fuentedeprrafopredeter"/>
    <w:rsid w:val="00BF3B04"/>
  </w:style>
  <w:style w:type="paragraph" w:styleId="Tabladeilustraciones">
    <w:name w:val="table of figures"/>
    <w:basedOn w:val="Normal"/>
    <w:next w:val="Normal"/>
    <w:uiPriority w:val="99"/>
    <w:unhideWhenUsed/>
    <w:rsid w:val="00BF3B04"/>
    <w:pPr>
      <w:spacing w:after="0"/>
    </w:pPr>
    <w:rPr>
      <w:rFonts w:cstheme="minorHAnsi"/>
      <w:i/>
      <w:iCs/>
      <w:sz w:val="20"/>
      <w:szCs w:val="20"/>
    </w:rPr>
  </w:style>
  <w:style w:type="paragraph" w:styleId="z-Principiodelformulario">
    <w:name w:val="HTML Top of Form"/>
    <w:basedOn w:val="Normal"/>
    <w:next w:val="Normal"/>
    <w:link w:val="z-PrincipiodelformularioCar"/>
    <w:hidden/>
    <w:uiPriority w:val="99"/>
    <w:semiHidden/>
    <w:unhideWhenUsed/>
    <w:rsid w:val="00BF3B04"/>
    <w:pPr>
      <w:pBdr>
        <w:bottom w:val="single" w:sz="6" w:space="1" w:color="auto"/>
      </w:pBdr>
      <w:spacing w:after="0" w:line="240" w:lineRule="auto"/>
      <w:jc w:val="center"/>
    </w:pPr>
    <w:rPr>
      <w:rFonts w:ascii="Arial" w:eastAsia="Times New Roman" w:hAnsi="Arial" w:cs="Arial"/>
      <w:vanish/>
      <w:sz w:val="16"/>
      <w:szCs w:val="16"/>
      <w:lang w:eastAsia="es-MX"/>
    </w:rPr>
  </w:style>
  <w:style w:type="character" w:customStyle="1" w:styleId="z-PrincipiodelformularioCar">
    <w:name w:val="z-Principio del formulario Car"/>
    <w:basedOn w:val="Fuentedeprrafopredeter"/>
    <w:link w:val="z-Principiodelformulario"/>
    <w:uiPriority w:val="99"/>
    <w:semiHidden/>
    <w:rsid w:val="00BF3B04"/>
    <w:rPr>
      <w:rFonts w:ascii="Arial" w:eastAsia="Times New Roman" w:hAnsi="Arial" w:cs="Arial"/>
      <w:vanish/>
      <w:sz w:val="16"/>
      <w:szCs w:val="16"/>
      <w:lang w:val="es-MX" w:eastAsia="es-MX"/>
      <w14:ligatures w14:val="none"/>
    </w:rPr>
  </w:style>
  <w:style w:type="character" w:customStyle="1" w:styleId="apple-converted-space">
    <w:name w:val="apple-converted-space"/>
    <w:basedOn w:val="Fuentedeprrafopredeter"/>
    <w:rsid w:val="004210EB"/>
  </w:style>
  <w:style w:type="table" w:styleId="Tablaconcuadrcula">
    <w:name w:val="Table Grid"/>
    <w:basedOn w:val="Tablanormal"/>
    <w:uiPriority w:val="39"/>
    <w:rsid w:val="00C45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C4505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5">
    <w:name w:val="Grid Table 4 Accent 5"/>
    <w:basedOn w:val="Tablanormal"/>
    <w:uiPriority w:val="49"/>
    <w:rsid w:val="00BF528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3">
    <w:name w:val="Grid Table 4 Accent 3"/>
    <w:basedOn w:val="Tablanormal"/>
    <w:uiPriority w:val="49"/>
    <w:rsid w:val="00DA12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extonotaalfinal">
    <w:name w:val="endnote text"/>
    <w:basedOn w:val="Normal"/>
    <w:link w:val="TextonotaalfinalCar"/>
    <w:uiPriority w:val="99"/>
    <w:semiHidden/>
    <w:unhideWhenUsed/>
    <w:rsid w:val="00BF1C4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F1C48"/>
    <w:rPr>
      <w:sz w:val="20"/>
      <w:szCs w:val="20"/>
      <w:lang w:val="es-MX"/>
      <w14:ligatures w14:val="none"/>
    </w:rPr>
  </w:style>
  <w:style w:type="character" w:styleId="Refdenotaalfinal">
    <w:name w:val="endnote reference"/>
    <w:basedOn w:val="Fuentedeprrafopredeter"/>
    <w:uiPriority w:val="99"/>
    <w:semiHidden/>
    <w:unhideWhenUsed/>
    <w:rsid w:val="00BF1C48"/>
    <w:rPr>
      <w:vertAlign w:val="superscript"/>
    </w:rPr>
  </w:style>
  <w:style w:type="table" w:styleId="Tablaconcuadrcula7concolores-nfasis5">
    <w:name w:val="Grid Table 7 Colorful Accent 5"/>
    <w:basedOn w:val="Tablanormal"/>
    <w:uiPriority w:val="52"/>
    <w:rsid w:val="009C184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4">
    <w:name w:val="Grid Table 4"/>
    <w:basedOn w:val="Tablanormal"/>
    <w:uiPriority w:val="49"/>
    <w:rsid w:val="009C18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9C18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6concolores">
    <w:name w:val="Grid Table 6 Colorful"/>
    <w:basedOn w:val="Tablanormal"/>
    <w:uiPriority w:val="51"/>
    <w:rsid w:val="009C184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87976">
      <w:bodyDiv w:val="1"/>
      <w:marLeft w:val="0"/>
      <w:marRight w:val="0"/>
      <w:marTop w:val="0"/>
      <w:marBottom w:val="0"/>
      <w:divBdr>
        <w:top w:val="none" w:sz="0" w:space="0" w:color="auto"/>
        <w:left w:val="none" w:sz="0" w:space="0" w:color="auto"/>
        <w:bottom w:val="none" w:sz="0" w:space="0" w:color="auto"/>
        <w:right w:val="none" w:sz="0" w:space="0" w:color="auto"/>
      </w:divBdr>
    </w:div>
    <w:div w:id="82915255">
      <w:bodyDiv w:val="1"/>
      <w:marLeft w:val="0"/>
      <w:marRight w:val="0"/>
      <w:marTop w:val="0"/>
      <w:marBottom w:val="0"/>
      <w:divBdr>
        <w:top w:val="none" w:sz="0" w:space="0" w:color="auto"/>
        <w:left w:val="none" w:sz="0" w:space="0" w:color="auto"/>
        <w:bottom w:val="none" w:sz="0" w:space="0" w:color="auto"/>
        <w:right w:val="none" w:sz="0" w:space="0" w:color="auto"/>
      </w:divBdr>
    </w:div>
    <w:div w:id="125196516">
      <w:bodyDiv w:val="1"/>
      <w:marLeft w:val="0"/>
      <w:marRight w:val="0"/>
      <w:marTop w:val="0"/>
      <w:marBottom w:val="0"/>
      <w:divBdr>
        <w:top w:val="none" w:sz="0" w:space="0" w:color="auto"/>
        <w:left w:val="none" w:sz="0" w:space="0" w:color="auto"/>
        <w:bottom w:val="none" w:sz="0" w:space="0" w:color="auto"/>
        <w:right w:val="none" w:sz="0" w:space="0" w:color="auto"/>
      </w:divBdr>
    </w:div>
    <w:div w:id="126239136">
      <w:bodyDiv w:val="1"/>
      <w:marLeft w:val="0"/>
      <w:marRight w:val="0"/>
      <w:marTop w:val="0"/>
      <w:marBottom w:val="0"/>
      <w:divBdr>
        <w:top w:val="none" w:sz="0" w:space="0" w:color="auto"/>
        <w:left w:val="none" w:sz="0" w:space="0" w:color="auto"/>
        <w:bottom w:val="none" w:sz="0" w:space="0" w:color="auto"/>
        <w:right w:val="none" w:sz="0" w:space="0" w:color="auto"/>
      </w:divBdr>
      <w:divsChild>
        <w:div w:id="262029999">
          <w:marLeft w:val="0"/>
          <w:marRight w:val="0"/>
          <w:marTop w:val="0"/>
          <w:marBottom w:val="0"/>
          <w:divBdr>
            <w:top w:val="none" w:sz="0" w:space="0" w:color="auto"/>
            <w:left w:val="none" w:sz="0" w:space="0" w:color="auto"/>
            <w:bottom w:val="none" w:sz="0" w:space="0" w:color="auto"/>
            <w:right w:val="none" w:sz="0" w:space="0" w:color="auto"/>
          </w:divBdr>
        </w:div>
        <w:div w:id="863712310">
          <w:marLeft w:val="0"/>
          <w:marRight w:val="0"/>
          <w:marTop w:val="0"/>
          <w:marBottom w:val="0"/>
          <w:divBdr>
            <w:top w:val="none" w:sz="0" w:space="0" w:color="auto"/>
            <w:left w:val="none" w:sz="0" w:space="0" w:color="auto"/>
            <w:bottom w:val="none" w:sz="0" w:space="0" w:color="auto"/>
            <w:right w:val="none" w:sz="0" w:space="0" w:color="auto"/>
          </w:divBdr>
        </w:div>
        <w:div w:id="1010444976">
          <w:marLeft w:val="0"/>
          <w:marRight w:val="0"/>
          <w:marTop w:val="0"/>
          <w:marBottom w:val="0"/>
          <w:divBdr>
            <w:top w:val="none" w:sz="0" w:space="0" w:color="auto"/>
            <w:left w:val="none" w:sz="0" w:space="0" w:color="auto"/>
            <w:bottom w:val="none" w:sz="0" w:space="0" w:color="auto"/>
            <w:right w:val="none" w:sz="0" w:space="0" w:color="auto"/>
          </w:divBdr>
        </w:div>
        <w:div w:id="1102529038">
          <w:marLeft w:val="0"/>
          <w:marRight w:val="0"/>
          <w:marTop w:val="0"/>
          <w:marBottom w:val="0"/>
          <w:divBdr>
            <w:top w:val="none" w:sz="0" w:space="0" w:color="auto"/>
            <w:left w:val="none" w:sz="0" w:space="0" w:color="auto"/>
            <w:bottom w:val="none" w:sz="0" w:space="0" w:color="auto"/>
            <w:right w:val="none" w:sz="0" w:space="0" w:color="auto"/>
          </w:divBdr>
        </w:div>
        <w:div w:id="1167866504">
          <w:marLeft w:val="0"/>
          <w:marRight w:val="0"/>
          <w:marTop w:val="0"/>
          <w:marBottom w:val="0"/>
          <w:divBdr>
            <w:top w:val="none" w:sz="0" w:space="0" w:color="auto"/>
            <w:left w:val="none" w:sz="0" w:space="0" w:color="auto"/>
            <w:bottom w:val="none" w:sz="0" w:space="0" w:color="auto"/>
            <w:right w:val="none" w:sz="0" w:space="0" w:color="auto"/>
          </w:divBdr>
        </w:div>
        <w:div w:id="1426415271">
          <w:marLeft w:val="0"/>
          <w:marRight w:val="0"/>
          <w:marTop w:val="0"/>
          <w:marBottom w:val="0"/>
          <w:divBdr>
            <w:top w:val="none" w:sz="0" w:space="0" w:color="auto"/>
            <w:left w:val="none" w:sz="0" w:space="0" w:color="auto"/>
            <w:bottom w:val="none" w:sz="0" w:space="0" w:color="auto"/>
            <w:right w:val="none" w:sz="0" w:space="0" w:color="auto"/>
          </w:divBdr>
        </w:div>
      </w:divsChild>
    </w:div>
    <w:div w:id="148250548">
      <w:bodyDiv w:val="1"/>
      <w:marLeft w:val="0"/>
      <w:marRight w:val="0"/>
      <w:marTop w:val="0"/>
      <w:marBottom w:val="0"/>
      <w:divBdr>
        <w:top w:val="none" w:sz="0" w:space="0" w:color="auto"/>
        <w:left w:val="none" w:sz="0" w:space="0" w:color="auto"/>
        <w:bottom w:val="none" w:sz="0" w:space="0" w:color="auto"/>
        <w:right w:val="none" w:sz="0" w:space="0" w:color="auto"/>
      </w:divBdr>
      <w:divsChild>
        <w:div w:id="45958172">
          <w:marLeft w:val="0"/>
          <w:marRight w:val="0"/>
          <w:marTop w:val="0"/>
          <w:marBottom w:val="0"/>
          <w:divBdr>
            <w:top w:val="none" w:sz="0" w:space="0" w:color="auto"/>
            <w:left w:val="none" w:sz="0" w:space="0" w:color="auto"/>
            <w:bottom w:val="none" w:sz="0" w:space="0" w:color="auto"/>
            <w:right w:val="none" w:sz="0" w:space="0" w:color="auto"/>
          </w:divBdr>
          <w:divsChild>
            <w:div w:id="10838463">
              <w:marLeft w:val="0"/>
              <w:marRight w:val="0"/>
              <w:marTop w:val="0"/>
              <w:marBottom w:val="0"/>
              <w:divBdr>
                <w:top w:val="none" w:sz="0" w:space="0" w:color="auto"/>
                <w:left w:val="none" w:sz="0" w:space="0" w:color="auto"/>
                <w:bottom w:val="none" w:sz="0" w:space="0" w:color="auto"/>
                <w:right w:val="none" w:sz="0" w:space="0" w:color="auto"/>
              </w:divBdr>
            </w:div>
            <w:div w:id="25981961">
              <w:marLeft w:val="0"/>
              <w:marRight w:val="0"/>
              <w:marTop w:val="0"/>
              <w:marBottom w:val="0"/>
              <w:divBdr>
                <w:top w:val="none" w:sz="0" w:space="0" w:color="auto"/>
                <w:left w:val="none" w:sz="0" w:space="0" w:color="auto"/>
                <w:bottom w:val="none" w:sz="0" w:space="0" w:color="auto"/>
                <w:right w:val="none" w:sz="0" w:space="0" w:color="auto"/>
              </w:divBdr>
            </w:div>
            <w:div w:id="85271550">
              <w:marLeft w:val="0"/>
              <w:marRight w:val="0"/>
              <w:marTop w:val="0"/>
              <w:marBottom w:val="0"/>
              <w:divBdr>
                <w:top w:val="none" w:sz="0" w:space="0" w:color="auto"/>
                <w:left w:val="none" w:sz="0" w:space="0" w:color="auto"/>
                <w:bottom w:val="none" w:sz="0" w:space="0" w:color="auto"/>
                <w:right w:val="none" w:sz="0" w:space="0" w:color="auto"/>
              </w:divBdr>
            </w:div>
            <w:div w:id="90781952">
              <w:marLeft w:val="0"/>
              <w:marRight w:val="0"/>
              <w:marTop w:val="0"/>
              <w:marBottom w:val="0"/>
              <w:divBdr>
                <w:top w:val="none" w:sz="0" w:space="0" w:color="auto"/>
                <w:left w:val="none" w:sz="0" w:space="0" w:color="auto"/>
                <w:bottom w:val="none" w:sz="0" w:space="0" w:color="auto"/>
                <w:right w:val="none" w:sz="0" w:space="0" w:color="auto"/>
              </w:divBdr>
            </w:div>
            <w:div w:id="124322877">
              <w:marLeft w:val="0"/>
              <w:marRight w:val="0"/>
              <w:marTop w:val="0"/>
              <w:marBottom w:val="0"/>
              <w:divBdr>
                <w:top w:val="none" w:sz="0" w:space="0" w:color="auto"/>
                <w:left w:val="none" w:sz="0" w:space="0" w:color="auto"/>
                <w:bottom w:val="none" w:sz="0" w:space="0" w:color="auto"/>
                <w:right w:val="none" w:sz="0" w:space="0" w:color="auto"/>
              </w:divBdr>
            </w:div>
            <w:div w:id="132253613">
              <w:marLeft w:val="0"/>
              <w:marRight w:val="0"/>
              <w:marTop w:val="0"/>
              <w:marBottom w:val="0"/>
              <w:divBdr>
                <w:top w:val="none" w:sz="0" w:space="0" w:color="auto"/>
                <w:left w:val="none" w:sz="0" w:space="0" w:color="auto"/>
                <w:bottom w:val="none" w:sz="0" w:space="0" w:color="auto"/>
                <w:right w:val="none" w:sz="0" w:space="0" w:color="auto"/>
              </w:divBdr>
            </w:div>
            <w:div w:id="137890633">
              <w:marLeft w:val="0"/>
              <w:marRight w:val="0"/>
              <w:marTop w:val="0"/>
              <w:marBottom w:val="0"/>
              <w:divBdr>
                <w:top w:val="none" w:sz="0" w:space="0" w:color="auto"/>
                <w:left w:val="none" w:sz="0" w:space="0" w:color="auto"/>
                <w:bottom w:val="none" w:sz="0" w:space="0" w:color="auto"/>
                <w:right w:val="none" w:sz="0" w:space="0" w:color="auto"/>
              </w:divBdr>
            </w:div>
            <w:div w:id="157500221">
              <w:marLeft w:val="0"/>
              <w:marRight w:val="0"/>
              <w:marTop w:val="0"/>
              <w:marBottom w:val="0"/>
              <w:divBdr>
                <w:top w:val="none" w:sz="0" w:space="0" w:color="auto"/>
                <w:left w:val="none" w:sz="0" w:space="0" w:color="auto"/>
                <w:bottom w:val="none" w:sz="0" w:space="0" w:color="auto"/>
                <w:right w:val="none" w:sz="0" w:space="0" w:color="auto"/>
              </w:divBdr>
            </w:div>
            <w:div w:id="176577756">
              <w:marLeft w:val="0"/>
              <w:marRight w:val="0"/>
              <w:marTop w:val="0"/>
              <w:marBottom w:val="0"/>
              <w:divBdr>
                <w:top w:val="none" w:sz="0" w:space="0" w:color="auto"/>
                <w:left w:val="none" w:sz="0" w:space="0" w:color="auto"/>
                <w:bottom w:val="none" w:sz="0" w:space="0" w:color="auto"/>
                <w:right w:val="none" w:sz="0" w:space="0" w:color="auto"/>
              </w:divBdr>
            </w:div>
            <w:div w:id="217405064">
              <w:marLeft w:val="0"/>
              <w:marRight w:val="0"/>
              <w:marTop w:val="0"/>
              <w:marBottom w:val="0"/>
              <w:divBdr>
                <w:top w:val="none" w:sz="0" w:space="0" w:color="auto"/>
                <w:left w:val="none" w:sz="0" w:space="0" w:color="auto"/>
                <w:bottom w:val="none" w:sz="0" w:space="0" w:color="auto"/>
                <w:right w:val="none" w:sz="0" w:space="0" w:color="auto"/>
              </w:divBdr>
            </w:div>
            <w:div w:id="239027534">
              <w:marLeft w:val="0"/>
              <w:marRight w:val="0"/>
              <w:marTop w:val="0"/>
              <w:marBottom w:val="0"/>
              <w:divBdr>
                <w:top w:val="none" w:sz="0" w:space="0" w:color="auto"/>
                <w:left w:val="none" w:sz="0" w:space="0" w:color="auto"/>
                <w:bottom w:val="none" w:sz="0" w:space="0" w:color="auto"/>
                <w:right w:val="none" w:sz="0" w:space="0" w:color="auto"/>
              </w:divBdr>
            </w:div>
            <w:div w:id="254410782">
              <w:marLeft w:val="0"/>
              <w:marRight w:val="0"/>
              <w:marTop w:val="0"/>
              <w:marBottom w:val="0"/>
              <w:divBdr>
                <w:top w:val="none" w:sz="0" w:space="0" w:color="auto"/>
                <w:left w:val="none" w:sz="0" w:space="0" w:color="auto"/>
                <w:bottom w:val="none" w:sz="0" w:space="0" w:color="auto"/>
                <w:right w:val="none" w:sz="0" w:space="0" w:color="auto"/>
              </w:divBdr>
            </w:div>
            <w:div w:id="261112823">
              <w:marLeft w:val="0"/>
              <w:marRight w:val="0"/>
              <w:marTop w:val="0"/>
              <w:marBottom w:val="0"/>
              <w:divBdr>
                <w:top w:val="none" w:sz="0" w:space="0" w:color="auto"/>
                <w:left w:val="none" w:sz="0" w:space="0" w:color="auto"/>
                <w:bottom w:val="none" w:sz="0" w:space="0" w:color="auto"/>
                <w:right w:val="none" w:sz="0" w:space="0" w:color="auto"/>
              </w:divBdr>
            </w:div>
            <w:div w:id="269626921">
              <w:marLeft w:val="0"/>
              <w:marRight w:val="0"/>
              <w:marTop w:val="0"/>
              <w:marBottom w:val="0"/>
              <w:divBdr>
                <w:top w:val="none" w:sz="0" w:space="0" w:color="auto"/>
                <w:left w:val="none" w:sz="0" w:space="0" w:color="auto"/>
                <w:bottom w:val="none" w:sz="0" w:space="0" w:color="auto"/>
                <w:right w:val="none" w:sz="0" w:space="0" w:color="auto"/>
              </w:divBdr>
            </w:div>
            <w:div w:id="283657116">
              <w:marLeft w:val="0"/>
              <w:marRight w:val="0"/>
              <w:marTop w:val="0"/>
              <w:marBottom w:val="0"/>
              <w:divBdr>
                <w:top w:val="none" w:sz="0" w:space="0" w:color="auto"/>
                <w:left w:val="none" w:sz="0" w:space="0" w:color="auto"/>
                <w:bottom w:val="none" w:sz="0" w:space="0" w:color="auto"/>
                <w:right w:val="none" w:sz="0" w:space="0" w:color="auto"/>
              </w:divBdr>
            </w:div>
            <w:div w:id="290719161">
              <w:marLeft w:val="0"/>
              <w:marRight w:val="0"/>
              <w:marTop w:val="0"/>
              <w:marBottom w:val="0"/>
              <w:divBdr>
                <w:top w:val="none" w:sz="0" w:space="0" w:color="auto"/>
                <w:left w:val="none" w:sz="0" w:space="0" w:color="auto"/>
                <w:bottom w:val="none" w:sz="0" w:space="0" w:color="auto"/>
                <w:right w:val="none" w:sz="0" w:space="0" w:color="auto"/>
              </w:divBdr>
            </w:div>
            <w:div w:id="334654216">
              <w:marLeft w:val="0"/>
              <w:marRight w:val="0"/>
              <w:marTop w:val="0"/>
              <w:marBottom w:val="0"/>
              <w:divBdr>
                <w:top w:val="none" w:sz="0" w:space="0" w:color="auto"/>
                <w:left w:val="none" w:sz="0" w:space="0" w:color="auto"/>
                <w:bottom w:val="none" w:sz="0" w:space="0" w:color="auto"/>
                <w:right w:val="none" w:sz="0" w:space="0" w:color="auto"/>
              </w:divBdr>
            </w:div>
            <w:div w:id="337275077">
              <w:marLeft w:val="0"/>
              <w:marRight w:val="0"/>
              <w:marTop w:val="0"/>
              <w:marBottom w:val="0"/>
              <w:divBdr>
                <w:top w:val="none" w:sz="0" w:space="0" w:color="auto"/>
                <w:left w:val="none" w:sz="0" w:space="0" w:color="auto"/>
                <w:bottom w:val="none" w:sz="0" w:space="0" w:color="auto"/>
                <w:right w:val="none" w:sz="0" w:space="0" w:color="auto"/>
              </w:divBdr>
            </w:div>
            <w:div w:id="354236746">
              <w:marLeft w:val="0"/>
              <w:marRight w:val="0"/>
              <w:marTop w:val="0"/>
              <w:marBottom w:val="0"/>
              <w:divBdr>
                <w:top w:val="none" w:sz="0" w:space="0" w:color="auto"/>
                <w:left w:val="none" w:sz="0" w:space="0" w:color="auto"/>
                <w:bottom w:val="none" w:sz="0" w:space="0" w:color="auto"/>
                <w:right w:val="none" w:sz="0" w:space="0" w:color="auto"/>
              </w:divBdr>
            </w:div>
            <w:div w:id="355156521">
              <w:marLeft w:val="0"/>
              <w:marRight w:val="0"/>
              <w:marTop w:val="0"/>
              <w:marBottom w:val="0"/>
              <w:divBdr>
                <w:top w:val="none" w:sz="0" w:space="0" w:color="auto"/>
                <w:left w:val="none" w:sz="0" w:space="0" w:color="auto"/>
                <w:bottom w:val="none" w:sz="0" w:space="0" w:color="auto"/>
                <w:right w:val="none" w:sz="0" w:space="0" w:color="auto"/>
              </w:divBdr>
            </w:div>
            <w:div w:id="358967289">
              <w:marLeft w:val="0"/>
              <w:marRight w:val="0"/>
              <w:marTop w:val="0"/>
              <w:marBottom w:val="0"/>
              <w:divBdr>
                <w:top w:val="none" w:sz="0" w:space="0" w:color="auto"/>
                <w:left w:val="none" w:sz="0" w:space="0" w:color="auto"/>
                <w:bottom w:val="none" w:sz="0" w:space="0" w:color="auto"/>
                <w:right w:val="none" w:sz="0" w:space="0" w:color="auto"/>
              </w:divBdr>
            </w:div>
            <w:div w:id="371927790">
              <w:marLeft w:val="0"/>
              <w:marRight w:val="0"/>
              <w:marTop w:val="0"/>
              <w:marBottom w:val="0"/>
              <w:divBdr>
                <w:top w:val="none" w:sz="0" w:space="0" w:color="auto"/>
                <w:left w:val="none" w:sz="0" w:space="0" w:color="auto"/>
                <w:bottom w:val="none" w:sz="0" w:space="0" w:color="auto"/>
                <w:right w:val="none" w:sz="0" w:space="0" w:color="auto"/>
              </w:divBdr>
            </w:div>
            <w:div w:id="373500974">
              <w:marLeft w:val="0"/>
              <w:marRight w:val="0"/>
              <w:marTop w:val="0"/>
              <w:marBottom w:val="0"/>
              <w:divBdr>
                <w:top w:val="none" w:sz="0" w:space="0" w:color="auto"/>
                <w:left w:val="none" w:sz="0" w:space="0" w:color="auto"/>
                <w:bottom w:val="none" w:sz="0" w:space="0" w:color="auto"/>
                <w:right w:val="none" w:sz="0" w:space="0" w:color="auto"/>
              </w:divBdr>
            </w:div>
            <w:div w:id="388110286">
              <w:marLeft w:val="0"/>
              <w:marRight w:val="0"/>
              <w:marTop w:val="0"/>
              <w:marBottom w:val="0"/>
              <w:divBdr>
                <w:top w:val="none" w:sz="0" w:space="0" w:color="auto"/>
                <w:left w:val="none" w:sz="0" w:space="0" w:color="auto"/>
                <w:bottom w:val="none" w:sz="0" w:space="0" w:color="auto"/>
                <w:right w:val="none" w:sz="0" w:space="0" w:color="auto"/>
              </w:divBdr>
            </w:div>
            <w:div w:id="397359143">
              <w:marLeft w:val="0"/>
              <w:marRight w:val="0"/>
              <w:marTop w:val="0"/>
              <w:marBottom w:val="0"/>
              <w:divBdr>
                <w:top w:val="none" w:sz="0" w:space="0" w:color="auto"/>
                <w:left w:val="none" w:sz="0" w:space="0" w:color="auto"/>
                <w:bottom w:val="none" w:sz="0" w:space="0" w:color="auto"/>
                <w:right w:val="none" w:sz="0" w:space="0" w:color="auto"/>
              </w:divBdr>
            </w:div>
            <w:div w:id="401373392">
              <w:marLeft w:val="0"/>
              <w:marRight w:val="0"/>
              <w:marTop w:val="0"/>
              <w:marBottom w:val="0"/>
              <w:divBdr>
                <w:top w:val="none" w:sz="0" w:space="0" w:color="auto"/>
                <w:left w:val="none" w:sz="0" w:space="0" w:color="auto"/>
                <w:bottom w:val="none" w:sz="0" w:space="0" w:color="auto"/>
                <w:right w:val="none" w:sz="0" w:space="0" w:color="auto"/>
              </w:divBdr>
            </w:div>
            <w:div w:id="449402298">
              <w:marLeft w:val="0"/>
              <w:marRight w:val="0"/>
              <w:marTop w:val="0"/>
              <w:marBottom w:val="0"/>
              <w:divBdr>
                <w:top w:val="none" w:sz="0" w:space="0" w:color="auto"/>
                <w:left w:val="none" w:sz="0" w:space="0" w:color="auto"/>
                <w:bottom w:val="none" w:sz="0" w:space="0" w:color="auto"/>
                <w:right w:val="none" w:sz="0" w:space="0" w:color="auto"/>
              </w:divBdr>
            </w:div>
            <w:div w:id="460730660">
              <w:marLeft w:val="0"/>
              <w:marRight w:val="0"/>
              <w:marTop w:val="0"/>
              <w:marBottom w:val="0"/>
              <w:divBdr>
                <w:top w:val="none" w:sz="0" w:space="0" w:color="auto"/>
                <w:left w:val="none" w:sz="0" w:space="0" w:color="auto"/>
                <w:bottom w:val="none" w:sz="0" w:space="0" w:color="auto"/>
                <w:right w:val="none" w:sz="0" w:space="0" w:color="auto"/>
              </w:divBdr>
            </w:div>
            <w:div w:id="464812292">
              <w:marLeft w:val="0"/>
              <w:marRight w:val="0"/>
              <w:marTop w:val="0"/>
              <w:marBottom w:val="0"/>
              <w:divBdr>
                <w:top w:val="none" w:sz="0" w:space="0" w:color="auto"/>
                <w:left w:val="none" w:sz="0" w:space="0" w:color="auto"/>
                <w:bottom w:val="none" w:sz="0" w:space="0" w:color="auto"/>
                <w:right w:val="none" w:sz="0" w:space="0" w:color="auto"/>
              </w:divBdr>
            </w:div>
            <w:div w:id="479926050">
              <w:marLeft w:val="0"/>
              <w:marRight w:val="0"/>
              <w:marTop w:val="0"/>
              <w:marBottom w:val="0"/>
              <w:divBdr>
                <w:top w:val="none" w:sz="0" w:space="0" w:color="auto"/>
                <w:left w:val="none" w:sz="0" w:space="0" w:color="auto"/>
                <w:bottom w:val="none" w:sz="0" w:space="0" w:color="auto"/>
                <w:right w:val="none" w:sz="0" w:space="0" w:color="auto"/>
              </w:divBdr>
            </w:div>
            <w:div w:id="481316966">
              <w:marLeft w:val="0"/>
              <w:marRight w:val="0"/>
              <w:marTop w:val="0"/>
              <w:marBottom w:val="0"/>
              <w:divBdr>
                <w:top w:val="none" w:sz="0" w:space="0" w:color="auto"/>
                <w:left w:val="none" w:sz="0" w:space="0" w:color="auto"/>
                <w:bottom w:val="none" w:sz="0" w:space="0" w:color="auto"/>
                <w:right w:val="none" w:sz="0" w:space="0" w:color="auto"/>
              </w:divBdr>
            </w:div>
            <w:div w:id="491335268">
              <w:marLeft w:val="0"/>
              <w:marRight w:val="0"/>
              <w:marTop w:val="0"/>
              <w:marBottom w:val="0"/>
              <w:divBdr>
                <w:top w:val="none" w:sz="0" w:space="0" w:color="auto"/>
                <w:left w:val="none" w:sz="0" w:space="0" w:color="auto"/>
                <w:bottom w:val="none" w:sz="0" w:space="0" w:color="auto"/>
                <w:right w:val="none" w:sz="0" w:space="0" w:color="auto"/>
              </w:divBdr>
            </w:div>
            <w:div w:id="535121125">
              <w:marLeft w:val="0"/>
              <w:marRight w:val="0"/>
              <w:marTop w:val="0"/>
              <w:marBottom w:val="0"/>
              <w:divBdr>
                <w:top w:val="none" w:sz="0" w:space="0" w:color="auto"/>
                <w:left w:val="none" w:sz="0" w:space="0" w:color="auto"/>
                <w:bottom w:val="none" w:sz="0" w:space="0" w:color="auto"/>
                <w:right w:val="none" w:sz="0" w:space="0" w:color="auto"/>
              </w:divBdr>
            </w:div>
            <w:div w:id="541524906">
              <w:marLeft w:val="0"/>
              <w:marRight w:val="0"/>
              <w:marTop w:val="0"/>
              <w:marBottom w:val="0"/>
              <w:divBdr>
                <w:top w:val="none" w:sz="0" w:space="0" w:color="auto"/>
                <w:left w:val="none" w:sz="0" w:space="0" w:color="auto"/>
                <w:bottom w:val="none" w:sz="0" w:space="0" w:color="auto"/>
                <w:right w:val="none" w:sz="0" w:space="0" w:color="auto"/>
              </w:divBdr>
            </w:div>
            <w:div w:id="558176643">
              <w:marLeft w:val="0"/>
              <w:marRight w:val="0"/>
              <w:marTop w:val="0"/>
              <w:marBottom w:val="0"/>
              <w:divBdr>
                <w:top w:val="none" w:sz="0" w:space="0" w:color="auto"/>
                <w:left w:val="none" w:sz="0" w:space="0" w:color="auto"/>
                <w:bottom w:val="none" w:sz="0" w:space="0" w:color="auto"/>
                <w:right w:val="none" w:sz="0" w:space="0" w:color="auto"/>
              </w:divBdr>
            </w:div>
            <w:div w:id="563491687">
              <w:marLeft w:val="0"/>
              <w:marRight w:val="0"/>
              <w:marTop w:val="0"/>
              <w:marBottom w:val="0"/>
              <w:divBdr>
                <w:top w:val="none" w:sz="0" w:space="0" w:color="auto"/>
                <w:left w:val="none" w:sz="0" w:space="0" w:color="auto"/>
                <w:bottom w:val="none" w:sz="0" w:space="0" w:color="auto"/>
                <w:right w:val="none" w:sz="0" w:space="0" w:color="auto"/>
              </w:divBdr>
            </w:div>
            <w:div w:id="571475141">
              <w:marLeft w:val="0"/>
              <w:marRight w:val="0"/>
              <w:marTop w:val="0"/>
              <w:marBottom w:val="0"/>
              <w:divBdr>
                <w:top w:val="none" w:sz="0" w:space="0" w:color="auto"/>
                <w:left w:val="none" w:sz="0" w:space="0" w:color="auto"/>
                <w:bottom w:val="none" w:sz="0" w:space="0" w:color="auto"/>
                <w:right w:val="none" w:sz="0" w:space="0" w:color="auto"/>
              </w:divBdr>
            </w:div>
            <w:div w:id="580918591">
              <w:marLeft w:val="0"/>
              <w:marRight w:val="0"/>
              <w:marTop w:val="0"/>
              <w:marBottom w:val="0"/>
              <w:divBdr>
                <w:top w:val="none" w:sz="0" w:space="0" w:color="auto"/>
                <w:left w:val="none" w:sz="0" w:space="0" w:color="auto"/>
                <w:bottom w:val="none" w:sz="0" w:space="0" w:color="auto"/>
                <w:right w:val="none" w:sz="0" w:space="0" w:color="auto"/>
              </w:divBdr>
            </w:div>
            <w:div w:id="589777974">
              <w:marLeft w:val="0"/>
              <w:marRight w:val="0"/>
              <w:marTop w:val="0"/>
              <w:marBottom w:val="0"/>
              <w:divBdr>
                <w:top w:val="none" w:sz="0" w:space="0" w:color="auto"/>
                <w:left w:val="none" w:sz="0" w:space="0" w:color="auto"/>
                <w:bottom w:val="none" w:sz="0" w:space="0" w:color="auto"/>
                <w:right w:val="none" w:sz="0" w:space="0" w:color="auto"/>
              </w:divBdr>
            </w:div>
            <w:div w:id="594166212">
              <w:marLeft w:val="0"/>
              <w:marRight w:val="0"/>
              <w:marTop w:val="0"/>
              <w:marBottom w:val="0"/>
              <w:divBdr>
                <w:top w:val="none" w:sz="0" w:space="0" w:color="auto"/>
                <w:left w:val="none" w:sz="0" w:space="0" w:color="auto"/>
                <w:bottom w:val="none" w:sz="0" w:space="0" w:color="auto"/>
                <w:right w:val="none" w:sz="0" w:space="0" w:color="auto"/>
              </w:divBdr>
            </w:div>
            <w:div w:id="615408153">
              <w:marLeft w:val="0"/>
              <w:marRight w:val="0"/>
              <w:marTop w:val="0"/>
              <w:marBottom w:val="0"/>
              <w:divBdr>
                <w:top w:val="none" w:sz="0" w:space="0" w:color="auto"/>
                <w:left w:val="none" w:sz="0" w:space="0" w:color="auto"/>
                <w:bottom w:val="none" w:sz="0" w:space="0" w:color="auto"/>
                <w:right w:val="none" w:sz="0" w:space="0" w:color="auto"/>
              </w:divBdr>
            </w:div>
            <w:div w:id="635768007">
              <w:marLeft w:val="0"/>
              <w:marRight w:val="0"/>
              <w:marTop w:val="0"/>
              <w:marBottom w:val="0"/>
              <w:divBdr>
                <w:top w:val="none" w:sz="0" w:space="0" w:color="auto"/>
                <w:left w:val="none" w:sz="0" w:space="0" w:color="auto"/>
                <w:bottom w:val="none" w:sz="0" w:space="0" w:color="auto"/>
                <w:right w:val="none" w:sz="0" w:space="0" w:color="auto"/>
              </w:divBdr>
            </w:div>
            <w:div w:id="639921500">
              <w:marLeft w:val="0"/>
              <w:marRight w:val="0"/>
              <w:marTop w:val="0"/>
              <w:marBottom w:val="0"/>
              <w:divBdr>
                <w:top w:val="none" w:sz="0" w:space="0" w:color="auto"/>
                <w:left w:val="none" w:sz="0" w:space="0" w:color="auto"/>
                <w:bottom w:val="none" w:sz="0" w:space="0" w:color="auto"/>
                <w:right w:val="none" w:sz="0" w:space="0" w:color="auto"/>
              </w:divBdr>
            </w:div>
            <w:div w:id="656306039">
              <w:marLeft w:val="0"/>
              <w:marRight w:val="0"/>
              <w:marTop w:val="0"/>
              <w:marBottom w:val="0"/>
              <w:divBdr>
                <w:top w:val="none" w:sz="0" w:space="0" w:color="auto"/>
                <w:left w:val="none" w:sz="0" w:space="0" w:color="auto"/>
                <w:bottom w:val="none" w:sz="0" w:space="0" w:color="auto"/>
                <w:right w:val="none" w:sz="0" w:space="0" w:color="auto"/>
              </w:divBdr>
            </w:div>
            <w:div w:id="665280083">
              <w:marLeft w:val="0"/>
              <w:marRight w:val="0"/>
              <w:marTop w:val="0"/>
              <w:marBottom w:val="0"/>
              <w:divBdr>
                <w:top w:val="none" w:sz="0" w:space="0" w:color="auto"/>
                <w:left w:val="none" w:sz="0" w:space="0" w:color="auto"/>
                <w:bottom w:val="none" w:sz="0" w:space="0" w:color="auto"/>
                <w:right w:val="none" w:sz="0" w:space="0" w:color="auto"/>
              </w:divBdr>
            </w:div>
            <w:div w:id="677733962">
              <w:marLeft w:val="0"/>
              <w:marRight w:val="0"/>
              <w:marTop w:val="0"/>
              <w:marBottom w:val="0"/>
              <w:divBdr>
                <w:top w:val="none" w:sz="0" w:space="0" w:color="auto"/>
                <w:left w:val="none" w:sz="0" w:space="0" w:color="auto"/>
                <w:bottom w:val="none" w:sz="0" w:space="0" w:color="auto"/>
                <w:right w:val="none" w:sz="0" w:space="0" w:color="auto"/>
              </w:divBdr>
            </w:div>
            <w:div w:id="677774871">
              <w:marLeft w:val="0"/>
              <w:marRight w:val="0"/>
              <w:marTop w:val="0"/>
              <w:marBottom w:val="0"/>
              <w:divBdr>
                <w:top w:val="none" w:sz="0" w:space="0" w:color="auto"/>
                <w:left w:val="none" w:sz="0" w:space="0" w:color="auto"/>
                <w:bottom w:val="none" w:sz="0" w:space="0" w:color="auto"/>
                <w:right w:val="none" w:sz="0" w:space="0" w:color="auto"/>
              </w:divBdr>
            </w:div>
            <w:div w:id="728647207">
              <w:marLeft w:val="0"/>
              <w:marRight w:val="0"/>
              <w:marTop w:val="0"/>
              <w:marBottom w:val="0"/>
              <w:divBdr>
                <w:top w:val="none" w:sz="0" w:space="0" w:color="auto"/>
                <w:left w:val="none" w:sz="0" w:space="0" w:color="auto"/>
                <w:bottom w:val="none" w:sz="0" w:space="0" w:color="auto"/>
                <w:right w:val="none" w:sz="0" w:space="0" w:color="auto"/>
              </w:divBdr>
            </w:div>
            <w:div w:id="734622213">
              <w:marLeft w:val="0"/>
              <w:marRight w:val="0"/>
              <w:marTop w:val="0"/>
              <w:marBottom w:val="0"/>
              <w:divBdr>
                <w:top w:val="none" w:sz="0" w:space="0" w:color="auto"/>
                <w:left w:val="none" w:sz="0" w:space="0" w:color="auto"/>
                <w:bottom w:val="none" w:sz="0" w:space="0" w:color="auto"/>
                <w:right w:val="none" w:sz="0" w:space="0" w:color="auto"/>
              </w:divBdr>
            </w:div>
            <w:div w:id="757411643">
              <w:marLeft w:val="0"/>
              <w:marRight w:val="0"/>
              <w:marTop w:val="0"/>
              <w:marBottom w:val="0"/>
              <w:divBdr>
                <w:top w:val="none" w:sz="0" w:space="0" w:color="auto"/>
                <w:left w:val="none" w:sz="0" w:space="0" w:color="auto"/>
                <w:bottom w:val="none" w:sz="0" w:space="0" w:color="auto"/>
                <w:right w:val="none" w:sz="0" w:space="0" w:color="auto"/>
              </w:divBdr>
            </w:div>
            <w:div w:id="758136650">
              <w:marLeft w:val="0"/>
              <w:marRight w:val="0"/>
              <w:marTop w:val="0"/>
              <w:marBottom w:val="0"/>
              <w:divBdr>
                <w:top w:val="none" w:sz="0" w:space="0" w:color="auto"/>
                <w:left w:val="none" w:sz="0" w:space="0" w:color="auto"/>
                <w:bottom w:val="none" w:sz="0" w:space="0" w:color="auto"/>
                <w:right w:val="none" w:sz="0" w:space="0" w:color="auto"/>
              </w:divBdr>
            </w:div>
            <w:div w:id="760370252">
              <w:marLeft w:val="0"/>
              <w:marRight w:val="0"/>
              <w:marTop w:val="0"/>
              <w:marBottom w:val="0"/>
              <w:divBdr>
                <w:top w:val="none" w:sz="0" w:space="0" w:color="auto"/>
                <w:left w:val="none" w:sz="0" w:space="0" w:color="auto"/>
                <w:bottom w:val="none" w:sz="0" w:space="0" w:color="auto"/>
                <w:right w:val="none" w:sz="0" w:space="0" w:color="auto"/>
              </w:divBdr>
            </w:div>
            <w:div w:id="794175590">
              <w:marLeft w:val="0"/>
              <w:marRight w:val="0"/>
              <w:marTop w:val="0"/>
              <w:marBottom w:val="0"/>
              <w:divBdr>
                <w:top w:val="none" w:sz="0" w:space="0" w:color="auto"/>
                <w:left w:val="none" w:sz="0" w:space="0" w:color="auto"/>
                <w:bottom w:val="none" w:sz="0" w:space="0" w:color="auto"/>
                <w:right w:val="none" w:sz="0" w:space="0" w:color="auto"/>
              </w:divBdr>
            </w:div>
            <w:div w:id="806439187">
              <w:marLeft w:val="0"/>
              <w:marRight w:val="0"/>
              <w:marTop w:val="0"/>
              <w:marBottom w:val="0"/>
              <w:divBdr>
                <w:top w:val="none" w:sz="0" w:space="0" w:color="auto"/>
                <w:left w:val="none" w:sz="0" w:space="0" w:color="auto"/>
                <w:bottom w:val="none" w:sz="0" w:space="0" w:color="auto"/>
                <w:right w:val="none" w:sz="0" w:space="0" w:color="auto"/>
              </w:divBdr>
            </w:div>
            <w:div w:id="833107068">
              <w:marLeft w:val="0"/>
              <w:marRight w:val="0"/>
              <w:marTop w:val="0"/>
              <w:marBottom w:val="0"/>
              <w:divBdr>
                <w:top w:val="none" w:sz="0" w:space="0" w:color="auto"/>
                <w:left w:val="none" w:sz="0" w:space="0" w:color="auto"/>
                <w:bottom w:val="none" w:sz="0" w:space="0" w:color="auto"/>
                <w:right w:val="none" w:sz="0" w:space="0" w:color="auto"/>
              </w:divBdr>
            </w:div>
            <w:div w:id="840856156">
              <w:marLeft w:val="0"/>
              <w:marRight w:val="0"/>
              <w:marTop w:val="0"/>
              <w:marBottom w:val="0"/>
              <w:divBdr>
                <w:top w:val="none" w:sz="0" w:space="0" w:color="auto"/>
                <w:left w:val="none" w:sz="0" w:space="0" w:color="auto"/>
                <w:bottom w:val="none" w:sz="0" w:space="0" w:color="auto"/>
                <w:right w:val="none" w:sz="0" w:space="0" w:color="auto"/>
              </w:divBdr>
            </w:div>
            <w:div w:id="857087168">
              <w:marLeft w:val="0"/>
              <w:marRight w:val="0"/>
              <w:marTop w:val="0"/>
              <w:marBottom w:val="0"/>
              <w:divBdr>
                <w:top w:val="none" w:sz="0" w:space="0" w:color="auto"/>
                <w:left w:val="none" w:sz="0" w:space="0" w:color="auto"/>
                <w:bottom w:val="none" w:sz="0" w:space="0" w:color="auto"/>
                <w:right w:val="none" w:sz="0" w:space="0" w:color="auto"/>
              </w:divBdr>
            </w:div>
            <w:div w:id="881208753">
              <w:marLeft w:val="0"/>
              <w:marRight w:val="0"/>
              <w:marTop w:val="0"/>
              <w:marBottom w:val="0"/>
              <w:divBdr>
                <w:top w:val="none" w:sz="0" w:space="0" w:color="auto"/>
                <w:left w:val="none" w:sz="0" w:space="0" w:color="auto"/>
                <w:bottom w:val="none" w:sz="0" w:space="0" w:color="auto"/>
                <w:right w:val="none" w:sz="0" w:space="0" w:color="auto"/>
              </w:divBdr>
            </w:div>
            <w:div w:id="902331520">
              <w:marLeft w:val="0"/>
              <w:marRight w:val="0"/>
              <w:marTop w:val="0"/>
              <w:marBottom w:val="0"/>
              <w:divBdr>
                <w:top w:val="none" w:sz="0" w:space="0" w:color="auto"/>
                <w:left w:val="none" w:sz="0" w:space="0" w:color="auto"/>
                <w:bottom w:val="none" w:sz="0" w:space="0" w:color="auto"/>
                <w:right w:val="none" w:sz="0" w:space="0" w:color="auto"/>
              </w:divBdr>
            </w:div>
            <w:div w:id="929461460">
              <w:marLeft w:val="0"/>
              <w:marRight w:val="0"/>
              <w:marTop w:val="0"/>
              <w:marBottom w:val="0"/>
              <w:divBdr>
                <w:top w:val="none" w:sz="0" w:space="0" w:color="auto"/>
                <w:left w:val="none" w:sz="0" w:space="0" w:color="auto"/>
                <w:bottom w:val="none" w:sz="0" w:space="0" w:color="auto"/>
                <w:right w:val="none" w:sz="0" w:space="0" w:color="auto"/>
              </w:divBdr>
            </w:div>
            <w:div w:id="973490783">
              <w:marLeft w:val="0"/>
              <w:marRight w:val="0"/>
              <w:marTop w:val="0"/>
              <w:marBottom w:val="0"/>
              <w:divBdr>
                <w:top w:val="none" w:sz="0" w:space="0" w:color="auto"/>
                <w:left w:val="none" w:sz="0" w:space="0" w:color="auto"/>
                <w:bottom w:val="none" w:sz="0" w:space="0" w:color="auto"/>
                <w:right w:val="none" w:sz="0" w:space="0" w:color="auto"/>
              </w:divBdr>
            </w:div>
            <w:div w:id="980110566">
              <w:marLeft w:val="0"/>
              <w:marRight w:val="0"/>
              <w:marTop w:val="0"/>
              <w:marBottom w:val="0"/>
              <w:divBdr>
                <w:top w:val="none" w:sz="0" w:space="0" w:color="auto"/>
                <w:left w:val="none" w:sz="0" w:space="0" w:color="auto"/>
                <w:bottom w:val="none" w:sz="0" w:space="0" w:color="auto"/>
                <w:right w:val="none" w:sz="0" w:space="0" w:color="auto"/>
              </w:divBdr>
            </w:div>
            <w:div w:id="984241954">
              <w:marLeft w:val="0"/>
              <w:marRight w:val="0"/>
              <w:marTop w:val="0"/>
              <w:marBottom w:val="0"/>
              <w:divBdr>
                <w:top w:val="none" w:sz="0" w:space="0" w:color="auto"/>
                <w:left w:val="none" w:sz="0" w:space="0" w:color="auto"/>
                <w:bottom w:val="none" w:sz="0" w:space="0" w:color="auto"/>
                <w:right w:val="none" w:sz="0" w:space="0" w:color="auto"/>
              </w:divBdr>
            </w:div>
            <w:div w:id="1000890884">
              <w:marLeft w:val="0"/>
              <w:marRight w:val="0"/>
              <w:marTop w:val="0"/>
              <w:marBottom w:val="0"/>
              <w:divBdr>
                <w:top w:val="none" w:sz="0" w:space="0" w:color="auto"/>
                <w:left w:val="none" w:sz="0" w:space="0" w:color="auto"/>
                <w:bottom w:val="none" w:sz="0" w:space="0" w:color="auto"/>
                <w:right w:val="none" w:sz="0" w:space="0" w:color="auto"/>
              </w:divBdr>
            </w:div>
            <w:div w:id="1003624368">
              <w:marLeft w:val="0"/>
              <w:marRight w:val="0"/>
              <w:marTop w:val="0"/>
              <w:marBottom w:val="0"/>
              <w:divBdr>
                <w:top w:val="none" w:sz="0" w:space="0" w:color="auto"/>
                <w:left w:val="none" w:sz="0" w:space="0" w:color="auto"/>
                <w:bottom w:val="none" w:sz="0" w:space="0" w:color="auto"/>
                <w:right w:val="none" w:sz="0" w:space="0" w:color="auto"/>
              </w:divBdr>
            </w:div>
            <w:div w:id="1007442184">
              <w:marLeft w:val="0"/>
              <w:marRight w:val="0"/>
              <w:marTop w:val="0"/>
              <w:marBottom w:val="0"/>
              <w:divBdr>
                <w:top w:val="none" w:sz="0" w:space="0" w:color="auto"/>
                <w:left w:val="none" w:sz="0" w:space="0" w:color="auto"/>
                <w:bottom w:val="none" w:sz="0" w:space="0" w:color="auto"/>
                <w:right w:val="none" w:sz="0" w:space="0" w:color="auto"/>
              </w:divBdr>
            </w:div>
            <w:div w:id="1031414059">
              <w:marLeft w:val="0"/>
              <w:marRight w:val="0"/>
              <w:marTop w:val="0"/>
              <w:marBottom w:val="0"/>
              <w:divBdr>
                <w:top w:val="none" w:sz="0" w:space="0" w:color="auto"/>
                <w:left w:val="none" w:sz="0" w:space="0" w:color="auto"/>
                <w:bottom w:val="none" w:sz="0" w:space="0" w:color="auto"/>
                <w:right w:val="none" w:sz="0" w:space="0" w:color="auto"/>
              </w:divBdr>
            </w:div>
            <w:div w:id="1058436069">
              <w:marLeft w:val="0"/>
              <w:marRight w:val="0"/>
              <w:marTop w:val="0"/>
              <w:marBottom w:val="0"/>
              <w:divBdr>
                <w:top w:val="none" w:sz="0" w:space="0" w:color="auto"/>
                <w:left w:val="none" w:sz="0" w:space="0" w:color="auto"/>
                <w:bottom w:val="none" w:sz="0" w:space="0" w:color="auto"/>
                <w:right w:val="none" w:sz="0" w:space="0" w:color="auto"/>
              </w:divBdr>
            </w:div>
            <w:div w:id="1077898270">
              <w:marLeft w:val="0"/>
              <w:marRight w:val="0"/>
              <w:marTop w:val="0"/>
              <w:marBottom w:val="0"/>
              <w:divBdr>
                <w:top w:val="none" w:sz="0" w:space="0" w:color="auto"/>
                <w:left w:val="none" w:sz="0" w:space="0" w:color="auto"/>
                <w:bottom w:val="none" w:sz="0" w:space="0" w:color="auto"/>
                <w:right w:val="none" w:sz="0" w:space="0" w:color="auto"/>
              </w:divBdr>
            </w:div>
            <w:div w:id="1109397998">
              <w:marLeft w:val="0"/>
              <w:marRight w:val="0"/>
              <w:marTop w:val="0"/>
              <w:marBottom w:val="0"/>
              <w:divBdr>
                <w:top w:val="none" w:sz="0" w:space="0" w:color="auto"/>
                <w:left w:val="none" w:sz="0" w:space="0" w:color="auto"/>
                <w:bottom w:val="none" w:sz="0" w:space="0" w:color="auto"/>
                <w:right w:val="none" w:sz="0" w:space="0" w:color="auto"/>
              </w:divBdr>
            </w:div>
            <w:div w:id="1148353022">
              <w:marLeft w:val="0"/>
              <w:marRight w:val="0"/>
              <w:marTop w:val="0"/>
              <w:marBottom w:val="0"/>
              <w:divBdr>
                <w:top w:val="none" w:sz="0" w:space="0" w:color="auto"/>
                <w:left w:val="none" w:sz="0" w:space="0" w:color="auto"/>
                <w:bottom w:val="none" w:sz="0" w:space="0" w:color="auto"/>
                <w:right w:val="none" w:sz="0" w:space="0" w:color="auto"/>
              </w:divBdr>
            </w:div>
            <w:div w:id="1164584811">
              <w:marLeft w:val="0"/>
              <w:marRight w:val="0"/>
              <w:marTop w:val="0"/>
              <w:marBottom w:val="0"/>
              <w:divBdr>
                <w:top w:val="none" w:sz="0" w:space="0" w:color="auto"/>
                <w:left w:val="none" w:sz="0" w:space="0" w:color="auto"/>
                <w:bottom w:val="none" w:sz="0" w:space="0" w:color="auto"/>
                <w:right w:val="none" w:sz="0" w:space="0" w:color="auto"/>
              </w:divBdr>
            </w:div>
            <w:div w:id="1207139120">
              <w:marLeft w:val="0"/>
              <w:marRight w:val="0"/>
              <w:marTop w:val="0"/>
              <w:marBottom w:val="0"/>
              <w:divBdr>
                <w:top w:val="none" w:sz="0" w:space="0" w:color="auto"/>
                <w:left w:val="none" w:sz="0" w:space="0" w:color="auto"/>
                <w:bottom w:val="none" w:sz="0" w:space="0" w:color="auto"/>
                <w:right w:val="none" w:sz="0" w:space="0" w:color="auto"/>
              </w:divBdr>
            </w:div>
            <w:div w:id="1215893248">
              <w:marLeft w:val="0"/>
              <w:marRight w:val="0"/>
              <w:marTop w:val="0"/>
              <w:marBottom w:val="0"/>
              <w:divBdr>
                <w:top w:val="none" w:sz="0" w:space="0" w:color="auto"/>
                <w:left w:val="none" w:sz="0" w:space="0" w:color="auto"/>
                <w:bottom w:val="none" w:sz="0" w:space="0" w:color="auto"/>
                <w:right w:val="none" w:sz="0" w:space="0" w:color="auto"/>
              </w:divBdr>
            </w:div>
            <w:div w:id="1227884749">
              <w:marLeft w:val="0"/>
              <w:marRight w:val="0"/>
              <w:marTop w:val="0"/>
              <w:marBottom w:val="0"/>
              <w:divBdr>
                <w:top w:val="none" w:sz="0" w:space="0" w:color="auto"/>
                <w:left w:val="none" w:sz="0" w:space="0" w:color="auto"/>
                <w:bottom w:val="none" w:sz="0" w:space="0" w:color="auto"/>
                <w:right w:val="none" w:sz="0" w:space="0" w:color="auto"/>
              </w:divBdr>
            </w:div>
            <w:div w:id="1229923041">
              <w:marLeft w:val="0"/>
              <w:marRight w:val="0"/>
              <w:marTop w:val="0"/>
              <w:marBottom w:val="0"/>
              <w:divBdr>
                <w:top w:val="none" w:sz="0" w:space="0" w:color="auto"/>
                <w:left w:val="none" w:sz="0" w:space="0" w:color="auto"/>
                <w:bottom w:val="none" w:sz="0" w:space="0" w:color="auto"/>
                <w:right w:val="none" w:sz="0" w:space="0" w:color="auto"/>
              </w:divBdr>
            </w:div>
            <w:div w:id="1264458113">
              <w:marLeft w:val="0"/>
              <w:marRight w:val="0"/>
              <w:marTop w:val="0"/>
              <w:marBottom w:val="0"/>
              <w:divBdr>
                <w:top w:val="none" w:sz="0" w:space="0" w:color="auto"/>
                <w:left w:val="none" w:sz="0" w:space="0" w:color="auto"/>
                <w:bottom w:val="none" w:sz="0" w:space="0" w:color="auto"/>
                <w:right w:val="none" w:sz="0" w:space="0" w:color="auto"/>
              </w:divBdr>
            </w:div>
            <w:div w:id="1300306961">
              <w:marLeft w:val="0"/>
              <w:marRight w:val="0"/>
              <w:marTop w:val="0"/>
              <w:marBottom w:val="0"/>
              <w:divBdr>
                <w:top w:val="none" w:sz="0" w:space="0" w:color="auto"/>
                <w:left w:val="none" w:sz="0" w:space="0" w:color="auto"/>
                <w:bottom w:val="none" w:sz="0" w:space="0" w:color="auto"/>
                <w:right w:val="none" w:sz="0" w:space="0" w:color="auto"/>
              </w:divBdr>
            </w:div>
            <w:div w:id="1316183479">
              <w:marLeft w:val="0"/>
              <w:marRight w:val="0"/>
              <w:marTop w:val="0"/>
              <w:marBottom w:val="0"/>
              <w:divBdr>
                <w:top w:val="none" w:sz="0" w:space="0" w:color="auto"/>
                <w:left w:val="none" w:sz="0" w:space="0" w:color="auto"/>
                <w:bottom w:val="none" w:sz="0" w:space="0" w:color="auto"/>
                <w:right w:val="none" w:sz="0" w:space="0" w:color="auto"/>
              </w:divBdr>
            </w:div>
            <w:div w:id="1337804170">
              <w:marLeft w:val="0"/>
              <w:marRight w:val="0"/>
              <w:marTop w:val="0"/>
              <w:marBottom w:val="0"/>
              <w:divBdr>
                <w:top w:val="none" w:sz="0" w:space="0" w:color="auto"/>
                <w:left w:val="none" w:sz="0" w:space="0" w:color="auto"/>
                <w:bottom w:val="none" w:sz="0" w:space="0" w:color="auto"/>
                <w:right w:val="none" w:sz="0" w:space="0" w:color="auto"/>
              </w:divBdr>
            </w:div>
            <w:div w:id="1350447362">
              <w:marLeft w:val="0"/>
              <w:marRight w:val="0"/>
              <w:marTop w:val="0"/>
              <w:marBottom w:val="0"/>
              <w:divBdr>
                <w:top w:val="none" w:sz="0" w:space="0" w:color="auto"/>
                <w:left w:val="none" w:sz="0" w:space="0" w:color="auto"/>
                <w:bottom w:val="none" w:sz="0" w:space="0" w:color="auto"/>
                <w:right w:val="none" w:sz="0" w:space="0" w:color="auto"/>
              </w:divBdr>
            </w:div>
            <w:div w:id="1359430280">
              <w:marLeft w:val="0"/>
              <w:marRight w:val="0"/>
              <w:marTop w:val="0"/>
              <w:marBottom w:val="0"/>
              <w:divBdr>
                <w:top w:val="none" w:sz="0" w:space="0" w:color="auto"/>
                <w:left w:val="none" w:sz="0" w:space="0" w:color="auto"/>
                <w:bottom w:val="none" w:sz="0" w:space="0" w:color="auto"/>
                <w:right w:val="none" w:sz="0" w:space="0" w:color="auto"/>
              </w:divBdr>
            </w:div>
            <w:div w:id="1369646519">
              <w:marLeft w:val="0"/>
              <w:marRight w:val="0"/>
              <w:marTop w:val="0"/>
              <w:marBottom w:val="0"/>
              <w:divBdr>
                <w:top w:val="none" w:sz="0" w:space="0" w:color="auto"/>
                <w:left w:val="none" w:sz="0" w:space="0" w:color="auto"/>
                <w:bottom w:val="none" w:sz="0" w:space="0" w:color="auto"/>
                <w:right w:val="none" w:sz="0" w:space="0" w:color="auto"/>
              </w:divBdr>
            </w:div>
            <w:div w:id="1378428774">
              <w:marLeft w:val="0"/>
              <w:marRight w:val="0"/>
              <w:marTop w:val="0"/>
              <w:marBottom w:val="0"/>
              <w:divBdr>
                <w:top w:val="none" w:sz="0" w:space="0" w:color="auto"/>
                <w:left w:val="none" w:sz="0" w:space="0" w:color="auto"/>
                <w:bottom w:val="none" w:sz="0" w:space="0" w:color="auto"/>
                <w:right w:val="none" w:sz="0" w:space="0" w:color="auto"/>
              </w:divBdr>
            </w:div>
            <w:div w:id="1386294393">
              <w:marLeft w:val="0"/>
              <w:marRight w:val="0"/>
              <w:marTop w:val="0"/>
              <w:marBottom w:val="0"/>
              <w:divBdr>
                <w:top w:val="none" w:sz="0" w:space="0" w:color="auto"/>
                <w:left w:val="none" w:sz="0" w:space="0" w:color="auto"/>
                <w:bottom w:val="none" w:sz="0" w:space="0" w:color="auto"/>
                <w:right w:val="none" w:sz="0" w:space="0" w:color="auto"/>
              </w:divBdr>
            </w:div>
            <w:div w:id="1412383736">
              <w:marLeft w:val="0"/>
              <w:marRight w:val="0"/>
              <w:marTop w:val="0"/>
              <w:marBottom w:val="0"/>
              <w:divBdr>
                <w:top w:val="none" w:sz="0" w:space="0" w:color="auto"/>
                <w:left w:val="none" w:sz="0" w:space="0" w:color="auto"/>
                <w:bottom w:val="none" w:sz="0" w:space="0" w:color="auto"/>
                <w:right w:val="none" w:sz="0" w:space="0" w:color="auto"/>
              </w:divBdr>
            </w:div>
            <w:div w:id="1414818688">
              <w:marLeft w:val="0"/>
              <w:marRight w:val="0"/>
              <w:marTop w:val="0"/>
              <w:marBottom w:val="0"/>
              <w:divBdr>
                <w:top w:val="none" w:sz="0" w:space="0" w:color="auto"/>
                <w:left w:val="none" w:sz="0" w:space="0" w:color="auto"/>
                <w:bottom w:val="none" w:sz="0" w:space="0" w:color="auto"/>
                <w:right w:val="none" w:sz="0" w:space="0" w:color="auto"/>
              </w:divBdr>
            </w:div>
            <w:div w:id="1420522890">
              <w:marLeft w:val="0"/>
              <w:marRight w:val="0"/>
              <w:marTop w:val="0"/>
              <w:marBottom w:val="0"/>
              <w:divBdr>
                <w:top w:val="none" w:sz="0" w:space="0" w:color="auto"/>
                <w:left w:val="none" w:sz="0" w:space="0" w:color="auto"/>
                <w:bottom w:val="none" w:sz="0" w:space="0" w:color="auto"/>
                <w:right w:val="none" w:sz="0" w:space="0" w:color="auto"/>
              </w:divBdr>
            </w:div>
            <w:div w:id="1427262878">
              <w:marLeft w:val="0"/>
              <w:marRight w:val="0"/>
              <w:marTop w:val="0"/>
              <w:marBottom w:val="0"/>
              <w:divBdr>
                <w:top w:val="none" w:sz="0" w:space="0" w:color="auto"/>
                <w:left w:val="none" w:sz="0" w:space="0" w:color="auto"/>
                <w:bottom w:val="none" w:sz="0" w:space="0" w:color="auto"/>
                <w:right w:val="none" w:sz="0" w:space="0" w:color="auto"/>
              </w:divBdr>
            </w:div>
            <w:div w:id="1437795886">
              <w:marLeft w:val="0"/>
              <w:marRight w:val="0"/>
              <w:marTop w:val="0"/>
              <w:marBottom w:val="0"/>
              <w:divBdr>
                <w:top w:val="none" w:sz="0" w:space="0" w:color="auto"/>
                <w:left w:val="none" w:sz="0" w:space="0" w:color="auto"/>
                <w:bottom w:val="none" w:sz="0" w:space="0" w:color="auto"/>
                <w:right w:val="none" w:sz="0" w:space="0" w:color="auto"/>
              </w:divBdr>
            </w:div>
            <w:div w:id="1442188642">
              <w:marLeft w:val="0"/>
              <w:marRight w:val="0"/>
              <w:marTop w:val="0"/>
              <w:marBottom w:val="0"/>
              <w:divBdr>
                <w:top w:val="none" w:sz="0" w:space="0" w:color="auto"/>
                <w:left w:val="none" w:sz="0" w:space="0" w:color="auto"/>
                <w:bottom w:val="none" w:sz="0" w:space="0" w:color="auto"/>
                <w:right w:val="none" w:sz="0" w:space="0" w:color="auto"/>
              </w:divBdr>
            </w:div>
            <w:div w:id="1479766927">
              <w:marLeft w:val="0"/>
              <w:marRight w:val="0"/>
              <w:marTop w:val="0"/>
              <w:marBottom w:val="0"/>
              <w:divBdr>
                <w:top w:val="none" w:sz="0" w:space="0" w:color="auto"/>
                <w:left w:val="none" w:sz="0" w:space="0" w:color="auto"/>
                <w:bottom w:val="none" w:sz="0" w:space="0" w:color="auto"/>
                <w:right w:val="none" w:sz="0" w:space="0" w:color="auto"/>
              </w:divBdr>
            </w:div>
            <w:div w:id="1481725144">
              <w:marLeft w:val="0"/>
              <w:marRight w:val="0"/>
              <w:marTop w:val="0"/>
              <w:marBottom w:val="0"/>
              <w:divBdr>
                <w:top w:val="none" w:sz="0" w:space="0" w:color="auto"/>
                <w:left w:val="none" w:sz="0" w:space="0" w:color="auto"/>
                <w:bottom w:val="none" w:sz="0" w:space="0" w:color="auto"/>
                <w:right w:val="none" w:sz="0" w:space="0" w:color="auto"/>
              </w:divBdr>
            </w:div>
            <w:div w:id="1493717967">
              <w:marLeft w:val="0"/>
              <w:marRight w:val="0"/>
              <w:marTop w:val="0"/>
              <w:marBottom w:val="0"/>
              <w:divBdr>
                <w:top w:val="none" w:sz="0" w:space="0" w:color="auto"/>
                <w:left w:val="none" w:sz="0" w:space="0" w:color="auto"/>
                <w:bottom w:val="none" w:sz="0" w:space="0" w:color="auto"/>
                <w:right w:val="none" w:sz="0" w:space="0" w:color="auto"/>
              </w:divBdr>
            </w:div>
            <w:div w:id="1496342760">
              <w:marLeft w:val="0"/>
              <w:marRight w:val="0"/>
              <w:marTop w:val="0"/>
              <w:marBottom w:val="0"/>
              <w:divBdr>
                <w:top w:val="none" w:sz="0" w:space="0" w:color="auto"/>
                <w:left w:val="none" w:sz="0" w:space="0" w:color="auto"/>
                <w:bottom w:val="none" w:sz="0" w:space="0" w:color="auto"/>
                <w:right w:val="none" w:sz="0" w:space="0" w:color="auto"/>
              </w:divBdr>
            </w:div>
            <w:div w:id="1499271952">
              <w:marLeft w:val="0"/>
              <w:marRight w:val="0"/>
              <w:marTop w:val="0"/>
              <w:marBottom w:val="0"/>
              <w:divBdr>
                <w:top w:val="none" w:sz="0" w:space="0" w:color="auto"/>
                <w:left w:val="none" w:sz="0" w:space="0" w:color="auto"/>
                <w:bottom w:val="none" w:sz="0" w:space="0" w:color="auto"/>
                <w:right w:val="none" w:sz="0" w:space="0" w:color="auto"/>
              </w:divBdr>
            </w:div>
            <w:div w:id="1512179573">
              <w:marLeft w:val="0"/>
              <w:marRight w:val="0"/>
              <w:marTop w:val="0"/>
              <w:marBottom w:val="0"/>
              <w:divBdr>
                <w:top w:val="none" w:sz="0" w:space="0" w:color="auto"/>
                <w:left w:val="none" w:sz="0" w:space="0" w:color="auto"/>
                <w:bottom w:val="none" w:sz="0" w:space="0" w:color="auto"/>
                <w:right w:val="none" w:sz="0" w:space="0" w:color="auto"/>
              </w:divBdr>
            </w:div>
            <w:div w:id="1515925500">
              <w:marLeft w:val="0"/>
              <w:marRight w:val="0"/>
              <w:marTop w:val="0"/>
              <w:marBottom w:val="0"/>
              <w:divBdr>
                <w:top w:val="none" w:sz="0" w:space="0" w:color="auto"/>
                <w:left w:val="none" w:sz="0" w:space="0" w:color="auto"/>
                <w:bottom w:val="none" w:sz="0" w:space="0" w:color="auto"/>
                <w:right w:val="none" w:sz="0" w:space="0" w:color="auto"/>
              </w:divBdr>
            </w:div>
            <w:div w:id="1544487628">
              <w:marLeft w:val="0"/>
              <w:marRight w:val="0"/>
              <w:marTop w:val="0"/>
              <w:marBottom w:val="0"/>
              <w:divBdr>
                <w:top w:val="none" w:sz="0" w:space="0" w:color="auto"/>
                <w:left w:val="none" w:sz="0" w:space="0" w:color="auto"/>
                <w:bottom w:val="none" w:sz="0" w:space="0" w:color="auto"/>
                <w:right w:val="none" w:sz="0" w:space="0" w:color="auto"/>
              </w:divBdr>
            </w:div>
            <w:div w:id="1546288254">
              <w:marLeft w:val="0"/>
              <w:marRight w:val="0"/>
              <w:marTop w:val="0"/>
              <w:marBottom w:val="0"/>
              <w:divBdr>
                <w:top w:val="none" w:sz="0" w:space="0" w:color="auto"/>
                <w:left w:val="none" w:sz="0" w:space="0" w:color="auto"/>
                <w:bottom w:val="none" w:sz="0" w:space="0" w:color="auto"/>
                <w:right w:val="none" w:sz="0" w:space="0" w:color="auto"/>
              </w:divBdr>
            </w:div>
            <w:div w:id="1546328407">
              <w:marLeft w:val="0"/>
              <w:marRight w:val="0"/>
              <w:marTop w:val="0"/>
              <w:marBottom w:val="0"/>
              <w:divBdr>
                <w:top w:val="none" w:sz="0" w:space="0" w:color="auto"/>
                <w:left w:val="none" w:sz="0" w:space="0" w:color="auto"/>
                <w:bottom w:val="none" w:sz="0" w:space="0" w:color="auto"/>
                <w:right w:val="none" w:sz="0" w:space="0" w:color="auto"/>
              </w:divBdr>
            </w:div>
            <w:div w:id="1586303903">
              <w:marLeft w:val="0"/>
              <w:marRight w:val="0"/>
              <w:marTop w:val="0"/>
              <w:marBottom w:val="0"/>
              <w:divBdr>
                <w:top w:val="none" w:sz="0" w:space="0" w:color="auto"/>
                <w:left w:val="none" w:sz="0" w:space="0" w:color="auto"/>
                <w:bottom w:val="none" w:sz="0" w:space="0" w:color="auto"/>
                <w:right w:val="none" w:sz="0" w:space="0" w:color="auto"/>
              </w:divBdr>
            </w:div>
            <w:div w:id="1595699795">
              <w:marLeft w:val="0"/>
              <w:marRight w:val="0"/>
              <w:marTop w:val="0"/>
              <w:marBottom w:val="0"/>
              <w:divBdr>
                <w:top w:val="none" w:sz="0" w:space="0" w:color="auto"/>
                <w:left w:val="none" w:sz="0" w:space="0" w:color="auto"/>
                <w:bottom w:val="none" w:sz="0" w:space="0" w:color="auto"/>
                <w:right w:val="none" w:sz="0" w:space="0" w:color="auto"/>
              </w:divBdr>
            </w:div>
            <w:div w:id="1631084302">
              <w:marLeft w:val="0"/>
              <w:marRight w:val="0"/>
              <w:marTop w:val="0"/>
              <w:marBottom w:val="0"/>
              <w:divBdr>
                <w:top w:val="none" w:sz="0" w:space="0" w:color="auto"/>
                <w:left w:val="none" w:sz="0" w:space="0" w:color="auto"/>
                <w:bottom w:val="none" w:sz="0" w:space="0" w:color="auto"/>
                <w:right w:val="none" w:sz="0" w:space="0" w:color="auto"/>
              </w:divBdr>
            </w:div>
            <w:div w:id="1648897087">
              <w:marLeft w:val="0"/>
              <w:marRight w:val="0"/>
              <w:marTop w:val="0"/>
              <w:marBottom w:val="0"/>
              <w:divBdr>
                <w:top w:val="none" w:sz="0" w:space="0" w:color="auto"/>
                <w:left w:val="none" w:sz="0" w:space="0" w:color="auto"/>
                <w:bottom w:val="none" w:sz="0" w:space="0" w:color="auto"/>
                <w:right w:val="none" w:sz="0" w:space="0" w:color="auto"/>
              </w:divBdr>
            </w:div>
            <w:div w:id="1651712760">
              <w:marLeft w:val="0"/>
              <w:marRight w:val="0"/>
              <w:marTop w:val="0"/>
              <w:marBottom w:val="0"/>
              <w:divBdr>
                <w:top w:val="none" w:sz="0" w:space="0" w:color="auto"/>
                <w:left w:val="none" w:sz="0" w:space="0" w:color="auto"/>
                <w:bottom w:val="none" w:sz="0" w:space="0" w:color="auto"/>
                <w:right w:val="none" w:sz="0" w:space="0" w:color="auto"/>
              </w:divBdr>
            </w:div>
            <w:div w:id="1656760189">
              <w:marLeft w:val="0"/>
              <w:marRight w:val="0"/>
              <w:marTop w:val="0"/>
              <w:marBottom w:val="0"/>
              <w:divBdr>
                <w:top w:val="none" w:sz="0" w:space="0" w:color="auto"/>
                <w:left w:val="none" w:sz="0" w:space="0" w:color="auto"/>
                <w:bottom w:val="none" w:sz="0" w:space="0" w:color="auto"/>
                <w:right w:val="none" w:sz="0" w:space="0" w:color="auto"/>
              </w:divBdr>
            </w:div>
            <w:div w:id="1676758799">
              <w:marLeft w:val="0"/>
              <w:marRight w:val="0"/>
              <w:marTop w:val="0"/>
              <w:marBottom w:val="0"/>
              <w:divBdr>
                <w:top w:val="none" w:sz="0" w:space="0" w:color="auto"/>
                <w:left w:val="none" w:sz="0" w:space="0" w:color="auto"/>
                <w:bottom w:val="none" w:sz="0" w:space="0" w:color="auto"/>
                <w:right w:val="none" w:sz="0" w:space="0" w:color="auto"/>
              </w:divBdr>
            </w:div>
            <w:div w:id="1678338814">
              <w:marLeft w:val="0"/>
              <w:marRight w:val="0"/>
              <w:marTop w:val="0"/>
              <w:marBottom w:val="0"/>
              <w:divBdr>
                <w:top w:val="none" w:sz="0" w:space="0" w:color="auto"/>
                <w:left w:val="none" w:sz="0" w:space="0" w:color="auto"/>
                <w:bottom w:val="none" w:sz="0" w:space="0" w:color="auto"/>
                <w:right w:val="none" w:sz="0" w:space="0" w:color="auto"/>
              </w:divBdr>
            </w:div>
            <w:div w:id="1681085308">
              <w:marLeft w:val="0"/>
              <w:marRight w:val="0"/>
              <w:marTop w:val="0"/>
              <w:marBottom w:val="0"/>
              <w:divBdr>
                <w:top w:val="none" w:sz="0" w:space="0" w:color="auto"/>
                <w:left w:val="none" w:sz="0" w:space="0" w:color="auto"/>
                <w:bottom w:val="none" w:sz="0" w:space="0" w:color="auto"/>
                <w:right w:val="none" w:sz="0" w:space="0" w:color="auto"/>
              </w:divBdr>
            </w:div>
            <w:div w:id="1689788769">
              <w:marLeft w:val="0"/>
              <w:marRight w:val="0"/>
              <w:marTop w:val="0"/>
              <w:marBottom w:val="0"/>
              <w:divBdr>
                <w:top w:val="none" w:sz="0" w:space="0" w:color="auto"/>
                <w:left w:val="none" w:sz="0" w:space="0" w:color="auto"/>
                <w:bottom w:val="none" w:sz="0" w:space="0" w:color="auto"/>
                <w:right w:val="none" w:sz="0" w:space="0" w:color="auto"/>
              </w:divBdr>
            </w:div>
            <w:div w:id="1705523531">
              <w:marLeft w:val="0"/>
              <w:marRight w:val="0"/>
              <w:marTop w:val="0"/>
              <w:marBottom w:val="0"/>
              <w:divBdr>
                <w:top w:val="none" w:sz="0" w:space="0" w:color="auto"/>
                <w:left w:val="none" w:sz="0" w:space="0" w:color="auto"/>
                <w:bottom w:val="none" w:sz="0" w:space="0" w:color="auto"/>
                <w:right w:val="none" w:sz="0" w:space="0" w:color="auto"/>
              </w:divBdr>
            </w:div>
            <w:div w:id="1712999307">
              <w:marLeft w:val="0"/>
              <w:marRight w:val="0"/>
              <w:marTop w:val="0"/>
              <w:marBottom w:val="0"/>
              <w:divBdr>
                <w:top w:val="none" w:sz="0" w:space="0" w:color="auto"/>
                <w:left w:val="none" w:sz="0" w:space="0" w:color="auto"/>
                <w:bottom w:val="none" w:sz="0" w:space="0" w:color="auto"/>
                <w:right w:val="none" w:sz="0" w:space="0" w:color="auto"/>
              </w:divBdr>
            </w:div>
            <w:div w:id="1719624921">
              <w:marLeft w:val="0"/>
              <w:marRight w:val="0"/>
              <w:marTop w:val="0"/>
              <w:marBottom w:val="0"/>
              <w:divBdr>
                <w:top w:val="none" w:sz="0" w:space="0" w:color="auto"/>
                <w:left w:val="none" w:sz="0" w:space="0" w:color="auto"/>
                <w:bottom w:val="none" w:sz="0" w:space="0" w:color="auto"/>
                <w:right w:val="none" w:sz="0" w:space="0" w:color="auto"/>
              </w:divBdr>
            </w:div>
            <w:div w:id="1736779723">
              <w:marLeft w:val="0"/>
              <w:marRight w:val="0"/>
              <w:marTop w:val="0"/>
              <w:marBottom w:val="0"/>
              <w:divBdr>
                <w:top w:val="none" w:sz="0" w:space="0" w:color="auto"/>
                <w:left w:val="none" w:sz="0" w:space="0" w:color="auto"/>
                <w:bottom w:val="none" w:sz="0" w:space="0" w:color="auto"/>
                <w:right w:val="none" w:sz="0" w:space="0" w:color="auto"/>
              </w:divBdr>
            </w:div>
            <w:div w:id="1737238354">
              <w:marLeft w:val="0"/>
              <w:marRight w:val="0"/>
              <w:marTop w:val="0"/>
              <w:marBottom w:val="0"/>
              <w:divBdr>
                <w:top w:val="none" w:sz="0" w:space="0" w:color="auto"/>
                <w:left w:val="none" w:sz="0" w:space="0" w:color="auto"/>
                <w:bottom w:val="none" w:sz="0" w:space="0" w:color="auto"/>
                <w:right w:val="none" w:sz="0" w:space="0" w:color="auto"/>
              </w:divBdr>
            </w:div>
            <w:div w:id="1741711494">
              <w:marLeft w:val="0"/>
              <w:marRight w:val="0"/>
              <w:marTop w:val="0"/>
              <w:marBottom w:val="0"/>
              <w:divBdr>
                <w:top w:val="none" w:sz="0" w:space="0" w:color="auto"/>
                <w:left w:val="none" w:sz="0" w:space="0" w:color="auto"/>
                <w:bottom w:val="none" w:sz="0" w:space="0" w:color="auto"/>
                <w:right w:val="none" w:sz="0" w:space="0" w:color="auto"/>
              </w:divBdr>
            </w:div>
            <w:div w:id="1742872609">
              <w:marLeft w:val="0"/>
              <w:marRight w:val="0"/>
              <w:marTop w:val="0"/>
              <w:marBottom w:val="0"/>
              <w:divBdr>
                <w:top w:val="none" w:sz="0" w:space="0" w:color="auto"/>
                <w:left w:val="none" w:sz="0" w:space="0" w:color="auto"/>
                <w:bottom w:val="none" w:sz="0" w:space="0" w:color="auto"/>
                <w:right w:val="none" w:sz="0" w:space="0" w:color="auto"/>
              </w:divBdr>
            </w:div>
            <w:div w:id="1761489551">
              <w:marLeft w:val="0"/>
              <w:marRight w:val="0"/>
              <w:marTop w:val="0"/>
              <w:marBottom w:val="0"/>
              <w:divBdr>
                <w:top w:val="none" w:sz="0" w:space="0" w:color="auto"/>
                <w:left w:val="none" w:sz="0" w:space="0" w:color="auto"/>
                <w:bottom w:val="none" w:sz="0" w:space="0" w:color="auto"/>
                <w:right w:val="none" w:sz="0" w:space="0" w:color="auto"/>
              </w:divBdr>
            </w:div>
            <w:div w:id="1789279764">
              <w:marLeft w:val="0"/>
              <w:marRight w:val="0"/>
              <w:marTop w:val="0"/>
              <w:marBottom w:val="0"/>
              <w:divBdr>
                <w:top w:val="none" w:sz="0" w:space="0" w:color="auto"/>
                <w:left w:val="none" w:sz="0" w:space="0" w:color="auto"/>
                <w:bottom w:val="none" w:sz="0" w:space="0" w:color="auto"/>
                <w:right w:val="none" w:sz="0" w:space="0" w:color="auto"/>
              </w:divBdr>
            </w:div>
            <w:div w:id="1817917586">
              <w:marLeft w:val="0"/>
              <w:marRight w:val="0"/>
              <w:marTop w:val="0"/>
              <w:marBottom w:val="0"/>
              <w:divBdr>
                <w:top w:val="none" w:sz="0" w:space="0" w:color="auto"/>
                <w:left w:val="none" w:sz="0" w:space="0" w:color="auto"/>
                <w:bottom w:val="none" w:sz="0" w:space="0" w:color="auto"/>
                <w:right w:val="none" w:sz="0" w:space="0" w:color="auto"/>
              </w:divBdr>
            </w:div>
            <w:div w:id="1852791026">
              <w:marLeft w:val="0"/>
              <w:marRight w:val="0"/>
              <w:marTop w:val="0"/>
              <w:marBottom w:val="0"/>
              <w:divBdr>
                <w:top w:val="none" w:sz="0" w:space="0" w:color="auto"/>
                <w:left w:val="none" w:sz="0" w:space="0" w:color="auto"/>
                <w:bottom w:val="none" w:sz="0" w:space="0" w:color="auto"/>
                <w:right w:val="none" w:sz="0" w:space="0" w:color="auto"/>
              </w:divBdr>
            </w:div>
            <w:div w:id="1867282148">
              <w:marLeft w:val="0"/>
              <w:marRight w:val="0"/>
              <w:marTop w:val="0"/>
              <w:marBottom w:val="0"/>
              <w:divBdr>
                <w:top w:val="none" w:sz="0" w:space="0" w:color="auto"/>
                <w:left w:val="none" w:sz="0" w:space="0" w:color="auto"/>
                <w:bottom w:val="none" w:sz="0" w:space="0" w:color="auto"/>
                <w:right w:val="none" w:sz="0" w:space="0" w:color="auto"/>
              </w:divBdr>
            </w:div>
            <w:div w:id="1871380902">
              <w:marLeft w:val="0"/>
              <w:marRight w:val="0"/>
              <w:marTop w:val="0"/>
              <w:marBottom w:val="0"/>
              <w:divBdr>
                <w:top w:val="none" w:sz="0" w:space="0" w:color="auto"/>
                <w:left w:val="none" w:sz="0" w:space="0" w:color="auto"/>
                <w:bottom w:val="none" w:sz="0" w:space="0" w:color="auto"/>
                <w:right w:val="none" w:sz="0" w:space="0" w:color="auto"/>
              </w:divBdr>
            </w:div>
            <w:div w:id="1882595520">
              <w:marLeft w:val="0"/>
              <w:marRight w:val="0"/>
              <w:marTop w:val="0"/>
              <w:marBottom w:val="0"/>
              <w:divBdr>
                <w:top w:val="none" w:sz="0" w:space="0" w:color="auto"/>
                <w:left w:val="none" w:sz="0" w:space="0" w:color="auto"/>
                <w:bottom w:val="none" w:sz="0" w:space="0" w:color="auto"/>
                <w:right w:val="none" w:sz="0" w:space="0" w:color="auto"/>
              </w:divBdr>
            </w:div>
            <w:div w:id="1884822848">
              <w:marLeft w:val="0"/>
              <w:marRight w:val="0"/>
              <w:marTop w:val="0"/>
              <w:marBottom w:val="0"/>
              <w:divBdr>
                <w:top w:val="none" w:sz="0" w:space="0" w:color="auto"/>
                <w:left w:val="none" w:sz="0" w:space="0" w:color="auto"/>
                <w:bottom w:val="none" w:sz="0" w:space="0" w:color="auto"/>
                <w:right w:val="none" w:sz="0" w:space="0" w:color="auto"/>
              </w:divBdr>
            </w:div>
            <w:div w:id="1891114954">
              <w:marLeft w:val="0"/>
              <w:marRight w:val="0"/>
              <w:marTop w:val="0"/>
              <w:marBottom w:val="0"/>
              <w:divBdr>
                <w:top w:val="none" w:sz="0" w:space="0" w:color="auto"/>
                <w:left w:val="none" w:sz="0" w:space="0" w:color="auto"/>
                <w:bottom w:val="none" w:sz="0" w:space="0" w:color="auto"/>
                <w:right w:val="none" w:sz="0" w:space="0" w:color="auto"/>
              </w:divBdr>
            </w:div>
            <w:div w:id="1902254299">
              <w:marLeft w:val="0"/>
              <w:marRight w:val="0"/>
              <w:marTop w:val="0"/>
              <w:marBottom w:val="0"/>
              <w:divBdr>
                <w:top w:val="none" w:sz="0" w:space="0" w:color="auto"/>
                <w:left w:val="none" w:sz="0" w:space="0" w:color="auto"/>
                <w:bottom w:val="none" w:sz="0" w:space="0" w:color="auto"/>
                <w:right w:val="none" w:sz="0" w:space="0" w:color="auto"/>
              </w:divBdr>
            </w:div>
            <w:div w:id="1907452860">
              <w:marLeft w:val="0"/>
              <w:marRight w:val="0"/>
              <w:marTop w:val="0"/>
              <w:marBottom w:val="0"/>
              <w:divBdr>
                <w:top w:val="none" w:sz="0" w:space="0" w:color="auto"/>
                <w:left w:val="none" w:sz="0" w:space="0" w:color="auto"/>
                <w:bottom w:val="none" w:sz="0" w:space="0" w:color="auto"/>
                <w:right w:val="none" w:sz="0" w:space="0" w:color="auto"/>
              </w:divBdr>
            </w:div>
            <w:div w:id="1907836539">
              <w:marLeft w:val="0"/>
              <w:marRight w:val="0"/>
              <w:marTop w:val="0"/>
              <w:marBottom w:val="0"/>
              <w:divBdr>
                <w:top w:val="none" w:sz="0" w:space="0" w:color="auto"/>
                <w:left w:val="none" w:sz="0" w:space="0" w:color="auto"/>
                <w:bottom w:val="none" w:sz="0" w:space="0" w:color="auto"/>
                <w:right w:val="none" w:sz="0" w:space="0" w:color="auto"/>
              </w:divBdr>
            </w:div>
            <w:div w:id="1936278211">
              <w:marLeft w:val="0"/>
              <w:marRight w:val="0"/>
              <w:marTop w:val="0"/>
              <w:marBottom w:val="0"/>
              <w:divBdr>
                <w:top w:val="none" w:sz="0" w:space="0" w:color="auto"/>
                <w:left w:val="none" w:sz="0" w:space="0" w:color="auto"/>
                <w:bottom w:val="none" w:sz="0" w:space="0" w:color="auto"/>
                <w:right w:val="none" w:sz="0" w:space="0" w:color="auto"/>
              </w:divBdr>
            </w:div>
            <w:div w:id="1944069026">
              <w:marLeft w:val="0"/>
              <w:marRight w:val="0"/>
              <w:marTop w:val="0"/>
              <w:marBottom w:val="0"/>
              <w:divBdr>
                <w:top w:val="none" w:sz="0" w:space="0" w:color="auto"/>
                <w:left w:val="none" w:sz="0" w:space="0" w:color="auto"/>
                <w:bottom w:val="none" w:sz="0" w:space="0" w:color="auto"/>
                <w:right w:val="none" w:sz="0" w:space="0" w:color="auto"/>
              </w:divBdr>
            </w:div>
            <w:div w:id="1944805289">
              <w:marLeft w:val="0"/>
              <w:marRight w:val="0"/>
              <w:marTop w:val="0"/>
              <w:marBottom w:val="0"/>
              <w:divBdr>
                <w:top w:val="none" w:sz="0" w:space="0" w:color="auto"/>
                <w:left w:val="none" w:sz="0" w:space="0" w:color="auto"/>
                <w:bottom w:val="none" w:sz="0" w:space="0" w:color="auto"/>
                <w:right w:val="none" w:sz="0" w:space="0" w:color="auto"/>
              </w:divBdr>
            </w:div>
            <w:div w:id="1953785720">
              <w:marLeft w:val="0"/>
              <w:marRight w:val="0"/>
              <w:marTop w:val="0"/>
              <w:marBottom w:val="0"/>
              <w:divBdr>
                <w:top w:val="none" w:sz="0" w:space="0" w:color="auto"/>
                <w:left w:val="none" w:sz="0" w:space="0" w:color="auto"/>
                <w:bottom w:val="none" w:sz="0" w:space="0" w:color="auto"/>
                <w:right w:val="none" w:sz="0" w:space="0" w:color="auto"/>
              </w:divBdr>
            </w:div>
            <w:div w:id="1960644474">
              <w:marLeft w:val="0"/>
              <w:marRight w:val="0"/>
              <w:marTop w:val="0"/>
              <w:marBottom w:val="0"/>
              <w:divBdr>
                <w:top w:val="none" w:sz="0" w:space="0" w:color="auto"/>
                <w:left w:val="none" w:sz="0" w:space="0" w:color="auto"/>
                <w:bottom w:val="none" w:sz="0" w:space="0" w:color="auto"/>
                <w:right w:val="none" w:sz="0" w:space="0" w:color="auto"/>
              </w:divBdr>
            </w:div>
            <w:div w:id="1982692817">
              <w:marLeft w:val="0"/>
              <w:marRight w:val="0"/>
              <w:marTop w:val="0"/>
              <w:marBottom w:val="0"/>
              <w:divBdr>
                <w:top w:val="none" w:sz="0" w:space="0" w:color="auto"/>
                <w:left w:val="none" w:sz="0" w:space="0" w:color="auto"/>
                <w:bottom w:val="none" w:sz="0" w:space="0" w:color="auto"/>
                <w:right w:val="none" w:sz="0" w:space="0" w:color="auto"/>
              </w:divBdr>
            </w:div>
            <w:div w:id="2003701170">
              <w:marLeft w:val="0"/>
              <w:marRight w:val="0"/>
              <w:marTop w:val="0"/>
              <w:marBottom w:val="0"/>
              <w:divBdr>
                <w:top w:val="none" w:sz="0" w:space="0" w:color="auto"/>
                <w:left w:val="none" w:sz="0" w:space="0" w:color="auto"/>
                <w:bottom w:val="none" w:sz="0" w:space="0" w:color="auto"/>
                <w:right w:val="none" w:sz="0" w:space="0" w:color="auto"/>
              </w:divBdr>
            </w:div>
            <w:div w:id="2015958015">
              <w:marLeft w:val="0"/>
              <w:marRight w:val="0"/>
              <w:marTop w:val="0"/>
              <w:marBottom w:val="0"/>
              <w:divBdr>
                <w:top w:val="none" w:sz="0" w:space="0" w:color="auto"/>
                <w:left w:val="none" w:sz="0" w:space="0" w:color="auto"/>
                <w:bottom w:val="none" w:sz="0" w:space="0" w:color="auto"/>
                <w:right w:val="none" w:sz="0" w:space="0" w:color="auto"/>
              </w:divBdr>
            </w:div>
            <w:div w:id="2026665647">
              <w:marLeft w:val="0"/>
              <w:marRight w:val="0"/>
              <w:marTop w:val="0"/>
              <w:marBottom w:val="0"/>
              <w:divBdr>
                <w:top w:val="none" w:sz="0" w:space="0" w:color="auto"/>
                <w:left w:val="none" w:sz="0" w:space="0" w:color="auto"/>
                <w:bottom w:val="none" w:sz="0" w:space="0" w:color="auto"/>
                <w:right w:val="none" w:sz="0" w:space="0" w:color="auto"/>
              </w:divBdr>
            </w:div>
            <w:div w:id="2028214877">
              <w:marLeft w:val="0"/>
              <w:marRight w:val="0"/>
              <w:marTop w:val="0"/>
              <w:marBottom w:val="0"/>
              <w:divBdr>
                <w:top w:val="none" w:sz="0" w:space="0" w:color="auto"/>
                <w:left w:val="none" w:sz="0" w:space="0" w:color="auto"/>
                <w:bottom w:val="none" w:sz="0" w:space="0" w:color="auto"/>
                <w:right w:val="none" w:sz="0" w:space="0" w:color="auto"/>
              </w:divBdr>
            </w:div>
            <w:div w:id="2037809047">
              <w:marLeft w:val="0"/>
              <w:marRight w:val="0"/>
              <w:marTop w:val="0"/>
              <w:marBottom w:val="0"/>
              <w:divBdr>
                <w:top w:val="none" w:sz="0" w:space="0" w:color="auto"/>
                <w:left w:val="none" w:sz="0" w:space="0" w:color="auto"/>
                <w:bottom w:val="none" w:sz="0" w:space="0" w:color="auto"/>
                <w:right w:val="none" w:sz="0" w:space="0" w:color="auto"/>
              </w:divBdr>
            </w:div>
            <w:div w:id="2093772355">
              <w:marLeft w:val="0"/>
              <w:marRight w:val="0"/>
              <w:marTop w:val="0"/>
              <w:marBottom w:val="0"/>
              <w:divBdr>
                <w:top w:val="none" w:sz="0" w:space="0" w:color="auto"/>
                <w:left w:val="none" w:sz="0" w:space="0" w:color="auto"/>
                <w:bottom w:val="none" w:sz="0" w:space="0" w:color="auto"/>
                <w:right w:val="none" w:sz="0" w:space="0" w:color="auto"/>
              </w:divBdr>
            </w:div>
            <w:div w:id="2093968695">
              <w:marLeft w:val="0"/>
              <w:marRight w:val="0"/>
              <w:marTop w:val="0"/>
              <w:marBottom w:val="0"/>
              <w:divBdr>
                <w:top w:val="none" w:sz="0" w:space="0" w:color="auto"/>
                <w:left w:val="none" w:sz="0" w:space="0" w:color="auto"/>
                <w:bottom w:val="none" w:sz="0" w:space="0" w:color="auto"/>
                <w:right w:val="none" w:sz="0" w:space="0" w:color="auto"/>
              </w:divBdr>
            </w:div>
            <w:div w:id="2098213572">
              <w:marLeft w:val="0"/>
              <w:marRight w:val="0"/>
              <w:marTop w:val="0"/>
              <w:marBottom w:val="0"/>
              <w:divBdr>
                <w:top w:val="none" w:sz="0" w:space="0" w:color="auto"/>
                <w:left w:val="none" w:sz="0" w:space="0" w:color="auto"/>
                <w:bottom w:val="none" w:sz="0" w:space="0" w:color="auto"/>
                <w:right w:val="none" w:sz="0" w:space="0" w:color="auto"/>
              </w:divBdr>
            </w:div>
            <w:div w:id="2119905601">
              <w:marLeft w:val="0"/>
              <w:marRight w:val="0"/>
              <w:marTop w:val="0"/>
              <w:marBottom w:val="0"/>
              <w:divBdr>
                <w:top w:val="none" w:sz="0" w:space="0" w:color="auto"/>
                <w:left w:val="none" w:sz="0" w:space="0" w:color="auto"/>
                <w:bottom w:val="none" w:sz="0" w:space="0" w:color="auto"/>
                <w:right w:val="none" w:sz="0" w:space="0" w:color="auto"/>
              </w:divBdr>
            </w:div>
            <w:div w:id="2124104593">
              <w:marLeft w:val="0"/>
              <w:marRight w:val="0"/>
              <w:marTop w:val="0"/>
              <w:marBottom w:val="0"/>
              <w:divBdr>
                <w:top w:val="none" w:sz="0" w:space="0" w:color="auto"/>
                <w:left w:val="none" w:sz="0" w:space="0" w:color="auto"/>
                <w:bottom w:val="none" w:sz="0" w:space="0" w:color="auto"/>
                <w:right w:val="none" w:sz="0" w:space="0" w:color="auto"/>
              </w:divBdr>
            </w:div>
            <w:div w:id="2129011250">
              <w:marLeft w:val="0"/>
              <w:marRight w:val="0"/>
              <w:marTop w:val="0"/>
              <w:marBottom w:val="0"/>
              <w:divBdr>
                <w:top w:val="none" w:sz="0" w:space="0" w:color="auto"/>
                <w:left w:val="none" w:sz="0" w:space="0" w:color="auto"/>
                <w:bottom w:val="none" w:sz="0" w:space="0" w:color="auto"/>
                <w:right w:val="none" w:sz="0" w:space="0" w:color="auto"/>
              </w:divBdr>
            </w:div>
            <w:div w:id="2135781758">
              <w:marLeft w:val="0"/>
              <w:marRight w:val="0"/>
              <w:marTop w:val="0"/>
              <w:marBottom w:val="0"/>
              <w:divBdr>
                <w:top w:val="none" w:sz="0" w:space="0" w:color="auto"/>
                <w:left w:val="none" w:sz="0" w:space="0" w:color="auto"/>
                <w:bottom w:val="none" w:sz="0" w:space="0" w:color="auto"/>
                <w:right w:val="none" w:sz="0" w:space="0" w:color="auto"/>
              </w:divBdr>
            </w:div>
            <w:div w:id="21444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7520">
      <w:bodyDiv w:val="1"/>
      <w:marLeft w:val="0"/>
      <w:marRight w:val="0"/>
      <w:marTop w:val="0"/>
      <w:marBottom w:val="0"/>
      <w:divBdr>
        <w:top w:val="none" w:sz="0" w:space="0" w:color="auto"/>
        <w:left w:val="none" w:sz="0" w:space="0" w:color="auto"/>
        <w:bottom w:val="none" w:sz="0" w:space="0" w:color="auto"/>
        <w:right w:val="none" w:sz="0" w:space="0" w:color="auto"/>
      </w:divBdr>
    </w:div>
    <w:div w:id="226382568">
      <w:bodyDiv w:val="1"/>
      <w:marLeft w:val="0"/>
      <w:marRight w:val="0"/>
      <w:marTop w:val="0"/>
      <w:marBottom w:val="0"/>
      <w:divBdr>
        <w:top w:val="none" w:sz="0" w:space="0" w:color="auto"/>
        <w:left w:val="none" w:sz="0" w:space="0" w:color="auto"/>
        <w:bottom w:val="none" w:sz="0" w:space="0" w:color="auto"/>
        <w:right w:val="none" w:sz="0" w:space="0" w:color="auto"/>
      </w:divBdr>
    </w:div>
    <w:div w:id="290594771">
      <w:bodyDiv w:val="1"/>
      <w:marLeft w:val="0"/>
      <w:marRight w:val="0"/>
      <w:marTop w:val="0"/>
      <w:marBottom w:val="0"/>
      <w:divBdr>
        <w:top w:val="none" w:sz="0" w:space="0" w:color="auto"/>
        <w:left w:val="none" w:sz="0" w:space="0" w:color="auto"/>
        <w:bottom w:val="none" w:sz="0" w:space="0" w:color="auto"/>
        <w:right w:val="none" w:sz="0" w:space="0" w:color="auto"/>
      </w:divBdr>
      <w:divsChild>
        <w:div w:id="298725323">
          <w:marLeft w:val="0"/>
          <w:marRight w:val="0"/>
          <w:marTop w:val="0"/>
          <w:marBottom w:val="0"/>
          <w:divBdr>
            <w:top w:val="none" w:sz="0" w:space="0" w:color="auto"/>
            <w:left w:val="none" w:sz="0" w:space="0" w:color="auto"/>
            <w:bottom w:val="none" w:sz="0" w:space="0" w:color="auto"/>
            <w:right w:val="none" w:sz="0" w:space="0" w:color="auto"/>
          </w:divBdr>
        </w:div>
        <w:div w:id="682169567">
          <w:marLeft w:val="0"/>
          <w:marRight w:val="0"/>
          <w:marTop w:val="0"/>
          <w:marBottom w:val="0"/>
          <w:divBdr>
            <w:top w:val="none" w:sz="0" w:space="0" w:color="auto"/>
            <w:left w:val="none" w:sz="0" w:space="0" w:color="auto"/>
            <w:bottom w:val="none" w:sz="0" w:space="0" w:color="auto"/>
            <w:right w:val="none" w:sz="0" w:space="0" w:color="auto"/>
          </w:divBdr>
        </w:div>
        <w:div w:id="710617200">
          <w:marLeft w:val="0"/>
          <w:marRight w:val="0"/>
          <w:marTop w:val="0"/>
          <w:marBottom w:val="0"/>
          <w:divBdr>
            <w:top w:val="none" w:sz="0" w:space="0" w:color="auto"/>
            <w:left w:val="none" w:sz="0" w:space="0" w:color="auto"/>
            <w:bottom w:val="none" w:sz="0" w:space="0" w:color="auto"/>
            <w:right w:val="none" w:sz="0" w:space="0" w:color="auto"/>
          </w:divBdr>
        </w:div>
        <w:div w:id="779955813">
          <w:marLeft w:val="0"/>
          <w:marRight w:val="0"/>
          <w:marTop w:val="0"/>
          <w:marBottom w:val="0"/>
          <w:divBdr>
            <w:top w:val="none" w:sz="0" w:space="0" w:color="auto"/>
            <w:left w:val="none" w:sz="0" w:space="0" w:color="auto"/>
            <w:bottom w:val="none" w:sz="0" w:space="0" w:color="auto"/>
            <w:right w:val="none" w:sz="0" w:space="0" w:color="auto"/>
          </w:divBdr>
        </w:div>
        <w:div w:id="1243027867">
          <w:marLeft w:val="0"/>
          <w:marRight w:val="0"/>
          <w:marTop w:val="0"/>
          <w:marBottom w:val="0"/>
          <w:divBdr>
            <w:top w:val="none" w:sz="0" w:space="0" w:color="auto"/>
            <w:left w:val="none" w:sz="0" w:space="0" w:color="auto"/>
            <w:bottom w:val="none" w:sz="0" w:space="0" w:color="auto"/>
            <w:right w:val="none" w:sz="0" w:space="0" w:color="auto"/>
          </w:divBdr>
        </w:div>
        <w:div w:id="1256473853">
          <w:marLeft w:val="0"/>
          <w:marRight w:val="0"/>
          <w:marTop w:val="0"/>
          <w:marBottom w:val="0"/>
          <w:divBdr>
            <w:top w:val="none" w:sz="0" w:space="0" w:color="auto"/>
            <w:left w:val="none" w:sz="0" w:space="0" w:color="auto"/>
            <w:bottom w:val="none" w:sz="0" w:space="0" w:color="auto"/>
            <w:right w:val="none" w:sz="0" w:space="0" w:color="auto"/>
          </w:divBdr>
        </w:div>
        <w:div w:id="1323044639">
          <w:marLeft w:val="0"/>
          <w:marRight w:val="0"/>
          <w:marTop w:val="0"/>
          <w:marBottom w:val="0"/>
          <w:divBdr>
            <w:top w:val="none" w:sz="0" w:space="0" w:color="auto"/>
            <w:left w:val="none" w:sz="0" w:space="0" w:color="auto"/>
            <w:bottom w:val="none" w:sz="0" w:space="0" w:color="auto"/>
            <w:right w:val="none" w:sz="0" w:space="0" w:color="auto"/>
          </w:divBdr>
        </w:div>
        <w:div w:id="1371103460">
          <w:marLeft w:val="0"/>
          <w:marRight w:val="0"/>
          <w:marTop w:val="0"/>
          <w:marBottom w:val="0"/>
          <w:divBdr>
            <w:top w:val="none" w:sz="0" w:space="0" w:color="auto"/>
            <w:left w:val="none" w:sz="0" w:space="0" w:color="auto"/>
            <w:bottom w:val="none" w:sz="0" w:space="0" w:color="auto"/>
            <w:right w:val="none" w:sz="0" w:space="0" w:color="auto"/>
          </w:divBdr>
        </w:div>
        <w:div w:id="1585796342">
          <w:marLeft w:val="0"/>
          <w:marRight w:val="0"/>
          <w:marTop w:val="0"/>
          <w:marBottom w:val="0"/>
          <w:divBdr>
            <w:top w:val="none" w:sz="0" w:space="0" w:color="auto"/>
            <w:left w:val="none" w:sz="0" w:space="0" w:color="auto"/>
            <w:bottom w:val="none" w:sz="0" w:space="0" w:color="auto"/>
            <w:right w:val="none" w:sz="0" w:space="0" w:color="auto"/>
          </w:divBdr>
        </w:div>
        <w:div w:id="1607272405">
          <w:marLeft w:val="0"/>
          <w:marRight w:val="0"/>
          <w:marTop w:val="0"/>
          <w:marBottom w:val="0"/>
          <w:divBdr>
            <w:top w:val="none" w:sz="0" w:space="0" w:color="auto"/>
            <w:left w:val="none" w:sz="0" w:space="0" w:color="auto"/>
            <w:bottom w:val="none" w:sz="0" w:space="0" w:color="auto"/>
            <w:right w:val="none" w:sz="0" w:space="0" w:color="auto"/>
          </w:divBdr>
        </w:div>
        <w:div w:id="1903373196">
          <w:marLeft w:val="0"/>
          <w:marRight w:val="0"/>
          <w:marTop w:val="0"/>
          <w:marBottom w:val="0"/>
          <w:divBdr>
            <w:top w:val="none" w:sz="0" w:space="0" w:color="auto"/>
            <w:left w:val="none" w:sz="0" w:space="0" w:color="auto"/>
            <w:bottom w:val="none" w:sz="0" w:space="0" w:color="auto"/>
            <w:right w:val="none" w:sz="0" w:space="0" w:color="auto"/>
          </w:divBdr>
        </w:div>
        <w:div w:id="1925145254">
          <w:marLeft w:val="0"/>
          <w:marRight w:val="0"/>
          <w:marTop w:val="0"/>
          <w:marBottom w:val="0"/>
          <w:divBdr>
            <w:top w:val="none" w:sz="0" w:space="0" w:color="auto"/>
            <w:left w:val="none" w:sz="0" w:space="0" w:color="auto"/>
            <w:bottom w:val="none" w:sz="0" w:space="0" w:color="auto"/>
            <w:right w:val="none" w:sz="0" w:space="0" w:color="auto"/>
          </w:divBdr>
        </w:div>
        <w:div w:id="1965772612">
          <w:marLeft w:val="0"/>
          <w:marRight w:val="0"/>
          <w:marTop w:val="0"/>
          <w:marBottom w:val="0"/>
          <w:divBdr>
            <w:top w:val="none" w:sz="0" w:space="0" w:color="auto"/>
            <w:left w:val="none" w:sz="0" w:space="0" w:color="auto"/>
            <w:bottom w:val="none" w:sz="0" w:space="0" w:color="auto"/>
            <w:right w:val="none" w:sz="0" w:space="0" w:color="auto"/>
          </w:divBdr>
        </w:div>
      </w:divsChild>
    </w:div>
    <w:div w:id="305479794">
      <w:bodyDiv w:val="1"/>
      <w:marLeft w:val="0"/>
      <w:marRight w:val="0"/>
      <w:marTop w:val="0"/>
      <w:marBottom w:val="0"/>
      <w:divBdr>
        <w:top w:val="none" w:sz="0" w:space="0" w:color="auto"/>
        <w:left w:val="none" w:sz="0" w:space="0" w:color="auto"/>
        <w:bottom w:val="none" w:sz="0" w:space="0" w:color="auto"/>
        <w:right w:val="none" w:sz="0" w:space="0" w:color="auto"/>
      </w:divBdr>
    </w:div>
    <w:div w:id="314605346">
      <w:bodyDiv w:val="1"/>
      <w:marLeft w:val="0"/>
      <w:marRight w:val="0"/>
      <w:marTop w:val="0"/>
      <w:marBottom w:val="0"/>
      <w:divBdr>
        <w:top w:val="none" w:sz="0" w:space="0" w:color="auto"/>
        <w:left w:val="none" w:sz="0" w:space="0" w:color="auto"/>
        <w:bottom w:val="none" w:sz="0" w:space="0" w:color="auto"/>
        <w:right w:val="none" w:sz="0" w:space="0" w:color="auto"/>
      </w:divBdr>
      <w:divsChild>
        <w:div w:id="1003318233">
          <w:marLeft w:val="0"/>
          <w:marRight w:val="0"/>
          <w:marTop w:val="0"/>
          <w:marBottom w:val="0"/>
          <w:divBdr>
            <w:top w:val="none" w:sz="0" w:space="0" w:color="auto"/>
            <w:left w:val="none" w:sz="0" w:space="0" w:color="auto"/>
            <w:bottom w:val="none" w:sz="0" w:space="0" w:color="auto"/>
            <w:right w:val="none" w:sz="0" w:space="0" w:color="auto"/>
          </w:divBdr>
        </w:div>
        <w:div w:id="2049451501">
          <w:marLeft w:val="0"/>
          <w:marRight w:val="0"/>
          <w:marTop w:val="0"/>
          <w:marBottom w:val="0"/>
          <w:divBdr>
            <w:top w:val="none" w:sz="0" w:space="0" w:color="auto"/>
            <w:left w:val="none" w:sz="0" w:space="0" w:color="auto"/>
            <w:bottom w:val="none" w:sz="0" w:space="0" w:color="auto"/>
            <w:right w:val="none" w:sz="0" w:space="0" w:color="auto"/>
          </w:divBdr>
        </w:div>
      </w:divsChild>
    </w:div>
    <w:div w:id="412049857">
      <w:bodyDiv w:val="1"/>
      <w:marLeft w:val="0"/>
      <w:marRight w:val="0"/>
      <w:marTop w:val="0"/>
      <w:marBottom w:val="0"/>
      <w:divBdr>
        <w:top w:val="none" w:sz="0" w:space="0" w:color="auto"/>
        <w:left w:val="none" w:sz="0" w:space="0" w:color="auto"/>
        <w:bottom w:val="none" w:sz="0" w:space="0" w:color="auto"/>
        <w:right w:val="none" w:sz="0" w:space="0" w:color="auto"/>
      </w:divBdr>
    </w:div>
    <w:div w:id="448473522">
      <w:bodyDiv w:val="1"/>
      <w:marLeft w:val="0"/>
      <w:marRight w:val="0"/>
      <w:marTop w:val="0"/>
      <w:marBottom w:val="0"/>
      <w:divBdr>
        <w:top w:val="none" w:sz="0" w:space="0" w:color="auto"/>
        <w:left w:val="none" w:sz="0" w:space="0" w:color="auto"/>
        <w:bottom w:val="none" w:sz="0" w:space="0" w:color="auto"/>
        <w:right w:val="none" w:sz="0" w:space="0" w:color="auto"/>
      </w:divBdr>
    </w:div>
    <w:div w:id="463694062">
      <w:bodyDiv w:val="1"/>
      <w:marLeft w:val="0"/>
      <w:marRight w:val="0"/>
      <w:marTop w:val="0"/>
      <w:marBottom w:val="0"/>
      <w:divBdr>
        <w:top w:val="none" w:sz="0" w:space="0" w:color="auto"/>
        <w:left w:val="none" w:sz="0" w:space="0" w:color="auto"/>
        <w:bottom w:val="none" w:sz="0" w:space="0" w:color="auto"/>
        <w:right w:val="none" w:sz="0" w:space="0" w:color="auto"/>
      </w:divBdr>
    </w:div>
    <w:div w:id="558787831">
      <w:bodyDiv w:val="1"/>
      <w:marLeft w:val="0"/>
      <w:marRight w:val="0"/>
      <w:marTop w:val="0"/>
      <w:marBottom w:val="0"/>
      <w:divBdr>
        <w:top w:val="none" w:sz="0" w:space="0" w:color="auto"/>
        <w:left w:val="none" w:sz="0" w:space="0" w:color="auto"/>
        <w:bottom w:val="none" w:sz="0" w:space="0" w:color="auto"/>
        <w:right w:val="none" w:sz="0" w:space="0" w:color="auto"/>
      </w:divBdr>
    </w:div>
    <w:div w:id="571552096">
      <w:bodyDiv w:val="1"/>
      <w:marLeft w:val="0"/>
      <w:marRight w:val="0"/>
      <w:marTop w:val="0"/>
      <w:marBottom w:val="0"/>
      <w:divBdr>
        <w:top w:val="none" w:sz="0" w:space="0" w:color="auto"/>
        <w:left w:val="none" w:sz="0" w:space="0" w:color="auto"/>
        <w:bottom w:val="none" w:sz="0" w:space="0" w:color="auto"/>
        <w:right w:val="none" w:sz="0" w:space="0" w:color="auto"/>
      </w:divBdr>
    </w:div>
    <w:div w:id="577326077">
      <w:bodyDiv w:val="1"/>
      <w:marLeft w:val="0"/>
      <w:marRight w:val="0"/>
      <w:marTop w:val="0"/>
      <w:marBottom w:val="0"/>
      <w:divBdr>
        <w:top w:val="none" w:sz="0" w:space="0" w:color="auto"/>
        <w:left w:val="none" w:sz="0" w:space="0" w:color="auto"/>
        <w:bottom w:val="none" w:sz="0" w:space="0" w:color="auto"/>
        <w:right w:val="none" w:sz="0" w:space="0" w:color="auto"/>
      </w:divBdr>
    </w:div>
    <w:div w:id="578559176">
      <w:bodyDiv w:val="1"/>
      <w:marLeft w:val="0"/>
      <w:marRight w:val="0"/>
      <w:marTop w:val="0"/>
      <w:marBottom w:val="0"/>
      <w:divBdr>
        <w:top w:val="none" w:sz="0" w:space="0" w:color="auto"/>
        <w:left w:val="none" w:sz="0" w:space="0" w:color="auto"/>
        <w:bottom w:val="none" w:sz="0" w:space="0" w:color="auto"/>
        <w:right w:val="none" w:sz="0" w:space="0" w:color="auto"/>
      </w:divBdr>
    </w:div>
    <w:div w:id="581765172">
      <w:bodyDiv w:val="1"/>
      <w:marLeft w:val="0"/>
      <w:marRight w:val="0"/>
      <w:marTop w:val="0"/>
      <w:marBottom w:val="0"/>
      <w:divBdr>
        <w:top w:val="none" w:sz="0" w:space="0" w:color="auto"/>
        <w:left w:val="none" w:sz="0" w:space="0" w:color="auto"/>
        <w:bottom w:val="none" w:sz="0" w:space="0" w:color="auto"/>
        <w:right w:val="none" w:sz="0" w:space="0" w:color="auto"/>
      </w:divBdr>
    </w:div>
    <w:div w:id="587228211">
      <w:bodyDiv w:val="1"/>
      <w:marLeft w:val="0"/>
      <w:marRight w:val="0"/>
      <w:marTop w:val="0"/>
      <w:marBottom w:val="0"/>
      <w:divBdr>
        <w:top w:val="none" w:sz="0" w:space="0" w:color="auto"/>
        <w:left w:val="none" w:sz="0" w:space="0" w:color="auto"/>
        <w:bottom w:val="none" w:sz="0" w:space="0" w:color="auto"/>
        <w:right w:val="none" w:sz="0" w:space="0" w:color="auto"/>
      </w:divBdr>
    </w:div>
    <w:div w:id="593132095">
      <w:bodyDiv w:val="1"/>
      <w:marLeft w:val="0"/>
      <w:marRight w:val="0"/>
      <w:marTop w:val="0"/>
      <w:marBottom w:val="0"/>
      <w:divBdr>
        <w:top w:val="none" w:sz="0" w:space="0" w:color="auto"/>
        <w:left w:val="none" w:sz="0" w:space="0" w:color="auto"/>
        <w:bottom w:val="none" w:sz="0" w:space="0" w:color="auto"/>
        <w:right w:val="none" w:sz="0" w:space="0" w:color="auto"/>
      </w:divBdr>
      <w:divsChild>
        <w:div w:id="228544809">
          <w:marLeft w:val="0"/>
          <w:marRight w:val="0"/>
          <w:marTop w:val="0"/>
          <w:marBottom w:val="0"/>
          <w:divBdr>
            <w:top w:val="none" w:sz="0" w:space="0" w:color="auto"/>
            <w:left w:val="none" w:sz="0" w:space="0" w:color="auto"/>
            <w:bottom w:val="none" w:sz="0" w:space="0" w:color="auto"/>
            <w:right w:val="none" w:sz="0" w:space="0" w:color="auto"/>
          </w:divBdr>
          <w:divsChild>
            <w:div w:id="15546249">
              <w:marLeft w:val="0"/>
              <w:marRight w:val="0"/>
              <w:marTop w:val="100"/>
              <w:marBottom w:val="100"/>
              <w:divBdr>
                <w:top w:val="single" w:sz="2" w:space="0" w:color="E3E3E3"/>
                <w:left w:val="single" w:sz="2" w:space="0" w:color="E3E3E3"/>
                <w:bottom w:val="single" w:sz="2" w:space="0" w:color="E3E3E3"/>
                <w:right w:val="single" w:sz="2" w:space="0" w:color="E3E3E3"/>
              </w:divBdr>
              <w:divsChild>
                <w:div w:id="20295283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98958402">
          <w:marLeft w:val="0"/>
          <w:marRight w:val="0"/>
          <w:marTop w:val="0"/>
          <w:marBottom w:val="0"/>
          <w:divBdr>
            <w:top w:val="single" w:sz="2" w:space="0" w:color="E3E3E3"/>
            <w:left w:val="single" w:sz="2" w:space="0" w:color="E3E3E3"/>
            <w:bottom w:val="single" w:sz="2" w:space="0" w:color="E3E3E3"/>
            <w:right w:val="single" w:sz="2" w:space="0" w:color="E3E3E3"/>
          </w:divBdr>
          <w:divsChild>
            <w:div w:id="1424498384">
              <w:marLeft w:val="0"/>
              <w:marRight w:val="0"/>
              <w:marTop w:val="0"/>
              <w:marBottom w:val="0"/>
              <w:divBdr>
                <w:top w:val="single" w:sz="2" w:space="0" w:color="E3E3E3"/>
                <w:left w:val="single" w:sz="2" w:space="0" w:color="E3E3E3"/>
                <w:bottom w:val="single" w:sz="2" w:space="0" w:color="E3E3E3"/>
                <w:right w:val="single" w:sz="2" w:space="0" w:color="E3E3E3"/>
              </w:divBdr>
              <w:divsChild>
                <w:div w:id="825166407">
                  <w:marLeft w:val="0"/>
                  <w:marRight w:val="0"/>
                  <w:marTop w:val="0"/>
                  <w:marBottom w:val="0"/>
                  <w:divBdr>
                    <w:top w:val="single" w:sz="2" w:space="0" w:color="E3E3E3"/>
                    <w:left w:val="single" w:sz="2" w:space="0" w:color="E3E3E3"/>
                    <w:bottom w:val="single" w:sz="2" w:space="0" w:color="E3E3E3"/>
                    <w:right w:val="single" w:sz="2" w:space="0" w:color="E3E3E3"/>
                  </w:divBdr>
                  <w:divsChild>
                    <w:div w:id="491533637">
                      <w:marLeft w:val="0"/>
                      <w:marRight w:val="0"/>
                      <w:marTop w:val="0"/>
                      <w:marBottom w:val="0"/>
                      <w:divBdr>
                        <w:top w:val="single" w:sz="2" w:space="0" w:color="E3E3E3"/>
                        <w:left w:val="single" w:sz="2" w:space="0" w:color="E3E3E3"/>
                        <w:bottom w:val="single" w:sz="2" w:space="0" w:color="E3E3E3"/>
                        <w:right w:val="single" w:sz="2" w:space="0" w:color="E3E3E3"/>
                      </w:divBdr>
                      <w:divsChild>
                        <w:div w:id="1657104315">
                          <w:marLeft w:val="0"/>
                          <w:marRight w:val="0"/>
                          <w:marTop w:val="0"/>
                          <w:marBottom w:val="0"/>
                          <w:divBdr>
                            <w:top w:val="single" w:sz="2" w:space="0" w:color="E3E3E3"/>
                            <w:left w:val="single" w:sz="2" w:space="0" w:color="E3E3E3"/>
                            <w:bottom w:val="single" w:sz="2" w:space="0" w:color="E3E3E3"/>
                            <w:right w:val="single" w:sz="2" w:space="0" w:color="E3E3E3"/>
                          </w:divBdr>
                          <w:divsChild>
                            <w:div w:id="1801337873">
                              <w:marLeft w:val="0"/>
                              <w:marRight w:val="0"/>
                              <w:marTop w:val="0"/>
                              <w:marBottom w:val="0"/>
                              <w:divBdr>
                                <w:top w:val="single" w:sz="2" w:space="0" w:color="E3E3E3"/>
                                <w:left w:val="single" w:sz="2" w:space="0" w:color="E3E3E3"/>
                                <w:bottom w:val="single" w:sz="2" w:space="0" w:color="E3E3E3"/>
                                <w:right w:val="single" w:sz="2" w:space="0" w:color="E3E3E3"/>
                              </w:divBdr>
                              <w:divsChild>
                                <w:div w:id="1437747545">
                                  <w:marLeft w:val="0"/>
                                  <w:marRight w:val="0"/>
                                  <w:marTop w:val="100"/>
                                  <w:marBottom w:val="100"/>
                                  <w:divBdr>
                                    <w:top w:val="single" w:sz="2" w:space="0" w:color="E3E3E3"/>
                                    <w:left w:val="single" w:sz="2" w:space="0" w:color="E3E3E3"/>
                                    <w:bottom w:val="single" w:sz="2" w:space="0" w:color="E3E3E3"/>
                                    <w:right w:val="single" w:sz="2" w:space="0" w:color="E3E3E3"/>
                                  </w:divBdr>
                                  <w:divsChild>
                                    <w:div w:id="1747730075">
                                      <w:marLeft w:val="0"/>
                                      <w:marRight w:val="0"/>
                                      <w:marTop w:val="0"/>
                                      <w:marBottom w:val="0"/>
                                      <w:divBdr>
                                        <w:top w:val="single" w:sz="2" w:space="0" w:color="E3E3E3"/>
                                        <w:left w:val="single" w:sz="2" w:space="0" w:color="E3E3E3"/>
                                        <w:bottom w:val="single" w:sz="2" w:space="0" w:color="E3E3E3"/>
                                        <w:right w:val="single" w:sz="2" w:space="0" w:color="E3E3E3"/>
                                      </w:divBdr>
                                      <w:divsChild>
                                        <w:div w:id="1984656642">
                                          <w:marLeft w:val="0"/>
                                          <w:marRight w:val="0"/>
                                          <w:marTop w:val="0"/>
                                          <w:marBottom w:val="0"/>
                                          <w:divBdr>
                                            <w:top w:val="single" w:sz="2" w:space="0" w:color="E3E3E3"/>
                                            <w:left w:val="single" w:sz="2" w:space="0" w:color="E3E3E3"/>
                                            <w:bottom w:val="single" w:sz="2" w:space="0" w:color="E3E3E3"/>
                                            <w:right w:val="single" w:sz="2" w:space="0" w:color="E3E3E3"/>
                                          </w:divBdr>
                                          <w:divsChild>
                                            <w:div w:id="131024650">
                                              <w:marLeft w:val="0"/>
                                              <w:marRight w:val="0"/>
                                              <w:marTop w:val="0"/>
                                              <w:marBottom w:val="0"/>
                                              <w:divBdr>
                                                <w:top w:val="single" w:sz="2" w:space="0" w:color="E3E3E3"/>
                                                <w:left w:val="single" w:sz="2" w:space="0" w:color="E3E3E3"/>
                                                <w:bottom w:val="single" w:sz="2" w:space="0" w:color="E3E3E3"/>
                                                <w:right w:val="single" w:sz="2" w:space="0" w:color="E3E3E3"/>
                                              </w:divBdr>
                                              <w:divsChild>
                                                <w:div w:id="1496998349">
                                                  <w:marLeft w:val="0"/>
                                                  <w:marRight w:val="0"/>
                                                  <w:marTop w:val="0"/>
                                                  <w:marBottom w:val="0"/>
                                                  <w:divBdr>
                                                    <w:top w:val="single" w:sz="2" w:space="0" w:color="E3E3E3"/>
                                                    <w:left w:val="single" w:sz="2" w:space="0" w:color="E3E3E3"/>
                                                    <w:bottom w:val="single" w:sz="2" w:space="0" w:color="E3E3E3"/>
                                                    <w:right w:val="single" w:sz="2" w:space="0" w:color="E3E3E3"/>
                                                  </w:divBdr>
                                                  <w:divsChild>
                                                    <w:div w:id="1735927976">
                                                      <w:marLeft w:val="0"/>
                                                      <w:marRight w:val="0"/>
                                                      <w:marTop w:val="0"/>
                                                      <w:marBottom w:val="0"/>
                                                      <w:divBdr>
                                                        <w:top w:val="single" w:sz="2" w:space="0" w:color="E3E3E3"/>
                                                        <w:left w:val="single" w:sz="2" w:space="0" w:color="E3E3E3"/>
                                                        <w:bottom w:val="single" w:sz="2" w:space="0" w:color="E3E3E3"/>
                                                        <w:right w:val="single" w:sz="2" w:space="0" w:color="E3E3E3"/>
                                                      </w:divBdr>
                                                      <w:divsChild>
                                                        <w:div w:id="1398242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1936563">
      <w:bodyDiv w:val="1"/>
      <w:marLeft w:val="0"/>
      <w:marRight w:val="0"/>
      <w:marTop w:val="0"/>
      <w:marBottom w:val="0"/>
      <w:divBdr>
        <w:top w:val="none" w:sz="0" w:space="0" w:color="auto"/>
        <w:left w:val="none" w:sz="0" w:space="0" w:color="auto"/>
        <w:bottom w:val="none" w:sz="0" w:space="0" w:color="auto"/>
        <w:right w:val="none" w:sz="0" w:space="0" w:color="auto"/>
      </w:divBdr>
    </w:div>
    <w:div w:id="626009682">
      <w:bodyDiv w:val="1"/>
      <w:marLeft w:val="0"/>
      <w:marRight w:val="0"/>
      <w:marTop w:val="0"/>
      <w:marBottom w:val="0"/>
      <w:divBdr>
        <w:top w:val="none" w:sz="0" w:space="0" w:color="auto"/>
        <w:left w:val="none" w:sz="0" w:space="0" w:color="auto"/>
        <w:bottom w:val="none" w:sz="0" w:space="0" w:color="auto"/>
        <w:right w:val="none" w:sz="0" w:space="0" w:color="auto"/>
      </w:divBdr>
      <w:divsChild>
        <w:div w:id="1172648017">
          <w:marLeft w:val="0"/>
          <w:marRight w:val="0"/>
          <w:marTop w:val="0"/>
          <w:marBottom w:val="0"/>
          <w:divBdr>
            <w:top w:val="single" w:sz="2" w:space="0" w:color="E3E3E3"/>
            <w:left w:val="single" w:sz="2" w:space="0" w:color="E3E3E3"/>
            <w:bottom w:val="single" w:sz="2" w:space="0" w:color="E3E3E3"/>
            <w:right w:val="single" w:sz="2" w:space="0" w:color="E3E3E3"/>
          </w:divBdr>
          <w:divsChild>
            <w:div w:id="1853449385">
              <w:marLeft w:val="0"/>
              <w:marRight w:val="0"/>
              <w:marTop w:val="100"/>
              <w:marBottom w:val="100"/>
              <w:divBdr>
                <w:top w:val="single" w:sz="2" w:space="0" w:color="E3E3E3"/>
                <w:left w:val="single" w:sz="2" w:space="0" w:color="E3E3E3"/>
                <w:bottom w:val="single" w:sz="2" w:space="0" w:color="E3E3E3"/>
                <w:right w:val="single" w:sz="2" w:space="0" w:color="E3E3E3"/>
              </w:divBdr>
              <w:divsChild>
                <w:div w:id="338504750">
                  <w:marLeft w:val="0"/>
                  <w:marRight w:val="0"/>
                  <w:marTop w:val="0"/>
                  <w:marBottom w:val="0"/>
                  <w:divBdr>
                    <w:top w:val="single" w:sz="2" w:space="0" w:color="E3E3E3"/>
                    <w:left w:val="single" w:sz="2" w:space="0" w:color="E3E3E3"/>
                    <w:bottom w:val="single" w:sz="2" w:space="0" w:color="E3E3E3"/>
                    <w:right w:val="single" w:sz="2" w:space="0" w:color="E3E3E3"/>
                  </w:divBdr>
                  <w:divsChild>
                    <w:div w:id="280041020">
                      <w:marLeft w:val="0"/>
                      <w:marRight w:val="0"/>
                      <w:marTop w:val="0"/>
                      <w:marBottom w:val="0"/>
                      <w:divBdr>
                        <w:top w:val="single" w:sz="2" w:space="0" w:color="E3E3E3"/>
                        <w:left w:val="single" w:sz="2" w:space="0" w:color="E3E3E3"/>
                        <w:bottom w:val="single" w:sz="2" w:space="0" w:color="E3E3E3"/>
                        <w:right w:val="single" w:sz="2" w:space="0" w:color="E3E3E3"/>
                      </w:divBdr>
                      <w:divsChild>
                        <w:div w:id="2107538114">
                          <w:marLeft w:val="0"/>
                          <w:marRight w:val="0"/>
                          <w:marTop w:val="0"/>
                          <w:marBottom w:val="0"/>
                          <w:divBdr>
                            <w:top w:val="single" w:sz="2" w:space="0" w:color="E3E3E3"/>
                            <w:left w:val="single" w:sz="2" w:space="0" w:color="E3E3E3"/>
                            <w:bottom w:val="single" w:sz="2" w:space="0" w:color="E3E3E3"/>
                            <w:right w:val="single" w:sz="2" w:space="0" w:color="E3E3E3"/>
                          </w:divBdr>
                          <w:divsChild>
                            <w:div w:id="620382179">
                              <w:marLeft w:val="0"/>
                              <w:marRight w:val="0"/>
                              <w:marTop w:val="0"/>
                              <w:marBottom w:val="0"/>
                              <w:divBdr>
                                <w:top w:val="single" w:sz="2" w:space="0" w:color="E3E3E3"/>
                                <w:left w:val="single" w:sz="2" w:space="0" w:color="E3E3E3"/>
                                <w:bottom w:val="single" w:sz="2" w:space="0" w:color="E3E3E3"/>
                                <w:right w:val="single" w:sz="2" w:space="0" w:color="E3E3E3"/>
                              </w:divBdr>
                              <w:divsChild>
                                <w:div w:id="2119131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965304097">
          <w:marLeft w:val="0"/>
          <w:marRight w:val="0"/>
          <w:marTop w:val="0"/>
          <w:marBottom w:val="0"/>
          <w:divBdr>
            <w:top w:val="single" w:sz="2" w:space="0" w:color="E3E3E3"/>
            <w:left w:val="single" w:sz="2" w:space="0" w:color="E3E3E3"/>
            <w:bottom w:val="single" w:sz="2" w:space="0" w:color="E3E3E3"/>
            <w:right w:val="single" w:sz="2" w:space="0" w:color="E3E3E3"/>
          </w:divBdr>
          <w:divsChild>
            <w:div w:id="1323465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605772242">
                  <w:marLeft w:val="0"/>
                  <w:marRight w:val="0"/>
                  <w:marTop w:val="0"/>
                  <w:marBottom w:val="0"/>
                  <w:divBdr>
                    <w:top w:val="single" w:sz="2" w:space="0" w:color="E3E3E3"/>
                    <w:left w:val="single" w:sz="2" w:space="0" w:color="E3E3E3"/>
                    <w:bottom w:val="single" w:sz="2" w:space="0" w:color="E3E3E3"/>
                    <w:right w:val="single" w:sz="2" w:space="0" w:color="E3E3E3"/>
                  </w:divBdr>
                  <w:divsChild>
                    <w:div w:id="1131364712">
                      <w:marLeft w:val="0"/>
                      <w:marRight w:val="0"/>
                      <w:marTop w:val="0"/>
                      <w:marBottom w:val="0"/>
                      <w:divBdr>
                        <w:top w:val="single" w:sz="2" w:space="0" w:color="E3E3E3"/>
                        <w:left w:val="single" w:sz="2" w:space="0" w:color="E3E3E3"/>
                        <w:bottom w:val="single" w:sz="2" w:space="0" w:color="E3E3E3"/>
                        <w:right w:val="single" w:sz="2" w:space="0" w:color="E3E3E3"/>
                      </w:divBdr>
                      <w:divsChild>
                        <w:div w:id="1562978378">
                          <w:marLeft w:val="0"/>
                          <w:marRight w:val="0"/>
                          <w:marTop w:val="0"/>
                          <w:marBottom w:val="0"/>
                          <w:divBdr>
                            <w:top w:val="single" w:sz="2" w:space="0" w:color="E3E3E3"/>
                            <w:left w:val="single" w:sz="2" w:space="0" w:color="E3E3E3"/>
                            <w:bottom w:val="single" w:sz="2" w:space="0" w:color="E3E3E3"/>
                            <w:right w:val="single" w:sz="2" w:space="0" w:color="E3E3E3"/>
                          </w:divBdr>
                          <w:divsChild>
                            <w:div w:id="1867522857">
                              <w:marLeft w:val="0"/>
                              <w:marRight w:val="0"/>
                              <w:marTop w:val="0"/>
                              <w:marBottom w:val="0"/>
                              <w:divBdr>
                                <w:top w:val="single" w:sz="2" w:space="0" w:color="E3E3E3"/>
                                <w:left w:val="single" w:sz="2" w:space="0" w:color="E3E3E3"/>
                                <w:bottom w:val="single" w:sz="2" w:space="0" w:color="E3E3E3"/>
                                <w:right w:val="single" w:sz="2" w:space="0" w:color="E3E3E3"/>
                              </w:divBdr>
                              <w:divsChild>
                                <w:div w:id="102386426">
                                  <w:marLeft w:val="0"/>
                                  <w:marRight w:val="0"/>
                                  <w:marTop w:val="0"/>
                                  <w:marBottom w:val="0"/>
                                  <w:divBdr>
                                    <w:top w:val="single" w:sz="2" w:space="0" w:color="E3E3E3"/>
                                    <w:left w:val="single" w:sz="2" w:space="0" w:color="E3E3E3"/>
                                    <w:bottom w:val="single" w:sz="2" w:space="0" w:color="E3E3E3"/>
                                    <w:right w:val="single" w:sz="2" w:space="0" w:color="E3E3E3"/>
                                  </w:divBdr>
                                  <w:divsChild>
                                    <w:div w:id="1787042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27391971">
      <w:bodyDiv w:val="1"/>
      <w:marLeft w:val="0"/>
      <w:marRight w:val="0"/>
      <w:marTop w:val="0"/>
      <w:marBottom w:val="0"/>
      <w:divBdr>
        <w:top w:val="none" w:sz="0" w:space="0" w:color="auto"/>
        <w:left w:val="none" w:sz="0" w:space="0" w:color="auto"/>
        <w:bottom w:val="none" w:sz="0" w:space="0" w:color="auto"/>
        <w:right w:val="none" w:sz="0" w:space="0" w:color="auto"/>
      </w:divBdr>
    </w:div>
    <w:div w:id="652829561">
      <w:bodyDiv w:val="1"/>
      <w:marLeft w:val="0"/>
      <w:marRight w:val="0"/>
      <w:marTop w:val="0"/>
      <w:marBottom w:val="0"/>
      <w:divBdr>
        <w:top w:val="none" w:sz="0" w:space="0" w:color="auto"/>
        <w:left w:val="none" w:sz="0" w:space="0" w:color="auto"/>
        <w:bottom w:val="none" w:sz="0" w:space="0" w:color="auto"/>
        <w:right w:val="none" w:sz="0" w:space="0" w:color="auto"/>
      </w:divBdr>
      <w:divsChild>
        <w:div w:id="184027131">
          <w:marLeft w:val="0"/>
          <w:marRight w:val="0"/>
          <w:marTop w:val="0"/>
          <w:marBottom w:val="0"/>
          <w:divBdr>
            <w:top w:val="none" w:sz="0" w:space="0" w:color="auto"/>
            <w:left w:val="none" w:sz="0" w:space="0" w:color="auto"/>
            <w:bottom w:val="none" w:sz="0" w:space="0" w:color="auto"/>
            <w:right w:val="none" w:sz="0" w:space="0" w:color="auto"/>
          </w:divBdr>
        </w:div>
        <w:div w:id="347945352">
          <w:marLeft w:val="0"/>
          <w:marRight w:val="0"/>
          <w:marTop w:val="0"/>
          <w:marBottom w:val="0"/>
          <w:divBdr>
            <w:top w:val="none" w:sz="0" w:space="0" w:color="auto"/>
            <w:left w:val="none" w:sz="0" w:space="0" w:color="auto"/>
            <w:bottom w:val="none" w:sz="0" w:space="0" w:color="auto"/>
            <w:right w:val="none" w:sz="0" w:space="0" w:color="auto"/>
          </w:divBdr>
        </w:div>
        <w:div w:id="496380346">
          <w:marLeft w:val="0"/>
          <w:marRight w:val="0"/>
          <w:marTop w:val="0"/>
          <w:marBottom w:val="0"/>
          <w:divBdr>
            <w:top w:val="none" w:sz="0" w:space="0" w:color="auto"/>
            <w:left w:val="none" w:sz="0" w:space="0" w:color="auto"/>
            <w:bottom w:val="none" w:sz="0" w:space="0" w:color="auto"/>
            <w:right w:val="none" w:sz="0" w:space="0" w:color="auto"/>
          </w:divBdr>
        </w:div>
        <w:div w:id="559680864">
          <w:marLeft w:val="0"/>
          <w:marRight w:val="0"/>
          <w:marTop w:val="0"/>
          <w:marBottom w:val="0"/>
          <w:divBdr>
            <w:top w:val="none" w:sz="0" w:space="0" w:color="auto"/>
            <w:left w:val="none" w:sz="0" w:space="0" w:color="auto"/>
            <w:bottom w:val="none" w:sz="0" w:space="0" w:color="auto"/>
            <w:right w:val="none" w:sz="0" w:space="0" w:color="auto"/>
          </w:divBdr>
        </w:div>
        <w:div w:id="571156990">
          <w:marLeft w:val="0"/>
          <w:marRight w:val="0"/>
          <w:marTop w:val="0"/>
          <w:marBottom w:val="0"/>
          <w:divBdr>
            <w:top w:val="none" w:sz="0" w:space="0" w:color="auto"/>
            <w:left w:val="none" w:sz="0" w:space="0" w:color="auto"/>
            <w:bottom w:val="none" w:sz="0" w:space="0" w:color="auto"/>
            <w:right w:val="none" w:sz="0" w:space="0" w:color="auto"/>
          </w:divBdr>
        </w:div>
        <w:div w:id="1062563845">
          <w:marLeft w:val="0"/>
          <w:marRight w:val="0"/>
          <w:marTop w:val="0"/>
          <w:marBottom w:val="0"/>
          <w:divBdr>
            <w:top w:val="none" w:sz="0" w:space="0" w:color="auto"/>
            <w:left w:val="none" w:sz="0" w:space="0" w:color="auto"/>
            <w:bottom w:val="none" w:sz="0" w:space="0" w:color="auto"/>
            <w:right w:val="none" w:sz="0" w:space="0" w:color="auto"/>
          </w:divBdr>
        </w:div>
        <w:div w:id="1645231005">
          <w:marLeft w:val="0"/>
          <w:marRight w:val="0"/>
          <w:marTop w:val="0"/>
          <w:marBottom w:val="0"/>
          <w:divBdr>
            <w:top w:val="none" w:sz="0" w:space="0" w:color="auto"/>
            <w:left w:val="none" w:sz="0" w:space="0" w:color="auto"/>
            <w:bottom w:val="none" w:sz="0" w:space="0" w:color="auto"/>
            <w:right w:val="none" w:sz="0" w:space="0" w:color="auto"/>
          </w:divBdr>
        </w:div>
        <w:div w:id="1775591506">
          <w:marLeft w:val="0"/>
          <w:marRight w:val="0"/>
          <w:marTop w:val="0"/>
          <w:marBottom w:val="0"/>
          <w:divBdr>
            <w:top w:val="none" w:sz="0" w:space="0" w:color="auto"/>
            <w:left w:val="none" w:sz="0" w:space="0" w:color="auto"/>
            <w:bottom w:val="none" w:sz="0" w:space="0" w:color="auto"/>
            <w:right w:val="none" w:sz="0" w:space="0" w:color="auto"/>
          </w:divBdr>
        </w:div>
        <w:div w:id="2001502178">
          <w:marLeft w:val="0"/>
          <w:marRight w:val="0"/>
          <w:marTop w:val="0"/>
          <w:marBottom w:val="0"/>
          <w:divBdr>
            <w:top w:val="none" w:sz="0" w:space="0" w:color="auto"/>
            <w:left w:val="none" w:sz="0" w:space="0" w:color="auto"/>
            <w:bottom w:val="none" w:sz="0" w:space="0" w:color="auto"/>
            <w:right w:val="none" w:sz="0" w:space="0" w:color="auto"/>
          </w:divBdr>
        </w:div>
        <w:div w:id="2081520097">
          <w:marLeft w:val="0"/>
          <w:marRight w:val="0"/>
          <w:marTop w:val="0"/>
          <w:marBottom w:val="0"/>
          <w:divBdr>
            <w:top w:val="none" w:sz="0" w:space="0" w:color="auto"/>
            <w:left w:val="none" w:sz="0" w:space="0" w:color="auto"/>
            <w:bottom w:val="none" w:sz="0" w:space="0" w:color="auto"/>
            <w:right w:val="none" w:sz="0" w:space="0" w:color="auto"/>
          </w:divBdr>
        </w:div>
      </w:divsChild>
    </w:div>
    <w:div w:id="662661883">
      <w:bodyDiv w:val="1"/>
      <w:marLeft w:val="0"/>
      <w:marRight w:val="0"/>
      <w:marTop w:val="0"/>
      <w:marBottom w:val="0"/>
      <w:divBdr>
        <w:top w:val="none" w:sz="0" w:space="0" w:color="auto"/>
        <w:left w:val="none" w:sz="0" w:space="0" w:color="auto"/>
        <w:bottom w:val="none" w:sz="0" w:space="0" w:color="auto"/>
        <w:right w:val="none" w:sz="0" w:space="0" w:color="auto"/>
      </w:divBdr>
      <w:divsChild>
        <w:div w:id="1307784836">
          <w:marLeft w:val="0"/>
          <w:marRight w:val="0"/>
          <w:marTop w:val="0"/>
          <w:marBottom w:val="0"/>
          <w:divBdr>
            <w:top w:val="single" w:sz="2" w:space="0" w:color="E3E3E3"/>
            <w:left w:val="single" w:sz="2" w:space="0" w:color="E3E3E3"/>
            <w:bottom w:val="single" w:sz="2" w:space="0" w:color="E3E3E3"/>
            <w:right w:val="single" w:sz="2" w:space="0" w:color="E3E3E3"/>
          </w:divBdr>
          <w:divsChild>
            <w:div w:id="1669168512">
              <w:marLeft w:val="0"/>
              <w:marRight w:val="0"/>
              <w:marTop w:val="0"/>
              <w:marBottom w:val="0"/>
              <w:divBdr>
                <w:top w:val="single" w:sz="2" w:space="0" w:color="E3E3E3"/>
                <w:left w:val="single" w:sz="2" w:space="0" w:color="E3E3E3"/>
                <w:bottom w:val="single" w:sz="2" w:space="0" w:color="E3E3E3"/>
                <w:right w:val="single" w:sz="2" w:space="0" w:color="E3E3E3"/>
              </w:divBdr>
              <w:divsChild>
                <w:div w:id="1357463676">
                  <w:marLeft w:val="0"/>
                  <w:marRight w:val="0"/>
                  <w:marTop w:val="0"/>
                  <w:marBottom w:val="0"/>
                  <w:divBdr>
                    <w:top w:val="single" w:sz="2" w:space="0" w:color="E3E3E3"/>
                    <w:left w:val="single" w:sz="2" w:space="0" w:color="E3E3E3"/>
                    <w:bottom w:val="single" w:sz="2" w:space="0" w:color="E3E3E3"/>
                    <w:right w:val="single" w:sz="2" w:space="0" w:color="E3E3E3"/>
                  </w:divBdr>
                  <w:divsChild>
                    <w:div w:id="629163615">
                      <w:marLeft w:val="0"/>
                      <w:marRight w:val="0"/>
                      <w:marTop w:val="0"/>
                      <w:marBottom w:val="0"/>
                      <w:divBdr>
                        <w:top w:val="single" w:sz="2" w:space="0" w:color="E3E3E3"/>
                        <w:left w:val="single" w:sz="2" w:space="0" w:color="E3E3E3"/>
                        <w:bottom w:val="single" w:sz="2" w:space="0" w:color="E3E3E3"/>
                        <w:right w:val="single" w:sz="2" w:space="0" w:color="E3E3E3"/>
                      </w:divBdr>
                      <w:divsChild>
                        <w:div w:id="2066442041">
                          <w:marLeft w:val="0"/>
                          <w:marRight w:val="0"/>
                          <w:marTop w:val="0"/>
                          <w:marBottom w:val="0"/>
                          <w:divBdr>
                            <w:top w:val="single" w:sz="2" w:space="0" w:color="E3E3E3"/>
                            <w:left w:val="single" w:sz="2" w:space="0" w:color="E3E3E3"/>
                            <w:bottom w:val="single" w:sz="2" w:space="0" w:color="E3E3E3"/>
                            <w:right w:val="single" w:sz="2" w:space="0" w:color="E3E3E3"/>
                          </w:divBdr>
                          <w:divsChild>
                            <w:div w:id="773332086">
                              <w:marLeft w:val="0"/>
                              <w:marRight w:val="0"/>
                              <w:marTop w:val="0"/>
                              <w:marBottom w:val="0"/>
                              <w:divBdr>
                                <w:top w:val="single" w:sz="2" w:space="0" w:color="E3E3E3"/>
                                <w:left w:val="single" w:sz="2" w:space="0" w:color="E3E3E3"/>
                                <w:bottom w:val="single" w:sz="2" w:space="0" w:color="E3E3E3"/>
                                <w:right w:val="single" w:sz="2" w:space="0" w:color="E3E3E3"/>
                              </w:divBdr>
                              <w:divsChild>
                                <w:div w:id="177933288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6507483">
                                      <w:marLeft w:val="0"/>
                                      <w:marRight w:val="0"/>
                                      <w:marTop w:val="0"/>
                                      <w:marBottom w:val="0"/>
                                      <w:divBdr>
                                        <w:top w:val="single" w:sz="2" w:space="0" w:color="E3E3E3"/>
                                        <w:left w:val="single" w:sz="2" w:space="0" w:color="E3E3E3"/>
                                        <w:bottom w:val="single" w:sz="2" w:space="0" w:color="E3E3E3"/>
                                        <w:right w:val="single" w:sz="2" w:space="0" w:color="E3E3E3"/>
                                      </w:divBdr>
                                      <w:divsChild>
                                        <w:div w:id="1667974908">
                                          <w:marLeft w:val="0"/>
                                          <w:marRight w:val="0"/>
                                          <w:marTop w:val="0"/>
                                          <w:marBottom w:val="0"/>
                                          <w:divBdr>
                                            <w:top w:val="single" w:sz="2" w:space="0" w:color="E3E3E3"/>
                                            <w:left w:val="single" w:sz="2" w:space="0" w:color="E3E3E3"/>
                                            <w:bottom w:val="single" w:sz="2" w:space="0" w:color="E3E3E3"/>
                                            <w:right w:val="single" w:sz="2" w:space="0" w:color="E3E3E3"/>
                                          </w:divBdr>
                                          <w:divsChild>
                                            <w:div w:id="1639842201">
                                              <w:marLeft w:val="0"/>
                                              <w:marRight w:val="0"/>
                                              <w:marTop w:val="0"/>
                                              <w:marBottom w:val="0"/>
                                              <w:divBdr>
                                                <w:top w:val="single" w:sz="2" w:space="0" w:color="E3E3E3"/>
                                                <w:left w:val="single" w:sz="2" w:space="0" w:color="E3E3E3"/>
                                                <w:bottom w:val="single" w:sz="2" w:space="0" w:color="E3E3E3"/>
                                                <w:right w:val="single" w:sz="2" w:space="0" w:color="E3E3E3"/>
                                              </w:divBdr>
                                              <w:divsChild>
                                                <w:div w:id="381711998">
                                                  <w:marLeft w:val="0"/>
                                                  <w:marRight w:val="0"/>
                                                  <w:marTop w:val="0"/>
                                                  <w:marBottom w:val="0"/>
                                                  <w:divBdr>
                                                    <w:top w:val="single" w:sz="2" w:space="0" w:color="E3E3E3"/>
                                                    <w:left w:val="single" w:sz="2" w:space="0" w:color="E3E3E3"/>
                                                    <w:bottom w:val="single" w:sz="2" w:space="0" w:color="E3E3E3"/>
                                                    <w:right w:val="single" w:sz="2" w:space="0" w:color="E3E3E3"/>
                                                  </w:divBdr>
                                                  <w:divsChild>
                                                    <w:div w:id="1072045239">
                                                      <w:marLeft w:val="0"/>
                                                      <w:marRight w:val="0"/>
                                                      <w:marTop w:val="0"/>
                                                      <w:marBottom w:val="0"/>
                                                      <w:divBdr>
                                                        <w:top w:val="single" w:sz="2" w:space="0" w:color="E3E3E3"/>
                                                        <w:left w:val="single" w:sz="2" w:space="0" w:color="E3E3E3"/>
                                                        <w:bottom w:val="single" w:sz="2" w:space="0" w:color="E3E3E3"/>
                                                        <w:right w:val="single" w:sz="2" w:space="0" w:color="E3E3E3"/>
                                                      </w:divBdr>
                                                      <w:divsChild>
                                                        <w:div w:id="497620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49953369">
          <w:marLeft w:val="0"/>
          <w:marRight w:val="0"/>
          <w:marTop w:val="0"/>
          <w:marBottom w:val="0"/>
          <w:divBdr>
            <w:top w:val="none" w:sz="0" w:space="0" w:color="auto"/>
            <w:left w:val="none" w:sz="0" w:space="0" w:color="auto"/>
            <w:bottom w:val="none" w:sz="0" w:space="0" w:color="auto"/>
            <w:right w:val="none" w:sz="0" w:space="0" w:color="auto"/>
          </w:divBdr>
          <w:divsChild>
            <w:div w:id="10548144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9138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0449518">
      <w:bodyDiv w:val="1"/>
      <w:marLeft w:val="0"/>
      <w:marRight w:val="0"/>
      <w:marTop w:val="0"/>
      <w:marBottom w:val="0"/>
      <w:divBdr>
        <w:top w:val="none" w:sz="0" w:space="0" w:color="auto"/>
        <w:left w:val="none" w:sz="0" w:space="0" w:color="auto"/>
        <w:bottom w:val="none" w:sz="0" w:space="0" w:color="auto"/>
        <w:right w:val="none" w:sz="0" w:space="0" w:color="auto"/>
      </w:divBdr>
    </w:div>
    <w:div w:id="779184339">
      <w:bodyDiv w:val="1"/>
      <w:marLeft w:val="0"/>
      <w:marRight w:val="0"/>
      <w:marTop w:val="0"/>
      <w:marBottom w:val="0"/>
      <w:divBdr>
        <w:top w:val="none" w:sz="0" w:space="0" w:color="auto"/>
        <w:left w:val="none" w:sz="0" w:space="0" w:color="auto"/>
        <w:bottom w:val="none" w:sz="0" w:space="0" w:color="auto"/>
        <w:right w:val="none" w:sz="0" w:space="0" w:color="auto"/>
      </w:divBdr>
    </w:div>
    <w:div w:id="813528633">
      <w:bodyDiv w:val="1"/>
      <w:marLeft w:val="0"/>
      <w:marRight w:val="0"/>
      <w:marTop w:val="0"/>
      <w:marBottom w:val="0"/>
      <w:divBdr>
        <w:top w:val="none" w:sz="0" w:space="0" w:color="auto"/>
        <w:left w:val="none" w:sz="0" w:space="0" w:color="auto"/>
        <w:bottom w:val="none" w:sz="0" w:space="0" w:color="auto"/>
        <w:right w:val="none" w:sz="0" w:space="0" w:color="auto"/>
      </w:divBdr>
    </w:div>
    <w:div w:id="825779642">
      <w:bodyDiv w:val="1"/>
      <w:marLeft w:val="0"/>
      <w:marRight w:val="0"/>
      <w:marTop w:val="0"/>
      <w:marBottom w:val="0"/>
      <w:divBdr>
        <w:top w:val="none" w:sz="0" w:space="0" w:color="auto"/>
        <w:left w:val="none" w:sz="0" w:space="0" w:color="auto"/>
        <w:bottom w:val="none" w:sz="0" w:space="0" w:color="auto"/>
        <w:right w:val="none" w:sz="0" w:space="0" w:color="auto"/>
      </w:divBdr>
      <w:divsChild>
        <w:div w:id="197863425">
          <w:marLeft w:val="0"/>
          <w:marRight w:val="0"/>
          <w:marTop w:val="0"/>
          <w:marBottom w:val="0"/>
          <w:divBdr>
            <w:top w:val="none" w:sz="0" w:space="0" w:color="auto"/>
            <w:left w:val="none" w:sz="0" w:space="0" w:color="auto"/>
            <w:bottom w:val="none" w:sz="0" w:space="0" w:color="auto"/>
            <w:right w:val="none" w:sz="0" w:space="0" w:color="auto"/>
          </w:divBdr>
        </w:div>
        <w:div w:id="783429802">
          <w:marLeft w:val="0"/>
          <w:marRight w:val="0"/>
          <w:marTop w:val="0"/>
          <w:marBottom w:val="0"/>
          <w:divBdr>
            <w:top w:val="none" w:sz="0" w:space="0" w:color="auto"/>
            <w:left w:val="none" w:sz="0" w:space="0" w:color="auto"/>
            <w:bottom w:val="none" w:sz="0" w:space="0" w:color="auto"/>
            <w:right w:val="none" w:sz="0" w:space="0" w:color="auto"/>
          </w:divBdr>
        </w:div>
        <w:div w:id="962928246">
          <w:marLeft w:val="0"/>
          <w:marRight w:val="0"/>
          <w:marTop w:val="0"/>
          <w:marBottom w:val="0"/>
          <w:divBdr>
            <w:top w:val="none" w:sz="0" w:space="0" w:color="auto"/>
            <w:left w:val="none" w:sz="0" w:space="0" w:color="auto"/>
            <w:bottom w:val="none" w:sz="0" w:space="0" w:color="auto"/>
            <w:right w:val="none" w:sz="0" w:space="0" w:color="auto"/>
          </w:divBdr>
        </w:div>
      </w:divsChild>
    </w:div>
    <w:div w:id="855194192">
      <w:bodyDiv w:val="1"/>
      <w:marLeft w:val="0"/>
      <w:marRight w:val="0"/>
      <w:marTop w:val="0"/>
      <w:marBottom w:val="0"/>
      <w:divBdr>
        <w:top w:val="none" w:sz="0" w:space="0" w:color="auto"/>
        <w:left w:val="none" w:sz="0" w:space="0" w:color="auto"/>
        <w:bottom w:val="none" w:sz="0" w:space="0" w:color="auto"/>
        <w:right w:val="none" w:sz="0" w:space="0" w:color="auto"/>
      </w:divBdr>
    </w:div>
    <w:div w:id="936786561">
      <w:bodyDiv w:val="1"/>
      <w:marLeft w:val="0"/>
      <w:marRight w:val="0"/>
      <w:marTop w:val="0"/>
      <w:marBottom w:val="0"/>
      <w:divBdr>
        <w:top w:val="none" w:sz="0" w:space="0" w:color="auto"/>
        <w:left w:val="none" w:sz="0" w:space="0" w:color="auto"/>
        <w:bottom w:val="none" w:sz="0" w:space="0" w:color="auto"/>
        <w:right w:val="none" w:sz="0" w:space="0" w:color="auto"/>
      </w:divBdr>
      <w:divsChild>
        <w:div w:id="6954817">
          <w:marLeft w:val="0"/>
          <w:marRight w:val="0"/>
          <w:marTop w:val="0"/>
          <w:marBottom w:val="0"/>
          <w:divBdr>
            <w:top w:val="none" w:sz="0" w:space="0" w:color="auto"/>
            <w:left w:val="none" w:sz="0" w:space="0" w:color="auto"/>
            <w:bottom w:val="none" w:sz="0" w:space="0" w:color="auto"/>
            <w:right w:val="none" w:sz="0" w:space="0" w:color="auto"/>
          </w:divBdr>
        </w:div>
        <w:div w:id="243147257">
          <w:marLeft w:val="0"/>
          <w:marRight w:val="0"/>
          <w:marTop w:val="0"/>
          <w:marBottom w:val="0"/>
          <w:divBdr>
            <w:top w:val="none" w:sz="0" w:space="0" w:color="auto"/>
            <w:left w:val="none" w:sz="0" w:space="0" w:color="auto"/>
            <w:bottom w:val="none" w:sz="0" w:space="0" w:color="auto"/>
            <w:right w:val="none" w:sz="0" w:space="0" w:color="auto"/>
          </w:divBdr>
        </w:div>
        <w:div w:id="926889335">
          <w:marLeft w:val="0"/>
          <w:marRight w:val="0"/>
          <w:marTop w:val="0"/>
          <w:marBottom w:val="0"/>
          <w:divBdr>
            <w:top w:val="none" w:sz="0" w:space="0" w:color="auto"/>
            <w:left w:val="none" w:sz="0" w:space="0" w:color="auto"/>
            <w:bottom w:val="none" w:sz="0" w:space="0" w:color="auto"/>
            <w:right w:val="none" w:sz="0" w:space="0" w:color="auto"/>
          </w:divBdr>
        </w:div>
        <w:div w:id="1613320322">
          <w:marLeft w:val="0"/>
          <w:marRight w:val="0"/>
          <w:marTop w:val="0"/>
          <w:marBottom w:val="0"/>
          <w:divBdr>
            <w:top w:val="none" w:sz="0" w:space="0" w:color="auto"/>
            <w:left w:val="none" w:sz="0" w:space="0" w:color="auto"/>
            <w:bottom w:val="none" w:sz="0" w:space="0" w:color="auto"/>
            <w:right w:val="none" w:sz="0" w:space="0" w:color="auto"/>
          </w:divBdr>
        </w:div>
        <w:div w:id="1677270615">
          <w:marLeft w:val="0"/>
          <w:marRight w:val="0"/>
          <w:marTop w:val="0"/>
          <w:marBottom w:val="0"/>
          <w:divBdr>
            <w:top w:val="none" w:sz="0" w:space="0" w:color="auto"/>
            <w:left w:val="none" w:sz="0" w:space="0" w:color="auto"/>
            <w:bottom w:val="none" w:sz="0" w:space="0" w:color="auto"/>
            <w:right w:val="none" w:sz="0" w:space="0" w:color="auto"/>
          </w:divBdr>
        </w:div>
      </w:divsChild>
    </w:div>
    <w:div w:id="980578913">
      <w:bodyDiv w:val="1"/>
      <w:marLeft w:val="0"/>
      <w:marRight w:val="0"/>
      <w:marTop w:val="0"/>
      <w:marBottom w:val="0"/>
      <w:divBdr>
        <w:top w:val="none" w:sz="0" w:space="0" w:color="auto"/>
        <w:left w:val="none" w:sz="0" w:space="0" w:color="auto"/>
        <w:bottom w:val="none" w:sz="0" w:space="0" w:color="auto"/>
        <w:right w:val="none" w:sz="0" w:space="0" w:color="auto"/>
      </w:divBdr>
    </w:div>
    <w:div w:id="1031149965">
      <w:bodyDiv w:val="1"/>
      <w:marLeft w:val="0"/>
      <w:marRight w:val="0"/>
      <w:marTop w:val="0"/>
      <w:marBottom w:val="0"/>
      <w:divBdr>
        <w:top w:val="none" w:sz="0" w:space="0" w:color="auto"/>
        <w:left w:val="none" w:sz="0" w:space="0" w:color="auto"/>
        <w:bottom w:val="none" w:sz="0" w:space="0" w:color="auto"/>
        <w:right w:val="none" w:sz="0" w:space="0" w:color="auto"/>
      </w:divBdr>
    </w:div>
    <w:div w:id="1080056586">
      <w:bodyDiv w:val="1"/>
      <w:marLeft w:val="0"/>
      <w:marRight w:val="0"/>
      <w:marTop w:val="0"/>
      <w:marBottom w:val="0"/>
      <w:divBdr>
        <w:top w:val="none" w:sz="0" w:space="0" w:color="auto"/>
        <w:left w:val="none" w:sz="0" w:space="0" w:color="auto"/>
        <w:bottom w:val="none" w:sz="0" w:space="0" w:color="auto"/>
        <w:right w:val="none" w:sz="0" w:space="0" w:color="auto"/>
      </w:divBdr>
    </w:div>
    <w:div w:id="1088842981">
      <w:bodyDiv w:val="1"/>
      <w:marLeft w:val="0"/>
      <w:marRight w:val="0"/>
      <w:marTop w:val="0"/>
      <w:marBottom w:val="0"/>
      <w:divBdr>
        <w:top w:val="none" w:sz="0" w:space="0" w:color="auto"/>
        <w:left w:val="none" w:sz="0" w:space="0" w:color="auto"/>
        <w:bottom w:val="none" w:sz="0" w:space="0" w:color="auto"/>
        <w:right w:val="none" w:sz="0" w:space="0" w:color="auto"/>
      </w:divBdr>
    </w:div>
    <w:div w:id="1099175994">
      <w:bodyDiv w:val="1"/>
      <w:marLeft w:val="0"/>
      <w:marRight w:val="0"/>
      <w:marTop w:val="0"/>
      <w:marBottom w:val="0"/>
      <w:divBdr>
        <w:top w:val="none" w:sz="0" w:space="0" w:color="auto"/>
        <w:left w:val="none" w:sz="0" w:space="0" w:color="auto"/>
        <w:bottom w:val="none" w:sz="0" w:space="0" w:color="auto"/>
        <w:right w:val="none" w:sz="0" w:space="0" w:color="auto"/>
      </w:divBdr>
      <w:divsChild>
        <w:div w:id="363679733">
          <w:marLeft w:val="0"/>
          <w:marRight w:val="0"/>
          <w:marTop w:val="0"/>
          <w:marBottom w:val="0"/>
          <w:divBdr>
            <w:top w:val="single" w:sz="2" w:space="0" w:color="E3E3E3"/>
            <w:left w:val="single" w:sz="2" w:space="0" w:color="E3E3E3"/>
            <w:bottom w:val="single" w:sz="2" w:space="0" w:color="E3E3E3"/>
            <w:right w:val="single" w:sz="2" w:space="0" w:color="E3E3E3"/>
          </w:divBdr>
          <w:divsChild>
            <w:div w:id="377750615">
              <w:marLeft w:val="0"/>
              <w:marRight w:val="0"/>
              <w:marTop w:val="0"/>
              <w:marBottom w:val="0"/>
              <w:divBdr>
                <w:top w:val="single" w:sz="2" w:space="0" w:color="E3E3E3"/>
                <w:left w:val="single" w:sz="2" w:space="0" w:color="E3E3E3"/>
                <w:bottom w:val="single" w:sz="2" w:space="0" w:color="E3E3E3"/>
                <w:right w:val="single" w:sz="2" w:space="0" w:color="E3E3E3"/>
              </w:divBdr>
              <w:divsChild>
                <w:div w:id="996301614">
                  <w:marLeft w:val="0"/>
                  <w:marRight w:val="0"/>
                  <w:marTop w:val="0"/>
                  <w:marBottom w:val="0"/>
                  <w:divBdr>
                    <w:top w:val="single" w:sz="2" w:space="0" w:color="E3E3E3"/>
                    <w:left w:val="single" w:sz="2" w:space="0" w:color="E3E3E3"/>
                    <w:bottom w:val="single" w:sz="2" w:space="0" w:color="E3E3E3"/>
                    <w:right w:val="single" w:sz="2" w:space="0" w:color="E3E3E3"/>
                  </w:divBdr>
                  <w:divsChild>
                    <w:div w:id="478888899">
                      <w:marLeft w:val="0"/>
                      <w:marRight w:val="0"/>
                      <w:marTop w:val="0"/>
                      <w:marBottom w:val="0"/>
                      <w:divBdr>
                        <w:top w:val="single" w:sz="2" w:space="0" w:color="E3E3E3"/>
                        <w:left w:val="single" w:sz="2" w:space="0" w:color="E3E3E3"/>
                        <w:bottom w:val="single" w:sz="2" w:space="0" w:color="E3E3E3"/>
                        <w:right w:val="single" w:sz="2" w:space="0" w:color="E3E3E3"/>
                      </w:divBdr>
                      <w:divsChild>
                        <w:div w:id="407266151">
                          <w:marLeft w:val="0"/>
                          <w:marRight w:val="0"/>
                          <w:marTop w:val="0"/>
                          <w:marBottom w:val="0"/>
                          <w:divBdr>
                            <w:top w:val="single" w:sz="2" w:space="0" w:color="E3E3E3"/>
                            <w:left w:val="single" w:sz="2" w:space="0" w:color="E3E3E3"/>
                            <w:bottom w:val="single" w:sz="2" w:space="0" w:color="E3E3E3"/>
                            <w:right w:val="single" w:sz="2" w:space="0" w:color="E3E3E3"/>
                          </w:divBdr>
                          <w:divsChild>
                            <w:div w:id="250818724">
                              <w:marLeft w:val="0"/>
                              <w:marRight w:val="0"/>
                              <w:marTop w:val="0"/>
                              <w:marBottom w:val="0"/>
                              <w:divBdr>
                                <w:top w:val="single" w:sz="2" w:space="0" w:color="E3E3E3"/>
                                <w:left w:val="single" w:sz="2" w:space="0" w:color="E3E3E3"/>
                                <w:bottom w:val="single" w:sz="2" w:space="0" w:color="E3E3E3"/>
                                <w:right w:val="single" w:sz="2" w:space="0" w:color="E3E3E3"/>
                              </w:divBdr>
                              <w:divsChild>
                                <w:div w:id="863905468">
                                  <w:marLeft w:val="0"/>
                                  <w:marRight w:val="0"/>
                                  <w:marTop w:val="100"/>
                                  <w:marBottom w:val="100"/>
                                  <w:divBdr>
                                    <w:top w:val="single" w:sz="2" w:space="0" w:color="E3E3E3"/>
                                    <w:left w:val="single" w:sz="2" w:space="0" w:color="E3E3E3"/>
                                    <w:bottom w:val="single" w:sz="2" w:space="0" w:color="E3E3E3"/>
                                    <w:right w:val="single" w:sz="2" w:space="0" w:color="E3E3E3"/>
                                  </w:divBdr>
                                  <w:divsChild>
                                    <w:div w:id="1233740731">
                                      <w:marLeft w:val="0"/>
                                      <w:marRight w:val="0"/>
                                      <w:marTop w:val="0"/>
                                      <w:marBottom w:val="0"/>
                                      <w:divBdr>
                                        <w:top w:val="single" w:sz="2" w:space="0" w:color="E3E3E3"/>
                                        <w:left w:val="single" w:sz="2" w:space="0" w:color="E3E3E3"/>
                                        <w:bottom w:val="single" w:sz="2" w:space="0" w:color="E3E3E3"/>
                                        <w:right w:val="single" w:sz="2" w:space="0" w:color="E3E3E3"/>
                                      </w:divBdr>
                                      <w:divsChild>
                                        <w:div w:id="1840076644">
                                          <w:marLeft w:val="0"/>
                                          <w:marRight w:val="0"/>
                                          <w:marTop w:val="0"/>
                                          <w:marBottom w:val="0"/>
                                          <w:divBdr>
                                            <w:top w:val="single" w:sz="2" w:space="0" w:color="E3E3E3"/>
                                            <w:left w:val="single" w:sz="2" w:space="0" w:color="E3E3E3"/>
                                            <w:bottom w:val="single" w:sz="2" w:space="0" w:color="E3E3E3"/>
                                            <w:right w:val="single" w:sz="2" w:space="0" w:color="E3E3E3"/>
                                          </w:divBdr>
                                          <w:divsChild>
                                            <w:div w:id="1992976487">
                                              <w:marLeft w:val="0"/>
                                              <w:marRight w:val="0"/>
                                              <w:marTop w:val="0"/>
                                              <w:marBottom w:val="0"/>
                                              <w:divBdr>
                                                <w:top w:val="single" w:sz="2" w:space="0" w:color="E3E3E3"/>
                                                <w:left w:val="single" w:sz="2" w:space="0" w:color="E3E3E3"/>
                                                <w:bottom w:val="single" w:sz="2" w:space="0" w:color="E3E3E3"/>
                                                <w:right w:val="single" w:sz="2" w:space="0" w:color="E3E3E3"/>
                                              </w:divBdr>
                                              <w:divsChild>
                                                <w:div w:id="1923178766">
                                                  <w:marLeft w:val="0"/>
                                                  <w:marRight w:val="0"/>
                                                  <w:marTop w:val="0"/>
                                                  <w:marBottom w:val="0"/>
                                                  <w:divBdr>
                                                    <w:top w:val="single" w:sz="2" w:space="0" w:color="E3E3E3"/>
                                                    <w:left w:val="single" w:sz="2" w:space="0" w:color="E3E3E3"/>
                                                    <w:bottom w:val="single" w:sz="2" w:space="0" w:color="E3E3E3"/>
                                                    <w:right w:val="single" w:sz="2" w:space="0" w:color="E3E3E3"/>
                                                  </w:divBdr>
                                                  <w:divsChild>
                                                    <w:div w:id="855457966">
                                                      <w:marLeft w:val="0"/>
                                                      <w:marRight w:val="0"/>
                                                      <w:marTop w:val="0"/>
                                                      <w:marBottom w:val="0"/>
                                                      <w:divBdr>
                                                        <w:top w:val="single" w:sz="2" w:space="0" w:color="E3E3E3"/>
                                                        <w:left w:val="single" w:sz="2" w:space="0" w:color="E3E3E3"/>
                                                        <w:bottom w:val="single" w:sz="2" w:space="0" w:color="E3E3E3"/>
                                                        <w:right w:val="single" w:sz="2" w:space="0" w:color="E3E3E3"/>
                                                      </w:divBdr>
                                                      <w:divsChild>
                                                        <w:div w:id="1686249812">
                                                          <w:marLeft w:val="0"/>
                                                          <w:marRight w:val="0"/>
                                                          <w:marTop w:val="0"/>
                                                          <w:marBottom w:val="0"/>
                                                          <w:divBdr>
                                                            <w:top w:val="single" w:sz="2" w:space="2" w:color="E3E3E3"/>
                                                            <w:left w:val="single" w:sz="2" w:space="0" w:color="E3E3E3"/>
                                                            <w:bottom w:val="single" w:sz="2" w:space="0" w:color="E3E3E3"/>
                                                            <w:right w:val="single" w:sz="2" w:space="0" w:color="E3E3E3"/>
                                                          </w:divBdr>
                                                          <w:divsChild>
                                                            <w:div w:id="1041705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68859481">
          <w:marLeft w:val="0"/>
          <w:marRight w:val="0"/>
          <w:marTop w:val="0"/>
          <w:marBottom w:val="0"/>
          <w:divBdr>
            <w:top w:val="none" w:sz="0" w:space="0" w:color="auto"/>
            <w:left w:val="none" w:sz="0" w:space="0" w:color="auto"/>
            <w:bottom w:val="none" w:sz="0" w:space="0" w:color="auto"/>
            <w:right w:val="none" w:sz="0" w:space="0" w:color="auto"/>
          </w:divBdr>
          <w:divsChild>
            <w:div w:id="35030130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7409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26898287">
      <w:bodyDiv w:val="1"/>
      <w:marLeft w:val="0"/>
      <w:marRight w:val="0"/>
      <w:marTop w:val="0"/>
      <w:marBottom w:val="0"/>
      <w:divBdr>
        <w:top w:val="none" w:sz="0" w:space="0" w:color="auto"/>
        <w:left w:val="none" w:sz="0" w:space="0" w:color="auto"/>
        <w:bottom w:val="none" w:sz="0" w:space="0" w:color="auto"/>
        <w:right w:val="none" w:sz="0" w:space="0" w:color="auto"/>
      </w:divBdr>
      <w:divsChild>
        <w:div w:id="136380984">
          <w:marLeft w:val="0"/>
          <w:marRight w:val="0"/>
          <w:marTop w:val="0"/>
          <w:marBottom w:val="0"/>
          <w:divBdr>
            <w:top w:val="none" w:sz="0" w:space="0" w:color="auto"/>
            <w:left w:val="none" w:sz="0" w:space="0" w:color="auto"/>
            <w:bottom w:val="none" w:sz="0" w:space="0" w:color="auto"/>
            <w:right w:val="none" w:sz="0" w:space="0" w:color="auto"/>
          </w:divBdr>
        </w:div>
        <w:div w:id="271979453">
          <w:marLeft w:val="0"/>
          <w:marRight w:val="0"/>
          <w:marTop w:val="0"/>
          <w:marBottom w:val="0"/>
          <w:divBdr>
            <w:top w:val="none" w:sz="0" w:space="0" w:color="auto"/>
            <w:left w:val="none" w:sz="0" w:space="0" w:color="auto"/>
            <w:bottom w:val="none" w:sz="0" w:space="0" w:color="auto"/>
            <w:right w:val="none" w:sz="0" w:space="0" w:color="auto"/>
          </w:divBdr>
        </w:div>
        <w:div w:id="730811285">
          <w:marLeft w:val="0"/>
          <w:marRight w:val="0"/>
          <w:marTop w:val="0"/>
          <w:marBottom w:val="0"/>
          <w:divBdr>
            <w:top w:val="none" w:sz="0" w:space="0" w:color="auto"/>
            <w:left w:val="none" w:sz="0" w:space="0" w:color="auto"/>
            <w:bottom w:val="none" w:sz="0" w:space="0" w:color="auto"/>
            <w:right w:val="none" w:sz="0" w:space="0" w:color="auto"/>
          </w:divBdr>
        </w:div>
        <w:div w:id="775446496">
          <w:marLeft w:val="0"/>
          <w:marRight w:val="0"/>
          <w:marTop w:val="0"/>
          <w:marBottom w:val="0"/>
          <w:divBdr>
            <w:top w:val="none" w:sz="0" w:space="0" w:color="auto"/>
            <w:left w:val="none" w:sz="0" w:space="0" w:color="auto"/>
            <w:bottom w:val="none" w:sz="0" w:space="0" w:color="auto"/>
            <w:right w:val="none" w:sz="0" w:space="0" w:color="auto"/>
          </w:divBdr>
        </w:div>
        <w:div w:id="933904025">
          <w:marLeft w:val="0"/>
          <w:marRight w:val="0"/>
          <w:marTop w:val="0"/>
          <w:marBottom w:val="0"/>
          <w:divBdr>
            <w:top w:val="none" w:sz="0" w:space="0" w:color="auto"/>
            <w:left w:val="none" w:sz="0" w:space="0" w:color="auto"/>
            <w:bottom w:val="none" w:sz="0" w:space="0" w:color="auto"/>
            <w:right w:val="none" w:sz="0" w:space="0" w:color="auto"/>
          </w:divBdr>
        </w:div>
      </w:divsChild>
    </w:div>
    <w:div w:id="1170025993">
      <w:bodyDiv w:val="1"/>
      <w:marLeft w:val="0"/>
      <w:marRight w:val="0"/>
      <w:marTop w:val="0"/>
      <w:marBottom w:val="0"/>
      <w:divBdr>
        <w:top w:val="none" w:sz="0" w:space="0" w:color="auto"/>
        <w:left w:val="none" w:sz="0" w:space="0" w:color="auto"/>
        <w:bottom w:val="none" w:sz="0" w:space="0" w:color="auto"/>
        <w:right w:val="none" w:sz="0" w:space="0" w:color="auto"/>
      </w:divBdr>
      <w:divsChild>
        <w:div w:id="802042798">
          <w:marLeft w:val="0"/>
          <w:marRight w:val="0"/>
          <w:marTop w:val="0"/>
          <w:marBottom w:val="0"/>
          <w:divBdr>
            <w:top w:val="none" w:sz="0" w:space="0" w:color="auto"/>
            <w:left w:val="none" w:sz="0" w:space="0" w:color="auto"/>
            <w:bottom w:val="none" w:sz="0" w:space="0" w:color="auto"/>
            <w:right w:val="none" w:sz="0" w:space="0" w:color="auto"/>
          </w:divBdr>
        </w:div>
        <w:div w:id="937559709">
          <w:marLeft w:val="0"/>
          <w:marRight w:val="0"/>
          <w:marTop w:val="0"/>
          <w:marBottom w:val="0"/>
          <w:divBdr>
            <w:top w:val="none" w:sz="0" w:space="0" w:color="auto"/>
            <w:left w:val="none" w:sz="0" w:space="0" w:color="auto"/>
            <w:bottom w:val="none" w:sz="0" w:space="0" w:color="auto"/>
            <w:right w:val="none" w:sz="0" w:space="0" w:color="auto"/>
          </w:divBdr>
        </w:div>
        <w:div w:id="969364535">
          <w:marLeft w:val="0"/>
          <w:marRight w:val="0"/>
          <w:marTop w:val="0"/>
          <w:marBottom w:val="0"/>
          <w:divBdr>
            <w:top w:val="none" w:sz="0" w:space="0" w:color="auto"/>
            <w:left w:val="none" w:sz="0" w:space="0" w:color="auto"/>
            <w:bottom w:val="none" w:sz="0" w:space="0" w:color="auto"/>
            <w:right w:val="none" w:sz="0" w:space="0" w:color="auto"/>
          </w:divBdr>
        </w:div>
        <w:div w:id="1878351307">
          <w:marLeft w:val="0"/>
          <w:marRight w:val="0"/>
          <w:marTop w:val="0"/>
          <w:marBottom w:val="0"/>
          <w:divBdr>
            <w:top w:val="none" w:sz="0" w:space="0" w:color="auto"/>
            <w:left w:val="none" w:sz="0" w:space="0" w:color="auto"/>
            <w:bottom w:val="none" w:sz="0" w:space="0" w:color="auto"/>
            <w:right w:val="none" w:sz="0" w:space="0" w:color="auto"/>
          </w:divBdr>
        </w:div>
      </w:divsChild>
    </w:div>
    <w:div w:id="1191721076">
      <w:bodyDiv w:val="1"/>
      <w:marLeft w:val="0"/>
      <w:marRight w:val="0"/>
      <w:marTop w:val="0"/>
      <w:marBottom w:val="0"/>
      <w:divBdr>
        <w:top w:val="none" w:sz="0" w:space="0" w:color="auto"/>
        <w:left w:val="none" w:sz="0" w:space="0" w:color="auto"/>
        <w:bottom w:val="none" w:sz="0" w:space="0" w:color="auto"/>
        <w:right w:val="none" w:sz="0" w:space="0" w:color="auto"/>
      </w:divBdr>
    </w:div>
    <w:div w:id="1215391396">
      <w:bodyDiv w:val="1"/>
      <w:marLeft w:val="0"/>
      <w:marRight w:val="0"/>
      <w:marTop w:val="0"/>
      <w:marBottom w:val="0"/>
      <w:divBdr>
        <w:top w:val="none" w:sz="0" w:space="0" w:color="auto"/>
        <w:left w:val="none" w:sz="0" w:space="0" w:color="auto"/>
        <w:bottom w:val="none" w:sz="0" w:space="0" w:color="auto"/>
        <w:right w:val="none" w:sz="0" w:space="0" w:color="auto"/>
      </w:divBdr>
    </w:div>
    <w:div w:id="1220747822">
      <w:bodyDiv w:val="1"/>
      <w:marLeft w:val="0"/>
      <w:marRight w:val="0"/>
      <w:marTop w:val="0"/>
      <w:marBottom w:val="0"/>
      <w:divBdr>
        <w:top w:val="none" w:sz="0" w:space="0" w:color="auto"/>
        <w:left w:val="none" w:sz="0" w:space="0" w:color="auto"/>
        <w:bottom w:val="none" w:sz="0" w:space="0" w:color="auto"/>
        <w:right w:val="none" w:sz="0" w:space="0" w:color="auto"/>
      </w:divBdr>
    </w:div>
    <w:div w:id="1226066091">
      <w:bodyDiv w:val="1"/>
      <w:marLeft w:val="0"/>
      <w:marRight w:val="0"/>
      <w:marTop w:val="0"/>
      <w:marBottom w:val="0"/>
      <w:divBdr>
        <w:top w:val="none" w:sz="0" w:space="0" w:color="auto"/>
        <w:left w:val="none" w:sz="0" w:space="0" w:color="auto"/>
        <w:bottom w:val="none" w:sz="0" w:space="0" w:color="auto"/>
        <w:right w:val="none" w:sz="0" w:space="0" w:color="auto"/>
      </w:divBdr>
    </w:div>
    <w:div w:id="1230728921">
      <w:bodyDiv w:val="1"/>
      <w:marLeft w:val="0"/>
      <w:marRight w:val="0"/>
      <w:marTop w:val="0"/>
      <w:marBottom w:val="0"/>
      <w:divBdr>
        <w:top w:val="none" w:sz="0" w:space="0" w:color="auto"/>
        <w:left w:val="none" w:sz="0" w:space="0" w:color="auto"/>
        <w:bottom w:val="none" w:sz="0" w:space="0" w:color="auto"/>
        <w:right w:val="none" w:sz="0" w:space="0" w:color="auto"/>
      </w:divBdr>
    </w:div>
    <w:div w:id="1288470142">
      <w:bodyDiv w:val="1"/>
      <w:marLeft w:val="0"/>
      <w:marRight w:val="0"/>
      <w:marTop w:val="0"/>
      <w:marBottom w:val="0"/>
      <w:divBdr>
        <w:top w:val="none" w:sz="0" w:space="0" w:color="auto"/>
        <w:left w:val="none" w:sz="0" w:space="0" w:color="auto"/>
        <w:bottom w:val="none" w:sz="0" w:space="0" w:color="auto"/>
        <w:right w:val="none" w:sz="0" w:space="0" w:color="auto"/>
      </w:divBdr>
      <w:divsChild>
        <w:div w:id="122894837">
          <w:marLeft w:val="0"/>
          <w:marRight w:val="0"/>
          <w:marTop w:val="0"/>
          <w:marBottom w:val="0"/>
          <w:divBdr>
            <w:top w:val="none" w:sz="0" w:space="0" w:color="auto"/>
            <w:left w:val="none" w:sz="0" w:space="0" w:color="auto"/>
            <w:bottom w:val="none" w:sz="0" w:space="0" w:color="auto"/>
            <w:right w:val="none" w:sz="0" w:space="0" w:color="auto"/>
          </w:divBdr>
          <w:divsChild>
            <w:div w:id="208349407">
              <w:marLeft w:val="0"/>
              <w:marRight w:val="0"/>
              <w:marTop w:val="0"/>
              <w:marBottom w:val="0"/>
              <w:divBdr>
                <w:top w:val="none" w:sz="0" w:space="0" w:color="auto"/>
                <w:left w:val="none" w:sz="0" w:space="0" w:color="auto"/>
                <w:bottom w:val="none" w:sz="0" w:space="0" w:color="auto"/>
                <w:right w:val="none" w:sz="0" w:space="0" w:color="auto"/>
              </w:divBdr>
            </w:div>
          </w:divsChild>
        </w:div>
        <w:div w:id="1408303487">
          <w:marLeft w:val="0"/>
          <w:marRight w:val="0"/>
          <w:marTop w:val="0"/>
          <w:marBottom w:val="0"/>
          <w:divBdr>
            <w:top w:val="none" w:sz="0" w:space="0" w:color="auto"/>
            <w:left w:val="none" w:sz="0" w:space="0" w:color="auto"/>
            <w:bottom w:val="none" w:sz="0" w:space="0" w:color="auto"/>
            <w:right w:val="none" w:sz="0" w:space="0" w:color="auto"/>
          </w:divBdr>
          <w:divsChild>
            <w:div w:id="1841659645">
              <w:marLeft w:val="0"/>
              <w:marRight w:val="0"/>
              <w:marTop w:val="0"/>
              <w:marBottom w:val="0"/>
              <w:divBdr>
                <w:top w:val="none" w:sz="0" w:space="0" w:color="auto"/>
                <w:left w:val="none" w:sz="0" w:space="0" w:color="auto"/>
                <w:bottom w:val="none" w:sz="0" w:space="0" w:color="auto"/>
                <w:right w:val="none" w:sz="0" w:space="0" w:color="auto"/>
              </w:divBdr>
            </w:div>
          </w:divsChild>
        </w:div>
        <w:div w:id="1821993541">
          <w:marLeft w:val="0"/>
          <w:marRight w:val="0"/>
          <w:marTop w:val="0"/>
          <w:marBottom w:val="0"/>
          <w:divBdr>
            <w:top w:val="none" w:sz="0" w:space="0" w:color="auto"/>
            <w:left w:val="none" w:sz="0" w:space="0" w:color="auto"/>
            <w:bottom w:val="none" w:sz="0" w:space="0" w:color="auto"/>
            <w:right w:val="none" w:sz="0" w:space="0" w:color="auto"/>
          </w:divBdr>
          <w:divsChild>
            <w:div w:id="180245569">
              <w:marLeft w:val="0"/>
              <w:marRight w:val="0"/>
              <w:marTop w:val="0"/>
              <w:marBottom w:val="0"/>
              <w:divBdr>
                <w:top w:val="none" w:sz="0" w:space="0" w:color="auto"/>
                <w:left w:val="none" w:sz="0" w:space="0" w:color="auto"/>
                <w:bottom w:val="none" w:sz="0" w:space="0" w:color="auto"/>
                <w:right w:val="none" w:sz="0" w:space="0" w:color="auto"/>
              </w:divBdr>
            </w:div>
          </w:divsChild>
        </w:div>
        <w:div w:id="1884558152">
          <w:marLeft w:val="0"/>
          <w:marRight w:val="0"/>
          <w:marTop w:val="0"/>
          <w:marBottom w:val="0"/>
          <w:divBdr>
            <w:top w:val="none" w:sz="0" w:space="0" w:color="auto"/>
            <w:left w:val="none" w:sz="0" w:space="0" w:color="auto"/>
            <w:bottom w:val="none" w:sz="0" w:space="0" w:color="auto"/>
            <w:right w:val="none" w:sz="0" w:space="0" w:color="auto"/>
          </w:divBdr>
          <w:divsChild>
            <w:div w:id="18449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7237">
      <w:bodyDiv w:val="1"/>
      <w:marLeft w:val="0"/>
      <w:marRight w:val="0"/>
      <w:marTop w:val="0"/>
      <w:marBottom w:val="0"/>
      <w:divBdr>
        <w:top w:val="none" w:sz="0" w:space="0" w:color="auto"/>
        <w:left w:val="none" w:sz="0" w:space="0" w:color="auto"/>
        <w:bottom w:val="none" w:sz="0" w:space="0" w:color="auto"/>
        <w:right w:val="none" w:sz="0" w:space="0" w:color="auto"/>
      </w:divBdr>
    </w:div>
    <w:div w:id="1296179919">
      <w:bodyDiv w:val="1"/>
      <w:marLeft w:val="0"/>
      <w:marRight w:val="0"/>
      <w:marTop w:val="0"/>
      <w:marBottom w:val="0"/>
      <w:divBdr>
        <w:top w:val="none" w:sz="0" w:space="0" w:color="auto"/>
        <w:left w:val="none" w:sz="0" w:space="0" w:color="auto"/>
        <w:bottom w:val="none" w:sz="0" w:space="0" w:color="auto"/>
        <w:right w:val="none" w:sz="0" w:space="0" w:color="auto"/>
      </w:divBdr>
    </w:div>
    <w:div w:id="1298683289">
      <w:bodyDiv w:val="1"/>
      <w:marLeft w:val="0"/>
      <w:marRight w:val="0"/>
      <w:marTop w:val="0"/>
      <w:marBottom w:val="0"/>
      <w:divBdr>
        <w:top w:val="none" w:sz="0" w:space="0" w:color="auto"/>
        <w:left w:val="none" w:sz="0" w:space="0" w:color="auto"/>
        <w:bottom w:val="none" w:sz="0" w:space="0" w:color="auto"/>
        <w:right w:val="none" w:sz="0" w:space="0" w:color="auto"/>
      </w:divBdr>
      <w:divsChild>
        <w:div w:id="387648279">
          <w:marLeft w:val="0"/>
          <w:marRight w:val="0"/>
          <w:marTop w:val="0"/>
          <w:marBottom w:val="0"/>
          <w:divBdr>
            <w:top w:val="none" w:sz="0" w:space="0" w:color="auto"/>
            <w:left w:val="none" w:sz="0" w:space="0" w:color="auto"/>
            <w:bottom w:val="none" w:sz="0" w:space="0" w:color="auto"/>
            <w:right w:val="none" w:sz="0" w:space="0" w:color="auto"/>
          </w:divBdr>
        </w:div>
        <w:div w:id="2054693599">
          <w:marLeft w:val="0"/>
          <w:marRight w:val="0"/>
          <w:marTop w:val="0"/>
          <w:marBottom w:val="0"/>
          <w:divBdr>
            <w:top w:val="none" w:sz="0" w:space="0" w:color="auto"/>
            <w:left w:val="none" w:sz="0" w:space="0" w:color="auto"/>
            <w:bottom w:val="none" w:sz="0" w:space="0" w:color="auto"/>
            <w:right w:val="none" w:sz="0" w:space="0" w:color="auto"/>
          </w:divBdr>
        </w:div>
      </w:divsChild>
    </w:div>
    <w:div w:id="1322661049">
      <w:bodyDiv w:val="1"/>
      <w:marLeft w:val="0"/>
      <w:marRight w:val="0"/>
      <w:marTop w:val="0"/>
      <w:marBottom w:val="0"/>
      <w:divBdr>
        <w:top w:val="none" w:sz="0" w:space="0" w:color="auto"/>
        <w:left w:val="none" w:sz="0" w:space="0" w:color="auto"/>
        <w:bottom w:val="none" w:sz="0" w:space="0" w:color="auto"/>
        <w:right w:val="none" w:sz="0" w:space="0" w:color="auto"/>
      </w:divBdr>
    </w:div>
    <w:div w:id="1341666594">
      <w:bodyDiv w:val="1"/>
      <w:marLeft w:val="0"/>
      <w:marRight w:val="0"/>
      <w:marTop w:val="0"/>
      <w:marBottom w:val="0"/>
      <w:divBdr>
        <w:top w:val="none" w:sz="0" w:space="0" w:color="auto"/>
        <w:left w:val="none" w:sz="0" w:space="0" w:color="auto"/>
        <w:bottom w:val="none" w:sz="0" w:space="0" w:color="auto"/>
        <w:right w:val="none" w:sz="0" w:space="0" w:color="auto"/>
      </w:divBdr>
      <w:divsChild>
        <w:div w:id="499781108">
          <w:marLeft w:val="0"/>
          <w:marRight w:val="0"/>
          <w:marTop w:val="0"/>
          <w:marBottom w:val="0"/>
          <w:divBdr>
            <w:top w:val="none" w:sz="0" w:space="0" w:color="auto"/>
            <w:left w:val="none" w:sz="0" w:space="0" w:color="auto"/>
            <w:bottom w:val="none" w:sz="0" w:space="0" w:color="auto"/>
            <w:right w:val="none" w:sz="0" w:space="0" w:color="auto"/>
          </w:divBdr>
        </w:div>
        <w:div w:id="1800345279">
          <w:marLeft w:val="0"/>
          <w:marRight w:val="0"/>
          <w:marTop w:val="0"/>
          <w:marBottom w:val="0"/>
          <w:divBdr>
            <w:top w:val="none" w:sz="0" w:space="0" w:color="auto"/>
            <w:left w:val="none" w:sz="0" w:space="0" w:color="auto"/>
            <w:bottom w:val="none" w:sz="0" w:space="0" w:color="auto"/>
            <w:right w:val="none" w:sz="0" w:space="0" w:color="auto"/>
          </w:divBdr>
        </w:div>
      </w:divsChild>
    </w:div>
    <w:div w:id="1346978473">
      <w:bodyDiv w:val="1"/>
      <w:marLeft w:val="0"/>
      <w:marRight w:val="0"/>
      <w:marTop w:val="0"/>
      <w:marBottom w:val="0"/>
      <w:divBdr>
        <w:top w:val="none" w:sz="0" w:space="0" w:color="auto"/>
        <w:left w:val="none" w:sz="0" w:space="0" w:color="auto"/>
        <w:bottom w:val="none" w:sz="0" w:space="0" w:color="auto"/>
        <w:right w:val="none" w:sz="0" w:space="0" w:color="auto"/>
      </w:divBdr>
    </w:div>
    <w:div w:id="1397240641">
      <w:bodyDiv w:val="1"/>
      <w:marLeft w:val="0"/>
      <w:marRight w:val="0"/>
      <w:marTop w:val="0"/>
      <w:marBottom w:val="0"/>
      <w:divBdr>
        <w:top w:val="none" w:sz="0" w:space="0" w:color="auto"/>
        <w:left w:val="none" w:sz="0" w:space="0" w:color="auto"/>
        <w:bottom w:val="none" w:sz="0" w:space="0" w:color="auto"/>
        <w:right w:val="none" w:sz="0" w:space="0" w:color="auto"/>
      </w:divBdr>
      <w:divsChild>
        <w:div w:id="354964147">
          <w:marLeft w:val="0"/>
          <w:marRight w:val="0"/>
          <w:marTop w:val="0"/>
          <w:marBottom w:val="0"/>
          <w:divBdr>
            <w:top w:val="none" w:sz="0" w:space="0" w:color="auto"/>
            <w:left w:val="none" w:sz="0" w:space="0" w:color="auto"/>
            <w:bottom w:val="none" w:sz="0" w:space="0" w:color="auto"/>
            <w:right w:val="none" w:sz="0" w:space="0" w:color="auto"/>
          </w:divBdr>
        </w:div>
        <w:div w:id="730228479">
          <w:marLeft w:val="0"/>
          <w:marRight w:val="0"/>
          <w:marTop w:val="0"/>
          <w:marBottom w:val="0"/>
          <w:divBdr>
            <w:top w:val="none" w:sz="0" w:space="0" w:color="auto"/>
            <w:left w:val="none" w:sz="0" w:space="0" w:color="auto"/>
            <w:bottom w:val="none" w:sz="0" w:space="0" w:color="auto"/>
            <w:right w:val="none" w:sz="0" w:space="0" w:color="auto"/>
          </w:divBdr>
        </w:div>
        <w:div w:id="975523813">
          <w:marLeft w:val="0"/>
          <w:marRight w:val="0"/>
          <w:marTop w:val="0"/>
          <w:marBottom w:val="0"/>
          <w:divBdr>
            <w:top w:val="none" w:sz="0" w:space="0" w:color="auto"/>
            <w:left w:val="none" w:sz="0" w:space="0" w:color="auto"/>
            <w:bottom w:val="none" w:sz="0" w:space="0" w:color="auto"/>
            <w:right w:val="none" w:sz="0" w:space="0" w:color="auto"/>
          </w:divBdr>
        </w:div>
        <w:div w:id="1360204637">
          <w:marLeft w:val="0"/>
          <w:marRight w:val="0"/>
          <w:marTop w:val="0"/>
          <w:marBottom w:val="0"/>
          <w:divBdr>
            <w:top w:val="none" w:sz="0" w:space="0" w:color="auto"/>
            <w:left w:val="none" w:sz="0" w:space="0" w:color="auto"/>
            <w:bottom w:val="none" w:sz="0" w:space="0" w:color="auto"/>
            <w:right w:val="none" w:sz="0" w:space="0" w:color="auto"/>
          </w:divBdr>
        </w:div>
        <w:div w:id="1762994945">
          <w:marLeft w:val="0"/>
          <w:marRight w:val="0"/>
          <w:marTop w:val="0"/>
          <w:marBottom w:val="0"/>
          <w:divBdr>
            <w:top w:val="none" w:sz="0" w:space="0" w:color="auto"/>
            <w:left w:val="none" w:sz="0" w:space="0" w:color="auto"/>
            <w:bottom w:val="none" w:sz="0" w:space="0" w:color="auto"/>
            <w:right w:val="none" w:sz="0" w:space="0" w:color="auto"/>
          </w:divBdr>
        </w:div>
      </w:divsChild>
    </w:div>
    <w:div w:id="1405684702">
      <w:bodyDiv w:val="1"/>
      <w:marLeft w:val="0"/>
      <w:marRight w:val="0"/>
      <w:marTop w:val="0"/>
      <w:marBottom w:val="0"/>
      <w:divBdr>
        <w:top w:val="none" w:sz="0" w:space="0" w:color="auto"/>
        <w:left w:val="none" w:sz="0" w:space="0" w:color="auto"/>
        <w:bottom w:val="none" w:sz="0" w:space="0" w:color="auto"/>
        <w:right w:val="none" w:sz="0" w:space="0" w:color="auto"/>
      </w:divBdr>
    </w:div>
    <w:div w:id="1422407767">
      <w:bodyDiv w:val="1"/>
      <w:marLeft w:val="0"/>
      <w:marRight w:val="0"/>
      <w:marTop w:val="0"/>
      <w:marBottom w:val="0"/>
      <w:divBdr>
        <w:top w:val="none" w:sz="0" w:space="0" w:color="auto"/>
        <w:left w:val="none" w:sz="0" w:space="0" w:color="auto"/>
        <w:bottom w:val="none" w:sz="0" w:space="0" w:color="auto"/>
        <w:right w:val="none" w:sz="0" w:space="0" w:color="auto"/>
      </w:divBdr>
    </w:div>
    <w:div w:id="1438209828">
      <w:bodyDiv w:val="1"/>
      <w:marLeft w:val="0"/>
      <w:marRight w:val="0"/>
      <w:marTop w:val="0"/>
      <w:marBottom w:val="0"/>
      <w:divBdr>
        <w:top w:val="none" w:sz="0" w:space="0" w:color="auto"/>
        <w:left w:val="none" w:sz="0" w:space="0" w:color="auto"/>
        <w:bottom w:val="none" w:sz="0" w:space="0" w:color="auto"/>
        <w:right w:val="none" w:sz="0" w:space="0" w:color="auto"/>
      </w:divBdr>
    </w:div>
    <w:div w:id="1450585485">
      <w:bodyDiv w:val="1"/>
      <w:marLeft w:val="0"/>
      <w:marRight w:val="0"/>
      <w:marTop w:val="0"/>
      <w:marBottom w:val="0"/>
      <w:divBdr>
        <w:top w:val="none" w:sz="0" w:space="0" w:color="auto"/>
        <w:left w:val="none" w:sz="0" w:space="0" w:color="auto"/>
        <w:bottom w:val="none" w:sz="0" w:space="0" w:color="auto"/>
        <w:right w:val="none" w:sz="0" w:space="0" w:color="auto"/>
      </w:divBdr>
    </w:div>
    <w:div w:id="1496452177">
      <w:bodyDiv w:val="1"/>
      <w:marLeft w:val="0"/>
      <w:marRight w:val="0"/>
      <w:marTop w:val="0"/>
      <w:marBottom w:val="0"/>
      <w:divBdr>
        <w:top w:val="none" w:sz="0" w:space="0" w:color="auto"/>
        <w:left w:val="none" w:sz="0" w:space="0" w:color="auto"/>
        <w:bottom w:val="none" w:sz="0" w:space="0" w:color="auto"/>
        <w:right w:val="none" w:sz="0" w:space="0" w:color="auto"/>
      </w:divBdr>
    </w:div>
    <w:div w:id="1534994612">
      <w:bodyDiv w:val="1"/>
      <w:marLeft w:val="0"/>
      <w:marRight w:val="0"/>
      <w:marTop w:val="0"/>
      <w:marBottom w:val="0"/>
      <w:divBdr>
        <w:top w:val="none" w:sz="0" w:space="0" w:color="auto"/>
        <w:left w:val="none" w:sz="0" w:space="0" w:color="auto"/>
        <w:bottom w:val="none" w:sz="0" w:space="0" w:color="auto"/>
        <w:right w:val="none" w:sz="0" w:space="0" w:color="auto"/>
      </w:divBdr>
    </w:div>
    <w:div w:id="1550266405">
      <w:bodyDiv w:val="1"/>
      <w:marLeft w:val="0"/>
      <w:marRight w:val="0"/>
      <w:marTop w:val="0"/>
      <w:marBottom w:val="0"/>
      <w:divBdr>
        <w:top w:val="none" w:sz="0" w:space="0" w:color="auto"/>
        <w:left w:val="none" w:sz="0" w:space="0" w:color="auto"/>
        <w:bottom w:val="none" w:sz="0" w:space="0" w:color="auto"/>
        <w:right w:val="none" w:sz="0" w:space="0" w:color="auto"/>
      </w:divBdr>
      <w:divsChild>
        <w:div w:id="941760867">
          <w:marLeft w:val="0"/>
          <w:marRight w:val="0"/>
          <w:marTop w:val="0"/>
          <w:marBottom w:val="0"/>
          <w:divBdr>
            <w:top w:val="none" w:sz="0" w:space="0" w:color="auto"/>
            <w:left w:val="none" w:sz="0" w:space="0" w:color="auto"/>
            <w:bottom w:val="none" w:sz="0" w:space="0" w:color="auto"/>
            <w:right w:val="none" w:sz="0" w:space="0" w:color="auto"/>
          </w:divBdr>
        </w:div>
        <w:div w:id="1589382043">
          <w:marLeft w:val="0"/>
          <w:marRight w:val="0"/>
          <w:marTop w:val="0"/>
          <w:marBottom w:val="0"/>
          <w:divBdr>
            <w:top w:val="none" w:sz="0" w:space="0" w:color="auto"/>
            <w:left w:val="none" w:sz="0" w:space="0" w:color="auto"/>
            <w:bottom w:val="none" w:sz="0" w:space="0" w:color="auto"/>
            <w:right w:val="none" w:sz="0" w:space="0" w:color="auto"/>
          </w:divBdr>
        </w:div>
      </w:divsChild>
    </w:div>
    <w:div w:id="1569657268">
      <w:bodyDiv w:val="1"/>
      <w:marLeft w:val="0"/>
      <w:marRight w:val="0"/>
      <w:marTop w:val="0"/>
      <w:marBottom w:val="0"/>
      <w:divBdr>
        <w:top w:val="none" w:sz="0" w:space="0" w:color="auto"/>
        <w:left w:val="none" w:sz="0" w:space="0" w:color="auto"/>
        <w:bottom w:val="none" w:sz="0" w:space="0" w:color="auto"/>
        <w:right w:val="none" w:sz="0" w:space="0" w:color="auto"/>
      </w:divBdr>
    </w:div>
    <w:div w:id="1577739400">
      <w:bodyDiv w:val="1"/>
      <w:marLeft w:val="0"/>
      <w:marRight w:val="0"/>
      <w:marTop w:val="0"/>
      <w:marBottom w:val="0"/>
      <w:divBdr>
        <w:top w:val="none" w:sz="0" w:space="0" w:color="auto"/>
        <w:left w:val="none" w:sz="0" w:space="0" w:color="auto"/>
        <w:bottom w:val="none" w:sz="0" w:space="0" w:color="auto"/>
        <w:right w:val="none" w:sz="0" w:space="0" w:color="auto"/>
      </w:divBdr>
      <w:divsChild>
        <w:div w:id="77406477">
          <w:marLeft w:val="0"/>
          <w:marRight w:val="0"/>
          <w:marTop w:val="0"/>
          <w:marBottom w:val="0"/>
          <w:divBdr>
            <w:top w:val="none" w:sz="0" w:space="0" w:color="auto"/>
            <w:left w:val="none" w:sz="0" w:space="0" w:color="auto"/>
            <w:bottom w:val="none" w:sz="0" w:space="0" w:color="auto"/>
            <w:right w:val="none" w:sz="0" w:space="0" w:color="auto"/>
          </w:divBdr>
          <w:divsChild>
            <w:div w:id="1626891828">
              <w:marLeft w:val="0"/>
              <w:marRight w:val="0"/>
              <w:marTop w:val="0"/>
              <w:marBottom w:val="0"/>
              <w:divBdr>
                <w:top w:val="none" w:sz="0" w:space="0" w:color="auto"/>
                <w:left w:val="none" w:sz="0" w:space="0" w:color="auto"/>
                <w:bottom w:val="none" w:sz="0" w:space="0" w:color="auto"/>
                <w:right w:val="none" w:sz="0" w:space="0" w:color="auto"/>
              </w:divBdr>
            </w:div>
          </w:divsChild>
        </w:div>
        <w:div w:id="131993639">
          <w:marLeft w:val="0"/>
          <w:marRight w:val="0"/>
          <w:marTop w:val="0"/>
          <w:marBottom w:val="0"/>
          <w:divBdr>
            <w:top w:val="none" w:sz="0" w:space="0" w:color="auto"/>
            <w:left w:val="none" w:sz="0" w:space="0" w:color="auto"/>
            <w:bottom w:val="none" w:sz="0" w:space="0" w:color="auto"/>
            <w:right w:val="none" w:sz="0" w:space="0" w:color="auto"/>
          </w:divBdr>
          <w:divsChild>
            <w:div w:id="1389720557">
              <w:marLeft w:val="0"/>
              <w:marRight w:val="0"/>
              <w:marTop w:val="0"/>
              <w:marBottom w:val="0"/>
              <w:divBdr>
                <w:top w:val="none" w:sz="0" w:space="0" w:color="auto"/>
                <w:left w:val="none" w:sz="0" w:space="0" w:color="auto"/>
                <w:bottom w:val="none" w:sz="0" w:space="0" w:color="auto"/>
                <w:right w:val="none" w:sz="0" w:space="0" w:color="auto"/>
              </w:divBdr>
            </w:div>
          </w:divsChild>
        </w:div>
        <w:div w:id="210651568">
          <w:marLeft w:val="0"/>
          <w:marRight w:val="0"/>
          <w:marTop w:val="0"/>
          <w:marBottom w:val="0"/>
          <w:divBdr>
            <w:top w:val="none" w:sz="0" w:space="0" w:color="auto"/>
            <w:left w:val="none" w:sz="0" w:space="0" w:color="auto"/>
            <w:bottom w:val="none" w:sz="0" w:space="0" w:color="auto"/>
            <w:right w:val="none" w:sz="0" w:space="0" w:color="auto"/>
          </w:divBdr>
          <w:divsChild>
            <w:div w:id="2073503090">
              <w:marLeft w:val="0"/>
              <w:marRight w:val="0"/>
              <w:marTop w:val="0"/>
              <w:marBottom w:val="0"/>
              <w:divBdr>
                <w:top w:val="none" w:sz="0" w:space="0" w:color="auto"/>
                <w:left w:val="none" w:sz="0" w:space="0" w:color="auto"/>
                <w:bottom w:val="none" w:sz="0" w:space="0" w:color="auto"/>
                <w:right w:val="none" w:sz="0" w:space="0" w:color="auto"/>
              </w:divBdr>
            </w:div>
          </w:divsChild>
        </w:div>
        <w:div w:id="243147940">
          <w:marLeft w:val="0"/>
          <w:marRight w:val="0"/>
          <w:marTop w:val="0"/>
          <w:marBottom w:val="0"/>
          <w:divBdr>
            <w:top w:val="none" w:sz="0" w:space="0" w:color="auto"/>
            <w:left w:val="none" w:sz="0" w:space="0" w:color="auto"/>
            <w:bottom w:val="none" w:sz="0" w:space="0" w:color="auto"/>
            <w:right w:val="none" w:sz="0" w:space="0" w:color="auto"/>
          </w:divBdr>
          <w:divsChild>
            <w:div w:id="236984799">
              <w:marLeft w:val="0"/>
              <w:marRight w:val="0"/>
              <w:marTop w:val="0"/>
              <w:marBottom w:val="0"/>
              <w:divBdr>
                <w:top w:val="none" w:sz="0" w:space="0" w:color="auto"/>
                <w:left w:val="none" w:sz="0" w:space="0" w:color="auto"/>
                <w:bottom w:val="none" w:sz="0" w:space="0" w:color="auto"/>
                <w:right w:val="none" w:sz="0" w:space="0" w:color="auto"/>
              </w:divBdr>
            </w:div>
          </w:divsChild>
        </w:div>
        <w:div w:id="247809640">
          <w:marLeft w:val="0"/>
          <w:marRight w:val="0"/>
          <w:marTop w:val="0"/>
          <w:marBottom w:val="0"/>
          <w:divBdr>
            <w:top w:val="none" w:sz="0" w:space="0" w:color="auto"/>
            <w:left w:val="none" w:sz="0" w:space="0" w:color="auto"/>
            <w:bottom w:val="none" w:sz="0" w:space="0" w:color="auto"/>
            <w:right w:val="none" w:sz="0" w:space="0" w:color="auto"/>
          </w:divBdr>
          <w:divsChild>
            <w:div w:id="1275139781">
              <w:marLeft w:val="0"/>
              <w:marRight w:val="0"/>
              <w:marTop w:val="0"/>
              <w:marBottom w:val="0"/>
              <w:divBdr>
                <w:top w:val="none" w:sz="0" w:space="0" w:color="auto"/>
                <w:left w:val="none" w:sz="0" w:space="0" w:color="auto"/>
                <w:bottom w:val="none" w:sz="0" w:space="0" w:color="auto"/>
                <w:right w:val="none" w:sz="0" w:space="0" w:color="auto"/>
              </w:divBdr>
            </w:div>
          </w:divsChild>
        </w:div>
        <w:div w:id="263343301">
          <w:marLeft w:val="0"/>
          <w:marRight w:val="0"/>
          <w:marTop w:val="0"/>
          <w:marBottom w:val="0"/>
          <w:divBdr>
            <w:top w:val="none" w:sz="0" w:space="0" w:color="auto"/>
            <w:left w:val="none" w:sz="0" w:space="0" w:color="auto"/>
            <w:bottom w:val="none" w:sz="0" w:space="0" w:color="auto"/>
            <w:right w:val="none" w:sz="0" w:space="0" w:color="auto"/>
          </w:divBdr>
          <w:divsChild>
            <w:div w:id="2017538529">
              <w:marLeft w:val="0"/>
              <w:marRight w:val="0"/>
              <w:marTop w:val="0"/>
              <w:marBottom w:val="0"/>
              <w:divBdr>
                <w:top w:val="none" w:sz="0" w:space="0" w:color="auto"/>
                <w:left w:val="none" w:sz="0" w:space="0" w:color="auto"/>
                <w:bottom w:val="none" w:sz="0" w:space="0" w:color="auto"/>
                <w:right w:val="none" w:sz="0" w:space="0" w:color="auto"/>
              </w:divBdr>
            </w:div>
          </w:divsChild>
        </w:div>
        <w:div w:id="329019578">
          <w:marLeft w:val="0"/>
          <w:marRight w:val="0"/>
          <w:marTop w:val="0"/>
          <w:marBottom w:val="0"/>
          <w:divBdr>
            <w:top w:val="none" w:sz="0" w:space="0" w:color="auto"/>
            <w:left w:val="none" w:sz="0" w:space="0" w:color="auto"/>
            <w:bottom w:val="none" w:sz="0" w:space="0" w:color="auto"/>
            <w:right w:val="none" w:sz="0" w:space="0" w:color="auto"/>
          </w:divBdr>
          <w:divsChild>
            <w:div w:id="710492252">
              <w:marLeft w:val="0"/>
              <w:marRight w:val="0"/>
              <w:marTop w:val="0"/>
              <w:marBottom w:val="0"/>
              <w:divBdr>
                <w:top w:val="none" w:sz="0" w:space="0" w:color="auto"/>
                <w:left w:val="none" w:sz="0" w:space="0" w:color="auto"/>
                <w:bottom w:val="none" w:sz="0" w:space="0" w:color="auto"/>
                <w:right w:val="none" w:sz="0" w:space="0" w:color="auto"/>
              </w:divBdr>
            </w:div>
          </w:divsChild>
        </w:div>
        <w:div w:id="383413200">
          <w:marLeft w:val="0"/>
          <w:marRight w:val="0"/>
          <w:marTop w:val="0"/>
          <w:marBottom w:val="0"/>
          <w:divBdr>
            <w:top w:val="none" w:sz="0" w:space="0" w:color="auto"/>
            <w:left w:val="none" w:sz="0" w:space="0" w:color="auto"/>
            <w:bottom w:val="none" w:sz="0" w:space="0" w:color="auto"/>
            <w:right w:val="none" w:sz="0" w:space="0" w:color="auto"/>
          </w:divBdr>
          <w:divsChild>
            <w:div w:id="308216022">
              <w:marLeft w:val="0"/>
              <w:marRight w:val="0"/>
              <w:marTop w:val="0"/>
              <w:marBottom w:val="0"/>
              <w:divBdr>
                <w:top w:val="none" w:sz="0" w:space="0" w:color="auto"/>
                <w:left w:val="none" w:sz="0" w:space="0" w:color="auto"/>
                <w:bottom w:val="none" w:sz="0" w:space="0" w:color="auto"/>
                <w:right w:val="none" w:sz="0" w:space="0" w:color="auto"/>
              </w:divBdr>
            </w:div>
          </w:divsChild>
        </w:div>
        <w:div w:id="433594801">
          <w:marLeft w:val="0"/>
          <w:marRight w:val="0"/>
          <w:marTop w:val="0"/>
          <w:marBottom w:val="0"/>
          <w:divBdr>
            <w:top w:val="none" w:sz="0" w:space="0" w:color="auto"/>
            <w:left w:val="none" w:sz="0" w:space="0" w:color="auto"/>
            <w:bottom w:val="none" w:sz="0" w:space="0" w:color="auto"/>
            <w:right w:val="none" w:sz="0" w:space="0" w:color="auto"/>
          </w:divBdr>
          <w:divsChild>
            <w:div w:id="1317803087">
              <w:marLeft w:val="0"/>
              <w:marRight w:val="0"/>
              <w:marTop w:val="0"/>
              <w:marBottom w:val="0"/>
              <w:divBdr>
                <w:top w:val="none" w:sz="0" w:space="0" w:color="auto"/>
                <w:left w:val="none" w:sz="0" w:space="0" w:color="auto"/>
                <w:bottom w:val="none" w:sz="0" w:space="0" w:color="auto"/>
                <w:right w:val="none" w:sz="0" w:space="0" w:color="auto"/>
              </w:divBdr>
            </w:div>
          </w:divsChild>
        </w:div>
        <w:div w:id="472329071">
          <w:marLeft w:val="0"/>
          <w:marRight w:val="0"/>
          <w:marTop w:val="0"/>
          <w:marBottom w:val="0"/>
          <w:divBdr>
            <w:top w:val="none" w:sz="0" w:space="0" w:color="auto"/>
            <w:left w:val="none" w:sz="0" w:space="0" w:color="auto"/>
            <w:bottom w:val="none" w:sz="0" w:space="0" w:color="auto"/>
            <w:right w:val="none" w:sz="0" w:space="0" w:color="auto"/>
          </w:divBdr>
          <w:divsChild>
            <w:div w:id="2069110310">
              <w:marLeft w:val="0"/>
              <w:marRight w:val="0"/>
              <w:marTop w:val="0"/>
              <w:marBottom w:val="0"/>
              <w:divBdr>
                <w:top w:val="none" w:sz="0" w:space="0" w:color="auto"/>
                <w:left w:val="none" w:sz="0" w:space="0" w:color="auto"/>
                <w:bottom w:val="none" w:sz="0" w:space="0" w:color="auto"/>
                <w:right w:val="none" w:sz="0" w:space="0" w:color="auto"/>
              </w:divBdr>
            </w:div>
          </w:divsChild>
        </w:div>
        <w:div w:id="497113366">
          <w:marLeft w:val="0"/>
          <w:marRight w:val="0"/>
          <w:marTop w:val="0"/>
          <w:marBottom w:val="0"/>
          <w:divBdr>
            <w:top w:val="none" w:sz="0" w:space="0" w:color="auto"/>
            <w:left w:val="none" w:sz="0" w:space="0" w:color="auto"/>
            <w:bottom w:val="none" w:sz="0" w:space="0" w:color="auto"/>
            <w:right w:val="none" w:sz="0" w:space="0" w:color="auto"/>
          </w:divBdr>
          <w:divsChild>
            <w:div w:id="1443383432">
              <w:marLeft w:val="0"/>
              <w:marRight w:val="0"/>
              <w:marTop w:val="0"/>
              <w:marBottom w:val="0"/>
              <w:divBdr>
                <w:top w:val="none" w:sz="0" w:space="0" w:color="auto"/>
                <w:left w:val="none" w:sz="0" w:space="0" w:color="auto"/>
                <w:bottom w:val="none" w:sz="0" w:space="0" w:color="auto"/>
                <w:right w:val="none" w:sz="0" w:space="0" w:color="auto"/>
              </w:divBdr>
            </w:div>
          </w:divsChild>
        </w:div>
        <w:div w:id="584531441">
          <w:marLeft w:val="0"/>
          <w:marRight w:val="0"/>
          <w:marTop w:val="0"/>
          <w:marBottom w:val="0"/>
          <w:divBdr>
            <w:top w:val="none" w:sz="0" w:space="0" w:color="auto"/>
            <w:left w:val="none" w:sz="0" w:space="0" w:color="auto"/>
            <w:bottom w:val="none" w:sz="0" w:space="0" w:color="auto"/>
            <w:right w:val="none" w:sz="0" w:space="0" w:color="auto"/>
          </w:divBdr>
          <w:divsChild>
            <w:div w:id="583299114">
              <w:marLeft w:val="0"/>
              <w:marRight w:val="0"/>
              <w:marTop w:val="0"/>
              <w:marBottom w:val="0"/>
              <w:divBdr>
                <w:top w:val="none" w:sz="0" w:space="0" w:color="auto"/>
                <w:left w:val="none" w:sz="0" w:space="0" w:color="auto"/>
                <w:bottom w:val="none" w:sz="0" w:space="0" w:color="auto"/>
                <w:right w:val="none" w:sz="0" w:space="0" w:color="auto"/>
              </w:divBdr>
            </w:div>
          </w:divsChild>
        </w:div>
        <w:div w:id="589891754">
          <w:marLeft w:val="0"/>
          <w:marRight w:val="0"/>
          <w:marTop w:val="0"/>
          <w:marBottom w:val="0"/>
          <w:divBdr>
            <w:top w:val="none" w:sz="0" w:space="0" w:color="auto"/>
            <w:left w:val="none" w:sz="0" w:space="0" w:color="auto"/>
            <w:bottom w:val="none" w:sz="0" w:space="0" w:color="auto"/>
            <w:right w:val="none" w:sz="0" w:space="0" w:color="auto"/>
          </w:divBdr>
          <w:divsChild>
            <w:div w:id="224797102">
              <w:marLeft w:val="0"/>
              <w:marRight w:val="0"/>
              <w:marTop w:val="0"/>
              <w:marBottom w:val="0"/>
              <w:divBdr>
                <w:top w:val="none" w:sz="0" w:space="0" w:color="auto"/>
                <w:left w:val="none" w:sz="0" w:space="0" w:color="auto"/>
                <w:bottom w:val="none" w:sz="0" w:space="0" w:color="auto"/>
                <w:right w:val="none" w:sz="0" w:space="0" w:color="auto"/>
              </w:divBdr>
            </w:div>
          </w:divsChild>
        </w:div>
        <w:div w:id="693966507">
          <w:marLeft w:val="0"/>
          <w:marRight w:val="0"/>
          <w:marTop w:val="0"/>
          <w:marBottom w:val="0"/>
          <w:divBdr>
            <w:top w:val="none" w:sz="0" w:space="0" w:color="auto"/>
            <w:left w:val="none" w:sz="0" w:space="0" w:color="auto"/>
            <w:bottom w:val="none" w:sz="0" w:space="0" w:color="auto"/>
            <w:right w:val="none" w:sz="0" w:space="0" w:color="auto"/>
          </w:divBdr>
          <w:divsChild>
            <w:div w:id="1315067751">
              <w:marLeft w:val="0"/>
              <w:marRight w:val="0"/>
              <w:marTop w:val="0"/>
              <w:marBottom w:val="0"/>
              <w:divBdr>
                <w:top w:val="none" w:sz="0" w:space="0" w:color="auto"/>
                <w:left w:val="none" w:sz="0" w:space="0" w:color="auto"/>
                <w:bottom w:val="none" w:sz="0" w:space="0" w:color="auto"/>
                <w:right w:val="none" w:sz="0" w:space="0" w:color="auto"/>
              </w:divBdr>
            </w:div>
          </w:divsChild>
        </w:div>
        <w:div w:id="694888081">
          <w:marLeft w:val="0"/>
          <w:marRight w:val="0"/>
          <w:marTop w:val="0"/>
          <w:marBottom w:val="0"/>
          <w:divBdr>
            <w:top w:val="none" w:sz="0" w:space="0" w:color="auto"/>
            <w:left w:val="none" w:sz="0" w:space="0" w:color="auto"/>
            <w:bottom w:val="none" w:sz="0" w:space="0" w:color="auto"/>
            <w:right w:val="none" w:sz="0" w:space="0" w:color="auto"/>
          </w:divBdr>
          <w:divsChild>
            <w:div w:id="2052487888">
              <w:marLeft w:val="0"/>
              <w:marRight w:val="0"/>
              <w:marTop w:val="0"/>
              <w:marBottom w:val="0"/>
              <w:divBdr>
                <w:top w:val="none" w:sz="0" w:space="0" w:color="auto"/>
                <w:left w:val="none" w:sz="0" w:space="0" w:color="auto"/>
                <w:bottom w:val="none" w:sz="0" w:space="0" w:color="auto"/>
                <w:right w:val="none" w:sz="0" w:space="0" w:color="auto"/>
              </w:divBdr>
            </w:div>
          </w:divsChild>
        </w:div>
        <w:div w:id="754130795">
          <w:marLeft w:val="0"/>
          <w:marRight w:val="0"/>
          <w:marTop w:val="0"/>
          <w:marBottom w:val="0"/>
          <w:divBdr>
            <w:top w:val="none" w:sz="0" w:space="0" w:color="auto"/>
            <w:left w:val="none" w:sz="0" w:space="0" w:color="auto"/>
            <w:bottom w:val="none" w:sz="0" w:space="0" w:color="auto"/>
            <w:right w:val="none" w:sz="0" w:space="0" w:color="auto"/>
          </w:divBdr>
          <w:divsChild>
            <w:div w:id="547106500">
              <w:marLeft w:val="0"/>
              <w:marRight w:val="0"/>
              <w:marTop w:val="0"/>
              <w:marBottom w:val="0"/>
              <w:divBdr>
                <w:top w:val="none" w:sz="0" w:space="0" w:color="auto"/>
                <w:left w:val="none" w:sz="0" w:space="0" w:color="auto"/>
                <w:bottom w:val="none" w:sz="0" w:space="0" w:color="auto"/>
                <w:right w:val="none" w:sz="0" w:space="0" w:color="auto"/>
              </w:divBdr>
            </w:div>
          </w:divsChild>
        </w:div>
        <w:div w:id="972102001">
          <w:marLeft w:val="0"/>
          <w:marRight w:val="0"/>
          <w:marTop w:val="0"/>
          <w:marBottom w:val="0"/>
          <w:divBdr>
            <w:top w:val="none" w:sz="0" w:space="0" w:color="auto"/>
            <w:left w:val="none" w:sz="0" w:space="0" w:color="auto"/>
            <w:bottom w:val="none" w:sz="0" w:space="0" w:color="auto"/>
            <w:right w:val="none" w:sz="0" w:space="0" w:color="auto"/>
          </w:divBdr>
          <w:divsChild>
            <w:div w:id="810025028">
              <w:marLeft w:val="0"/>
              <w:marRight w:val="0"/>
              <w:marTop w:val="0"/>
              <w:marBottom w:val="0"/>
              <w:divBdr>
                <w:top w:val="none" w:sz="0" w:space="0" w:color="auto"/>
                <w:left w:val="none" w:sz="0" w:space="0" w:color="auto"/>
                <w:bottom w:val="none" w:sz="0" w:space="0" w:color="auto"/>
                <w:right w:val="none" w:sz="0" w:space="0" w:color="auto"/>
              </w:divBdr>
            </w:div>
          </w:divsChild>
        </w:div>
        <w:div w:id="996225303">
          <w:marLeft w:val="0"/>
          <w:marRight w:val="0"/>
          <w:marTop w:val="0"/>
          <w:marBottom w:val="0"/>
          <w:divBdr>
            <w:top w:val="none" w:sz="0" w:space="0" w:color="auto"/>
            <w:left w:val="none" w:sz="0" w:space="0" w:color="auto"/>
            <w:bottom w:val="none" w:sz="0" w:space="0" w:color="auto"/>
            <w:right w:val="none" w:sz="0" w:space="0" w:color="auto"/>
          </w:divBdr>
          <w:divsChild>
            <w:div w:id="1580676948">
              <w:marLeft w:val="0"/>
              <w:marRight w:val="0"/>
              <w:marTop w:val="0"/>
              <w:marBottom w:val="0"/>
              <w:divBdr>
                <w:top w:val="none" w:sz="0" w:space="0" w:color="auto"/>
                <w:left w:val="none" w:sz="0" w:space="0" w:color="auto"/>
                <w:bottom w:val="none" w:sz="0" w:space="0" w:color="auto"/>
                <w:right w:val="none" w:sz="0" w:space="0" w:color="auto"/>
              </w:divBdr>
            </w:div>
          </w:divsChild>
        </w:div>
        <w:div w:id="1029256879">
          <w:marLeft w:val="0"/>
          <w:marRight w:val="0"/>
          <w:marTop w:val="0"/>
          <w:marBottom w:val="0"/>
          <w:divBdr>
            <w:top w:val="none" w:sz="0" w:space="0" w:color="auto"/>
            <w:left w:val="none" w:sz="0" w:space="0" w:color="auto"/>
            <w:bottom w:val="none" w:sz="0" w:space="0" w:color="auto"/>
            <w:right w:val="none" w:sz="0" w:space="0" w:color="auto"/>
          </w:divBdr>
          <w:divsChild>
            <w:div w:id="677076283">
              <w:marLeft w:val="0"/>
              <w:marRight w:val="0"/>
              <w:marTop w:val="0"/>
              <w:marBottom w:val="0"/>
              <w:divBdr>
                <w:top w:val="none" w:sz="0" w:space="0" w:color="auto"/>
                <w:left w:val="none" w:sz="0" w:space="0" w:color="auto"/>
                <w:bottom w:val="none" w:sz="0" w:space="0" w:color="auto"/>
                <w:right w:val="none" w:sz="0" w:space="0" w:color="auto"/>
              </w:divBdr>
            </w:div>
          </w:divsChild>
        </w:div>
        <w:div w:id="1058623807">
          <w:marLeft w:val="0"/>
          <w:marRight w:val="0"/>
          <w:marTop w:val="0"/>
          <w:marBottom w:val="0"/>
          <w:divBdr>
            <w:top w:val="none" w:sz="0" w:space="0" w:color="auto"/>
            <w:left w:val="none" w:sz="0" w:space="0" w:color="auto"/>
            <w:bottom w:val="none" w:sz="0" w:space="0" w:color="auto"/>
            <w:right w:val="none" w:sz="0" w:space="0" w:color="auto"/>
          </w:divBdr>
          <w:divsChild>
            <w:div w:id="1619986014">
              <w:marLeft w:val="0"/>
              <w:marRight w:val="0"/>
              <w:marTop w:val="0"/>
              <w:marBottom w:val="0"/>
              <w:divBdr>
                <w:top w:val="none" w:sz="0" w:space="0" w:color="auto"/>
                <w:left w:val="none" w:sz="0" w:space="0" w:color="auto"/>
                <w:bottom w:val="none" w:sz="0" w:space="0" w:color="auto"/>
                <w:right w:val="none" w:sz="0" w:space="0" w:color="auto"/>
              </w:divBdr>
            </w:div>
          </w:divsChild>
        </w:div>
        <w:div w:id="1067729117">
          <w:marLeft w:val="0"/>
          <w:marRight w:val="0"/>
          <w:marTop w:val="0"/>
          <w:marBottom w:val="0"/>
          <w:divBdr>
            <w:top w:val="none" w:sz="0" w:space="0" w:color="auto"/>
            <w:left w:val="none" w:sz="0" w:space="0" w:color="auto"/>
            <w:bottom w:val="none" w:sz="0" w:space="0" w:color="auto"/>
            <w:right w:val="none" w:sz="0" w:space="0" w:color="auto"/>
          </w:divBdr>
          <w:divsChild>
            <w:div w:id="1091125331">
              <w:marLeft w:val="0"/>
              <w:marRight w:val="0"/>
              <w:marTop w:val="0"/>
              <w:marBottom w:val="0"/>
              <w:divBdr>
                <w:top w:val="none" w:sz="0" w:space="0" w:color="auto"/>
                <w:left w:val="none" w:sz="0" w:space="0" w:color="auto"/>
                <w:bottom w:val="none" w:sz="0" w:space="0" w:color="auto"/>
                <w:right w:val="none" w:sz="0" w:space="0" w:color="auto"/>
              </w:divBdr>
            </w:div>
          </w:divsChild>
        </w:div>
        <w:div w:id="1124732367">
          <w:marLeft w:val="0"/>
          <w:marRight w:val="0"/>
          <w:marTop w:val="0"/>
          <w:marBottom w:val="0"/>
          <w:divBdr>
            <w:top w:val="none" w:sz="0" w:space="0" w:color="auto"/>
            <w:left w:val="none" w:sz="0" w:space="0" w:color="auto"/>
            <w:bottom w:val="none" w:sz="0" w:space="0" w:color="auto"/>
            <w:right w:val="none" w:sz="0" w:space="0" w:color="auto"/>
          </w:divBdr>
          <w:divsChild>
            <w:div w:id="688072004">
              <w:marLeft w:val="0"/>
              <w:marRight w:val="0"/>
              <w:marTop w:val="0"/>
              <w:marBottom w:val="0"/>
              <w:divBdr>
                <w:top w:val="none" w:sz="0" w:space="0" w:color="auto"/>
                <w:left w:val="none" w:sz="0" w:space="0" w:color="auto"/>
                <w:bottom w:val="none" w:sz="0" w:space="0" w:color="auto"/>
                <w:right w:val="none" w:sz="0" w:space="0" w:color="auto"/>
              </w:divBdr>
            </w:div>
          </w:divsChild>
        </w:div>
        <w:div w:id="1132091346">
          <w:marLeft w:val="0"/>
          <w:marRight w:val="0"/>
          <w:marTop w:val="0"/>
          <w:marBottom w:val="0"/>
          <w:divBdr>
            <w:top w:val="none" w:sz="0" w:space="0" w:color="auto"/>
            <w:left w:val="none" w:sz="0" w:space="0" w:color="auto"/>
            <w:bottom w:val="none" w:sz="0" w:space="0" w:color="auto"/>
            <w:right w:val="none" w:sz="0" w:space="0" w:color="auto"/>
          </w:divBdr>
          <w:divsChild>
            <w:div w:id="707340900">
              <w:marLeft w:val="0"/>
              <w:marRight w:val="0"/>
              <w:marTop w:val="0"/>
              <w:marBottom w:val="0"/>
              <w:divBdr>
                <w:top w:val="none" w:sz="0" w:space="0" w:color="auto"/>
                <w:left w:val="none" w:sz="0" w:space="0" w:color="auto"/>
                <w:bottom w:val="none" w:sz="0" w:space="0" w:color="auto"/>
                <w:right w:val="none" w:sz="0" w:space="0" w:color="auto"/>
              </w:divBdr>
            </w:div>
          </w:divsChild>
        </w:div>
        <w:div w:id="1264731640">
          <w:marLeft w:val="0"/>
          <w:marRight w:val="0"/>
          <w:marTop w:val="0"/>
          <w:marBottom w:val="0"/>
          <w:divBdr>
            <w:top w:val="none" w:sz="0" w:space="0" w:color="auto"/>
            <w:left w:val="none" w:sz="0" w:space="0" w:color="auto"/>
            <w:bottom w:val="none" w:sz="0" w:space="0" w:color="auto"/>
            <w:right w:val="none" w:sz="0" w:space="0" w:color="auto"/>
          </w:divBdr>
          <w:divsChild>
            <w:div w:id="837353907">
              <w:marLeft w:val="0"/>
              <w:marRight w:val="0"/>
              <w:marTop w:val="0"/>
              <w:marBottom w:val="0"/>
              <w:divBdr>
                <w:top w:val="none" w:sz="0" w:space="0" w:color="auto"/>
                <w:left w:val="none" w:sz="0" w:space="0" w:color="auto"/>
                <w:bottom w:val="none" w:sz="0" w:space="0" w:color="auto"/>
                <w:right w:val="none" w:sz="0" w:space="0" w:color="auto"/>
              </w:divBdr>
            </w:div>
          </w:divsChild>
        </w:div>
        <w:div w:id="1378554019">
          <w:marLeft w:val="0"/>
          <w:marRight w:val="0"/>
          <w:marTop w:val="0"/>
          <w:marBottom w:val="0"/>
          <w:divBdr>
            <w:top w:val="none" w:sz="0" w:space="0" w:color="auto"/>
            <w:left w:val="none" w:sz="0" w:space="0" w:color="auto"/>
            <w:bottom w:val="none" w:sz="0" w:space="0" w:color="auto"/>
            <w:right w:val="none" w:sz="0" w:space="0" w:color="auto"/>
          </w:divBdr>
          <w:divsChild>
            <w:div w:id="507715995">
              <w:marLeft w:val="0"/>
              <w:marRight w:val="0"/>
              <w:marTop w:val="0"/>
              <w:marBottom w:val="0"/>
              <w:divBdr>
                <w:top w:val="none" w:sz="0" w:space="0" w:color="auto"/>
                <w:left w:val="none" w:sz="0" w:space="0" w:color="auto"/>
                <w:bottom w:val="none" w:sz="0" w:space="0" w:color="auto"/>
                <w:right w:val="none" w:sz="0" w:space="0" w:color="auto"/>
              </w:divBdr>
            </w:div>
          </w:divsChild>
        </w:div>
        <w:div w:id="1384329482">
          <w:marLeft w:val="0"/>
          <w:marRight w:val="0"/>
          <w:marTop w:val="0"/>
          <w:marBottom w:val="0"/>
          <w:divBdr>
            <w:top w:val="none" w:sz="0" w:space="0" w:color="auto"/>
            <w:left w:val="none" w:sz="0" w:space="0" w:color="auto"/>
            <w:bottom w:val="none" w:sz="0" w:space="0" w:color="auto"/>
            <w:right w:val="none" w:sz="0" w:space="0" w:color="auto"/>
          </w:divBdr>
          <w:divsChild>
            <w:div w:id="315302930">
              <w:marLeft w:val="0"/>
              <w:marRight w:val="0"/>
              <w:marTop w:val="0"/>
              <w:marBottom w:val="0"/>
              <w:divBdr>
                <w:top w:val="none" w:sz="0" w:space="0" w:color="auto"/>
                <w:left w:val="none" w:sz="0" w:space="0" w:color="auto"/>
                <w:bottom w:val="none" w:sz="0" w:space="0" w:color="auto"/>
                <w:right w:val="none" w:sz="0" w:space="0" w:color="auto"/>
              </w:divBdr>
            </w:div>
          </w:divsChild>
        </w:div>
        <w:div w:id="1477338700">
          <w:marLeft w:val="0"/>
          <w:marRight w:val="0"/>
          <w:marTop w:val="0"/>
          <w:marBottom w:val="0"/>
          <w:divBdr>
            <w:top w:val="none" w:sz="0" w:space="0" w:color="auto"/>
            <w:left w:val="none" w:sz="0" w:space="0" w:color="auto"/>
            <w:bottom w:val="none" w:sz="0" w:space="0" w:color="auto"/>
            <w:right w:val="none" w:sz="0" w:space="0" w:color="auto"/>
          </w:divBdr>
          <w:divsChild>
            <w:div w:id="1048843077">
              <w:marLeft w:val="0"/>
              <w:marRight w:val="0"/>
              <w:marTop w:val="0"/>
              <w:marBottom w:val="0"/>
              <w:divBdr>
                <w:top w:val="none" w:sz="0" w:space="0" w:color="auto"/>
                <w:left w:val="none" w:sz="0" w:space="0" w:color="auto"/>
                <w:bottom w:val="none" w:sz="0" w:space="0" w:color="auto"/>
                <w:right w:val="none" w:sz="0" w:space="0" w:color="auto"/>
              </w:divBdr>
            </w:div>
          </w:divsChild>
        </w:div>
        <w:div w:id="1520311862">
          <w:marLeft w:val="0"/>
          <w:marRight w:val="0"/>
          <w:marTop w:val="0"/>
          <w:marBottom w:val="0"/>
          <w:divBdr>
            <w:top w:val="none" w:sz="0" w:space="0" w:color="auto"/>
            <w:left w:val="none" w:sz="0" w:space="0" w:color="auto"/>
            <w:bottom w:val="none" w:sz="0" w:space="0" w:color="auto"/>
            <w:right w:val="none" w:sz="0" w:space="0" w:color="auto"/>
          </w:divBdr>
          <w:divsChild>
            <w:div w:id="1293057432">
              <w:marLeft w:val="0"/>
              <w:marRight w:val="0"/>
              <w:marTop w:val="0"/>
              <w:marBottom w:val="0"/>
              <w:divBdr>
                <w:top w:val="none" w:sz="0" w:space="0" w:color="auto"/>
                <w:left w:val="none" w:sz="0" w:space="0" w:color="auto"/>
                <w:bottom w:val="none" w:sz="0" w:space="0" w:color="auto"/>
                <w:right w:val="none" w:sz="0" w:space="0" w:color="auto"/>
              </w:divBdr>
            </w:div>
          </w:divsChild>
        </w:div>
        <w:div w:id="1549223859">
          <w:marLeft w:val="0"/>
          <w:marRight w:val="0"/>
          <w:marTop w:val="0"/>
          <w:marBottom w:val="0"/>
          <w:divBdr>
            <w:top w:val="none" w:sz="0" w:space="0" w:color="auto"/>
            <w:left w:val="none" w:sz="0" w:space="0" w:color="auto"/>
            <w:bottom w:val="none" w:sz="0" w:space="0" w:color="auto"/>
            <w:right w:val="none" w:sz="0" w:space="0" w:color="auto"/>
          </w:divBdr>
          <w:divsChild>
            <w:div w:id="974482635">
              <w:marLeft w:val="0"/>
              <w:marRight w:val="0"/>
              <w:marTop w:val="0"/>
              <w:marBottom w:val="0"/>
              <w:divBdr>
                <w:top w:val="none" w:sz="0" w:space="0" w:color="auto"/>
                <w:left w:val="none" w:sz="0" w:space="0" w:color="auto"/>
                <w:bottom w:val="none" w:sz="0" w:space="0" w:color="auto"/>
                <w:right w:val="none" w:sz="0" w:space="0" w:color="auto"/>
              </w:divBdr>
            </w:div>
          </w:divsChild>
        </w:div>
        <w:div w:id="1698240551">
          <w:marLeft w:val="0"/>
          <w:marRight w:val="0"/>
          <w:marTop w:val="0"/>
          <w:marBottom w:val="0"/>
          <w:divBdr>
            <w:top w:val="none" w:sz="0" w:space="0" w:color="auto"/>
            <w:left w:val="none" w:sz="0" w:space="0" w:color="auto"/>
            <w:bottom w:val="none" w:sz="0" w:space="0" w:color="auto"/>
            <w:right w:val="none" w:sz="0" w:space="0" w:color="auto"/>
          </w:divBdr>
          <w:divsChild>
            <w:div w:id="1627469080">
              <w:marLeft w:val="0"/>
              <w:marRight w:val="0"/>
              <w:marTop w:val="0"/>
              <w:marBottom w:val="0"/>
              <w:divBdr>
                <w:top w:val="none" w:sz="0" w:space="0" w:color="auto"/>
                <w:left w:val="none" w:sz="0" w:space="0" w:color="auto"/>
                <w:bottom w:val="none" w:sz="0" w:space="0" w:color="auto"/>
                <w:right w:val="none" w:sz="0" w:space="0" w:color="auto"/>
              </w:divBdr>
            </w:div>
          </w:divsChild>
        </w:div>
        <w:div w:id="1705128576">
          <w:marLeft w:val="0"/>
          <w:marRight w:val="0"/>
          <w:marTop w:val="0"/>
          <w:marBottom w:val="0"/>
          <w:divBdr>
            <w:top w:val="none" w:sz="0" w:space="0" w:color="auto"/>
            <w:left w:val="none" w:sz="0" w:space="0" w:color="auto"/>
            <w:bottom w:val="none" w:sz="0" w:space="0" w:color="auto"/>
            <w:right w:val="none" w:sz="0" w:space="0" w:color="auto"/>
          </w:divBdr>
          <w:divsChild>
            <w:div w:id="267323849">
              <w:marLeft w:val="0"/>
              <w:marRight w:val="0"/>
              <w:marTop w:val="0"/>
              <w:marBottom w:val="0"/>
              <w:divBdr>
                <w:top w:val="none" w:sz="0" w:space="0" w:color="auto"/>
                <w:left w:val="none" w:sz="0" w:space="0" w:color="auto"/>
                <w:bottom w:val="none" w:sz="0" w:space="0" w:color="auto"/>
                <w:right w:val="none" w:sz="0" w:space="0" w:color="auto"/>
              </w:divBdr>
            </w:div>
          </w:divsChild>
        </w:div>
        <w:div w:id="1731924210">
          <w:marLeft w:val="0"/>
          <w:marRight w:val="0"/>
          <w:marTop w:val="0"/>
          <w:marBottom w:val="0"/>
          <w:divBdr>
            <w:top w:val="none" w:sz="0" w:space="0" w:color="auto"/>
            <w:left w:val="none" w:sz="0" w:space="0" w:color="auto"/>
            <w:bottom w:val="none" w:sz="0" w:space="0" w:color="auto"/>
            <w:right w:val="none" w:sz="0" w:space="0" w:color="auto"/>
          </w:divBdr>
          <w:divsChild>
            <w:div w:id="782578818">
              <w:marLeft w:val="0"/>
              <w:marRight w:val="0"/>
              <w:marTop w:val="0"/>
              <w:marBottom w:val="0"/>
              <w:divBdr>
                <w:top w:val="none" w:sz="0" w:space="0" w:color="auto"/>
                <w:left w:val="none" w:sz="0" w:space="0" w:color="auto"/>
                <w:bottom w:val="none" w:sz="0" w:space="0" w:color="auto"/>
                <w:right w:val="none" w:sz="0" w:space="0" w:color="auto"/>
              </w:divBdr>
            </w:div>
          </w:divsChild>
        </w:div>
        <w:div w:id="1746993618">
          <w:marLeft w:val="0"/>
          <w:marRight w:val="0"/>
          <w:marTop w:val="0"/>
          <w:marBottom w:val="0"/>
          <w:divBdr>
            <w:top w:val="none" w:sz="0" w:space="0" w:color="auto"/>
            <w:left w:val="none" w:sz="0" w:space="0" w:color="auto"/>
            <w:bottom w:val="none" w:sz="0" w:space="0" w:color="auto"/>
            <w:right w:val="none" w:sz="0" w:space="0" w:color="auto"/>
          </w:divBdr>
          <w:divsChild>
            <w:div w:id="377362069">
              <w:marLeft w:val="0"/>
              <w:marRight w:val="0"/>
              <w:marTop w:val="0"/>
              <w:marBottom w:val="0"/>
              <w:divBdr>
                <w:top w:val="none" w:sz="0" w:space="0" w:color="auto"/>
                <w:left w:val="none" w:sz="0" w:space="0" w:color="auto"/>
                <w:bottom w:val="none" w:sz="0" w:space="0" w:color="auto"/>
                <w:right w:val="none" w:sz="0" w:space="0" w:color="auto"/>
              </w:divBdr>
            </w:div>
          </w:divsChild>
        </w:div>
        <w:div w:id="1764715245">
          <w:marLeft w:val="0"/>
          <w:marRight w:val="0"/>
          <w:marTop w:val="0"/>
          <w:marBottom w:val="0"/>
          <w:divBdr>
            <w:top w:val="none" w:sz="0" w:space="0" w:color="auto"/>
            <w:left w:val="none" w:sz="0" w:space="0" w:color="auto"/>
            <w:bottom w:val="none" w:sz="0" w:space="0" w:color="auto"/>
            <w:right w:val="none" w:sz="0" w:space="0" w:color="auto"/>
          </w:divBdr>
          <w:divsChild>
            <w:div w:id="673727579">
              <w:marLeft w:val="0"/>
              <w:marRight w:val="0"/>
              <w:marTop w:val="0"/>
              <w:marBottom w:val="0"/>
              <w:divBdr>
                <w:top w:val="none" w:sz="0" w:space="0" w:color="auto"/>
                <w:left w:val="none" w:sz="0" w:space="0" w:color="auto"/>
                <w:bottom w:val="none" w:sz="0" w:space="0" w:color="auto"/>
                <w:right w:val="none" w:sz="0" w:space="0" w:color="auto"/>
              </w:divBdr>
            </w:div>
          </w:divsChild>
        </w:div>
        <w:div w:id="1796606200">
          <w:marLeft w:val="0"/>
          <w:marRight w:val="0"/>
          <w:marTop w:val="0"/>
          <w:marBottom w:val="0"/>
          <w:divBdr>
            <w:top w:val="none" w:sz="0" w:space="0" w:color="auto"/>
            <w:left w:val="none" w:sz="0" w:space="0" w:color="auto"/>
            <w:bottom w:val="none" w:sz="0" w:space="0" w:color="auto"/>
            <w:right w:val="none" w:sz="0" w:space="0" w:color="auto"/>
          </w:divBdr>
          <w:divsChild>
            <w:div w:id="1708407675">
              <w:marLeft w:val="0"/>
              <w:marRight w:val="0"/>
              <w:marTop w:val="0"/>
              <w:marBottom w:val="0"/>
              <w:divBdr>
                <w:top w:val="none" w:sz="0" w:space="0" w:color="auto"/>
                <w:left w:val="none" w:sz="0" w:space="0" w:color="auto"/>
                <w:bottom w:val="none" w:sz="0" w:space="0" w:color="auto"/>
                <w:right w:val="none" w:sz="0" w:space="0" w:color="auto"/>
              </w:divBdr>
            </w:div>
          </w:divsChild>
        </w:div>
        <w:div w:id="1837912751">
          <w:marLeft w:val="0"/>
          <w:marRight w:val="0"/>
          <w:marTop w:val="0"/>
          <w:marBottom w:val="0"/>
          <w:divBdr>
            <w:top w:val="none" w:sz="0" w:space="0" w:color="auto"/>
            <w:left w:val="none" w:sz="0" w:space="0" w:color="auto"/>
            <w:bottom w:val="none" w:sz="0" w:space="0" w:color="auto"/>
            <w:right w:val="none" w:sz="0" w:space="0" w:color="auto"/>
          </w:divBdr>
          <w:divsChild>
            <w:div w:id="1360278961">
              <w:marLeft w:val="0"/>
              <w:marRight w:val="0"/>
              <w:marTop w:val="0"/>
              <w:marBottom w:val="0"/>
              <w:divBdr>
                <w:top w:val="none" w:sz="0" w:space="0" w:color="auto"/>
                <w:left w:val="none" w:sz="0" w:space="0" w:color="auto"/>
                <w:bottom w:val="none" w:sz="0" w:space="0" w:color="auto"/>
                <w:right w:val="none" w:sz="0" w:space="0" w:color="auto"/>
              </w:divBdr>
            </w:div>
          </w:divsChild>
        </w:div>
        <w:div w:id="1895849092">
          <w:marLeft w:val="0"/>
          <w:marRight w:val="0"/>
          <w:marTop w:val="0"/>
          <w:marBottom w:val="0"/>
          <w:divBdr>
            <w:top w:val="none" w:sz="0" w:space="0" w:color="auto"/>
            <w:left w:val="none" w:sz="0" w:space="0" w:color="auto"/>
            <w:bottom w:val="none" w:sz="0" w:space="0" w:color="auto"/>
            <w:right w:val="none" w:sz="0" w:space="0" w:color="auto"/>
          </w:divBdr>
          <w:divsChild>
            <w:div w:id="1769885691">
              <w:marLeft w:val="0"/>
              <w:marRight w:val="0"/>
              <w:marTop w:val="0"/>
              <w:marBottom w:val="0"/>
              <w:divBdr>
                <w:top w:val="none" w:sz="0" w:space="0" w:color="auto"/>
                <w:left w:val="none" w:sz="0" w:space="0" w:color="auto"/>
                <w:bottom w:val="none" w:sz="0" w:space="0" w:color="auto"/>
                <w:right w:val="none" w:sz="0" w:space="0" w:color="auto"/>
              </w:divBdr>
            </w:div>
          </w:divsChild>
        </w:div>
        <w:div w:id="2100639051">
          <w:marLeft w:val="0"/>
          <w:marRight w:val="0"/>
          <w:marTop w:val="0"/>
          <w:marBottom w:val="0"/>
          <w:divBdr>
            <w:top w:val="none" w:sz="0" w:space="0" w:color="auto"/>
            <w:left w:val="none" w:sz="0" w:space="0" w:color="auto"/>
            <w:bottom w:val="none" w:sz="0" w:space="0" w:color="auto"/>
            <w:right w:val="none" w:sz="0" w:space="0" w:color="auto"/>
          </w:divBdr>
          <w:divsChild>
            <w:div w:id="1023702071">
              <w:marLeft w:val="0"/>
              <w:marRight w:val="0"/>
              <w:marTop w:val="0"/>
              <w:marBottom w:val="0"/>
              <w:divBdr>
                <w:top w:val="none" w:sz="0" w:space="0" w:color="auto"/>
                <w:left w:val="none" w:sz="0" w:space="0" w:color="auto"/>
                <w:bottom w:val="none" w:sz="0" w:space="0" w:color="auto"/>
                <w:right w:val="none" w:sz="0" w:space="0" w:color="auto"/>
              </w:divBdr>
            </w:div>
          </w:divsChild>
        </w:div>
        <w:div w:id="2127044143">
          <w:marLeft w:val="0"/>
          <w:marRight w:val="0"/>
          <w:marTop w:val="0"/>
          <w:marBottom w:val="0"/>
          <w:divBdr>
            <w:top w:val="none" w:sz="0" w:space="0" w:color="auto"/>
            <w:left w:val="none" w:sz="0" w:space="0" w:color="auto"/>
            <w:bottom w:val="none" w:sz="0" w:space="0" w:color="auto"/>
            <w:right w:val="none" w:sz="0" w:space="0" w:color="auto"/>
          </w:divBdr>
          <w:divsChild>
            <w:div w:id="902061266">
              <w:marLeft w:val="0"/>
              <w:marRight w:val="0"/>
              <w:marTop w:val="0"/>
              <w:marBottom w:val="0"/>
              <w:divBdr>
                <w:top w:val="none" w:sz="0" w:space="0" w:color="auto"/>
                <w:left w:val="none" w:sz="0" w:space="0" w:color="auto"/>
                <w:bottom w:val="none" w:sz="0" w:space="0" w:color="auto"/>
                <w:right w:val="none" w:sz="0" w:space="0" w:color="auto"/>
              </w:divBdr>
            </w:div>
          </w:divsChild>
        </w:div>
        <w:div w:id="2129083679">
          <w:marLeft w:val="0"/>
          <w:marRight w:val="0"/>
          <w:marTop w:val="0"/>
          <w:marBottom w:val="0"/>
          <w:divBdr>
            <w:top w:val="none" w:sz="0" w:space="0" w:color="auto"/>
            <w:left w:val="none" w:sz="0" w:space="0" w:color="auto"/>
            <w:bottom w:val="none" w:sz="0" w:space="0" w:color="auto"/>
            <w:right w:val="none" w:sz="0" w:space="0" w:color="auto"/>
          </w:divBdr>
          <w:divsChild>
            <w:div w:id="32617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40195">
      <w:bodyDiv w:val="1"/>
      <w:marLeft w:val="0"/>
      <w:marRight w:val="0"/>
      <w:marTop w:val="0"/>
      <w:marBottom w:val="0"/>
      <w:divBdr>
        <w:top w:val="none" w:sz="0" w:space="0" w:color="auto"/>
        <w:left w:val="none" w:sz="0" w:space="0" w:color="auto"/>
        <w:bottom w:val="none" w:sz="0" w:space="0" w:color="auto"/>
        <w:right w:val="none" w:sz="0" w:space="0" w:color="auto"/>
      </w:divBdr>
      <w:divsChild>
        <w:div w:id="362950445">
          <w:marLeft w:val="0"/>
          <w:marRight w:val="0"/>
          <w:marTop w:val="0"/>
          <w:marBottom w:val="0"/>
          <w:divBdr>
            <w:top w:val="none" w:sz="0" w:space="0" w:color="auto"/>
            <w:left w:val="none" w:sz="0" w:space="0" w:color="auto"/>
            <w:bottom w:val="none" w:sz="0" w:space="0" w:color="auto"/>
            <w:right w:val="none" w:sz="0" w:space="0" w:color="auto"/>
          </w:divBdr>
        </w:div>
        <w:div w:id="562449225">
          <w:marLeft w:val="0"/>
          <w:marRight w:val="0"/>
          <w:marTop w:val="0"/>
          <w:marBottom w:val="0"/>
          <w:divBdr>
            <w:top w:val="none" w:sz="0" w:space="0" w:color="auto"/>
            <w:left w:val="none" w:sz="0" w:space="0" w:color="auto"/>
            <w:bottom w:val="none" w:sz="0" w:space="0" w:color="auto"/>
            <w:right w:val="none" w:sz="0" w:space="0" w:color="auto"/>
          </w:divBdr>
        </w:div>
        <w:div w:id="831290177">
          <w:marLeft w:val="0"/>
          <w:marRight w:val="0"/>
          <w:marTop w:val="0"/>
          <w:marBottom w:val="0"/>
          <w:divBdr>
            <w:top w:val="none" w:sz="0" w:space="0" w:color="auto"/>
            <w:left w:val="none" w:sz="0" w:space="0" w:color="auto"/>
            <w:bottom w:val="none" w:sz="0" w:space="0" w:color="auto"/>
            <w:right w:val="none" w:sz="0" w:space="0" w:color="auto"/>
          </w:divBdr>
        </w:div>
        <w:div w:id="1588346890">
          <w:marLeft w:val="0"/>
          <w:marRight w:val="0"/>
          <w:marTop w:val="0"/>
          <w:marBottom w:val="0"/>
          <w:divBdr>
            <w:top w:val="none" w:sz="0" w:space="0" w:color="auto"/>
            <w:left w:val="none" w:sz="0" w:space="0" w:color="auto"/>
            <w:bottom w:val="none" w:sz="0" w:space="0" w:color="auto"/>
            <w:right w:val="none" w:sz="0" w:space="0" w:color="auto"/>
          </w:divBdr>
        </w:div>
        <w:div w:id="1665427294">
          <w:marLeft w:val="0"/>
          <w:marRight w:val="0"/>
          <w:marTop w:val="0"/>
          <w:marBottom w:val="0"/>
          <w:divBdr>
            <w:top w:val="none" w:sz="0" w:space="0" w:color="auto"/>
            <w:left w:val="none" w:sz="0" w:space="0" w:color="auto"/>
            <w:bottom w:val="none" w:sz="0" w:space="0" w:color="auto"/>
            <w:right w:val="none" w:sz="0" w:space="0" w:color="auto"/>
          </w:divBdr>
        </w:div>
      </w:divsChild>
    </w:div>
    <w:div w:id="1619993309">
      <w:bodyDiv w:val="1"/>
      <w:marLeft w:val="0"/>
      <w:marRight w:val="0"/>
      <w:marTop w:val="0"/>
      <w:marBottom w:val="0"/>
      <w:divBdr>
        <w:top w:val="none" w:sz="0" w:space="0" w:color="auto"/>
        <w:left w:val="none" w:sz="0" w:space="0" w:color="auto"/>
        <w:bottom w:val="none" w:sz="0" w:space="0" w:color="auto"/>
        <w:right w:val="none" w:sz="0" w:space="0" w:color="auto"/>
      </w:divBdr>
      <w:divsChild>
        <w:div w:id="612790473">
          <w:marLeft w:val="0"/>
          <w:marRight w:val="0"/>
          <w:marTop w:val="0"/>
          <w:marBottom w:val="0"/>
          <w:divBdr>
            <w:top w:val="none" w:sz="0" w:space="0" w:color="auto"/>
            <w:left w:val="none" w:sz="0" w:space="0" w:color="auto"/>
            <w:bottom w:val="none" w:sz="0" w:space="0" w:color="auto"/>
            <w:right w:val="none" w:sz="0" w:space="0" w:color="auto"/>
          </w:divBdr>
        </w:div>
        <w:div w:id="652415303">
          <w:marLeft w:val="0"/>
          <w:marRight w:val="0"/>
          <w:marTop w:val="0"/>
          <w:marBottom w:val="0"/>
          <w:divBdr>
            <w:top w:val="none" w:sz="0" w:space="0" w:color="auto"/>
            <w:left w:val="none" w:sz="0" w:space="0" w:color="auto"/>
            <w:bottom w:val="none" w:sz="0" w:space="0" w:color="auto"/>
            <w:right w:val="none" w:sz="0" w:space="0" w:color="auto"/>
          </w:divBdr>
        </w:div>
        <w:div w:id="843982531">
          <w:marLeft w:val="0"/>
          <w:marRight w:val="0"/>
          <w:marTop w:val="0"/>
          <w:marBottom w:val="0"/>
          <w:divBdr>
            <w:top w:val="none" w:sz="0" w:space="0" w:color="auto"/>
            <w:left w:val="none" w:sz="0" w:space="0" w:color="auto"/>
            <w:bottom w:val="none" w:sz="0" w:space="0" w:color="auto"/>
            <w:right w:val="none" w:sz="0" w:space="0" w:color="auto"/>
          </w:divBdr>
        </w:div>
        <w:div w:id="1095707336">
          <w:marLeft w:val="0"/>
          <w:marRight w:val="0"/>
          <w:marTop w:val="0"/>
          <w:marBottom w:val="0"/>
          <w:divBdr>
            <w:top w:val="none" w:sz="0" w:space="0" w:color="auto"/>
            <w:left w:val="none" w:sz="0" w:space="0" w:color="auto"/>
            <w:bottom w:val="none" w:sz="0" w:space="0" w:color="auto"/>
            <w:right w:val="none" w:sz="0" w:space="0" w:color="auto"/>
          </w:divBdr>
        </w:div>
        <w:div w:id="1611470153">
          <w:marLeft w:val="0"/>
          <w:marRight w:val="0"/>
          <w:marTop w:val="0"/>
          <w:marBottom w:val="0"/>
          <w:divBdr>
            <w:top w:val="none" w:sz="0" w:space="0" w:color="auto"/>
            <w:left w:val="none" w:sz="0" w:space="0" w:color="auto"/>
            <w:bottom w:val="none" w:sz="0" w:space="0" w:color="auto"/>
            <w:right w:val="none" w:sz="0" w:space="0" w:color="auto"/>
          </w:divBdr>
        </w:div>
        <w:div w:id="2047824737">
          <w:marLeft w:val="0"/>
          <w:marRight w:val="0"/>
          <w:marTop w:val="0"/>
          <w:marBottom w:val="0"/>
          <w:divBdr>
            <w:top w:val="none" w:sz="0" w:space="0" w:color="auto"/>
            <w:left w:val="none" w:sz="0" w:space="0" w:color="auto"/>
            <w:bottom w:val="none" w:sz="0" w:space="0" w:color="auto"/>
            <w:right w:val="none" w:sz="0" w:space="0" w:color="auto"/>
          </w:divBdr>
        </w:div>
      </w:divsChild>
    </w:div>
    <w:div w:id="1645817884">
      <w:bodyDiv w:val="1"/>
      <w:marLeft w:val="0"/>
      <w:marRight w:val="0"/>
      <w:marTop w:val="0"/>
      <w:marBottom w:val="0"/>
      <w:divBdr>
        <w:top w:val="none" w:sz="0" w:space="0" w:color="auto"/>
        <w:left w:val="none" w:sz="0" w:space="0" w:color="auto"/>
        <w:bottom w:val="none" w:sz="0" w:space="0" w:color="auto"/>
        <w:right w:val="none" w:sz="0" w:space="0" w:color="auto"/>
      </w:divBdr>
      <w:divsChild>
        <w:div w:id="429130077">
          <w:marLeft w:val="0"/>
          <w:marRight w:val="0"/>
          <w:marTop w:val="0"/>
          <w:marBottom w:val="0"/>
          <w:divBdr>
            <w:top w:val="none" w:sz="0" w:space="0" w:color="auto"/>
            <w:left w:val="none" w:sz="0" w:space="0" w:color="auto"/>
            <w:bottom w:val="none" w:sz="0" w:space="0" w:color="auto"/>
            <w:right w:val="none" w:sz="0" w:space="0" w:color="auto"/>
          </w:divBdr>
        </w:div>
        <w:div w:id="1156841645">
          <w:marLeft w:val="0"/>
          <w:marRight w:val="0"/>
          <w:marTop w:val="0"/>
          <w:marBottom w:val="0"/>
          <w:divBdr>
            <w:top w:val="none" w:sz="0" w:space="0" w:color="auto"/>
            <w:left w:val="none" w:sz="0" w:space="0" w:color="auto"/>
            <w:bottom w:val="none" w:sz="0" w:space="0" w:color="auto"/>
            <w:right w:val="none" w:sz="0" w:space="0" w:color="auto"/>
          </w:divBdr>
        </w:div>
        <w:div w:id="1982886310">
          <w:marLeft w:val="0"/>
          <w:marRight w:val="0"/>
          <w:marTop w:val="0"/>
          <w:marBottom w:val="0"/>
          <w:divBdr>
            <w:top w:val="none" w:sz="0" w:space="0" w:color="auto"/>
            <w:left w:val="none" w:sz="0" w:space="0" w:color="auto"/>
            <w:bottom w:val="none" w:sz="0" w:space="0" w:color="auto"/>
            <w:right w:val="none" w:sz="0" w:space="0" w:color="auto"/>
          </w:divBdr>
        </w:div>
      </w:divsChild>
    </w:div>
    <w:div w:id="1651669483">
      <w:bodyDiv w:val="1"/>
      <w:marLeft w:val="0"/>
      <w:marRight w:val="0"/>
      <w:marTop w:val="0"/>
      <w:marBottom w:val="0"/>
      <w:divBdr>
        <w:top w:val="none" w:sz="0" w:space="0" w:color="auto"/>
        <w:left w:val="none" w:sz="0" w:space="0" w:color="auto"/>
        <w:bottom w:val="none" w:sz="0" w:space="0" w:color="auto"/>
        <w:right w:val="none" w:sz="0" w:space="0" w:color="auto"/>
      </w:divBdr>
      <w:divsChild>
        <w:div w:id="1209686951">
          <w:marLeft w:val="0"/>
          <w:marRight w:val="0"/>
          <w:marTop w:val="0"/>
          <w:marBottom w:val="0"/>
          <w:divBdr>
            <w:top w:val="single" w:sz="2" w:space="0" w:color="E3E3E3"/>
            <w:left w:val="single" w:sz="2" w:space="0" w:color="E3E3E3"/>
            <w:bottom w:val="single" w:sz="2" w:space="0" w:color="E3E3E3"/>
            <w:right w:val="single" w:sz="2" w:space="0" w:color="E3E3E3"/>
          </w:divBdr>
          <w:divsChild>
            <w:div w:id="1564368064">
              <w:marLeft w:val="0"/>
              <w:marRight w:val="0"/>
              <w:marTop w:val="0"/>
              <w:marBottom w:val="0"/>
              <w:divBdr>
                <w:top w:val="single" w:sz="2" w:space="0" w:color="E3E3E3"/>
                <w:left w:val="single" w:sz="2" w:space="0" w:color="E3E3E3"/>
                <w:bottom w:val="single" w:sz="2" w:space="0" w:color="E3E3E3"/>
                <w:right w:val="single" w:sz="2" w:space="0" w:color="E3E3E3"/>
              </w:divBdr>
              <w:divsChild>
                <w:div w:id="138308741">
                  <w:marLeft w:val="0"/>
                  <w:marRight w:val="0"/>
                  <w:marTop w:val="0"/>
                  <w:marBottom w:val="0"/>
                  <w:divBdr>
                    <w:top w:val="single" w:sz="2" w:space="0" w:color="E3E3E3"/>
                    <w:left w:val="single" w:sz="2" w:space="0" w:color="E3E3E3"/>
                    <w:bottom w:val="single" w:sz="2" w:space="0" w:color="E3E3E3"/>
                    <w:right w:val="single" w:sz="2" w:space="0" w:color="E3E3E3"/>
                  </w:divBdr>
                  <w:divsChild>
                    <w:div w:id="1345748254">
                      <w:marLeft w:val="0"/>
                      <w:marRight w:val="0"/>
                      <w:marTop w:val="0"/>
                      <w:marBottom w:val="0"/>
                      <w:divBdr>
                        <w:top w:val="single" w:sz="2" w:space="0" w:color="E3E3E3"/>
                        <w:left w:val="single" w:sz="2" w:space="0" w:color="E3E3E3"/>
                        <w:bottom w:val="single" w:sz="2" w:space="0" w:color="E3E3E3"/>
                        <w:right w:val="single" w:sz="2" w:space="0" w:color="E3E3E3"/>
                      </w:divBdr>
                      <w:divsChild>
                        <w:div w:id="1068379168">
                          <w:marLeft w:val="0"/>
                          <w:marRight w:val="0"/>
                          <w:marTop w:val="0"/>
                          <w:marBottom w:val="0"/>
                          <w:divBdr>
                            <w:top w:val="single" w:sz="2" w:space="0" w:color="E3E3E3"/>
                            <w:left w:val="single" w:sz="2" w:space="0" w:color="E3E3E3"/>
                            <w:bottom w:val="single" w:sz="2" w:space="0" w:color="E3E3E3"/>
                            <w:right w:val="single" w:sz="2" w:space="0" w:color="E3E3E3"/>
                          </w:divBdr>
                          <w:divsChild>
                            <w:div w:id="530463379">
                              <w:marLeft w:val="0"/>
                              <w:marRight w:val="0"/>
                              <w:marTop w:val="0"/>
                              <w:marBottom w:val="0"/>
                              <w:divBdr>
                                <w:top w:val="single" w:sz="2" w:space="0" w:color="E3E3E3"/>
                                <w:left w:val="single" w:sz="2" w:space="0" w:color="E3E3E3"/>
                                <w:bottom w:val="single" w:sz="2" w:space="0" w:color="E3E3E3"/>
                                <w:right w:val="single" w:sz="2" w:space="0" w:color="E3E3E3"/>
                              </w:divBdr>
                              <w:divsChild>
                                <w:div w:id="439450140">
                                  <w:marLeft w:val="0"/>
                                  <w:marRight w:val="0"/>
                                  <w:marTop w:val="100"/>
                                  <w:marBottom w:val="100"/>
                                  <w:divBdr>
                                    <w:top w:val="single" w:sz="2" w:space="0" w:color="E3E3E3"/>
                                    <w:left w:val="single" w:sz="2" w:space="0" w:color="E3E3E3"/>
                                    <w:bottom w:val="single" w:sz="2" w:space="0" w:color="E3E3E3"/>
                                    <w:right w:val="single" w:sz="2" w:space="0" w:color="E3E3E3"/>
                                  </w:divBdr>
                                  <w:divsChild>
                                    <w:div w:id="79452183">
                                      <w:marLeft w:val="0"/>
                                      <w:marRight w:val="0"/>
                                      <w:marTop w:val="0"/>
                                      <w:marBottom w:val="0"/>
                                      <w:divBdr>
                                        <w:top w:val="single" w:sz="2" w:space="0" w:color="E3E3E3"/>
                                        <w:left w:val="single" w:sz="2" w:space="0" w:color="E3E3E3"/>
                                        <w:bottom w:val="single" w:sz="2" w:space="0" w:color="E3E3E3"/>
                                        <w:right w:val="single" w:sz="2" w:space="0" w:color="E3E3E3"/>
                                      </w:divBdr>
                                      <w:divsChild>
                                        <w:div w:id="1568029597">
                                          <w:marLeft w:val="0"/>
                                          <w:marRight w:val="0"/>
                                          <w:marTop w:val="0"/>
                                          <w:marBottom w:val="0"/>
                                          <w:divBdr>
                                            <w:top w:val="single" w:sz="2" w:space="0" w:color="E3E3E3"/>
                                            <w:left w:val="single" w:sz="2" w:space="0" w:color="E3E3E3"/>
                                            <w:bottom w:val="single" w:sz="2" w:space="0" w:color="E3E3E3"/>
                                            <w:right w:val="single" w:sz="2" w:space="0" w:color="E3E3E3"/>
                                          </w:divBdr>
                                          <w:divsChild>
                                            <w:div w:id="988048067">
                                              <w:marLeft w:val="0"/>
                                              <w:marRight w:val="0"/>
                                              <w:marTop w:val="0"/>
                                              <w:marBottom w:val="0"/>
                                              <w:divBdr>
                                                <w:top w:val="single" w:sz="2" w:space="0" w:color="E3E3E3"/>
                                                <w:left w:val="single" w:sz="2" w:space="0" w:color="E3E3E3"/>
                                                <w:bottom w:val="single" w:sz="2" w:space="0" w:color="E3E3E3"/>
                                                <w:right w:val="single" w:sz="2" w:space="0" w:color="E3E3E3"/>
                                              </w:divBdr>
                                              <w:divsChild>
                                                <w:div w:id="566501573">
                                                  <w:marLeft w:val="0"/>
                                                  <w:marRight w:val="0"/>
                                                  <w:marTop w:val="0"/>
                                                  <w:marBottom w:val="0"/>
                                                  <w:divBdr>
                                                    <w:top w:val="single" w:sz="2" w:space="0" w:color="E3E3E3"/>
                                                    <w:left w:val="single" w:sz="2" w:space="0" w:color="E3E3E3"/>
                                                    <w:bottom w:val="single" w:sz="2" w:space="0" w:color="E3E3E3"/>
                                                    <w:right w:val="single" w:sz="2" w:space="0" w:color="E3E3E3"/>
                                                  </w:divBdr>
                                                  <w:divsChild>
                                                    <w:div w:id="2021424258">
                                                      <w:marLeft w:val="0"/>
                                                      <w:marRight w:val="0"/>
                                                      <w:marTop w:val="0"/>
                                                      <w:marBottom w:val="0"/>
                                                      <w:divBdr>
                                                        <w:top w:val="single" w:sz="2" w:space="0" w:color="E3E3E3"/>
                                                        <w:left w:val="single" w:sz="2" w:space="0" w:color="E3E3E3"/>
                                                        <w:bottom w:val="single" w:sz="2" w:space="0" w:color="E3E3E3"/>
                                                        <w:right w:val="single" w:sz="2" w:space="0" w:color="E3E3E3"/>
                                                      </w:divBdr>
                                                      <w:divsChild>
                                                        <w:div w:id="1426002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6952176">
          <w:marLeft w:val="0"/>
          <w:marRight w:val="0"/>
          <w:marTop w:val="0"/>
          <w:marBottom w:val="0"/>
          <w:divBdr>
            <w:top w:val="none" w:sz="0" w:space="0" w:color="auto"/>
            <w:left w:val="none" w:sz="0" w:space="0" w:color="auto"/>
            <w:bottom w:val="none" w:sz="0" w:space="0" w:color="auto"/>
            <w:right w:val="none" w:sz="0" w:space="0" w:color="auto"/>
          </w:divBdr>
          <w:divsChild>
            <w:div w:id="1023747024">
              <w:marLeft w:val="0"/>
              <w:marRight w:val="0"/>
              <w:marTop w:val="100"/>
              <w:marBottom w:val="100"/>
              <w:divBdr>
                <w:top w:val="single" w:sz="2" w:space="0" w:color="E3E3E3"/>
                <w:left w:val="single" w:sz="2" w:space="0" w:color="E3E3E3"/>
                <w:bottom w:val="single" w:sz="2" w:space="0" w:color="E3E3E3"/>
                <w:right w:val="single" w:sz="2" w:space="0" w:color="E3E3E3"/>
              </w:divBdr>
              <w:divsChild>
                <w:div w:id="6517125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54136848">
      <w:bodyDiv w:val="1"/>
      <w:marLeft w:val="0"/>
      <w:marRight w:val="0"/>
      <w:marTop w:val="0"/>
      <w:marBottom w:val="0"/>
      <w:divBdr>
        <w:top w:val="none" w:sz="0" w:space="0" w:color="auto"/>
        <w:left w:val="none" w:sz="0" w:space="0" w:color="auto"/>
        <w:bottom w:val="none" w:sz="0" w:space="0" w:color="auto"/>
        <w:right w:val="none" w:sz="0" w:space="0" w:color="auto"/>
      </w:divBdr>
      <w:divsChild>
        <w:div w:id="626474136">
          <w:marLeft w:val="0"/>
          <w:marRight w:val="0"/>
          <w:marTop w:val="0"/>
          <w:marBottom w:val="0"/>
          <w:divBdr>
            <w:top w:val="none" w:sz="0" w:space="0" w:color="auto"/>
            <w:left w:val="none" w:sz="0" w:space="0" w:color="auto"/>
            <w:bottom w:val="none" w:sz="0" w:space="0" w:color="auto"/>
            <w:right w:val="none" w:sz="0" w:space="0" w:color="auto"/>
          </w:divBdr>
          <w:divsChild>
            <w:div w:id="21199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79203">
      <w:bodyDiv w:val="1"/>
      <w:marLeft w:val="0"/>
      <w:marRight w:val="0"/>
      <w:marTop w:val="0"/>
      <w:marBottom w:val="0"/>
      <w:divBdr>
        <w:top w:val="none" w:sz="0" w:space="0" w:color="auto"/>
        <w:left w:val="none" w:sz="0" w:space="0" w:color="auto"/>
        <w:bottom w:val="none" w:sz="0" w:space="0" w:color="auto"/>
        <w:right w:val="none" w:sz="0" w:space="0" w:color="auto"/>
      </w:divBdr>
      <w:divsChild>
        <w:div w:id="573855522">
          <w:marLeft w:val="0"/>
          <w:marRight w:val="0"/>
          <w:marTop w:val="0"/>
          <w:marBottom w:val="0"/>
          <w:divBdr>
            <w:top w:val="none" w:sz="0" w:space="0" w:color="auto"/>
            <w:left w:val="none" w:sz="0" w:space="0" w:color="auto"/>
            <w:bottom w:val="none" w:sz="0" w:space="0" w:color="auto"/>
            <w:right w:val="none" w:sz="0" w:space="0" w:color="auto"/>
          </w:divBdr>
          <w:divsChild>
            <w:div w:id="239481629">
              <w:marLeft w:val="0"/>
              <w:marRight w:val="0"/>
              <w:marTop w:val="0"/>
              <w:marBottom w:val="0"/>
              <w:divBdr>
                <w:top w:val="none" w:sz="0" w:space="0" w:color="auto"/>
                <w:left w:val="none" w:sz="0" w:space="0" w:color="auto"/>
                <w:bottom w:val="none" w:sz="0" w:space="0" w:color="auto"/>
                <w:right w:val="none" w:sz="0" w:space="0" w:color="auto"/>
              </w:divBdr>
            </w:div>
            <w:div w:id="261453679">
              <w:marLeft w:val="0"/>
              <w:marRight w:val="0"/>
              <w:marTop w:val="0"/>
              <w:marBottom w:val="0"/>
              <w:divBdr>
                <w:top w:val="none" w:sz="0" w:space="0" w:color="auto"/>
                <w:left w:val="none" w:sz="0" w:space="0" w:color="auto"/>
                <w:bottom w:val="none" w:sz="0" w:space="0" w:color="auto"/>
                <w:right w:val="none" w:sz="0" w:space="0" w:color="auto"/>
              </w:divBdr>
            </w:div>
            <w:div w:id="961957953">
              <w:marLeft w:val="0"/>
              <w:marRight w:val="0"/>
              <w:marTop w:val="0"/>
              <w:marBottom w:val="0"/>
              <w:divBdr>
                <w:top w:val="none" w:sz="0" w:space="0" w:color="auto"/>
                <w:left w:val="none" w:sz="0" w:space="0" w:color="auto"/>
                <w:bottom w:val="none" w:sz="0" w:space="0" w:color="auto"/>
                <w:right w:val="none" w:sz="0" w:space="0" w:color="auto"/>
              </w:divBdr>
            </w:div>
            <w:div w:id="1387489910">
              <w:marLeft w:val="0"/>
              <w:marRight w:val="0"/>
              <w:marTop w:val="0"/>
              <w:marBottom w:val="0"/>
              <w:divBdr>
                <w:top w:val="none" w:sz="0" w:space="0" w:color="auto"/>
                <w:left w:val="none" w:sz="0" w:space="0" w:color="auto"/>
                <w:bottom w:val="none" w:sz="0" w:space="0" w:color="auto"/>
                <w:right w:val="none" w:sz="0" w:space="0" w:color="auto"/>
              </w:divBdr>
            </w:div>
            <w:div w:id="1451361248">
              <w:marLeft w:val="0"/>
              <w:marRight w:val="0"/>
              <w:marTop w:val="0"/>
              <w:marBottom w:val="0"/>
              <w:divBdr>
                <w:top w:val="none" w:sz="0" w:space="0" w:color="auto"/>
                <w:left w:val="none" w:sz="0" w:space="0" w:color="auto"/>
                <w:bottom w:val="none" w:sz="0" w:space="0" w:color="auto"/>
                <w:right w:val="none" w:sz="0" w:space="0" w:color="auto"/>
              </w:divBdr>
            </w:div>
            <w:div w:id="1482965414">
              <w:marLeft w:val="0"/>
              <w:marRight w:val="0"/>
              <w:marTop w:val="0"/>
              <w:marBottom w:val="0"/>
              <w:divBdr>
                <w:top w:val="none" w:sz="0" w:space="0" w:color="auto"/>
                <w:left w:val="none" w:sz="0" w:space="0" w:color="auto"/>
                <w:bottom w:val="none" w:sz="0" w:space="0" w:color="auto"/>
                <w:right w:val="none" w:sz="0" w:space="0" w:color="auto"/>
              </w:divBdr>
            </w:div>
            <w:div w:id="1731296505">
              <w:marLeft w:val="0"/>
              <w:marRight w:val="0"/>
              <w:marTop w:val="0"/>
              <w:marBottom w:val="0"/>
              <w:divBdr>
                <w:top w:val="none" w:sz="0" w:space="0" w:color="auto"/>
                <w:left w:val="none" w:sz="0" w:space="0" w:color="auto"/>
                <w:bottom w:val="none" w:sz="0" w:space="0" w:color="auto"/>
                <w:right w:val="none" w:sz="0" w:space="0" w:color="auto"/>
              </w:divBdr>
            </w:div>
          </w:divsChild>
        </w:div>
        <w:div w:id="1893999815">
          <w:marLeft w:val="0"/>
          <w:marRight w:val="0"/>
          <w:marTop w:val="0"/>
          <w:marBottom w:val="0"/>
          <w:divBdr>
            <w:top w:val="none" w:sz="0" w:space="0" w:color="auto"/>
            <w:left w:val="none" w:sz="0" w:space="0" w:color="auto"/>
            <w:bottom w:val="none" w:sz="0" w:space="0" w:color="auto"/>
            <w:right w:val="none" w:sz="0" w:space="0" w:color="auto"/>
          </w:divBdr>
          <w:divsChild>
            <w:div w:id="26610880">
              <w:marLeft w:val="0"/>
              <w:marRight w:val="0"/>
              <w:marTop w:val="0"/>
              <w:marBottom w:val="0"/>
              <w:divBdr>
                <w:top w:val="none" w:sz="0" w:space="0" w:color="auto"/>
                <w:left w:val="none" w:sz="0" w:space="0" w:color="auto"/>
                <w:bottom w:val="none" w:sz="0" w:space="0" w:color="auto"/>
                <w:right w:val="none" w:sz="0" w:space="0" w:color="auto"/>
              </w:divBdr>
            </w:div>
            <w:div w:id="242222527">
              <w:marLeft w:val="0"/>
              <w:marRight w:val="0"/>
              <w:marTop w:val="0"/>
              <w:marBottom w:val="0"/>
              <w:divBdr>
                <w:top w:val="none" w:sz="0" w:space="0" w:color="auto"/>
                <w:left w:val="none" w:sz="0" w:space="0" w:color="auto"/>
                <w:bottom w:val="none" w:sz="0" w:space="0" w:color="auto"/>
                <w:right w:val="none" w:sz="0" w:space="0" w:color="auto"/>
              </w:divBdr>
            </w:div>
            <w:div w:id="282538101">
              <w:marLeft w:val="0"/>
              <w:marRight w:val="0"/>
              <w:marTop w:val="0"/>
              <w:marBottom w:val="0"/>
              <w:divBdr>
                <w:top w:val="none" w:sz="0" w:space="0" w:color="auto"/>
                <w:left w:val="none" w:sz="0" w:space="0" w:color="auto"/>
                <w:bottom w:val="none" w:sz="0" w:space="0" w:color="auto"/>
                <w:right w:val="none" w:sz="0" w:space="0" w:color="auto"/>
              </w:divBdr>
            </w:div>
            <w:div w:id="393890164">
              <w:marLeft w:val="0"/>
              <w:marRight w:val="0"/>
              <w:marTop w:val="0"/>
              <w:marBottom w:val="0"/>
              <w:divBdr>
                <w:top w:val="none" w:sz="0" w:space="0" w:color="auto"/>
                <w:left w:val="none" w:sz="0" w:space="0" w:color="auto"/>
                <w:bottom w:val="none" w:sz="0" w:space="0" w:color="auto"/>
                <w:right w:val="none" w:sz="0" w:space="0" w:color="auto"/>
              </w:divBdr>
            </w:div>
            <w:div w:id="1179386918">
              <w:marLeft w:val="0"/>
              <w:marRight w:val="0"/>
              <w:marTop w:val="0"/>
              <w:marBottom w:val="0"/>
              <w:divBdr>
                <w:top w:val="none" w:sz="0" w:space="0" w:color="auto"/>
                <w:left w:val="none" w:sz="0" w:space="0" w:color="auto"/>
                <w:bottom w:val="none" w:sz="0" w:space="0" w:color="auto"/>
                <w:right w:val="none" w:sz="0" w:space="0" w:color="auto"/>
              </w:divBdr>
            </w:div>
            <w:div w:id="1490514919">
              <w:marLeft w:val="0"/>
              <w:marRight w:val="0"/>
              <w:marTop w:val="0"/>
              <w:marBottom w:val="0"/>
              <w:divBdr>
                <w:top w:val="none" w:sz="0" w:space="0" w:color="auto"/>
                <w:left w:val="none" w:sz="0" w:space="0" w:color="auto"/>
                <w:bottom w:val="none" w:sz="0" w:space="0" w:color="auto"/>
                <w:right w:val="none" w:sz="0" w:space="0" w:color="auto"/>
              </w:divBdr>
            </w:div>
            <w:div w:id="1545798668">
              <w:marLeft w:val="0"/>
              <w:marRight w:val="0"/>
              <w:marTop w:val="0"/>
              <w:marBottom w:val="0"/>
              <w:divBdr>
                <w:top w:val="none" w:sz="0" w:space="0" w:color="auto"/>
                <w:left w:val="none" w:sz="0" w:space="0" w:color="auto"/>
                <w:bottom w:val="none" w:sz="0" w:space="0" w:color="auto"/>
                <w:right w:val="none" w:sz="0" w:space="0" w:color="auto"/>
              </w:divBdr>
            </w:div>
            <w:div w:id="16264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4471">
      <w:bodyDiv w:val="1"/>
      <w:marLeft w:val="0"/>
      <w:marRight w:val="0"/>
      <w:marTop w:val="0"/>
      <w:marBottom w:val="0"/>
      <w:divBdr>
        <w:top w:val="none" w:sz="0" w:space="0" w:color="auto"/>
        <w:left w:val="none" w:sz="0" w:space="0" w:color="auto"/>
        <w:bottom w:val="none" w:sz="0" w:space="0" w:color="auto"/>
        <w:right w:val="none" w:sz="0" w:space="0" w:color="auto"/>
      </w:divBdr>
    </w:div>
    <w:div w:id="1675498320">
      <w:bodyDiv w:val="1"/>
      <w:marLeft w:val="0"/>
      <w:marRight w:val="0"/>
      <w:marTop w:val="0"/>
      <w:marBottom w:val="0"/>
      <w:divBdr>
        <w:top w:val="none" w:sz="0" w:space="0" w:color="auto"/>
        <w:left w:val="none" w:sz="0" w:space="0" w:color="auto"/>
        <w:bottom w:val="none" w:sz="0" w:space="0" w:color="auto"/>
        <w:right w:val="none" w:sz="0" w:space="0" w:color="auto"/>
      </w:divBdr>
      <w:divsChild>
        <w:div w:id="132141952">
          <w:marLeft w:val="0"/>
          <w:marRight w:val="0"/>
          <w:marTop w:val="0"/>
          <w:marBottom w:val="0"/>
          <w:divBdr>
            <w:top w:val="none" w:sz="0" w:space="0" w:color="auto"/>
            <w:left w:val="none" w:sz="0" w:space="0" w:color="auto"/>
            <w:bottom w:val="none" w:sz="0" w:space="0" w:color="auto"/>
            <w:right w:val="none" w:sz="0" w:space="0" w:color="auto"/>
          </w:divBdr>
        </w:div>
        <w:div w:id="446660513">
          <w:marLeft w:val="0"/>
          <w:marRight w:val="0"/>
          <w:marTop w:val="0"/>
          <w:marBottom w:val="0"/>
          <w:divBdr>
            <w:top w:val="none" w:sz="0" w:space="0" w:color="auto"/>
            <w:left w:val="none" w:sz="0" w:space="0" w:color="auto"/>
            <w:bottom w:val="none" w:sz="0" w:space="0" w:color="auto"/>
            <w:right w:val="none" w:sz="0" w:space="0" w:color="auto"/>
          </w:divBdr>
        </w:div>
      </w:divsChild>
    </w:div>
    <w:div w:id="1676955343">
      <w:bodyDiv w:val="1"/>
      <w:marLeft w:val="0"/>
      <w:marRight w:val="0"/>
      <w:marTop w:val="0"/>
      <w:marBottom w:val="0"/>
      <w:divBdr>
        <w:top w:val="none" w:sz="0" w:space="0" w:color="auto"/>
        <w:left w:val="none" w:sz="0" w:space="0" w:color="auto"/>
        <w:bottom w:val="none" w:sz="0" w:space="0" w:color="auto"/>
        <w:right w:val="none" w:sz="0" w:space="0" w:color="auto"/>
      </w:divBdr>
      <w:divsChild>
        <w:div w:id="194080690">
          <w:marLeft w:val="0"/>
          <w:marRight w:val="0"/>
          <w:marTop w:val="0"/>
          <w:marBottom w:val="0"/>
          <w:divBdr>
            <w:top w:val="single" w:sz="2" w:space="0" w:color="E3E3E3"/>
            <w:left w:val="single" w:sz="2" w:space="0" w:color="E3E3E3"/>
            <w:bottom w:val="single" w:sz="2" w:space="0" w:color="E3E3E3"/>
            <w:right w:val="single" w:sz="2" w:space="0" w:color="E3E3E3"/>
          </w:divBdr>
          <w:divsChild>
            <w:div w:id="8992328">
              <w:marLeft w:val="0"/>
              <w:marRight w:val="0"/>
              <w:marTop w:val="0"/>
              <w:marBottom w:val="0"/>
              <w:divBdr>
                <w:top w:val="single" w:sz="2" w:space="0" w:color="E3E3E3"/>
                <w:left w:val="single" w:sz="2" w:space="0" w:color="E3E3E3"/>
                <w:bottom w:val="single" w:sz="2" w:space="0" w:color="E3E3E3"/>
                <w:right w:val="single" w:sz="2" w:space="0" w:color="E3E3E3"/>
              </w:divBdr>
              <w:divsChild>
                <w:div w:id="1249852480">
                  <w:marLeft w:val="0"/>
                  <w:marRight w:val="0"/>
                  <w:marTop w:val="0"/>
                  <w:marBottom w:val="0"/>
                  <w:divBdr>
                    <w:top w:val="single" w:sz="2" w:space="2" w:color="E3E3E3"/>
                    <w:left w:val="single" w:sz="2" w:space="0" w:color="E3E3E3"/>
                    <w:bottom w:val="single" w:sz="2" w:space="0" w:color="E3E3E3"/>
                    <w:right w:val="single" w:sz="2" w:space="0" w:color="E3E3E3"/>
                  </w:divBdr>
                  <w:divsChild>
                    <w:div w:id="2041205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9116042">
      <w:bodyDiv w:val="1"/>
      <w:marLeft w:val="0"/>
      <w:marRight w:val="0"/>
      <w:marTop w:val="0"/>
      <w:marBottom w:val="0"/>
      <w:divBdr>
        <w:top w:val="none" w:sz="0" w:space="0" w:color="auto"/>
        <w:left w:val="none" w:sz="0" w:space="0" w:color="auto"/>
        <w:bottom w:val="none" w:sz="0" w:space="0" w:color="auto"/>
        <w:right w:val="none" w:sz="0" w:space="0" w:color="auto"/>
      </w:divBdr>
      <w:divsChild>
        <w:div w:id="387264823">
          <w:marLeft w:val="0"/>
          <w:marRight w:val="0"/>
          <w:marTop w:val="0"/>
          <w:marBottom w:val="0"/>
          <w:divBdr>
            <w:top w:val="none" w:sz="0" w:space="0" w:color="auto"/>
            <w:left w:val="none" w:sz="0" w:space="0" w:color="auto"/>
            <w:bottom w:val="none" w:sz="0" w:space="0" w:color="auto"/>
            <w:right w:val="none" w:sz="0" w:space="0" w:color="auto"/>
          </w:divBdr>
        </w:div>
        <w:div w:id="443696529">
          <w:marLeft w:val="0"/>
          <w:marRight w:val="0"/>
          <w:marTop w:val="0"/>
          <w:marBottom w:val="0"/>
          <w:divBdr>
            <w:top w:val="none" w:sz="0" w:space="0" w:color="auto"/>
            <w:left w:val="none" w:sz="0" w:space="0" w:color="auto"/>
            <w:bottom w:val="none" w:sz="0" w:space="0" w:color="auto"/>
            <w:right w:val="none" w:sz="0" w:space="0" w:color="auto"/>
          </w:divBdr>
        </w:div>
      </w:divsChild>
    </w:div>
    <w:div w:id="1681278973">
      <w:bodyDiv w:val="1"/>
      <w:marLeft w:val="0"/>
      <w:marRight w:val="0"/>
      <w:marTop w:val="0"/>
      <w:marBottom w:val="0"/>
      <w:divBdr>
        <w:top w:val="none" w:sz="0" w:space="0" w:color="auto"/>
        <w:left w:val="none" w:sz="0" w:space="0" w:color="auto"/>
        <w:bottom w:val="none" w:sz="0" w:space="0" w:color="auto"/>
        <w:right w:val="none" w:sz="0" w:space="0" w:color="auto"/>
      </w:divBdr>
      <w:divsChild>
        <w:div w:id="1420101044">
          <w:marLeft w:val="0"/>
          <w:marRight w:val="0"/>
          <w:marTop w:val="0"/>
          <w:marBottom w:val="0"/>
          <w:divBdr>
            <w:top w:val="none" w:sz="0" w:space="0" w:color="auto"/>
            <w:left w:val="none" w:sz="0" w:space="0" w:color="auto"/>
            <w:bottom w:val="none" w:sz="0" w:space="0" w:color="auto"/>
            <w:right w:val="none" w:sz="0" w:space="0" w:color="auto"/>
          </w:divBdr>
        </w:div>
        <w:div w:id="1565868526">
          <w:marLeft w:val="0"/>
          <w:marRight w:val="0"/>
          <w:marTop w:val="0"/>
          <w:marBottom w:val="0"/>
          <w:divBdr>
            <w:top w:val="none" w:sz="0" w:space="0" w:color="auto"/>
            <w:left w:val="none" w:sz="0" w:space="0" w:color="auto"/>
            <w:bottom w:val="none" w:sz="0" w:space="0" w:color="auto"/>
            <w:right w:val="none" w:sz="0" w:space="0" w:color="auto"/>
          </w:divBdr>
        </w:div>
        <w:div w:id="1574701790">
          <w:marLeft w:val="0"/>
          <w:marRight w:val="0"/>
          <w:marTop w:val="0"/>
          <w:marBottom w:val="0"/>
          <w:divBdr>
            <w:top w:val="none" w:sz="0" w:space="0" w:color="auto"/>
            <w:left w:val="none" w:sz="0" w:space="0" w:color="auto"/>
            <w:bottom w:val="none" w:sz="0" w:space="0" w:color="auto"/>
            <w:right w:val="none" w:sz="0" w:space="0" w:color="auto"/>
          </w:divBdr>
        </w:div>
        <w:div w:id="1812214833">
          <w:marLeft w:val="0"/>
          <w:marRight w:val="0"/>
          <w:marTop w:val="0"/>
          <w:marBottom w:val="0"/>
          <w:divBdr>
            <w:top w:val="none" w:sz="0" w:space="0" w:color="auto"/>
            <w:left w:val="none" w:sz="0" w:space="0" w:color="auto"/>
            <w:bottom w:val="none" w:sz="0" w:space="0" w:color="auto"/>
            <w:right w:val="none" w:sz="0" w:space="0" w:color="auto"/>
          </w:divBdr>
        </w:div>
      </w:divsChild>
    </w:div>
    <w:div w:id="1752968005">
      <w:bodyDiv w:val="1"/>
      <w:marLeft w:val="0"/>
      <w:marRight w:val="0"/>
      <w:marTop w:val="0"/>
      <w:marBottom w:val="0"/>
      <w:divBdr>
        <w:top w:val="none" w:sz="0" w:space="0" w:color="auto"/>
        <w:left w:val="none" w:sz="0" w:space="0" w:color="auto"/>
        <w:bottom w:val="none" w:sz="0" w:space="0" w:color="auto"/>
        <w:right w:val="none" w:sz="0" w:space="0" w:color="auto"/>
      </w:divBdr>
      <w:divsChild>
        <w:div w:id="304898291">
          <w:marLeft w:val="0"/>
          <w:marRight w:val="0"/>
          <w:marTop w:val="0"/>
          <w:marBottom w:val="0"/>
          <w:divBdr>
            <w:top w:val="none" w:sz="0" w:space="0" w:color="auto"/>
            <w:left w:val="none" w:sz="0" w:space="0" w:color="auto"/>
            <w:bottom w:val="none" w:sz="0" w:space="0" w:color="auto"/>
            <w:right w:val="none" w:sz="0" w:space="0" w:color="auto"/>
          </w:divBdr>
        </w:div>
        <w:div w:id="626086231">
          <w:marLeft w:val="0"/>
          <w:marRight w:val="0"/>
          <w:marTop w:val="0"/>
          <w:marBottom w:val="0"/>
          <w:divBdr>
            <w:top w:val="none" w:sz="0" w:space="0" w:color="auto"/>
            <w:left w:val="none" w:sz="0" w:space="0" w:color="auto"/>
            <w:bottom w:val="none" w:sz="0" w:space="0" w:color="auto"/>
            <w:right w:val="none" w:sz="0" w:space="0" w:color="auto"/>
          </w:divBdr>
        </w:div>
        <w:div w:id="1418017332">
          <w:marLeft w:val="0"/>
          <w:marRight w:val="0"/>
          <w:marTop w:val="0"/>
          <w:marBottom w:val="0"/>
          <w:divBdr>
            <w:top w:val="none" w:sz="0" w:space="0" w:color="auto"/>
            <w:left w:val="none" w:sz="0" w:space="0" w:color="auto"/>
            <w:bottom w:val="none" w:sz="0" w:space="0" w:color="auto"/>
            <w:right w:val="none" w:sz="0" w:space="0" w:color="auto"/>
          </w:divBdr>
        </w:div>
        <w:div w:id="1565289235">
          <w:marLeft w:val="0"/>
          <w:marRight w:val="0"/>
          <w:marTop w:val="0"/>
          <w:marBottom w:val="0"/>
          <w:divBdr>
            <w:top w:val="none" w:sz="0" w:space="0" w:color="auto"/>
            <w:left w:val="none" w:sz="0" w:space="0" w:color="auto"/>
            <w:bottom w:val="none" w:sz="0" w:space="0" w:color="auto"/>
            <w:right w:val="none" w:sz="0" w:space="0" w:color="auto"/>
          </w:divBdr>
        </w:div>
      </w:divsChild>
    </w:div>
    <w:div w:id="1780834462">
      <w:bodyDiv w:val="1"/>
      <w:marLeft w:val="0"/>
      <w:marRight w:val="0"/>
      <w:marTop w:val="0"/>
      <w:marBottom w:val="0"/>
      <w:divBdr>
        <w:top w:val="none" w:sz="0" w:space="0" w:color="auto"/>
        <w:left w:val="none" w:sz="0" w:space="0" w:color="auto"/>
        <w:bottom w:val="none" w:sz="0" w:space="0" w:color="auto"/>
        <w:right w:val="none" w:sz="0" w:space="0" w:color="auto"/>
      </w:divBdr>
    </w:div>
    <w:div w:id="1781803600">
      <w:bodyDiv w:val="1"/>
      <w:marLeft w:val="0"/>
      <w:marRight w:val="0"/>
      <w:marTop w:val="0"/>
      <w:marBottom w:val="0"/>
      <w:divBdr>
        <w:top w:val="none" w:sz="0" w:space="0" w:color="auto"/>
        <w:left w:val="none" w:sz="0" w:space="0" w:color="auto"/>
        <w:bottom w:val="none" w:sz="0" w:space="0" w:color="auto"/>
        <w:right w:val="none" w:sz="0" w:space="0" w:color="auto"/>
      </w:divBdr>
    </w:div>
    <w:div w:id="1802727792">
      <w:bodyDiv w:val="1"/>
      <w:marLeft w:val="0"/>
      <w:marRight w:val="0"/>
      <w:marTop w:val="0"/>
      <w:marBottom w:val="0"/>
      <w:divBdr>
        <w:top w:val="none" w:sz="0" w:space="0" w:color="auto"/>
        <w:left w:val="none" w:sz="0" w:space="0" w:color="auto"/>
        <w:bottom w:val="none" w:sz="0" w:space="0" w:color="auto"/>
        <w:right w:val="none" w:sz="0" w:space="0" w:color="auto"/>
      </w:divBdr>
    </w:div>
    <w:div w:id="1805852494">
      <w:bodyDiv w:val="1"/>
      <w:marLeft w:val="0"/>
      <w:marRight w:val="0"/>
      <w:marTop w:val="0"/>
      <w:marBottom w:val="0"/>
      <w:divBdr>
        <w:top w:val="none" w:sz="0" w:space="0" w:color="auto"/>
        <w:left w:val="none" w:sz="0" w:space="0" w:color="auto"/>
        <w:bottom w:val="none" w:sz="0" w:space="0" w:color="auto"/>
        <w:right w:val="none" w:sz="0" w:space="0" w:color="auto"/>
      </w:divBdr>
    </w:div>
    <w:div w:id="1809515963">
      <w:bodyDiv w:val="1"/>
      <w:marLeft w:val="0"/>
      <w:marRight w:val="0"/>
      <w:marTop w:val="0"/>
      <w:marBottom w:val="0"/>
      <w:divBdr>
        <w:top w:val="none" w:sz="0" w:space="0" w:color="auto"/>
        <w:left w:val="none" w:sz="0" w:space="0" w:color="auto"/>
        <w:bottom w:val="none" w:sz="0" w:space="0" w:color="auto"/>
        <w:right w:val="none" w:sz="0" w:space="0" w:color="auto"/>
      </w:divBdr>
    </w:div>
    <w:div w:id="1835757013">
      <w:bodyDiv w:val="1"/>
      <w:marLeft w:val="0"/>
      <w:marRight w:val="0"/>
      <w:marTop w:val="0"/>
      <w:marBottom w:val="0"/>
      <w:divBdr>
        <w:top w:val="none" w:sz="0" w:space="0" w:color="auto"/>
        <w:left w:val="none" w:sz="0" w:space="0" w:color="auto"/>
        <w:bottom w:val="none" w:sz="0" w:space="0" w:color="auto"/>
        <w:right w:val="none" w:sz="0" w:space="0" w:color="auto"/>
      </w:divBdr>
      <w:divsChild>
        <w:div w:id="783185971">
          <w:marLeft w:val="0"/>
          <w:marRight w:val="0"/>
          <w:marTop w:val="0"/>
          <w:marBottom w:val="0"/>
          <w:divBdr>
            <w:top w:val="none" w:sz="0" w:space="0" w:color="auto"/>
            <w:left w:val="none" w:sz="0" w:space="0" w:color="auto"/>
            <w:bottom w:val="none" w:sz="0" w:space="0" w:color="auto"/>
            <w:right w:val="none" w:sz="0" w:space="0" w:color="auto"/>
          </w:divBdr>
          <w:divsChild>
            <w:div w:id="651057907">
              <w:marLeft w:val="0"/>
              <w:marRight w:val="0"/>
              <w:marTop w:val="100"/>
              <w:marBottom w:val="100"/>
              <w:divBdr>
                <w:top w:val="single" w:sz="2" w:space="0" w:color="E3E3E3"/>
                <w:left w:val="single" w:sz="2" w:space="0" w:color="E3E3E3"/>
                <w:bottom w:val="single" w:sz="2" w:space="0" w:color="E3E3E3"/>
                <w:right w:val="single" w:sz="2" w:space="0" w:color="E3E3E3"/>
              </w:divBdr>
              <w:divsChild>
                <w:div w:id="1808352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24113546">
          <w:marLeft w:val="0"/>
          <w:marRight w:val="0"/>
          <w:marTop w:val="0"/>
          <w:marBottom w:val="0"/>
          <w:divBdr>
            <w:top w:val="single" w:sz="2" w:space="0" w:color="E3E3E3"/>
            <w:left w:val="single" w:sz="2" w:space="0" w:color="E3E3E3"/>
            <w:bottom w:val="single" w:sz="2" w:space="0" w:color="E3E3E3"/>
            <w:right w:val="single" w:sz="2" w:space="0" w:color="E3E3E3"/>
          </w:divBdr>
          <w:divsChild>
            <w:div w:id="923143872">
              <w:marLeft w:val="0"/>
              <w:marRight w:val="0"/>
              <w:marTop w:val="0"/>
              <w:marBottom w:val="0"/>
              <w:divBdr>
                <w:top w:val="single" w:sz="2" w:space="0" w:color="E3E3E3"/>
                <w:left w:val="single" w:sz="2" w:space="0" w:color="E3E3E3"/>
                <w:bottom w:val="single" w:sz="2" w:space="0" w:color="E3E3E3"/>
                <w:right w:val="single" w:sz="2" w:space="0" w:color="E3E3E3"/>
              </w:divBdr>
              <w:divsChild>
                <w:div w:id="2136290332">
                  <w:marLeft w:val="0"/>
                  <w:marRight w:val="0"/>
                  <w:marTop w:val="0"/>
                  <w:marBottom w:val="0"/>
                  <w:divBdr>
                    <w:top w:val="single" w:sz="2" w:space="0" w:color="E3E3E3"/>
                    <w:left w:val="single" w:sz="2" w:space="0" w:color="E3E3E3"/>
                    <w:bottom w:val="single" w:sz="2" w:space="0" w:color="E3E3E3"/>
                    <w:right w:val="single" w:sz="2" w:space="0" w:color="E3E3E3"/>
                  </w:divBdr>
                  <w:divsChild>
                    <w:div w:id="460342850">
                      <w:marLeft w:val="0"/>
                      <w:marRight w:val="0"/>
                      <w:marTop w:val="0"/>
                      <w:marBottom w:val="0"/>
                      <w:divBdr>
                        <w:top w:val="single" w:sz="2" w:space="0" w:color="E3E3E3"/>
                        <w:left w:val="single" w:sz="2" w:space="0" w:color="E3E3E3"/>
                        <w:bottom w:val="single" w:sz="2" w:space="0" w:color="E3E3E3"/>
                        <w:right w:val="single" w:sz="2" w:space="0" w:color="E3E3E3"/>
                      </w:divBdr>
                      <w:divsChild>
                        <w:div w:id="1897231762">
                          <w:marLeft w:val="0"/>
                          <w:marRight w:val="0"/>
                          <w:marTop w:val="0"/>
                          <w:marBottom w:val="0"/>
                          <w:divBdr>
                            <w:top w:val="single" w:sz="2" w:space="0" w:color="E3E3E3"/>
                            <w:left w:val="single" w:sz="2" w:space="0" w:color="E3E3E3"/>
                            <w:bottom w:val="single" w:sz="2" w:space="0" w:color="E3E3E3"/>
                            <w:right w:val="single" w:sz="2" w:space="0" w:color="E3E3E3"/>
                          </w:divBdr>
                          <w:divsChild>
                            <w:div w:id="2099905619">
                              <w:marLeft w:val="0"/>
                              <w:marRight w:val="0"/>
                              <w:marTop w:val="0"/>
                              <w:marBottom w:val="0"/>
                              <w:divBdr>
                                <w:top w:val="single" w:sz="2" w:space="0" w:color="E3E3E3"/>
                                <w:left w:val="single" w:sz="2" w:space="0" w:color="E3E3E3"/>
                                <w:bottom w:val="single" w:sz="2" w:space="0" w:color="E3E3E3"/>
                                <w:right w:val="single" w:sz="2" w:space="0" w:color="E3E3E3"/>
                              </w:divBdr>
                              <w:divsChild>
                                <w:div w:id="1725251942">
                                  <w:marLeft w:val="0"/>
                                  <w:marRight w:val="0"/>
                                  <w:marTop w:val="100"/>
                                  <w:marBottom w:val="100"/>
                                  <w:divBdr>
                                    <w:top w:val="single" w:sz="2" w:space="0" w:color="E3E3E3"/>
                                    <w:left w:val="single" w:sz="2" w:space="0" w:color="E3E3E3"/>
                                    <w:bottom w:val="single" w:sz="2" w:space="0" w:color="E3E3E3"/>
                                    <w:right w:val="single" w:sz="2" w:space="0" w:color="E3E3E3"/>
                                  </w:divBdr>
                                  <w:divsChild>
                                    <w:div w:id="174807426">
                                      <w:marLeft w:val="0"/>
                                      <w:marRight w:val="0"/>
                                      <w:marTop w:val="0"/>
                                      <w:marBottom w:val="0"/>
                                      <w:divBdr>
                                        <w:top w:val="single" w:sz="2" w:space="0" w:color="E3E3E3"/>
                                        <w:left w:val="single" w:sz="2" w:space="0" w:color="E3E3E3"/>
                                        <w:bottom w:val="single" w:sz="2" w:space="0" w:color="E3E3E3"/>
                                        <w:right w:val="single" w:sz="2" w:space="0" w:color="E3E3E3"/>
                                      </w:divBdr>
                                      <w:divsChild>
                                        <w:div w:id="257443265">
                                          <w:marLeft w:val="0"/>
                                          <w:marRight w:val="0"/>
                                          <w:marTop w:val="0"/>
                                          <w:marBottom w:val="0"/>
                                          <w:divBdr>
                                            <w:top w:val="single" w:sz="2" w:space="0" w:color="E3E3E3"/>
                                            <w:left w:val="single" w:sz="2" w:space="0" w:color="E3E3E3"/>
                                            <w:bottom w:val="single" w:sz="2" w:space="0" w:color="E3E3E3"/>
                                            <w:right w:val="single" w:sz="2" w:space="0" w:color="E3E3E3"/>
                                          </w:divBdr>
                                          <w:divsChild>
                                            <w:div w:id="1017316536">
                                              <w:marLeft w:val="0"/>
                                              <w:marRight w:val="0"/>
                                              <w:marTop w:val="0"/>
                                              <w:marBottom w:val="0"/>
                                              <w:divBdr>
                                                <w:top w:val="single" w:sz="2" w:space="0" w:color="E3E3E3"/>
                                                <w:left w:val="single" w:sz="2" w:space="0" w:color="E3E3E3"/>
                                                <w:bottom w:val="single" w:sz="2" w:space="0" w:color="E3E3E3"/>
                                                <w:right w:val="single" w:sz="2" w:space="0" w:color="E3E3E3"/>
                                              </w:divBdr>
                                              <w:divsChild>
                                                <w:div w:id="805273574">
                                                  <w:marLeft w:val="0"/>
                                                  <w:marRight w:val="0"/>
                                                  <w:marTop w:val="0"/>
                                                  <w:marBottom w:val="0"/>
                                                  <w:divBdr>
                                                    <w:top w:val="single" w:sz="2" w:space="0" w:color="E3E3E3"/>
                                                    <w:left w:val="single" w:sz="2" w:space="0" w:color="E3E3E3"/>
                                                    <w:bottom w:val="single" w:sz="2" w:space="0" w:color="E3E3E3"/>
                                                    <w:right w:val="single" w:sz="2" w:space="0" w:color="E3E3E3"/>
                                                  </w:divBdr>
                                                  <w:divsChild>
                                                    <w:div w:id="1571698403">
                                                      <w:marLeft w:val="0"/>
                                                      <w:marRight w:val="0"/>
                                                      <w:marTop w:val="0"/>
                                                      <w:marBottom w:val="0"/>
                                                      <w:divBdr>
                                                        <w:top w:val="single" w:sz="2" w:space="0" w:color="E3E3E3"/>
                                                        <w:left w:val="single" w:sz="2" w:space="0" w:color="E3E3E3"/>
                                                        <w:bottom w:val="single" w:sz="2" w:space="0" w:color="E3E3E3"/>
                                                        <w:right w:val="single" w:sz="2" w:space="0" w:color="E3E3E3"/>
                                                      </w:divBdr>
                                                      <w:divsChild>
                                                        <w:div w:id="797987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38571873">
      <w:bodyDiv w:val="1"/>
      <w:marLeft w:val="0"/>
      <w:marRight w:val="0"/>
      <w:marTop w:val="0"/>
      <w:marBottom w:val="0"/>
      <w:divBdr>
        <w:top w:val="none" w:sz="0" w:space="0" w:color="auto"/>
        <w:left w:val="none" w:sz="0" w:space="0" w:color="auto"/>
        <w:bottom w:val="none" w:sz="0" w:space="0" w:color="auto"/>
        <w:right w:val="none" w:sz="0" w:space="0" w:color="auto"/>
      </w:divBdr>
    </w:div>
    <w:div w:id="1849712203">
      <w:bodyDiv w:val="1"/>
      <w:marLeft w:val="0"/>
      <w:marRight w:val="0"/>
      <w:marTop w:val="0"/>
      <w:marBottom w:val="0"/>
      <w:divBdr>
        <w:top w:val="none" w:sz="0" w:space="0" w:color="auto"/>
        <w:left w:val="none" w:sz="0" w:space="0" w:color="auto"/>
        <w:bottom w:val="none" w:sz="0" w:space="0" w:color="auto"/>
        <w:right w:val="none" w:sz="0" w:space="0" w:color="auto"/>
      </w:divBdr>
      <w:divsChild>
        <w:div w:id="1268809643">
          <w:marLeft w:val="0"/>
          <w:marRight w:val="0"/>
          <w:marTop w:val="0"/>
          <w:marBottom w:val="0"/>
          <w:divBdr>
            <w:top w:val="none" w:sz="0" w:space="0" w:color="auto"/>
            <w:left w:val="none" w:sz="0" w:space="0" w:color="auto"/>
            <w:bottom w:val="none" w:sz="0" w:space="0" w:color="auto"/>
            <w:right w:val="none" w:sz="0" w:space="0" w:color="auto"/>
          </w:divBdr>
          <w:divsChild>
            <w:div w:id="376511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604342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70441028">
          <w:marLeft w:val="0"/>
          <w:marRight w:val="0"/>
          <w:marTop w:val="0"/>
          <w:marBottom w:val="0"/>
          <w:divBdr>
            <w:top w:val="single" w:sz="2" w:space="0" w:color="E3E3E3"/>
            <w:left w:val="single" w:sz="2" w:space="0" w:color="E3E3E3"/>
            <w:bottom w:val="single" w:sz="2" w:space="0" w:color="E3E3E3"/>
            <w:right w:val="single" w:sz="2" w:space="0" w:color="E3E3E3"/>
          </w:divBdr>
          <w:divsChild>
            <w:div w:id="168061344">
              <w:marLeft w:val="0"/>
              <w:marRight w:val="0"/>
              <w:marTop w:val="0"/>
              <w:marBottom w:val="0"/>
              <w:divBdr>
                <w:top w:val="single" w:sz="2" w:space="0" w:color="E3E3E3"/>
                <w:left w:val="single" w:sz="2" w:space="0" w:color="E3E3E3"/>
                <w:bottom w:val="single" w:sz="2" w:space="0" w:color="E3E3E3"/>
                <w:right w:val="single" w:sz="2" w:space="0" w:color="E3E3E3"/>
              </w:divBdr>
              <w:divsChild>
                <w:div w:id="2048797622">
                  <w:marLeft w:val="0"/>
                  <w:marRight w:val="0"/>
                  <w:marTop w:val="0"/>
                  <w:marBottom w:val="0"/>
                  <w:divBdr>
                    <w:top w:val="single" w:sz="2" w:space="0" w:color="E3E3E3"/>
                    <w:left w:val="single" w:sz="2" w:space="0" w:color="E3E3E3"/>
                    <w:bottom w:val="single" w:sz="2" w:space="0" w:color="E3E3E3"/>
                    <w:right w:val="single" w:sz="2" w:space="0" w:color="E3E3E3"/>
                  </w:divBdr>
                  <w:divsChild>
                    <w:div w:id="1739746598">
                      <w:marLeft w:val="0"/>
                      <w:marRight w:val="0"/>
                      <w:marTop w:val="0"/>
                      <w:marBottom w:val="0"/>
                      <w:divBdr>
                        <w:top w:val="single" w:sz="2" w:space="0" w:color="E3E3E3"/>
                        <w:left w:val="single" w:sz="2" w:space="0" w:color="E3E3E3"/>
                        <w:bottom w:val="single" w:sz="2" w:space="0" w:color="E3E3E3"/>
                        <w:right w:val="single" w:sz="2" w:space="0" w:color="E3E3E3"/>
                      </w:divBdr>
                      <w:divsChild>
                        <w:div w:id="893658688">
                          <w:marLeft w:val="0"/>
                          <w:marRight w:val="0"/>
                          <w:marTop w:val="0"/>
                          <w:marBottom w:val="0"/>
                          <w:divBdr>
                            <w:top w:val="single" w:sz="2" w:space="0" w:color="E3E3E3"/>
                            <w:left w:val="single" w:sz="2" w:space="0" w:color="E3E3E3"/>
                            <w:bottom w:val="single" w:sz="2" w:space="0" w:color="E3E3E3"/>
                            <w:right w:val="single" w:sz="2" w:space="0" w:color="E3E3E3"/>
                          </w:divBdr>
                          <w:divsChild>
                            <w:div w:id="796143577">
                              <w:marLeft w:val="0"/>
                              <w:marRight w:val="0"/>
                              <w:marTop w:val="0"/>
                              <w:marBottom w:val="0"/>
                              <w:divBdr>
                                <w:top w:val="single" w:sz="2" w:space="0" w:color="E3E3E3"/>
                                <w:left w:val="single" w:sz="2" w:space="0" w:color="E3E3E3"/>
                                <w:bottom w:val="single" w:sz="2" w:space="0" w:color="E3E3E3"/>
                                <w:right w:val="single" w:sz="2" w:space="0" w:color="E3E3E3"/>
                              </w:divBdr>
                              <w:divsChild>
                                <w:div w:id="1625229851">
                                  <w:marLeft w:val="0"/>
                                  <w:marRight w:val="0"/>
                                  <w:marTop w:val="100"/>
                                  <w:marBottom w:val="100"/>
                                  <w:divBdr>
                                    <w:top w:val="single" w:sz="2" w:space="0" w:color="E3E3E3"/>
                                    <w:left w:val="single" w:sz="2" w:space="0" w:color="E3E3E3"/>
                                    <w:bottom w:val="single" w:sz="2" w:space="0" w:color="E3E3E3"/>
                                    <w:right w:val="single" w:sz="2" w:space="0" w:color="E3E3E3"/>
                                  </w:divBdr>
                                  <w:divsChild>
                                    <w:div w:id="8915808">
                                      <w:marLeft w:val="0"/>
                                      <w:marRight w:val="0"/>
                                      <w:marTop w:val="0"/>
                                      <w:marBottom w:val="0"/>
                                      <w:divBdr>
                                        <w:top w:val="single" w:sz="2" w:space="0" w:color="E3E3E3"/>
                                        <w:left w:val="single" w:sz="2" w:space="0" w:color="E3E3E3"/>
                                        <w:bottom w:val="single" w:sz="2" w:space="0" w:color="E3E3E3"/>
                                        <w:right w:val="single" w:sz="2" w:space="0" w:color="E3E3E3"/>
                                      </w:divBdr>
                                      <w:divsChild>
                                        <w:div w:id="55053019">
                                          <w:marLeft w:val="0"/>
                                          <w:marRight w:val="0"/>
                                          <w:marTop w:val="0"/>
                                          <w:marBottom w:val="0"/>
                                          <w:divBdr>
                                            <w:top w:val="single" w:sz="2" w:space="0" w:color="E3E3E3"/>
                                            <w:left w:val="single" w:sz="2" w:space="0" w:color="E3E3E3"/>
                                            <w:bottom w:val="single" w:sz="2" w:space="0" w:color="E3E3E3"/>
                                            <w:right w:val="single" w:sz="2" w:space="0" w:color="E3E3E3"/>
                                          </w:divBdr>
                                          <w:divsChild>
                                            <w:div w:id="1598903806">
                                              <w:marLeft w:val="0"/>
                                              <w:marRight w:val="0"/>
                                              <w:marTop w:val="0"/>
                                              <w:marBottom w:val="0"/>
                                              <w:divBdr>
                                                <w:top w:val="single" w:sz="2" w:space="0" w:color="E3E3E3"/>
                                                <w:left w:val="single" w:sz="2" w:space="0" w:color="E3E3E3"/>
                                                <w:bottom w:val="single" w:sz="2" w:space="0" w:color="E3E3E3"/>
                                                <w:right w:val="single" w:sz="2" w:space="0" w:color="E3E3E3"/>
                                              </w:divBdr>
                                              <w:divsChild>
                                                <w:div w:id="1438059263">
                                                  <w:marLeft w:val="0"/>
                                                  <w:marRight w:val="0"/>
                                                  <w:marTop w:val="0"/>
                                                  <w:marBottom w:val="0"/>
                                                  <w:divBdr>
                                                    <w:top w:val="single" w:sz="2" w:space="0" w:color="E3E3E3"/>
                                                    <w:left w:val="single" w:sz="2" w:space="0" w:color="E3E3E3"/>
                                                    <w:bottom w:val="single" w:sz="2" w:space="0" w:color="E3E3E3"/>
                                                    <w:right w:val="single" w:sz="2" w:space="0" w:color="E3E3E3"/>
                                                  </w:divBdr>
                                                  <w:divsChild>
                                                    <w:div w:id="2130973609">
                                                      <w:marLeft w:val="0"/>
                                                      <w:marRight w:val="0"/>
                                                      <w:marTop w:val="0"/>
                                                      <w:marBottom w:val="0"/>
                                                      <w:divBdr>
                                                        <w:top w:val="single" w:sz="2" w:space="0" w:color="E3E3E3"/>
                                                        <w:left w:val="single" w:sz="2" w:space="0" w:color="E3E3E3"/>
                                                        <w:bottom w:val="single" w:sz="2" w:space="0" w:color="E3E3E3"/>
                                                        <w:right w:val="single" w:sz="2" w:space="0" w:color="E3E3E3"/>
                                                      </w:divBdr>
                                                      <w:divsChild>
                                                        <w:div w:id="134374390">
                                                          <w:marLeft w:val="0"/>
                                                          <w:marRight w:val="0"/>
                                                          <w:marTop w:val="0"/>
                                                          <w:marBottom w:val="0"/>
                                                          <w:divBdr>
                                                            <w:top w:val="single" w:sz="2" w:space="2" w:color="E3E3E3"/>
                                                            <w:left w:val="single" w:sz="2" w:space="0" w:color="E3E3E3"/>
                                                            <w:bottom w:val="single" w:sz="2" w:space="0" w:color="E3E3E3"/>
                                                            <w:right w:val="single" w:sz="2" w:space="0" w:color="E3E3E3"/>
                                                          </w:divBdr>
                                                          <w:divsChild>
                                                            <w:div w:id="529688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00241637">
      <w:bodyDiv w:val="1"/>
      <w:marLeft w:val="0"/>
      <w:marRight w:val="0"/>
      <w:marTop w:val="0"/>
      <w:marBottom w:val="0"/>
      <w:divBdr>
        <w:top w:val="none" w:sz="0" w:space="0" w:color="auto"/>
        <w:left w:val="none" w:sz="0" w:space="0" w:color="auto"/>
        <w:bottom w:val="none" w:sz="0" w:space="0" w:color="auto"/>
        <w:right w:val="none" w:sz="0" w:space="0" w:color="auto"/>
      </w:divBdr>
      <w:divsChild>
        <w:div w:id="433061892">
          <w:marLeft w:val="0"/>
          <w:marRight w:val="0"/>
          <w:marTop w:val="0"/>
          <w:marBottom w:val="0"/>
          <w:divBdr>
            <w:top w:val="single" w:sz="2" w:space="0" w:color="E3E3E3"/>
            <w:left w:val="single" w:sz="2" w:space="0" w:color="E3E3E3"/>
            <w:bottom w:val="single" w:sz="2" w:space="0" w:color="E3E3E3"/>
            <w:right w:val="single" w:sz="2" w:space="0" w:color="E3E3E3"/>
          </w:divBdr>
          <w:divsChild>
            <w:div w:id="76291682">
              <w:marLeft w:val="0"/>
              <w:marRight w:val="0"/>
              <w:marTop w:val="0"/>
              <w:marBottom w:val="0"/>
              <w:divBdr>
                <w:top w:val="single" w:sz="2" w:space="0" w:color="E3E3E3"/>
                <w:left w:val="single" w:sz="2" w:space="0" w:color="E3E3E3"/>
                <w:bottom w:val="single" w:sz="2" w:space="0" w:color="E3E3E3"/>
                <w:right w:val="single" w:sz="2" w:space="0" w:color="E3E3E3"/>
              </w:divBdr>
              <w:divsChild>
                <w:div w:id="1220357453">
                  <w:marLeft w:val="0"/>
                  <w:marRight w:val="0"/>
                  <w:marTop w:val="0"/>
                  <w:marBottom w:val="0"/>
                  <w:divBdr>
                    <w:top w:val="single" w:sz="2" w:space="0" w:color="E3E3E3"/>
                    <w:left w:val="single" w:sz="2" w:space="0" w:color="E3E3E3"/>
                    <w:bottom w:val="single" w:sz="2" w:space="0" w:color="E3E3E3"/>
                    <w:right w:val="single" w:sz="2" w:space="0" w:color="E3E3E3"/>
                  </w:divBdr>
                  <w:divsChild>
                    <w:div w:id="1444885639">
                      <w:marLeft w:val="0"/>
                      <w:marRight w:val="0"/>
                      <w:marTop w:val="0"/>
                      <w:marBottom w:val="0"/>
                      <w:divBdr>
                        <w:top w:val="single" w:sz="2" w:space="0" w:color="E3E3E3"/>
                        <w:left w:val="single" w:sz="2" w:space="0" w:color="E3E3E3"/>
                        <w:bottom w:val="single" w:sz="2" w:space="0" w:color="E3E3E3"/>
                        <w:right w:val="single" w:sz="2" w:space="0" w:color="E3E3E3"/>
                      </w:divBdr>
                      <w:divsChild>
                        <w:div w:id="918901241">
                          <w:marLeft w:val="0"/>
                          <w:marRight w:val="0"/>
                          <w:marTop w:val="0"/>
                          <w:marBottom w:val="0"/>
                          <w:divBdr>
                            <w:top w:val="single" w:sz="2" w:space="0" w:color="E3E3E3"/>
                            <w:left w:val="single" w:sz="2" w:space="0" w:color="E3E3E3"/>
                            <w:bottom w:val="single" w:sz="2" w:space="0" w:color="E3E3E3"/>
                            <w:right w:val="single" w:sz="2" w:space="0" w:color="E3E3E3"/>
                          </w:divBdr>
                          <w:divsChild>
                            <w:div w:id="797797031">
                              <w:marLeft w:val="0"/>
                              <w:marRight w:val="0"/>
                              <w:marTop w:val="0"/>
                              <w:marBottom w:val="0"/>
                              <w:divBdr>
                                <w:top w:val="single" w:sz="2" w:space="0" w:color="E3E3E3"/>
                                <w:left w:val="single" w:sz="2" w:space="0" w:color="E3E3E3"/>
                                <w:bottom w:val="single" w:sz="2" w:space="0" w:color="E3E3E3"/>
                                <w:right w:val="single" w:sz="2" w:space="0" w:color="E3E3E3"/>
                              </w:divBdr>
                              <w:divsChild>
                                <w:div w:id="153369097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1465584">
                                      <w:marLeft w:val="0"/>
                                      <w:marRight w:val="0"/>
                                      <w:marTop w:val="0"/>
                                      <w:marBottom w:val="0"/>
                                      <w:divBdr>
                                        <w:top w:val="single" w:sz="2" w:space="0" w:color="E3E3E3"/>
                                        <w:left w:val="single" w:sz="2" w:space="0" w:color="E3E3E3"/>
                                        <w:bottom w:val="single" w:sz="2" w:space="0" w:color="E3E3E3"/>
                                        <w:right w:val="single" w:sz="2" w:space="0" w:color="E3E3E3"/>
                                      </w:divBdr>
                                      <w:divsChild>
                                        <w:div w:id="332607170">
                                          <w:marLeft w:val="0"/>
                                          <w:marRight w:val="0"/>
                                          <w:marTop w:val="0"/>
                                          <w:marBottom w:val="0"/>
                                          <w:divBdr>
                                            <w:top w:val="single" w:sz="2" w:space="0" w:color="E3E3E3"/>
                                            <w:left w:val="single" w:sz="2" w:space="0" w:color="E3E3E3"/>
                                            <w:bottom w:val="single" w:sz="2" w:space="0" w:color="E3E3E3"/>
                                            <w:right w:val="single" w:sz="2" w:space="0" w:color="E3E3E3"/>
                                          </w:divBdr>
                                          <w:divsChild>
                                            <w:div w:id="328993433">
                                              <w:marLeft w:val="0"/>
                                              <w:marRight w:val="0"/>
                                              <w:marTop w:val="0"/>
                                              <w:marBottom w:val="0"/>
                                              <w:divBdr>
                                                <w:top w:val="single" w:sz="2" w:space="0" w:color="E3E3E3"/>
                                                <w:left w:val="single" w:sz="2" w:space="0" w:color="E3E3E3"/>
                                                <w:bottom w:val="single" w:sz="2" w:space="0" w:color="E3E3E3"/>
                                                <w:right w:val="single" w:sz="2" w:space="0" w:color="E3E3E3"/>
                                              </w:divBdr>
                                              <w:divsChild>
                                                <w:div w:id="647635564">
                                                  <w:marLeft w:val="0"/>
                                                  <w:marRight w:val="0"/>
                                                  <w:marTop w:val="0"/>
                                                  <w:marBottom w:val="0"/>
                                                  <w:divBdr>
                                                    <w:top w:val="single" w:sz="2" w:space="0" w:color="E3E3E3"/>
                                                    <w:left w:val="single" w:sz="2" w:space="0" w:color="E3E3E3"/>
                                                    <w:bottom w:val="single" w:sz="2" w:space="0" w:color="E3E3E3"/>
                                                    <w:right w:val="single" w:sz="2" w:space="0" w:color="E3E3E3"/>
                                                  </w:divBdr>
                                                  <w:divsChild>
                                                    <w:div w:id="754131314">
                                                      <w:marLeft w:val="0"/>
                                                      <w:marRight w:val="0"/>
                                                      <w:marTop w:val="0"/>
                                                      <w:marBottom w:val="0"/>
                                                      <w:divBdr>
                                                        <w:top w:val="single" w:sz="2" w:space="0" w:color="E3E3E3"/>
                                                        <w:left w:val="single" w:sz="2" w:space="0" w:color="E3E3E3"/>
                                                        <w:bottom w:val="single" w:sz="2" w:space="0" w:color="E3E3E3"/>
                                                        <w:right w:val="single" w:sz="2" w:space="0" w:color="E3E3E3"/>
                                                      </w:divBdr>
                                                      <w:divsChild>
                                                        <w:div w:id="158274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1768085">
          <w:marLeft w:val="0"/>
          <w:marRight w:val="0"/>
          <w:marTop w:val="0"/>
          <w:marBottom w:val="0"/>
          <w:divBdr>
            <w:top w:val="none" w:sz="0" w:space="0" w:color="auto"/>
            <w:left w:val="none" w:sz="0" w:space="0" w:color="auto"/>
            <w:bottom w:val="none" w:sz="0" w:space="0" w:color="auto"/>
            <w:right w:val="none" w:sz="0" w:space="0" w:color="auto"/>
          </w:divBdr>
          <w:divsChild>
            <w:div w:id="1960867861">
              <w:marLeft w:val="0"/>
              <w:marRight w:val="0"/>
              <w:marTop w:val="100"/>
              <w:marBottom w:val="100"/>
              <w:divBdr>
                <w:top w:val="single" w:sz="2" w:space="0" w:color="E3E3E3"/>
                <w:left w:val="single" w:sz="2" w:space="0" w:color="E3E3E3"/>
                <w:bottom w:val="single" w:sz="2" w:space="0" w:color="E3E3E3"/>
                <w:right w:val="single" w:sz="2" w:space="0" w:color="E3E3E3"/>
              </w:divBdr>
              <w:divsChild>
                <w:div w:id="959992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7452501">
      <w:bodyDiv w:val="1"/>
      <w:marLeft w:val="0"/>
      <w:marRight w:val="0"/>
      <w:marTop w:val="0"/>
      <w:marBottom w:val="0"/>
      <w:divBdr>
        <w:top w:val="none" w:sz="0" w:space="0" w:color="auto"/>
        <w:left w:val="none" w:sz="0" w:space="0" w:color="auto"/>
        <w:bottom w:val="none" w:sz="0" w:space="0" w:color="auto"/>
        <w:right w:val="none" w:sz="0" w:space="0" w:color="auto"/>
      </w:divBdr>
    </w:div>
    <w:div w:id="1963027061">
      <w:bodyDiv w:val="1"/>
      <w:marLeft w:val="0"/>
      <w:marRight w:val="0"/>
      <w:marTop w:val="0"/>
      <w:marBottom w:val="0"/>
      <w:divBdr>
        <w:top w:val="none" w:sz="0" w:space="0" w:color="auto"/>
        <w:left w:val="none" w:sz="0" w:space="0" w:color="auto"/>
        <w:bottom w:val="none" w:sz="0" w:space="0" w:color="auto"/>
        <w:right w:val="none" w:sz="0" w:space="0" w:color="auto"/>
      </w:divBdr>
    </w:div>
    <w:div w:id="1977293802">
      <w:bodyDiv w:val="1"/>
      <w:marLeft w:val="0"/>
      <w:marRight w:val="0"/>
      <w:marTop w:val="0"/>
      <w:marBottom w:val="0"/>
      <w:divBdr>
        <w:top w:val="none" w:sz="0" w:space="0" w:color="auto"/>
        <w:left w:val="none" w:sz="0" w:space="0" w:color="auto"/>
        <w:bottom w:val="none" w:sz="0" w:space="0" w:color="auto"/>
        <w:right w:val="none" w:sz="0" w:space="0" w:color="auto"/>
      </w:divBdr>
    </w:div>
    <w:div w:id="1990211697">
      <w:bodyDiv w:val="1"/>
      <w:marLeft w:val="0"/>
      <w:marRight w:val="0"/>
      <w:marTop w:val="0"/>
      <w:marBottom w:val="0"/>
      <w:divBdr>
        <w:top w:val="none" w:sz="0" w:space="0" w:color="auto"/>
        <w:left w:val="none" w:sz="0" w:space="0" w:color="auto"/>
        <w:bottom w:val="none" w:sz="0" w:space="0" w:color="auto"/>
        <w:right w:val="none" w:sz="0" w:space="0" w:color="auto"/>
      </w:divBdr>
      <w:divsChild>
        <w:div w:id="42025518">
          <w:marLeft w:val="0"/>
          <w:marRight w:val="0"/>
          <w:marTop w:val="0"/>
          <w:marBottom w:val="0"/>
          <w:divBdr>
            <w:top w:val="none" w:sz="0" w:space="0" w:color="auto"/>
            <w:left w:val="none" w:sz="0" w:space="0" w:color="auto"/>
            <w:bottom w:val="none" w:sz="0" w:space="0" w:color="auto"/>
            <w:right w:val="none" w:sz="0" w:space="0" w:color="auto"/>
          </w:divBdr>
        </w:div>
        <w:div w:id="444230280">
          <w:marLeft w:val="0"/>
          <w:marRight w:val="0"/>
          <w:marTop w:val="0"/>
          <w:marBottom w:val="0"/>
          <w:divBdr>
            <w:top w:val="none" w:sz="0" w:space="0" w:color="auto"/>
            <w:left w:val="none" w:sz="0" w:space="0" w:color="auto"/>
            <w:bottom w:val="none" w:sz="0" w:space="0" w:color="auto"/>
            <w:right w:val="none" w:sz="0" w:space="0" w:color="auto"/>
          </w:divBdr>
        </w:div>
        <w:div w:id="706178368">
          <w:marLeft w:val="0"/>
          <w:marRight w:val="0"/>
          <w:marTop w:val="0"/>
          <w:marBottom w:val="0"/>
          <w:divBdr>
            <w:top w:val="none" w:sz="0" w:space="0" w:color="auto"/>
            <w:left w:val="none" w:sz="0" w:space="0" w:color="auto"/>
            <w:bottom w:val="none" w:sz="0" w:space="0" w:color="auto"/>
            <w:right w:val="none" w:sz="0" w:space="0" w:color="auto"/>
          </w:divBdr>
        </w:div>
        <w:div w:id="819925160">
          <w:marLeft w:val="0"/>
          <w:marRight w:val="0"/>
          <w:marTop w:val="0"/>
          <w:marBottom w:val="0"/>
          <w:divBdr>
            <w:top w:val="none" w:sz="0" w:space="0" w:color="auto"/>
            <w:left w:val="none" w:sz="0" w:space="0" w:color="auto"/>
            <w:bottom w:val="none" w:sz="0" w:space="0" w:color="auto"/>
            <w:right w:val="none" w:sz="0" w:space="0" w:color="auto"/>
          </w:divBdr>
        </w:div>
        <w:div w:id="870802389">
          <w:marLeft w:val="0"/>
          <w:marRight w:val="0"/>
          <w:marTop w:val="0"/>
          <w:marBottom w:val="0"/>
          <w:divBdr>
            <w:top w:val="none" w:sz="0" w:space="0" w:color="auto"/>
            <w:left w:val="none" w:sz="0" w:space="0" w:color="auto"/>
            <w:bottom w:val="none" w:sz="0" w:space="0" w:color="auto"/>
            <w:right w:val="none" w:sz="0" w:space="0" w:color="auto"/>
          </w:divBdr>
        </w:div>
        <w:div w:id="1367170269">
          <w:marLeft w:val="0"/>
          <w:marRight w:val="0"/>
          <w:marTop w:val="0"/>
          <w:marBottom w:val="0"/>
          <w:divBdr>
            <w:top w:val="none" w:sz="0" w:space="0" w:color="auto"/>
            <w:left w:val="none" w:sz="0" w:space="0" w:color="auto"/>
            <w:bottom w:val="none" w:sz="0" w:space="0" w:color="auto"/>
            <w:right w:val="none" w:sz="0" w:space="0" w:color="auto"/>
          </w:divBdr>
        </w:div>
        <w:div w:id="1495148787">
          <w:marLeft w:val="0"/>
          <w:marRight w:val="0"/>
          <w:marTop w:val="0"/>
          <w:marBottom w:val="0"/>
          <w:divBdr>
            <w:top w:val="none" w:sz="0" w:space="0" w:color="auto"/>
            <w:left w:val="none" w:sz="0" w:space="0" w:color="auto"/>
            <w:bottom w:val="none" w:sz="0" w:space="0" w:color="auto"/>
            <w:right w:val="none" w:sz="0" w:space="0" w:color="auto"/>
          </w:divBdr>
        </w:div>
        <w:div w:id="1524173975">
          <w:marLeft w:val="0"/>
          <w:marRight w:val="0"/>
          <w:marTop w:val="0"/>
          <w:marBottom w:val="0"/>
          <w:divBdr>
            <w:top w:val="none" w:sz="0" w:space="0" w:color="auto"/>
            <w:left w:val="none" w:sz="0" w:space="0" w:color="auto"/>
            <w:bottom w:val="none" w:sz="0" w:space="0" w:color="auto"/>
            <w:right w:val="none" w:sz="0" w:space="0" w:color="auto"/>
          </w:divBdr>
        </w:div>
        <w:div w:id="1569880079">
          <w:marLeft w:val="0"/>
          <w:marRight w:val="0"/>
          <w:marTop w:val="0"/>
          <w:marBottom w:val="0"/>
          <w:divBdr>
            <w:top w:val="none" w:sz="0" w:space="0" w:color="auto"/>
            <w:left w:val="none" w:sz="0" w:space="0" w:color="auto"/>
            <w:bottom w:val="none" w:sz="0" w:space="0" w:color="auto"/>
            <w:right w:val="none" w:sz="0" w:space="0" w:color="auto"/>
          </w:divBdr>
        </w:div>
        <w:div w:id="1812165797">
          <w:marLeft w:val="0"/>
          <w:marRight w:val="0"/>
          <w:marTop w:val="0"/>
          <w:marBottom w:val="0"/>
          <w:divBdr>
            <w:top w:val="none" w:sz="0" w:space="0" w:color="auto"/>
            <w:left w:val="none" w:sz="0" w:space="0" w:color="auto"/>
            <w:bottom w:val="none" w:sz="0" w:space="0" w:color="auto"/>
            <w:right w:val="none" w:sz="0" w:space="0" w:color="auto"/>
          </w:divBdr>
        </w:div>
        <w:div w:id="1829906144">
          <w:marLeft w:val="0"/>
          <w:marRight w:val="0"/>
          <w:marTop w:val="0"/>
          <w:marBottom w:val="0"/>
          <w:divBdr>
            <w:top w:val="none" w:sz="0" w:space="0" w:color="auto"/>
            <w:left w:val="none" w:sz="0" w:space="0" w:color="auto"/>
            <w:bottom w:val="none" w:sz="0" w:space="0" w:color="auto"/>
            <w:right w:val="none" w:sz="0" w:space="0" w:color="auto"/>
          </w:divBdr>
        </w:div>
        <w:div w:id="2023819829">
          <w:marLeft w:val="0"/>
          <w:marRight w:val="0"/>
          <w:marTop w:val="0"/>
          <w:marBottom w:val="0"/>
          <w:divBdr>
            <w:top w:val="none" w:sz="0" w:space="0" w:color="auto"/>
            <w:left w:val="none" w:sz="0" w:space="0" w:color="auto"/>
            <w:bottom w:val="none" w:sz="0" w:space="0" w:color="auto"/>
            <w:right w:val="none" w:sz="0" w:space="0" w:color="auto"/>
          </w:divBdr>
        </w:div>
        <w:div w:id="2076076579">
          <w:marLeft w:val="0"/>
          <w:marRight w:val="0"/>
          <w:marTop w:val="0"/>
          <w:marBottom w:val="0"/>
          <w:divBdr>
            <w:top w:val="none" w:sz="0" w:space="0" w:color="auto"/>
            <w:left w:val="none" w:sz="0" w:space="0" w:color="auto"/>
            <w:bottom w:val="none" w:sz="0" w:space="0" w:color="auto"/>
            <w:right w:val="none" w:sz="0" w:space="0" w:color="auto"/>
          </w:divBdr>
        </w:div>
        <w:div w:id="2098478680">
          <w:marLeft w:val="0"/>
          <w:marRight w:val="0"/>
          <w:marTop w:val="0"/>
          <w:marBottom w:val="0"/>
          <w:divBdr>
            <w:top w:val="none" w:sz="0" w:space="0" w:color="auto"/>
            <w:left w:val="none" w:sz="0" w:space="0" w:color="auto"/>
            <w:bottom w:val="none" w:sz="0" w:space="0" w:color="auto"/>
            <w:right w:val="none" w:sz="0" w:space="0" w:color="auto"/>
          </w:divBdr>
        </w:div>
        <w:div w:id="2112579002">
          <w:marLeft w:val="0"/>
          <w:marRight w:val="0"/>
          <w:marTop w:val="0"/>
          <w:marBottom w:val="0"/>
          <w:divBdr>
            <w:top w:val="none" w:sz="0" w:space="0" w:color="auto"/>
            <w:left w:val="none" w:sz="0" w:space="0" w:color="auto"/>
            <w:bottom w:val="none" w:sz="0" w:space="0" w:color="auto"/>
            <w:right w:val="none" w:sz="0" w:space="0" w:color="auto"/>
          </w:divBdr>
        </w:div>
        <w:div w:id="2141413094">
          <w:marLeft w:val="0"/>
          <w:marRight w:val="0"/>
          <w:marTop w:val="0"/>
          <w:marBottom w:val="0"/>
          <w:divBdr>
            <w:top w:val="none" w:sz="0" w:space="0" w:color="auto"/>
            <w:left w:val="none" w:sz="0" w:space="0" w:color="auto"/>
            <w:bottom w:val="none" w:sz="0" w:space="0" w:color="auto"/>
            <w:right w:val="none" w:sz="0" w:space="0" w:color="auto"/>
          </w:divBdr>
        </w:div>
      </w:divsChild>
    </w:div>
    <w:div w:id="2012562550">
      <w:bodyDiv w:val="1"/>
      <w:marLeft w:val="0"/>
      <w:marRight w:val="0"/>
      <w:marTop w:val="0"/>
      <w:marBottom w:val="0"/>
      <w:divBdr>
        <w:top w:val="none" w:sz="0" w:space="0" w:color="auto"/>
        <w:left w:val="none" w:sz="0" w:space="0" w:color="auto"/>
        <w:bottom w:val="none" w:sz="0" w:space="0" w:color="auto"/>
        <w:right w:val="none" w:sz="0" w:space="0" w:color="auto"/>
      </w:divBdr>
    </w:div>
    <w:div w:id="2028679034">
      <w:bodyDiv w:val="1"/>
      <w:marLeft w:val="0"/>
      <w:marRight w:val="0"/>
      <w:marTop w:val="0"/>
      <w:marBottom w:val="0"/>
      <w:divBdr>
        <w:top w:val="none" w:sz="0" w:space="0" w:color="auto"/>
        <w:left w:val="none" w:sz="0" w:space="0" w:color="auto"/>
        <w:bottom w:val="none" w:sz="0" w:space="0" w:color="auto"/>
        <w:right w:val="none" w:sz="0" w:space="0" w:color="auto"/>
      </w:divBdr>
    </w:div>
    <w:div w:id="2039156543">
      <w:bodyDiv w:val="1"/>
      <w:marLeft w:val="0"/>
      <w:marRight w:val="0"/>
      <w:marTop w:val="0"/>
      <w:marBottom w:val="0"/>
      <w:divBdr>
        <w:top w:val="none" w:sz="0" w:space="0" w:color="auto"/>
        <w:left w:val="none" w:sz="0" w:space="0" w:color="auto"/>
        <w:bottom w:val="none" w:sz="0" w:space="0" w:color="auto"/>
        <w:right w:val="none" w:sz="0" w:space="0" w:color="auto"/>
      </w:divBdr>
    </w:div>
    <w:div w:id="2053068151">
      <w:bodyDiv w:val="1"/>
      <w:marLeft w:val="0"/>
      <w:marRight w:val="0"/>
      <w:marTop w:val="0"/>
      <w:marBottom w:val="0"/>
      <w:divBdr>
        <w:top w:val="none" w:sz="0" w:space="0" w:color="auto"/>
        <w:left w:val="none" w:sz="0" w:space="0" w:color="auto"/>
        <w:bottom w:val="none" w:sz="0" w:space="0" w:color="auto"/>
        <w:right w:val="none" w:sz="0" w:space="0" w:color="auto"/>
      </w:divBdr>
    </w:div>
    <w:div w:id="2054571192">
      <w:bodyDiv w:val="1"/>
      <w:marLeft w:val="0"/>
      <w:marRight w:val="0"/>
      <w:marTop w:val="0"/>
      <w:marBottom w:val="0"/>
      <w:divBdr>
        <w:top w:val="none" w:sz="0" w:space="0" w:color="auto"/>
        <w:left w:val="none" w:sz="0" w:space="0" w:color="auto"/>
        <w:bottom w:val="none" w:sz="0" w:space="0" w:color="auto"/>
        <w:right w:val="none" w:sz="0" w:space="0" w:color="auto"/>
      </w:divBdr>
      <w:divsChild>
        <w:div w:id="133111409">
          <w:marLeft w:val="0"/>
          <w:marRight w:val="0"/>
          <w:marTop w:val="0"/>
          <w:marBottom w:val="0"/>
          <w:divBdr>
            <w:top w:val="none" w:sz="0" w:space="0" w:color="auto"/>
            <w:left w:val="none" w:sz="0" w:space="0" w:color="auto"/>
            <w:bottom w:val="none" w:sz="0" w:space="0" w:color="auto"/>
            <w:right w:val="none" w:sz="0" w:space="0" w:color="auto"/>
          </w:divBdr>
        </w:div>
        <w:div w:id="805320244">
          <w:marLeft w:val="0"/>
          <w:marRight w:val="0"/>
          <w:marTop w:val="0"/>
          <w:marBottom w:val="0"/>
          <w:divBdr>
            <w:top w:val="none" w:sz="0" w:space="0" w:color="auto"/>
            <w:left w:val="none" w:sz="0" w:space="0" w:color="auto"/>
            <w:bottom w:val="none" w:sz="0" w:space="0" w:color="auto"/>
            <w:right w:val="none" w:sz="0" w:space="0" w:color="auto"/>
          </w:divBdr>
        </w:div>
        <w:div w:id="854462088">
          <w:marLeft w:val="0"/>
          <w:marRight w:val="0"/>
          <w:marTop w:val="0"/>
          <w:marBottom w:val="0"/>
          <w:divBdr>
            <w:top w:val="none" w:sz="0" w:space="0" w:color="auto"/>
            <w:left w:val="none" w:sz="0" w:space="0" w:color="auto"/>
            <w:bottom w:val="none" w:sz="0" w:space="0" w:color="auto"/>
            <w:right w:val="none" w:sz="0" w:space="0" w:color="auto"/>
          </w:divBdr>
        </w:div>
        <w:div w:id="1959755646">
          <w:marLeft w:val="0"/>
          <w:marRight w:val="0"/>
          <w:marTop w:val="0"/>
          <w:marBottom w:val="0"/>
          <w:divBdr>
            <w:top w:val="none" w:sz="0" w:space="0" w:color="auto"/>
            <w:left w:val="none" w:sz="0" w:space="0" w:color="auto"/>
            <w:bottom w:val="none" w:sz="0" w:space="0" w:color="auto"/>
            <w:right w:val="none" w:sz="0" w:space="0" w:color="auto"/>
          </w:divBdr>
        </w:div>
        <w:div w:id="1962373488">
          <w:marLeft w:val="0"/>
          <w:marRight w:val="0"/>
          <w:marTop w:val="0"/>
          <w:marBottom w:val="0"/>
          <w:divBdr>
            <w:top w:val="none" w:sz="0" w:space="0" w:color="auto"/>
            <w:left w:val="none" w:sz="0" w:space="0" w:color="auto"/>
            <w:bottom w:val="none" w:sz="0" w:space="0" w:color="auto"/>
            <w:right w:val="none" w:sz="0" w:space="0" w:color="auto"/>
          </w:divBdr>
        </w:div>
      </w:divsChild>
    </w:div>
    <w:div w:id="2085563934">
      <w:bodyDiv w:val="1"/>
      <w:marLeft w:val="0"/>
      <w:marRight w:val="0"/>
      <w:marTop w:val="0"/>
      <w:marBottom w:val="0"/>
      <w:divBdr>
        <w:top w:val="none" w:sz="0" w:space="0" w:color="auto"/>
        <w:left w:val="none" w:sz="0" w:space="0" w:color="auto"/>
        <w:bottom w:val="none" w:sz="0" w:space="0" w:color="auto"/>
        <w:right w:val="none" w:sz="0" w:space="0" w:color="auto"/>
      </w:divBdr>
    </w:div>
    <w:div w:id="209219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0.jpe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paot.org.mx/centro/ine-semarnat/informe02/estadisticas_2000/informe_2000/07_Aprovechamiento/7.2_Manejo/index.htm" TargetMode="External"/><Relationship Id="rId170" Type="http://schemas.openxmlformats.org/officeDocument/2006/relationships/hyperlink" Target="https://dewesoft.com/es/blog/que-es-un-sensor" TargetMode="External"/><Relationship Id="rId191" Type="http://schemas.openxmlformats.org/officeDocument/2006/relationships/hyperlink" Target="https://jestjs.io/docs/getting-started" TargetMode="Externa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www.dof.gob.mx/normasOficiales/4254/semarnat/semarnat.htm" TargetMode="External"/><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hyperlink" Target="https://repositorio.xoc.uam.mx/jspui/handle/123456789/26145" TargetMode="External"/><Relationship Id="rId181" Type="http://schemas.openxmlformats.org/officeDocument/2006/relationships/hyperlink" Target="http://www.ptolomeo.unam.mx:8080/xmlui/bitstream/handle/132.248.52.100/734/A6.pdf?sequence=6"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svg"/><Relationship Id="rId150" Type="http://schemas.openxmlformats.org/officeDocument/2006/relationships/hyperlink" Target="http://132.248.9.195/ptd2019/abril/0787938/0787938.pdf" TargetMode="External"/><Relationship Id="rId171" Type="http://schemas.openxmlformats.org/officeDocument/2006/relationships/hyperlink" Target="https://www.mt.com/mx/es/home/products/solutions/ph-sensors.html" TargetMode="External"/><Relationship Id="rId192" Type="http://schemas.openxmlformats.org/officeDocument/2006/relationships/hyperlink" Target="https://testing-library.com/docs/react-testing-library/intro/" TargetMode="External"/><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hyperlink" Target="http://www.fao.org" TargetMode="External"/><Relationship Id="rId182" Type="http://schemas.openxmlformats.org/officeDocument/2006/relationships/hyperlink" Target="https://www.ibm.com/docs/es/aix/7.2?topic=protocol-tcpip-protocols" TargetMode="External"/><Relationship Id="rId6" Type="http://schemas.openxmlformats.org/officeDocument/2006/relationships/styles" Target="styles.xml"/><Relationship Id="rId23" Type="http://schemas.openxmlformats.org/officeDocument/2006/relationships/image" Target="media/image12.jpe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jpe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hyperlink" Target="https://www.researchgate.net/publication/342283537_MANEJO_Y_CUIDADOS_PARA_AJOLOTES_A_mexicanum_A_andersoni_A_dumerilii_BAJO_CUIDADO_HUMANO_EN_EL_PARQUE_ZOOLOGICO_BENITO_JUAREZ" TargetMode="External"/><Relationship Id="rId172" Type="http://schemas.openxmlformats.org/officeDocument/2006/relationships/hyperlink" Target="https://dipmecatronica.com/guias/sensor-de-ph" TargetMode="External"/><Relationship Id="rId193" Type="http://schemas.openxmlformats.org/officeDocument/2006/relationships/hyperlink" Target="https://atlas-scientific.com/probes/mini-d-o-probe/" TargetMode="External"/><Relationship Id="rId13" Type="http://schemas.openxmlformats.org/officeDocument/2006/relationships/image" Target="media/image3.png"/><Relationship Id="rId109" Type="http://schemas.openxmlformats.org/officeDocument/2006/relationships/image" Target="media/image95.jpeg"/><Relationship Id="rId34" Type="http://schemas.openxmlformats.org/officeDocument/2006/relationships/header" Target="header2.xml"/><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hyperlink" Target="https://repositorio.uniandes.edu.co/server/api/core/bitstreams/8eda3084-b83e-4617-a6fa-0301efeca424/content" TargetMode="External"/><Relationship Id="rId183" Type="http://schemas.openxmlformats.org/officeDocument/2006/relationships/hyperlink" Target="https://concepto.de/htt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hyperlink" Target="https://www.educacionfutura.org/cuenta-uam-con-centro-unico-a-nivel-mundial-de-produccion-de-ajolotes/" TargetMode="External"/><Relationship Id="rId178" Type="http://schemas.openxmlformats.org/officeDocument/2006/relationships/hyperlink" Target="https://tienda.starware.com.ar/producto/modulo-sensor-temperatura-kit-arduino-compatible-modulo-ds18b20-con-sonda-sumergible/" TargetMode="External"/><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hyperlink" Target="https://www.redalyc.org/articulo.oa?id=61458109001" TargetMode="External"/><Relationship Id="rId173" Type="http://schemas.openxmlformats.org/officeDocument/2006/relationships/hyperlink" Target="https://www.hannainst.es/blog/1485/tecnologia-de-medida-de-oxigeno-disuelto" TargetMode="External"/><Relationship Id="rId194" Type="http://schemas.openxmlformats.org/officeDocument/2006/relationships/hyperlink" Target="https://www.amazon.com.mx/s?k=sensor+de+ph+para+arduino&amp;amp;__mk_es_MX=&#197;M&#197;&#381;&#213;&#209;&amp;amp;crid=2RXG3GG1JB751&amp;amp;sprefix=sensor+de+ph+para+arduino,aps,158&amp;amp;ref=nb_sb_noss_1" TargetMode="External"/><Relationship Id="rId199" Type="http://schemas.openxmlformats.org/officeDocument/2006/relationships/hyperlink" Target="https://www.aliexpress.com/item/1005005617213725.html?spm=a2g0o.productlist.main.1.10b932e9kQ31hq&amp;amp;algo_pvid=313fd8f2-2e77-4076-9059-5be3a1baff65&amp;amp;algo_exp_id=313fd8f2-2e77-4076-9059-5be3a1baff65-0&amp;amp;pdp_npi=4@dis!MXN!64.76!57.05!!!3.78!3.33!@2101efec17155244008533939e2b5a!12000037070308930!sea!MX!2890089507!&amp;amp;curPageLogUid=RpKGlJ3SvsqK&amp;amp;utparam-url=scene:search|query_from" TargetMode="External"/><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footer" Target="footer1.xml"/><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www.debate.com.mx/cdmx/Preocupa-la-muerte-de-14-ajolotes-en-parque-Azcapotzalco-20190718-0020.html" TargetMode="External"/><Relationship Id="rId168" Type="http://schemas.openxmlformats.org/officeDocument/2006/relationships/hyperlink" Target="https://docs.arduino.cc/resources/datasheets/A000067-datasheet.pdf"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doi.org/doi:10.1016/B978-0-444-54304-2.00002-6" TargetMode="External"/><Relationship Id="rId184" Type="http://schemas.openxmlformats.org/officeDocument/2006/relationships/hyperlink" Target="https://www.ionos.es/digitalguide/servidores/know-how/ieee-80211/" TargetMode="External"/><Relationship Id="rId189" Type="http://schemas.openxmlformats.org/officeDocument/2006/relationships/hyperlink" Target="https://nextjs.org/docs"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hyperlink" Target="https://www.biodiversidad.gob.mx/media/1/planeta/cites/files/informe-conabio-proyecto-uma-fase-I.pdf" TargetMode="External"/><Relationship Id="rId20" Type="http://schemas.openxmlformats.org/officeDocument/2006/relationships/image" Target="media/image9.emf"/><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jpeg"/><Relationship Id="rId153" Type="http://schemas.openxmlformats.org/officeDocument/2006/relationships/hyperlink" Target="https://www.ionos.mx/digitalguide/paginas-web/desarrollo-web/modelo-v/" TargetMode="External"/><Relationship Id="rId174" Type="http://schemas.openxmlformats.org/officeDocument/2006/relationships/hyperlink" Target="https://atlas-scientific.com/kits/surveyor-analog-do-kit/" TargetMode="External"/><Relationship Id="rId179" Type="http://schemas.openxmlformats.org/officeDocument/2006/relationships/hyperlink" Target="https://sedici.unlp.edu.ar/handle/10915/41578" TargetMode="External"/><Relationship Id="rId195" Type="http://schemas.openxmlformats.org/officeDocument/2006/relationships/hyperlink" Target="https://www.aliexpress.com/item/32997222048.html?spm=a2g0o.productlist.main.17.243dSN73SN73X3&amp;amp;algo_pvid=161cdedd-1024-4ec0-8592-b96a9d40fdb6&amp;amp;algo_exp_id=161cdedd-1024-4ec0-8592-b96a9d40fdb6-8&amp;amp;pdp_npi=4@dis!MXN!143.75!143.75!!!8.39!8.39!@2101c5c217155186986703578e1e1e!66881099406!sea!MX!2890089507!&amp;amp;curPageLogUid=IiSislqBNS9V&amp;amp;utparam-url=scene:search|query_from" TargetMode="External"/><Relationship Id="rId190" Type="http://schemas.openxmlformats.org/officeDocument/2006/relationships/hyperlink" Target="https://www.atlassian.com/es/continuous-delivery/software-testing/types-of-software-testing" TargetMode="External"/><Relationship Id="rId15" Type="http://schemas.openxmlformats.org/officeDocument/2006/relationships/image" Target="media/image4.jpeg"/><Relationship Id="rId36" Type="http://schemas.openxmlformats.org/officeDocument/2006/relationships/header" Target="header3.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hyperlink" Target="https://cvsauces.com/cuidados-del-ajolote/" TargetMode="External"/><Relationship Id="rId148" Type="http://schemas.openxmlformats.org/officeDocument/2006/relationships/hyperlink" Target="https://www.excelsior.com.mx/comunidad/alcaldes-se-comprometen-a-preservar-el-ajolote-en-cdmx/1498992" TargetMode="External"/><Relationship Id="rId164" Type="http://schemas.openxmlformats.org/officeDocument/2006/relationships/hyperlink" Target="https://hannainst.com.mx/boletines/analisis-de-aguaboletines/parametros-importantes-a-medir-en-acuicultura/" TargetMode="External"/><Relationship Id="rId169" Type="http://schemas.openxmlformats.org/officeDocument/2006/relationships/hyperlink" Target="https://tutoriales.rantec.mx/__trashed-23/" TargetMode="External"/><Relationship Id="rId185" Type="http://schemas.openxmlformats.org/officeDocument/2006/relationships/hyperlink" Target="https://www.rinconingenieril.es/funciona-puerto-serie-la-uart/"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ionos.mx/digitalguide/hosting/cuestiones-tecnicas/sistema-gestor-de-base-de-datos-sgbd/" TargetMode="Externa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eg"/><Relationship Id="rId154" Type="http://schemas.openxmlformats.org/officeDocument/2006/relationships/hyperlink" Target="https://www.appvizer.es/revista/organizacion-planificacion/gestion-proyectos/ciclo-en-v" TargetMode="External"/><Relationship Id="rId175" Type="http://schemas.openxmlformats.org/officeDocument/2006/relationships/hyperlink" Target="https://media.digikey.com/pdf/Data%20Sheets/DFRobot%20PDFs/SEN0244_Web.pdf" TargetMode="External"/><Relationship Id="rId196" Type="http://schemas.openxmlformats.org/officeDocument/2006/relationships/hyperlink" Target="https://www.amazon.com.mx/DFRobot-Gravity-turbidez-anal&#243;gico-Arduino/dp/B075T3CVH6?source=ps-sl-shoppingads-lpcontext&amp;amp;ref_=fplfs&amp;amp;psc=1&amp;amp;smid=A2EH5PO307BR7O" TargetMode="External"/><Relationship Id="rId200" Type="http://schemas.openxmlformats.org/officeDocument/2006/relationships/header" Target="header4.xm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gob.mx/conanp/acciones-y-programas/programa-de-conservacion-de-especies-en-riesgo/" TargetMode="External"/><Relationship Id="rId90" Type="http://schemas.openxmlformats.org/officeDocument/2006/relationships/image" Target="media/image76.png"/><Relationship Id="rId165" Type="http://schemas.openxmlformats.org/officeDocument/2006/relationships/hyperlink" Target="http://www.fao.org/tempref/FI/CDrom/FAO_Training/FAO_Training/General/x6709s/x6709s02.htm" TargetMode="External"/><Relationship Id="rId186" Type="http://schemas.openxmlformats.org/officeDocument/2006/relationships/hyperlink" Target="https://azure.microsoft.com/es-es/solutions/iot" TargetMode="External"/><Relationship Id="rId27" Type="http://schemas.openxmlformats.org/officeDocument/2006/relationships/image" Target="media/image16.jpe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hyperlink" Target="https://biblioteca.xoc.uam.mx/docs/temp/0005387bevz.pdf" TargetMode="External"/><Relationship Id="rId176" Type="http://schemas.openxmlformats.org/officeDocument/2006/relationships/hyperlink" Target="https://wiki.dfrobot.com/Turbidity_sensor_SKU__SEN0189" TargetMode="External"/><Relationship Id="rId197" Type="http://schemas.openxmlformats.org/officeDocument/2006/relationships/hyperlink" Target="https://www.aliexpress.com/item/1005005916884316.html?spm=a2g0o.productlist.main.3.16926849hdmVGT&amp;amp;algo_pvid=4c86d0a0-6acb-4438-9b1c-15d4b0a2f05e&amp;amp;algo_exp_id=4c86d0a0-6acb-4438-9b1c-15d4b0a2f05e-1&amp;amp;pdp_npi=4@dis!MXN!96.63!84.98!!!5.64!4.96!@2103244617155236301512418e14ec!12000037979007715!sea!MX!2890089507!&amp;amp;curPageLogUid=AxepYzAwE3Ck&amp;amp;utparam-url=scene:search|query_from" TargetMode="External"/><Relationship Id="rId201" Type="http://schemas.openxmlformats.org/officeDocument/2006/relationships/fontTable" Target="fontTable.xml"/><Relationship Id="rId17" Type="http://schemas.openxmlformats.org/officeDocument/2006/relationships/image" Target="media/image6.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s://clinicanido.es/ajolote/" TargetMode="External"/><Relationship Id="rId166" Type="http://schemas.openxmlformats.org/officeDocument/2006/relationships/hyperlink" Target="https://iris.who.int/handle/10665/41850" TargetMode="External"/><Relationship Id="rId187" Type="http://schemas.openxmlformats.org/officeDocument/2006/relationships/hyperlink" Target="https://aws.amazon.com/es/iot/" TargetMode="External"/><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png"/><Relationship Id="rId156" Type="http://schemas.openxmlformats.org/officeDocument/2006/relationships/hyperlink" Target="https://www.redalyc.org/articulo.oa?id=61458109001" TargetMode="External"/><Relationship Id="rId177" Type="http://schemas.openxmlformats.org/officeDocument/2006/relationships/hyperlink" Target="https://www.rechner-sensors.com/es/documentacion/knowledge/el-sensor-de-temperatura" TargetMode="External"/><Relationship Id="rId198" Type="http://schemas.openxmlformats.org/officeDocument/2006/relationships/hyperlink" Target="https://www.amazon.com.mx/Gravedad-anal&#243;gico-Arduino-disueltos-compatible/dp/B086GX2539?source=ps-sl-shoppingads-lpcontext&amp;amp;ref_=fplfs&amp;amp;psc=1&amp;amp;smid=A2EH5PO307BR7O" TargetMode="External"/><Relationship Id="rId202" Type="http://schemas.openxmlformats.org/officeDocument/2006/relationships/theme" Target="theme/theme1.xml"/><Relationship Id="rId18" Type="http://schemas.openxmlformats.org/officeDocument/2006/relationships/image" Target="media/image7.jpe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hyperlink" Target="http://www.ibiologia.unam.mx/barra/publicaciones/manual_axolotes.pdf" TargetMode="External"/><Relationship Id="rId167" Type="http://schemas.openxmlformats.org/officeDocument/2006/relationships/hyperlink" Target="https://doi.org/10.1007/978-3-030-33596-0" TargetMode="External"/><Relationship Id="rId188" Type="http://schemas.openxmlformats.org/officeDocument/2006/relationships/hyperlink" Target="https://cloud.google.com/discover/what-is-serverless-architecture?hl=es" TargetMode="External"/><Relationship Id="rId71" Type="http://schemas.openxmlformats.org/officeDocument/2006/relationships/image" Target="media/image57.png"/><Relationship Id="rId92"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aza\OneDrive\Documents\Plantillas%20personalizadas%20de%20Office\FORMATO%20PRACTICA%20VACI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7BF4D4-E158-4612-B343-F27C3739AE6C}">
  <we:reference id="wa200005502" version="1.0.0.11" store="es-ES" storeType="OMEX"/>
  <we:alternateReferences>
    <we:reference id="wa200005502" version="1.0.0.11" store="es-ES" storeType="OMEX"/>
  </we:alternateReferences>
  <we:properties>
    <we:property name="docId" value="&quot;c8DixIHYL4HypTATdOaC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d2b9920-b7eb-46e6-9d1a-e9129c933e5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9CD4282103FC84D95C8738E7447378E" ma:contentTypeVersion="8" ma:contentTypeDescription="Create a new document." ma:contentTypeScope="" ma:versionID="78aced4ea0fd4849923586d486d7db1a">
  <xsd:schema xmlns:xsd="http://www.w3.org/2001/XMLSchema" xmlns:xs="http://www.w3.org/2001/XMLSchema" xmlns:p="http://schemas.microsoft.com/office/2006/metadata/properties" xmlns:ns3="2d2b9920-b7eb-46e6-9d1a-e9129c933e54" xmlns:ns4="a96eb8c9-31f3-4adf-8a5b-dfb0c1dc98f3" targetNamespace="http://schemas.microsoft.com/office/2006/metadata/properties" ma:root="true" ma:fieldsID="870fce0c5160ed70b62fcc748cab6d0b" ns3:_="" ns4:_="">
    <xsd:import namespace="2d2b9920-b7eb-46e6-9d1a-e9129c933e54"/>
    <xsd:import namespace="a96eb8c9-31f3-4adf-8a5b-dfb0c1dc98f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2b9920-b7eb-46e6-9d1a-e9129c933e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6eb8c9-31f3-4adf-8a5b-dfb0c1dc98f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9BBF7A3-4ED2-4149-840D-EB2ABAAF2780}">
  <ds:schemaRefs>
    <ds:schemaRef ds:uri="http://schemas.microsoft.com/sharepoint/v3/contenttype/forms"/>
  </ds:schemaRefs>
</ds:datastoreItem>
</file>

<file path=customXml/itemProps2.xml><?xml version="1.0" encoding="utf-8"?>
<ds:datastoreItem xmlns:ds="http://schemas.openxmlformats.org/officeDocument/2006/customXml" ds:itemID="{3921226E-BEE9-4163-BC05-726ABCBCD7C2}">
  <ds:schemaRefs>
    <ds:schemaRef ds:uri="http://purl.org/dc/dcmitype/"/>
    <ds:schemaRef ds:uri="http://schemas.microsoft.com/office/2006/metadata/properties"/>
    <ds:schemaRef ds:uri="http://schemas.microsoft.com/office/2006/documentManagement/types"/>
    <ds:schemaRef ds:uri="http://schemas.microsoft.com/office/infopath/2007/PartnerControls"/>
    <ds:schemaRef ds:uri="2d2b9920-b7eb-46e6-9d1a-e9129c933e54"/>
    <ds:schemaRef ds:uri="http://purl.org/dc/terms/"/>
    <ds:schemaRef ds:uri="http://purl.org/dc/elements/1.1/"/>
    <ds:schemaRef ds:uri="http://schemas.openxmlformats.org/package/2006/metadata/core-properties"/>
    <ds:schemaRef ds:uri="a96eb8c9-31f3-4adf-8a5b-dfb0c1dc98f3"/>
    <ds:schemaRef ds:uri="http://www.w3.org/XML/1998/namespace"/>
  </ds:schemaRefs>
</ds:datastoreItem>
</file>

<file path=customXml/itemProps3.xml><?xml version="1.0" encoding="utf-8"?>
<ds:datastoreItem xmlns:ds="http://schemas.openxmlformats.org/officeDocument/2006/customXml" ds:itemID="{8AAE5F3D-FAEB-486A-900F-A141AEF663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2b9920-b7eb-46e6-9d1a-e9129c933e54"/>
    <ds:schemaRef ds:uri="a96eb8c9-31f3-4adf-8a5b-dfb0c1dc98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C142A1-3CC9-4FB1-B640-8EBDC2C35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PRACTICA VACIO.dotx</Template>
  <TotalTime>18</TotalTime>
  <Pages>219</Pages>
  <Words>47343</Words>
  <Characters>260389</Characters>
  <Application>Microsoft Office Word</Application>
  <DocSecurity>0</DocSecurity>
  <Lines>2169</Lines>
  <Paragraphs>614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Sajid Cazares Cruz</dc:creator>
  <cp:keywords/>
  <dc:description/>
  <cp:lastModifiedBy>Jeremy Sajid Cazares Cruz</cp:lastModifiedBy>
  <cp:revision>2</cp:revision>
  <cp:lastPrinted>2024-06-11T17:48:00Z</cp:lastPrinted>
  <dcterms:created xsi:type="dcterms:W3CDTF">2024-07-23T16:36:00Z</dcterms:created>
  <dcterms:modified xsi:type="dcterms:W3CDTF">2024-07-23T16:36:00Z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203542b0-95aa-4f64-aa27-8b89b5a9fb33</vt:lpwstr>
  </property>
  <property fmtid="{D5CDD505-2E9C-101B-9397-08002B2CF9AE}" pid="3" name="ContentTypeId">
    <vt:lpwstr>0x01010069CD4282103FC84D95C8738E7447378E</vt:lpwstr>
  </property>
</Properties>
</file>